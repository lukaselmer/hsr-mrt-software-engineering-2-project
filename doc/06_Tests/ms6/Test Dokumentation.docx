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365B95">
                  <w:rPr>
                    <w:noProof/>
                    <w:color w:val="4F81BD" w:themeColor="accent1"/>
                  </w:rPr>
                  <w:t>30.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884C3E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0E777C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="00842C5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est Dokumentation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277173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277174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924D5">
            <w:r>
              <w:t>Datum</w:t>
            </w:r>
          </w:p>
        </w:tc>
        <w:tc>
          <w:tcPr>
            <w:tcW w:w="99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0E777C" w:rsidP="009924D5">
            <w:pPr>
              <w:rPr>
                <w:b w:val="0"/>
              </w:rPr>
            </w:pPr>
            <w:r>
              <w:rPr>
                <w:b w:val="0"/>
              </w:rPr>
              <w:t>19.05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0E777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277175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A3356A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277173" w:history="1">
            <w:r w:rsidR="00A3356A" w:rsidRPr="00CD145F">
              <w:rPr>
                <w:rStyle w:val="Hyperlink"/>
                <w:noProof/>
              </w:rPr>
              <w:t>1</w:t>
            </w:r>
            <w:r w:rsidR="00A3356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Dokumentinformationen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4" w:history="1">
            <w:r w:rsidR="00A3356A" w:rsidRPr="00CD145F">
              <w:rPr>
                <w:rStyle w:val="Hyperlink"/>
                <w:noProof/>
              </w:rPr>
              <w:t>1.1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Änderungsgeschichte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5" w:history="1">
            <w:r w:rsidR="00A3356A" w:rsidRPr="00CD145F">
              <w:rPr>
                <w:rStyle w:val="Hyperlink"/>
                <w:noProof/>
              </w:rPr>
              <w:t>1.2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  <w:lang w:val="de-DE"/>
              </w:rPr>
              <w:t>Inhaltsverzeichnis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6" w:history="1">
            <w:r w:rsidR="00A3356A" w:rsidRPr="00CD145F">
              <w:rPr>
                <w:rStyle w:val="Hyperlink"/>
                <w:noProof/>
              </w:rPr>
              <w:t>1.3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Abbildungsverzeichnis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3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77177" w:history="1">
            <w:r w:rsidR="00A3356A" w:rsidRPr="00CD145F">
              <w:rPr>
                <w:rStyle w:val="Hyperlink"/>
                <w:noProof/>
              </w:rPr>
              <w:t>2</w:t>
            </w:r>
            <w:r w:rsidR="00A3356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Systemtests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8" w:history="1">
            <w:r w:rsidR="00A3356A" w:rsidRPr="00CD145F">
              <w:rPr>
                <w:rStyle w:val="Hyperlink"/>
                <w:noProof/>
              </w:rPr>
              <w:t>2.1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Bemerkungen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79" w:history="1">
            <w:r w:rsidR="00A3356A" w:rsidRPr="00CD145F">
              <w:rPr>
                <w:rStyle w:val="Hyperlink"/>
                <w:noProof/>
              </w:rPr>
              <w:t>2.2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Voraussetzungen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_Toc294277179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0" w:history="1">
            <w:r w:rsidR="00A3356A" w:rsidRPr="00CD145F">
              <w:rPr>
                <w:rStyle w:val="Hyperlink"/>
                <w:noProof/>
              </w:rPr>
              <w:t>2.3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Vorbereitungen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1" w:history="1">
            <w:r w:rsidR="00A3356A" w:rsidRPr="00CD145F">
              <w:rPr>
                <w:rStyle w:val="Hyperlink"/>
                <w:noProof/>
              </w:rPr>
              <w:t>2.3.1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 auf dem Client und  dem Server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2" w:history="1">
            <w:r w:rsidR="00A3356A" w:rsidRPr="00CD145F">
              <w:rPr>
                <w:rStyle w:val="Hyperlink"/>
                <w:noProof/>
              </w:rPr>
              <w:t>2.3.2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Tests auf dem Server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3" w:history="1">
            <w:r w:rsidR="00A3356A" w:rsidRPr="00CD145F">
              <w:rPr>
                <w:rStyle w:val="Hyperlink"/>
                <w:noProof/>
              </w:rPr>
              <w:t>2.4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UC1 Stundeneintrag erfassen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4" w:history="1">
            <w:r w:rsidR="00A3356A" w:rsidRPr="00CD145F">
              <w:rPr>
                <w:rStyle w:val="Hyperlink"/>
                <w:noProof/>
              </w:rPr>
              <w:t>2.4.1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5" w:history="1">
            <w:r w:rsidR="00A3356A" w:rsidRPr="00CD145F">
              <w:rPr>
                <w:rStyle w:val="Hyperlink"/>
                <w:noProof/>
              </w:rPr>
              <w:t>2.5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UC2 CRUD Stundeneintrag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6" w:history="1">
            <w:r w:rsidR="00A3356A" w:rsidRPr="00CD145F">
              <w:rPr>
                <w:rStyle w:val="Hyperlink"/>
                <w:noProof/>
              </w:rPr>
              <w:t>2.5.1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7" w:history="1">
            <w:r w:rsidR="00A3356A" w:rsidRPr="00CD145F">
              <w:rPr>
                <w:rStyle w:val="Hyperlink"/>
                <w:noProof/>
              </w:rPr>
              <w:t>2.6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UC4 CRUD Benutzer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88" w:history="1">
            <w:r w:rsidR="00A3356A" w:rsidRPr="00CD145F">
              <w:rPr>
                <w:rStyle w:val="Hyperlink"/>
                <w:noProof/>
              </w:rPr>
              <w:t>2.6.1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89" w:history="1">
            <w:r w:rsidR="00A3356A" w:rsidRPr="00CD145F">
              <w:rPr>
                <w:rStyle w:val="Hyperlink"/>
                <w:noProof/>
              </w:rPr>
              <w:t>2.7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UC5 Benutzer authentifizieren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_Toc294277189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90" w:history="1">
            <w:r w:rsidR="00A3356A" w:rsidRPr="00CD145F">
              <w:rPr>
                <w:rStyle w:val="Hyperlink"/>
                <w:noProof/>
              </w:rPr>
              <w:t>2.7.1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91" w:history="1">
            <w:r w:rsidR="00A3356A" w:rsidRPr="00CD145F">
              <w:rPr>
                <w:rStyle w:val="Hyperlink"/>
                <w:noProof/>
              </w:rPr>
              <w:t>2.8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UC6 CRUD Kunde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92" w:history="1">
            <w:r w:rsidR="00A3356A" w:rsidRPr="00CD145F">
              <w:rPr>
                <w:rStyle w:val="Hyperlink"/>
                <w:noProof/>
              </w:rPr>
              <w:t>2.8.1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93" w:history="1">
            <w:r w:rsidR="00A3356A" w:rsidRPr="00CD145F">
              <w:rPr>
                <w:rStyle w:val="Hyperlink"/>
                <w:noProof/>
              </w:rPr>
              <w:t>2.9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UC7 CRUD Material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194" w:history="1">
            <w:r w:rsidR="00A3356A" w:rsidRPr="00CD145F">
              <w:rPr>
                <w:rStyle w:val="Hyperlink"/>
                <w:noProof/>
              </w:rPr>
              <w:t>2.9.1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95" w:history="1">
            <w:r w:rsidR="00A3356A" w:rsidRPr="00CD145F">
              <w:rPr>
                <w:rStyle w:val="Hyperlink"/>
                <w:noProof/>
              </w:rPr>
              <w:t>2.10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UC8 CRUD StundeneintragsTyp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196" w:history="1">
            <w:r w:rsidR="00A3356A" w:rsidRPr="00CD145F">
              <w:rPr>
                <w:rStyle w:val="Hyperlink"/>
                <w:noProof/>
              </w:rPr>
              <w:t>2.10.1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197" w:history="1">
            <w:r w:rsidR="00A3356A" w:rsidRPr="00CD145F">
              <w:rPr>
                <w:rStyle w:val="Hyperlink"/>
                <w:noProof/>
              </w:rPr>
              <w:t>2.11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UC9 CRUD Auftrag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8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198" w:history="1">
            <w:r w:rsidR="00A3356A" w:rsidRPr="00CD145F">
              <w:rPr>
                <w:rStyle w:val="Hyperlink"/>
                <w:noProof/>
              </w:rPr>
              <w:t>2.11.1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Testprotokoll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8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77199" w:history="1">
            <w:r w:rsidR="00A3356A" w:rsidRPr="00CD145F">
              <w:rPr>
                <w:rStyle w:val="Hyperlink"/>
                <w:noProof/>
              </w:rPr>
              <w:t>3</w:t>
            </w:r>
            <w:r w:rsidR="00A3356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Unit Tests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_Toc294277199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200" w:history="1">
            <w:r w:rsidR="00A3356A" w:rsidRPr="00CD145F">
              <w:rPr>
                <w:rStyle w:val="Hyperlink"/>
                <w:noProof/>
              </w:rPr>
              <w:t>3.1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Client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1" w:history="1">
            <w:r w:rsidR="00A3356A" w:rsidRPr="00CD145F">
              <w:rPr>
                <w:rStyle w:val="Hyperlink"/>
                <w:noProof/>
              </w:rPr>
              <w:t>3.1.1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Gesamtübersicht Tests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2" w:history="1">
            <w:r w:rsidR="00A3356A" w:rsidRPr="00CD145F">
              <w:rPr>
                <w:rStyle w:val="Hyperlink"/>
                <w:noProof/>
              </w:rPr>
              <w:t>3.1.2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MRTApplicationTest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3" w:history="1">
            <w:r w:rsidR="00A3356A" w:rsidRPr="00CD145F">
              <w:rPr>
                <w:rStyle w:val="Hyperlink"/>
                <w:noProof/>
                <w:lang w:val="en-US"/>
              </w:rPr>
              <w:t>3.1.3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HttpTestCase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10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4" w:history="1">
            <w:r w:rsidR="00A3356A" w:rsidRPr="00CD145F">
              <w:rPr>
                <w:rStyle w:val="Hyperlink"/>
                <w:noProof/>
              </w:rPr>
              <w:t>3.1.4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CustomerTest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10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5" w:history="1">
            <w:r w:rsidR="00A3356A" w:rsidRPr="00CD145F">
              <w:rPr>
                <w:rStyle w:val="Hyperlink"/>
                <w:noProof/>
              </w:rPr>
              <w:t>3.1.5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GpsPositionTest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6" w:history="1">
            <w:r w:rsidR="00A3356A" w:rsidRPr="00CD145F">
              <w:rPr>
                <w:rStyle w:val="Hyperlink"/>
                <w:noProof/>
              </w:rPr>
              <w:t>3.1.6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UserTest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7" w:history="1">
            <w:r w:rsidR="00A3356A" w:rsidRPr="00CD145F">
              <w:rPr>
                <w:rStyle w:val="Hyperlink"/>
                <w:noProof/>
              </w:rPr>
              <w:t>3.1.7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TimeEntryTypeTest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8" w:history="1">
            <w:r w:rsidR="00A3356A" w:rsidRPr="00CD145F">
              <w:rPr>
                <w:rStyle w:val="Hyperlink"/>
                <w:noProof/>
              </w:rPr>
              <w:t>3.1.8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UserHelperTest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12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09" w:history="1">
            <w:r w:rsidR="00A3356A" w:rsidRPr="00CD145F">
              <w:rPr>
                <w:rStyle w:val="Hyperlink"/>
                <w:noProof/>
              </w:rPr>
              <w:t>3.1.9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TimeEntryActivityTest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_Toc294277209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12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0" w:history="1">
            <w:r w:rsidR="00A3356A" w:rsidRPr="00CD145F">
              <w:rPr>
                <w:rStyle w:val="Hyperlink"/>
                <w:noProof/>
              </w:rPr>
              <w:t>3.1.10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TimeEntryTest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13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1" w:history="1">
            <w:r w:rsidR="00A3356A" w:rsidRPr="00CD145F">
              <w:rPr>
                <w:rStyle w:val="Hyperlink"/>
                <w:noProof/>
              </w:rPr>
              <w:t>3.1.11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LoginActivityTest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13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2" w:history="1">
            <w:r w:rsidR="00A3356A" w:rsidRPr="00CD145F">
              <w:rPr>
                <w:rStyle w:val="Hyperlink"/>
                <w:noProof/>
              </w:rPr>
              <w:t>3.1.12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CustomerHelperTest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3" w:history="1">
            <w:r w:rsidR="00A3356A" w:rsidRPr="00CD145F">
              <w:rPr>
                <w:rStyle w:val="Hyperlink"/>
                <w:noProof/>
              </w:rPr>
              <w:t>3.1.13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TimeEntryHelperTest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14" w:history="1">
            <w:r w:rsidR="00A3356A" w:rsidRPr="00CD145F">
              <w:rPr>
                <w:rStyle w:val="Hyperlink"/>
                <w:noProof/>
              </w:rPr>
              <w:t>3.1.14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DatabaseHelperTest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77215" w:history="1">
            <w:r w:rsidR="00A3356A" w:rsidRPr="00CD145F">
              <w:rPr>
                <w:rStyle w:val="Hyperlink"/>
                <w:noProof/>
              </w:rPr>
              <w:t>3.2</w:t>
            </w:r>
            <w:r w:rsidR="00A3356A">
              <w:rPr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noProof/>
              </w:rPr>
              <w:t>Server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16" w:history="1">
            <w:r w:rsidR="00A3356A" w:rsidRPr="00CD145F">
              <w:rPr>
                <w:rStyle w:val="Hyperlink"/>
                <w:noProof/>
              </w:rPr>
              <w:t>3.2.1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Gesamtübersicht getestete Klassen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17" w:history="1">
            <w:r w:rsidR="00A3356A" w:rsidRPr="00CD145F">
              <w:rPr>
                <w:rStyle w:val="Hyperlink"/>
                <w:noProof/>
                <w:lang w:val="en-US"/>
              </w:rPr>
              <w:t>3.2.2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AddressesControllerTest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18" w:history="1">
            <w:r w:rsidR="00A3356A" w:rsidRPr="00CD145F">
              <w:rPr>
                <w:rStyle w:val="Hyperlink"/>
                <w:noProof/>
                <w:lang w:val="en-US"/>
              </w:rPr>
              <w:t>3.2.3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AppliedMaterialsControllerTest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19" w:history="1">
            <w:r w:rsidR="00A3356A" w:rsidRPr="00CD145F">
              <w:rPr>
                <w:rStyle w:val="Hyperlink"/>
                <w:noProof/>
                <w:lang w:val="en-US"/>
              </w:rPr>
              <w:t>3.2.4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CustomersControllerTest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_Toc294277219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18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0" w:history="1">
            <w:r w:rsidR="00A3356A" w:rsidRPr="00CD145F">
              <w:rPr>
                <w:rStyle w:val="Hyperlink"/>
                <w:noProof/>
                <w:lang w:val="en-US"/>
              </w:rPr>
              <w:t>3.2.5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MaterialsControllerTest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1" w:history="1">
            <w:r w:rsidR="00A3356A" w:rsidRPr="00CD145F">
              <w:rPr>
                <w:rStyle w:val="Hyperlink"/>
                <w:noProof/>
                <w:lang w:val="en-US"/>
              </w:rPr>
              <w:t>3.2.6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OrdersControllerTest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19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2" w:history="1">
            <w:r w:rsidR="00A3356A" w:rsidRPr="00CD145F">
              <w:rPr>
                <w:rStyle w:val="Hyperlink"/>
                <w:noProof/>
                <w:lang w:val="en-US"/>
              </w:rPr>
              <w:t>3.2.7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SessionsControllerTest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20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3" w:history="1">
            <w:r w:rsidR="00A3356A" w:rsidRPr="00CD145F">
              <w:rPr>
                <w:rStyle w:val="Hyperlink"/>
                <w:noProof/>
                <w:lang w:val="en-US"/>
              </w:rPr>
              <w:t>3.2.8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US"/>
              </w:rPr>
              <w:t>Testklasse TimeEntriesControllerTest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21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77224" w:history="1">
            <w:r w:rsidR="00A3356A" w:rsidRPr="00CD145F">
              <w:rPr>
                <w:rStyle w:val="Hyperlink"/>
                <w:noProof/>
                <w:lang w:val="en-GB"/>
              </w:rPr>
              <w:t>3.2.9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TimeEntryTypeMaterialsControllerTest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22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5" w:history="1">
            <w:r w:rsidR="00A3356A" w:rsidRPr="00CD145F">
              <w:rPr>
                <w:rStyle w:val="Hyperlink"/>
                <w:noProof/>
                <w:lang w:val="en-GB"/>
              </w:rPr>
              <w:t>3.2.10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TimeEntryTypesControllerTest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22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6" w:history="1">
            <w:r w:rsidR="00A3356A" w:rsidRPr="00CD145F">
              <w:rPr>
                <w:rStyle w:val="Hyperlink"/>
                <w:noProof/>
                <w:lang w:val="en-GB"/>
              </w:rPr>
              <w:t>3.2.11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UsersControllerTest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23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7" w:history="1">
            <w:r w:rsidR="00A3356A" w:rsidRPr="00CD145F">
              <w:rPr>
                <w:rStyle w:val="Hyperlink"/>
                <w:noProof/>
                <w:lang w:val="en-GB"/>
              </w:rPr>
              <w:t>3.2.12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AddressTest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8" w:history="1">
            <w:r w:rsidR="00A3356A" w:rsidRPr="00CD145F">
              <w:rPr>
                <w:rStyle w:val="Hyperlink"/>
                <w:noProof/>
                <w:lang w:val="en-GB"/>
              </w:rPr>
              <w:t>3.2.13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AppliedMaterialTest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29" w:history="1">
            <w:r w:rsidR="00A3356A" w:rsidRPr="00CD145F">
              <w:rPr>
                <w:rStyle w:val="Hyperlink"/>
                <w:noProof/>
                <w:lang w:val="en-GB"/>
              </w:rPr>
              <w:t>3.2.14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CustomerTest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_Toc294277229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0" w:history="1">
            <w:r w:rsidR="00A3356A" w:rsidRPr="00CD145F">
              <w:rPr>
                <w:rStyle w:val="Hyperlink"/>
                <w:noProof/>
                <w:lang w:val="en-GB"/>
              </w:rPr>
              <w:t>3.2.15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GeocoderTest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_Toc294277230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1" w:history="1">
            <w:r w:rsidR="00A3356A" w:rsidRPr="00CD145F">
              <w:rPr>
                <w:rStyle w:val="Hyperlink"/>
                <w:noProof/>
                <w:lang w:val="en-GB"/>
              </w:rPr>
              <w:t>3.2.16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LocationTest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_Toc294277231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24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2" w:history="1">
            <w:r w:rsidR="00A3356A" w:rsidRPr="00CD145F">
              <w:rPr>
                <w:rStyle w:val="Hyperlink"/>
                <w:noProof/>
                <w:lang w:val="en-GB"/>
              </w:rPr>
              <w:t>3.2.17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MaterialTest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_Toc294277232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3" w:history="1">
            <w:r w:rsidR="00A3356A" w:rsidRPr="00CD145F">
              <w:rPr>
                <w:rStyle w:val="Hyperlink"/>
                <w:noProof/>
                <w:lang w:val="en-GB"/>
              </w:rPr>
              <w:t>3.2.18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OrderTest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_Toc294277233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4" w:history="1">
            <w:r w:rsidR="00A3356A" w:rsidRPr="00CD145F">
              <w:rPr>
                <w:rStyle w:val="Hyperlink"/>
                <w:noProof/>
                <w:lang w:val="en-GB"/>
              </w:rPr>
              <w:t>3.2.19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  <w:lang w:val="en-GB"/>
              </w:rPr>
              <w:t>Testklasse TimeEntryTest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_Toc294277234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25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5" w:history="1">
            <w:r w:rsidR="00A3356A" w:rsidRPr="00CD145F">
              <w:rPr>
                <w:rStyle w:val="Hyperlink"/>
                <w:rFonts w:eastAsia="Times New Roman"/>
                <w:noProof/>
                <w:lang w:val="en-US"/>
              </w:rPr>
              <w:t>3.2.20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rFonts w:eastAsia="Times New Roman"/>
                <w:noProof/>
                <w:lang w:val="en-US"/>
              </w:rPr>
              <w:t>Testklasse TimeEntryTypeMaterialTest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_Toc294277235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6" w:history="1">
            <w:r w:rsidR="00A3356A" w:rsidRPr="00CD145F">
              <w:rPr>
                <w:rStyle w:val="Hyperlink"/>
                <w:noProof/>
              </w:rPr>
              <w:t>3.2.21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TimeEntryTypeTest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_Toc294277236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7" w:history="1">
            <w:r w:rsidR="00A3356A" w:rsidRPr="00CD145F">
              <w:rPr>
                <w:rStyle w:val="Hyperlink"/>
                <w:noProof/>
              </w:rPr>
              <w:t>3.2.22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UserTest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_Toc294277237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94277238" w:history="1">
            <w:r w:rsidR="00A3356A" w:rsidRPr="00CD145F">
              <w:rPr>
                <w:rStyle w:val="Hyperlink"/>
                <w:noProof/>
              </w:rPr>
              <w:t>3.2.23</w:t>
            </w:r>
            <w:r w:rsidR="00A3356A">
              <w:rPr>
                <w:noProof/>
                <w:sz w:val="22"/>
              </w:rPr>
              <w:tab/>
            </w:r>
            <w:r w:rsidR="00A3356A" w:rsidRPr="00CD145F">
              <w:rPr>
                <w:rStyle w:val="Hyperlink"/>
                <w:noProof/>
              </w:rPr>
              <w:t>Testklasse TestCase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_Toc294277238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26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3356A" w:rsidRDefault="00884C3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77239" w:history="1">
            <w:r w:rsidR="00A3356A" w:rsidRPr="00CD145F">
              <w:rPr>
                <w:rStyle w:val="Hyperlink"/>
                <w:rFonts w:eastAsia="Times New Roman"/>
                <w:noProof/>
                <w:lang w:val="en-US" w:eastAsia="de-CH"/>
              </w:rPr>
              <w:t>4</w:t>
            </w:r>
            <w:r w:rsidR="00A3356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A3356A" w:rsidRPr="00CD145F">
              <w:rPr>
                <w:rStyle w:val="Hyperlink"/>
                <w:rFonts w:eastAsia="Times New Roman"/>
                <w:noProof/>
                <w:lang w:val="en-US" w:eastAsia="de-CH"/>
              </w:rPr>
              <w:t>Performance Test</w:t>
            </w:r>
            <w:r w:rsidR="00A3356A">
              <w:rPr>
                <w:noProof/>
                <w:webHidden/>
              </w:rPr>
              <w:tab/>
            </w:r>
            <w:r w:rsidR="00A3356A">
              <w:rPr>
                <w:noProof/>
                <w:webHidden/>
              </w:rPr>
              <w:fldChar w:fldCharType="begin"/>
            </w:r>
            <w:r w:rsidR="00A3356A">
              <w:rPr>
                <w:noProof/>
                <w:webHidden/>
              </w:rPr>
              <w:instrText xml:space="preserve"> PAGEREF _Toc294277239 \h </w:instrText>
            </w:r>
            <w:r w:rsidR="00A3356A">
              <w:rPr>
                <w:noProof/>
                <w:webHidden/>
              </w:rPr>
            </w:r>
            <w:r w:rsidR="00A3356A">
              <w:rPr>
                <w:noProof/>
                <w:webHidden/>
              </w:rPr>
              <w:fldChar w:fldCharType="separate"/>
            </w:r>
            <w:r w:rsidR="00A3356A">
              <w:rPr>
                <w:noProof/>
                <w:webHidden/>
              </w:rPr>
              <w:t>27</w:t>
            </w:r>
            <w:r w:rsidR="00A3356A"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4277176"/>
      <w:r>
        <w:lastRenderedPageBreak/>
        <w:t>Abbildungsverzeichnis</w:t>
      </w:r>
      <w:bookmarkEnd w:id="3"/>
    </w:p>
    <w:p w:rsidR="00A3356A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4277240" w:history="1">
        <w:r w:rsidR="00A3356A" w:rsidRPr="00804F9A">
          <w:rPr>
            <w:rStyle w:val="Hyperlink"/>
            <w:noProof/>
          </w:rPr>
          <w:t>Abbildung 1 - Auflistung, Abdeckungsrate und Ergebnis der durchgeführten Tests für die Client Applikation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_Toc294277240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9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1" w:history="1">
        <w:r w:rsidR="00A3356A" w:rsidRPr="00804F9A">
          <w:rPr>
            <w:rStyle w:val="Hyperlink"/>
            <w:noProof/>
          </w:rPr>
          <w:t>Abbildung 2 - Testklasse MRTApplicationTest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_Toc294277241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9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2" w:history="1">
        <w:r w:rsidR="00A3356A" w:rsidRPr="00804F9A">
          <w:rPr>
            <w:rStyle w:val="Hyperlink"/>
            <w:noProof/>
          </w:rPr>
          <w:t>Abbildung 3 - Testklasse HttpTestCase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_Toc294277242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10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3" w:history="1">
        <w:r w:rsidR="00A3356A" w:rsidRPr="00804F9A">
          <w:rPr>
            <w:rStyle w:val="Hyperlink"/>
            <w:noProof/>
          </w:rPr>
          <w:t>Abbildung 4 - Testklasse CustomerTest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_Toc294277243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10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4" w:history="1">
        <w:r w:rsidR="00A3356A" w:rsidRPr="00804F9A">
          <w:rPr>
            <w:rStyle w:val="Hyperlink"/>
            <w:noProof/>
          </w:rPr>
          <w:t>Abbildung 5 - Testklasse GpsPostitionTest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_Toc294277244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11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5" w:history="1">
        <w:r w:rsidR="00A3356A" w:rsidRPr="00804F9A">
          <w:rPr>
            <w:rStyle w:val="Hyperlink"/>
            <w:noProof/>
          </w:rPr>
          <w:t>Abbildung 6 - Testklasse UserTest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_Toc294277245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11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6" w:history="1">
        <w:r w:rsidR="00A3356A" w:rsidRPr="00804F9A">
          <w:rPr>
            <w:rStyle w:val="Hyperlink"/>
            <w:noProof/>
          </w:rPr>
          <w:t>Abbildung 7 - Testklasse TimeEntryTypeTest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_Toc294277246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11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7" w:history="1">
        <w:r w:rsidR="00A3356A" w:rsidRPr="00804F9A">
          <w:rPr>
            <w:rStyle w:val="Hyperlink"/>
            <w:noProof/>
          </w:rPr>
          <w:t>Abbildung 8 - Testklasse UserHelperTest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_Toc294277247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12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8" w:history="1">
        <w:r w:rsidR="00A3356A" w:rsidRPr="00804F9A">
          <w:rPr>
            <w:rStyle w:val="Hyperlink"/>
            <w:noProof/>
          </w:rPr>
          <w:t>Abbildung 9 - Testklasse TimeEntryActivityTest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_Toc294277248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12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49" w:history="1">
        <w:r w:rsidR="00A3356A" w:rsidRPr="00804F9A">
          <w:rPr>
            <w:rStyle w:val="Hyperlink"/>
            <w:noProof/>
          </w:rPr>
          <w:t>Abbildung 10 - Testklasse TimeEntryTest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_Toc294277249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13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0" w:history="1">
        <w:r w:rsidR="00A3356A" w:rsidRPr="00804F9A">
          <w:rPr>
            <w:rStyle w:val="Hyperlink"/>
            <w:noProof/>
          </w:rPr>
          <w:t>Abbildung 11 - Testklasse LoginActivityTest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_Toc294277250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13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1" w:history="1">
        <w:r w:rsidR="00A3356A" w:rsidRPr="00804F9A">
          <w:rPr>
            <w:rStyle w:val="Hyperlink"/>
            <w:noProof/>
          </w:rPr>
          <w:t>Abbildung 12 - Testklasse CustomerHelperTest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_Toc294277251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14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2" w:history="1">
        <w:r w:rsidR="00A3356A" w:rsidRPr="00804F9A">
          <w:rPr>
            <w:rStyle w:val="Hyperlink"/>
            <w:noProof/>
          </w:rPr>
          <w:t>Abbildung 13 - Testklasse TimeEntryHelperTest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_Toc294277252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3" w:history="1">
        <w:r w:rsidR="00A3356A" w:rsidRPr="00804F9A">
          <w:rPr>
            <w:rStyle w:val="Hyperlink"/>
            <w:noProof/>
          </w:rPr>
          <w:t>Abbildung 14 - Testklasse DatabaseHelperTest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_Toc294277253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4" w:history="1">
        <w:r w:rsidR="00A3356A" w:rsidRPr="00804F9A">
          <w:rPr>
            <w:rStyle w:val="Hyperlink"/>
            <w:noProof/>
          </w:rPr>
          <w:t>Abbildung 15 - Auflistung, Abdeckungsrate und Ergebnis der durchgeführten Tests für die Server Applikation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_Toc294277254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16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5" w:history="1">
        <w:r w:rsidR="00A3356A" w:rsidRPr="00804F9A">
          <w:rPr>
            <w:rStyle w:val="Hyperlink"/>
            <w:noProof/>
          </w:rPr>
          <w:t>Abbildung 16 - Testklasse AddressesControllerTest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_Toc294277255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17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6" w:history="1">
        <w:r w:rsidR="00A3356A" w:rsidRPr="00804F9A">
          <w:rPr>
            <w:rStyle w:val="Hyperlink"/>
            <w:noProof/>
          </w:rPr>
          <w:t>Abbildung 17 - Testklasse AppliedMaterialsControllerTest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_Toc294277256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17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7" w:history="1">
        <w:r w:rsidR="00A3356A" w:rsidRPr="00804F9A">
          <w:rPr>
            <w:rStyle w:val="Hyperlink"/>
            <w:noProof/>
          </w:rPr>
          <w:t>Abbildung 18 - Testklasse CustomersControllerTest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_Toc294277257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18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8" w:history="1">
        <w:r w:rsidR="00A3356A" w:rsidRPr="00804F9A">
          <w:rPr>
            <w:rStyle w:val="Hyperlink"/>
            <w:noProof/>
          </w:rPr>
          <w:t>Abbildung 19 - Testklasse MaterialsControllerTest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_Toc294277258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19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59" w:history="1">
        <w:r w:rsidR="00A3356A" w:rsidRPr="00804F9A">
          <w:rPr>
            <w:rStyle w:val="Hyperlink"/>
            <w:noProof/>
          </w:rPr>
          <w:t>Abbildung 20 - Testklasse OrdersControllerTest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_Toc294277259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19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0" w:history="1">
        <w:r w:rsidR="00A3356A" w:rsidRPr="00804F9A">
          <w:rPr>
            <w:rStyle w:val="Hyperlink"/>
            <w:noProof/>
          </w:rPr>
          <w:t>Abbildung 21 - Testklasse SessionsControllerTest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_Toc294277260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20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1" w:history="1">
        <w:r w:rsidR="00A3356A" w:rsidRPr="00804F9A">
          <w:rPr>
            <w:rStyle w:val="Hyperlink"/>
            <w:noProof/>
          </w:rPr>
          <w:t>Abbildung 22 - Testklasse TimeEntriesControllerTest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_Toc294277261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21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2" w:history="1">
        <w:r w:rsidR="00A3356A" w:rsidRPr="00804F9A">
          <w:rPr>
            <w:rStyle w:val="Hyperlink"/>
            <w:noProof/>
          </w:rPr>
          <w:t>Abbildung 23 - Testklasse TimeEntryTypeMaterialsControllerTest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_Toc294277262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22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3" w:history="1">
        <w:r w:rsidR="00A3356A" w:rsidRPr="00804F9A">
          <w:rPr>
            <w:rStyle w:val="Hyperlink"/>
            <w:noProof/>
          </w:rPr>
          <w:t>Abbildung 24 - Testklasse TimeEntryTypesControllerTest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_Toc294277263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22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4" w:history="1">
        <w:r w:rsidR="00A3356A" w:rsidRPr="00804F9A">
          <w:rPr>
            <w:rStyle w:val="Hyperlink"/>
            <w:noProof/>
          </w:rPr>
          <w:t>Abbildung 25 - Testklasse UsersControllerTest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_Toc294277264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23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5" w:history="1">
        <w:r w:rsidR="00A3356A" w:rsidRPr="00804F9A">
          <w:rPr>
            <w:rStyle w:val="Hyperlink"/>
            <w:noProof/>
          </w:rPr>
          <w:t>Abbildung 26 - Testklasse AddressTest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_Toc294277265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24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6" w:history="1">
        <w:r w:rsidR="00A3356A" w:rsidRPr="00804F9A">
          <w:rPr>
            <w:rStyle w:val="Hyperlink"/>
            <w:noProof/>
          </w:rPr>
          <w:t>Abbildung 27 - Testklasse AppliedMaterialTest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_Toc294277266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24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7" w:history="1">
        <w:r w:rsidR="00A3356A" w:rsidRPr="00804F9A">
          <w:rPr>
            <w:rStyle w:val="Hyperlink"/>
            <w:noProof/>
          </w:rPr>
          <w:t>Abbildung 28 - Testklasse CustomerTest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_Toc294277267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24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8" w:history="1">
        <w:r w:rsidR="00A3356A" w:rsidRPr="00804F9A">
          <w:rPr>
            <w:rStyle w:val="Hyperlink"/>
            <w:noProof/>
          </w:rPr>
          <w:t>Abbildung 29 - Testklasse GeocoderTest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_Toc294277268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24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69" w:history="1">
        <w:r w:rsidR="00A3356A" w:rsidRPr="00804F9A">
          <w:rPr>
            <w:rStyle w:val="Hyperlink"/>
            <w:noProof/>
          </w:rPr>
          <w:t>Abbildung 30 - Testklasse LocationTest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_Toc294277269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0" w:history="1">
        <w:r w:rsidR="00A3356A" w:rsidRPr="00804F9A">
          <w:rPr>
            <w:rStyle w:val="Hyperlink"/>
            <w:noProof/>
          </w:rPr>
          <w:t>Abbildung 31 - Testklasse MaterialTest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_Toc294277270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1" w:history="1">
        <w:r w:rsidR="00A3356A" w:rsidRPr="00804F9A">
          <w:rPr>
            <w:rStyle w:val="Hyperlink"/>
            <w:noProof/>
          </w:rPr>
          <w:t>Abbildung 32 - Testklasse OrderTest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_Toc294277271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2" w:history="1">
        <w:r w:rsidR="00A3356A" w:rsidRPr="00804F9A">
          <w:rPr>
            <w:rStyle w:val="Hyperlink"/>
            <w:noProof/>
          </w:rPr>
          <w:t>Abbildung 33 - Testklasse TimeEntryTest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_Toc294277272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25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3" w:history="1">
        <w:r w:rsidR="00A3356A" w:rsidRPr="00804F9A">
          <w:rPr>
            <w:rStyle w:val="Hyperlink"/>
            <w:noProof/>
          </w:rPr>
          <w:t>Abbildung 34 - Testklasse TimeEntryTypeMaterialTest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_Toc294277273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26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4" w:history="1">
        <w:r w:rsidR="00A3356A" w:rsidRPr="00804F9A">
          <w:rPr>
            <w:rStyle w:val="Hyperlink"/>
            <w:noProof/>
          </w:rPr>
          <w:t>Abbildung 35 - Testklasse TimeEntryTypeTest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_Toc294277274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26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5" w:history="1">
        <w:r w:rsidR="00A3356A" w:rsidRPr="00804F9A">
          <w:rPr>
            <w:rStyle w:val="Hyperlink"/>
            <w:noProof/>
          </w:rPr>
          <w:t>Abbildung 36 - Testklasse UserTest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_Toc294277275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26</w:t>
        </w:r>
        <w:r w:rsidR="00A3356A">
          <w:rPr>
            <w:noProof/>
            <w:webHidden/>
          </w:rPr>
          <w:fldChar w:fldCharType="end"/>
        </w:r>
      </w:hyperlink>
    </w:p>
    <w:p w:rsidR="00A3356A" w:rsidRDefault="00884C3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277276" w:history="1">
        <w:r w:rsidR="00A3356A" w:rsidRPr="00804F9A">
          <w:rPr>
            <w:rStyle w:val="Hyperlink"/>
            <w:noProof/>
          </w:rPr>
          <w:t>Abbildung 37 - Testklasse TestCase</w:t>
        </w:r>
        <w:r w:rsidR="00A3356A">
          <w:rPr>
            <w:noProof/>
            <w:webHidden/>
          </w:rPr>
          <w:tab/>
        </w:r>
        <w:r w:rsidR="00A3356A">
          <w:rPr>
            <w:noProof/>
            <w:webHidden/>
          </w:rPr>
          <w:fldChar w:fldCharType="begin"/>
        </w:r>
        <w:r w:rsidR="00A3356A">
          <w:rPr>
            <w:noProof/>
            <w:webHidden/>
          </w:rPr>
          <w:instrText xml:space="preserve"> PAGEREF _Toc294277276 \h </w:instrText>
        </w:r>
        <w:r w:rsidR="00A3356A">
          <w:rPr>
            <w:noProof/>
            <w:webHidden/>
          </w:rPr>
        </w:r>
        <w:r w:rsidR="00A3356A">
          <w:rPr>
            <w:noProof/>
            <w:webHidden/>
          </w:rPr>
          <w:fldChar w:fldCharType="separate"/>
        </w:r>
        <w:r w:rsidR="00A3356A">
          <w:rPr>
            <w:noProof/>
            <w:webHidden/>
          </w:rPr>
          <w:t>26</w:t>
        </w:r>
        <w:r w:rsidR="00A3356A"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4" w:name="_Toc294277177"/>
      <w:r>
        <w:lastRenderedPageBreak/>
        <w:t>Systemtests</w:t>
      </w:r>
      <w:bookmarkEnd w:id="4"/>
    </w:p>
    <w:p w:rsidR="00521B22" w:rsidRDefault="00521B22" w:rsidP="00521B22">
      <w:pPr>
        <w:pStyle w:val="berschrift2"/>
      </w:pPr>
      <w:bookmarkStart w:id="5" w:name="_Toc294277178"/>
      <w:r>
        <w:t>Bemerkungen</w:t>
      </w:r>
      <w:bookmarkEnd w:id="5"/>
    </w:p>
    <w:p w:rsidR="00521B22" w:rsidRDefault="00521B22" w:rsidP="00521B22">
      <w:r>
        <w:t xml:space="preserve">Der </w:t>
      </w:r>
      <w:proofErr w:type="spellStart"/>
      <w:r>
        <w:t>Use</w:t>
      </w:r>
      <w:proofErr w:type="spellEnd"/>
      <w:r>
        <w:t xml:space="preserve"> Case 3 Rapport Generieren wurde nicht umgesetzt. Daher wird er auch nicht getestet.</w:t>
      </w:r>
    </w:p>
    <w:p w:rsidR="00521B22" w:rsidRDefault="00521B22" w:rsidP="00521B22">
      <w:pPr>
        <w:pStyle w:val="berschrift2"/>
      </w:pPr>
      <w:bookmarkStart w:id="6" w:name="_Toc294277179"/>
      <w:r>
        <w:t>Voraussetzungen</w:t>
      </w:r>
      <w:bookmarkEnd w:id="6"/>
    </w:p>
    <w:p w:rsidR="00AB4ACF" w:rsidRPr="00AB4ACF" w:rsidRDefault="00AB4ACF" w:rsidP="00AB4ACF">
      <w:r>
        <w:t>Die IP Adresse des Hosts wird für das korrekte funktionieren der Tests benötigt.</w:t>
      </w:r>
      <w:r w:rsidR="00AF1D92">
        <w:t xml:space="preserve"> </w:t>
      </w:r>
      <w:r w:rsidR="00142DFF">
        <w:t>Zudem ist</w:t>
      </w:r>
      <w:r w:rsidR="00AF1D92">
        <w:t xml:space="preserve"> eine funktionierende Netzwerkverbindung essentiell.</w:t>
      </w:r>
    </w:p>
    <w:p w:rsidR="00AB5894" w:rsidRPr="00AB5894" w:rsidRDefault="00AB5894" w:rsidP="00AB5894">
      <w:pPr>
        <w:pStyle w:val="berschrift2"/>
      </w:pPr>
      <w:bookmarkStart w:id="7" w:name="_Ref293751902"/>
      <w:bookmarkStart w:id="8" w:name="_Toc294277180"/>
      <w:r>
        <w:t>Vorbereitungen</w:t>
      </w:r>
      <w:bookmarkEnd w:id="7"/>
      <w:bookmarkEnd w:id="8"/>
    </w:p>
    <w:p w:rsidR="007B38EB" w:rsidRDefault="006F4FD0" w:rsidP="007B38EB">
      <w:pPr>
        <w:pStyle w:val="berschrift3"/>
      </w:pPr>
      <w:bookmarkStart w:id="9" w:name="_Toc294277181"/>
      <w:r>
        <w:t>Test</w:t>
      </w:r>
      <w:r w:rsidR="007B38EB">
        <w:t xml:space="preserve"> auf </w:t>
      </w:r>
      <w:r w:rsidR="00000855">
        <w:t xml:space="preserve">dem </w:t>
      </w:r>
      <w:r w:rsidR="007B38EB">
        <w:t xml:space="preserve">Client und </w:t>
      </w:r>
      <w:r w:rsidR="00000855">
        <w:t xml:space="preserve"> dem </w:t>
      </w:r>
      <w:r w:rsidR="007B38EB">
        <w:t>Server</w:t>
      </w:r>
      <w:bookmarkEnd w:id="9"/>
    </w:p>
    <w:p w:rsidR="007B38EB" w:rsidRDefault="007B38EB" w:rsidP="007B38EB">
      <w:r>
        <w:t>Eine Person meldet sich auf einem Computer über den Webbrowser an den Server an. Auf einem anderen Computer wird mit Hilfe eines Emulators der Client gestartet.</w:t>
      </w:r>
    </w:p>
    <w:p w:rsidR="007B38EB" w:rsidRDefault="00677F23" w:rsidP="007B38EB">
      <w:r>
        <w:t>Dazu gehört</w:t>
      </w:r>
      <w:r w:rsidR="007B38EB">
        <w:t xml:space="preserve"> folgende</w:t>
      </w:r>
      <w:r>
        <w:t>r Test</w:t>
      </w:r>
      <w:r w:rsidR="007B38EB">
        <w:t>:</w:t>
      </w:r>
    </w:p>
    <w:p w:rsidR="007B38EB" w:rsidRDefault="007B38EB" w:rsidP="007B38EB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_Ref293751632 \r \h </w:instrText>
      </w:r>
      <w:r>
        <w:fldChar w:fldCharType="separate"/>
      </w:r>
      <w:r>
        <w:t>2.4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_Ref293751664 \h </w:instrText>
      </w:r>
      <w:r>
        <w:fldChar w:fldCharType="separate"/>
      </w:r>
      <w:r>
        <w:t>UC1 Stundeneintrag erfassen</w:t>
      </w:r>
      <w:r>
        <w:fldChar w:fldCharType="end"/>
      </w:r>
    </w:p>
    <w:p w:rsidR="00062C04" w:rsidRDefault="00062C04" w:rsidP="00AF1D92">
      <w:pPr>
        <w:pStyle w:val="berschrift3"/>
      </w:pPr>
      <w:bookmarkStart w:id="10" w:name="_Toc294277182"/>
      <w:r>
        <w:t>Tests auf dem Server</w:t>
      </w:r>
      <w:bookmarkEnd w:id="10"/>
    </w:p>
    <w:p w:rsidR="00062C04" w:rsidRDefault="00001F6C" w:rsidP="00606975">
      <w:r>
        <w:t>Eine Person meldet sich auf einem Computer über den Webbrowser an den Server an.</w:t>
      </w:r>
      <w:r w:rsidR="00E46AD1">
        <w:t xml:space="preserve"> Damit alle Test</w:t>
      </w:r>
      <w:r w:rsidR="00515E1D">
        <w:t>s</w:t>
      </w:r>
      <w:r w:rsidR="00E46AD1">
        <w:t xml:space="preserve"> erfolgreich ausgeführt werden können,</w:t>
      </w:r>
      <w:r w:rsidR="00515E1D">
        <w:t xml:space="preserve"> muss zwingend ein</w:t>
      </w:r>
      <w:r w:rsidR="00114573">
        <w:t xml:space="preserve"> </w:t>
      </w:r>
      <w:r w:rsidR="00515E1D">
        <w:t>Log</w:t>
      </w:r>
      <w:r w:rsidR="00114573">
        <w:t xml:space="preserve">in </w:t>
      </w:r>
      <w:r w:rsidR="00515E1D">
        <w:t xml:space="preserve">vom Typ </w:t>
      </w:r>
      <w:r w:rsidR="00114573">
        <w:t xml:space="preserve">Sekretärin verwendet werden, da nur </w:t>
      </w:r>
      <w:r w:rsidR="00515E1D">
        <w:t>dann</w:t>
      </w:r>
      <w:r w:rsidR="00114573">
        <w:t xml:space="preserve"> über alle Rechte </w:t>
      </w:r>
      <w:r w:rsidR="007D1FAB">
        <w:t>(</w:t>
      </w:r>
      <w:r w:rsidR="00E46AD1">
        <w:t xml:space="preserve">inkl. </w:t>
      </w:r>
      <w:r w:rsidR="007D1FAB">
        <w:t xml:space="preserve">Bearbeiten, Löschen) </w:t>
      </w:r>
      <w:r w:rsidR="00114573">
        <w:t>verfügt</w:t>
      </w:r>
      <w:r w:rsidR="00515E1D">
        <w:t xml:space="preserve"> wird</w:t>
      </w:r>
      <w:r w:rsidR="00114573">
        <w:t>.</w:t>
      </w:r>
    </w:p>
    <w:p w:rsidR="00001F6C" w:rsidRDefault="00001F6C" w:rsidP="00606975">
      <w:r>
        <w:t>Dazu gehören</w:t>
      </w:r>
      <w:r w:rsidR="00AA5044">
        <w:t xml:space="preserve"> folgende Tests</w:t>
      </w:r>
      <w:r>
        <w:t>:</w:t>
      </w:r>
    </w:p>
    <w:p w:rsidR="002B5D8A" w:rsidRDefault="00001F6C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_Ref293751895 \r \h </w:instrText>
      </w:r>
      <w:r>
        <w:fldChar w:fldCharType="separate"/>
      </w:r>
      <w:r>
        <w:t>2.5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_Ref293751918 \h </w:instrText>
      </w:r>
      <w:r>
        <w:fldChar w:fldCharType="separate"/>
      </w:r>
      <w:r>
        <w:t>UC2 CRUD Stundeneintrag</w:t>
      </w:r>
      <w:r>
        <w:fldChar w:fldCharType="end"/>
      </w:r>
      <w:r w:rsidR="002B5D8A">
        <w:t xml:space="preserve"> </w:t>
      </w:r>
    </w:p>
    <w:p w:rsidR="002B5D8A" w:rsidRDefault="007B38EB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_Ref293752770 \r \h </w:instrText>
      </w:r>
      <w:r>
        <w:fldChar w:fldCharType="separate"/>
      </w:r>
      <w:r>
        <w:t>2.6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_Ref293752770 \h </w:instrText>
      </w:r>
      <w:r>
        <w:fldChar w:fldCharType="separate"/>
      </w:r>
      <w:r>
        <w:t xml:space="preserve">UC4 CRUD </w:t>
      </w:r>
      <w:r w:rsidRPr="00521B22">
        <w:t>Benutzer</w:t>
      </w:r>
      <w:r>
        <w:fldChar w:fldCharType="end"/>
      </w:r>
    </w:p>
    <w:p w:rsidR="007B38EB" w:rsidRDefault="002B5D8A" w:rsidP="002B5D8A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_Ref293752795 \r \h </w:instrText>
      </w:r>
      <w:r>
        <w:fldChar w:fldCharType="separate"/>
      </w:r>
      <w:r>
        <w:t>2.7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_Ref293752795 \h </w:instrText>
      </w:r>
      <w:r>
        <w:fldChar w:fldCharType="separate"/>
      </w:r>
      <w:r>
        <w:t xml:space="preserve">UC5 </w:t>
      </w:r>
      <w:r w:rsidRPr="00521B22">
        <w:t>Benutzer</w:t>
      </w:r>
      <w:r>
        <w:t xml:space="preserve"> a</w:t>
      </w:r>
      <w:r w:rsidRPr="00521B22">
        <w:t>uthentifizieren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_Ref293754161 \r \h </w:instrText>
      </w:r>
      <w:r>
        <w:fldChar w:fldCharType="separate"/>
      </w:r>
      <w:r>
        <w:t>2.8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_Ref293754161 \h </w:instrText>
      </w:r>
      <w:r>
        <w:fldChar w:fldCharType="separate"/>
      </w:r>
      <w:r>
        <w:t xml:space="preserve">UC6 CRUD </w:t>
      </w:r>
      <w:r w:rsidRPr="00521B22">
        <w:t>Kunde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_Ref293754168 \r \h </w:instrText>
      </w:r>
      <w:r>
        <w:fldChar w:fldCharType="separate"/>
      </w:r>
      <w:r>
        <w:t>2.9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_Ref293754168 \h </w:instrText>
      </w:r>
      <w:r>
        <w:fldChar w:fldCharType="separate"/>
      </w:r>
      <w:r>
        <w:t xml:space="preserve">UC7 CRUD </w:t>
      </w:r>
      <w:r w:rsidRPr="00521B22">
        <w:t>Material</w:t>
      </w:r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_Ref293754175 \r \h </w:instrText>
      </w:r>
      <w:r>
        <w:fldChar w:fldCharType="separate"/>
      </w:r>
      <w:r>
        <w:t>2.10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_Ref293754175 \h </w:instrText>
      </w:r>
      <w:r>
        <w:fldChar w:fldCharType="separate"/>
      </w:r>
      <w:r>
        <w:t xml:space="preserve">UC8 CRUD </w:t>
      </w:r>
      <w:proofErr w:type="spellStart"/>
      <w:r>
        <w:t>StundeneintragsT</w:t>
      </w:r>
      <w:r w:rsidRPr="00521B22">
        <w:t>yp</w:t>
      </w:r>
      <w:proofErr w:type="spellEnd"/>
      <w:r>
        <w:fldChar w:fldCharType="end"/>
      </w:r>
    </w:p>
    <w:p w:rsidR="00EA4BC1" w:rsidRDefault="00EA4BC1" w:rsidP="00001F6C">
      <w:pPr>
        <w:pStyle w:val="Listenabsatz"/>
        <w:numPr>
          <w:ilvl w:val="0"/>
          <w:numId w:val="11"/>
        </w:numPr>
      </w:pPr>
      <w:r>
        <w:fldChar w:fldCharType="begin"/>
      </w:r>
      <w:r>
        <w:instrText xml:space="preserve"> REF _Ref293754185 \r \h </w:instrText>
      </w:r>
      <w:r>
        <w:fldChar w:fldCharType="separate"/>
      </w:r>
      <w:r>
        <w:t>2.11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_Ref293754185 \h </w:instrText>
      </w:r>
      <w:r>
        <w:fldChar w:fldCharType="separate"/>
      </w:r>
      <w:r>
        <w:t xml:space="preserve">UC9 CRUD </w:t>
      </w:r>
      <w:r w:rsidRPr="00521B22">
        <w:t>Auftrag</w:t>
      </w:r>
      <w:r>
        <w:fldChar w:fldCharType="end"/>
      </w:r>
    </w:p>
    <w:p w:rsidR="000D4EC2" w:rsidRDefault="000D4EC2">
      <w:pPr>
        <w:rPr>
          <w:spacing w:val="15"/>
          <w:sz w:val="22"/>
          <w:szCs w:val="22"/>
        </w:rPr>
      </w:pPr>
      <w:bookmarkStart w:id="11" w:name="_Toc289166094"/>
      <w:bookmarkStart w:id="12" w:name="_Ref293751632"/>
      <w:bookmarkStart w:id="13" w:name="_Ref293751640"/>
      <w:bookmarkStart w:id="14" w:name="_Ref293751648"/>
      <w:bookmarkStart w:id="15" w:name="_Ref293751653"/>
      <w:bookmarkStart w:id="16" w:name="_Ref293751656"/>
      <w:bookmarkStart w:id="17" w:name="_Ref293751660"/>
      <w:bookmarkStart w:id="18" w:name="_Ref293751664"/>
      <w:r>
        <w:br w:type="page"/>
      </w:r>
    </w:p>
    <w:p w:rsidR="00130651" w:rsidRDefault="00130651" w:rsidP="00130651">
      <w:pPr>
        <w:pStyle w:val="berschrift2"/>
      </w:pPr>
      <w:bookmarkStart w:id="19" w:name="_Toc294277183"/>
      <w:r>
        <w:lastRenderedPageBreak/>
        <w:t>UC1</w:t>
      </w:r>
      <w:r w:rsidR="005D4B0F">
        <w:t xml:space="preserve"> </w:t>
      </w:r>
      <w:r>
        <w:t>Stundeneintrag erfassen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20" w:name="_Toc294277184"/>
      <w:r>
        <w:t>Testprotokoll</w:t>
      </w:r>
      <w:bookmarkEnd w:id="2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4D5E1E" w:rsidRDefault="004D5E1E" w:rsidP="004D5E1E">
      <w:pPr>
        <w:pStyle w:val="berschrift2"/>
      </w:pPr>
      <w:bookmarkStart w:id="21" w:name="_Toc288840388"/>
      <w:bookmarkStart w:id="22" w:name="_Ref293751895"/>
      <w:bookmarkStart w:id="23" w:name="_Ref293751918"/>
      <w:bookmarkStart w:id="24" w:name="_Toc294277185"/>
      <w:r>
        <w:t>UC2</w:t>
      </w:r>
      <w:r w:rsidR="005D4B0F">
        <w:t xml:space="preserve"> </w:t>
      </w:r>
      <w:r>
        <w:t>CRUD Stundeneintrag</w:t>
      </w:r>
      <w:bookmarkEnd w:id="21"/>
      <w:bookmarkEnd w:id="22"/>
      <w:bookmarkEnd w:id="23"/>
      <w:bookmarkEnd w:id="2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91D4B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 w:rsidRPr="00BB44F8">
              <w:t>3</w:t>
            </w:r>
          </w:p>
        </w:tc>
        <w:tc>
          <w:tcPr>
            <w:tcW w:w="4394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191D4B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Pr="00BB44F8" w:rsidRDefault="00191D4B" w:rsidP="009924D5">
            <w:r>
              <w:t>4</w:t>
            </w:r>
          </w:p>
        </w:tc>
        <w:tc>
          <w:tcPr>
            <w:tcW w:w="4394" w:type="dxa"/>
          </w:tcPr>
          <w:p w:rsidR="00191D4B" w:rsidRPr="00BB44F8" w:rsidRDefault="00191D4B" w:rsidP="00191D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D4B" w:rsidRPr="00BB44F8" w:rsidRDefault="00191D4B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D5E1E" w:rsidRDefault="00EE4EA5" w:rsidP="00EE4EA5">
      <w:pPr>
        <w:pStyle w:val="berschrift3"/>
      </w:pPr>
      <w:bookmarkStart w:id="25" w:name="_Toc294277186"/>
      <w:r>
        <w:t>Testprotokoll</w:t>
      </w:r>
      <w:bookmarkEnd w:id="25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91D4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D4B" w:rsidRDefault="00191D4B" w:rsidP="009924D5">
            <w:r>
              <w:t>3</w:t>
            </w:r>
          </w:p>
        </w:tc>
        <w:tc>
          <w:tcPr>
            <w:tcW w:w="7513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191D4B" w:rsidRDefault="00191D4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FC140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FC1400" w:rsidRDefault="00FC1400" w:rsidP="009924D5">
            <w:r>
              <w:t>4</w:t>
            </w:r>
          </w:p>
        </w:tc>
        <w:tc>
          <w:tcPr>
            <w:tcW w:w="7513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>
              <w:rPr>
                <w:rFonts w:ascii="Calibri" w:hAnsi="Calibri" w:cs="Calibri"/>
                <w:color w:val="000000"/>
              </w:rPr>
              <w:t>Stundeneinträge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t>wurde erfolgreich angezeigt</w:t>
            </w:r>
          </w:p>
        </w:tc>
        <w:tc>
          <w:tcPr>
            <w:tcW w:w="1307" w:type="dxa"/>
          </w:tcPr>
          <w:p w:rsidR="00FC1400" w:rsidRDefault="00FC140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D4EC2" w:rsidRDefault="000D4EC2">
      <w:pPr>
        <w:rPr>
          <w:spacing w:val="15"/>
          <w:sz w:val="22"/>
          <w:szCs w:val="22"/>
        </w:rPr>
      </w:pPr>
      <w:bookmarkStart w:id="26" w:name="_Ref293752770"/>
      <w:r>
        <w:br w:type="page"/>
      </w:r>
    </w:p>
    <w:p w:rsidR="00521B22" w:rsidRDefault="00521B22" w:rsidP="00521B22">
      <w:pPr>
        <w:pStyle w:val="berschrift2"/>
      </w:pPr>
      <w:bookmarkStart w:id="27" w:name="_Toc294277187"/>
      <w:r>
        <w:lastRenderedPageBreak/>
        <w:t xml:space="preserve">UC4 CRUD </w:t>
      </w:r>
      <w:r w:rsidRPr="00521B22">
        <w:t>Benutzer</w:t>
      </w:r>
      <w:bookmarkEnd w:id="26"/>
      <w:bookmarkEnd w:id="2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51379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#</w:t>
            </w:r>
          </w:p>
        </w:tc>
        <w:tc>
          <w:tcPr>
            <w:tcW w:w="4394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51379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1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 xml:space="preserve">aktuell angemeldete </w:t>
            </w:r>
            <w:r>
              <w:rPr>
                <w:rFonts w:ascii="Calibri" w:hAnsi="Calibri" w:cs="Calibri"/>
                <w:color w:val="000000"/>
              </w:rPr>
              <w:t xml:space="preserve">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A51379" w:rsidP="009924D5">
            <w:r w:rsidRPr="00BB44F8">
              <w:t>2</w:t>
            </w:r>
          </w:p>
        </w:tc>
        <w:tc>
          <w:tcPr>
            <w:tcW w:w="4394" w:type="dxa"/>
          </w:tcPr>
          <w:p w:rsidR="00A51379" w:rsidRPr="00BB44F8" w:rsidRDefault="00A51379" w:rsidP="00A513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0118AD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0118AD" w:rsidRPr="00BB44F8" w:rsidRDefault="000118AD" w:rsidP="009924D5">
            <w:r w:rsidRPr="00BB44F8">
              <w:t>3</w:t>
            </w:r>
          </w:p>
        </w:tc>
        <w:tc>
          <w:tcPr>
            <w:tcW w:w="4394" w:type="dxa"/>
          </w:tcPr>
          <w:p w:rsidR="000118AD" w:rsidRPr="00BB44F8" w:rsidRDefault="000118A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>
              <w:rPr>
                <w:rFonts w:ascii="Calibri" w:hAnsi="Calibri" w:cs="Calibri"/>
                <w:color w:val="000000"/>
              </w:rPr>
              <w:t>aktuell angemeldete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einen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0118AD" w:rsidRPr="00BB44F8" w:rsidRDefault="000118AD" w:rsidP="0034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FA0764">
              <w:rPr>
                <w:rFonts w:ascii="Calibri" w:hAnsi="Calibri" w:cs="Calibri"/>
                <w:color w:val="000000"/>
              </w:rPr>
              <w:t xml:space="preserve">ie Daten werden </w:t>
            </w:r>
            <w:r w:rsidR="00343CD2">
              <w:rPr>
                <w:rFonts w:ascii="Calibri" w:hAnsi="Calibri" w:cs="Calibri"/>
                <w:color w:val="000000"/>
              </w:rPr>
              <w:t>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51379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Pr="00BB44F8" w:rsidRDefault="000118AD" w:rsidP="009924D5">
            <w:r>
              <w:t>4</w:t>
            </w:r>
          </w:p>
        </w:tc>
        <w:tc>
          <w:tcPr>
            <w:tcW w:w="4394" w:type="dxa"/>
          </w:tcPr>
          <w:p w:rsidR="00A51379" w:rsidRPr="00BB44F8" w:rsidRDefault="00A51379" w:rsidP="000118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</w:t>
            </w:r>
            <w:r w:rsidR="0020353F">
              <w:rPr>
                <w:rFonts w:ascii="Calibri" w:hAnsi="Calibri" w:cs="Calibri"/>
                <w:color w:val="000000"/>
              </w:rPr>
              <w:t>aktuell angemeldete</w:t>
            </w:r>
            <w:r w:rsidR="0020353F"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Benutzer kann </w:t>
            </w:r>
            <w:r w:rsidR="000118AD"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Benutzer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 w:rsidR="000118AD">
              <w:rPr>
                <w:rFonts w:ascii="Calibri" w:hAnsi="Calibri" w:cs="Calibri"/>
                <w:color w:val="000000"/>
              </w:rPr>
              <w:t>anzeigen lassen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51379" w:rsidRPr="00BB44F8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0118AD">
              <w:rPr>
                <w:rFonts w:ascii="Calibri" w:hAnsi="Calibri" w:cs="Calibri"/>
                <w:color w:val="000000"/>
              </w:rPr>
              <w:t>ie Daten werden korrekt angezeigt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A51379" w:rsidRDefault="00A51379" w:rsidP="00A51379">
      <w:pPr>
        <w:pStyle w:val="berschrift3"/>
      </w:pPr>
      <w:bookmarkStart w:id="28" w:name="_Toc294277188"/>
      <w:r>
        <w:t>Testprotokoll</w:t>
      </w:r>
      <w:bookmarkEnd w:id="2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51379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#</w:t>
            </w:r>
          </w:p>
        </w:tc>
        <w:tc>
          <w:tcPr>
            <w:tcW w:w="7513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43CD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43CD2" w:rsidRDefault="00343CD2" w:rsidP="009924D5">
            <w:r>
              <w:t>1</w:t>
            </w:r>
          </w:p>
        </w:tc>
        <w:tc>
          <w:tcPr>
            <w:tcW w:w="7513" w:type="dxa"/>
          </w:tcPr>
          <w:p w:rsidR="00343CD2" w:rsidRDefault="00343CD2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mit korrekten Daten erstellt</w:t>
            </w:r>
          </w:p>
        </w:tc>
        <w:tc>
          <w:tcPr>
            <w:tcW w:w="1307" w:type="dxa"/>
          </w:tcPr>
          <w:p w:rsidR="00343CD2" w:rsidRDefault="00343CD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A51379" w:rsidP="009924D5">
            <w:r>
              <w:t>2</w:t>
            </w:r>
          </w:p>
        </w:tc>
        <w:tc>
          <w:tcPr>
            <w:tcW w:w="7513" w:type="dxa"/>
          </w:tcPr>
          <w:p w:rsidR="00A51379" w:rsidRDefault="006D3CE2" w:rsidP="006D3C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Benutzerdaten wurden </w:t>
            </w:r>
            <w:r w:rsidR="00A51379">
              <w:t>korrekt angepasst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43CD2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43CD2" w:rsidRDefault="00343CD2" w:rsidP="009924D5">
            <w:r>
              <w:t>3</w:t>
            </w:r>
          </w:p>
        </w:tc>
        <w:tc>
          <w:tcPr>
            <w:tcW w:w="7513" w:type="dxa"/>
          </w:tcPr>
          <w:p w:rsidR="00343CD2" w:rsidRDefault="00343CD2" w:rsidP="00343C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erfolgreich gelöscht</w:t>
            </w:r>
          </w:p>
        </w:tc>
        <w:tc>
          <w:tcPr>
            <w:tcW w:w="1307" w:type="dxa"/>
          </w:tcPr>
          <w:p w:rsidR="00343CD2" w:rsidRDefault="00343CD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51379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51379" w:rsidRDefault="00621AC2" w:rsidP="009924D5">
            <w:r>
              <w:t>4</w:t>
            </w:r>
          </w:p>
        </w:tc>
        <w:tc>
          <w:tcPr>
            <w:tcW w:w="7513" w:type="dxa"/>
          </w:tcPr>
          <w:p w:rsidR="00A51379" w:rsidRDefault="00621AC2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6D3CE2">
              <w:t>Benutzer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51379" w:rsidRDefault="00A51379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A67766" w:rsidP="00A67766">
      <w:pPr>
        <w:pStyle w:val="berschrift2"/>
      </w:pPr>
      <w:bookmarkStart w:id="29" w:name="_Ref293752795"/>
      <w:bookmarkStart w:id="30" w:name="_Toc294277189"/>
      <w:r>
        <w:t xml:space="preserve">UC5 </w:t>
      </w:r>
      <w:r w:rsidR="00521B22" w:rsidRPr="00521B22">
        <w:t>Benutzer</w:t>
      </w:r>
      <w:r>
        <w:t xml:space="preserve"> a</w:t>
      </w:r>
      <w:r w:rsidR="00521B22" w:rsidRPr="00521B22">
        <w:t>uthentifizieren</w:t>
      </w:r>
      <w:bookmarkEnd w:id="29"/>
      <w:bookmarkEnd w:id="3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3F664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#</w:t>
            </w:r>
          </w:p>
        </w:tc>
        <w:tc>
          <w:tcPr>
            <w:tcW w:w="4394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3F6644" w:rsidRPr="00BB44F8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3F664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1</w:t>
            </w:r>
          </w:p>
        </w:tc>
        <w:tc>
          <w:tcPr>
            <w:tcW w:w="4394" w:type="dxa"/>
          </w:tcPr>
          <w:p w:rsidR="003F6644" w:rsidRPr="00BB44F8" w:rsidRDefault="003F6644" w:rsidP="00033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033DF5">
              <w:rPr>
                <w:rFonts w:ascii="Calibri" w:hAnsi="Calibri" w:cs="Calibri"/>
                <w:color w:val="000000"/>
              </w:rPr>
              <w:t>er</w:t>
            </w:r>
            <w:r>
              <w:rPr>
                <w:rFonts w:ascii="Calibri" w:hAnsi="Calibri" w:cs="Calibri"/>
                <w:color w:val="000000"/>
              </w:rPr>
              <w:t xml:space="preserve"> Benutzer </w:t>
            </w:r>
            <w:r w:rsidR="00033DF5">
              <w:rPr>
                <w:rFonts w:ascii="Calibri" w:hAnsi="Calibri" w:cs="Calibri"/>
                <w:color w:val="000000"/>
              </w:rPr>
              <w:t xml:space="preserve">kann sich mit Email und Passwort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 w:rsidR="00033DF5">
              <w:rPr>
                <w:rFonts w:ascii="Calibri" w:hAnsi="Calibri" w:cs="Calibri"/>
                <w:color w:val="000000"/>
              </w:rPr>
              <w:t>anmelden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wird angemeldet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3F664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Pr="00BB44F8" w:rsidRDefault="003F6644" w:rsidP="009924D5">
            <w:r w:rsidRPr="00BB44F8">
              <w:t>2</w:t>
            </w:r>
          </w:p>
        </w:tc>
        <w:tc>
          <w:tcPr>
            <w:tcW w:w="4394" w:type="dxa"/>
          </w:tcPr>
          <w:p w:rsidR="003F6644" w:rsidRPr="00BB44F8" w:rsidRDefault="00CE3D85" w:rsidP="00CE3D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sich nicht mit fehlerhaften Daten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anmelden</w:t>
            </w:r>
            <w:r w:rsidR="003F6644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3F6644" w:rsidRPr="00BB44F8" w:rsidRDefault="003F6644" w:rsidP="00BE0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BE01F7">
              <w:rPr>
                <w:rFonts w:ascii="Calibri" w:hAnsi="Calibri" w:cs="Calibri"/>
                <w:color w:val="000000"/>
              </w:rPr>
              <w:t>er</w:t>
            </w:r>
            <w:r w:rsidR="00CE3D85">
              <w:rPr>
                <w:rFonts w:ascii="Calibri" w:hAnsi="Calibri" w:cs="Calibri"/>
                <w:color w:val="000000"/>
              </w:rPr>
              <w:t xml:space="preserve"> Benutzer wird nicht angemeldet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3F6644" w:rsidRDefault="003F6644" w:rsidP="003F6644">
      <w:pPr>
        <w:pStyle w:val="berschrift3"/>
      </w:pPr>
      <w:bookmarkStart w:id="31" w:name="_Toc294277190"/>
      <w:r>
        <w:t>Testprotokoll</w:t>
      </w:r>
      <w:bookmarkEnd w:id="3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3F664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#</w:t>
            </w:r>
          </w:p>
        </w:tc>
        <w:tc>
          <w:tcPr>
            <w:tcW w:w="7513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CE3D85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CE3D85" w:rsidRDefault="00CE3D85" w:rsidP="009924D5">
            <w:r>
              <w:t>1</w:t>
            </w:r>
          </w:p>
        </w:tc>
        <w:tc>
          <w:tcPr>
            <w:tcW w:w="7513" w:type="dxa"/>
          </w:tcPr>
          <w:p w:rsidR="00CE3D85" w:rsidRDefault="00CE3D85" w:rsidP="00CE3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wurde am System angemeldet</w:t>
            </w:r>
          </w:p>
        </w:tc>
        <w:tc>
          <w:tcPr>
            <w:tcW w:w="1307" w:type="dxa"/>
          </w:tcPr>
          <w:p w:rsidR="00CE3D85" w:rsidRDefault="00CE3D85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F664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F6644" w:rsidRDefault="003F6644" w:rsidP="009924D5">
            <w:r>
              <w:t>2</w:t>
            </w:r>
          </w:p>
        </w:tc>
        <w:tc>
          <w:tcPr>
            <w:tcW w:w="7513" w:type="dxa"/>
          </w:tcPr>
          <w:p w:rsidR="003F6644" w:rsidRDefault="00CE3D85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Benutzer wurde am System nicht angemelde</w:t>
            </w:r>
            <w:r w:rsidR="003F6644">
              <w:t>t</w:t>
            </w:r>
          </w:p>
        </w:tc>
        <w:tc>
          <w:tcPr>
            <w:tcW w:w="1307" w:type="dxa"/>
          </w:tcPr>
          <w:p w:rsidR="003F6644" w:rsidRDefault="003F664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2" w:name="_Ref293754161"/>
      <w:bookmarkStart w:id="33" w:name="_Toc294277191"/>
      <w:r>
        <w:t xml:space="preserve">UC6 CRUD </w:t>
      </w:r>
      <w:r w:rsidR="00521B22" w:rsidRPr="00521B22">
        <w:t>Kunde</w:t>
      </w:r>
      <w:bookmarkEnd w:id="32"/>
      <w:bookmarkEnd w:id="3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A63BE4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#</w:t>
            </w:r>
          </w:p>
        </w:tc>
        <w:tc>
          <w:tcPr>
            <w:tcW w:w="4394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1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</w:t>
            </w:r>
            <w:r w:rsidRPr="00BB44F8">
              <w:rPr>
                <w:rFonts w:ascii="Calibri" w:hAnsi="Calibri" w:cs="Calibri"/>
                <w:color w:val="000000"/>
              </w:rPr>
              <w:t xml:space="preserve">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2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A63BE4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Pr="00BB44F8" w:rsidRDefault="00A63BE4" w:rsidP="009924D5">
            <w:r w:rsidRPr="00BB44F8">
              <w:t>3</w:t>
            </w:r>
          </w:p>
        </w:tc>
        <w:tc>
          <w:tcPr>
            <w:tcW w:w="4394" w:type="dxa"/>
          </w:tcPr>
          <w:p w:rsidR="00A63BE4" w:rsidRPr="00BB44F8" w:rsidRDefault="00A63BE4" w:rsidP="00A63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 xml:space="preserve">Der Benutzer kann einen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A63BE4" w:rsidRPr="00BB44F8" w:rsidRDefault="00A63BE4" w:rsidP="007A7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 xml:space="preserve">ie Daten werden </w:t>
            </w:r>
            <w:r w:rsidR="007A768A">
              <w:rPr>
                <w:rFonts w:ascii="Calibri" w:hAnsi="Calibri" w:cs="Calibri"/>
                <w:color w:val="000000"/>
              </w:rPr>
              <w:t>auf inaktiv gesetzt.</w:t>
            </w:r>
          </w:p>
        </w:tc>
      </w:tr>
      <w:tr w:rsidR="00191B02" w:rsidRPr="00BB44F8" w:rsidTr="005B62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B44F8" w:rsidRDefault="00191B02" w:rsidP="005B62B3">
            <w:r>
              <w:t>4</w:t>
            </w:r>
          </w:p>
        </w:tc>
        <w:tc>
          <w:tcPr>
            <w:tcW w:w="4394" w:type="dxa"/>
          </w:tcPr>
          <w:p w:rsidR="00191B02" w:rsidRPr="00BB44F8" w:rsidRDefault="00191B02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191B02" w:rsidRPr="00BB44F8" w:rsidRDefault="00191B02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BD06DA" w:rsidRPr="00BD06DA" w:rsidTr="005B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91B02" w:rsidRPr="00BD06DA" w:rsidRDefault="00191B02" w:rsidP="005B62B3">
            <w:r w:rsidRPr="00BD06DA">
              <w:t>5</w:t>
            </w:r>
          </w:p>
        </w:tc>
        <w:tc>
          <w:tcPr>
            <w:tcW w:w="4394" w:type="dxa"/>
          </w:tcPr>
          <w:p w:rsidR="00191B02" w:rsidRPr="00BD06DA" w:rsidRDefault="00191B02" w:rsidP="00191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D06DA">
              <w:rPr>
                <w:rFonts w:ascii="Calibri" w:hAnsi="Calibri" w:cs="Calibri"/>
              </w:rPr>
              <w:t>Der Benutzer kann einen Kunden, welcher gelöscht wurde, immer noch auf einem Stundeneintrag anzeigen, welchem dieser Kunde vor dessen Löschung zugewiesen wurde.</w:t>
            </w:r>
          </w:p>
        </w:tc>
        <w:tc>
          <w:tcPr>
            <w:tcW w:w="4426" w:type="dxa"/>
          </w:tcPr>
          <w:p w:rsidR="00191B02" w:rsidRPr="00BD06DA" w:rsidRDefault="00191B02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D06DA">
              <w:rPr>
                <w:rFonts w:ascii="Calibri" w:hAnsi="Calibri" w:cs="Calibri"/>
              </w:rPr>
              <w:t>Die Daten werden korrekt angezeigt.</w:t>
            </w:r>
          </w:p>
        </w:tc>
      </w:tr>
    </w:tbl>
    <w:p w:rsidR="00A63BE4" w:rsidRDefault="00A63BE4" w:rsidP="00A63BE4">
      <w:pPr>
        <w:pStyle w:val="berschrift3"/>
      </w:pPr>
      <w:bookmarkStart w:id="34" w:name="_Toc294277192"/>
      <w:r>
        <w:lastRenderedPageBreak/>
        <w:t>Testprotokoll</w:t>
      </w:r>
      <w:bookmarkEnd w:id="34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A63BE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#</w:t>
            </w:r>
          </w:p>
        </w:tc>
        <w:tc>
          <w:tcPr>
            <w:tcW w:w="7513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C58EB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C58EB" w:rsidRDefault="008C58EB" w:rsidP="009924D5">
            <w:r>
              <w:t>1</w:t>
            </w:r>
          </w:p>
        </w:tc>
        <w:tc>
          <w:tcPr>
            <w:tcW w:w="7513" w:type="dxa"/>
          </w:tcPr>
          <w:p w:rsidR="008C58EB" w:rsidRDefault="008C58EB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Kunde wurde mit korrekten Daten erstellt</w:t>
            </w:r>
          </w:p>
        </w:tc>
        <w:tc>
          <w:tcPr>
            <w:tcW w:w="1307" w:type="dxa"/>
          </w:tcPr>
          <w:p w:rsidR="008C58EB" w:rsidRDefault="008C58EB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2</w:t>
            </w:r>
          </w:p>
        </w:tc>
        <w:tc>
          <w:tcPr>
            <w:tcW w:w="7513" w:type="dxa"/>
          </w:tcPr>
          <w:p w:rsidR="00A63BE4" w:rsidRDefault="007A768A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des Kunden</w:t>
            </w:r>
            <w:r w:rsidR="00A63BE4">
              <w:t xml:space="preserve"> wurden korrekt angepasst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775B4" w:rsidRPr="001775B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75123" w:rsidRPr="001775B4" w:rsidRDefault="00375123" w:rsidP="009924D5">
            <w:r w:rsidRPr="001775B4">
              <w:t>3</w:t>
            </w:r>
          </w:p>
        </w:tc>
        <w:tc>
          <w:tcPr>
            <w:tcW w:w="7513" w:type="dxa"/>
          </w:tcPr>
          <w:p w:rsidR="00375123" w:rsidRPr="001775B4" w:rsidRDefault="00375123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Kunde wurde erfolgreich auf inaktiv gesetzt</w:t>
            </w:r>
          </w:p>
        </w:tc>
        <w:tc>
          <w:tcPr>
            <w:tcW w:w="1307" w:type="dxa"/>
          </w:tcPr>
          <w:p w:rsidR="00375123" w:rsidRPr="001775B4" w:rsidRDefault="00375123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5B4">
              <w:t>Ok</w:t>
            </w:r>
          </w:p>
        </w:tc>
      </w:tr>
      <w:tr w:rsidR="00A63BE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A63BE4" w:rsidRDefault="00A63BE4" w:rsidP="009924D5">
            <w:r>
              <w:t>4</w:t>
            </w:r>
          </w:p>
        </w:tc>
        <w:tc>
          <w:tcPr>
            <w:tcW w:w="7513" w:type="dxa"/>
          </w:tcPr>
          <w:p w:rsidR="00A63BE4" w:rsidRDefault="00A63BE4" w:rsidP="007A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7A768A">
              <w:t>Kunden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A63BE4" w:rsidRDefault="00A63BE4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5" w:name="_Ref293754168"/>
      <w:bookmarkStart w:id="36" w:name="_Toc294277193"/>
      <w:r>
        <w:t xml:space="preserve">UC7 CRUD </w:t>
      </w:r>
      <w:r w:rsidR="00521B22" w:rsidRPr="00521B22">
        <w:t>Material</w:t>
      </w:r>
      <w:bookmarkEnd w:id="35"/>
      <w:bookmarkEnd w:id="36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B62CEC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#</w:t>
            </w:r>
          </w:p>
        </w:tc>
        <w:tc>
          <w:tcPr>
            <w:tcW w:w="4394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B62CEC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1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Material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B62CEC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BB44F8" w:rsidRDefault="00B62CEC" w:rsidP="009924D5">
            <w:r w:rsidRPr="00BB44F8">
              <w:t>2</w:t>
            </w:r>
          </w:p>
        </w:tc>
        <w:tc>
          <w:tcPr>
            <w:tcW w:w="4394" w:type="dxa"/>
          </w:tcPr>
          <w:p w:rsidR="00B62CEC" w:rsidRPr="00BB44F8" w:rsidRDefault="00B62CEC" w:rsidP="00B62CE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 eingetragenes Material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B62CEC" w:rsidRPr="00BB44F8" w:rsidRDefault="00E2064A" w:rsidP="00E2064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alte Materialeintrag wird historisiert und die neuen </w:t>
            </w:r>
            <w:r w:rsidR="00B62CEC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B62CEC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107C76" w:rsidRPr="00107C76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07C76" w:rsidRDefault="00B62CEC" w:rsidP="009924D5">
            <w:r w:rsidRPr="00107C76">
              <w:t>3</w:t>
            </w:r>
          </w:p>
        </w:tc>
        <w:tc>
          <w:tcPr>
            <w:tcW w:w="4394" w:type="dxa"/>
          </w:tcPr>
          <w:p w:rsidR="00B62CEC" w:rsidRPr="00107C76" w:rsidRDefault="00B62CEC" w:rsidP="00B62C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Der Benutzer kann ein eingetragenes Material über den Browser löschen.</w:t>
            </w:r>
          </w:p>
        </w:tc>
        <w:tc>
          <w:tcPr>
            <w:tcW w:w="4426" w:type="dxa"/>
          </w:tcPr>
          <w:p w:rsidR="00B62CEC" w:rsidRPr="00107C76" w:rsidRDefault="00B62CEC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 xml:space="preserve">Die Daten werden </w:t>
            </w:r>
            <w:r w:rsidR="003D7D79" w:rsidRPr="00107C76">
              <w:rPr>
                <w:rFonts w:ascii="Calibri" w:hAnsi="Calibri" w:cs="Calibri"/>
              </w:rPr>
              <w:t>als gelöscht markiert</w:t>
            </w:r>
            <w:r w:rsidRPr="00107C76">
              <w:rPr>
                <w:rFonts w:ascii="Calibri" w:hAnsi="Calibri" w:cs="Calibri"/>
              </w:rPr>
              <w:t>.</w:t>
            </w:r>
          </w:p>
        </w:tc>
      </w:tr>
      <w:tr w:rsidR="00D73F0A" w:rsidRPr="00BB44F8" w:rsidTr="005B62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D73F0A" w:rsidRPr="00BB44F8" w:rsidRDefault="00D73F0A" w:rsidP="005B62B3">
            <w:r>
              <w:t>4</w:t>
            </w:r>
          </w:p>
        </w:tc>
        <w:tc>
          <w:tcPr>
            <w:tcW w:w="4394" w:type="dxa"/>
          </w:tcPr>
          <w:p w:rsidR="00D73F0A" w:rsidRPr="00BB44F8" w:rsidRDefault="00D73F0A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Kunden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D73F0A" w:rsidRPr="00BB44F8" w:rsidRDefault="00D73F0A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  <w:tr w:rsidR="00107C76" w:rsidRPr="00107C76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07C76" w:rsidRDefault="00D73F0A" w:rsidP="009924D5">
            <w:r w:rsidRPr="00107C76">
              <w:t>5</w:t>
            </w:r>
          </w:p>
        </w:tc>
        <w:tc>
          <w:tcPr>
            <w:tcW w:w="4394" w:type="dxa"/>
          </w:tcPr>
          <w:p w:rsidR="00B62CEC" w:rsidRPr="00107C76" w:rsidRDefault="00936E53" w:rsidP="00936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Der Benutzer kann ein Material, welches geändert oder gelöscht wurde, immer noch auf einem Auftrag anzeigen, welchem dieses Material vor dessen Mutation zugewiesen wurde</w:t>
            </w:r>
            <w:r w:rsidR="00B62CEC" w:rsidRPr="00107C76">
              <w:rPr>
                <w:rFonts w:ascii="Calibri" w:hAnsi="Calibri" w:cs="Calibri"/>
              </w:rPr>
              <w:t>.</w:t>
            </w:r>
          </w:p>
        </w:tc>
        <w:tc>
          <w:tcPr>
            <w:tcW w:w="4426" w:type="dxa"/>
          </w:tcPr>
          <w:p w:rsidR="00B62CEC" w:rsidRPr="00107C76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07C76">
              <w:rPr>
                <w:rFonts w:ascii="Calibri" w:hAnsi="Calibri" w:cs="Calibri"/>
              </w:rPr>
              <w:t>Die Daten werden korrekt angezeigt.</w:t>
            </w:r>
          </w:p>
        </w:tc>
      </w:tr>
    </w:tbl>
    <w:p w:rsidR="00B62CEC" w:rsidRDefault="00B62CEC" w:rsidP="00B62CEC">
      <w:pPr>
        <w:pStyle w:val="berschrift3"/>
      </w:pPr>
      <w:bookmarkStart w:id="37" w:name="_Toc294277194"/>
      <w:r>
        <w:t>Testprotokoll</w:t>
      </w:r>
      <w:bookmarkEnd w:id="37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B62CEC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#</w:t>
            </w:r>
          </w:p>
        </w:tc>
        <w:tc>
          <w:tcPr>
            <w:tcW w:w="7513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B62CEC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1</w:t>
            </w:r>
          </w:p>
        </w:tc>
        <w:tc>
          <w:tcPr>
            <w:tcW w:w="7513" w:type="dxa"/>
          </w:tcPr>
          <w:p w:rsidR="00B62CEC" w:rsidRDefault="00FA457D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</w:t>
            </w:r>
            <w:r w:rsidR="00B62CEC">
              <w:t xml:space="preserve"> wurde mit korrekten Daten erstellt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2</w:t>
            </w:r>
          </w:p>
        </w:tc>
        <w:tc>
          <w:tcPr>
            <w:tcW w:w="7513" w:type="dxa"/>
          </w:tcPr>
          <w:p w:rsidR="00130FFE" w:rsidRPr="00130FFE" w:rsidRDefault="00130FFE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0FFE">
              <w:t>Daten des Materialeintrages wurden korrekt angepasst</w:t>
            </w:r>
          </w:p>
        </w:tc>
        <w:tc>
          <w:tcPr>
            <w:tcW w:w="1307" w:type="dxa"/>
          </w:tcPr>
          <w:p w:rsidR="00130FFE" w:rsidRDefault="00130FFE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130FFE" w:rsidRPr="00130FFE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130FFE" w:rsidRPr="00130FFE" w:rsidRDefault="00130FFE" w:rsidP="009924D5">
            <w:r w:rsidRPr="00130FFE">
              <w:t>3</w:t>
            </w:r>
          </w:p>
        </w:tc>
        <w:tc>
          <w:tcPr>
            <w:tcW w:w="7513" w:type="dxa"/>
          </w:tcPr>
          <w:p w:rsidR="00130FFE" w:rsidRPr="00130FFE" w:rsidRDefault="00130FFE" w:rsidP="003D7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FFE">
              <w:t>Materialeintrag wurde erfolgreich als gelöscht markiert</w:t>
            </w:r>
          </w:p>
        </w:tc>
        <w:tc>
          <w:tcPr>
            <w:tcW w:w="1307" w:type="dxa"/>
          </w:tcPr>
          <w:p w:rsidR="00130FFE" w:rsidRDefault="00130FFE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2CEC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2CEC" w:rsidRPr="00130FFE" w:rsidRDefault="00B62CEC" w:rsidP="009924D5">
            <w:r w:rsidRPr="00130FFE">
              <w:t>4</w:t>
            </w:r>
          </w:p>
        </w:tc>
        <w:tc>
          <w:tcPr>
            <w:tcW w:w="7513" w:type="dxa"/>
          </w:tcPr>
          <w:p w:rsidR="00B62CEC" w:rsidRDefault="00B62CEC" w:rsidP="00FA45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FA457D">
              <w:t>Materialien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B62CEC" w:rsidRDefault="00B62CE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38" w:name="_Ref293754175"/>
      <w:bookmarkStart w:id="39" w:name="_Toc294277195"/>
      <w:r>
        <w:t xml:space="preserve">UC8 CRUD </w:t>
      </w:r>
      <w:proofErr w:type="spellStart"/>
      <w:r>
        <w:t>Stundeneintrags</w:t>
      </w:r>
      <w:r w:rsidR="00652CE5">
        <w:t>T</w:t>
      </w:r>
      <w:r w:rsidR="00521B22" w:rsidRPr="00521B22">
        <w:t>yp</w:t>
      </w:r>
      <w:bookmarkEnd w:id="38"/>
      <w:bookmarkEnd w:id="39"/>
      <w:proofErr w:type="spellEnd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893580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#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1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2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</w:t>
            </w:r>
            <w:r w:rsidR="000D4EC2">
              <w:rPr>
                <w:rFonts w:ascii="Calibri" w:hAnsi="Calibri" w:cs="Calibri"/>
                <w:color w:val="000000"/>
              </w:rPr>
              <w:t>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350D83" w:rsidP="00350D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E2064A">
              <w:rPr>
                <w:rFonts w:ascii="Calibri" w:hAnsi="Calibri" w:cs="Calibri"/>
                <w:color w:val="000000"/>
              </w:rPr>
              <w:t xml:space="preserve"> </w:t>
            </w:r>
            <w:r w:rsidR="00893580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893580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 w:rsidRPr="00BB44F8">
              <w:t>3</w:t>
            </w:r>
          </w:p>
        </w:tc>
        <w:tc>
          <w:tcPr>
            <w:tcW w:w="4394" w:type="dxa"/>
          </w:tcPr>
          <w:p w:rsidR="00893580" w:rsidRPr="00BB44F8" w:rsidRDefault="00893580" w:rsidP="000D4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</w:t>
            </w:r>
            <w:r w:rsidR="000D4EC2">
              <w:rPr>
                <w:rFonts w:ascii="Calibri" w:hAnsi="Calibri" w:cs="Calibri"/>
                <w:color w:val="000000"/>
              </w:rPr>
              <w:t>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7C74BB">
              <w:rPr>
                <w:rFonts w:ascii="Calibri" w:hAnsi="Calibri" w:cs="Calibri"/>
                <w:color w:val="000000"/>
              </w:rPr>
              <w:t>ie Daten werden korrekt entfernt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893580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Pr="00BB44F8" w:rsidRDefault="00893580" w:rsidP="009924D5">
            <w:r>
              <w:t>4</w:t>
            </w:r>
          </w:p>
        </w:tc>
        <w:tc>
          <w:tcPr>
            <w:tcW w:w="4394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E92709">
              <w:rPr>
                <w:rFonts w:ascii="Calibri" w:hAnsi="Calibri" w:cs="Calibri"/>
                <w:color w:val="000000"/>
              </w:rPr>
              <w:t xml:space="preserve">Stundeneintragstypen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893580" w:rsidRPr="00BB44F8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893580" w:rsidRDefault="00893580" w:rsidP="00893580">
      <w:pPr>
        <w:pStyle w:val="berschrift3"/>
      </w:pPr>
      <w:bookmarkStart w:id="40" w:name="_Toc294277196"/>
      <w:r>
        <w:t>Testprotokoll</w:t>
      </w:r>
      <w:bookmarkEnd w:id="4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893580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#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8475EA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475EA" w:rsidRDefault="008475EA" w:rsidP="009924D5">
            <w:r>
              <w:t>1</w:t>
            </w:r>
          </w:p>
        </w:tc>
        <w:tc>
          <w:tcPr>
            <w:tcW w:w="7513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Stundeneintragstyp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8475EA" w:rsidRDefault="008475EA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6431E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Default="00B6431E" w:rsidP="009924D5">
            <w:r>
              <w:t>2</w:t>
            </w:r>
          </w:p>
        </w:tc>
        <w:tc>
          <w:tcPr>
            <w:tcW w:w="7513" w:type="dxa"/>
          </w:tcPr>
          <w:p w:rsidR="00B6431E" w:rsidRDefault="00B6431E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Stundeneintragstyps </w:t>
            </w:r>
            <w:r>
              <w:t>wurden korrekt angepasst</w:t>
            </w:r>
          </w:p>
        </w:tc>
        <w:tc>
          <w:tcPr>
            <w:tcW w:w="1307" w:type="dxa"/>
          </w:tcPr>
          <w:p w:rsidR="00B6431E" w:rsidRDefault="00B6431E" w:rsidP="005B6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B6431E" w:rsidRPr="002C7C24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B6431E" w:rsidRPr="002C7C24" w:rsidRDefault="00B6431E" w:rsidP="009924D5">
            <w:r w:rsidRPr="002C7C24">
              <w:t>3</w:t>
            </w:r>
          </w:p>
        </w:tc>
        <w:tc>
          <w:tcPr>
            <w:tcW w:w="7513" w:type="dxa"/>
          </w:tcPr>
          <w:p w:rsidR="00B6431E" w:rsidRPr="002C7C24" w:rsidRDefault="00DF49E9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C24">
              <w:t xml:space="preserve">Stundeneintragstyp </w:t>
            </w:r>
            <w:r w:rsidR="00B6431E" w:rsidRPr="002C7C24">
              <w:t xml:space="preserve">wurde erfolgreich </w:t>
            </w:r>
            <w:r w:rsidRPr="002C7C24">
              <w:t>gelöscht</w:t>
            </w:r>
          </w:p>
        </w:tc>
        <w:tc>
          <w:tcPr>
            <w:tcW w:w="1307" w:type="dxa"/>
          </w:tcPr>
          <w:p w:rsidR="00B6431E" w:rsidRDefault="00B6431E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9358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893580" w:rsidRDefault="00893580" w:rsidP="009924D5">
            <w:r>
              <w:t>4</w:t>
            </w:r>
          </w:p>
        </w:tc>
        <w:tc>
          <w:tcPr>
            <w:tcW w:w="7513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9475E8">
              <w:rPr>
                <w:rFonts w:ascii="Calibri" w:hAnsi="Calibri" w:cs="Calibri"/>
                <w:color w:val="000000"/>
              </w:rPr>
              <w:t xml:space="preserve">Stundeneintragstypen </w:t>
            </w:r>
            <w:r>
              <w:t>wurde erfolgreich angezeigt</w:t>
            </w:r>
          </w:p>
        </w:tc>
        <w:tc>
          <w:tcPr>
            <w:tcW w:w="1307" w:type="dxa"/>
          </w:tcPr>
          <w:p w:rsidR="00893580" w:rsidRDefault="0089358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521B22" w:rsidRDefault="000118AD" w:rsidP="000118AD">
      <w:pPr>
        <w:pStyle w:val="berschrift2"/>
      </w:pPr>
      <w:bookmarkStart w:id="41" w:name="_Ref293754185"/>
      <w:bookmarkStart w:id="42" w:name="_Toc294277197"/>
      <w:r>
        <w:lastRenderedPageBreak/>
        <w:t xml:space="preserve">UC9 CRUD </w:t>
      </w:r>
      <w:r w:rsidR="00521B22" w:rsidRPr="00521B22">
        <w:t>Auftrag</w:t>
      </w:r>
      <w:bookmarkEnd w:id="41"/>
      <w:bookmarkEnd w:id="4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B25D7" w:rsidRPr="00BB44F8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#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1</w:t>
            </w:r>
          </w:p>
        </w:tc>
        <w:tc>
          <w:tcPr>
            <w:tcW w:w="4394" w:type="dxa"/>
          </w:tcPr>
          <w:p w:rsidR="004B25D7" w:rsidRPr="00BB44F8" w:rsidRDefault="004B25D7" w:rsidP="004B2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Auftrag </w:t>
            </w:r>
            <w:r w:rsidRPr="00BB44F8">
              <w:rPr>
                <w:rFonts w:ascii="Calibri" w:hAnsi="Calibri" w:cs="Calibri"/>
                <w:color w:val="000000"/>
              </w:rPr>
              <w:t>über den Browser erfassen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2</w:t>
            </w:r>
          </w:p>
        </w:tc>
        <w:tc>
          <w:tcPr>
            <w:tcW w:w="4394" w:type="dxa"/>
          </w:tcPr>
          <w:p w:rsidR="004B25D7" w:rsidRPr="00BB44F8" w:rsidRDefault="004B25D7" w:rsidP="00786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Der Benutzer kann einen </w:t>
            </w:r>
            <w:r w:rsidR="00786FAB">
              <w:rPr>
                <w:rFonts w:ascii="Calibri" w:hAnsi="Calibri" w:cs="Calibri"/>
                <w:color w:val="000000"/>
              </w:rPr>
              <w:t>Auftrag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bearbeiten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073C7C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</w:t>
            </w:r>
            <w:r w:rsidR="004B25D7">
              <w:rPr>
                <w:rFonts w:ascii="Calibri" w:hAnsi="Calibri" w:cs="Calibri"/>
                <w:color w:val="000000"/>
              </w:rPr>
              <w:t xml:space="preserve"> </w:t>
            </w:r>
            <w:r w:rsidR="004B25D7" w:rsidRPr="00BB44F8">
              <w:rPr>
                <w:rFonts w:ascii="Calibri" w:hAnsi="Calibri" w:cs="Calibri"/>
                <w:color w:val="000000"/>
              </w:rPr>
              <w:t>Daten werden korrekt abgelegt</w:t>
            </w:r>
            <w:r w:rsidR="004B25D7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B25D7" w:rsidRPr="00BB44F8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 w:rsidRPr="00BB44F8">
              <w:t>3</w:t>
            </w:r>
          </w:p>
        </w:tc>
        <w:tc>
          <w:tcPr>
            <w:tcW w:w="4394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kann einen Stundeneintragstyp</w:t>
            </w:r>
            <w:r w:rsidRPr="00BB44F8">
              <w:rPr>
                <w:rFonts w:ascii="Calibri" w:hAnsi="Calibri" w:cs="Calibri"/>
                <w:color w:val="000000"/>
              </w:rPr>
              <w:t xml:space="preserve"> über den Browser löschen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6456A8">
              <w:rPr>
                <w:rFonts w:ascii="Calibri" w:hAnsi="Calibri" w:cs="Calibri"/>
                <w:color w:val="000000"/>
              </w:rPr>
              <w:t>ie Daten werden korrekt entfernt.</w:t>
            </w:r>
          </w:p>
        </w:tc>
      </w:tr>
      <w:tr w:rsidR="004B25D7" w:rsidRPr="00BB44F8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BB44F8" w:rsidRDefault="004B25D7" w:rsidP="009924D5">
            <w:r>
              <w:t>4</w:t>
            </w:r>
          </w:p>
        </w:tc>
        <w:tc>
          <w:tcPr>
            <w:tcW w:w="4394" w:type="dxa"/>
          </w:tcPr>
          <w:p w:rsidR="004B25D7" w:rsidRPr="00BB44F8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</w:t>
            </w:r>
            <w:r w:rsidRPr="00BB44F8">
              <w:rPr>
                <w:rFonts w:ascii="Calibri" w:hAnsi="Calibri" w:cs="Calibri"/>
                <w:color w:val="000000"/>
              </w:rPr>
              <w:t xml:space="preserve"> Benutzer kann </w:t>
            </w:r>
            <w:r>
              <w:rPr>
                <w:rFonts w:ascii="Calibri" w:hAnsi="Calibri" w:cs="Calibri"/>
                <w:color w:val="000000"/>
              </w:rPr>
              <w:t>sich die Liste aller</w:t>
            </w:r>
            <w:r w:rsidRPr="00BB44F8">
              <w:rPr>
                <w:rFonts w:ascii="Calibri" w:hAnsi="Calibri" w:cs="Calibri"/>
                <w:color w:val="000000"/>
              </w:rPr>
              <w:t xml:space="preserve"> </w:t>
            </w:r>
            <w:r w:rsidR="000B41BD">
              <w:rPr>
                <w:rFonts w:ascii="Calibri" w:hAnsi="Calibri" w:cs="Calibri"/>
                <w:color w:val="000000"/>
              </w:rPr>
              <w:t>Aufträge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B44F8">
              <w:rPr>
                <w:rFonts w:ascii="Calibri" w:hAnsi="Calibri" w:cs="Calibri"/>
                <w:color w:val="000000"/>
              </w:rPr>
              <w:t xml:space="preserve">über den Browser </w:t>
            </w:r>
            <w:r>
              <w:rPr>
                <w:rFonts w:ascii="Calibri" w:hAnsi="Calibri" w:cs="Calibri"/>
                <w:color w:val="000000"/>
              </w:rPr>
              <w:t>anzeigen lassen.</w:t>
            </w:r>
          </w:p>
        </w:tc>
        <w:tc>
          <w:tcPr>
            <w:tcW w:w="4426" w:type="dxa"/>
          </w:tcPr>
          <w:p w:rsidR="004B25D7" w:rsidRPr="00BB44F8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</w:rPr>
              <w:t>ie Daten werden korrekt angezeigt.</w:t>
            </w:r>
          </w:p>
        </w:tc>
      </w:tr>
    </w:tbl>
    <w:p w:rsidR="004B25D7" w:rsidRDefault="004B25D7" w:rsidP="004B25D7">
      <w:pPr>
        <w:pStyle w:val="berschrift3"/>
      </w:pPr>
      <w:bookmarkStart w:id="43" w:name="_Toc294277198"/>
      <w:r>
        <w:t>Testprotokoll</w:t>
      </w:r>
      <w:bookmarkEnd w:id="4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672434" w:rsidTr="00992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#</w:t>
            </w:r>
          </w:p>
        </w:tc>
        <w:tc>
          <w:tcPr>
            <w:tcW w:w="7513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149E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149E7" w:rsidRDefault="002149E7" w:rsidP="009924D5">
            <w:r>
              <w:t>1</w:t>
            </w:r>
          </w:p>
        </w:tc>
        <w:tc>
          <w:tcPr>
            <w:tcW w:w="7513" w:type="dxa"/>
          </w:tcPr>
          <w:p w:rsidR="002149E7" w:rsidRDefault="002149E7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Auftrag </w:t>
            </w:r>
            <w:r>
              <w:t>wurde mit korrekten Daten erstellt</w:t>
            </w:r>
          </w:p>
        </w:tc>
        <w:tc>
          <w:tcPr>
            <w:tcW w:w="1307" w:type="dxa"/>
          </w:tcPr>
          <w:p w:rsidR="002149E7" w:rsidRPr="00683387" w:rsidRDefault="002149E7" w:rsidP="005B6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980F50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80F50" w:rsidRDefault="00980F50" w:rsidP="009924D5">
            <w:r>
              <w:t>2</w:t>
            </w:r>
          </w:p>
        </w:tc>
        <w:tc>
          <w:tcPr>
            <w:tcW w:w="7513" w:type="dxa"/>
          </w:tcPr>
          <w:p w:rsidR="00980F50" w:rsidRDefault="00980F50" w:rsidP="00AB07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Daten des </w:t>
            </w:r>
            <w:r>
              <w:rPr>
                <w:rFonts w:ascii="Calibri" w:hAnsi="Calibri" w:cs="Calibri"/>
                <w:color w:val="000000"/>
              </w:rPr>
              <w:t xml:space="preserve">Auftrags </w:t>
            </w:r>
            <w:r>
              <w:t>wurden korrekt angepasst</w:t>
            </w:r>
          </w:p>
        </w:tc>
        <w:tc>
          <w:tcPr>
            <w:tcW w:w="1307" w:type="dxa"/>
          </w:tcPr>
          <w:p w:rsidR="00980F50" w:rsidRPr="00683387" w:rsidRDefault="00980F50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683387" w:rsidRPr="00683387" w:rsidTr="00992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Pr="00683387" w:rsidRDefault="004B25D7" w:rsidP="009924D5">
            <w:pPr>
              <w:rPr>
                <w:b w:val="0"/>
              </w:rPr>
            </w:pPr>
            <w:r w:rsidRPr="00683387">
              <w:rPr>
                <w:b w:val="0"/>
              </w:rPr>
              <w:t>3</w:t>
            </w:r>
          </w:p>
        </w:tc>
        <w:tc>
          <w:tcPr>
            <w:tcW w:w="7513" w:type="dxa"/>
          </w:tcPr>
          <w:p w:rsidR="004B25D7" w:rsidRPr="00683387" w:rsidRDefault="00AB07C1" w:rsidP="00AB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Auftrag</w:t>
            </w:r>
            <w:r w:rsidR="004B25D7" w:rsidRPr="00683387">
              <w:t xml:space="preserve"> wurde erfolgreich </w:t>
            </w:r>
            <w:r w:rsidRPr="00683387">
              <w:t>gelöscht</w:t>
            </w:r>
          </w:p>
        </w:tc>
        <w:tc>
          <w:tcPr>
            <w:tcW w:w="1307" w:type="dxa"/>
          </w:tcPr>
          <w:p w:rsidR="004B25D7" w:rsidRPr="00683387" w:rsidRDefault="00097988" w:rsidP="00992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387">
              <w:t>Ok</w:t>
            </w:r>
          </w:p>
        </w:tc>
      </w:tr>
      <w:tr w:rsidR="00AD72C4" w:rsidTr="009924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B25D7" w:rsidRDefault="004B25D7" w:rsidP="009924D5">
            <w:r>
              <w:t>4</w:t>
            </w:r>
          </w:p>
        </w:tc>
        <w:tc>
          <w:tcPr>
            <w:tcW w:w="7513" w:type="dxa"/>
          </w:tcPr>
          <w:p w:rsidR="004B25D7" w:rsidRDefault="004B25D7" w:rsidP="000B41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Liste aller </w:t>
            </w:r>
            <w:r w:rsidR="000B41BD">
              <w:t>Aufträge</w:t>
            </w:r>
            <w:r>
              <w:t xml:space="preserve"> wurde erfolgreich angezeigt</w:t>
            </w:r>
          </w:p>
        </w:tc>
        <w:tc>
          <w:tcPr>
            <w:tcW w:w="1307" w:type="dxa"/>
          </w:tcPr>
          <w:p w:rsidR="004B25D7" w:rsidRDefault="004B25D7" w:rsidP="009924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</w:tbl>
    <w:p w:rsidR="000118AD" w:rsidRPr="000118AD" w:rsidRDefault="000118AD" w:rsidP="000118AD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521B22" w:rsidRDefault="00521B22"/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44" w:name="_Toc294277199"/>
      <w:r>
        <w:lastRenderedPageBreak/>
        <w:t>Unit Tests</w:t>
      </w:r>
      <w:bookmarkEnd w:id="44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Default="007E1219" w:rsidP="0064587B">
      <w:pPr>
        <w:pStyle w:val="berschrift2"/>
      </w:pPr>
      <w:bookmarkStart w:id="45" w:name="_Ref294097991"/>
      <w:bookmarkStart w:id="46" w:name="_Ref294097994"/>
      <w:bookmarkStart w:id="47" w:name="_Toc294277200"/>
      <w:r>
        <w:t>Client</w:t>
      </w:r>
      <w:bookmarkEnd w:id="45"/>
      <w:bookmarkEnd w:id="46"/>
      <w:bookmarkEnd w:id="47"/>
    </w:p>
    <w:p w:rsidR="00AE5EF5" w:rsidRDefault="00AE5EF5" w:rsidP="00AE5EF5">
      <w:r>
        <w:t xml:space="preserve">Der Test </w:t>
      </w:r>
      <w:proofErr w:type="spellStart"/>
      <w:r>
        <w:t>testAndroidTestCaseSetupProperly</w:t>
      </w:r>
      <w:proofErr w:type="spellEnd"/>
      <w:r>
        <w:t xml:space="preserve">() wird in allen Testklassen, die von der </w:t>
      </w:r>
      <w:proofErr w:type="spellStart"/>
      <w:r>
        <w:t>AndroidTestCase</w:t>
      </w:r>
      <w:proofErr w:type="spellEnd"/>
      <w:r>
        <w:t>-Klasse erben, ausgeführt. Er stellt sicher, dass das Setup ordnungsgemäss funktioniert hat.</w:t>
      </w:r>
    </w:p>
    <w:p w:rsidR="00F97976" w:rsidRDefault="006F0575" w:rsidP="00F97976">
      <w:r>
        <w:t xml:space="preserve">Alle </w:t>
      </w:r>
      <w:r w:rsidR="00B35EB7">
        <w:t>in diesem Unterkapitel</w:t>
      </w:r>
      <w:r w:rsidR="00CB78F4">
        <w:t xml:space="preserve"> </w:t>
      </w:r>
      <w:r w:rsidR="00F97976">
        <w:fldChar w:fldCharType="begin"/>
      </w:r>
      <w:r w:rsidR="00F97976">
        <w:instrText xml:space="preserve"> REF _Ref294097991 \r \h </w:instrText>
      </w:r>
      <w:r w:rsidR="00F97976">
        <w:fldChar w:fldCharType="separate"/>
      </w:r>
      <w:r w:rsidR="00F97976">
        <w:t>3.1</w:t>
      </w:r>
      <w:r w:rsidR="00F97976">
        <w:fldChar w:fldCharType="end"/>
      </w:r>
      <w:r w:rsidR="00F97976">
        <w:t xml:space="preserve"> </w:t>
      </w:r>
      <w:r w:rsidR="00F97976">
        <w:fldChar w:fldCharType="begin"/>
      </w:r>
      <w:r w:rsidR="00F97976">
        <w:instrText xml:space="preserve"> REF _Ref294097994 \h </w:instrText>
      </w:r>
      <w:r w:rsidR="00F97976">
        <w:fldChar w:fldCharType="separate"/>
      </w:r>
      <w:r w:rsidR="00F97976">
        <w:t>Client</w:t>
      </w:r>
      <w:r w:rsidR="00F97976">
        <w:fldChar w:fldCharType="end"/>
      </w:r>
      <w:r w:rsidR="00F97976">
        <w:t xml:space="preserve"> </w:t>
      </w:r>
      <w:r w:rsidR="00CB78F4">
        <w:t>beschriebene</w:t>
      </w:r>
      <w:r>
        <w:t>n</w:t>
      </w:r>
      <w:r w:rsidR="00CB78F4">
        <w:t xml:space="preserve"> Tests leiten vo</w:t>
      </w:r>
      <w:r>
        <w:t xml:space="preserve">n der </w:t>
      </w:r>
      <w:proofErr w:type="spellStart"/>
      <w:r>
        <w:t>AndroidTestCase</w:t>
      </w:r>
      <w:proofErr w:type="spellEnd"/>
      <w:r>
        <w:t>-Klasse ab</w:t>
      </w:r>
      <w:r w:rsidR="00F97976">
        <w:t xml:space="preserve"> – a</w:t>
      </w:r>
      <w:r>
        <w:t>usgenommen</w:t>
      </w:r>
      <w:r w:rsidR="00F97976">
        <w:t xml:space="preserve"> davon sind die</w:t>
      </w:r>
      <w:r>
        <w:t xml:space="preserve"> </w:t>
      </w:r>
      <w:r>
        <w:fldChar w:fldCharType="begin"/>
      </w:r>
      <w:r>
        <w:instrText xml:space="preserve"> REF _Ref294097816 \h </w:instrText>
      </w:r>
      <w:r>
        <w:fldChar w:fldCharType="separate"/>
      </w:r>
      <w:r>
        <w:t xml:space="preserve">Testklasse </w:t>
      </w:r>
      <w:proofErr w:type="spellStart"/>
      <w:r>
        <w:t>TimeEntryActivityTest</w:t>
      </w:r>
      <w:proofErr w:type="spellEnd"/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_Ref294097816 \r \h </w:instrText>
      </w:r>
      <w:r>
        <w:fldChar w:fldCharType="separate"/>
      </w:r>
      <w:r>
        <w:t>3.1.9</w:t>
      </w:r>
      <w:r>
        <w:fldChar w:fldCharType="end"/>
      </w:r>
      <w:r>
        <w:t>)</w:t>
      </w:r>
      <w:r w:rsidR="00F97976">
        <w:t xml:space="preserve"> und die</w:t>
      </w:r>
      <w:r>
        <w:t xml:space="preserve"> </w:t>
      </w:r>
      <w:r>
        <w:fldChar w:fldCharType="begin"/>
      </w:r>
      <w:r>
        <w:instrText xml:space="preserve"> REF _Ref294097823 \h </w:instrText>
      </w:r>
      <w:r>
        <w:fldChar w:fldCharType="separate"/>
      </w:r>
      <w:r>
        <w:t xml:space="preserve">Testklasse </w:t>
      </w:r>
      <w:proofErr w:type="spellStart"/>
      <w:r>
        <w:t>LoginActivity</w:t>
      </w:r>
      <w:r w:rsidRPr="00CD1AFE">
        <w:t>Test</w:t>
      </w:r>
      <w:proofErr w:type="spellEnd"/>
      <w:r>
        <w:fldChar w:fldCharType="end"/>
      </w:r>
      <w:r>
        <w:t xml:space="preserve"> (Unterkapitel </w:t>
      </w:r>
      <w:r>
        <w:fldChar w:fldCharType="begin"/>
      </w:r>
      <w:r>
        <w:instrText xml:space="preserve"> REF _Ref294097823 \r \h </w:instrText>
      </w:r>
      <w:r>
        <w:fldChar w:fldCharType="separate"/>
      </w:r>
      <w:r>
        <w:t>3.1.11</w:t>
      </w:r>
      <w:r>
        <w:fldChar w:fldCharType="end"/>
      </w:r>
      <w:r>
        <w:t>)</w:t>
      </w:r>
      <w:r w:rsidR="00105419">
        <w:t xml:space="preserve">, welche von der Klasse </w:t>
      </w:r>
      <w:r w:rsidR="00105419" w:rsidRPr="00105419">
        <w:t>ActivityInstrumentationTestCase2</w:t>
      </w:r>
      <w:r w:rsidR="00105419">
        <w:t xml:space="preserve"> ableiten.</w:t>
      </w:r>
    </w:p>
    <w:p w:rsidR="00A85358" w:rsidRDefault="00A85358" w:rsidP="00F97976">
      <w:pPr>
        <w:pStyle w:val="berschrift3"/>
      </w:pPr>
      <w:bookmarkStart w:id="48" w:name="_Toc294277201"/>
      <w:r>
        <w:t>Gesamtübersicht Tests</w:t>
      </w:r>
      <w:bookmarkEnd w:id="48"/>
    </w:p>
    <w:p w:rsidR="006A2ABF" w:rsidRDefault="009E56CE" w:rsidP="00CD1AFE">
      <w:r>
        <w:rPr>
          <w:noProof/>
          <w:lang w:eastAsia="de-CH"/>
        </w:rPr>
        <w:drawing>
          <wp:inline distT="0" distB="0" distL="0" distR="0" wp14:anchorId="0BA53C69" wp14:editId="160051A6">
            <wp:extent cx="5638800" cy="29622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Default="006A2ABF" w:rsidP="00C0090A">
      <w:pPr>
        <w:pStyle w:val="Beschriftung"/>
      </w:pPr>
      <w:bookmarkStart w:id="49" w:name="_Toc294277240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1</w:t>
      </w:r>
      <w:r w:rsidR="00884C3E">
        <w:rPr>
          <w:noProof/>
        </w:rPr>
        <w:fldChar w:fldCharType="end"/>
      </w:r>
      <w:r w:rsidR="00A574A9">
        <w:rPr>
          <w:noProof/>
        </w:rPr>
        <w:t xml:space="preserve"> </w:t>
      </w:r>
      <w:r w:rsidR="00CD1AFE">
        <w:t>-</w:t>
      </w:r>
      <w:r w:rsidR="00A574A9">
        <w:t xml:space="preserve"> </w:t>
      </w:r>
      <w:r w:rsidR="00C217C2" w:rsidRPr="00C217C2">
        <w:t xml:space="preserve">Auflistung, Abdeckungsrate und Ergebnis der </w:t>
      </w:r>
      <w:r w:rsidR="00C04DE0">
        <w:t>durc</w:t>
      </w:r>
      <w:r w:rsidR="004A0612">
        <w:t>hgeführten Tests für die Client</w:t>
      </w:r>
      <w:r w:rsidR="00C04DE0">
        <w:t xml:space="preserve"> Applikation</w:t>
      </w:r>
      <w:bookmarkEnd w:id="49"/>
    </w:p>
    <w:p w:rsidR="00CD1AFE" w:rsidRDefault="00CD1AFE" w:rsidP="00CD1AFE">
      <w:pPr>
        <w:pStyle w:val="berschrift3"/>
      </w:pPr>
      <w:bookmarkStart w:id="50" w:name="_Ref294096607"/>
      <w:bookmarkStart w:id="51" w:name="_Toc294277202"/>
      <w:r>
        <w:t xml:space="preserve">Testklasse </w:t>
      </w:r>
      <w:proofErr w:type="spellStart"/>
      <w:r w:rsidRPr="00CD1AFE">
        <w:t>MRTApplicationTest</w:t>
      </w:r>
      <w:bookmarkEnd w:id="50"/>
      <w:bookmarkEnd w:id="51"/>
      <w:proofErr w:type="spellEnd"/>
    </w:p>
    <w:p w:rsidR="009E56CE" w:rsidRDefault="009E56CE" w:rsidP="009E56CE">
      <w:pPr>
        <w:keepNext/>
      </w:pPr>
      <w:r>
        <w:rPr>
          <w:noProof/>
          <w:lang w:eastAsia="de-CH"/>
        </w:rPr>
        <w:drawing>
          <wp:inline distT="0" distB="0" distL="0" distR="0" wp14:anchorId="4E84AD8D" wp14:editId="5302CD8B">
            <wp:extent cx="5638800" cy="17526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Default="009E56CE" w:rsidP="009E56CE">
      <w:pPr>
        <w:pStyle w:val="Beschriftung"/>
      </w:pPr>
      <w:bookmarkStart w:id="52" w:name="_Toc294277241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2</w:t>
      </w:r>
      <w:r w:rsidR="00884C3E">
        <w:rPr>
          <w:noProof/>
        </w:rPr>
        <w:fldChar w:fldCharType="end"/>
      </w:r>
      <w:r>
        <w:t xml:space="preserve"> - Testklasse </w:t>
      </w:r>
      <w:proofErr w:type="spellStart"/>
      <w:r>
        <w:t>MRTApplicationTest</w:t>
      </w:r>
      <w:bookmarkEnd w:id="52"/>
      <w:proofErr w:type="spellEnd"/>
    </w:p>
    <w:p w:rsidR="005D1823" w:rsidRDefault="005D1823" w:rsidP="005D1823">
      <w:r>
        <w:t>Enthaltene Tests:</w:t>
      </w:r>
    </w:p>
    <w:p w:rsidR="007A796B" w:rsidRPr="007A796B" w:rsidRDefault="00BE783A" w:rsidP="007A796B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7A796B">
        <w:rPr>
          <w:lang w:val="en-US"/>
        </w:rPr>
        <w:t>testInitialMRTApplication</w:t>
      </w:r>
      <w:proofErr w:type="spellEnd"/>
      <w:r w:rsidRPr="007A796B">
        <w:rPr>
          <w:lang w:val="en-US"/>
        </w:rPr>
        <w:t>(</w:t>
      </w:r>
      <w:r w:rsidR="00CD1AFE" w:rsidRPr="007A796B">
        <w:rPr>
          <w:lang w:val="en-US"/>
        </w:rPr>
        <w:t>)</w:t>
      </w:r>
      <w:r w:rsidR="007A796B" w:rsidRPr="007A796B">
        <w:rPr>
          <w:lang w:val="en-US"/>
        </w:rPr>
        <w:br/>
      </w:r>
      <w:proofErr w:type="spellStart"/>
      <w:r w:rsidR="000C1FF0">
        <w:rPr>
          <w:lang w:val="en-US"/>
        </w:rPr>
        <w:t>Testet</w:t>
      </w:r>
      <w:proofErr w:type="spellEnd"/>
      <w:r w:rsidR="000C1FF0">
        <w:rPr>
          <w:lang w:val="en-US"/>
        </w:rPr>
        <w:t xml:space="preserve"> die </w:t>
      </w:r>
      <w:proofErr w:type="spellStart"/>
      <w:r w:rsidR="000C1FF0">
        <w:rPr>
          <w:lang w:val="en-US"/>
        </w:rPr>
        <w:t>initiale</w:t>
      </w:r>
      <w:proofErr w:type="spellEnd"/>
      <w:r w:rsidR="000C1FF0">
        <w:rPr>
          <w:lang w:val="en-US"/>
        </w:rPr>
        <w:t xml:space="preserve"> </w:t>
      </w:r>
      <w:proofErr w:type="spellStart"/>
      <w:r w:rsidR="000C1FF0">
        <w:rPr>
          <w:lang w:val="en-US"/>
        </w:rPr>
        <w:t>Applikation</w:t>
      </w:r>
      <w:proofErr w:type="spellEnd"/>
    </w:p>
    <w:p w:rsidR="00BE783A" w:rsidRPr="007A796B" w:rsidRDefault="00BE783A" w:rsidP="00BE783A">
      <w:pPr>
        <w:pStyle w:val="Listenabsatz"/>
        <w:numPr>
          <w:ilvl w:val="0"/>
          <w:numId w:val="7"/>
        </w:numPr>
      </w:pPr>
      <w:proofErr w:type="spellStart"/>
      <w:r w:rsidRPr="007A796B">
        <w:lastRenderedPageBreak/>
        <w:t>testLoginWithCredentials</w:t>
      </w:r>
      <w:proofErr w:type="spellEnd"/>
      <w:r w:rsidRPr="007A796B">
        <w:t>()</w:t>
      </w:r>
      <w:r w:rsidR="007A796B" w:rsidRPr="007A796B">
        <w:br/>
        <w:t>Testet das Einloggen mit gespeicherten Daten</w:t>
      </w:r>
    </w:p>
    <w:p w:rsidR="00BE783A" w:rsidRPr="000A7736" w:rsidRDefault="00BE783A" w:rsidP="00BE783A">
      <w:pPr>
        <w:pStyle w:val="Listenabsatz"/>
        <w:numPr>
          <w:ilvl w:val="0"/>
          <w:numId w:val="7"/>
        </w:numPr>
      </w:pPr>
      <w:proofErr w:type="spellStart"/>
      <w:r w:rsidRPr="000A7736">
        <w:t>testLoginWithoutCredentials</w:t>
      </w:r>
      <w:proofErr w:type="spellEnd"/>
      <w:r w:rsidRPr="000A7736">
        <w:t>()</w:t>
      </w:r>
      <w:r w:rsidR="007A796B" w:rsidRPr="000A7736">
        <w:br/>
        <w:t xml:space="preserve">Testet das Einloggen mit </w:t>
      </w:r>
      <w:proofErr w:type="spellStart"/>
      <w:r w:rsidR="000A7736">
        <w:t>Login</w:t>
      </w:r>
      <w:r w:rsidR="007A796B" w:rsidRPr="000A7736">
        <w:t>angaben</w:t>
      </w:r>
      <w:proofErr w:type="spellEnd"/>
    </w:p>
    <w:p w:rsidR="00BE783A" w:rsidRPr="007A796B" w:rsidRDefault="00BE783A" w:rsidP="00D82BFE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7A796B">
        <w:rPr>
          <w:lang w:val="en-US"/>
        </w:rPr>
        <w:t>testLogout</w:t>
      </w:r>
      <w:proofErr w:type="spellEnd"/>
      <w:r w:rsidRPr="007A796B">
        <w:rPr>
          <w:lang w:val="en-US"/>
        </w:rPr>
        <w:t>()</w:t>
      </w:r>
      <w:r w:rsidR="007A796B">
        <w:rPr>
          <w:lang w:val="en-US"/>
        </w:rPr>
        <w:br/>
      </w:r>
      <w:proofErr w:type="spellStart"/>
      <w:r w:rsidR="000A7736">
        <w:rPr>
          <w:lang w:val="en-US"/>
        </w:rPr>
        <w:t>Testet</w:t>
      </w:r>
      <w:proofErr w:type="spellEnd"/>
      <w:r w:rsidR="000A7736">
        <w:rPr>
          <w:lang w:val="en-US"/>
        </w:rPr>
        <w:t xml:space="preserve"> das </w:t>
      </w:r>
      <w:proofErr w:type="spellStart"/>
      <w:r w:rsidR="000A7736">
        <w:rPr>
          <w:lang w:val="en-US"/>
        </w:rPr>
        <w:t>Ausloggen</w:t>
      </w:r>
      <w:proofErr w:type="spellEnd"/>
    </w:p>
    <w:p w:rsidR="008515EA" w:rsidRPr="007A796B" w:rsidRDefault="008515EA" w:rsidP="006B1344">
      <w:pPr>
        <w:pStyle w:val="berschrift3"/>
        <w:rPr>
          <w:lang w:val="en-US"/>
        </w:rPr>
      </w:pPr>
      <w:bookmarkStart w:id="53" w:name="_Ref294096690"/>
      <w:bookmarkStart w:id="54" w:name="_Toc294277203"/>
      <w:proofErr w:type="spellStart"/>
      <w:r w:rsidRPr="007A796B">
        <w:rPr>
          <w:lang w:val="en-US"/>
        </w:rPr>
        <w:t>Testklasse</w:t>
      </w:r>
      <w:proofErr w:type="spellEnd"/>
      <w:r w:rsidRPr="007A796B">
        <w:rPr>
          <w:lang w:val="en-US"/>
        </w:rPr>
        <w:t xml:space="preserve"> </w:t>
      </w:r>
      <w:proofErr w:type="spellStart"/>
      <w:r w:rsidR="00317872" w:rsidRPr="007A796B">
        <w:rPr>
          <w:lang w:val="en-US"/>
        </w:rPr>
        <w:t>Http</w:t>
      </w:r>
      <w:r w:rsidR="006B1344" w:rsidRPr="007A796B">
        <w:rPr>
          <w:lang w:val="en-US"/>
        </w:rPr>
        <w:t>Test</w:t>
      </w:r>
      <w:r w:rsidR="00317872" w:rsidRPr="007A796B">
        <w:rPr>
          <w:lang w:val="en-US"/>
        </w:rPr>
        <w:t>Case</w:t>
      </w:r>
      <w:bookmarkEnd w:id="53"/>
      <w:bookmarkEnd w:id="54"/>
      <w:proofErr w:type="spellEnd"/>
    </w:p>
    <w:p w:rsidR="009E56CE" w:rsidRPr="007A796B" w:rsidRDefault="009E56CE" w:rsidP="009E56CE">
      <w:pPr>
        <w:keepNext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2056AF39" wp14:editId="388CCE69">
            <wp:extent cx="5638800" cy="108585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72" w:rsidRPr="00317872" w:rsidRDefault="009E56CE" w:rsidP="009E56CE">
      <w:pPr>
        <w:pStyle w:val="Beschriftung"/>
      </w:pPr>
      <w:bookmarkStart w:id="55" w:name="_Toc294277242"/>
      <w:r w:rsidRPr="000C27FF">
        <w:t xml:space="preserve">Abbildung </w:t>
      </w:r>
      <w:r>
        <w:fldChar w:fldCharType="begin"/>
      </w:r>
      <w:r w:rsidRPr="000C27FF">
        <w:instrText xml:space="preserve"> SEQ Abbildung \* AR</w:instrText>
      </w:r>
      <w:r>
        <w:instrText xml:space="preserve">ABIC </w:instrText>
      </w:r>
      <w:r>
        <w:fldChar w:fldCharType="separate"/>
      </w:r>
      <w:r w:rsidR="00181EBC" w:rsidRPr="000C27FF">
        <w:rPr>
          <w:noProof/>
        </w:rPr>
        <w:t>3</w:t>
      </w:r>
      <w:r>
        <w:fldChar w:fldCharType="end"/>
      </w:r>
      <w:r>
        <w:t xml:space="preserve"> - Testklasse </w:t>
      </w:r>
      <w:proofErr w:type="spellStart"/>
      <w:r>
        <w:t>HttpTestCase</w:t>
      </w:r>
      <w:bookmarkEnd w:id="55"/>
      <w:proofErr w:type="spellEnd"/>
    </w:p>
    <w:p w:rsidR="00317872" w:rsidRPr="00317872" w:rsidRDefault="00317872" w:rsidP="00317872">
      <w:r>
        <w:t xml:space="preserve">Dieser </w:t>
      </w:r>
      <w:proofErr w:type="spellStart"/>
      <w:r>
        <w:t>Test</w:t>
      </w:r>
      <w:r w:rsidR="009E56CE">
        <w:t>Case</w:t>
      </w:r>
      <w:proofErr w:type="spellEnd"/>
      <w:r>
        <w:t xml:space="preserve"> erstellt ein Mock-Objekt, welches für die Tests </w:t>
      </w:r>
      <w:r w:rsidR="009E56CE">
        <w:fldChar w:fldCharType="begin"/>
      </w:r>
      <w:r w:rsidR="009E56CE">
        <w:instrText xml:space="preserve"> REF _Ref294098428 \r \h </w:instrText>
      </w:r>
      <w:r w:rsidR="009E56CE">
        <w:fldChar w:fldCharType="separate"/>
      </w:r>
      <w:r w:rsidR="009E56CE">
        <w:t>3.1.8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_Ref294098428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UserHelperTest</w:t>
      </w:r>
      <w:proofErr w:type="spellEnd"/>
      <w:r w:rsidR="009E56CE">
        <w:fldChar w:fldCharType="end"/>
      </w:r>
      <w:r w:rsidR="009E56CE">
        <w:t xml:space="preserve">, </w:t>
      </w:r>
      <w:r w:rsidR="009E56CE">
        <w:fldChar w:fldCharType="begin"/>
      </w:r>
      <w:r w:rsidR="009E56CE">
        <w:instrText xml:space="preserve"> REF _Ref294098401 \r \h </w:instrText>
      </w:r>
      <w:r w:rsidR="009E56CE">
        <w:fldChar w:fldCharType="separate"/>
      </w:r>
      <w:r w:rsidR="009E56CE">
        <w:t>3.1.12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_Ref294098401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CustomerHelper</w:t>
      </w:r>
      <w:r w:rsidR="009E56CE" w:rsidRPr="00CD1AFE">
        <w:t>Test</w:t>
      </w:r>
      <w:proofErr w:type="spellEnd"/>
      <w:r w:rsidR="009E56CE">
        <w:fldChar w:fldCharType="end"/>
      </w:r>
      <w:r w:rsidR="009E56CE">
        <w:t xml:space="preserve"> und </w:t>
      </w:r>
      <w:r w:rsidR="009E56CE">
        <w:fldChar w:fldCharType="begin"/>
      </w:r>
      <w:r w:rsidR="009E56CE">
        <w:instrText xml:space="preserve"> REF _Ref294098412 \r \h </w:instrText>
      </w:r>
      <w:r w:rsidR="009E56CE">
        <w:fldChar w:fldCharType="separate"/>
      </w:r>
      <w:r w:rsidR="009E56CE">
        <w:t>3.1.13</w:t>
      </w:r>
      <w:r w:rsidR="009E56CE">
        <w:fldChar w:fldCharType="end"/>
      </w:r>
      <w:r w:rsidR="009E56CE">
        <w:t xml:space="preserve"> </w:t>
      </w:r>
      <w:r w:rsidR="009E56CE">
        <w:fldChar w:fldCharType="begin"/>
      </w:r>
      <w:r w:rsidR="009E56CE">
        <w:instrText xml:space="preserve"> REF _Ref294098412 \h </w:instrText>
      </w:r>
      <w:r w:rsidR="009E56CE">
        <w:fldChar w:fldCharType="separate"/>
      </w:r>
      <w:r w:rsidR="009E56CE">
        <w:t xml:space="preserve">Testklasse </w:t>
      </w:r>
      <w:proofErr w:type="spellStart"/>
      <w:r w:rsidR="009E56CE">
        <w:t>TimeEntryHelper</w:t>
      </w:r>
      <w:r w:rsidR="009E56CE" w:rsidRPr="00CD1AFE">
        <w:t>Test</w:t>
      </w:r>
      <w:proofErr w:type="spellEnd"/>
      <w:r w:rsidR="009E56CE">
        <w:fldChar w:fldCharType="end"/>
      </w:r>
      <w:r>
        <w:t xml:space="preserve"> verwendet wird.</w:t>
      </w:r>
    </w:p>
    <w:p w:rsidR="00A202B2" w:rsidRDefault="00A202B2" w:rsidP="00A202B2">
      <w:pPr>
        <w:pStyle w:val="berschrift3"/>
      </w:pPr>
      <w:bookmarkStart w:id="56" w:name="_Toc294277204"/>
      <w:r>
        <w:t xml:space="preserve">Testklasse </w:t>
      </w:r>
      <w:proofErr w:type="spellStart"/>
      <w:r>
        <w:t>Customer</w:t>
      </w:r>
      <w:r w:rsidRPr="00664F05">
        <w:t>Test</w:t>
      </w:r>
      <w:bookmarkEnd w:id="56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28269EC4" wp14:editId="6CA58531">
            <wp:extent cx="5638800" cy="16192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2F" w:rsidRPr="00C51B2F" w:rsidRDefault="00D41AEB" w:rsidP="00D41AEB">
      <w:pPr>
        <w:pStyle w:val="Beschriftung"/>
      </w:pPr>
      <w:bookmarkStart w:id="57" w:name="_Toc294277243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4</w:t>
      </w:r>
      <w:r w:rsidR="00884C3E">
        <w:rPr>
          <w:noProof/>
        </w:rPr>
        <w:fldChar w:fldCharType="end"/>
      </w:r>
      <w:r>
        <w:t xml:space="preserve"> - Testklasse </w:t>
      </w:r>
      <w:proofErr w:type="spellStart"/>
      <w:r>
        <w:t>CustomerTest</w:t>
      </w:r>
      <w:bookmarkEnd w:id="57"/>
      <w:proofErr w:type="spellEnd"/>
    </w:p>
    <w:p w:rsidR="00A202B2" w:rsidRDefault="00A202B2" w:rsidP="00A202B2">
      <w:r>
        <w:t>Enthaltene Tests:</w:t>
      </w:r>
    </w:p>
    <w:p w:rsidR="00A202B2" w:rsidRDefault="00773D1F" w:rsidP="00A202B2">
      <w:pPr>
        <w:pStyle w:val="Listenabsatz"/>
        <w:numPr>
          <w:ilvl w:val="0"/>
          <w:numId w:val="26"/>
        </w:numPr>
      </w:pPr>
      <w:proofErr w:type="spellStart"/>
      <w:r>
        <w:t>testCustomerSort</w:t>
      </w:r>
      <w:proofErr w:type="spellEnd"/>
      <w:r w:rsidR="00A202B2">
        <w:t>(</w:t>
      </w:r>
      <w:r w:rsidR="00A202B2" w:rsidRPr="00A85358">
        <w:t>)</w:t>
      </w:r>
      <w:r w:rsidR="001A6AEF">
        <w:br/>
        <w:t>Testet die Sortierung der Kunden</w:t>
      </w:r>
    </w:p>
    <w:p w:rsidR="001A6AEF" w:rsidRDefault="00773D1F" w:rsidP="001A6AEF">
      <w:pPr>
        <w:pStyle w:val="Listenabsatz"/>
        <w:numPr>
          <w:ilvl w:val="0"/>
          <w:numId w:val="26"/>
        </w:numPr>
      </w:pPr>
      <w:proofErr w:type="spellStart"/>
      <w:r>
        <w:t>testFromJSON</w:t>
      </w:r>
      <w:proofErr w:type="spellEnd"/>
      <w:r>
        <w:t>()</w:t>
      </w:r>
      <w:r w:rsidR="001A6AEF">
        <w:br/>
        <w:t>Testet den vom Server erhaltenen Kunden</w:t>
      </w:r>
    </w:p>
    <w:p w:rsidR="0088331D" w:rsidRDefault="00773D1F" w:rsidP="0088331D">
      <w:pPr>
        <w:pStyle w:val="Listenabsatz"/>
        <w:numPr>
          <w:ilvl w:val="0"/>
          <w:numId w:val="26"/>
        </w:numPr>
      </w:pPr>
      <w:proofErr w:type="spellStart"/>
      <w:r>
        <w:t>testInitialCustomer</w:t>
      </w:r>
      <w:proofErr w:type="spellEnd"/>
      <w:r>
        <w:t>()</w:t>
      </w:r>
      <w:r w:rsidR="0088331D">
        <w:br/>
        <w:t>Testet, da</w:t>
      </w:r>
      <w:r w:rsidR="00BF3FC5">
        <w:t>s</w:t>
      </w:r>
      <w:r w:rsidR="0088331D">
        <w:t xml:space="preserve">s </w:t>
      </w:r>
      <w:r w:rsidR="00371F93">
        <w:t>anfänglich</w:t>
      </w:r>
      <w:r w:rsidR="0088331D">
        <w:t xml:space="preserve"> kein Kunde </w:t>
      </w:r>
      <w:r w:rsidR="00050F19">
        <w:t>existiert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A202B2" w:rsidRDefault="00A202B2" w:rsidP="00A202B2">
      <w:pPr>
        <w:pStyle w:val="berschrift3"/>
      </w:pPr>
      <w:bookmarkStart w:id="58" w:name="_Toc294277205"/>
      <w:r>
        <w:lastRenderedPageBreak/>
        <w:t xml:space="preserve">Testklasse </w:t>
      </w:r>
      <w:proofErr w:type="spellStart"/>
      <w:r w:rsidRPr="00664F05">
        <w:t>GpsPositionTest</w:t>
      </w:r>
      <w:bookmarkEnd w:id="58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891F034" wp14:editId="31B8BFE7">
            <wp:extent cx="5638800" cy="1266825"/>
            <wp:effectExtent l="0" t="0" r="0" b="952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F56" w:rsidRDefault="00D41AEB" w:rsidP="00781F56">
      <w:pPr>
        <w:pStyle w:val="Beschriftung"/>
      </w:pPr>
      <w:bookmarkStart w:id="59" w:name="_Toc294277244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5</w:t>
      </w:r>
      <w:r w:rsidR="00884C3E">
        <w:rPr>
          <w:noProof/>
        </w:rPr>
        <w:fldChar w:fldCharType="end"/>
      </w:r>
      <w:r>
        <w:t xml:space="preserve"> - Testklasse </w:t>
      </w:r>
      <w:proofErr w:type="spellStart"/>
      <w:r>
        <w:t>GpsPostitionTest</w:t>
      </w:r>
      <w:bookmarkEnd w:id="59"/>
      <w:proofErr w:type="spellEnd"/>
    </w:p>
    <w:p w:rsidR="00A202B2" w:rsidRDefault="00A202B2" w:rsidP="00A202B2">
      <w:r>
        <w:t>Enthaltene Tests:</w:t>
      </w:r>
    </w:p>
    <w:p w:rsidR="00A202B2" w:rsidRDefault="00A202B2" w:rsidP="00A202B2">
      <w:pPr>
        <w:pStyle w:val="Listenabsatz"/>
        <w:numPr>
          <w:ilvl w:val="0"/>
          <w:numId w:val="25"/>
        </w:numPr>
      </w:pPr>
      <w:proofErr w:type="spellStart"/>
      <w:r w:rsidRPr="00664F05">
        <w:t>testDistanceTo</w:t>
      </w:r>
      <w:proofErr w:type="spellEnd"/>
      <w:r>
        <w:t>(</w:t>
      </w:r>
      <w:r w:rsidRPr="00A85358">
        <w:t>)</w:t>
      </w:r>
      <w:r w:rsidR="00920852">
        <w:br/>
        <w:t>Testet die Distanz zwischen zwei GPS-</w:t>
      </w:r>
      <w:proofErr w:type="spellStart"/>
      <w:r w:rsidR="00920852">
        <w:t>Postitionen</w:t>
      </w:r>
      <w:proofErr w:type="spellEnd"/>
    </w:p>
    <w:p w:rsidR="008515EA" w:rsidRDefault="008515EA" w:rsidP="00664F05">
      <w:pPr>
        <w:pStyle w:val="berschrift3"/>
      </w:pPr>
      <w:bookmarkStart w:id="60" w:name="_Toc294277206"/>
      <w:r>
        <w:t xml:space="preserve">Testklasse </w:t>
      </w:r>
      <w:proofErr w:type="spellStart"/>
      <w:r w:rsidR="00664F05" w:rsidRPr="00664F05">
        <w:t>UserTest</w:t>
      </w:r>
      <w:bookmarkEnd w:id="60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CECEFAF" wp14:editId="48B3BFD3">
            <wp:extent cx="5638800" cy="1419225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9D8" w:rsidRPr="004D69D8" w:rsidRDefault="00D41AEB" w:rsidP="00D41AEB">
      <w:pPr>
        <w:pStyle w:val="Beschriftung"/>
      </w:pPr>
      <w:bookmarkStart w:id="61" w:name="_Toc294277245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6</w:t>
      </w:r>
      <w:r w:rsidR="00884C3E">
        <w:rPr>
          <w:noProof/>
        </w:rPr>
        <w:fldChar w:fldCharType="end"/>
      </w:r>
      <w:r>
        <w:t xml:space="preserve"> - Testklasse </w:t>
      </w:r>
      <w:proofErr w:type="spellStart"/>
      <w:r>
        <w:t>UserTest</w:t>
      </w:r>
      <w:bookmarkEnd w:id="61"/>
      <w:proofErr w:type="spellEnd"/>
    </w:p>
    <w:p w:rsidR="008515EA" w:rsidRDefault="008515EA" w:rsidP="008515EA">
      <w:r>
        <w:t>Enthaltene Tests: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proofErr w:type="spellStart"/>
      <w:r w:rsidRPr="00664F05">
        <w:t>testFromJSON</w:t>
      </w:r>
      <w:proofErr w:type="spellEnd"/>
      <w:r w:rsidR="008515EA">
        <w:t>(</w:t>
      </w:r>
      <w:r w:rsidR="008515EA" w:rsidRPr="00A85358">
        <w:t>)</w:t>
      </w:r>
      <w:r w:rsidR="00BF3FC5">
        <w:br/>
        <w:t>Testet den vom Server erhaltenen Benutzer</w:t>
      </w:r>
    </w:p>
    <w:p w:rsidR="008515EA" w:rsidRDefault="00664F05" w:rsidP="008515EA">
      <w:pPr>
        <w:pStyle w:val="Listenabsatz"/>
        <w:numPr>
          <w:ilvl w:val="0"/>
          <w:numId w:val="17"/>
        </w:numPr>
      </w:pPr>
      <w:proofErr w:type="spellStart"/>
      <w:r w:rsidRPr="00664F05">
        <w:t>testInitialUser</w:t>
      </w:r>
      <w:proofErr w:type="spellEnd"/>
      <w:r w:rsidR="008515EA" w:rsidRPr="00D82BFE">
        <w:t>()</w:t>
      </w:r>
      <w:r w:rsidR="00BF3FC5">
        <w:br/>
        <w:t>Testet, das</w:t>
      </w:r>
      <w:r w:rsidR="00751D42">
        <w:t>s</w:t>
      </w:r>
      <w:r w:rsidR="00BF3FC5">
        <w:t xml:space="preserve"> anfänglich kein Benutzer </w:t>
      </w:r>
      <w:r w:rsidR="007C03B0">
        <w:t>gespeichert ist</w:t>
      </w:r>
    </w:p>
    <w:p w:rsidR="002C53E1" w:rsidRDefault="002C53E1" w:rsidP="002C53E1">
      <w:pPr>
        <w:pStyle w:val="berschrift3"/>
      </w:pPr>
      <w:bookmarkStart w:id="62" w:name="_Toc294277207"/>
      <w:r>
        <w:t xml:space="preserve">Testklasse </w:t>
      </w:r>
      <w:proofErr w:type="spellStart"/>
      <w:r>
        <w:t>TimeEntryTypeTest</w:t>
      </w:r>
      <w:bookmarkEnd w:id="62"/>
      <w:proofErr w:type="spellEnd"/>
    </w:p>
    <w:p w:rsidR="00D41AEB" w:rsidRDefault="00D41AEB" w:rsidP="00D41AEB">
      <w:pPr>
        <w:keepNext/>
      </w:pPr>
      <w:r>
        <w:rPr>
          <w:noProof/>
          <w:lang w:eastAsia="de-CH"/>
        </w:rPr>
        <w:drawing>
          <wp:inline distT="0" distB="0" distL="0" distR="0" wp14:anchorId="1049F8F6" wp14:editId="00E0AE18">
            <wp:extent cx="5648325" cy="1438275"/>
            <wp:effectExtent l="0" t="0" r="9525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EB" w:rsidRPr="00D41AEB" w:rsidRDefault="00D41AEB" w:rsidP="00D41AEB">
      <w:pPr>
        <w:pStyle w:val="Beschriftung"/>
      </w:pPr>
      <w:bookmarkStart w:id="63" w:name="_Toc294277246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7</w:t>
      </w:r>
      <w:r w:rsidR="00884C3E">
        <w:rPr>
          <w:noProof/>
        </w:rPr>
        <w:fldChar w:fldCharType="end"/>
      </w:r>
      <w:r>
        <w:t xml:space="preserve"> - Testklasse </w:t>
      </w:r>
      <w:proofErr w:type="spellStart"/>
      <w:r>
        <w:t>TimeEntryTypeTest</w:t>
      </w:r>
      <w:bookmarkEnd w:id="63"/>
      <w:proofErr w:type="spellEnd"/>
    </w:p>
    <w:p w:rsidR="002C53E1" w:rsidRDefault="002C53E1" w:rsidP="002C53E1">
      <w:r>
        <w:t>Enthaltene Tests:</w:t>
      </w:r>
    </w:p>
    <w:p w:rsidR="00751D42" w:rsidRPr="00D41AEB" w:rsidRDefault="00D41AEB" w:rsidP="002C53E1">
      <w:pPr>
        <w:pStyle w:val="Listenabsatz"/>
        <w:numPr>
          <w:ilvl w:val="0"/>
          <w:numId w:val="24"/>
        </w:numPr>
      </w:pPr>
      <w:proofErr w:type="spellStart"/>
      <w:r w:rsidRPr="00751D42">
        <w:rPr>
          <w:rFonts w:cstheme="minorHAnsi"/>
        </w:rPr>
        <w:t>testFromJSON</w:t>
      </w:r>
      <w:proofErr w:type="spellEnd"/>
      <w:r w:rsidR="002C53E1" w:rsidRPr="00751D42">
        <w:rPr>
          <w:rFonts w:cstheme="minorHAnsi"/>
        </w:rPr>
        <w:t>()</w:t>
      </w:r>
      <w:r w:rsidR="00751D42" w:rsidRPr="00751D42">
        <w:rPr>
          <w:rFonts w:cstheme="minorHAnsi"/>
        </w:rPr>
        <w:br/>
      </w:r>
      <w:r w:rsidR="00751D42">
        <w:t>Testet den vom Server erhaltenen Stundeneintrag</w:t>
      </w:r>
    </w:p>
    <w:p w:rsidR="00D41AEB" w:rsidRDefault="00D41AEB" w:rsidP="002C53E1">
      <w:pPr>
        <w:pStyle w:val="Listenabsatz"/>
        <w:numPr>
          <w:ilvl w:val="0"/>
          <w:numId w:val="24"/>
        </w:numPr>
      </w:pPr>
      <w:proofErr w:type="spellStart"/>
      <w:r>
        <w:rPr>
          <w:rFonts w:cstheme="minorHAnsi"/>
        </w:rPr>
        <w:t>testTimeEntryTypeSort</w:t>
      </w:r>
      <w:proofErr w:type="spellEnd"/>
      <w:r>
        <w:rPr>
          <w:rFonts w:cstheme="minorHAnsi"/>
        </w:rPr>
        <w:t>()</w:t>
      </w:r>
      <w:r w:rsidR="00751D42">
        <w:rPr>
          <w:rFonts w:cstheme="minorHAnsi"/>
        </w:rPr>
        <w:br/>
      </w:r>
      <w:r w:rsidR="00751D42">
        <w:t>Testet die Sortierung der Stundeneinträge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bookmarkStart w:id="64" w:name="_Ref294098428"/>
      <w:r>
        <w:br w:type="page"/>
      </w:r>
    </w:p>
    <w:p w:rsidR="002C53E1" w:rsidRDefault="002C53E1" w:rsidP="002C53E1">
      <w:pPr>
        <w:pStyle w:val="berschrift3"/>
      </w:pPr>
      <w:bookmarkStart w:id="65" w:name="_Toc294277208"/>
      <w:r>
        <w:lastRenderedPageBreak/>
        <w:t xml:space="preserve">Testklasse </w:t>
      </w:r>
      <w:proofErr w:type="spellStart"/>
      <w:r w:rsidR="00F70FEB">
        <w:t>UserHelper</w:t>
      </w:r>
      <w:r>
        <w:t>Test</w:t>
      </w:r>
      <w:bookmarkEnd w:id="64"/>
      <w:bookmarkEnd w:id="65"/>
      <w:proofErr w:type="spellEnd"/>
    </w:p>
    <w:p w:rsidR="004A3ED1" w:rsidRDefault="004A3ED1" w:rsidP="004A3ED1">
      <w:pPr>
        <w:keepNext/>
      </w:pPr>
      <w:r>
        <w:rPr>
          <w:noProof/>
          <w:lang w:eastAsia="de-CH"/>
        </w:rPr>
        <w:drawing>
          <wp:inline distT="0" distB="0" distL="0" distR="0" wp14:anchorId="5987A395" wp14:editId="439B796C">
            <wp:extent cx="5648325" cy="1771650"/>
            <wp:effectExtent l="0" t="0" r="952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ED1" w:rsidRPr="004A3ED1" w:rsidRDefault="004A3ED1" w:rsidP="004A3ED1">
      <w:pPr>
        <w:pStyle w:val="Beschriftung"/>
      </w:pPr>
      <w:bookmarkStart w:id="66" w:name="_Toc294277247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8</w:t>
      </w:r>
      <w:r w:rsidR="00884C3E">
        <w:rPr>
          <w:noProof/>
        </w:rPr>
        <w:fldChar w:fldCharType="end"/>
      </w:r>
      <w:r>
        <w:t xml:space="preserve"> - Testklasse </w:t>
      </w:r>
      <w:proofErr w:type="spellStart"/>
      <w:r>
        <w:t>UserHelperTest</w:t>
      </w:r>
      <w:bookmarkEnd w:id="66"/>
      <w:proofErr w:type="spellEnd"/>
    </w:p>
    <w:p w:rsidR="002C53E1" w:rsidRDefault="002C53E1" w:rsidP="002C53E1">
      <w:r>
        <w:t>Enthaltene Tests:</w:t>
      </w:r>
    </w:p>
    <w:p w:rsidR="00EA473E" w:rsidRPr="00EA473E" w:rsidRDefault="004A3ED1" w:rsidP="001A1AF6">
      <w:pPr>
        <w:pStyle w:val="Listenabsatz"/>
        <w:numPr>
          <w:ilvl w:val="0"/>
          <w:numId w:val="28"/>
        </w:numPr>
      </w:pPr>
      <w:proofErr w:type="spellStart"/>
      <w:r w:rsidRPr="00EA473E">
        <w:rPr>
          <w:rFonts w:cstheme="minorHAnsi"/>
        </w:rPr>
        <w:t>testLogin</w:t>
      </w:r>
      <w:proofErr w:type="spellEnd"/>
      <w:r w:rsidR="002C53E1" w:rsidRPr="00EA473E">
        <w:rPr>
          <w:rFonts w:cstheme="minorHAnsi"/>
        </w:rPr>
        <w:t>()</w:t>
      </w:r>
      <w:r w:rsidR="00EA473E" w:rsidRPr="00EA473E">
        <w:rPr>
          <w:rFonts w:cstheme="minorHAnsi"/>
        </w:rPr>
        <w:br/>
        <w:t>Testet das Einloggen mit einem Mock-Objekt</w:t>
      </w:r>
    </w:p>
    <w:p w:rsidR="009D247E" w:rsidRPr="00EA473E" w:rsidRDefault="004A3ED1" w:rsidP="009D247E">
      <w:pPr>
        <w:pStyle w:val="Listenabsatz"/>
        <w:numPr>
          <w:ilvl w:val="0"/>
          <w:numId w:val="28"/>
        </w:numPr>
        <w:rPr>
          <w:rFonts w:cstheme="minorHAnsi"/>
        </w:rPr>
      </w:pPr>
      <w:proofErr w:type="spellStart"/>
      <w:r w:rsidRPr="00EA473E">
        <w:rPr>
          <w:rFonts w:cstheme="minorHAnsi"/>
        </w:rPr>
        <w:t>testLoginFails</w:t>
      </w:r>
      <w:proofErr w:type="spellEnd"/>
      <w:r w:rsidRPr="00EA473E">
        <w:rPr>
          <w:rFonts w:cstheme="minorHAnsi"/>
        </w:rPr>
        <w:t>()</w:t>
      </w:r>
      <w:r w:rsidR="00EA473E">
        <w:rPr>
          <w:rFonts w:cstheme="minorHAnsi"/>
        </w:rPr>
        <w:br/>
        <w:t>Testet das Fehlschlagen des Einloggens mit einem Mock-Objekt</w:t>
      </w:r>
    </w:p>
    <w:p w:rsidR="004A3ED1" w:rsidRPr="00EA473E" w:rsidRDefault="004A3ED1" w:rsidP="002C53E1">
      <w:pPr>
        <w:pStyle w:val="Listenabsatz"/>
        <w:numPr>
          <w:ilvl w:val="0"/>
          <w:numId w:val="28"/>
        </w:numPr>
      </w:pPr>
      <w:proofErr w:type="spellStart"/>
      <w:r w:rsidRPr="00EA473E">
        <w:rPr>
          <w:rFonts w:cstheme="minorHAnsi"/>
        </w:rPr>
        <w:t>testLoginFailsWithServer</w:t>
      </w:r>
      <w:proofErr w:type="spellEnd"/>
      <w:r w:rsidRPr="00EA473E">
        <w:rPr>
          <w:rFonts w:cstheme="minorHAnsi"/>
        </w:rPr>
        <w:t>()</w:t>
      </w:r>
      <w:r w:rsidR="00EA473E">
        <w:rPr>
          <w:rFonts w:cstheme="minorHAnsi"/>
        </w:rPr>
        <w:br/>
        <w:t>Testet</w:t>
      </w:r>
      <w:r w:rsidR="00EA473E" w:rsidRPr="00EA473E">
        <w:rPr>
          <w:rFonts w:cstheme="minorHAnsi"/>
        </w:rPr>
        <w:t xml:space="preserve"> </w:t>
      </w:r>
      <w:r w:rsidR="00EA473E">
        <w:rPr>
          <w:rFonts w:cstheme="minorHAnsi"/>
        </w:rPr>
        <w:t>das Fehlschlagen des Einloggens mit einer Verbindung zum Server</w:t>
      </w:r>
    </w:p>
    <w:p w:rsidR="004A3ED1" w:rsidRPr="00EA473E" w:rsidRDefault="004A3ED1" w:rsidP="004A3ED1">
      <w:pPr>
        <w:pStyle w:val="Listenabsatz"/>
        <w:numPr>
          <w:ilvl w:val="0"/>
          <w:numId w:val="28"/>
        </w:numPr>
      </w:pPr>
      <w:proofErr w:type="spellStart"/>
      <w:r w:rsidRPr="00EA473E">
        <w:rPr>
          <w:rFonts w:cstheme="minorHAnsi"/>
        </w:rPr>
        <w:t>testLoginWithServer</w:t>
      </w:r>
      <w:proofErr w:type="spellEnd"/>
      <w:r w:rsidRPr="00EA473E">
        <w:rPr>
          <w:rFonts w:cstheme="minorHAnsi"/>
        </w:rPr>
        <w:t>()</w:t>
      </w:r>
      <w:r w:rsidR="00EA473E">
        <w:rPr>
          <w:rFonts w:cstheme="minorHAnsi"/>
        </w:rPr>
        <w:br/>
        <w:t>Testet</w:t>
      </w:r>
      <w:r w:rsidR="00EA473E" w:rsidRPr="00EA473E">
        <w:rPr>
          <w:rFonts w:cstheme="minorHAnsi"/>
        </w:rPr>
        <w:t xml:space="preserve"> </w:t>
      </w:r>
      <w:r w:rsidR="00EA473E">
        <w:rPr>
          <w:rFonts w:cstheme="minorHAnsi"/>
        </w:rPr>
        <w:t>das Einloggens mit einer Verbindung zum Server</w:t>
      </w:r>
    </w:p>
    <w:p w:rsidR="009609E1" w:rsidRDefault="009609E1" w:rsidP="009609E1">
      <w:pPr>
        <w:pStyle w:val="berschrift3"/>
      </w:pPr>
      <w:bookmarkStart w:id="67" w:name="_Ref294097816"/>
      <w:bookmarkStart w:id="68" w:name="_Toc294277209"/>
      <w:r>
        <w:t xml:space="preserve">Testklasse </w:t>
      </w:r>
      <w:proofErr w:type="spellStart"/>
      <w:r>
        <w:t>TimeEntryActivityTest</w:t>
      </w:r>
      <w:bookmarkEnd w:id="67"/>
      <w:bookmarkEnd w:id="68"/>
      <w:proofErr w:type="spellEnd"/>
    </w:p>
    <w:p w:rsidR="006711E2" w:rsidRDefault="006711E2" w:rsidP="006711E2">
      <w:pPr>
        <w:keepNext/>
      </w:pPr>
      <w:r>
        <w:rPr>
          <w:noProof/>
          <w:lang w:eastAsia="de-CH"/>
        </w:rPr>
        <w:drawing>
          <wp:inline distT="0" distB="0" distL="0" distR="0" wp14:anchorId="7C78E64F" wp14:editId="4528704A">
            <wp:extent cx="5629275" cy="2466975"/>
            <wp:effectExtent l="0" t="0" r="9525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E2" w:rsidRPr="006711E2" w:rsidRDefault="006711E2" w:rsidP="006711E2">
      <w:pPr>
        <w:pStyle w:val="Beschriftung"/>
      </w:pPr>
      <w:bookmarkStart w:id="69" w:name="_Toc294277248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9</w:t>
      </w:r>
      <w:r w:rsidR="00884C3E">
        <w:rPr>
          <w:noProof/>
        </w:rPr>
        <w:fldChar w:fldCharType="end"/>
      </w:r>
      <w:r>
        <w:t xml:space="preserve"> - Testklasse </w:t>
      </w:r>
      <w:proofErr w:type="spellStart"/>
      <w:r>
        <w:t>TimeEntryActivityTest</w:t>
      </w:r>
      <w:bookmarkEnd w:id="69"/>
      <w:proofErr w:type="spellEnd"/>
    </w:p>
    <w:p w:rsidR="009609E1" w:rsidRPr="00317872" w:rsidRDefault="009609E1" w:rsidP="009609E1">
      <w:r>
        <w:t>Damit dieser Test funktioniert, muss sichergestellt werden, dass die Kundendaten und die Stundeneintragstypen bereits synchronisiert wurden.</w:t>
      </w:r>
    </w:p>
    <w:p w:rsidR="009609E1" w:rsidRDefault="009609E1" w:rsidP="009609E1">
      <w:r>
        <w:t>Enthaltene Tests:</w:t>
      </w:r>
    </w:p>
    <w:p w:rsidR="009609E1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testCreateTimeEntryWithCustomer</w:t>
      </w:r>
      <w:proofErr w:type="spellEnd"/>
      <w:r w:rsidR="009609E1" w:rsidRPr="009609E1"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Kunden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testCreateTimeEntryWithDescription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einer Beschreibung</w:t>
      </w:r>
    </w:p>
    <w:p w:rsidR="006711E2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testCreateTimeEntryWithInvalidCustomer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nicht existierenden Kunden</w:t>
      </w:r>
    </w:p>
    <w:p w:rsidR="00D82262" w:rsidRPr="00D82262" w:rsidRDefault="006711E2" w:rsidP="00D82262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testCreateTimeEntryWithTimeEntryType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das Erstellen eines Stundeneintrags mit einem Stundeneintragstyp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testDescription</w:t>
      </w:r>
      <w:proofErr w:type="spellEnd"/>
      <w:r w:rsidR="009609E1" w:rsidRPr="00664F05">
        <w:rPr>
          <w:rFonts w:cstheme="minorHAnsi"/>
        </w:rPr>
        <w:t>()</w:t>
      </w:r>
      <w:r w:rsidR="00D82262">
        <w:rPr>
          <w:rFonts w:cstheme="minorHAnsi"/>
        </w:rPr>
        <w:br/>
        <w:t>Testet die Beschreibung</w:t>
      </w:r>
    </w:p>
    <w:p w:rsidR="009609E1" w:rsidRPr="00664F05" w:rsidRDefault="006711E2" w:rsidP="009609E1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testPreconditions</w:t>
      </w:r>
      <w:proofErr w:type="spellEnd"/>
      <w:r w:rsidR="009609E1" w:rsidRPr="00664F05">
        <w:rPr>
          <w:rFonts w:cstheme="minorHAnsi"/>
        </w:rPr>
        <w:t>()</w:t>
      </w:r>
      <w:r w:rsidR="001D332D">
        <w:rPr>
          <w:rFonts w:cstheme="minorHAnsi"/>
        </w:rPr>
        <w:br/>
        <w:t>Testet die Voreinstellungen</w:t>
      </w:r>
    </w:p>
    <w:p w:rsidR="009609E1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testSelectionCustomer</w:t>
      </w:r>
      <w:proofErr w:type="spellEnd"/>
      <w:r w:rsidR="009609E1" w:rsidRPr="00664F05">
        <w:rPr>
          <w:rFonts w:cstheme="minorHAnsi"/>
        </w:rPr>
        <w:t>()</w:t>
      </w:r>
      <w:r w:rsidR="00D82262">
        <w:rPr>
          <w:rFonts w:cstheme="minorHAnsi"/>
        </w:rPr>
        <w:br/>
        <w:t>Testet die Auswahl eines Kunden</w:t>
      </w:r>
    </w:p>
    <w:p w:rsidR="006711E2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testSpinnerSelection</w:t>
      </w:r>
      <w:proofErr w:type="spellEnd"/>
      <w:r>
        <w:rPr>
          <w:rFonts w:cstheme="minorHAnsi"/>
        </w:rPr>
        <w:t>()</w:t>
      </w:r>
      <w:r w:rsidR="00D82262">
        <w:rPr>
          <w:rFonts w:cstheme="minorHAnsi"/>
        </w:rPr>
        <w:br/>
        <w:t>Testet die Auswahl eines Stundeneintragstyps</w:t>
      </w:r>
    </w:p>
    <w:p w:rsidR="006711E2" w:rsidRPr="00B22AB8" w:rsidRDefault="006711E2" w:rsidP="008515EA">
      <w:pPr>
        <w:pStyle w:val="Listenabsatz"/>
        <w:numPr>
          <w:ilvl w:val="0"/>
          <w:numId w:val="27"/>
        </w:numPr>
        <w:rPr>
          <w:rFonts w:cstheme="minorHAnsi"/>
        </w:rPr>
      </w:pPr>
      <w:proofErr w:type="spellStart"/>
      <w:r>
        <w:rPr>
          <w:rFonts w:cstheme="minorHAnsi"/>
        </w:rPr>
        <w:t>testStandardDialog</w:t>
      </w:r>
      <w:proofErr w:type="spellEnd"/>
      <w:r>
        <w:rPr>
          <w:rFonts w:cstheme="minorHAnsi"/>
        </w:rPr>
        <w:t>()</w:t>
      </w:r>
      <w:r w:rsidR="001D332D">
        <w:rPr>
          <w:rFonts w:cstheme="minorHAnsi"/>
        </w:rPr>
        <w:br/>
      </w:r>
      <w:r w:rsidR="00D82262">
        <w:rPr>
          <w:rFonts w:cstheme="minorHAnsi"/>
        </w:rPr>
        <w:t>Testet den D</w:t>
      </w:r>
      <w:r w:rsidR="001D332D">
        <w:rPr>
          <w:rFonts w:cstheme="minorHAnsi"/>
        </w:rPr>
        <w:t>ialog, der beim Erfassen eines Stundeneintrags abläuft</w:t>
      </w:r>
    </w:p>
    <w:p w:rsidR="00F70FEB" w:rsidRDefault="00F70FEB" w:rsidP="00F70FEB">
      <w:pPr>
        <w:pStyle w:val="berschrift3"/>
      </w:pPr>
      <w:bookmarkStart w:id="70" w:name="_Toc294277210"/>
      <w:r>
        <w:t xml:space="preserve">Testklasse </w:t>
      </w:r>
      <w:proofErr w:type="spellStart"/>
      <w:r>
        <w:t>TimeEntry</w:t>
      </w:r>
      <w:r w:rsidRPr="00CD1AFE">
        <w:t>Test</w:t>
      </w:r>
      <w:bookmarkEnd w:id="70"/>
      <w:proofErr w:type="spellEnd"/>
    </w:p>
    <w:p w:rsidR="00C0501C" w:rsidRDefault="00284F24" w:rsidP="00C0501C">
      <w:pPr>
        <w:keepNext/>
      </w:pPr>
      <w:r>
        <w:rPr>
          <w:noProof/>
          <w:lang w:eastAsia="de-CH"/>
        </w:rPr>
        <w:drawing>
          <wp:inline distT="0" distB="0" distL="0" distR="0" wp14:anchorId="2DC0A6E0" wp14:editId="52CEBC36">
            <wp:extent cx="5638800" cy="1819275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24" w:rsidRPr="00284F24" w:rsidRDefault="00C0501C" w:rsidP="00C0501C">
      <w:pPr>
        <w:pStyle w:val="Beschriftung"/>
      </w:pPr>
      <w:bookmarkStart w:id="71" w:name="_Toc294277249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10</w:t>
      </w:r>
      <w:r w:rsidR="00884C3E">
        <w:rPr>
          <w:noProof/>
        </w:rPr>
        <w:fldChar w:fldCharType="end"/>
      </w:r>
      <w:r>
        <w:t xml:space="preserve"> - Testklasse </w:t>
      </w:r>
      <w:proofErr w:type="spellStart"/>
      <w:r>
        <w:t>TimeEntryTest</w:t>
      </w:r>
      <w:bookmarkEnd w:id="71"/>
      <w:proofErr w:type="spellEnd"/>
    </w:p>
    <w:p w:rsidR="00F70FEB" w:rsidRDefault="00F70FEB" w:rsidP="00F70FEB">
      <w:r>
        <w:t>Enthaltene Tests:</w:t>
      </w:r>
    </w:p>
    <w:p w:rsidR="00F70FEB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testCreate</w:t>
      </w:r>
      <w:proofErr w:type="spellEnd"/>
      <w:r w:rsidR="00F70FEB">
        <w:t>(</w:t>
      </w:r>
      <w:r w:rsidR="00F70FEB" w:rsidRPr="00A85358">
        <w:t>)</w:t>
      </w:r>
      <w:r w:rsidR="004979A1">
        <w:br/>
        <w:t>Testet die Erstellung eines Stundeneintrags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testFInd</w:t>
      </w:r>
      <w:proofErr w:type="spellEnd"/>
      <w:r>
        <w:t>()</w:t>
      </w:r>
      <w:r w:rsidR="00703C9B">
        <w:br/>
        <w:t>Testet, ob der erstellte Stundeneintrag in der Datenbank gefunden werden kann</w:t>
      </w:r>
    </w:p>
    <w:p w:rsidR="00284F24" w:rsidRDefault="00284F24" w:rsidP="00F70FEB">
      <w:pPr>
        <w:pStyle w:val="Listenabsatz"/>
        <w:numPr>
          <w:ilvl w:val="0"/>
          <w:numId w:val="23"/>
        </w:numPr>
      </w:pPr>
      <w:proofErr w:type="spellStart"/>
      <w:r>
        <w:t>testSetTransmitted</w:t>
      </w:r>
      <w:proofErr w:type="spellEnd"/>
      <w:r>
        <w:t>()</w:t>
      </w:r>
      <w:r w:rsidR="004979A1">
        <w:br/>
        <w:t>Testet, ob ein Stundeneintrag</w:t>
      </w:r>
      <w:r w:rsidR="004E0E98">
        <w:t xml:space="preserve"> an den Server</w:t>
      </w:r>
      <w:r w:rsidR="004979A1">
        <w:t xml:space="preserve"> übertragen wurde</w:t>
      </w:r>
    </w:p>
    <w:p w:rsidR="002316AC" w:rsidRDefault="00284F24" w:rsidP="002316AC">
      <w:pPr>
        <w:pStyle w:val="Listenabsatz"/>
        <w:numPr>
          <w:ilvl w:val="0"/>
          <w:numId w:val="23"/>
        </w:numPr>
      </w:pPr>
      <w:proofErr w:type="spellStart"/>
      <w:r>
        <w:t>testToJSON</w:t>
      </w:r>
      <w:proofErr w:type="spellEnd"/>
      <w:r>
        <w:t>()</w:t>
      </w:r>
      <w:r w:rsidR="002316AC">
        <w:br/>
        <w:t>Testet die Konvertierung in ein JSON-Objekt</w:t>
      </w:r>
    </w:p>
    <w:p w:rsidR="00F70FEB" w:rsidRDefault="00F70FEB" w:rsidP="00F70FEB">
      <w:pPr>
        <w:pStyle w:val="berschrift3"/>
      </w:pPr>
      <w:bookmarkStart w:id="72" w:name="_Ref294097823"/>
      <w:bookmarkStart w:id="73" w:name="_Toc294277211"/>
      <w:r>
        <w:t xml:space="preserve">Testklasse </w:t>
      </w:r>
      <w:proofErr w:type="spellStart"/>
      <w:r>
        <w:t>LoginActivity</w:t>
      </w:r>
      <w:r w:rsidRPr="00CD1AFE">
        <w:t>Test</w:t>
      </w:r>
      <w:bookmarkEnd w:id="72"/>
      <w:bookmarkEnd w:id="73"/>
      <w:proofErr w:type="spellEnd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42736D54" wp14:editId="61361591">
            <wp:extent cx="5638800" cy="230505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74" w:name="_Toc294277250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11</w:t>
      </w:r>
      <w:r w:rsidR="00884C3E">
        <w:rPr>
          <w:noProof/>
        </w:rPr>
        <w:fldChar w:fldCharType="end"/>
      </w:r>
      <w:r>
        <w:t xml:space="preserve"> - Testklasse </w:t>
      </w:r>
      <w:proofErr w:type="spellStart"/>
      <w:r>
        <w:t>LoginActivityTest</w:t>
      </w:r>
      <w:bookmarkEnd w:id="74"/>
      <w:proofErr w:type="spellEnd"/>
    </w:p>
    <w:p w:rsidR="00F70FEB" w:rsidRPr="0010327A" w:rsidRDefault="00F70FEB" w:rsidP="00F70FEB">
      <w:r>
        <w:t xml:space="preserve">Damit dieser Test funktioniert, muss sichergestellt werden, dass sich der Benutzer auf dem Client abgemeldet hat und somit keine Daten in den </w:t>
      </w:r>
      <w:proofErr w:type="spellStart"/>
      <w:r>
        <w:t>Preferences</w:t>
      </w:r>
      <w:proofErr w:type="spellEnd"/>
      <w:r>
        <w:t xml:space="preserve"> gespeichert sind.</w:t>
      </w:r>
    </w:p>
    <w:p w:rsidR="00F70FEB" w:rsidRDefault="00F70FEB" w:rsidP="00F70FEB">
      <w:r>
        <w:lastRenderedPageBreak/>
        <w:t>Enthaltene Tests:</w:t>
      </w:r>
    </w:p>
    <w:p w:rsidR="00F70FEB" w:rsidRDefault="00F70FEB" w:rsidP="00F70FEB">
      <w:pPr>
        <w:pStyle w:val="Listenabsatz"/>
        <w:numPr>
          <w:ilvl w:val="0"/>
          <w:numId w:val="29"/>
        </w:numPr>
      </w:pPr>
      <w:proofErr w:type="spellStart"/>
      <w:r w:rsidRPr="00BE783A">
        <w:t>test</w:t>
      </w:r>
      <w:r w:rsidR="00996290">
        <w:t>AReset</w:t>
      </w:r>
      <w:proofErr w:type="spellEnd"/>
      <w:r>
        <w:t>(</w:t>
      </w:r>
      <w:r w:rsidRPr="00A85358">
        <w:t>)</w:t>
      </w:r>
      <w:r w:rsidR="00C03387">
        <w:br/>
        <w:t>Testet das Zurücksetzen der gespeicherten Benutzerdaten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testLoginUnsuccessfulWithoutPreferencesSaved</w:t>
      </w:r>
      <w:proofErr w:type="spellEnd"/>
      <w:r>
        <w:t>()</w:t>
      </w:r>
      <w:r w:rsidR="001D5CD2">
        <w:br/>
        <w:t>Testet das Einloggen mit falschen Benutzerdaten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testNoEmailSuppliedWithoutPreferencesSaved</w:t>
      </w:r>
      <w:proofErr w:type="spellEnd"/>
      <w:r>
        <w:t>()</w:t>
      </w:r>
      <w:r w:rsidR="001D5CD2">
        <w:br/>
        <w:t>Testet das Einloggen ohne Emailangaben</w:t>
      </w:r>
    </w:p>
    <w:p w:rsidR="001D5CD2" w:rsidRDefault="00996290" w:rsidP="001D5CD2">
      <w:pPr>
        <w:pStyle w:val="Listenabsatz"/>
        <w:numPr>
          <w:ilvl w:val="0"/>
          <w:numId w:val="29"/>
        </w:numPr>
      </w:pPr>
      <w:proofErr w:type="spellStart"/>
      <w:r>
        <w:t>testNoLoginDataSuppliedWithoutPreferencesSaved</w:t>
      </w:r>
      <w:proofErr w:type="spellEnd"/>
      <w:r w:rsidR="007F7C2E">
        <w:t>()</w:t>
      </w:r>
      <w:r w:rsidR="001D5CD2">
        <w:br/>
        <w:t>Testet das Einloggen ohne Benutzerdaten</w:t>
      </w:r>
    </w:p>
    <w:p w:rsidR="001D5CD2" w:rsidRDefault="00996290" w:rsidP="001D5CD2">
      <w:pPr>
        <w:pStyle w:val="Listenabsatz"/>
        <w:numPr>
          <w:ilvl w:val="0"/>
          <w:numId w:val="29"/>
        </w:numPr>
      </w:pPr>
      <w:proofErr w:type="spellStart"/>
      <w:r>
        <w:t>testNoPasswordSuppliedWithoutPreferencesSaved</w:t>
      </w:r>
      <w:proofErr w:type="spellEnd"/>
      <w:r>
        <w:t>()</w:t>
      </w:r>
      <w:r w:rsidR="001D5CD2">
        <w:br/>
        <w:t>Testet das Einloggen ohne Passwort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testPreconditions</w:t>
      </w:r>
      <w:proofErr w:type="spellEnd"/>
      <w:r>
        <w:t>()</w:t>
      </w:r>
      <w:r w:rsidR="00416C3E">
        <w:br/>
        <w:t>Testet die Voreinstellungen</w:t>
      </w:r>
    </w:p>
    <w:p w:rsidR="00996290" w:rsidRDefault="00996290" w:rsidP="00F70FEB">
      <w:pPr>
        <w:pStyle w:val="Listenabsatz"/>
        <w:numPr>
          <w:ilvl w:val="0"/>
          <w:numId w:val="29"/>
        </w:numPr>
      </w:pPr>
      <w:proofErr w:type="spellStart"/>
      <w:r>
        <w:t>testZLoginSuccessfulWithPreferencesSaved</w:t>
      </w:r>
      <w:proofErr w:type="spellEnd"/>
      <w:r>
        <w:t>()</w:t>
      </w:r>
      <w:r w:rsidR="00FA6BA8">
        <w:br/>
        <w:t>Testet das Einloggen mit gespeicherten Benutzerdaten</w:t>
      </w:r>
    </w:p>
    <w:p w:rsidR="00996290" w:rsidRDefault="00996290" w:rsidP="00FA6BA8">
      <w:pPr>
        <w:pStyle w:val="Listenabsatz"/>
        <w:numPr>
          <w:ilvl w:val="0"/>
          <w:numId w:val="29"/>
        </w:numPr>
      </w:pPr>
      <w:proofErr w:type="spellStart"/>
      <w:r>
        <w:t>testZLoginSuccessfulWithoutPreferencesSaved</w:t>
      </w:r>
      <w:proofErr w:type="spellEnd"/>
      <w:r>
        <w:t>()</w:t>
      </w:r>
      <w:r w:rsidR="00FA6BA8">
        <w:br/>
        <w:t>Testet das Einloggen ohne das Speichern der Benutzerdaten</w:t>
      </w:r>
    </w:p>
    <w:p w:rsidR="00664F05" w:rsidRDefault="00664F05" w:rsidP="00664F05">
      <w:pPr>
        <w:pStyle w:val="berschrift3"/>
      </w:pPr>
      <w:bookmarkStart w:id="75" w:name="_Ref294098401"/>
      <w:bookmarkStart w:id="76" w:name="_Toc294277212"/>
      <w:r>
        <w:t xml:space="preserve">Testklasse </w:t>
      </w:r>
      <w:proofErr w:type="spellStart"/>
      <w:r w:rsidR="00F70FEB">
        <w:t>CustomerHelper</w:t>
      </w:r>
      <w:r w:rsidRPr="00CD1AFE">
        <w:t>Test</w:t>
      </w:r>
      <w:bookmarkEnd w:id="75"/>
      <w:bookmarkEnd w:id="76"/>
      <w:proofErr w:type="spellEnd"/>
    </w:p>
    <w:p w:rsidR="00C0501C" w:rsidRDefault="00C0501C" w:rsidP="00C0501C">
      <w:pPr>
        <w:keepNext/>
      </w:pPr>
      <w:r>
        <w:rPr>
          <w:noProof/>
          <w:lang w:eastAsia="de-CH"/>
        </w:rPr>
        <w:drawing>
          <wp:inline distT="0" distB="0" distL="0" distR="0" wp14:anchorId="16E13887" wp14:editId="59424FBC">
            <wp:extent cx="5638800" cy="179070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C" w:rsidRPr="00C0501C" w:rsidRDefault="00C0501C" w:rsidP="00C0501C">
      <w:pPr>
        <w:pStyle w:val="Beschriftung"/>
      </w:pPr>
      <w:bookmarkStart w:id="77" w:name="_Toc294277251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12</w:t>
      </w:r>
      <w:r w:rsidR="00884C3E">
        <w:rPr>
          <w:noProof/>
        </w:rPr>
        <w:fldChar w:fldCharType="end"/>
      </w:r>
      <w:r>
        <w:t xml:space="preserve"> - Testklasse </w:t>
      </w:r>
      <w:proofErr w:type="spellStart"/>
      <w:r>
        <w:t>CustomerHelperTest</w:t>
      </w:r>
      <w:bookmarkEnd w:id="77"/>
      <w:proofErr w:type="spellEnd"/>
    </w:p>
    <w:p w:rsidR="00664F05" w:rsidRDefault="00664F05" w:rsidP="00664F05">
      <w:r>
        <w:t>Enthaltene Tests:</w:t>
      </w:r>
    </w:p>
    <w:p w:rsidR="00664F05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testAddCustomerSynchonization</w:t>
      </w:r>
      <w:proofErr w:type="spellEnd"/>
      <w:r w:rsidR="00664F05">
        <w:t>(</w:t>
      </w:r>
      <w:r w:rsidR="00664F05" w:rsidRPr="00A85358">
        <w:t>)</w:t>
      </w:r>
      <w:r w:rsidR="00AC6CC9">
        <w:br/>
        <w:t>Testet die Synchronisierung nach dem Hinzufügen eines Kunden auf dem Server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testDeleteCustomerSynchonization</w:t>
      </w:r>
      <w:proofErr w:type="spellEnd"/>
      <w:r>
        <w:t>()</w:t>
      </w:r>
      <w:r w:rsidR="00AC6CC9">
        <w:br/>
        <w:t>Testet die Synchronisierung nach dem Löschen eines Kunden auf dem Server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testInitialSynchonization</w:t>
      </w:r>
      <w:proofErr w:type="spellEnd"/>
      <w:r>
        <w:t>()</w:t>
      </w:r>
      <w:r w:rsidR="00AC6CC9">
        <w:br/>
        <w:t>Testet die anfängliche Synchronisierung</w:t>
      </w:r>
    </w:p>
    <w:p w:rsidR="00C0501C" w:rsidRDefault="00C0501C" w:rsidP="00F70FEB">
      <w:pPr>
        <w:pStyle w:val="Listenabsatz"/>
        <w:numPr>
          <w:ilvl w:val="0"/>
          <w:numId w:val="22"/>
        </w:numPr>
      </w:pPr>
      <w:proofErr w:type="spellStart"/>
      <w:r>
        <w:t>testUpdateCustomerSynchonization</w:t>
      </w:r>
      <w:proofErr w:type="spellEnd"/>
      <w:r>
        <w:t>()</w:t>
      </w:r>
      <w:r w:rsidR="00AC6CC9">
        <w:br/>
        <w:t>Testet die Synchronisierung nach de</w:t>
      </w:r>
      <w:r w:rsidR="00594C7B">
        <w:t>m</w:t>
      </w:r>
      <w:r w:rsidR="00AC6CC9">
        <w:t xml:space="preserve"> </w:t>
      </w:r>
      <w:r w:rsidR="00594C7B">
        <w:t>Mutieren</w:t>
      </w:r>
      <w:r w:rsidR="00AC6CC9">
        <w:t xml:space="preserve"> eines Kunden auf dem Server</w:t>
      </w:r>
    </w:p>
    <w:p w:rsidR="00781F56" w:rsidRDefault="00781F56">
      <w:pPr>
        <w:rPr>
          <w:color w:val="243F60" w:themeColor="accent1" w:themeShade="7F"/>
          <w:spacing w:val="15"/>
          <w:sz w:val="22"/>
          <w:szCs w:val="22"/>
        </w:rPr>
      </w:pPr>
      <w:bookmarkStart w:id="78" w:name="_Ref294098412"/>
      <w:r>
        <w:br w:type="page"/>
      </w:r>
    </w:p>
    <w:p w:rsidR="00664F05" w:rsidRDefault="00664F05" w:rsidP="00664F05">
      <w:pPr>
        <w:pStyle w:val="berschrift3"/>
      </w:pPr>
      <w:bookmarkStart w:id="79" w:name="_Toc294277213"/>
      <w:r>
        <w:lastRenderedPageBreak/>
        <w:t xml:space="preserve">Testklasse </w:t>
      </w:r>
      <w:proofErr w:type="spellStart"/>
      <w:r w:rsidR="00F70FEB">
        <w:t>TimeEntryHelper</w:t>
      </w:r>
      <w:r w:rsidRPr="00CD1AFE">
        <w:t>Test</w:t>
      </w:r>
      <w:bookmarkEnd w:id="78"/>
      <w:bookmarkEnd w:id="79"/>
      <w:proofErr w:type="spellEnd"/>
    </w:p>
    <w:p w:rsidR="00F862C4" w:rsidRDefault="00F862C4" w:rsidP="00F862C4">
      <w:pPr>
        <w:keepNext/>
      </w:pPr>
      <w:r>
        <w:rPr>
          <w:noProof/>
          <w:lang w:eastAsia="de-CH"/>
        </w:rPr>
        <w:drawing>
          <wp:inline distT="0" distB="0" distL="0" distR="0" wp14:anchorId="57D244EC" wp14:editId="38AAF192">
            <wp:extent cx="5638800" cy="1247775"/>
            <wp:effectExtent l="0" t="0" r="0" b="952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2C4" w:rsidRPr="00F862C4" w:rsidRDefault="00F862C4" w:rsidP="00F862C4">
      <w:pPr>
        <w:pStyle w:val="Beschriftung"/>
      </w:pPr>
      <w:bookmarkStart w:id="80" w:name="_Toc294277252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13</w:t>
      </w:r>
      <w:r w:rsidR="00884C3E">
        <w:rPr>
          <w:noProof/>
        </w:rPr>
        <w:fldChar w:fldCharType="end"/>
      </w:r>
      <w:r>
        <w:t xml:space="preserve"> - Testkla</w:t>
      </w:r>
      <w:r w:rsidR="000C27FF">
        <w:t>s</w:t>
      </w:r>
      <w:r>
        <w:t xml:space="preserve">se </w:t>
      </w:r>
      <w:proofErr w:type="spellStart"/>
      <w:r>
        <w:t>TimeEntryHelperTest</w:t>
      </w:r>
      <w:bookmarkEnd w:id="80"/>
      <w:proofErr w:type="spellEnd"/>
    </w:p>
    <w:p w:rsidR="00664F05" w:rsidRDefault="00664F05" w:rsidP="00664F05">
      <w:r>
        <w:t>Enthaltene Tests:</w:t>
      </w:r>
    </w:p>
    <w:p w:rsidR="00664F05" w:rsidRDefault="003F2C22" w:rsidP="00664F05">
      <w:pPr>
        <w:pStyle w:val="Listenabsatz"/>
        <w:numPr>
          <w:ilvl w:val="0"/>
          <w:numId w:val="21"/>
        </w:numPr>
      </w:pPr>
      <w:proofErr w:type="spellStart"/>
      <w:r>
        <w:t>testTimeEntryTransmission</w:t>
      </w:r>
      <w:proofErr w:type="spellEnd"/>
      <w:r w:rsidR="00664F05">
        <w:t>(</w:t>
      </w:r>
      <w:r w:rsidR="00664F05" w:rsidRPr="00A85358">
        <w:t>)</w:t>
      </w:r>
      <w:r w:rsidR="00DA2AB8">
        <w:br/>
        <w:t>Testet die Übertragung eines Stundeneintrags</w:t>
      </w:r>
    </w:p>
    <w:p w:rsidR="00664F05" w:rsidRDefault="00664F05" w:rsidP="00F70FEB">
      <w:pPr>
        <w:pStyle w:val="berschrift3"/>
      </w:pPr>
      <w:bookmarkStart w:id="81" w:name="_Toc294277214"/>
      <w:r>
        <w:t xml:space="preserve">Testklasse </w:t>
      </w:r>
      <w:proofErr w:type="spellStart"/>
      <w:r w:rsidR="00F70FEB">
        <w:t>DatabaseHelper</w:t>
      </w:r>
      <w:r w:rsidRPr="00CD1AFE">
        <w:t>Test</w:t>
      </w:r>
      <w:bookmarkEnd w:id="81"/>
      <w:proofErr w:type="spellEnd"/>
    </w:p>
    <w:p w:rsidR="00652200" w:rsidRDefault="00652200" w:rsidP="00652200">
      <w:pPr>
        <w:keepNext/>
      </w:pPr>
      <w:r>
        <w:rPr>
          <w:noProof/>
          <w:lang w:eastAsia="de-CH"/>
        </w:rPr>
        <w:drawing>
          <wp:inline distT="0" distB="0" distL="0" distR="0" wp14:anchorId="58B19159" wp14:editId="2F21E32B">
            <wp:extent cx="5629275" cy="1257300"/>
            <wp:effectExtent l="0" t="0" r="952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00" w:rsidRPr="00652200" w:rsidRDefault="00652200" w:rsidP="00652200">
      <w:pPr>
        <w:pStyle w:val="Beschriftung"/>
      </w:pPr>
      <w:bookmarkStart w:id="82" w:name="_Toc294277253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14</w:t>
      </w:r>
      <w:r w:rsidR="00884C3E">
        <w:rPr>
          <w:noProof/>
        </w:rPr>
        <w:fldChar w:fldCharType="end"/>
      </w:r>
      <w:r>
        <w:t xml:space="preserve"> - Testklasse </w:t>
      </w:r>
      <w:proofErr w:type="spellStart"/>
      <w:r>
        <w:t>DatabaseHelperTest</w:t>
      </w:r>
      <w:bookmarkEnd w:id="82"/>
      <w:proofErr w:type="spellEnd"/>
    </w:p>
    <w:p w:rsidR="00664F05" w:rsidRDefault="00664F05" w:rsidP="00664F05">
      <w:r>
        <w:t>Enthaltene Tests:</w:t>
      </w:r>
    </w:p>
    <w:p w:rsidR="00F70FEB" w:rsidRPr="00F70FEB" w:rsidRDefault="00652200" w:rsidP="00F70FEB">
      <w:pPr>
        <w:pStyle w:val="Listenabsatz"/>
        <w:numPr>
          <w:ilvl w:val="0"/>
          <w:numId w:val="30"/>
        </w:numPr>
        <w:rPr>
          <w:spacing w:val="15"/>
          <w:sz w:val="22"/>
          <w:szCs w:val="22"/>
        </w:rPr>
      </w:pPr>
      <w:proofErr w:type="spellStart"/>
      <w:r>
        <w:t>testCreateDatabase</w:t>
      </w:r>
      <w:proofErr w:type="spellEnd"/>
      <w:r w:rsidR="00664F05">
        <w:t>(</w:t>
      </w:r>
      <w:r w:rsidR="00664F05" w:rsidRPr="00A85358">
        <w:t>)</w:t>
      </w:r>
      <w:r w:rsidR="00BC6EF5">
        <w:br/>
        <w:t>Testet das Erstellen der Datenbank</w:t>
      </w:r>
      <w:r w:rsidR="00F70FEB">
        <w:br w:type="page"/>
      </w:r>
    </w:p>
    <w:p w:rsidR="007E1219" w:rsidRDefault="007E1219" w:rsidP="007E1219">
      <w:pPr>
        <w:pStyle w:val="berschrift2"/>
      </w:pPr>
      <w:bookmarkStart w:id="83" w:name="_Toc294277215"/>
      <w:r>
        <w:lastRenderedPageBreak/>
        <w:t>Server</w:t>
      </w:r>
      <w:bookmarkEnd w:id="83"/>
    </w:p>
    <w:p w:rsidR="00AD1775" w:rsidRDefault="001F476D" w:rsidP="00AD1775">
      <w:pPr>
        <w:pStyle w:val="berschrift3"/>
      </w:pPr>
      <w:bookmarkStart w:id="84" w:name="_Toc294277216"/>
      <w:r>
        <w:t xml:space="preserve">Gesamtübersicht </w:t>
      </w:r>
      <w:r w:rsidR="008C2D77">
        <w:t>getestete Klassen</w:t>
      </w:r>
      <w:bookmarkEnd w:id="84"/>
    </w:p>
    <w:p w:rsidR="007228D9" w:rsidRDefault="00655210" w:rsidP="00655210">
      <w:r>
        <w:rPr>
          <w:noProof/>
          <w:lang w:eastAsia="de-CH"/>
        </w:rPr>
        <w:drawing>
          <wp:inline distT="0" distB="0" distL="0" distR="0" wp14:anchorId="660D67C7" wp14:editId="2B533CF9">
            <wp:extent cx="5760720" cy="7713345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t Server C0 Coverage Information - RCov_130633432476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85" w:name="_Toc294277254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15</w:t>
      </w:r>
      <w:r w:rsidR="00884C3E">
        <w:rPr>
          <w:noProof/>
        </w:rPr>
        <w:fldChar w:fldCharType="end"/>
      </w:r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85"/>
    </w:p>
    <w:p w:rsidR="005B62B3" w:rsidRDefault="005B62B3" w:rsidP="009549C2">
      <w:pPr>
        <w:pStyle w:val="berschrift3"/>
        <w:rPr>
          <w:lang w:val="en-US"/>
        </w:rPr>
      </w:pPr>
      <w:bookmarkStart w:id="86" w:name="_Toc294277217"/>
      <w:proofErr w:type="spellStart"/>
      <w:r>
        <w:rPr>
          <w:lang w:val="en-US"/>
        </w:rPr>
        <w:lastRenderedPageBreak/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AddressesControllerTest</w:t>
      </w:r>
      <w:bookmarkEnd w:id="86"/>
      <w:proofErr w:type="spellEnd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69FE67A9" wp14:editId="5FDBA9EA">
            <wp:extent cx="2686050" cy="24574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87" w:name="_Toc294277255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16</w:t>
      </w:r>
      <w:r w:rsidR="00884C3E">
        <w:rPr>
          <w:noProof/>
        </w:rPr>
        <w:fldChar w:fldCharType="end"/>
      </w:r>
      <w:r>
        <w:t xml:space="preserve"> - Testklasse </w:t>
      </w:r>
      <w:proofErr w:type="spellStart"/>
      <w:r w:rsidRPr="00E04346">
        <w:t>AddressesControllerTest</w:t>
      </w:r>
      <w:bookmarkEnd w:id="87"/>
      <w:proofErr w:type="spellEnd"/>
    </w:p>
    <w:p w:rsidR="00D063C5" w:rsidRDefault="00D063C5" w:rsidP="00D063C5">
      <w:pPr>
        <w:pStyle w:val="berschrift4"/>
        <w:rPr>
          <w:lang w:val="en-US"/>
        </w:rPr>
      </w:pPr>
      <w:proofErr w:type="spellStart"/>
      <w:r>
        <w:rPr>
          <w:lang w:val="en-US"/>
        </w:rPr>
        <w:t>Ausgabe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addresses_controller_test.rb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addresses_controller_test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test_should_not_create_address_without_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line1(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test_should_not_update_address_without_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line1(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coordinates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coordinates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AddressesControllerTest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1.241412 seconds.</w:t>
      </w:r>
      <w:proofErr w:type="gram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11 tests, 21 assertions, 0 failures, 0 errors</w:t>
      </w:r>
    </w:p>
    <w:p w:rsidR="005B62B3" w:rsidRDefault="005B62B3" w:rsidP="009549C2">
      <w:pPr>
        <w:pStyle w:val="berschrift3"/>
        <w:rPr>
          <w:lang w:val="en-US"/>
        </w:rPr>
      </w:pPr>
      <w:bookmarkStart w:id="88" w:name="_Toc294277218"/>
      <w:proofErr w:type="spellStart"/>
      <w:r>
        <w:rPr>
          <w:lang w:val="en-US"/>
        </w:rPr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AppliedMaterialsControllerTest</w:t>
      </w:r>
      <w:bookmarkEnd w:id="88"/>
      <w:proofErr w:type="spellEnd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091268F4" wp14:editId="2250FE2F">
            <wp:extent cx="2695575" cy="196215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89" w:name="_Toc294277256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17</w:t>
      </w:r>
      <w:r w:rsidR="00884C3E">
        <w:rPr>
          <w:noProof/>
        </w:rPr>
        <w:fldChar w:fldCharType="end"/>
      </w:r>
      <w:r>
        <w:t xml:space="preserve"> - </w:t>
      </w:r>
      <w:r w:rsidRPr="00472BD0">
        <w:t xml:space="preserve">Testklasse </w:t>
      </w:r>
      <w:proofErr w:type="spellStart"/>
      <w:r w:rsidRPr="00472BD0">
        <w:t>AppliedMaterialsControllerTest</w:t>
      </w:r>
      <w:bookmarkEnd w:id="89"/>
      <w:proofErr w:type="spellEnd"/>
    </w:p>
    <w:p w:rsidR="000118C2" w:rsidRDefault="000118C2">
      <w:pPr>
        <w:rPr>
          <w:color w:val="365F91" w:themeColor="accent1" w:themeShade="BF"/>
          <w:spacing w:val="10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D063C5" w:rsidRDefault="00D063C5" w:rsidP="00D063C5">
      <w:pPr>
        <w:pStyle w:val="berschrift4"/>
        <w:rPr>
          <w:lang w:val="en-US"/>
        </w:rPr>
      </w:pPr>
      <w:proofErr w:type="spellStart"/>
      <w:r>
        <w:rPr>
          <w:lang w:val="en-US"/>
        </w:rPr>
        <w:lastRenderedPageBreak/>
        <w:t>Ausgabe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applied_materials_controller_test.rb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applied_materials_controller_test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test_should_create_applied_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test_should_destroy_applied_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test_should_not_create_applied_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test_should_not_update_applied_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test_should_update_applied_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0.468409 seconds.</w:t>
      </w:r>
      <w:proofErr w:type="gram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8 tests, 11 assertions, 0 failures, 0 errors</w:t>
      </w:r>
    </w:p>
    <w:p w:rsidR="005B62B3" w:rsidRDefault="005B62B3" w:rsidP="009549C2">
      <w:pPr>
        <w:pStyle w:val="berschrift3"/>
        <w:rPr>
          <w:lang w:val="en-US"/>
        </w:rPr>
      </w:pPr>
      <w:bookmarkStart w:id="90" w:name="_Toc294277219"/>
      <w:proofErr w:type="spellStart"/>
      <w:r>
        <w:rPr>
          <w:lang w:val="en-US"/>
        </w:rPr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Customer</w:t>
      </w:r>
      <w:r w:rsidR="003E0ADE">
        <w:rPr>
          <w:lang w:val="en-US"/>
        </w:rPr>
        <w:t>s</w:t>
      </w:r>
      <w:r>
        <w:rPr>
          <w:lang w:val="en-US"/>
        </w:rPr>
        <w:t>ControllerTest</w:t>
      </w:r>
      <w:bookmarkEnd w:id="90"/>
      <w:proofErr w:type="spellEnd"/>
    </w:p>
    <w:p w:rsidR="005B62B3" w:rsidRDefault="005B62B3" w:rsidP="005B62B3">
      <w:pPr>
        <w:keepNext/>
      </w:pPr>
      <w:r>
        <w:rPr>
          <w:noProof/>
          <w:lang w:eastAsia="de-CH"/>
        </w:rPr>
        <w:drawing>
          <wp:inline distT="0" distB="0" distL="0" distR="0" wp14:anchorId="183404A1" wp14:editId="1EA246C4">
            <wp:extent cx="3752850" cy="26765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B3" w:rsidRPr="005B62B3" w:rsidRDefault="005B62B3" w:rsidP="005B62B3">
      <w:pPr>
        <w:pStyle w:val="Beschriftung"/>
        <w:rPr>
          <w:lang w:val="en-US"/>
        </w:rPr>
      </w:pPr>
      <w:bookmarkStart w:id="91" w:name="_Toc294277257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18</w:t>
      </w:r>
      <w:r w:rsidR="00884C3E">
        <w:rPr>
          <w:noProof/>
        </w:rPr>
        <w:fldChar w:fldCharType="end"/>
      </w:r>
      <w:r>
        <w:t xml:space="preserve"> - </w:t>
      </w:r>
      <w:r w:rsidRPr="00F1453D">
        <w:t xml:space="preserve">Testklasse </w:t>
      </w:r>
      <w:proofErr w:type="spellStart"/>
      <w:r w:rsidRPr="00F1453D">
        <w:t>Customer</w:t>
      </w:r>
      <w:r w:rsidR="003E0ADE">
        <w:t>s</w:t>
      </w:r>
      <w:r w:rsidRPr="00F1453D">
        <w:t>ControllerTest</w:t>
      </w:r>
      <w:bookmarkEnd w:id="91"/>
      <w:proofErr w:type="spellEnd"/>
    </w:p>
    <w:p w:rsidR="00D063C5" w:rsidRDefault="00D063C5" w:rsidP="00D063C5">
      <w:pPr>
        <w:pStyle w:val="berschrift4"/>
        <w:rPr>
          <w:lang w:val="en-US"/>
        </w:rPr>
      </w:pPr>
      <w:proofErr w:type="spellStart"/>
      <w:r>
        <w:rPr>
          <w:lang w:val="en-US"/>
        </w:rPr>
        <w:t>Ausgabe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customers_controller_test.rb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customers_controller_test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test_should_delete_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test_should_get_all_customers_when_synchronizing_with_last_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update(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test_should_get_all_customers_when_synchronizing_without_last_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update(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test_should_not_create_customer_without_last_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name(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test_should_not_update_customer_without_last_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name(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0.571441 seconds.</w:t>
      </w:r>
      <w:proofErr w:type="gram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12 tests, 19 assertions, 0 failures, 0 errors</w:t>
      </w:r>
    </w:p>
    <w:p w:rsidR="00202E5F" w:rsidRDefault="00202E5F" w:rsidP="005B62B3">
      <w:pPr>
        <w:pStyle w:val="berschrift3"/>
        <w:rPr>
          <w:lang w:val="en-US"/>
        </w:rPr>
      </w:pPr>
      <w:bookmarkStart w:id="92" w:name="_Toc294277220"/>
      <w:proofErr w:type="spellStart"/>
      <w:r>
        <w:rPr>
          <w:lang w:val="en-US"/>
        </w:rPr>
        <w:lastRenderedPageBreak/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MaterialsControllerTest</w:t>
      </w:r>
      <w:bookmarkEnd w:id="92"/>
      <w:proofErr w:type="spellEnd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5281A279" wp14:editId="5242CA8E">
            <wp:extent cx="3095625" cy="232410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93" w:name="_Toc294277258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19</w:t>
      </w:r>
      <w:r w:rsidR="00884C3E">
        <w:rPr>
          <w:noProof/>
        </w:rPr>
        <w:fldChar w:fldCharType="end"/>
      </w:r>
      <w:r>
        <w:t xml:space="preserve"> - </w:t>
      </w:r>
      <w:r w:rsidRPr="00E17485">
        <w:t xml:space="preserve">Testklasse </w:t>
      </w:r>
      <w:proofErr w:type="spellStart"/>
      <w:r w:rsidRPr="00E17485">
        <w:t>MaterialsControllerTest</w:t>
      </w:r>
      <w:bookmarkEnd w:id="93"/>
      <w:proofErr w:type="spellEnd"/>
    </w:p>
    <w:p w:rsidR="00D063C5" w:rsidRDefault="00D063C5" w:rsidP="00D063C5">
      <w:pPr>
        <w:pStyle w:val="berschrift4"/>
        <w:rPr>
          <w:lang w:val="en-US"/>
        </w:rPr>
      </w:pPr>
      <w:proofErr w:type="spellStart"/>
      <w:r>
        <w:rPr>
          <w:lang w:val="en-US"/>
        </w:rPr>
        <w:t>Ausgabe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materials_controller_test.rb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materials_controller_test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test_should_delete_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test_should_not_create_material_without_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description(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test_should_not_update_material_without_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description(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0.739342 seconds.</w:t>
      </w:r>
      <w:proofErr w:type="gram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10 tests, 15 assertions, 0 failures, 0 errors</w:t>
      </w:r>
    </w:p>
    <w:p w:rsidR="00202E5F" w:rsidRDefault="00202E5F" w:rsidP="005B62B3">
      <w:pPr>
        <w:pStyle w:val="berschrift3"/>
        <w:rPr>
          <w:lang w:val="en-US"/>
        </w:rPr>
      </w:pPr>
      <w:bookmarkStart w:id="94" w:name="_Toc294277221"/>
      <w:proofErr w:type="spellStart"/>
      <w:r>
        <w:rPr>
          <w:lang w:val="en-US"/>
        </w:rPr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OrdersControllerTest</w:t>
      </w:r>
      <w:bookmarkEnd w:id="94"/>
      <w:proofErr w:type="spellEnd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6761982E" wp14:editId="2617FA73">
            <wp:extent cx="3095625" cy="23241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95" w:name="_Toc294277259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20</w:t>
      </w:r>
      <w:r w:rsidR="00884C3E">
        <w:rPr>
          <w:noProof/>
        </w:rPr>
        <w:fldChar w:fldCharType="end"/>
      </w:r>
      <w:r>
        <w:t xml:space="preserve"> - </w:t>
      </w:r>
      <w:r w:rsidRPr="005C385B">
        <w:t xml:space="preserve">Testklasse </w:t>
      </w:r>
      <w:proofErr w:type="spellStart"/>
      <w:r w:rsidRPr="005C385B">
        <w:t>OrdersControllerTest</w:t>
      </w:r>
      <w:bookmarkEnd w:id="95"/>
      <w:proofErr w:type="spellEnd"/>
    </w:p>
    <w:p w:rsidR="00D063C5" w:rsidRDefault="00D063C5" w:rsidP="00D063C5">
      <w:pPr>
        <w:pStyle w:val="berschrift4"/>
        <w:rPr>
          <w:lang w:val="en-US"/>
        </w:rPr>
      </w:pPr>
      <w:proofErr w:type="spellStart"/>
      <w:r>
        <w:rPr>
          <w:lang w:val="en-US"/>
        </w:rPr>
        <w:lastRenderedPageBreak/>
        <w:t>Ausgabe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orders_controller_test.rb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orders_controller_test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test_should_add_material_to_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test_should_not_create_order_without_customer_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id(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test_should_not_update_order_without_customer_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id(</w:t>
      </w:r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0.586307 seconds.</w:t>
      </w:r>
      <w:proofErr w:type="gram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10 tests, 15 assertions, 0 failures, 0 errors</w:t>
      </w:r>
    </w:p>
    <w:p w:rsidR="00202E5F" w:rsidRDefault="00202E5F" w:rsidP="005B62B3">
      <w:pPr>
        <w:pStyle w:val="berschrift3"/>
        <w:rPr>
          <w:lang w:val="en-US"/>
        </w:rPr>
      </w:pPr>
      <w:bookmarkStart w:id="96" w:name="_Toc294277222"/>
      <w:proofErr w:type="spellStart"/>
      <w:r>
        <w:rPr>
          <w:lang w:val="en-US"/>
        </w:rPr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SessionsControllerTest</w:t>
      </w:r>
      <w:bookmarkEnd w:id="96"/>
      <w:proofErr w:type="spellEnd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00EFCA2C" wp14:editId="0A2BBCE6">
            <wp:extent cx="2514600" cy="10953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97" w:name="_Toc294277260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21</w:t>
      </w:r>
      <w:r w:rsidR="00884C3E">
        <w:rPr>
          <w:noProof/>
        </w:rPr>
        <w:fldChar w:fldCharType="end"/>
      </w:r>
      <w:r>
        <w:t xml:space="preserve"> - </w:t>
      </w:r>
      <w:r w:rsidRPr="006F011E">
        <w:t xml:space="preserve">Testklasse </w:t>
      </w:r>
      <w:proofErr w:type="spellStart"/>
      <w:r w:rsidRPr="006F011E">
        <w:t>SessionsControllerTest</w:t>
      </w:r>
      <w:bookmarkEnd w:id="97"/>
      <w:proofErr w:type="spellEnd"/>
    </w:p>
    <w:p w:rsidR="00D063C5" w:rsidRDefault="00D063C5" w:rsidP="00D063C5">
      <w:pPr>
        <w:pStyle w:val="berschrift4"/>
        <w:rPr>
          <w:lang w:val="en-US"/>
        </w:rPr>
      </w:pPr>
      <w:proofErr w:type="spellStart"/>
      <w:r>
        <w:rPr>
          <w:lang w:val="en-US"/>
        </w:rPr>
        <w:t>Ausgabe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session_controller_test.rb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session_controller_test</w:t>
      </w:r>
      <w:proofErr w:type="spell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SessionsControllerTest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test_sould_login_by_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html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SessionsControllerTest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test_sould_login_by_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json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SessionsControllerTest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test_sould_not_login_by_</w:t>
      </w: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json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SessionsControllerTest</w:t>
      </w:r>
      <w:proofErr w:type="spellEnd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0.352735 seconds.</w:t>
      </w:r>
      <w:proofErr w:type="gramEnd"/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D063C5" w:rsidRPr="00D063C5" w:rsidRDefault="00D063C5" w:rsidP="00D063C5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D063C5">
        <w:rPr>
          <w:rFonts w:ascii="Courier New" w:eastAsia="Times New Roman" w:hAnsi="Courier New" w:cs="Courier New"/>
          <w:sz w:val="18"/>
          <w:szCs w:val="18"/>
          <w:lang w:val="en-US" w:eastAsia="de-CH"/>
        </w:rPr>
        <w:t>4 tests, 2 assertions, 0 failures, 0 errors</w:t>
      </w:r>
    </w:p>
    <w:p w:rsidR="000118C2" w:rsidRDefault="000118C2">
      <w:pPr>
        <w:rPr>
          <w:color w:val="243F60" w:themeColor="accent1" w:themeShade="7F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202E5F" w:rsidRDefault="00202E5F" w:rsidP="005B62B3">
      <w:pPr>
        <w:pStyle w:val="berschrift3"/>
        <w:rPr>
          <w:lang w:val="en-US"/>
        </w:rPr>
      </w:pPr>
      <w:bookmarkStart w:id="98" w:name="_Toc294277223"/>
      <w:proofErr w:type="spellStart"/>
      <w:r>
        <w:rPr>
          <w:lang w:val="en-US"/>
        </w:rPr>
        <w:lastRenderedPageBreak/>
        <w:t>Testklasse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TimeEntriesControllerTest</w:t>
      </w:r>
      <w:bookmarkEnd w:id="98"/>
      <w:proofErr w:type="spellEnd"/>
    </w:p>
    <w:p w:rsidR="00202E5F" w:rsidRDefault="00202E5F" w:rsidP="00202E5F">
      <w:pPr>
        <w:keepNext/>
      </w:pPr>
      <w:r>
        <w:rPr>
          <w:noProof/>
          <w:lang w:eastAsia="de-CH"/>
        </w:rPr>
        <w:drawing>
          <wp:inline distT="0" distB="0" distL="0" distR="0" wp14:anchorId="4AFA7EE6" wp14:editId="06E31D81">
            <wp:extent cx="3629025" cy="40290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5F" w:rsidRPr="00202E5F" w:rsidRDefault="00202E5F" w:rsidP="00202E5F">
      <w:pPr>
        <w:pStyle w:val="Beschriftung"/>
        <w:rPr>
          <w:lang w:val="en-US"/>
        </w:rPr>
      </w:pPr>
      <w:bookmarkStart w:id="99" w:name="_Toc294277261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22</w:t>
      </w:r>
      <w:r w:rsidR="00884C3E">
        <w:rPr>
          <w:noProof/>
        </w:rPr>
        <w:fldChar w:fldCharType="end"/>
      </w:r>
      <w:r>
        <w:t xml:space="preserve"> - </w:t>
      </w:r>
      <w:r w:rsidRPr="007D475D">
        <w:t xml:space="preserve">Testklasse </w:t>
      </w:r>
      <w:proofErr w:type="spellStart"/>
      <w:r w:rsidRPr="007D475D">
        <w:t>TimeEntriesControllerTest</w:t>
      </w:r>
      <w:bookmarkEnd w:id="99"/>
      <w:proofErr w:type="spellEnd"/>
    </w:p>
    <w:p w:rsidR="009549C2" w:rsidRDefault="00D055B3" w:rsidP="0017688C">
      <w:pPr>
        <w:pStyle w:val="berschrift4"/>
        <w:rPr>
          <w:lang w:val="en-GB"/>
        </w:rPr>
      </w:pPr>
      <w:proofErr w:type="spellStart"/>
      <w:r>
        <w:rPr>
          <w:lang w:val="en-GB"/>
        </w:rPr>
        <w:t>Ausgabe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time_entries_controller_test.rb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time_entries_controller_test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entry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test_should_create_time_entry_by_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json(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entry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test_should_destroy_time_entry_from_other_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worker(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test_should_get_destroy_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all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unassigned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test_should_leave_time_entry_unchanged_if_hashcode_is_already_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nil(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test_should_not_create_time_entry_by_json_with_existing_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hashcode(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test_should_not_create_time_entry_by_json_without_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hashcode(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test_should_not_create_time_entry_without_start_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test_should_not_get_edit_from_other_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worker(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test_should_not_update_time_entry_from_other_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worker(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test_should_not_update_time_entry_without_start_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test_should_remove_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hashcode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test_should_show_time_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entry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test_should_update_time_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entry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TimeEntriesControllerTest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1.059362 seconds.</w:t>
      </w:r>
      <w:proofErr w:type="gram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19 tests, 29 assertions, 0 failures,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00" w:name="_Toc294277224"/>
      <w:proofErr w:type="spellStart"/>
      <w:r>
        <w:rPr>
          <w:lang w:val="en-GB"/>
        </w:rPr>
        <w:lastRenderedPageBreak/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TimeEntryTypeMaterialsControllerTest</w:t>
      </w:r>
      <w:bookmarkEnd w:id="100"/>
      <w:proofErr w:type="spellEnd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5E16FDB4" wp14:editId="330FBD6E">
            <wp:extent cx="3048000" cy="19621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01" w:name="_Toc294277262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23</w:t>
      </w:r>
      <w:r w:rsidR="00884C3E">
        <w:rPr>
          <w:noProof/>
        </w:rPr>
        <w:fldChar w:fldCharType="end"/>
      </w:r>
      <w:r>
        <w:t xml:space="preserve"> - T</w:t>
      </w:r>
      <w:r w:rsidRPr="00D637C7">
        <w:t xml:space="preserve">estklasse </w:t>
      </w:r>
      <w:proofErr w:type="spellStart"/>
      <w:r w:rsidRPr="00D637C7">
        <w:t>TimeEntryTypeMaterialsControllerTest</w:t>
      </w:r>
      <w:bookmarkEnd w:id="101"/>
      <w:proofErr w:type="spellEnd"/>
    </w:p>
    <w:p w:rsidR="000118C2" w:rsidRDefault="000118C2" w:rsidP="000118C2">
      <w:pPr>
        <w:pStyle w:val="berschrift4"/>
        <w:rPr>
          <w:lang w:val="en-GB"/>
        </w:rPr>
      </w:pPr>
      <w:proofErr w:type="spellStart"/>
      <w:r>
        <w:rPr>
          <w:lang w:val="en-GB"/>
        </w:rPr>
        <w:t>Ausgabe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time_entry_type_materials_controller_test.rb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time_entry_type_materials_controller_test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test_should_create_time_entry_type_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test_should_destroy_time_entry_type_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test_should_not_update_time_entry_type_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test_should_show_time_entry_type_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test_should_update_time_entry_type_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0.504579 seconds.</w:t>
      </w:r>
      <w:proofErr w:type="gram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8 tests, 11 assertions, 0 failures,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02" w:name="_Toc294277225"/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TimeEntryTypesControllerTest</w:t>
      </w:r>
      <w:bookmarkEnd w:id="102"/>
      <w:proofErr w:type="spellEnd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7DE2F308" wp14:editId="06928474">
            <wp:extent cx="3648075" cy="2705100"/>
            <wp:effectExtent l="0" t="0" r="9525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03" w:name="_Toc294277263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24</w:t>
      </w:r>
      <w:r w:rsidR="00884C3E">
        <w:rPr>
          <w:noProof/>
        </w:rPr>
        <w:fldChar w:fldCharType="end"/>
      </w:r>
      <w:r>
        <w:t xml:space="preserve"> - </w:t>
      </w:r>
      <w:r w:rsidRPr="009D1EE7">
        <w:t xml:space="preserve">Testklasse </w:t>
      </w:r>
      <w:proofErr w:type="spellStart"/>
      <w:r w:rsidRPr="009D1EE7">
        <w:t>TimeEntryTypesControllerTest</w:t>
      </w:r>
      <w:bookmarkEnd w:id="103"/>
      <w:proofErr w:type="spellEnd"/>
    </w:p>
    <w:p w:rsidR="000118C2" w:rsidRDefault="000118C2" w:rsidP="000118C2">
      <w:pPr>
        <w:pStyle w:val="berschrift4"/>
        <w:rPr>
          <w:lang w:val="en-GB"/>
        </w:rPr>
      </w:pPr>
      <w:proofErr w:type="spellStart"/>
      <w:r>
        <w:rPr>
          <w:lang w:val="en-GB"/>
        </w:rPr>
        <w:lastRenderedPageBreak/>
        <w:t>Ausgabe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time_entry_types_controller_test.rb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time_entry_types_controller_test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test_should_add_material_time_entry_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types(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test_should_create_time_entry_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test_should_delete_time_entry_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test_should_destroy_time_entry_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test_should_not_create_time_entry_type_without_material_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id(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test_should_not_update_time_entry_type_without_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description(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test_should_show_time_entry_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test_should_synchronize_time_entry_types_with_last_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update(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test_should_synchronize_time_entry_types_without_last_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update(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test_should_update_time_entry_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type(</w:t>
      </w:r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TimeEntryTypesControllerTest):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0.800472 seconds.</w:t>
      </w:r>
      <w:proofErr w:type="gram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13 tests, 21 assertions, 0 failures, 0 errors</w:t>
      </w:r>
    </w:p>
    <w:p w:rsidR="00AD58F3" w:rsidRDefault="00AD58F3" w:rsidP="0011445F">
      <w:pPr>
        <w:pStyle w:val="berschrift3"/>
        <w:rPr>
          <w:lang w:val="en-GB"/>
        </w:rPr>
      </w:pPr>
      <w:bookmarkStart w:id="104" w:name="_Toc294277226"/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UsersControllerTest</w:t>
      </w:r>
      <w:bookmarkEnd w:id="104"/>
      <w:proofErr w:type="spellEnd"/>
    </w:p>
    <w:p w:rsidR="00AD58F3" w:rsidRDefault="00AD58F3" w:rsidP="00AD58F3">
      <w:pPr>
        <w:keepNext/>
      </w:pPr>
      <w:r>
        <w:rPr>
          <w:noProof/>
          <w:lang w:eastAsia="de-CH"/>
        </w:rPr>
        <w:drawing>
          <wp:inline distT="0" distB="0" distL="0" distR="0" wp14:anchorId="3DF00412" wp14:editId="3BD90DA4">
            <wp:extent cx="2838450" cy="2124075"/>
            <wp:effectExtent l="0" t="0" r="0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F3" w:rsidRPr="00AD58F3" w:rsidRDefault="00AD58F3" w:rsidP="00AD58F3">
      <w:pPr>
        <w:pStyle w:val="Beschriftung"/>
        <w:rPr>
          <w:lang w:val="en-GB"/>
        </w:rPr>
      </w:pPr>
      <w:bookmarkStart w:id="105" w:name="_Toc294277264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25</w:t>
      </w:r>
      <w:r w:rsidR="00884C3E">
        <w:rPr>
          <w:noProof/>
        </w:rPr>
        <w:fldChar w:fldCharType="end"/>
      </w:r>
      <w:r>
        <w:t xml:space="preserve"> - </w:t>
      </w:r>
      <w:r w:rsidRPr="00A75DB9">
        <w:t xml:space="preserve">Testklasse </w:t>
      </w:r>
      <w:proofErr w:type="spellStart"/>
      <w:r w:rsidRPr="00A75DB9">
        <w:t>UsersControllerTest</w:t>
      </w:r>
      <w:bookmarkEnd w:id="105"/>
      <w:proofErr w:type="spellEnd"/>
    </w:p>
    <w:p w:rsidR="000118C2" w:rsidRDefault="000118C2" w:rsidP="000118C2">
      <w:pPr>
        <w:pStyle w:val="berschrift4"/>
        <w:rPr>
          <w:lang w:val="en-GB"/>
        </w:rPr>
      </w:pPr>
      <w:proofErr w:type="spellStart"/>
      <w:r>
        <w:rPr>
          <w:lang w:val="en-GB"/>
        </w:rPr>
        <w:t>Ausgabe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users_controller_test.rb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</w:t>
      </w: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users_controller_test</w:t>
      </w:r>
      <w:proofErr w:type="spell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test_should_create_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test_should_destroy_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edit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index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test_should_get_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new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test_should_not_create_user_without_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email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test_should_not_update_user_without_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email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test_should_show_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test_should_update_</w:t>
      </w: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UsersControllerTest</w:t>
      </w:r>
      <w:proofErr w:type="spellEnd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0.614425 seconds.</w:t>
      </w:r>
      <w:proofErr w:type="gramEnd"/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0118C2" w:rsidRPr="000118C2" w:rsidRDefault="000118C2" w:rsidP="000118C2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0118C2">
        <w:rPr>
          <w:rFonts w:ascii="Courier New" w:eastAsia="Times New Roman" w:hAnsi="Courier New" w:cs="Courier New"/>
          <w:sz w:val="18"/>
          <w:szCs w:val="18"/>
          <w:lang w:val="en-US" w:eastAsia="de-CH"/>
        </w:rPr>
        <w:t>9 tests, 13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bookmarkStart w:id="106" w:name="_Toc294277227"/>
      <w:proofErr w:type="spellStart"/>
      <w:r>
        <w:rPr>
          <w:lang w:val="en-GB"/>
        </w:rPr>
        <w:lastRenderedPageBreak/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AddressTest</w:t>
      </w:r>
      <w:bookmarkEnd w:id="106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0ED2406" wp14:editId="748BACAE">
            <wp:extent cx="2847975" cy="1485900"/>
            <wp:effectExtent l="0" t="0" r="9525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07" w:name="_Toc294277265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26</w:t>
      </w:r>
      <w:r w:rsidR="00884C3E">
        <w:rPr>
          <w:noProof/>
        </w:rPr>
        <w:fldChar w:fldCharType="end"/>
      </w:r>
      <w:r>
        <w:t xml:space="preserve"> - </w:t>
      </w:r>
      <w:r w:rsidRPr="00122ED9">
        <w:t xml:space="preserve">Testklasse </w:t>
      </w:r>
      <w:proofErr w:type="spellStart"/>
      <w:r w:rsidRPr="00122ED9">
        <w:t>AddressTest</w:t>
      </w:r>
      <w:bookmarkEnd w:id="107"/>
      <w:proofErr w:type="spellEnd"/>
    </w:p>
    <w:p w:rsidR="00A3356A" w:rsidRDefault="00A3356A" w:rsidP="00A3356A">
      <w:pPr>
        <w:pStyle w:val="berschrift4"/>
        <w:rPr>
          <w:lang w:val="en-GB"/>
        </w:rPr>
      </w:pPr>
      <w:bookmarkStart w:id="108" w:name="_Toc294277228"/>
      <w:proofErr w:type="spellStart"/>
      <w:r>
        <w:rPr>
          <w:lang w:val="en-GB"/>
        </w:rPr>
        <w:t>Ausgabe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Selection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AddressTest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0.257959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2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AppliedMaterialTest</w:t>
      </w:r>
      <w:bookmarkEnd w:id="108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2D6C7963" wp14:editId="35798D47">
            <wp:extent cx="2838450" cy="95250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09" w:name="_Toc294277266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27</w:t>
      </w:r>
      <w:r w:rsidR="00884C3E">
        <w:rPr>
          <w:noProof/>
        </w:rPr>
        <w:fldChar w:fldCharType="end"/>
      </w:r>
      <w:r>
        <w:t xml:space="preserve"> - </w:t>
      </w:r>
      <w:r w:rsidRPr="001B1BD0">
        <w:t xml:space="preserve">Testklasse </w:t>
      </w:r>
      <w:proofErr w:type="spellStart"/>
      <w:r w:rsidRPr="001B1BD0">
        <w:t>AppliedMaterialTest</w:t>
      </w:r>
      <w:bookmarkEnd w:id="109"/>
      <w:proofErr w:type="spellEnd"/>
    </w:p>
    <w:p w:rsidR="00A3356A" w:rsidRDefault="00A3356A" w:rsidP="00A3356A">
      <w:pPr>
        <w:pStyle w:val="berschrift4"/>
        <w:rPr>
          <w:lang w:val="en-GB"/>
        </w:rPr>
      </w:pPr>
      <w:bookmarkStart w:id="110" w:name="_Toc294277229"/>
      <w:proofErr w:type="spellStart"/>
      <w:r>
        <w:rPr>
          <w:lang w:val="en-GB"/>
        </w:rPr>
        <w:t>Ausgabe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applied_material_test.rb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applied_material_test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AppliedMaterialTest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0.136691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1 tests, 2 assertions, 0 failures, 0 errors</w:t>
      </w:r>
    </w:p>
    <w:p w:rsidR="00A3356A" w:rsidRDefault="00A3356A">
      <w:pPr>
        <w:rPr>
          <w:color w:val="243F60" w:themeColor="accent1" w:themeShade="7F"/>
          <w:spacing w:val="15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032B84" w:rsidRDefault="00032B84" w:rsidP="0011445F">
      <w:pPr>
        <w:pStyle w:val="berschrift3"/>
        <w:rPr>
          <w:lang w:val="en-GB"/>
        </w:rPr>
      </w:pPr>
      <w:proofErr w:type="spellStart"/>
      <w:r>
        <w:rPr>
          <w:lang w:val="en-GB"/>
        </w:rPr>
        <w:lastRenderedPageBreak/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CustomerTest</w:t>
      </w:r>
      <w:bookmarkEnd w:id="110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32DAD1F" wp14:editId="5A5726F2">
            <wp:extent cx="2847975" cy="1123950"/>
            <wp:effectExtent l="0" t="0" r="9525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11" w:name="_Toc294277267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28</w:t>
      </w:r>
      <w:r w:rsidR="00884C3E">
        <w:rPr>
          <w:noProof/>
        </w:rPr>
        <w:fldChar w:fldCharType="end"/>
      </w:r>
      <w:r>
        <w:t xml:space="preserve"> - </w:t>
      </w:r>
      <w:r w:rsidRPr="00EA5222">
        <w:t xml:space="preserve">Testklasse </w:t>
      </w:r>
      <w:proofErr w:type="spellStart"/>
      <w:r w:rsidRPr="00EA5222">
        <w:t>CustomerTest</w:t>
      </w:r>
      <w:bookmarkEnd w:id="111"/>
      <w:proofErr w:type="spellEnd"/>
    </w:p>
    <w:p w:rsidR="00A3356A" w:rsidRDefault="00A3356A" w:rsidP="00A3356A">
      <w:pPr>
        <w:pStyle w:val="berschrift4"/>
        <w:rPr>
          <w:lang w:val="en-GB"/>
        </w:rPr>
      </w:pPr>
      <w:bookmarkStart w:id="112" w:name="_Toc294277230"/>
      <w:proofErr w:type="spellStart"/>
      <w:r>
        <w:rPr>
          <w:lang w:val="en-GB"/>
        </w:rPr>
        <w:t>Ausgabe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Selection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CustomerTest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0.109843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3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GeocoderTest</w:t>
      </w:r>
      <w:bookmarkEnd w:id="112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5C7E03F4" wp14:editId="696A9303">
            <wp:extent cx="2847975" cy="1085850"/>
            <wp:effectExtent l="0" t="0" r="9525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13" w:name="_Toc294277268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29</w:t>
      </w:r>
      <w:r w:rsidR="00884C3E">
        <w:rPr>
          <w:noProof/>
        </w:rPr>
        <w:fldChar w:fldCharType="end"/>
      </w:r>
      <w:r>
        <w:t xml:space="preserve"> - </w:t>
      </w:r>
      <w:r w:rsidRPr="00750500">
        <w:t xml:space="preserve">Testklasse </w:t>
      </w:r>
      <w:proofErr w:type="spellStart"/>
      <w:r w:rsidRPr="00750500">
        <w:t>GeocoderTest</w:t>
      </w:r>
      <w:bookmarkEnd w:id="113"/>
      <w:proofErr w:type="spellEnd"/>
    </w:p>
    <w:p w:rsidR="00A3356A" w:rsidRDefault="00A3356A" w:rsidP="00A3356A">
      <w:pPr>
        <w:pStyle w:val="berschrift4"/>
        <w:rPr>
          <w:lang w:val="en-GB"/>
        </w:rPr>
      </w:pPr>
      <w:bookmarkStart w:id="114" w:name="_Toc294277231"/>
      <w:proofErr w:type="spellStart"/>
      <w:r>
        <w:rPr>
          <w:lang w:val="en-GB"/>
        </w:rPr>
        <w:t>Ausgabe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geocoder_test.rb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geocoder_test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test_address_to_gps_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position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GeocoderTest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test_invalid_address_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translation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GeocoderTest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test_valid_address_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translation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GeocoderTest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test_valid_address_translation_with_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umlauts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GeocoderTest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1.12138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4 tests, 11 assertions, 0 failures, 0 errors</w:t>
      </w:r>
    </w:p>
    <w:p w:rsidR="00A3356A" w:rsidRPr="00365B95" w:rsidRDefault="00A3356A">
      <w:pPr>
        <w:rPr>
          <w:color w:val="243F60" w:themeColor="accent1" w:themeShade="7F"/>
          <w:spacing w:val="15"/>
          <w:sz w:val="22"/>
          <w:szCs w:val="22"/>
          <w:lang w:val="en-US"/>
        </w:rPr>
      </w:pPr>
      <w:r w:rsidRPr="00365B95">
        <w:rPr>
          <w:lang w:val="en-US"/>
        </w:rPr>
        <w:br w:type="page"/>
      </w:r>
    </w:p>
    <w:p w:rsidR="00032B84" w:rsidRDefault="00032B84" w:rsidP="0011445F">
      <w:pPr>
        <w:pStyle w:val="berschrift3"/>
        <w:rPr>
          <w:lang w:val="en-GB"/>
        </w:rPr>
      </w:pPr>
      <w:r>
        <w:lastRenderedPageBreak/>
        <w:t xml:space="preserve">Testklasse </w:t>
      </w:r>
      <w:proofErr w:type="spellStart"/>
      <w:r>
        <w:t>LocationTest</w:t>
      </w:r>
      <w:bookmarkEnd w:id="114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3896BF18" wp14:editId="0A2DCFDE">
            <wp:extent cx="2838450" cy="95250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15" w:name="_Toc294277269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30</w:t>
      </w:r>
      <w:r w:rsidR="00884C3E">
        <w:rPr>
          <w:noProof/>
        </w:rPr>
        <w:fldChar w:fldCharType="end"/>
      </w:r>
      <w:r>
        <w:t xml:space="preserve"> - Testklasse </w:t>
      </w:r>
      <w:proofErr w:type="spellStart"/>
      <w:r>
        <w:t>LocationTest</w:t>
      </w:r>
      <w:bookmarkEnd w:id="115"/>
      <w:proofErr w:type="spellEnd"/>
    </w:p>
    <w:p w:rsidR="00A3356A" w:rsidRDefault="00A3356A" w:rsidP="00A3356A">
      <w:pPr>
        <w:pStyle w:val="berschrift4"/>
        <w:rPr>
          <w:lang w:val="en-GB"/>
        </w:rPr>
      </w:pPr>
      <w:bookmarkStart w:id="116" w:name="_Toc294277232"/>
      <w:proofErr w:type="spellStart"/>
      <w:r>
        <w:rPr>
          <w:lang w:val="en-GB"/>
        </w:rPr>
        <w:t>Ausgabe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gps_position_test.rb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gps_position_test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LocationTest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0.106973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1 tests, 2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MaterialTest</w:t>
      </w:r>
      <w:bookmarkEnd w:id="116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A8C2A74" wp14:editId="0E455D77">
            <wp:extent cx="2847975" cy="1276350"/>
            <wp:effectExtent l="0" t="0" r="9525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17" w:name="_Toc294277270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31</w:t>
      </w:r>
      <w:r w:rsidR="00884C3E">
        <w:rPr>
          <w:noProof/>
        </w:rPr>
        <w:fldChar w:fldCharType="end"/>
      </w:r>
      <w:r>
        <w:t xml:space="preserve"> - </w:t>
      </w:r>
      <w:r w:rsidRPr="000F2D6C">
        <w:t xml:space="preserve">Testklasse </w:t>
      </w:r>
      <w:proofErr w:type="spellStart"/>
      <w:r w:rsidRPr="000F2D6C">
        <w:t>MaterialTest</w:t>
      </w:r>
      <w:bookmarkEnd w:id="117"/>
      <w:proofErr w:type="spellEnd"/>
    </w:p>
    <w:p w:rsidR="00A3356A" w:rsidRDefault="00A3356A" w:rsidP="00A3356A">
      <w:pPr>
        <w:pStyle w:val="berschrift4"/>
        <w:rPr>
          <w:lang w:val="en-GB"/>
        </w:rPr>
      </w:pPr>
      <w:bookmarkStart w:id="118" w:name="_Toc294277233"/>
      <w:proofErr w:type="spellStart"/>
      <w:r>
        <w:rPr>
          <w:lang w:val="en-GB"/>
        </w:rPr>
        <w:t>Ausgabe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Selection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MaterialTest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0.118641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4 assertions, 0 failures, 0 errors</w:t>
      </w:r>
    </w:p>
    <w:p w:rsidR="00A3356A" w:rsidRDefault="00A3356A">
      <w:pPr>
        <w:rPr>
          <w:color w:val="243F60" w:themeColor="accent1" w:themeShade="7F"/>
          <w:spacing w:val="15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032B84" w:rsidRDefault="00032B84" w:rsidP="0011445F">
      <w:pPr>
        <w:pStyle w:val="berschrift3"/>
        <w:rPr>
          <w:lang w:val="en-GB"/>
        </w:rPr>
      </w:pPr>
      <w:proofErr w:type="spellStart"/>
      <w:r>
        <w:rPr>
          <w:lang w:val="en-GB"/>
        </w:rPr>
        <w:lastRenderedPageBreak/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OrderTest</w:t>
      </w:r>
      <w:bookmarkEnd w:id="118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61F4FFC" wp14:editId="4A4C4166">
            <wp:extent cx="2838450" cy="1152525"/>
            <wp:effectExtent l="0" t="0" r="0" b="952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19" w:name="_Toc294277271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32</w:t>
      </w:r>
      <w:r w:rsidR="00884C3E">
        <w:rPr>
          <w:noProof/>
        </w:rPr>
        <w:fldChar w:fldCharType="end"/>
      </w:r>
      <w:r>
        <w:t xml:space="preserve"> - </w:t>
      </w:r>
      <w:r w:rsidRPr="007056FA">
        <w:t xml:space="preserve">Testklasse </w:t>
      </w:r>
      <w:proofErr w:type="spellStart"/>
      <w:r w:rsidRPr="007056FA">
        <w:t>OrderTest</w:t>
      </w:r>
      <w:bookmarkEnd w:id="119"/>
      <w:proofErr w:type="spellEnd"/>
    </w:p>
    <w:p w:rsidR="00A3356A" w:rsidRDefault="00A3356A" w:rsidP="00A3356A">
      <w:pPr>
        <w:pStyle w:val="berschrift4"/>
        <w:rPr>
          <w:lang w:val="en-GB"/>
        </w:rPr>
      </w:pPr>
      <w:bookmarkStart w:id="120" w:name="_Toc294277234"/>
      <w:proofErr w:type="spellStart"/>
      <w:r>
        <w:rPr>
          <w:lang w:val="en-GB"/>
        </w:rPr>
        <w:t>Ausgabe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Selection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OrderTest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0.304229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3 assertions, 0 failures, 0 errors</w:t>
      </w:r>
    </w:p>
    <w:p w:rsidR="00032B84" w:rsidRDefault="00032B84" w:rsidP="0011445F">
      <w:pPr>
        <w:pStyle w:val="berschrift3"/>
        <w:rPr>
          <w:lang w:val="en-GB"/>
        </w:rPr>
      </w:pPr>
      <w:proofErr w:type="spellStart"/>
      <w:r>
        <w:rPr>
          <w:lang w:val="en-GB"/>
        </w:rPr>
        <w:t>Testklasse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TimeEntryTest</w:t>
      </w:r>
      <w:bookmarkEnd w:id="120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6A75D180" wp14:editId="44F30779">
            <wp:extent cx="2828925" cy="1647825"/>
            <wp:effectExtent l="0" t="0" r="9525" b="952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  <w:rPr>
          <w:lang w:val="en-GB"/>
        </w:rPr>
      </w:pPr>
      <w:bookmarkStart w:id="121" w:name="_Toc294277272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33</w:t>
      </w:r>
      <w:r w:rsidR="00884C3E">
        <w:rPr>
          <w:noProof/>
        </w:rPr>
        <w:fldChar w:fldCharType="end"/>
      </w:r>
      <w:r>
        <w:t xml:space="preserve"> - </w:t>
      </w:r>
      <w:r w:rsidRPr="00135E55">
        <w:t xml:space="preserve">Testklasse </w:t>
      </w:r>
      <w:proofErr w:type="spellStart"/>
      <w:r w:rsidRPr="00135E55">
        <w:t>TimeEntryTest</w:t>
      </w:r>
      <w:bookmarkEnd w:id="121"/>
      <w:proofErr w:type="spellEnd"/>
    </w:p>
    <w:p w:rsidR="00B710F2" w:rsidRDefault="00B710F2" w:rsidP="00D055B3">
      <w:pPr>
        <w:pStyle w:val="berschrift4"/>
      </w:pPr>
      <w: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test_cannot_create_time_entry_without_time_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test_cannot_create_time_entry_without_time_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stop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test_correct_duration_of_time_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entry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test_remove_hashcode_removes_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hashcode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0.167384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5 tests, 8 assertions, 0 failures, 0 errors</w:t>
      </w:r>
    </w:p>
    <w:p w:rsidR="00A3356A" w:rsidRDefault="00A3356A">
      <w:pPr>
        <w:rPr>
          <w:rFonts w:eastAsia="Times New Roman"/>
          <w:color w:val="243F60" w:themeColor="accent1" w:themeShade="7F"/>
          <w:spacing w:val="15"/>
          <w:sz w:val="22"/>
          <w:szCs w:val="22"/>
          <w:lang w:val="en-US" w:eastAsia="de-CH"/>
        </w:rPr>
      </w:pPr>
      <w:bookmarkStart w:id="122" w:name="_Toc294277235"/>
      <w:r>
        <w:rPr>
          <w:rFonts w:eastAsia="Times New Roman"/>
          <w:lang w:val="en-US" w:eastAsia="de-CH"/>
        </w:rPr>
        <w:br w:type="page"/>
      </w:r>
    </w:p>
    <w:p w:rsidR="00032B84" w:rsidRDefault="00032B84" w:rsidP="00032B84">
      <w:pPr>
        <w:pStyle w:val="berschrift3"/>
        <w:rPr>
          <w:rFonts w:eastAsia="Times New Roman"/>
          <w:lang w:val="en-US" w:eastAsia="de-CH"/>
        </w:rPr>
      </w:pPr>
      <w:proofErr w:type="spellStart"/>
      <w:r>
        <w:rPr>
          <w:rFonts w:eastAsia="Times New Roman"/>
          <w:lang w:val="en-US" w:eastAsia="de-CH"/>
        </w:rPr>
        <w:lastRenderedPageBreak/>
        <w:t>Testklasse</w:t>
      </w:r>
      <w:proofErr w:type="spellEnd"/>
      <w:r>
        <w:rPr>
          <w:rFonts w:eastAsia="Times New Roman"/>
          <w:lang w:val="en-US" w:eastAsia="de-CH"/>
        </w:rPr>
        <w:t xml:space="preserve"> </w:t>
      </w:r>
      <w:proofErr w:type="spellStart"/>
      <w:r>
        <w:rPr>
          <w:rFonts w:eastAsia="Times New Roman"/>
          <w:lang w:val="en-US" w:eastAsia="de-CH"/>
        </w:rPr>
        <w:t>TimeEntryTypeMaterialTest</w:t>
      </w:r>
      <w:bookmarkEnd w:id="122"/>
      <w:proofErr w:type="spellEnd"/>
    </w:p>
    <w:p w:rsidR="003435E8" w:rsidRDefault="003435E8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16D43FBF" wp14:editId="679E4871">
            <wp:extent cx="2838450" cy="752475"/>
            <wp:effectExtent l="0" t="0" r="0" b="9525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Default="00032B84" w:rsidP="00032B84">
      <w:pPr>
        <w:pStyle w:val="Beschriftung"/>
      </w:pPr>
      <w:bookmarkStart w:id="123" w:name="_Toc294277273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34</w:t>
      </w:r>
      <w:r w:rsidR="00884C3E">
        <w:rPr>
          <w:noProof/>
        </w:rPr>
        <w:fldChar w:fldCharType="end"/>
      </w:r>
      <w:r>
        <w:t xml:space="preserve"> - </w:t>
      </w:r>
      <w:r w:rsidRPr="00C73ABB">
        <w:t xml:space="preserve">Testklasse </w:t>
      </w:r>
      <w:proofErr w:type="spellStart"/>
      <w:r w:rsidRPr="00C73ABB">
        <w:t>TimeEntryTypeMaterialTest</w:t>
      </w:r>
      <w:bookmarkEnd w:id="123"/>
      <w:proofErr w:type="spellEnd"/>
    </w:p>
    <w:p w:rsidR="00A3356A" w:rsidRDefault="00A3356A" w:rsidP="00A3356A">
      <w:pPr>
        <w:pStyle w:val="berschrift4"/>
      </w:pPr>
      <w:bookmarkStart w:id="124" w:name="_Toc294277236"/>
      <w:r>
        <w:t>Ausgabe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time_entry_type_material_test.rb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time_entry_type_material_test</w:t>
      </w:r>
      <w:proofErr w:type="spell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TimeEntryTypeMaterialTest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0.100838 seconds.</w:t>
      </w:r>
      <w:proofErr w:type="gramEnd"/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1 tests, 1 assertions, 0 failures, 0 errors</w:t>
      </w:r>
    </w:p>
    <w:p w:rsidR="00032B84" w:rsidRDefault="00032B84" w:rsidP="00032B84">
      <w:pPr>
        <w:pStyle w:val="berschrift3"/>
      </w:pPr>
      <w:r>
        <w:t xml:space="preserve">Testklasse </w:t>
      </w:r>
      <w:proofErr w:type="spellStart"/>
      <w:r>
        <w:t>TimeEntryTypeTest</w:t>
      </w:r>
      <w:bookmarkEnd w:id="124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2EFACDBC" wp14:editId="66B36A01">
            <wp:extent cx="2838450" cy="1143000"/>
            <wp:effectExtent l="0" t="0" r="0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</w:pPr>
      <w:bookmarkStart w:id="125" w:name="_Toc294277274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35</w:t>
      </w:r>
      <w:r w:rsidR="00884C3E">
        <w:rPr>
          <w:noProof/>
        </w:rPr>
        <w:fldChar w:fldCharType="end"/>
      </w:r>
      <w:r>
        <w:t xml:space="preserve"> - </w:t>
      </w:r>
      <w:r w:rsidRPr="000B44EF">
        <w:t xml:space="preserve">Testklasse </w:t>
      </w:r>
      <w:proofErr w:type="spellStart"/>
      <w:r w:rsidRPr="000B44EF">
        <w:t>TimeEntryTypeTest</w:t>
      </w:r>
      <w:bookmarkEnd w:id="125"/>
      <w:proofErr w:type="spellEnd"/>
    </w:p>
    <w:p w:rsidR="00A3356A" w:rsidRDefault="00A3356A" w:rsidP="00A3356A">
      <w:pPr>
        <w:pStyle w:val="berschrift4"/>
      </w:pPr>
      <w:bookmarkStart w:id="126" w:name="_Toc294277237"/>
      <w:r>
        <w:t>Ausgabe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time_entry_type_test.rb</w:t>
      </w:r>
      <w:proofErr w:type="spellEnd"/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time_entry_type_test</w:t>
      </w:r>
      <w:proofErr w:type="spellEnd"/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Selection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TimeEntryTypeTest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0.132914 seconds.</w:t>
      </w:r>
      <w:proofErr w:type="gramEnd"/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2 tests, 3 assertions, 0 failures, 0 errors</w:t>
      </w:r>
    </w:p>
    <w:p w:rsidR="00A3356A" w:rsidRPr="00365B95" w:rsidRDefault="00A3356A">
      <w:pPr>
        <w:rPr>
          <w:color w:val="243F60" w:themeColor="accent1" w:themeShade="7F"/>
          <w:spacing w:val="15"/>
          <w:sz w:val="22"/>
          <w:szCs w:val="22"/>
          <w:lang w:val="en-US"/>
        </w:rPr>
      </w:pPr>
      <w:r w:rsidRPr="00365B95">
        <w:rPr>
          <w:lang w:val="en-US"/>
        </w:rPr>
        <w:br w:type="page"/>
      </w:r>
    </w:p>
    <w:p w:rsidR="00032B84" w:rsidRDefault="00032B84" w:rsidP="00032B84">
      <w:pPr>
        <w:pStyle w:val="berschrift3"/>
      </w:pPr>
      <w:r>
        <w:lastRenderedPageBreak/>
        <w:t xml:space="preserve">Testklasse </w:t>
      </w:r>
      <w:proofErr w:type="spellStart"/>
      <w:r>
        <w:t>UserTest</w:t>
      </w:r>
      <w:bookmarkEnd w:id="126"/>
      <w:proofErr w:type="spellEnd"/>
    </w:p>
    <w:p w:rsidR="00032B84" w:rsidRDefault="00032B84" w:rsidP="00032B84">
      <w:pPr>
        <w:keepNext/>
      </w:pPr>
      <w:r>
        <w:rPr>
          <w:noProof/>
          <w:lang w:eastAsia="de-CH"/>
        </w:rPr>
        <w:drawing>
          <wp:inline distT="0" distB="0" distL="0" distR="0" wp14:anchorId="615382E3" wp14:editId="5BD13BF8">
            <wp:extent cx="2847975" cy="1276350"/>
            <wp:effectExtent l="0" t="0" r="9525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84" w:rsidRPr="00032B84" w:rsidRDefault="00032B84" w:rsidP="00032B84">
      <w:pPr>
        <w:pStyle w:val="Beschriftung"/>
      </w:pPr>
      <w:bookmarkStart w:id="127" w:name="_Toc294277275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 w:rsidR="00181EBC">
        <w:rPr>
          <w:noProof/>
        </w:rPr>
        <w:t>36</w:t>
      </w:r>
      <w:r w:rsidR="00884C3E">
        <w:rPr>
          <w:noProof/>
        </w:rPr>
        <w:fldChar w:fldCharType="end"/>
      </w:r>
      <w:r>
        <w:t xml:space="preserve"> - </w:t>
      </w:r>
      <w:r w:rsidRPr="00DB2FEA">
        <w:t xml:space="preserve">Testklasse </w:t>
      </w:r>
      <w:proofErr w:type="spellStart"/>
      <w:r w:rsidRPr="00DB2FEA">
        <w:t>UserTest</w:t>
      </w:r>
      <w:bookmarkEnd w:id="127"/>
      <w:proofErr w:type="spellEnd"/>
    </w:p>
    <w:p w:rsidR="00A3356A" w:rsidRDefault="00A3356A" w:rsidP="00A3356A">
      <w:pPr>
        <w:pStyle w:val="berschrift4"/>
      </w:pPr>
      <w:bookmarkStart w:id="128" w:name="_Toc294277238"/>
      <w:r>
        <w:t>Ausgabe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&gt;&gt;&gt; 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user_test.rb</w:t>
      </w:r>
      <w:proofErr w:type="spellEnd"/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</w:t>
      </w: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user_test</w:t>
      </w:r>
      <w:proofErr w:type="spellEnd"/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test_correct_String_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representation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test_return_appropriate_array_for_given_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Type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test_return_correct_array_for_</w:t>
      </w: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Selection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(</w:t>
      </w:r>
      <w:proofErr w:type="spellStart"/>
      <w:proofErr w:type="gram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UserTest</w:t>
      </w:r>
      <w:proofErr w:type="spellEnd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): .</w:t>
      </w: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0.147466 seconds.</w:t>
      </w:r>
      <w:proofErr w:type="gramEnd"/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A3356A" w:rsidRPr="00A3356A" w:rsidRDefault="00A3356A" w:rsidP="00A3356A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3356A">
        <w:rPr>
          <w:rFonts w:ascii="Courier New" w:eastAsia="Times New Roman" w:hAnsi="Courier New" w:cs="Courier New"/>
          <w:sz w:val="18"/>
          <w:szCs w:val="18"/>
          <w:lang w:val="en-US" w:eastAsia="de-CH"/>
        </w:rPr>
        <w:t>3 tests, 4 assertions, 0 failures, 0 errors</w:t>
      </w:r>
    </w:p>
    <w:p w:rsidR="00032B84" w:rsidRPr="00032B84" w:rsidRDefault="00181EBC" w:rsidP="00032B84">
      <w:pPr>
        <w:pStyle w:val="berschrift3"/>
      </w:pPr>
      <w:r>
        <w:t xml:space="preserve">Testklasse </w:t>
      </w:r>
      <w:proofErr w:type="spellStart"/>
      <w:r>
        <w:t>TestCase</w:t>
      </w:r>
      <w:bookmarkEnd w:id="128"/>
      <w:proofErr w:type="spellEnd"/>
    </w:p>
    <w:p w:rsidR="00181EBC" w:rsidRDefault="00181EBC" w:rsidP="00181EBC">
      <w:pPr>
        <w:keepNext/>
      </w:pPr>
      <w:r>
        <w:rPr>
          <w:noProof/>
          <w:lang w:eastAsia="de-CH"/>
        </w:rPr>
        <w:drawing>
          <wp:inline distT="0" distB="0" distL="0" distR="0" wp14:anchorId="6DC28274" wp14:editId="5A137C92">
            <wp:extent cx="2457450" cy="857250"/>
            <wp:effectExtent l="0" t="0" r="0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BC" w:rsidRDefault="00181EBC" w:rsidP="00181EBC">
      <w:pPr>
        <w:pStyle w:val="Beschriftung"/>
      </w:pPr>
      <w:bookmarkStart w:id="129" w:name="_Toc294277276"/>
      <w:r>
        <w:t xml:space="preserve">Abbildung </w:t>
      </w:r>
      <w:r w:rsidR="00884C3E">
        <w:fldChar w:fldCharType="begin"/>
      </w:r>
      <w:r w:rsidR="00884C3E">
        <w:instrText xml:space="preserve"> SEQ Abbildung \* ARABIC </w:instrText>
      </w:r>
      <w:r w:rsidR="00884C3E">
        <w:fldChar w:fldCharType="separate"/>
      </w:r>
      <w:r>
        <w:rPr>
          <w:noProof/>
        </w:rPr>
        <w:t>37</w:t>
      </w:r>
      <w:r w:rsidR="00884C3E">
        <w:rPr>
          <w:noProof/>
        </w:rPr>
        <w:fldChar w:fldCharType="end"/>
      </w:r>
      <w:r>
        <w:t xml:space="preserve"> - </w:t>
      </w:r>
      <w:r w:rsidRPr="000E71C0">
        <w:t xml:space="preserve">Testklasse </w:t>
      </w:r>
      <w:proofErr w:type="spellStart"/>
      <w:r w:rsidRPr="000E71C0">
        <w:t>TestCase</w:t>
      </w:r>
      <w:bookmarkEnd w:id="129"/>
      <w:proofErr w:type="spellEnd"/>
    </w:p>
    <w:p w:rsidR="00181EBC" w:rsidRPr="00181EBC" w:rsidRDefault="00181EBC" w:rsidP="00181EBC">
      <w:r>
        <w:t>Das Setup, damit mit der Authentisierung getestet werden kann.</w:t>
      </w:r>
    </w:p>
    <w:p w:rsidR="0007016D" w:rsidRPr="00181EBC" w:rsidRDefault="0007016D">
      <w:pPr>
        <w:rPr>
          <w:rFonts w:eastAsia="Times New Roman"/>
          <w:b/>
          <w:bCs/>
          <w:color w:val="FFFFFF" w:themeColor="background1"/>
          <w:spacing w:val="15"/>
          <w:sz w:val="22"/>
          <w:szCs w:val="22"/>
          <w:lang w:eastAsia="de-CH"/>
        </w:rPr>
      </w:pPr>
      <w:r w:rsidRPr="00181EBC">
        <w:rPr>
          <w:rFonts w:eastAsia="Times New Roman"/>
          <w:lang w:eastAsia="de-CH"/>
        </w:rPr>
        <w:br w:type="page"/>
      </w:r>
    </w:p>
    <w:p w:rsidR="003435E8" w:rsidRDefault="003435E8" w:rsidP="003435E8">
      <w:pPr>
        <w:pStyle w:val="berschrift1"/>
        <w:rPr>
          <w:rFonts w:eastAsia="Times New Roman"/>
          <w:lang w:val="en-US" w:eastAsia="de-CH"/>
        </w:rPr>
      </w:pPr>
      <w:bookmarkStart w:id="130" w:name="_Toc294277239"/>
      <w:r>
        <w:rPr>
          <w:rFonts w:eastAsia="Times New Roman"/>
          <w:lang w:val="en-US" w:eastAsia="de-CH"/>
        </w:rPr>
        <w:lastRenderedPageBreak/>
        <w:t>Performance Test</w:t>
      </w:r>
      <w:bookmarkEnd w:id="130"/>
    </w:p>
    <w:p w:rsidR="00365B95" w:rsidRDefault="00365B95" w:rsidP="00365B95">
      <w:pPr>
        <w:rPr>
          <w:lang w:eastAsia="de-CH"/>
        </w:rPr>
      </w:pPr>
      <w:r>
        <w:rPr>
          <w:lang w:eastAsia="de-CH"/>
        </w:rPr>
        <w:t xml:space="preserve">Das Betreiben des Clients hat </w:t>
      </w:r>
      <w:r w:rsidR="00FC3581">
        <w:rPr>
          <w:lang w:eastAsia="de-CH"/>
        </w:rPr>
        <w:t>zu keinen</w:t>
      </w:r>
      <w:r>
        <w:rPr>
          <w:lang w:eastAsia="de-CH"/>
        </w:rPr>
        <w:t xml:space="preserve"> Problemen geführt und erwies sich als </w:t>
      </w:r>
      <w:proofErr w:type="spellStart"/>
      <w:r>
        <w:rPr>
          <w:lang w:eastAsia="de-CH"/>
        </w:rPr>
        <w:t>performant</w:t>
      </w:r>
      <w:proofErr w:type="spellEnd"/>
      <w:r>
        <w:rPr>
          <w:lang w:eastAsia="de-CH"/>
        </w:rPr>
        <w:t>. Aus diesem Grund wurden für die Android-Applikation keine Performance Tests durchgeführt.</w:t>
      </w:r>
    </w:p>
    <w:p w:rsidR="00365B95" w:rsidRDefault="00365B95" w:rsidP="00365B95">
      <w:pPr>
        <w:rPr>
          <w:lang w:eastAsia="de-CH"/>
        </w:rPr>
      </w:pPr>
      <w:r>
        <w:rPr>
          <w:lang w:eastAsia="de-CH"/>
        </w:rPr>
        <w:t xml:space="preserve">Die </w:t>
      </w:r>
      <w:r w:rsidR="00CD1DD2">
        <w:rPr>
          <w:lang w:eastAsia="de-CH"/>
        </w:rPr>
        <w:t>Leistungst</w:t>
      </w:r>
      <w:r>
        <w:rPr>
          <w:lang w:eastAsia="de-CH"/>
        </w:rPr>
        <w:t xml:space="preserve">ests für </w:t>
      </w:r>
      <w:proofErr w:type="spellStart"/>
      <w:r>
        <w:rPr>
          <w:lang w:eastAsia="de-CH"/>
        </w:rPr>
        <w:t>Rails</w:t>
      </w:r>
      <w:proofErr w:type="spellEnd"/>
      <w:r>
        <w:rPr>
          <w:lang w:eastAsia="de-CH"/>
        </w:rPr>
        <w:t xml:space="preserve"> sind in diesem Kapitel festgehalten.</w:t>
      </w:r>
    </w:p>
    <w:p w:rsidR="00280D57" w:rsidRDefault="00A96372" w:rsidP="00A96372">
      <w:pPr>
        <w:pStyle w:val="berschrift2"/>
        <w:rPr>
          <w:lang w:eastAsia="de-CH"/>
        </w:rPr>
      </w:pPr>
      <w:r>
        <w:rPr>
          <w:lang w:eastAsia="de-CH"/>
        </w:rPr>
        <w:t xml:space="preserve">Übersicht </w:t>
      </w:r>
      <w:r w:rsidR="00613EA9">
        <w:rPr>
          <w:lang w:eastAsia="de-CH"/>
        </w:rPr>
        <w:t xml:space="preserve">Tests </w:t>
      </w:r>
      <w:proofErr w:type="spellStart"/>
      <w:r w:rsidR="00613EA9">
        <w:rPr>
          <w:lang w:eastAsia="de-CH"/>
        </w:rPr>
        <w:t>Rails</w:t>
      </w:r>
      <w:proofErr w:type="spellEnd"/>
    </w:p>
    <w:p w:rsidR="00280D57" w:rsidRPr="00365B95" w:rsidRDefault="00280D57" w:rsidP="00280D57">
      <w:pPr>
        <w:rPr>
          <w:rFonts w:ascii="Courier New" w:eastAsia="Times New Roman" w:hAnsi="Courier New" w:cs="Courier New"/>
          <w:sz w:val="18"/>
          <w:szCs w:val="18"/>
          <w:lang w:eastAsia="de-CH"/>
        </w:rPr>
      </w:pPr>
      <w:r w:rsidRPr="00365B95">
        <w:rPr>
          <w:rFonts w:ascii="Courier New" w:eastAsia="Times New Roman" w:hAnsi="Courier New" w:cs="Courier New"/>
          <w:sz w:val="18"/>
          <w:szCs w:val="18"/>
          <w:lang w:eastAsia="de-CH"/>
        </w:rPr>
        <w:t xml:space="preserve">$ </w:t>
      </w:r>
      <w:proofErr w:type="spellStart"/>
      <w:r w:rsidRPr="00365B95">
        <w:rPr>
          <w:rFonts w:ascii="Courier New" w:eastAsia="Times New Roman" w:hAnsi="Courier New" w:cs="Courier New"/>
          <w:sz w:val="18"/>
          <w:szCs w:val="18"/>
          <w:lang w:eastAsia="de-CH"/>
        </w:rPr>
        <w:t>rake</w:t>
      </w:r>
      <w:proofErr w:type="spellEnd"/>
      <w:r w:rsidRPr="00365B95">
        <w:rPr>
          <w:rFonts w:ascii="Courier New" w:eastAsia="Times New Roman" w:hAnsi="Courier New" w:cs="Courier New"/>
          <w:sz w:val="18"/>
          <w:szCs w:val="18"/>
          <w:lang w:eastAsia="de-CH"/>
        </w:rPr>
        <w:t xml:space="preserve"> </w:t>
      </w:r>
      <w:proofErr w:type="spellStart"/>
      <w:r w:rsidRPr="00365B95">
        <w:rPr>
          <w:rFonts w:ascii="Courier New" w:eastAsia="Times New Roman" w:hAnsi="Courier New" w:cs="Courier New"/>
          <w:sz w:val="18"/>
          <w:szCs w:val="18"/>
          <w:lang w:eastAsia="de-CH"/>
        </w:rPr>
        <w:t>test:benchmark</w:t>
      </w:r>
      <w:proofErr w:type="spellEnd"/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365B95">
        <w:rPr>
          <w:rFonts w:ascii="Courier New" w:eastAsia="Times New Roman" w:hAnsi="Courier New" w:cs="Courier New"/>
          <w:sz w:val="18"/>
          <w:szCs w:val="18"/>
          <w:lang w:eastAsia="de-CH"/>
        </w:rPr>
        <w:t>Loaded</w:t>
      </w:r>
      <w:proofErr w:type="spellEnd"/>
      <w:r w:rsidRPr="00365B95">
        <w:rPr>
          <w:rFonts w:ascii="Courier New" w:eastAsia="Times New Roman" w:hAnsi="Courier New" w:cs="Courier New"/>
          <w:sz w:val="18"/>
          <w:szCs w:val="18"/>
          <w:lang w:eastAsia="de-CH"/>
        </w:rPr>
        <w:t xml:space="preserve"> </w:t>
      </w:r>
      <w:proofErr w:type="spellStart"/>
      <w:r w:rsidRPr="00365B95">
        <w:rPr>
          <w:rFonts w:ascii="Courier New" w:eastAsia="Times New Roman" w:hAnsi="Courier New" w:cs="Courier New"/>
          <w:sz w:val="18"/>
          <w:szCs w:val="18"/>
          <w:lang w:eastAsia="de-CH"/>
        </w:rPr>
        <w:t>suite</w:t>
      </w:r>
      <w:proofErr w:type="spellEnd"/>
      <w:r w:rsidRPr="00365B95">
        <w:rPr>
          <w:rFonts w:ascii="Courier New" w:eastAsia="Times New Roman" w:hAnsi="Courier New" w:cs="Courier New"/>
          <w:sz w:val="18"/>
          <w:szCs w:val="18"/>
          <w:lang w:eastAsia="de-CH"/>
        </w:rPr>
        <w:t xml:space="preserve"> /</w:t>
      </w:r>
      <w:proofErr w:type="spellStart"/>
      <w:r w:rsidRPr="00365B95">
        <w:rPr>
          <w:rFonts w:ascii="Courier New" w:eastAsia="Times New Roman" w:hAnsi="Courier New" w:cs="Courier New"/>
          <w:sz w:val="18"/>
          <w:szCs w:val="18"/>
          <w:lang w:eastAsia="de-CH"/>
        </w:rPr>
        <w:t>var</w:t>
      </w:r>
      <w:proofErr w:type="spellEnd"/>
      <w:r w:rsidRPr="00365B95">
        <w:rPr>
          <w:rFonts w:ascii="Courier New" w:eastAsia="Times New Roman" w:hAnsi="Courier New" w:cs="Courier New"/>
          <w:sz w:val="18"/>
          <w:szCs w:val="18"/>
          <w:lang w:eastAsia="de-CH"/>
        </w:rPr>
        <w:t>/</w:t>
      </w:r>
      <w:proofErr w:type="spellStart"/>
      <w:r w:rsidRPr="00365B95">
        <w:rPr>
          <w:rFonts w:ascii="Courier New" w:eastAsia="Times New Roman" w:hAnsi="Courier New" w:cs="Courier New"/>
          <w:sz w:val="18"/>
          <w:szCs w:val="18"/>
          <w:lang w:eastAsia="de-CH"/>
        </w:rPr>
        <w:t>lib</w:t>
      </w:r>
      <w:proofErr w:type="spellEnd"/>
      <w:r w:rsidRPr="00365B95">
        <w:rPr>
          <w:rFonts w:ascii="Courier New" w:eastAsia="Times New Roman" w:hAnsi="Courier New" w:cs="Courier New"/>
          <w:sz w:val="18"/>
          <w:szCs w:val="18"/>
          <w:lang w:eastAsia="de-CH"/>
        </w:rPr>
        <w:t>/</w:t>
      </w:r>
      <w:proofErr w:type="spellStart"/>
      <w:r w:rsidRPr="00365B95">
        <w:rPr>
          <w:rFonts w:ascii="Courier New" w:eastAsia="Times New Roman" w:hAnsi="Courier New" w:cs="Courier New"/>
          <w:sz w:val="18"/>
          <w:szCs w:val="18"/>
          <w:lang w:eastAsia="de-CH"/>
        </w:rPr>
        <w:t>gems</w:t>
      </w:r>
      <w:proofErr w:type="spellEnd"/>
      <w:r w:rsidRPr="00365B95">
        <w:rPr>
          <w:rFonts w:ascii="Courier New" w:eastAsia="Times New Roman" w:hAnsi="Courier New" w:cs="Courier New"/>
          <w:sz w:val="18"/>
          <w:szCs w:val="18"/>
          <w:lang w:eastAsia="de-CH"/>
        </w:rPr>
        <w:t>/1.8/</w:t>
      </w:r>
      <w:proofErr w:type="spellStart"/>
      <w:r w:rsidRPr="00365B95">
        <w:rPr>
          <w:rFonts w:ascii="Courier New" w:eastAsia="Times New Roman" w:hAnsi="Courier New" w:cs="Courier New"/>
          <w:sz w:val="18"/>
          <w:szCs w:val="18"/>
          <w:lang w:eastAsia="de-CH"/>
        </w:rPr>
        <w:t>gems</w:t>
      </w:r>
      <w:proofErr w:type="spellEnd"/>
      <w:r w:rsidRPr="00365B95">
        <w:rPr>
          <w:rFonts w:ascii="Courier New" w:eastAsia="Times New Roman" w:hAnsi="Courier New" w:cs="Courier New"/>
          <w:sz w:val="18"/>
          <w:szCs w:val="18"/>
          <w:lang w:eastAsia="de-CH"/>
        </w:rPr>
        <w:t>/rake-0.8.7/</w:t>
      </w:r>
      <w:proofErr w:type="spellStart"/>
      <w:r w:rsidRPr="00365B95">
        <w:rPr>
          <w:rFonts w:ascii="Courier New" w:eastAsia="Times New Roman" w:hAnsi="Courier New" w:cs="Courier New"/>
          <w:sz w:val="18"/>
          <w:szCs w:val="18"/>
          <w:lang w:eastAsia="de-CH"/>
        </w:rPr>
        <w:t>lib</w:t>
      </w:r>
      <w:proofErr w:type="spellEnd"/>
      <w:r w:rsidRPr="00365B95">
        <w:rPr>
          <w:rFonts w:ascii="Courier New" w:eastAsia="Times New Roman" w:hAnsi="Courier New" w:cs="Courier New"/>
          <w:sz w:val="18"/>
          <w:szCs w:val="18"/>
          <w:lang w:eastAsia="de-CH"/>
        </w:rPr>
        <w:t>/</w:t>
      </w:r>
      <w:proofErr w:type="spellStart"/>
      <w:r w:rsidRPr="00365B95">
        <w:rPr>
          <w:rFonts w:ascii="Courier New" w:eastAsia="Times New Roman" w:hAnsi="Courier New" w:cs="Courier New"/>
          <w:sz w:val="18"/>
          <w:szCs w:val="18"/>
          <w:lang w:eastAsia="de-CH"/>
        </w:rPr>
        <w:t>rake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/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rake_test_loader</w:t>
      </w:r>
      <w:proofErr w:type="spellEnd"/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BrowsingTest#test_homepage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(17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warmup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)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wall_time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3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</w:t>
      </w:r>
      <w:proofErr w:type="gram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memory</w:t>
      </w:r>
      <w:proofErr w:type="gram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: 0.00 KB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gram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objects</w:t>
      </w:r>
      <w:proofErr w:type="gram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gc_runs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gc_time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0.00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.BrowsingTest#test_post_1000_time_entries (9.89 sec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warmup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)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wall_time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: 9.88 sec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</w:t>
      </w:r>
      <w:proofErr w:type="gram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memory</w:t>
      </w:r>
      <w:proofErr w:type="gram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: 0.00 KB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gram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objects</w:t>
      </w:r>
      <w:proofErr w:type="gram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gc_runs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gc_time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0.00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.BrowsingTest#test_post_100_time_entries (1.12 sec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warmup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)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wall_time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: 1.02 sec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</w:t>
      </w:r>
      <w:proofErr w:type="gram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memory</w:t>
      </w:r>
      <w:proofErr w:type="gram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: 0.00 KB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gram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objects</w:t>
      </w:r>
      <w:proofErr w:type="gram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gc_runs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gc_time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0.00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.BrowsingTest#test_post_10_time_entries (179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warmup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)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wall_time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134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 </w:t>
      </w:r>
      <w:proofErr w:type="gram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memory</w:t>
      </w:r>
      <w:proofErr w:type="gram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: 0.00 KB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gram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objects</w:t>
      </w:r>
      <w:proofErr w:type="gram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gc_runs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: 0</w:t>
      </w: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            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gc_time</w:t>
      </w:r>
      <w:proofErr w:type="spellEnd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: 0.00 </w:t>
      </w:r>
      <w:proofErr w:type="spell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ms</w:t>
      </w:r>
      <w:proofErr w:type="spellEnd"/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gramStart"/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240.847408 seconds.</w:t>
      </w:r>
      <w:proofErr w:type="gramEnd"/>
    </w:p>
    <w:p w:rsidR="00280D57" w:rsidRPr="00280D57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</w:p>
    <w:p w:rsidR="008C1161" w:rsidRDefault="00280D57" w:rsidP="00280D57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80D57">
        <w:rPr>
          <w:rFonts w:ascii="Courier New" w:eastAsia="Times New Roman" w:hAnsi="Courier New" w:cs="Courier New"/>
          <w:sz w:val="18"/>
          <w:szCs w:val="18"/>
          <w:lang w:val="en-US" w:eastAsia="de-CH"/>
        </w:rPr>
        <w:t>20 tests, 23373 assertions, 0 failures, 0 errors</w:t>
      </w:r>
    </w:p>
    <w:p w:rsidR="008C1161" w:rsidRPr="00614A0A" w:rsidRDefault="00A96372" w:rsidP="00614A0A">
      <w:pPr>
        <w:pStyle w:val="berschrift2"/>
        <w:rPr>
          <w:rFonts w:eastAsia="Times New Roman"/>
          <w:lang w:val="en-US" w:eastAsia="de-CH"/>
        </w:rPr>
      </w:pPr>
      <w:proofErr w:type="spellStart"/>
      <w:r>
        <w:rPr>
          <w:rFonts w:eastAsia="Times New Roman"/>
          <w:lang w:val="en-US" w:eastAsia="de-CH"/>
        </w:rPr>
        <w:t>t</w:t>
      </w:r>
      <w:r w:rsidR="008C1161" w:rsidRPr="00A96372">
        <w:rPr>
          <w:rFonts w:eastAsia="Times New Roman"/>
          <w:lang w:val="en-US" w:eastAsia="de-CH"/>
        </w:rPr>
        <w:t>est_homepage</w:t>
      </w:r>
      <w:proofErr w:type="spellEnd"/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proofErr w:type="spellStart"/>
      <w:r w:rsidRPr="008C1161">
        <w:rPr>
          <w:rFonts w:eastAsia="Times New Roman"/>
          <w:lang w:val="en-US" w:eastAsia="de-CH"/>
        </w:rPr>
        <w:t>wall_time</w:t>
      </w:r>
      <w:proofErr w:type="spellEnd"/>
    </w:p>
    <w:p w:rsidR="00264CCB" w:rsidRPr="008C1161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614A0A" w:rsidRPr="00614A0A" w:rsidRDefault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0.00399857759475708</w:t>
      </w:r>
      <w:proofErr w:type="gramStart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-05-27T14:21:40Z,,3.0.5,ruby-1.8.7.302,x86_64-linux</w:t>
      </w:r>
    </w:p>
    <w:p w:rsidR="00614A0A" w:rsidRDefault="00614A0A">
      <w:pPr>
        <w:rPr>
          <w:rFonts w:eastAsia="Times New Roman"/>
          <w:color w:val="243F60" w:themeColor="accent1" w:themeShade="7F"/>
          <w:spacing w:val="15"/>
          <w:sz w:val="22"/>
          <w:szCs w:val="22"/>
          <w:lang w:val="en-US" w:eastAsia="de-CH"/>
        </w:rPr>
      </w:pPr>
      <w:r>
        <w:rPr>
          <w:rFonts w:eastAsia="Times New Roman"/>
          <w:lang w:val="en-US" w:eastAsia="de-CH"/>
        </w:rPr>
        <w:br w:type="page"/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proofErr w:type="gramStart"/>
      <w:r w:rsidRPr="008C1161">
        <w:rPr>
          <w:rFonts w:eastAsia="Times New Roman"/>
          <w:lang w:val="en-US" w:eastAsia="de-CH"/>
        </w:rPr>
        <w:lastRenderedPageBreak/>
        <w:t>memory</w:t>
      </w:r>
      <w:proofErr w:type="gramEnd"/>
    </w:p>
    <w:p w:rsidR="00264CCB" w:rsidRPr="008C1161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0</w:t>
      </w:r>
      <w:proofErr w:type="gramStart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-05-27T14:21:40Z,,3.0.5,ruby-1.8.7.302,x86_64-linux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proofErr w:type="gramStart"/>
      <w:r w:rsidRPr="008C1161">
        <w:rPr>
          <w:rFonts w:eastAsia="Times New Roman"/>
          <w:lang w:val="en-US" w:eastAsia="de-CH"/>
        </w:rPr>
        <w:t>objects</w:t>
      </w:r>
      <w:proofErr w:type="gramEnd"/>
    </w:p>
    <w:p w:rsidR="00264CCB" w:rsidRPr="008C1161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0</w:t>
      </w:r>
      <w:proofErr w:type="gramStart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-05-27T14:21:40Z,,3.0.5,ruby-1.8.7.302,x86_64-linux</w:t>
      </w:r>
    </w:p>
    <w:p w:rsidR="008C1161" w:rsidRDefault="008C1161" w:rsidP="005D2771">
      <w:pPr>
        <w:pStyle w:val="berschrift3"/>
        <w:rPr>
          <w:rFonts w:eastAsia="Times New Roman"/>
          <w:lang w:val="en-US" w:eastAsia="de-CH"/>
        </w:rPr>
      </w:pPr>
      <w:proofErr w:type="spellStart"/>
      <w:r w:rsidRPr="008C1161">
        <w:rPr>
          <w:rFonts w:eastAsia="Times New Roman"/>
          <w:lang w:val="en-US" w:eastAsia="de-CH"/>
        </w:rPr>
        <w:t>gc_runs</w:t>
      </w:r>
      <w:proofErr w:type="spellEnd"/>
    </w:p>
    <w:p w:rsidR="008C1161" w:rsidRPr="008C1161" w:rsidRDefault="008C1161" w:rsidP="008C1161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8C1161" w:rsidRDefault="008C1161" w:rsidP="008C1161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0</w:t>
      </w:r>
      <w:proofErr w:type="gramStart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-05-27T14:21:40Z,,3.0.5,ruby-1.8.7.302,x86_64-linux</w:t>
      </w:r>
    </w:p>
    <w:p w:rsidR="008C1161" w:rsidRDefault="008C1161" w:rsidP="005D2771">
      <w:pPr>
        <w:pStyle w:val="berschrift3"/>
        <w:rPr>
          <w:rFonts w:eastAsia="Times New Roman"/>
          <w:lang w:val="en-US" w:eastAsia="de-CH"/>
        </w:rPr>
      </w:pPr>
      <w:proofErr w:type="spellStart"/>
      <w:r w:rsidRPr="008C1161">
        <w:rPr>
          <w:rFonts w:eastAsia="Times New Roman"/>
          <w:lang w:val="en-US" w:eastAsia="de-CH"/>
        </w:rPr>
        <w:t>gc_time</w:t>
      </w:r>
      <w:proofErr w:type="spellEnd"/>
    </w:p>
    <w:p w:rsidR="008C1161" w:rsidRPr="008C1161" w:rsidRDefault="008C1161" w:rsidP="008C1161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8C1161" w:rsidRDefault="008C1161" w:rsidP="008C1161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0</w:t>
      </w:r>
      <w:proofErr w:type="gramStart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8C1161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-05-27T14:21:40Z,,3.0.5,ruby-1.8.7.302,x86_64-linux</w:t>
      </w:r>
    </w:p>
    <w:p w:rsidR="005D2771" w:rsidRDefault="00264CCB" w:rsidP="00264CCB">
      <w:pPr>
        <w:pStyle w:val="berschrift2"/>
        <w:rPr>
          <w:rFonts w:eastAsia="Times New Roman"/>
          <w:lang w:val="en-US" w:eastAsia="de-CH"/>
        </w:rPr>
      </w:pPr>
      <w:r w:rsidRPr="00280D57">
        <w:rPr>
          <w:rFonts w:eastAsia="Times New Roman"/>
          <w:lang w:val="en-US" w:eastAsia="de-CH"/>
        </w:rPr>
        <w:t>test_post_1000_time_entries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proofErr w:type="spellStart"/>
      <w:r w:rsidRPr="005D2771">
        <w:rPr>
          <w:rFonts w:eastAsia="Times New Roman"/>
          <w:lang w:val="en-US" w:eastAsia="de-CH"/>
        </w:rPr>
        <w:t>wall_time</w:t>
      </w:r>
      <w:proofErr w:type="spellEnd"/>
    </w:p>
    <w:p w:rsidR="00264CCB" w:rsidRP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264CCB" w:rsidRPr="00280D57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9.87680470943451</w:t>
      </w:r>
      <w:proofErr w:type="gramStart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-05-27T14:22:30Z,,3.0.5,ruby-1.8.7.302,x86_64-linux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proofErr w:type="gramStart"/>
      <w:r w:rsidRPr="005D2771">
        <w:rPr>
          <w:rFonts w:eastAsia="Times New Roman"/>
          <w:lang w:val="en-US" w:eastAsia="de-CH"/>
        </w:rPr>
        <w:t>memory</w:t>
      </w:r>
      <w:proofErr w:type="gramEnd"/>
    </w:p>
    <w:p w:rsidR="00264CCB" w:rsidRP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0</w:t>
      </w:r>
      <w:proofErr w:type="gramStart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-05-27T14:23:09Z,,3.0.5,ruby-1.8.7.302,x86_64-linux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proofErr w:type="gramStart"/>
      <w:r w:rsidRPr="005D2771">
        <w:rPr>
          <w:rFonts w:eastAsia="Times New Roman"/>
          <w:lang w:val="en-US" w:eastAsia="de-CH"/>
        </w:rPr>
        <w:t>objects</w:t>
      </w:r>
      <w:proofErr w:type="gramEnd"/>
    </w:p>
    <w:p w:rsidR="00264CCB" w:rsidRP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5D2771" w:rsidRPr="00264CCB" w:rsidRDefault="00264CCB" w:rsidP="008C1161">
      <w:pPr>
        <w:rPr>
          <w:rFonts w:ascii="Courier New" w:eastAsia="Times New Roman" w:hAnsi="Courier New" w:cs="Courier New"/>
          <w:sz w:val="18"/>
          <w:szCs w:val="18"/>
          <w:lang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eastAsia="de-CH"/>
        </w:rPr>
        <w:t>0,2011-05-27T14:23:50Z,,3.0.5</w:t>
      </w:r>
      <w:proofErr w:type="gramStart"/>
      <w:r w:rsidRPr="00264CCB">
        <w:rPr>
          <w:rFonts w:ascii="Courier New" w:eastAsia="Times New Roman" w:hAnsi="Courier New" w:cs="Courier New"/>
          <w:sz w:val="18"/>
          <w:szCs w:val="18"/>
          <w:lang w:eastAsia="de-CH"/>
        </w:rPr>
        <w:t>,ruby</w:t>
      </w:r>
      <w:proofErr w:type="gramEnd"/>
      <w:r w:rsidRPr="00264CCB">
        <w:rPr>
          <w:rFonts w:ascii="Courier New" w:eastAsia="Times New Roman" w:hAnsi="Courier New" w:cs="Courier New"/>
          <w:sz w:val="18"/>
          <w:szCs w:val="18"/>
          <w:lang w:eastAsia="de-CH"/>
        </w:rPr>
        <w:t>-1.8.7.302,x86_64-linux</w:t>
      </w:r>
    </w:p>
    <w:p w:rsidR="005D2771" w:rsidRPr="00264CCB" w:rsidRDefault="005D2771" w:rsidP="00264CCB">
      <w:pPr>
        <w:pStyle w:val="berschrift3"/>
        <w:rPr>
          <w:rFonts w:eastAsia="Times New Roman"/>
          <w:lang w:eastAsia="de-CH"/>
        </w:rPr>
      </w:pPr>
      <w:proofErr w:type="spellStart"/>
      <w:r w:rsidRPr="00264CCB">
        <w:rPr>
          <w:rFonts w:eastAsia="Times New Roman"/>
          <w:lang w:eastAsia="de-CH"/>
        </w:rPr>
        <w:t>gc_runs</w:t>
      </w:r>
      <w:proofErr w:type="spellEnd"/>
    </w:p>
    <w:p w:rsidR="00264CCB" w:rsidRP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0</w:t>
      </w:r>
      <w:proofErr w:type="gramStart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-05-27T14:24:31Z,,3.0.5,ruby-1.8.7.302,x86_64-linux</w:t>
      </w:r>
    </w:p>
    <w:p w:rsidR="005D2771" w:rsidRDefault="005D2771" w:rsidP="00264CCB">
      <w:pPr>
        <w:pStyle w:val="berschrift3"/>
        <w:rPr>
          <w:rFonts w:eastAsia="Times New Roman"/>
          <w:lang w:val="en-US" w:eastAsia="de-CH"/>
        </w:rPr>
      </w:pPr>
      <w:proofErr w:type="spellStart"/>
      <w:r w:rsidRPr="005D2771">
        <w:rPr>
          <w:rFonts w:eastAsia="Times New Roman"/>
          <w:lang w:val="en-US" w:eastAsia="de-CH"/>
        </w:rPr>
        <w:t>gc_time</w:t>
      </w:r>
      <w:proofErr w:type="spellEnd"/>
    </w:p>
    <w:p w:rsidR="00264CCB" w:rsidRPr="00264CCB" w:rsidRDefault="00264CCB" w:rsidP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614A0A" w:rsidRPr="00614A0A" w:rsidRDefault="00264CCB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0</w:t>
      </w:r>
      <w:proofErr w:type="gramStart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264CCB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-05-27T14:25:13Z,,3.0.5,ruby-1.8.7.302,x86_64-linux</w:t>
      </w:r>
    </w:p>
    <w:p w:rsidR="00614A0A" w:rsidRDefault="00614A0A">
      <w:pPr>
        <w:rPr>
          <w:rFonts w:eastAsia="Times New Roman"/>
          <w:spacing w:val="15"/>
          <w:sz w:val="22"/>
          <w:szCs w:val="22"/>
          <w:lang w:val="en-US" w:eastAsia="de-CH"/>
        </w:rPr>
      </w:pPr>
      <w:r>
        <w:rPr>
          <w:rFonts w:eastAsia="Times New Roman"/>
          <w:lang w:val="en-US" w:eastAsia="de-CH"/>
        </w:rPr>
        <w:br w:type="page"/>
      </w:r>
    </w:p>
    <w:p w:rsidR="00264CCB" w:rsidRDefault="00AA4305" w:rsidP="00AA4305">
      <w:pPr>
        <w:pStyle w:val="berschrift2"/>
        <w:rPr>
          <w:rFonts w:eastAsia="Times New Roman"/>
          <w:lang w:val="en-US" w:eastAsia="de-CH"/>
        </w:rPr>
      </w:pPr>
      <w:bookmarkStart w:id="131" w:name="_GoBack"/>
      <w:bookmarkEnd w:id="131"/>
      <w:r w:rsidRPr="00280D57">
        <w:rPr>
          <w:rFonts w:eastAsia="Times New Roman"/>
          <w:lang w:val="en-US" w:eastAsia="de-CH"/>
        </w:rPr>
        <w:lastRenderedPageBreak/>
        <w:t>test_post_100_time_entries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proofErr w:type="spellStart"/>
      <w:r w:rsidRPr="005D2771">
        <w:rPr>
          <w:rFonts w:eastAsia="Times New Roman"/>
          <w:lang w:val="en-US" w:eastAsia="de-CH"/>
        </w:rPr>
        <w:t>wall_time</w:t>
      </w:r>
      <w:proofErr w:type="spellEnd"/>
    </w:p>
    <w:p w:rsidR="00AA4305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264CCB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1.0188307762146</w:t>
      </w:r>
      <w:proofErr w:type="gramStart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-05-27T14:25:18Z,,3.0.5,ruby-1.8.7.302,x86_64-linux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proofErr w:type="gramStart"/>
      <w:r w:rsidRPr="005D2771">
        <w:rPr>
          <w:rFonts w:eastAsia="Times New Roman"/>
          <w:lang w:val="en-US" w:eastAsia="de-CH"/>
        </w:rPr>
        <w:t>memory</w:t>
      </w:r>
      <w:proofErr w:type="gramEnd"/>
    </w:p>
    <w:p w:rsidR="00AA4305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264CCB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0</w:t>
      </w:r>
      <w:proofErr w:type="gramStart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-05-27T14:25:23Z,,3.0.5,ruby-1.8.7.302,x86_64-linux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proofErr w:type="gramStart"/>
      <w:r w:rsidRPr="005D2771">
        <w:rPr>
          <w:rFonts w:eastAsia="Times New Roman"/>
          <w:lang w:val="en-US" w:eastAsia="de-CH"/>
        </w:rPr>
        <w:t>objects</w:t>
      </w:r>
      <w:proofErr w:type="gramEnd"/>
    </w:p>
    <w:p w:rsidR="00AA4305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264CCB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0</w:t>
      </w:r>
      <w:proofErr w:type="gramStart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-05-27T14:25:27Z,,3.0.5,ruby-1.8.7.302,x86_64-linux</w:t>
      </w:r>
    </w:p>
    <w:p w:rsidR="00264CCB" w:rsidRPr="00264CCB" w:rsidRDefault="00264CCB" w:rsidP="00264CCB">
      <w:pPr>
        <w:pStyle w:val="berschrift3"/>
        <w:rPr>
          <w:rFonts w:eastAsia="Times New Roman"/>
          <w:lang w:eastAsia="de-CH"/>
        </w:rPr>
      </w:pPr>
      <w:proofErr w:type="spellStart"/>
      <w:r w:rsidRPr="00264CCB">
        <w:rPr>
          <w:rFonts w:eastAsia="Times New Roman"/>
          <w:lang w:eastAsia="de-CH"/>
        </w:rPr>
        <w:t>gc_runs</w:t>
      </w:r>
      <w:proofErr w:type="spellEnd"/>
    </w:p>
    <w:p w:rsidR="00AA4305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264CCB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0</w:t>
      </w:r>
      <w:proofErr w:type="gramStart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-05-27T14:25:32Z,,3.0.5,ruby-1.8.7.302,x86_64-linux</w:t>
      </w:r>
    </w:p>
    <w:p w:rsidR="00264CCB" w:rsidRDefault="00264CCB" w:rsidP="00264CCB">
      <w:pPr>
        <w:pStyle w:val="berschrift3"/>
        <w:rPr>
          <w:rFonts w:eastAsia="Times New Roman"/>
          <w:lang w:val="en-US" w:eastAsia="de-CH"/>
        </w:rPr>
      </w:pPr>
      <w:proofErr w:type="spellStart"/>
      <w:r w:rsidRPr="005D2771">
        <w:rPr>
          <w:rFonts w:eastAsia="Times New Roman"/>
          <w:lang w:val="en-US" w:eastAsia="de-CH"/>
        </w:rPr>
        <w:t>gc_time</w:t>
      </w:r>
      <w:proofErr w:type="spellEnd"/>
    </w:p>
    <w:p w:rsidR="00AA4305" w:rsidRPr="00AA4305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264CCB" w:rsidRDefault="00AA4305" w:rsidP="00AA4305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0</w:t>
      </w:r>
      <w:proofErr w:type="gramStart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AA4305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-05-27T14:25:36Z,,3.0.5,ruby-1.8.7.302,x86_64-linux</w:t>
      </w:r>
    </w:p>
    <w:p w:rsidR="00AA4305" w:rsidRDefault="00AA4305" w:rsidP="00AA4305">
      <w:pPr>
        <w:pStyle w:val="berschrift2"/>
        <w:rPr>
          <w:rFonts w:eastAsia="Times New Roman"/>
          <w:lang w:val="en-US" w:eastAsia="de-CH"/>
        </w:rPr>
      </w:pPr>
      <w:r w:rsidRPr="00280D57">
        <w:rPr>
          <w:rFonts w:eastAsia="Times New Roman"/>
          <w:lang w:val="en-US" w:eastAsia="de-CH"/>
        </w:rPr>
        <w:t>test_post_10_time_entries</w:t>
      </w:r>
    </w:p>
    <w:p w:rsidR="00982BAC" w:rsidRDefault="00982BAC" w:rsidP="00982BAC">
      <w:pPr>
        <w:pStyle w:val="berschrift3"/>
        <w:rPr>
          <w:rFonts w:eastAsia="Times New Roman"/>
          <w:lang w:val="en-US" w:eastAsia="de-CH"/>
        </w:rPr>
      </w:pPr>
      <w:proofErr w:type="spellStart"/>
      <w:r w:rsidRPr="005D2771">
        <w:rPr>
          <w:rFonts w:eastAsia="Times New Roman"/>
          <w:lang w:val="en-US" w:eastAsia="de-CH"/>
        </w:rPr>
        <w:t>wall_time</w:t>
      </w:r>
      <w:proofErr w:type="spellEnd"/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0.134739458560944</w:t>
      </w:r>
      <w:proofErr w:type="gramStart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-05-27T14:25:37Z,,3.0.5,ruby-1.8.7.302,x86_64-linux</w:t>
      </w:r>
    </w:p>
    <w:p w:rsidR="00982BAC" w:rsidRDefault="00982BAC" w:rsidP="00982BAC">
      <w:pPr>
        <w:pStyle w:val="berschrift3"/>
        <w:rPr>
          <w:rFonts w:eastAsia="Times New Roman"/>
          <w:lang w:val="en-US" w:eastAsia="de-CH"/>
        </w:rPr>
      </w:pPr>
      <w:proofErr w:type="gramStart"/>
      <w:r w:rsidRPr="005D2771">
        <w:rPr>
          <w:rFonts w:eastAsia="Times New Roman"/>
          <w:lang w:val="en-US" w:eastAsia="de-CH"/>
        </w:rPr>
        <w:t>memory</w:t>
      </w:r>
      <w:proofErr w:type="gramEnd"/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0</w:t>
      </w:r>
      <w:proofErr w:type="gramStart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-05-27T14:25:38Z,,3.0.5,ruby-1.8.7.302,x86_64-linux</w:t>
      </w:r>
    </w:p>
    <w:p w:rsidR="00982BAC" w:rsidRDefault="00982BAC" w:rsidP="00982BAC">
      <w:pPr>
        <w:pStyle w:val="berschrift3"/>
        <w:rPr>
          <w:rFonts w:eastAsia="Times New Roman"/>
          <w:lang w:val="en-US" w:eastAsia="de-CH"/>
        </w:rPr>
      </w:pPr>
      <w:proofErr w:type="gramStart"/>
      <w:r w:rsidRPr="005D2771">
        <w:rPr>
          <w:rFonts w:eastAsia="Times New Roman"/>
          <w:lang w:val="en-US" w:eastAsia="de-CH"/>
        </w:rPr>
        <w:t>objects</w:t>
      </w:r>
      <w:proofErr w:type="gramEnd"/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0</w:t>
      </w:r>
      <w:proofErr w:type="gramStart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-05-27T14:25:39Z,,3.0.5,ruby-1.8.7.302,x86_64-linux</w:t>
      </w:r>
    </w:p>
    <w:p w:rsidR="00982BAC" w:rsidRPr="00264CCB" w:rsidRDefault="00982BAC" w:rsidP="00982BAC">
      <w:pPr>
        <w:pStyle w:val="berschrift3"/>
        <w:rPr>
          <w:rFonts w:eastAsia="Times New Roman"/>
          <w:lang w:eastAsia="de-CH"/>
        </w:rPr>
      </w:pPr>
      <w:proofErr w:type="spellStart"/>
      <w:r w:rsidRPr="00264CCB">
        <w:rPr>
          <w:rFonts w:eastAsia="Times New Roman"/>
          <w:lang w:eastAsia="de-CH"/>
        </w:rPr>
        <w:t>gc_runs</w:t>
      </w:r>
      <w:proofErr w:type="spellEnd"/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0</w:t>
      </w:r>
      <w:proofErr w:type="gramStart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-05-27T14:25:39Z,,3.0.5,ruby-1.8.7.302,x86_64-linux</w:t>
      </w:r>
    </w:p>
    <w:p w:rsidR="00982BAC" w:rsidRDefault="00982BAC" w:rsidP="00982BAC">
      <w:pPr>
        <w:pStyle w:val="berschrift3"/>
        <w:rPr>
          <w:rFonts w:eastAsia="Times New Roman"/>
          <w:lang w:val="en-US" w:eastAsia="de-CH"/>
        </w:rPr>
      </w:pPr>
      <w:proofErr w:type="spellStart"/>
      <w:r w:rsidRPr="005D2771">
        <w:rPr>
          <w:rFonts w:eastAsia="Times New Roman"/>
          <w:lang w:val="en-US" w:eastAsia="de-CH"/>
        </w:rPr>
        <w:lastRenderedPageBreak/>
        <w:t>gc_time</w:t>
      </w:r>
      <w:proofErr w:type="spellEnd"/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proofErr w:type="spellStart"/>
      <w:proofErr w:type="gramStart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measurement,</w:t>
      </w:r>
      <w:proofErr w:type="gramEnd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created_at,app,rails,ruby,platform</w:t>
      </w:r>
      <w:proofErr w:type="spellEnd"/>
    </w:p>
    <w:p w:rsidR="00982BAC" w:rsidRPr="00982BAC" w:rsidRDefault="00982BAC" w:rsidP="00982BAC">
      <w:pPr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0</w:t>
      </w:r>
      <w:proofErr w:type="gramStart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,2011</w:t>
      </w:r>
      <w:proofErr w:type="gramEnd"/>
      <w:r w:rsidRPr="00982BAC">
        <w:rPr>
          <w:rFonts w:ascii="Courier New" w:eastAsia="Times New Roman" w:hAnsi="Courier New" w:cs="Courier New"/>
          <w:sz w:val="18"/>
          <w:szCs w:val="18"/>
          <w:lang w:val="en-US" w:eastAsia="de-CH"/>
        </w:rPr>
        <w:t>-05-27T14:25:40Z,,3.0.5,ruby-1.8.7.302,x86_64-linux</w:t>
      </w:r>
    </w:p>
    <w:sectPr w:rsidR="00982BAC" w:rsidRPr="00982BAC" w:rsidSect="008E328B">
      <w:headerReference w:type="default" r:id="rId47"/>
      <w:footerReference w:type="default" r:id="rId4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C3E" w:rsidRDefault="00884C3E" w:rsidP="008F2373">
      <w:pPr>
        <w:spacing w:after="0"/>
      </w:pPr>
      <w:r>
        <w:separator/>
      </w:r>
    </w:p>
  </w:endnote>
  <w:endnote w:type="continuationSeparator" w:id="0">
    <w:p w:rsidR="00884C3E" w:rsidRDefault="00884C3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D57" w:rsidRDefault="00280D5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365B95">
      <w:rPr>
        <w:noProof/>
      </w:rPr>
      <w:t>30. Mai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614A0A" w:rsidRPr="00614A0A">
      <w:rPr>
        <w:b/>
        <w:noProof/>
        <w:lang w:val="de-DE"/>
      </w:rPr>
      <w:t>33</w:t>
    </w:r>
    <w:r>
      <w:rPr>
        <w:b/>
      </w:rPr>
      <w:fldChar w:fldCharType="end"/>
    </w:r>
    <w:r>
      <w:rPr>
        <w:lang w:val="de-DE"/>
      </w:rPr>
      <w:t xml:space="preserve"> von </w:t>
    </w:r>
    <w:r w:rsidR="00884C3E">
      <w:fldChar w:fldCharType="begin"/>
    </w:r>
    <w:r w:rsidR="00884C3E">
      <w:instrText>NUMPAGES  \* Arabic  \* MERGEFORMAT</w:instrText>
    </w:r>
    <w:r w:rsidR="00884C3E">
      <w:fldChar w:fldCharType="separate"/>
    </w:r>
    <w:r w:rsidR="00614A0A" w:rsidRPr="00614A0A">
      <w:rPr>
        <w:b/>
        <w:noProof/>
        <w:lang w:val="de-DE"/>
      </w:rPr>
      <w:t>33</w:t>
    </w:r>
    <w:r w:rsidR="00884C3E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C3E" w:rsidRDefault="00884C3E" w:rsidP="008F2373">
      <w:pPr>
        <w:spacing w:after="0"/>
      </w:pPr>
      <w:r>
        <w:separator/>
      </w:r>
    </w:p>
  </w:footnote>
  <w:footnote w:type="continuationSeparator" w:id="0">
    <w:p w:rsidR="00884C3E" w:rsidRDefault="00884C3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D57" w:rsidRDefault="00280D5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– Test Dokumentation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6390E"/>
    <w:multiLevelType w:val="hybridMultilevel"/>
    <w:tmpl w:val="F19A24B4"/>
    <w:lvl w:ilvl="0" w:tplc="56BA7DA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53C5C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342FB"/>
    <w:multiLevelType w:val="hybridMultilevel"/>
    <w:tmpl w:val="85F6CBEA"/>
    <w:lvl w:ilvl="0" w:tplc="76B0A82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62088"/>
    <w:multiLevelType w:val="multilevel"/>
    <w:tmpl w:val="D500113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62653F"/>
    <w:multiLevelType w:val="multilevel"/>
    <w:tmpl w:val="91200AD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14153"/>
    <w:multiLevelType w:val="hybridMultilevel"/>
    <w:tmpl w:val="FF5636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BB5E00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B2BEE"/>
    <w:multiLevelType w:val="hybridMultilevel"/>
    <w:tmpl w:val="DDB02C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50105A"/>
    <w:multiLevelType w:val="hybridMultilevel"/>
    <w:tmpl w:val="11DC6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797701"/>
    <w:multiLevelType w:val="multilevel"/>
    <w:tmpl w:val="C2AE18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177B1"/>
    <w:multiLevelType w:val="hybridMultilevel"/>
    <w:tmpl w:val="F4BEC6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E355E6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863292"/>
    <w:multiLevelType w:val="hybridMultilevel"/>
    <w:tmpl w:val="BADAB0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63CF0"/>
    <w:multiLevelType w:val="hybridMultilevel"/>
    <w:tmpl w:val="4288B6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9">
    <w:nsid w:val="482864FE"/>
    <w:multiLevelType w:val="hybridMultilevel"/>
    <w:tmpl w:val="D5F803B8"/>
    <w:lvl w:ilvl="0" w:tplc="6D9EBD0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D7812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221C67"/>
    <w:multiLevelType w:val="multilevel"/>
    <w:tmpl w:val="FF5636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D6416A"/>
    <w:multiLevelType w:val="hybridMultilevel"/>
    <w:tmpl w:val="B84A84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3B6DF0"/>
    <w:multiLevelType w:val="multilevel"/>
    <w:tmpl w:val="D1286F7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HAns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EC664C"/>
    <w:multiLevelType w:val="multilevel"/>
    <w:tmpl w:val="C04E2C5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color w:val="00000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23"/>
  </w:num>
  <w:num w:numId="4">
    <w:abstractNumId w:val="18"/>
  </w:num>
  <w:num w:numId="5">
    <w:abstractNumId w:val="24"/>
  </w:num>
  <w:num w:numId="6">
    <w:abstractNumId w:val="6"/>
  </w:num>
  <w:num w:numId="7">
    <w:abstractNumId w:val="25"/>
  </w:num>
  <w:num w:numId="8">
    <w:abstractNumId w:val="0"/>
  </w:num>
  <w:num w:numId="9">
    <w:abstractNumId w:val="27"/>
  </w:num>
  <w:num w:numId="10">
    <w:abstractNumId w:val="18"/>
    <w:lvlOverride w:ilvl="0">
      <w:startOverride w:val="14"/>
    </w:lvlOverride>
  </w:num>
  <w:num w:numId="11">
    <w:abstractNumId w:val="12"/>
  </w:num>
  <w:num w:numId="12">
    <w:abstractNumId w:val="1"/>
  </w:num>
  <w:num w:numId="13">
    <w:abstractNumId w:val="9"/>
  </w:num>
  <w:num w:numId="14">
    <w:abstractNumId w:val="4"/>
  </w:num>
  <w:num w:numId="15">
    <w:abstractNumId w:val="20"/>
  </w:num>
  <w:num w:numId="16">
    <w:abstractNumId w:val="21"/>
  </w:num>
  <w:num w:numId="17">
    <w:abstractNumId w:val="15"/>
  </w:num>
  <w:num w:numId="18">
    <w:abstractNumId w:val="10"/>
  </w:num>
  <w:num w:numId="19">
    <w:abstractNumId w:val="19"/>
  </w:num>
  <w:num w:numId="20">
    <w:abstractNumId w:val="13"/>
  </w:num>
  <w:num w:numId="21">
    <w:abstractNumId w:val="7"/>
  </w:num>
  <w:num w:numId="22">
    <w:abstractNumId w:val="28"/>
  </w:num>
  <w:num w:numId="23">
    <w:abstractNumId w:val="8"/>
  </w:num>
  <w:num w:numId="24">
    <w:abstractNumId w:val="26"/>
  </w:num>
  <w:num w:numId="25">
    <w:abstractNumId w:val="14"/>
  </w:num>
  <w:num w:numId="26">
    <w:abstractNumId w:val="16"/>
  </w:num>
  <w:num w:numId="27">
    <w:abstractNumId w:val="17"/>
  </w:num>
  <w:num w:numId="28">
    <w:abstractNumId w:val="5"/>
  </w:num>
  <w:num w:numId="29">
    <w:abstractNumId w:val="11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00855"/>
    <w:rsid w:val="00001F6C"/>
    <w:rsid w:val="000118AD"/>
    <w:rsid w:val="000118C2"/>
    <w:rsid w:val="00016E6C"/>
    <w:rsid w:val="00032B84"/>
    <w:rsid w:val="00033DF5"/>
    <w:rsid w:val="00046A10"/>
    <w:rsid w:val="00050F19"/>
    <w:rsid w:val="000565DE"/>
    <w:rsid w:val="00062C04"/>
    <w:rsid w:val="0007016D"/>
    <w:rsid w:val="00073B50"/>
    <w:rsid w:val="00073C7C"/>
    <w:rsid w:val="00091347"/>
    <w:rsid w:val="000975F1"/>
    <w:rsid w:val="00097988"/>
    <w:rsid w:val="00097AB6"/>
    <w:rsid w:val="000A0576"/>
    <w:rsid w:val="000A2C34"/>
    <w:rsid w:val="000A7736"/>
    <w:rsid w:val="000B41BD"/>
    <w:rsid w:val="000B658F"/>
    <w:rsid w:val="000C1FF0"/>
    <w:rsid w:val="000C27FF"/>
    <w:rsid w:val="000D4EC2"/>
    <w:rsid w:val="000E71F7"/>
    <w:rsid w:val="000E777C"/>
    <w:rsid w:val="000F4F12"/>
    <w:rsid w:val="0010327A"/>
    <w:rsid w:val="00105419"/>
    <w:rsid w:val="00107C76"/>
    <w:rsid w:val="00107F72"/>
    <w:rsid w:val="0011445F"/>
    <w:rsid w:val="00114573"/>
    <w:rsid w:val="00130651"/>
    <w:rsid w:val="00130FFE"/>
    <w:rsid w:val="00142DFF"/>
    <w:rsid w:val="00147237"/>
    <w:rsid w:val="001526E3"/>
    <w:rsid w:val="001609C2"/>
    <w:rsid w:val="0017688C"/>
    <w:rsid w:val="001775B4"/>
    <w:rsid w:val="00181EBC"/>
    <w:rsid w:val="00191B02"/>
    <w:rsid w:val="00191D4B"/>
    <w:rsid w:val="001968EA"/>
    <w:rsid w:val="001A17EC"/>
    <w:rsid w:val="001A1AF6"/>
    <w:rsid w:val="001A2A82"/>
    <w:rsid w:val="001A6AEF"/>
    <w:rsid w:val="001B054C"/>
    <w:rsid w:val="001C3C55"/>
    <w:rsid w:val="001D17F5"/>
    <w:rsid w:val="001D332D"/>
    <w:rsid w:val="001D5CD2"/>
    <w:rsid w:val="001F1125"/>
    <w:rsid w:val="001F20FF"/>
    <w:rsid w:val="001F2A8C"/>
    <w:rsid w:val="001F476D"/>
    <w:rsid w:val="00202E5F"/>
    <w:rsid w:val="0020353F"/>
    <w:rsid w:val="00203C54"/>
    <w:rsid w:val="00204987"/>
    <w:rsid w:val="00207406"/>
    <w:rsid w:val="002149E7"/>
    <w:rsid w:val="00223137"/>
    <w:rsid w:val="00230A9D"/>
    <w:rsid w:val="002316AC"/>
    <w:rsid w:val="00243812"/>
    <w:rsid w:val="002546EB"/>
    <w:rsid w:val="00256848"/>
    <w:rsid w:val="00260966"/>
    <w:rsid w:val="00263F41"/>
    <w:rsid w:val="00264CCB"/>
    <w:rsid w:val="0026560F"/>
    <w:rsid w:val="00280D57"/>
    <w:rsid w:val="00281C11"/>
    <w:rsid w:val="002840DC"/>
    <w:rsid w:val="00284F24"/>
    <w:rsid w:val="002A0EA3"/>
    <w:rsid w:val="002B5D8A"/>
    <w:rsid w:val="002C53E1"/>
    <w:rsid w:val="002C7C24"/>
    <w:rsid w:val="002E16A4"/>
    <w:rsid w:val="002E65A6"/>
    <w:rsid w:val="002F28DD"/>
    <w:rsid w:val="00307CBB"/>
    <w:rsid w:val="003119C2"/>
    <w:rsid w:val="003128D5"/>
    <w:rsid w:val="00317872"/>
    <w:rsid w:val="0034357C"/>
    <w:rsid w:val="003435E8"/>
    <w:rsid w:val="00343CD2"/>
    <w:rsid w:val="00350D83"/>
    <w:rsid w:val="00353578"/>
    <w:rsid w:val="00363423"/>
    <w:rsid w:val="003637AD"/>
    <w:rsid w:val="00365B95"/>
    <w:rsid w:val="00371F93"/>
    <w:rsid w:val="00375123"/>
    <w:rsid w:val="003858B2"/>
    <w:rsid w:val="00391BEB"/>
    <w:rsid w:val="003A0ADD"/>
    <w:rsid w:val="003A5C55"/>
    <w:rsid w:val="003A7531"/>
    <w:rsid w:val="003C3BB7"/>
    <w:rsid w:val="003D7D79"/>
    <w:rsid w:val="003E0ADE"/>
    <w:rsid w:val="003E40FB"/>
    <w:rsid w:val="003F2C22"/>
    <w:rsid w:val="003F6644"/>
    <w:rsid w:val="00410AD4"/>
    <w:rsid w:val="00413690"/>
    <w:rsid w:val="00416C3E"/>
    <w:rsid w:val="0043784F"/>
    <w:rsid w:val="004503BD"/>
    <w:rsid w:val="00451B60"/>
    <w:rsid w:val="00462B55"/>
    <w:rsid w:val="00480630"/>
    <w:rsid w:val="00490051"/>
    <w:rsid w:val="004979A1"/>
    <w:rsid w:val="004A0612"/>
    <w:rsid w:val="004A3ED1"/>
    <w:rsid w:val="004B25D7"/>
    <w:rsid w:val="004C6F9B"/>
    <w:rsid w:val="004D3BA2"/>
    <w:rsid w:val="004D5E1E"/>
    <w:rsid w:val="004D637B"/>
    <w:rsid w:val="004D69D8"/>
    <w:rsid w:val="004D6D9C"/>
    <w:rsid w:val="004D7797"/>
    <w:rsid w:val="004E0071"/>
    <w:rsid w:val="004E0E98"/>
    <w:rsid w:val="004E68C4"/>
    <w:rsid w:val="004F3786"/>
    <w:rsid w:val="00501134"/>
    <w:rsid w:val="00515E1D"/>
    <w:rsid w:val="00521B22"/>
    <w:rsid w:val="00530DEC"/>
    <w:rsid w:val="00532468"/>
    <w:rsid w:val="005540DD"/>
    <w:rsid w:val="00570A36"/>
    <w:rsid w:val="00584EFF"/>
    <w:rsid w:val="0059065D"/>
    <w:rsid w:val="00594C7B"/>
    <w:rsid w:val="005A44F6"/>
    <w:rsid w:val="005B081C"/>
    <w:rsid w:val="005B62B3"/>
    <w:rsid w:val="005B77B5"/>
    <w:rsid w:val="005D1823"/>
    <w:rsid w:val="005D2771"/>
    <w:rsid w:val="005D4B0F"/>
    <w:rsid w:val="005E1D61"/>
    <w:rsid w:val="005E3D26"/>
    <w:rsid w:val="005E6C04"/>
    <w:rsid w:val="00606975"/>
    <w:rsid w:val="006117BB"/>
    <w:rsid w:val="00613EA9"/>
    <w:rsid w:val="00614A0A"/>
    <w:rsid w:val="006156A4"/>
    <w:rsid w:val="00621AC2"/>
    <w:rsid w:val="006362D5"/>
    <w:rsid w:val="006456A8"/>
    <w:rsid w:val="0064587B"/>
    <w:rsid w:val="00651384"/>
    <w:rsid w:val="00652200"/>
    <w:rsid w:val="00652CE5"/>
    <w:rsid w:val="00655210"/>
    <w:rsid w:val="00664F05"/>
    <w:rsid w:val="006711E2"/>
    <w:rsid w:val="006711F2"/>
    <w:rsid w:val="0067168D"/>
    <w:rsid w:val="00672434"/>
    <w:rsid w:val="00673D3F"/>
    <w:rsid w:val="00677F23"/>
    <w:rsid w:val="00683387"/>
    <w:rsid w:val="0068440F"/>
    <w:rsid w:val="006939B6"/>
    <w:rsid w:val="00695F14"/>
    <w:rsid w:val="006A2ABF"/>
    <w:rsid w:val="006B1344"/>
    <w:rsid w:val="006B78C7"/>
    <w:rsid w:val="006C6507"/>
    <w:rsid w:val="006D3CE2"/>
    <w:rsid w:val="006D6CF0"/>
    <w:rsid w:val="006F0026"/>
    <w:rsid w:val="006F0575"/>
    <w:rsid w:val="006F2255"/>
    <w:rsid w:val="006F4FD0"/>
    <w:rsid w:val="00703C9B"/>
    <w:rsid w:val="007228D9"/>
    <w:rsid w:val="00736E72"/>
    <w:rsid w:val="00743E1E"/>
    <w:rsid w:val="0075029B"/>
    <w:rsid w:val="00751D42"/>
    <w:rsid w:val="007537D1"/>
    <w:rsid w:val="00761690"/>
    <w:rsid w:val="007666AA"/>
    <w:rsid w:val="00767503"/>
    <w:rsid w:val="00772BA4"/>
    <w:rsid w:val="00773D1F"/>
    <w:rsid w:val="00781F56"/>
    <w:rsid w:val="00786FAB"/>
    <w:rsid w:val="007A158A"/>
    <w:rsid w:val="007A2DFD"/>
    <w:rsid w:val="007A4EEA"/>
    <w:rsid w:val="007A56F2"/>
    <w:rsid w:val="007A768A"/>
    <w:rsid w:val="007A796B"/>
    <w:rsid w:val="007B38EB"/>
    <w:rsid w:val="007B442E"/>
    <w:rsid w:val="007B54A1"/>
    <w:rsid w:val="007C03B0"/>
    <w:rsid w:val="007C74BB"/>
    <w:rsid w:val="007D1FAB"/>
    <w:rsid w:val="007D2B9F"/>
    <w:rsid w:val="007D3C52"/>
    <w:rsid w:val="007D405F"/>
    <w:rsid w:val="007E1219"/>
    <w:rsid w:val="007E1B33"/>
    <w:rsid w:val="007E2FC6"/>
    <w:rsid w:val="007F7C2E"/>
    <w:rsid w:val="00831718"/>
    <w:rsid w:val="008327FD"/>
    <w:rsid w:val="00842C57"/>
    <w:rsid w:val="008475EA"/>
    <w:rsid w:val="008515EA"/>
    <w:rsid w:val="00870C31"/>
    <w:rsid w:val="008722E3"/>
    <w:rsid w:val="00882262"/>
    <w:rsid w:val="0088331D"/>
    <w:rsid w:val="00884C3E"/>
    <w:rsid w:val="00887085"/>
    <w:rsid w:val="00893580"/>
    <w:rsid w:val="008A4E18"/>
    <w:rsid w:val="008C1161"/>
    <w:rsid w:val="008C2D77"/>
    <w:rsid w:val="008C54BF"/>
    <w:rsid w:val="008C58EB"/>
    <w:rsid w:val="008D265F"/>
    <w:rsid w:val="008D7BDB"/>
    <w:rsid w:val="008E328B"/>
    <w:rsid w:val="008F2373"/>
    <w:rsid w:val="009030F0"/>
    <w:rsid w:val="00903C40"/>
    <w:rsid w:val="00920852"/>
    <w:rsid w:val="00936E53"/>
    <w:rsid w:val="00936FE1"/>
    <w:rsid w:val="009475E8"/>
    <w:rsid w:val="00952442"/>
    <w:rsid w:val="00952B86"/>
    <w:rsid w:val="009549C2"/>
    <w:rsid w:val="009609E1"/>
    <w:rsid w:val="00970912"/>
    <w:rsid w:val="00980F50"/>
    <w:rsid w:val="00982BAC"/>
    <w:rsid w:val="009924D5"/>
    <w:rsid w:val="00996290"/>
    <w:rsid w:val="009962A5"/>
    <w:rsid w:val="009B347B"/>
    <w:rsid w:val="009C2F89"/>
    <w:rsid w:val="009D247E"/>
    <w:rsid w:val="009E15DD"/>
    <w:rsid w:val="009E2379"/>
    <w:rsid w:val="009E56CE"/>
    <w:rsid w:val="00A06B4F"/>
    <w:rsid w:val="00A1489D"/>
    <w:rsid w:val="00A202B2"/>
    <w:rsid w:val="00A3356A"/>
    <w:rsid w:val="00A34C4E"/>
    <w:rsid w:val="00A37711"/>
    <w:rsid w:val="00A4693B"/>
    <w:rsid w:val="00A46A77"/>
    <w:rsid w:val="00A51379"/>
    <w:rsid w:val="00A52294"/>
    <w:rsid w:val="00A53880"/>
    <w:rsid w:val="00A54A39"/>
    <w:rsid w:val="00A574A9"/>
    <w:rsid w:val="00A611DF"/>
    <w:rsid w:val="00A61573"/>
    <w:rsid w:val="00A63BE4"/>
    <w:rsid w:val="00A67766"/>
    <w:rsid w:val="00A85358"/>
    <w:rsid w:val="00A90DF5"/>
    <w:rsid w:val="00A96372"/>
    <w:rsid w:val="00AA3244"/>
    <w:rsid w:val="00AA4305"/>
    <w:rsid w:val="00AA5044"/>
    <w:rsid w:val="00AA6BEF"/>
    <w:rsid w:val="00AB07C1"/>
    <w:rsid w:val="00AB4ACF"/>
    <w:rsid w:val="00AB51D5"/>
    <w:rsid w:val="00AB5894"/>
    <w:rsid w:val="00AC2D97"/>
    <w:rsid w:val="00AC40CC"/>
    <w:rsid w:val="00AC6CC9"/>
    <w:rsid w:val="00AD153C"/>
    <w:rsid w:val="00AD1775"/>
    <w:rsid w:val="00AD58F3"/>
    <w:rsid w:val="00AD72C4"/>
    <w:rsid w:val="00AE119D"/>
    <w:rsid w:val="00AE5EF5"/>
    <w:rsid w:val="00AF1D92"/>
    <w:rsid w:val="00AF48AB"/>
    <w:rsid w:val="00AF4AE0"/>
    <w:rsid w:val="00B038C9"/>
    <w:rsid w:val="00B069FE"/>
    <w:rsid w:val="00B10239"/>
    <w:rsid w:val="00B1324E"/>
    <w:rsid w:val="00B22AB8"/>
    <w:rsid w:val="00B23FD3"/>
    <w:rsid w:val="00B35D1D"/>
    <w:rsid w:val="00B35EB7"/>
    <w:rsid w:val="00B612BD"/>
    <w:rsid w:val="00B62CEC"/>
    <w:rsid w:val="00B6431E"/>
    <w:rsid w:val="00B710F2"/>
    <w:rsid w:val="00B712B5"/>
    <w:rsid w:val="00B75820"/>
    <w:rsid w:val="00B86130"/>
    <w:rsid w:val="00B92A16"/>
    <w:rsid w:val="00BA5615"/>
    <w:rsid w:val="00BB1425"/>
    <w:rsid w:val="00BB44F8"/>
    <w:rsid w:val="00BC6EF5"/>
    <w:rsid w:val="00BD0092"/>
    <w:rsid w:val="00BD06DA"/>
    <w:rsid w:val="00BE01F7"/>
    <w:rsid w:val="00BE1CC6"/>
    <w:rsid w:val="00BE6DFC"/>
    <w:rsid w:val="00BE783A"/>
    <w:rsid w:val="00BF1750"/>
    <w:rsid w:val="00BF3FC5"/>
    <w:rsid w:val="00C0090A"/>
    <w:rsid w:val="00C03387"/>
    <w:rsid w:val="00C04DE0"/>
    <w:rsid w:val="00C0501C"/>
    <w:rsid w:val="00C14F5B"/>
    <w:rsid w:val="00C217C2"/>
    <w:rsid w:val="00C22202"/>
    <w:rsid w:val="00C26ED3"/>
    <w:rsid w:val="00C341E9"/>
    <w:rsid w:val="00C36A48"/>
    <w:rsid w:val="00C47BE9"/>
    <w:rsid w:val="00C51B2F"/>
    <w:rsid w:val="00C74BF5"/>
    <w:rsid w:val="00C85D28"/>
    <w:rsid w:val="00C9533A"/>
    <w:rsid w:val="00C975C1"/>
    <w:rsid w:val="00CB0412"/>
    <w:rsid w:val="00CB78F4"/>
    <w:rsid w:val="00CC1332"/>
    <w:rsid w:val="00CC7075"/>
    <w:rsid w:val="00CD1AFE"/>
    <w:rsid w:val="00CD1DD2"/>
    <w:rsid w:val="00CD42C7"/>
    <w:rsid w:val="00CD467D"/>
    <w:rsid w:val="00CE3D85"/>
    <w:rsid w:val="00CE533D"/>
    <w:rsid w:val="00CF4A8E"/>
    <w:rsid w:val="00CF7991"/>
    <w:rsid w:val="00D000E4"/>
    <w:rsid w:val="00D055B3"/>
    <w:rsid w:val="00D063C5"/>
    <w:rsid w:val="00D15F7F"/>
    <w:rsid w:val="00D22BB3"/>
    <w:rsid w:val="00D41AEB"/>
    <w:rsid w:val="00D67F18"/>
    <w:rsid w:val="00D73F0A"/>
    <w:rsid w:val="00D82262"/>
    <w:rsid w:val="00D82BFE"/>
    <w:rsid w:val="00D9569D"/>
    <w:rsid w:val="00DA2AB8"/>
    <w:rsid w:val="00DB7A3D"/>
    <w:rsid w:val="00DD7A6B"/>
    <w:rsid w:val="00DE423E"/>
    <w:rsid w:val="00DF49E9"/>
    <w:rsid w:val="00E13BEF"/>
    <w:rsid w:val="00E2064A"/>
    <w:rsid w:val="00E22264"/>
    <w:rsid w:val="00E22A16"/>
    <w:rsid w:val="00E46AD1"/>
    <w:rsid w:val="00E711E0"/>
    <w:rsid w:val="00E85971"/>
    <w:rsid w:val="00E860CF"/>
    <w:rsid w:val="00E87169"/>
    <w:rsid w:val="00E92709"/>
    <w:rsid w:val="00EA473E"/>
    <w:rsid w:val="00EA4BC1"/>
    <w:rsid w:val="00EE1A60"/>
    <w:rsid w:val="00EE2AB1"/>
    <w:rsid w:val="00EE4EA5"/>
    <w:rsid w:val="00EE4F68"/>
    <w:rsid w:val="00EF0AB5"/>
    <w:rsid w:val="00EF202F"/>
    <w:rsid w:val="00F114A3"/>
    <w:rsid w:val="00F33558"/>
    <w:rsid w:val="00F42E13"/>
    <w:rsid w:val="00F559D6"/>
    <w:rsid w:val="00F70FEB"/>
    <w:rsid w:val="00F7270E"/>
    <w:rsid w:val="00F73BB5"/>
    <w:rsid w:val="00F862C4"/>
    <w:rsid w:val="00F9181E"/>
    <w:rsid w:val="00F97976"/>
    <w:rsid w:val="00FA0764"/>
    <w:rsid w:val="00FA457D"/>
    <w:rsid w:val="00FA6BA8"/>
    <w:rsid w:val="00FB3B78"/>
    <w:rsid w:val="00FC06EB"/>
    <w:rsid w:val="00FC1400"/>
    <w:rsid w:val="00FC3581"/>
    <w:rsid w:val="00FD6EBB"/>
    <w:rsid w:val="00FF5BB9"/>
    <w:rsid w:val="00FF63CB"/>
    <w:rsid w:val="00FF7422"/>
    <w:rsid w:val="00FF7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135F3-B3D6-4D11-82C2-88E4C63FC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34</Pages>
  <Words>5989</Words>
  <Characters>37732</Characters>
  <Application>Microsoft Office Word</Application>
  <DocSecurity>0</DocSecurity>
  <Lines>314</Lines>
  <Paragraphs>87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Dokumentation</vt:lpstr>
    </vt:vector>
  </TitlesOfParts>
  <Company>SE2 Projekt MRT</Company>
  <LinksUpToDate>false</LinksUpToDate>
  <CharactersWithSpaces>43634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</dc:title>
  <dc:creator>Christina</dc:creator>
  <cp:lastModifiedBy>Delia</cp:lastModifiedBy>
  <cp:revision>313</cp:revision>
  <dcterms:created xsi:type="dcterms:W3CDTF">2011-04-11T12:08:00Z</dcterms:created>
  <dcterms:modified xsi:type="dcterms:W3CDTF">2011-05-30T08:31:00Z</dcterms:modified>
</cp:coreProperties>
</file>