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E80" w:rsidRDefault="009B6E80" w:rsidP="009B6E80">
      <w:pPr>
        <w:pStyle w:val="Titel"/>
      </w:pPr>
      <w:r>
        <w:t>Sitzungsprotokoll</w:t>
      </w:r>
    </w:p>
    <w:p w:rsidR="008165CA" w:rsidRPr="008165CA" w:rsidRDefault="000B7174" w:rsidP="008165CA">
      <w:pPr>
        <w:rPr>
          <w:sz w:val="28"/>
          <w:szCs w:val="28"/>
        </w:rPr>
      </w:pPr>
      <w:r>
        <w:rPr>
          <w:sz w:val="28"/>
          <w:szCs w:val="28"/>
        </w:rPr>
        <w:t>Vom 08</w:t>
      </w:r>
      <w:r w:rsidR="00683112">
        <w:rPr>
          <w:sz w:val="28"/>
          <w:szCs w:val="28"/>
        </w:rPr>
        <w:t>.03</w:t>
      </w:r>
      <w:r w:rsidR="008165CA" w:rsidRPr="008165CA">
        <w:rPr>
          <w:sz w:val="28"/>
          <w:szCs w:val="28"/>
        </w:rPr>
        <w:t>.2011</w:t>
      </w:r>
    </w:p>
    <w:p w:rsidR="00A53880" w:rsidRDefault="0075029B" w:rsidP="00E711E0">
      <w:pPr>
        <w:pStyle w:val="berschrift1"/>
      </w:pPr>
      <w:bookmarkStart w:id="0" w:name="_Toc287368014"/>
      <w:r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7368015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B7174" w:rsidP="005E1B49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="000F053E">
              <w:rPr>
                <w:b w:val="0"/>
              </w:rPr>
              <w:t>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B7174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WR</w:t>
            </w:r>
          </w:p>
        </w:tc>
      </w:tr>
      <w:tr w:rsidR="00B93862" w:rsidRPr="00F9181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B93862" w:rsidRPr="00F9181E" w:rsidRDefault="00B93862" w:rsidP="005536B8">
            <w:pPr>
              <w:rPr>
                <w:b w:val="0"/>
              </w:rPr>
            </w:pPr>
            <w:r>
              <w:rPr>
                <w:b w:val="0"/>
              </w:rPr>
              <w:t>08.03</w:t>
            </w:r>
            <w:r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B93862" w:rsidRPr="00F9181E" w:rsidRDefault="00B93862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4674" w:type="dxa"/>
          </w:tcPr>
          <w:p w:rsidR="00B93862" w:rsidRPr="00F9181E" w:rsidRDefault="00B93862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Review</w:t>
            </w:r>
            <w:r w:rsidR="00C5391C">
              <w:t>e</w:t>
            </w:r>
            <w:bookmarkStart w:id="2" w:name="_GoBack"/>
            <w:bookmarkEnd w:id="2"/>
            <w:r>
              <w:t>d</w:t>
            </w:r>
          </w:p>
        </w:tc>
        <w:tc>
          <w:tcPr>
            <w:tcW w:w="2303" w:type="dxa"/>
          </w:tcPr>
          <w:p w:rsidR="00B93862" w:rsidRDefault="00B93862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SD</w:t>
            </w:r>
          </w:p>
        </w:tc>
      </w:tr>
    </w:tbl>
    <w:bookmarkStart w:id="3" w:name="_Toc287368016" w:displacedByCustomXml="next"/>
    <w:bookmarkStart w:id="4" w:name="_Toc287267063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4"/>
          <w:bookmarkEnd w:id="3"/>
        </w:p>
        <w:p w:rsidR="00451CBA" w:rsidRDefault="00B3188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7368014" w:history="1">
            <w:r w:rsidR="00451CBA" w:rsidRPr="008307E8">
              <w:rPr>
                <w:rStyle w:val="Hyperlink"/>
                <w:noProof/>
              </w:rPr>
              <w:t>1</w:t>
            </w:r>
            <w:r w:rsidR="00451CB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Dokumentinformationen</w:t>
            </w:r>
            <w:r w:rsidR="00451CB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1CBA" w:rsidRDefault="00061E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15" w:history="1">
            <w:r w:rsidR="00451CBA" w:rsidRPr="008307E8">
              <w:rPr>
                <w:rStyle w:val="Hyperlink"/>
                <w:noProof/>
              </w:rPr>
              <w:t>1.1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Änderungsgeschichte</w:t>
            </w:r>
            <w:r w:rsidR="00451CBA">
              <w:rPr>
                <w:noProof/>
                <w:webHidden/>
              </w:rPr>
              <w:tab/>
            </w:r>
            <w:r w:rsidR="00B31880"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_Toc287368015 \h </w:instrText>
            </w:r>
            <w:r w:rsidR="00B31880">
              <w:rPr>
                <w:noProof/>
                <w:webHidden/>
              </w:rPr>
            </w:r>
            <w:r w:rsidR="00B31880"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 w:rsidR="00B31880">
              <w:rPr>
                <w:noProof/>
                <w:webHidden/>
              </w:rPr>
              <w:fldChar w:fldCharType="end"/>
            </w:r>
          </w:hyperlink>
        </w:p>
        <w:p w:rsidR="00451CBA" w:rsidRDefault="00061E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16" w:history="1">
            <w:r w:rsidR="00451CBA" w:rsidRPr="008307E8">
              <w:rPr>
                <w:rStyle w:val="Hyperlink"/>
                <w:noProof/>
              </w:rPr>
              <w:t>1.2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  <w:lang w:val="de-DE"/>
              </w:rPr>
              <w:t>Inhaltsverzeichnis</w:t>
            </w:r>
            <w:r w:rsidR="00451CBA">
              <w:rPr>
                <w:noProof/>
                <w:webHidden/>
              </w:rPr>
              <w:tab/>
            </w:r>
            <w:r w:rsidR="00B31880"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_Toc287368016 \h </w:instrText>
            </w:r>
            <w:r w:rsidR="00B31880">
              <w:rPr>
                <w:noProof/>
                <w:webHidden/>
              </w:rPr>
            </w:r>
            <w:r w:rsidR="00B31880"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 w:rsidR="00B31880">
              <w:rPr>
                <w:noProof/>
                <w:webHidden/>
              </w:rPr>
              <w:fldChar w:fldCharType="end"/>
            </w:r>
          </w:hyperlink>
        </w:p>
        <w:p w:rsidR="00451CBA" w:rsidRDefault="00061E7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8017" w:history="1">
            <w:r w:rsidR="00451CBA" w:rsidRPr="008307E8">
              <w:rPr>
                <w:rStyle w:val="Hyperlink"/>
                <w:noProof/>
              </w:rPr>
              <w:t>2</w:t>
            </w:r>
            <w:r w:rsidR="00451CB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Traktanden</w:t>
            </w:r>
            <w:r w:rsidR="00451CBA">
              <w:rPr>
                <w:noProof/>
                <w:webHidden/>
              </w:rPr>
              <w:tab/>
            </w:r>
            <w:r w:rsidR="00B31880"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_Toc287368017 \h </w:instrText>
            </w:r>
            <w:r w:rsidR="00B31880">
              <w:rPr>
                <w:noProof/>
                <w:webHidden/>
              </w:rPr>
            </w:r>
            <w:r w:rsidR="00B31880"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 w:rsidR="00B31880">
              <w:rPr>
                <w:noProof/>
                <w:webHidden/>
              </w:rPr>
              <w:fldChar w:fldCharType="end"/>
            </w:r>
          </w:hyperlink>
        </w:p>
        <w:p w:rsidR="00451CBA" w:rsidRDefault="00061E7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8018" w:history="1">
            <w:r w:rsidR="00451CBA" w:rsidRPr="008307E8">
              <w:rPr>
                <w:rStyle w:val="Hyperlink"/>
                <w:noProof/>
              </w:rPr>
              <w:t>3</w:t>
            </w:r>
            <w:r w:rsidR="00451CB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Diskussion / Beschlüsse</w:t>
            </w:r>
            <w:r w:rsidR="00451CBA">
              <w:rPr>
                <w:noProof/>
                <w:webHidden/>
              </w:rPr>
              <w:tab/>
            </w:r>
            <w:r w:rsidR="00B31880"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_Toc287368018 \h </w:instrText>
            </w:r>
            <w:r w:rsidR="00B31880">
              <w:rPr>
                <w:noProof/>
                <w:webHidden/>
              </w:rPr>
            </w:r>
            <w:r w:rsidR="00B31880"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1</w:t>
            </w:r>
            <w:r w:rsidR="00B31880">
              <w:rPr>
                <w:noProof/>
                <w:webHidden/>
              </w:rPr>
              <w:fldChar w:fldCharType="end"/>
            </w:r>
          </w:hyperlink>
        </w:p>
        <w:p w:rsidR="00451CBA" w:rsidRDefault="00061E73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7368019" w:history="1">
            <w:r w:rsidR="00451CBA" w:rsidRPr="008307E8">
              <w:rPr>
                <w:rStyle w:val="Hyperlink"/>
                <w:noProof/>
              </w:rPr>
              <w:t>4</w:t>
            </w:r>
            <w:r w:rsidR="00451CBA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Aufgabenverteilung</w:t>
            </w:r>
            <w:r w:rsidR="00451CBA">
              <w:rPr>
                <w:noProof/>
                <w:webHidden/>
              </w:rPr>
              <w:tab/>
            </w:r>
            <w:r w:rsidR="00B31880"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_Toc287368019 \h </w:instrText>
            </w:r>
            <w:r w:rsidR="00B31880">
              <w:rPr>
                <w:noProof/>
                <w:webHidden/>
              </w:rPr>
            </w:r>
            <w:r w:rsidR="00B31880"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2</w:t>
            </w:r>
            <w:r w:rsidR="00B31880">
              <w:rPr>
                <w:noProof/>
                <w:webHidden/>
              </w:rPr>
              <w:fldChar w:fldCharType="end"/>
            </w:r>
          </w:hyperlink>
        </w:p>
        <w:p w:rsidR="00451CBA" w:rsidRDefault="00061E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20" w:history="1">
            <w:r w:rsidR="00451CBA" w:rsidRPr="008307E8">
              <w:rPr>
                <w:rStyle w:val="Hyperlink"/>
                <w:noProof/>
              </w:rPr>
              <w:t>4.1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Elmer Lukas</w:t>
            </w:r>
            <w:r w:rsidR="00451CBA">
              <w:rPr>
                <w:noProof/>
                <w:webHidden/>
              </w:rPr>
              <w:tab/>
            </w:r>
            <w:r w:rsidR="00B31880"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_Toc287368020 \h </w:instrText>
            </w:r>
            <w:r w:rsidR="00B31880">
              <w:rPr>
                <w:noProof/>
                <w:webHidden/>
              </w:rPr>
            </w:r>
            <w:r w:rsidR="00B31880"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2</w:t>
            </w:r>
            <w:r w:rsidR="00B31880">
              <w:rPr>
                <w:noProof/>
                <w:webHidden/>
              </w:rPr>
              <w:fldChar w:fldCharType="end"/>
            </w:r>
          </w:hyperlink>
        </w:p>
        <w:p w:rsidR="00451CBA" w:rsidRDefault="00061E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21" w:history="1">
            <w:r w:rsidR="00451CBA" w:rsidRPr="008307E8">
              <w:rPr>
                <w:rStyle w:val="Hyperlink"/>
                <w:noProof/>
              </w:rPr>
              <w:t>4.2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Waltenspül Remo</w:t>
            </w:r>
            <w:r w:rsidR="00451CBA">
              <w:rPr>
                <w:noProof/>
                <w:webHidden/>
              </w:rPr>
              <w:tab/>
            </w:r>
            <w:r w:rsidR="00B31880"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_Toc287368021 \h </w:instrText>
            </w:r>
            <w:r w:rsidR="00B31880">
              <w:rPr>
                <w:noProof/>
                <w:webHidden/>
              </w:rPr>
            </w:r>
            <w:r w:rsidR="00B31880"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2</w:t>
            </w:r>
            <w:r w:rsidR="00B31880">
              <w:rPr>
                <w:noProof/>
                <w:webHidden/>
              </w:rPr>
              <w:fldChar w:fldCharType="end"/>
            </w:r>
          </w:hyperlink>
        </w:p>
        <w:p w:rsidR="00451CBA" w:rsidRDefault="00061E73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7368022" w:history="1">
            <w:r w:rsidR="00451CBA" w:rsidRPr="008307E8">
              <w:rPr>
                <w:rStyle w:val="Hyperlink"/>
                <w:noProof/>
              </w:rPr>
              <w:t>4.3</w:t>
            </w:r>
            <w:r w:rsidR="00451CBA">
              <w:rPr>
                <w:noProof/>
                <w:sz w:val="22"/>
                <w:szCs w:val="22"/>
                <w:lang w:eastAsia="de-CH"/>
              </w:rPr>
              <w:tab/>
            </w:r>
            <w:r w:rsidR="00451CBA" w:rsidRPr="008307E8">
              <w:rPr>
                <w:rStyle w:val="Hyperlink"/>
                <w:noProof/>
              </w:rPr>
              <w:t>Steiner Diego</w:t>
            </w:r>
            <w:r w:rsidR="00451CBA">
              <w:rPr>
                <w:noProof/>
                <w:webHidden/>
              </w:rPr>
              <w:tab/>
            </w:r>
            <w:r w:rsidR="00B31880">
              <w:rPr>
                <w:noProof/>
                <w:webHidden/>
              </w:rPr>
              <w:fldChar w:fldCharType="begin"/>
            </w:r>
            <w:r w:rsidR="00451CBA">
              <w:rPr>
                <w:noProof/>
                <w:webHidden/>
              </w:rPr>
              <w:instrText xml:space="preserve"> PAGEREF _Toc287368022 \h </w:instrText>
            </w:r>
            <w:r w:rsidR="00B31880">
              <w:rPr>
                <w:noProof/>
                <w:webHidden/>
              </w:rPr>
            </w:r>
            <w:r w:rsidR="00B31880">
              <w:rPr>
                <w:noProof/>
                <w:webHidden/>
              </w:rPr>
              <w:fldChar w:fldCharType="separate"/>
            </w:r>
            <w:r w:rsidR="00451CBA">
              <w:rPr>
                <w:noProof/>
                <w:webHidden/>
              </w:rPr>
              <w:t>2</w:t>
            </w:r>
            <w:r w:rsidR="00B31880">
              <w:rPr>
                <w:noProof/>
                <w:webHidden/>
              </w:rPr>
              <w:fldChar w:fldCharType="end"/>
            </w:r>
          </w:hyperlink>
        </w:p>
        <w:p w:rsidR="00A06B4F" w:rsidRDefault="00B31880">
          <w:r>
            <w:rPr>
              <w:b/>
              <w:bCs/>
              <w:lang w:val="de-DE"/>
            </w:rPr>
            <w:fldChar w:fldCharType="end"/>
          </w:r>
        </w:p>
      </w:sdtContent>
    </w:sdt>
    <w:p w:rsidR="006156A4" w:rsidRDefault="001332FD" w:rsidP="006156A4">
      <w:pPr>
        <w:pStyle w:val="berschrift1"/>
      </w:pPr>
      <w:bookmarkStart w:id="5" w:name="_Toc287368017"/>
      <w:r>
        <w:t>Traktanden</w:t>
      </w:r>
      <w:bookmarkEnd w:id="5"/>
    </w:p>
    <w:p w:rsidR="002A3DE3" w:rsidRDefault="000B7174" w:rsidP="00545B1D">
      <w:pPr>
        <w:pStyle w:val="Listenabsatz"/>
        <w:numPr>
          <w:ilvl w:val="0"/>
          <w:numId w:val="7"/>
        </w:numPr>
      </w:pPr>
      <w:r>
        <w:t>Besprechung Projektplan mit Herr Rudin</w:t>
      </w:r>
    </w:p>
    <w:p w:rsidR="001332FD" w:rsidRDefault="00AF0DB2" w:rsidP="00AF0DB2">
      <w:pPr>
        <w:pStyle w:val="berschrift1"/>
      </w:pPr>
      <w:bookmarkStart w:id="6" w:name="_Toc287368018"/>
      <w:r>
        <w:t>Diskussion / Beschlüsse</w:t>
      </w:r>
      <w:bookmarkEnd w:id="6"/>
    </w:p>
    <w:p w:rsidR="00F30FD5" w:rsidRDefault="000B7174" w:rsidP="000B7174">
      <w:pPr>
        <w:pStyle w:val="Listenabsatz"/>
        <w:numPr>
          <w:ilvl w:val="0"/>
          <w:numId w:val="6"/>
        </w:numPr>
      </w:pPr>
      <w:r>
        <w:t>Die Verantwortlichkeiten der einzelnen Projektmitarbeiter detaillierter erläutern</w:t>
      </w:r>
    </w:p>
    <w:p w:rsidR="000B7174" w:rsidRDefault="000B7174" w:rsidP="000B7174">
      <w:pPr>
        <w:pStyle w:val="Listenabsatz"/>
        <w:numPr>
          <w:ilvl w:val="0"/>
          <w:numId w:val="6"/>
        </w:numPr>
      </w:pPr>
      <w:r>
        <w:t>Ablauf beim Ändern von Dokumenten präziser beschreiben (Verantwortung klären)</w:t>
      </w:r>
    </w:p>
    <w:p w:rsidR="000B7174" w:rsidRDefault="002659C1" w:rsidP="000B7174">
      <w:pPr>
        <w:pStyle w:val="Listenabsatz"/>
        <w:numPr>
          <w:ilvl w:val="0"/>
          <w:numId w:val="6"/>
        </w:numPr>
      </w:pPr>
      <w:r>
        <w:t>Änderungsverfahren bei Codeänderungen spezifizieren (Unit Tests ev. Referenz auf anderes Kap.)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>Anpassen von Kleinigkeiten bei den zu erstellenden Artefakten (Klassendiagramm gehört zur Elaboration2 Designmodel)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>Eventuell kann bei bestimmter Version Featurefreeze definiert werden</w:t>
      </w:r>
    </w:p>
    <w:p w:rsidR="002659C1" w:rsidRDefault="002659C1" w:rsidP="000B7174">
      <w:pPr>
        <w:pStyle w:val="Listenabsatz"/>
        <w:numPr>
          <w:ilvl w:val="0"/>
          <w:numId w:val="6"/>
        </w:numPr>
      </w:pPr>
      <w:r>
        <w:t>Beschreibung Ablauf Risikomanagement ein bisschen schwammig („sobald wie möglich“)</w:t>
      </w:r>
    </w:p>
    <w:p w:rsidR="002659C1" w:rsidRDefault="0078207F" w:rsidP="000B7174">
      <w:pPr>
        <w:pStyle w:val="Listenabsatz"/>
        <w:numPr>
          <w:ilvl w:val="0"/>
          <w:numId w:val="6"/>
        </w:numPr>
      </w:pPr>
      <w:r>
        <w:t>Wiki auf Redmine wird zur Kommunikation zwischen Teammitglieder verwendet.</w:t>
      </w:r>
    </w:p>
    <w:p w:rsidR="0078207F" w:rsidRDefault="0078207F" w:rsidP="000B7174">
      <w:pPr>
        <w:pStyle w:val="Listenabsatz"/>
        <w:numPr>
          <w:ilvl w:val="0"/>
          <w:numId w:val="6"/>
        </w:numPr>
      </w:pPr>
      <w:r>
        <w:t>Benutzung der Infrastruktur genauer erläutern</w:t>
      </w:r>
    </w:p>
    <w:p w:rsidR="002659C1" w:rsidRDefault="002659C1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4F3FE9" w:rsidRDefault="004F3FE9" w:rsidP="004F3FE9">
      <w:pPr>
        <w:pStyle w:val="berschrift1"/>
      </w:pPr>
      <w:bookmarkStart w:id="7" w:name="_Toc287368019"/>
      <w:r>
        <w:lastRenderedPageBreak/>
        <w:t>Aufgabenverteilung</w:t>
      </w:r>
      <w:bookmarkEnd w:id="7"/>
    </w:p>
    <w:p w:rsidR="004F3FE9" w:rsidRDefault="004F3FE9" w:rsidP="004F3FE9">
      <w:pPr>
        <w:pStyle w:val="berschrift2"/>
      </w:pPr>
      <w:bookmarkStart w:id="8" w:name="_Toc287368020"/>
      <w:r>
        <w:t>Elmer Lukas</w:t>
      </w:r>
      <w:bookmarkEnd w:id="8"/>
    </w:p>
    <w:p w:rsidR="00717D66" w:rsidRPr="00545B1D" w:rsidRDefault="000B7174" w:rsidP="00521763">
      <w:pPr>
        <w:pStyle w:val="Listenabsatz"/>
        <w:numPr>
          <w:ilvl w:val="0"/>
          <w:numId w:val="5"/>
        </w:numPr>
      </w:pPr>
      <w:r>
        <w:t>Besprochene Änderungen im Dokument „Projektplan“ anpassen</w:t>
      </w:r>
    </w:p>
    <w:p w:rsidR="004F3FE9" w:rsidRDefault="004F3FE9" w:rsidP="004F3FE9">
      <w:pPr>
        <w:pStyle w:val="berschrift2"/>
      </w:pPr>
      <w:bookmarkStart w:id="9" w:name="_Toc287368021"/>
      <w:r>
        <w:t>Waltenspül Remo</w:t>
      </w:r>
      <w:bookmarkEnd w:id="9"/>
    </w:p>
    <w:p w:rsidR="004F3FE9" w:rsidRDefault="000B7174" w:rsidP="004F3FE9">
      <w:pPr>
        <w:pStyle w:val="Listenabsatz"/>
        <w:numPr>
          <w:ilvl w:val="0"/>
          <w:numId w:val="5"/>
        </w:numPr>
      </w:pPr>
      <w:r>
        <w:t>Schreiben des Sitzungsprotokolls</w:t>
      </w:r>
    </w:p>
    <w:p w:rsidR="000B7174" w:rsidRDefault="000B7174" w:rsidP="000B7174">
      <w:pPr>
        <w:pStyle w:val="berschrift2"/>
      </w:pPr>
      <w:bookmarkStart w:id="10" w:name="_Toc287368022"/>
      <w:r>
        <w:t>Steiner Diego</w:t>
      </w:r>
      <w:bookmarkEnd w:id="10"/>
    </w:p>
    <w:p w:rsidR="000B7174" w:rsidRPr="000B7174" w:rsidRDefault="000B7174" w:rsidP="000B7174">
      <w:pPr>
        <w:pStyle w:val="Listenabsatz"/>
        <w:numPr>
          <w:ilvl w:val="0"/>
          <w:numId w:val="5"/>
        </w:numPr>
      </w:pPr>
      <w:r>
        <w:t>Aktualisieren der Tickets auf dem Redmine-Server</w:t>
      </w:r>
    </w:p>
    <w:sectPr w:rsidR="000B7174" w:rsidRPr="000B7174" w:rsidSect="009B6E8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E73" w:rsidRDefault="00061E73" w:rsidP="008F2373">
      <w:pPr>
        <w:spacing w:after="0"/>
      </w:pPr>
      <w:r>
        <w:separator/>
      </w:r>
    </w:p>
  </w:endnote>
  <w:endnote w:type="continuationSeparator" w:id="0">
    <w:p w:rsidR="00061E73" w:rsidRDefault="00061E73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B31880">
      <w:fldChar w:fldCharType="begin"/>
    </w:r>
    <w:r>
      <w:instrText xml:space="preserve"> DATE  \@ "d. MMMM yyyy"  \* MERGEFORMAT </w:instrText>
    </w:r>
    <w:r w:rsidR="00B31880">
      <w:fldChar w:fldCharType="separate"/>
    </w:r>
    <w:r w:rsidR="00C5391C">
      <w:rPr>
        <w:noProof/>
      </w:rPr>
      <w:t>8. März 2011</w:t>
    </w:r>
    <w:r w:rsidR="00B31880">
      <w:fldChar w:fldCharType="end"/>
    </w:r>
    <w:r>
      <w:tab/>
    </w:r>
    <w:r w:rsidR="008F2373">
      <w:rPr>
        <w:lang w:val="de-DE"/>
      </w:rPr>
      <w:t xml:space="preserve">Seite </w:t>
    </w:r>
    <w:r w:rsidR="00B31880">
      <w:rPr>
        <w:b/>
      </w:rPr>
      <w:fldChar w:fldCharType="begin"/>
    </w:r>
    <w:r w:rsidR="008F2373">
      <w:rPr>
        <w:b/>
      </w:rPr>
      <w:instrText>PAGE  \* Arabic  \* MERGEFORMAT</w:instrText>
    </w:r>
    <w:r w:rsidR="00B31880">
      <w:rPr>
        <w:b/>
      </w:rPr>
      <w:fldChar w:fldCharType="separate"/>
    </w:r>
    <w:r w:rsidR="00C5391C" w:rsidRPr="00C5391C">
      <w:rPr>
        <w:b/>
        <w:noProof/>
        <w:lang w:val="de-DE"/>
      </w:rPr>
      <w:t>1</w:t>
    </w:r>
    <w:r w:rsidR="00B31880">
      <w:rPr>
        <w:b/>
      </w:rPr>
      <w:fldChar w:fldCharType="end"/>
    </w:r>
    <w:r w:rsidR="008F2373">
      <w:rPr>
        <w:lang w:val="de-DE"/>
      </w:rPr>
      <w:t xml:space="preserve"> von </w:t>
    </w:r>
    <w:r w:rsidR="00061E73">
      <w:fldChar w:fldCharType="begin"/>
    </w:r>
    <w:r w:rsidR="00061E73">
      <w:instrText>NUMPAGES  \* Arabic  \* MERGEFORMAT</w:instrText>
    </w:r>
    <w:r w:rsidR="00061E73">
      <w:fldChar w:fldCharType="separate"/>
    </w:r>
    <w:r w:rsidR="00C5391C" w:rsidRPr="00C5391C">
      <w:rPr>
        <w:b/>
        <w:noProof/>
        <w:lang w:val="de-DE"/>
      </w:rPr>
      <w:t>2</w:t>
    </w:r>
    <w:r w:rsidR="00061E73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E73" w:rsidRDefault="00061E73" w:rsidP="008F2373">
      <w:pPr>
        <w:spacing w:after="0"/>
      </w:pPr>
      <w:r>
        <w:separator/>
      </w:r>
    </w:p>
  </w:footnote>
  <w:footnote w:type="continuationSeparator" w:id="0">
    <w:p w:rsidR="00061E73" w:rsidRDefault="00061E73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6349C2">
      <w:t xml:space="preserve"> – Sitzungsprotokoll 03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24346"/>
    <w:multiLevelType w:val="hybridMultilevel"/>
    <w:tmpl w:val="225C8A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C666E"/>
    <w:multiLevelType w:val="hybridMultilevel"/>
    <w:tmpl w:val="AEE288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18C6784"/>
    <w:multiLevelType w:val="hybridMultilevel"/>
    <w:tmpl w:val="21C4AF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8577F"/>
    <w:rsid w:val="00036284"/>
    <w:rsid w:val="00061E73"/>
    <w:rsid w:val="0007295F"/>
    <w:rsid w:val="000760A9"/>
    <w:rsid w:val="000843C8"/>
    <w:rsid w:val="00097AB6"/>
    <w:rsid w:val="000B658F"/>
    <w:rsid w:val="000B7174"/>
    <w:rsid w:val="000D53D7"/>
    <w:rsid w:val="000E71F7"/>
    <w:rsid w:val="000F053E"/>
    <w:rsid w:val="000F6F8F"/>
    <w:rsid w:val="001332FD"/>
    <w:rsid w:val="00137820"/>
    <w:rsid w:val="001609C2"/>
    <w:rsid w:val="00175053"/>
    <w:rsid w:val="0018633B"/>
    <w:rsid w:val="001D17F5"/>
    <w:rsid w:val="001F1125"/>
    <w:rsid w:val="002206BA"/>
    <w:rsid w:val="00223137"/>
    <w:rsid w:val="0026560F"/>
    <w:rsid w:val="002659C1"/>
    <w:rsid w:val="00275C83"/>
    <w:rsid w:val="002A3DE3"/>
    <w:rsid w:val="002D663F"/>
    <w:rsid w:val="002E16A4"/>
    <w:rsid w:val="002E65A6"/>
    <w:rsid w:val="002F0A36"/>
    <w:rsid w:val="00353578"/>
    <w:rsid w:val="003726A7"/>
    <w:rsid w:val="003A0ADD"/>
    <w:rsid w:val="003A5C55"/>
    <w:rsid w:val="003C3BB7"/>
    <w:rsid w:val="003E40FB"/>
    <w:rsid w:val="00413113"/>
    <w:rsid w:val="00451CBA"/>
    <w:rsid w:val="0047364E"/>
    <w:rsid w:val="004C36FF"/>
    <w:rsid w:val="004E3943"/>
    <w:rsid w:val="004F1F66"/>
    <w:rsid w:val="004F28E4"/>
    <w:rsid w:val="004F3FE9"/>
    <w:rsid w:val="00521763"/>
    <w:rsid w:val="00545B1D"/>
    <w:rsid w:val="005B081C"/>
    <w:rsid w:val="005E6C04"/>
    <w:rsid w:val="006156A4"/>
    <w:rsid w:val="006312BD"/>
    <w:rsid w:val="006349C2"/>
    <w:rsid w:val="00651384"/>
    <w:rsid w:val="00657871"/>
    <w:rsid w:val="00683112"/>
    <w:rsid w:val="006845CD"/>
    <w:rsid w:val="006939B6"/>
    <w:rsid w:val="00695F14"/>
    <w:rsid w:val="006C313F"/>
    <w:rsid w:val="006C6507"/>
    <w:rsid w:val="006E056D"/>
    <w:rsid w:val="006F2255"/>
    <w:rsid w:val="00717D66"/>
    <w:rsid w:val="0075029B"/>
    <w:rsid w:val="0075297C"/>
    <w:rsid w:val="007537D1"/>
    <w:rsid w:val="00757E9C"/>
    <w:rsid w:val="0078207F"/>
    <w:rsid w:val="007A158A"/>
    <w:rsid w:val="007A72EE"/>
    <w:rsid w:val="007B0F32"/>
    <w:rsid w:val="007B442E"/>
    <w:rsid w:val="007C2C11"/>
    <w:rsid w:val="007D405F"/>
    <w:rsid w:val="007F61F9"/>
    <w:rsid w:val="008165CA"/>
    <w:rsid w:val="00816CC4"/>
    <w:rsid w:val="00870C31"/>
    <w:rsid w:val="008722E3"/>
    <w:rsid w:val="00887085"/>
    <w:rsid w:val="008A4E18"/>
    <w:rsid w:val="008C54BF"/>
    <w:rsid w:val="008E328B"/>
    <w:rsid w:val="008F2373"/>
    <w:rsid w:val="009030F0"/>
    <w:rsid w:val="00914573"/>
    <w:rsid w:val="00916D59"/>
    <w:rsid w:val="00940633"/>
    <w:rsid w:val="00952B86"/>
    <w:rsid w:val="009B6E80"/>
    <w:rsid w:val="009F1825"/>
    <w:rsid w:val="00A06B4F"/>
    <w:rsid w:val="00A53880"/>
    <w:rsid w:val="00A611DF"/>
    <w:rsid w:val="00A614CE"/>
    <w:rsid w:val="00AA2921"/>
    <w:rsid w:val="00AB51D5"/>
    <w:rsid w:val="00AC40CC"/>
    <w:rsid w:val="00AE119D"/>
    <w:rsid w:val="00AF0DB2"/>
    <w:rsid w:val="00B038C9"/>
    <w:rsid w:val="00B10239"/>
    <w:rsid w:val="00B12335"/>
    <w:rsid w:val="00B1324E"/>
    <w:rsid w:val="00B31880"/>
    <w:rsid w:val="00B712B5"/>
    <w:rsid w:val="00B93862"/>
    <w:rsid w:val="00BB1425"/>
    <w:rsid w:val="00BE07DF"/>
    <w:rsid w:val="00BE6DFC"/>
    <w:rsid w:val="00C14F5B"/>
    <w:rsid w:val="00C22202"/>
    <w:rsid w:val="00C37AF1"/>
    <w:rsid w:val="00C47BE9"/>
    <w:rsid w:val="00C5391C"/>
    <w:rsid w:val="00C74BF5"/>
    <w:rsid w:val="00C8577F"/>
    <w:rsid w:val="00C85D28"/>
    <w:rsid w:val="00C9533A"/>
    <w:rsid w:val="00CB0412"/>
    <w:rsid w:val="00CD42C7"/>
    <w:rsid w:val="00CE533D"/>
    <w:rsid w:val="00CE5AAE"/>
    <w:rsid w:val="00D460B6"/>
    <w:rsid w:val="00D96578"/>
    <w:rsid w:val="00E13BEF"/>
    <w:rsid w:val="00E216EC"/>
    <w:rsid w:val="00E22264"/>
    <w:rsid w:val="00E2274C"/>
    <w:rsid w:val="00E54034"/>
    <w:rsid w:val="00E711E0"/>
    <w:rsid w:val="00E860CF"/>
    <w:rsid w:val="00E87169"/>
    <w:rsid w:val="00E94D7F"/>
    <w:rsid w:val="00EE2AB1"/>
    <w:rsid w:val="00F30FD5"/>
    <w:rsid w:val="00F42E13"/>
    <w:rsid w:val="00F559D6"/>
    <w:rsid w:val="00F9181E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E94D7F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_protokoll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4350AF-C98B-4860-95D9-0DC28CBD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template_protokoll.dotx</Template>
  <TotalTime>0</TotalTime>
  <Pages>2</Pages>
  <Words>262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Projektplan</dc:title>
  <dc:creator>Christina</dc:creator>
  <cp:lastModifiedBy>schefe</cp:lastModifiedBy>
  <cp:revision>50</cp:revision>
  <dcterms:created xsi:type="dcterms:W3CDTF">2011-03-07T11:54:00Z</dcterms:created>
  <dcterms:modified xsi:type="dcterms:W3CDTF">2011-03-08T16:33:00Z</dcterms:modified>
</cp:coreProperties>
</file>