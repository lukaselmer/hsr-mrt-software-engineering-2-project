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C11DE5">
        <w:rPr>
          <w:noProof/>
          <w:lang w:eastAsia="de-CH"/>
        </w:rPr>
        <w:t>7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A44FBD">
        <w:rPr>
          <w:noProof/>
          <w:lang w:eastAsia="de-CH"/>
        </w:rPr>
        <w:t>Material</w:t>
      </w:r>
    </w:p>
    <w:p w:rsidR="00A53880" w:rsidRPr="00ED4363" w:rsidRDefault="0075029B" w:rsidP="00E711E0">
      <w:pPr>
        <w:pStyle w:val="berschrift1"/>
      </w:pPr>
      <w:bookmarkStart w:id="0" w:name="_Toc289064786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787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7E1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E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951159" w:rsidP="00A44FBD">
            <w:pPr>
              <w:rPr>
                <w:b/>
              </w:rPr>
            </w:pPr>
            <w:r>
              <w:t>2</w:t>
            </w:r>
            <w:r w:rsidR="00A44FBD">
              <w:t>7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r>
              <w:t>SD</w:t>
            </w:r>
          </w:p>
        </w:tc>
      </w:tr>
      <w:tr w:rsidR="007E1336" w:rsidRPr="00ED4363" w:rsidTr="007E13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E1336" w:rsidRDefault="007E1336" w:rsidP="00A44FBD">
            <w:r>
              <w:t>28.03.2011</w:t>
            </w:r>
          </w:p>
        </w:tc>
        <w:tc>
          <w:tcPr>
            <w:tcW w:w="993" w:type="dxa"/>
          </w:tcPr>
          <w:p w:rsidR="007E1336" w:rsidRPr="00ED4363" w:rsidRDefault="007E1336" w:rsidP="00461FE7">
            <w:r>
              <w:t>1.1</w:t>
            </w:r>
          </w:p>
        </w:tc>
        <w:tc>
          <w:tcPr>
            <w:tcW w:w="4674" w:type="dxa"/>
          </w:tcPr>
          <w:p w:rsidR="007E1336" w:rsidRPr="00ED4363" w:rsidRDefault="007E1336" w:rsidP="00461FE7">
            <w:r>
              <w:t>Review</w:t>
            </w:r>
          </w:p>
        </w:tc>
        <w:tc>
          <w:tcPr>
            <w:tcW w:w="2303" w:type="dxa"/>
          </w:tcPr>
          <w:p w:rsidR="007E1336" w:rsidRDefault="007E1336" w:rsidP="00461FE7">
            <w:r>
              <w:t>TD</w:t>
            </w:r>
          </w:p>
        </w:tc>
      </w:tr>
      <w:tr w:rsidR="000A6A2B" w:rsidRPr="00ED4363" w:rsidTr="007E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0A6A2B" w:rsidRDefault="00C65877" w:rsidP="00A44FBD">
            <w:r>
              <w:t>29.03.2011</w:t>
            </w:r>
          </w:p>
        </w:tc>
        <w:tc>
          <w:tcPr>
            <w:tcW w:w="993" w:type="dxa"/>
          </w:tcPr>
          <w:p w:rsidR="000A6A2B" w:rsidRDefault="00C65877" w:rsidP="00461FE7">
            <w:r>
              <w:t>1.2</w:t>
            </w:r>
          </w:p>
        </w:tc>
        <w:tc>
          <w:tcPr>
            <w:tcW w:w="4674" w:type="dxa"/>
          </w:tcPr>
          <w:p w:rsidR="000A6A2B" w:rsidRDefault="00C65877" w:rsidP="00461FE7">
            <w:r>
              <w:t>Korrektur gem. Sitzungsprotokoll</w:t>
            </w:r>
          </w:p>
        </w:tc>
        <w:tc>
          <w:tcPr>
            <w:tcW w:w="2303" w:type="dxa"/>
          </w:tcPr>
          <w:p w:rsidR="000A6A2B" w:rsidRDefault="00C65877" w:rsidP="00461FE7">
            <w:r>
              <w:t>TD, SD</w:t>
            </w:r>
          </w:p>
        </w:tc>
      </w:tr>
    </w:tbl>
    <w:bookmarkStart w:id="2" w:name="_Toc289064788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9E7B49" w:rsidRDefault="00EF28D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786" w:history="1">
            <w:r w:rsidR="009E7B49" w:rsidRPr="00ED49AD">
              <w:rPr>
                <w:rStyle w:val="Hyperlink"/>
                <w:noProof/>
              </w:rPr>
              <w:t>1</w:t>
            </w:r>
            <w:r w:rsidR="009E7B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Dokumentinformationen</w:t>
            </w:r>
            <w:r w:rsidR="009E7B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B49" w:rsidRDefault="00647C2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787" w:history="1">
            <w:r w:rsidR="009E7B49" w:rsidRPr="00ED49AD">
              <w:rPr>
                <w:rStyle w:val="Hyperlink"/>
                <w:noProof/>
              </w:rPr>
              <w:t>1.1</w:t>
            </w:r>
            <w:r w:rsidR="009E7B49">
              <w:rPr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Änderungsgeschichte</w:t>
            </w:r>
            <w:r w:rsidR="009E7B49">
              <w:rPr>
                <w:noProof/>
                <w:webHidden/>
              </w:rPr>
              <w:tab/>
            </w:r>
            <w:r w:rsidR="00EF28D5"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_Toc289064787 \h </w:instrText>
            </w:r>
            <w:r w:rsidR="00EF28D5">
              <w:rPr>
                <w:noProof/>
                <w:webHidden/>
              </w:rPr>
            </w:r>
            <w:r w:rsidR="00EF28D5"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 w:rsidR="00EF28D5">
              <w:rPr>
                <w:noProof/>
                <w:webHidden/>
              </w:rPr>
              <w:fldChar w:fldCharType="end"/>
            </w:r>
          </w:hyperlink>
        </w:p>
        <w:p w:rsidR="009E7B49" w:rsidRDefault="00647C2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788" w:history="1">
            <w:r w:rsidR="009E7B49" w:rsidRPr="00ED49AD">
              <w:rPr>
                <w:rStyle w:val="Hyperlink"/>
                <w:noProof/>
              </w:rPr>
              <w:t>1.2</w:t>
            </w:r>
            <w:r w:rsidR="009E7B49">
              <w:rPr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</w:rPr>
              <w:t>Inhaltsverzeichnis</w:t>
            </w:r>
            <w:r w:rsidR="009E7B49">
              <w:rPr>
                <w:noProof/>
                <w:webHidden/>
              </w:rPr>
              <w:tab/>
            </w:r>
            <w:r w:rsidR="00EF28D5"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_Toc289064788 \h </w:instrText>
            </w:r>
            <w:r w:rsidR="00EF28D5">
              <w:rPr>
                <w:noProof/>
                <w:webHidden/>
              </w:rPr>
            </w:r>
            <w:r w:rsidR="00EF28D5"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 w:rsidR="00EF28D5">
              <w:rPr>
                <w:noProof/>
                <w:webHidden/>
              </w:rPr>
              <w:fldChar w:fldCharType="end"/>
            </w:r>
          </w:hyperlink>
        </w:p>
        <w:p w:rsidR="009E7B49" w:rsidRDefault="00647C2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789" w:history="1">
            <w:r w:rsidR="009E7B49" w:rsidRPr="00ED49AD">
              <w:rPr>
                <w:rStyle w:val="Hyperlink"/>
                <w:noProof/>
                <w:lang w:val="en-GB"/>
              </w:rPr>
              <w:t>2</w:t>
            </w:r>
            <w:r w:rsidR="009E7B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E7B49" w:rsidRPr="00ED49AD">
              <w:rPr>
                <w:rStyle w:val="Hyperlink"/>
                <w:noProof/>
                <w:lang w:val="en-GB"/>
              </w:rPr>
              <w:t>UC7 CRUD Material</w:t>
            </w:r>
            <w:r w:rsidR="009E7B49">
              <w:rPr>
                <w:noProof/>
                <w:webHidden/>
              </w:rPr>
              <w:tab/>
            </w:r>
            <w:r w:rsidR="00EF28D5">
              <w:rPr>
                <w:noProof/>
                <w:webHidden/>
              </w:rPr>
              <w:fldChar w:fldCharType="begin"/>
            </w:r>
            <w:r w:rsidR="009E7B49">
              <w:rPr>
                <w:noProof/>
                <w:webHidden/>
              </w:rPr>
              <w:instrText xml:space="preserve"> PAGEREF _Toc289064789 \h </w:instrText>
            </w:r>
            <w:r w:rsidR="00EF28D5">
              <w:rPr>
                <w:noProof/>
                <w:webHidden/>
              </w:rPr>
            </w:r>
            <w:r w:rsidR="00EF28D5">
              <w:rPr>
                <w:noProof/>
                <w:webHidden/>
              </w:rPr>
              <w:fldChar w:fldCharType="separate"/>
            </w:r>
            <w:r w:rsidR="009E7B49">
              <w:rPr>
                <w:noProof/>
                <w:webHidden/>
              </w:rPr>
              <w:t>1</w:t>
            </w:r>
            <w:r w:rsidR="00EF28D5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EF28D5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064789"/>
      <w:r w:rsidRPr="00547D78">
        <w:rPr>
          <w:lang w:val="en-GB"/>
        </w:rPr>
        <w:t>UC</w:t>
      </w:r>
      <w:r w:rsidR="00C11DE5">
        <w:rPr>
          <w:lang w:val="en-GB"/>
        </w:rPr>
        <w:t>7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A44FBD">
        <w:rPr>
          <w:lang w:val="en-GB"/>
        </w:rPr>
        <w:t>Material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44FBD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Kann schnell </w:t>
            </w:r>
            <w:r w:rsidR="00A44FBD">
              <w:t>Material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44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A44FBD">
              <w:t>Materialien, die Aufträgen zugewiesen werden können</w:t>
            </w:r>
          </w:p>
        </w:tc>
      </w:tr>
      <w:tr w:rsidR="00AA2E17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3139F1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3139F1">
              <w:rPr>
                <w:b w:val="0"/>
              </w:rPr>
              <w:t xml:space="preserve"> (UC4)</w:t>
            </w:r>
          </w:p>
          <w:p w:rsidR="00E45D5D" w:rsidRPr="00E45D5D" w:rsidRDefault="003139F1" w:rsidP="003139F1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proofErr w:type="spellStart"/>
            <w:r w:rsidRPr="00B00E1A">
              <w:rPr>
                <w:b w:val="0"/>
              </w:rPr>
              <w:t>Success</w:t>
            </w:r>
            <w:proofErr w:type="spellEnd"/>
            <w:r w:rsidRPr="00B00E1A">
              <w:rPr>
                <w:b w:val="0"/>
              </w:rPr>
              <w:t xml:space="preserve"> </w:t>
            </w:r>
            <w:proofErr w:type="spellStart"/>
            <w:r w:rsidRPr="00B00E1A">
              <w:rPr>
                <w:b w:val="0"/>
              </w:rPr>
              <w:t>Guarantee</w:t>
            </w:r>
            <w:proofErr w:type="spellEnd"/>
            <w:r w:rsidRPr="00B00E1A">
              <w:rPr>
                <w:b w:val="0"/>
              </w:rPr>
              <w:t xml:space="preserve"> (</w:t>
            </w:r>
            <w:proofErr w:type="spellStart"/>
            <w:r w:rsidRPr="00B00E1A">
              <w:rPr>
                <w:b w:val="0"/>
              </w:rPr>
              <w:t>Postconditions</w:t>
            </w:r>
            <w:proofErr w:type="spellEnd"/>
            <w:r w:rsidRPr="00B00E1A">
              <w:rPr>
                <w:b w:val="0"/>
              </w:rPr>
              <w:t>)</w:t>
            </w:r>
          </w:p>
        </w:tc>
      </w:tr>
      <w:tr w:rsidR="00F80625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6156A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</w:t>
            </w:r>
            <w:r w:rsidR="00381887">
              <w:rPr>
                <w:b w:val="0"/>
              </w:rPr>
              <w:t>a</w:t>
            </w:r>
            <w:r>
              <w:rPr>
                <w:b w:val="0"/>
              </w:rPr>
              <w:t>l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6156A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Materialien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6156A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Material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F41DC" w:rsidP="008566F9">
            <w:pPr>
              <w:pStyle w:val="Listenabsatz"/>
              <w:numPr>
                <w:ilvl w:val="0"/>
                <w:numId w:val="20"/>
              </w:numPr>
            </w:pPr>
            <w:r>
              <w:rPr>
                <w:b w:val="0"/>
              </w:rPr>
              <w:t>Materia</w:t>
            </w:r>
            <w:r w:rsidR="006156A9">
              <w:rPr>
                <w:b w:val="0"/>
              </w:rPr>
              <w:t>l</w:t>
            </w:r>
            <w:r w:rsidR="008566F9">
              <w:rPr>
                <w:b w:val="0"/>
              </w:rPr>
              <w:t xml:space="preserve"> wurde als gelöscht markiert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E2AFC" w:rsidTr="006D0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800F8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B4B34">
              <w:rPr>
                <w:b w:val="0"/>
              </w:rPr>
              <w:t>Sekretärin erstellt</w:t>
            </w:r>
            <w:r w:rsidR="0060355C" w:rsidRPr="00B00E1A">
              <w:rPr>
                <w:b w:val="0"/>
              </w:rPr>
              <w:t xml:space="preserve"> </w:t>
            </w:r>
            <w:r w:rsidR="00800F86">
              <w:rPr>
                <w:b w:val="0"/>
              </w:rPr>
              <w:t xml:space="preserve">Material </w:t>
            </w:r>
            <w:r w:rsidR="00147F0B">
              <w:rPr>
                <w:b w:val="0"/>
              </w:rPr>
              <w:t xml:space="preserve">mit </w:t>
            </w:r>
            <w:r w:rsidR="00800F86">
              <w:rPr>
                <w:b w:val="0"/>
              </w:rPr>
              <w:t>Katalognummer, Beschreibung, Dimension und Preis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D85BF5" w:rsidRDefault="00CB4B34" w:rsidP="00CB4B3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>System erfasst</w:t>
            </w:r>
            <w:r w:rsidR="00800F86">
              <w:t xml:space="preserve"> Material</w:t>
            </w:r>
          </w:p>
        </w:tc>
      </w:tr>
      <w:tr w:rsidR="00326772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6D004C" w:rsidRDefault="006D004C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767A66" w:rsidRPr="00B00E1A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67A66" w:rsidRPr="00B00E1A" w:rsidRDefault="00767A66" w:rsidP="0028297F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767A66" w:rsidRPr="00B00E1A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67A66" w:rsidRPr="00B00E1A" w:rsidRDefault="00767A66" w:rsidP="0028297F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767A66" w:rsidRPr="00F34B85" w:rsidRDefault="00767A66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767A66" w:rsidRPr="0060355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67A66" w:rsidRPr="00B00E1A" w:rsidRDefault="00767A66" w:rsidP="0028297F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Sekretärin lässt sich </w:t>
            </w:r>
            <w:r w:rsidRPr="002116A0">
              <w:rPr>
                <w:b w:val="0"/>
              </w:rPr>
              <w:t xml:space="preserve">Liste der </w:t>
            </w:r>
            <w:r>
              <w:rPr>
                <w:b w:val="0"/>
              </w:rPr>
              <w:t>Materialien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767A66" w:rsidRPr="00F34B85" w:rsidRDefault="00767A66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67A66" w:rsidRPr="00F34B85" w:rsidRDefault="00767A66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>
              <w:t>Materialien</w:t>
            </w:r>
            <w:r w:rsidRPr="00F34B85">
              <w:t xml:space="preserve"> an</w:t>
            </w:r>
          </w:p>
        </w:tc>
      </w:tr>
      <w:tr w:rsidR="00767A66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67A66" w:rsidRPr="00B00E1A" w:rsidRDefault="00767A66" w:rsidP="0028297F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767A66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67A66" w:rsidRPr="006D004C" w:rsidRDefault="00767A66" w:rsidP="0028297F">
            <w:pPr>
              <w:rPr>
                <w:b w:val="0"/>
              </w:rPr>
            </w:pPr>
            <w:r w:rsidRPr="006D004C">
              <w:rPr>
                <w:b w:val="0"/>
              </w:rPr>
              <w:t>-</w:t>
            </w:r>
          </w:p>
        </w:tc>
      </w:tr>
    </w:tbl>
    <w:p w:rsidR="00767A66" w:rsidRDefault="00767A66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5B6107" w:rsidTr="006D0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C040FE">
              <w:rPr>
                <w:b w:val="0"/>
              </w:rPr>
              <w:t>Material</w:t>
            </w:r>
            <w:r w:rsidR="0060355C" w:rsidRPr="00B00E1A">
              <w:rPr>
                <w:b w:val="0"/>
              </w:rPr>
              <w:t xml:space="preserve"> aus und bearbeitet diese</w:t>
            </w:r>
            <w:r w:rsidR="00C040FE">
              <w:rPr>
                <w:b w:val="0"/>
              </w:rPr>
              <w:t>s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B4DEF" w:rsidRDefault="00660C58" w:rsidP="00CB4DE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CB4DEF">
              <w:t xml:space="preserve">historisiert </w:t>
            </w:r>
            <w:r w:rsidR="000A6A2B">
              <w:t xml:space="preserve">ursprünglichen </w:t>
            </w:r>
            <w:r w:rsidR="00CB4DEF">
              <w:t>Material-Eintrag</w:t>
            </w:r>
          </w:p>
          <w:p w:rsidR="0060355C" w:rsidRPr="00F34B85" w:rsidRDefault="00CB4DEF" w:rsidP="00B87EF3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  <w:t xml:space="preserve">System speichert </w:t>
            </w:r>
            <w:r w:rsidR="00B87EF3">
              <w:t xml:space="preserve">mutierte Angaben </w:t>
            </w:r>
            <w:r>
              <w:t>in neuem Material-Eintrag</w:t>
            </w:r>
          </w:p>
        </w:tc>
      </w:tr>
      <w:tr w:rsidR="00D520D4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6D004C" w:rsidRDefault="006D004C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A4EAE" w:rsidTr="006D0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Sekretärin wählt </w:t>
            </w:r>
            <w:r w:rsidR="00C040FE">
              <w:rPr>
                <w:b w:val="0"/>
              </w:rPr>
              <w:t>Material</w:t>
            </w:r>
            <w:r w:rsidR="00C040FE" w:rsidRPr="00B00E1A">
              <w:rPr>
                <w:b w:val="0"/>
              </w:rPr>
              <w:t xml:space="preserve"> 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dieses</w:t>
            </w:r>
          </w:p>
        </w:tc>
        <w:tc>
          <w:tcPr>
            <w:tcW w:w="3717" w:type="dxa"/>
          </w:tcPr>
          <w:p w:rsidR="0081035E" w:rsidRPr="00F34B85" w:rsidRDefault="0081035E" w:rsidP="008103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81035E" w:rsidP="000A6A2B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</w:t>
            </w:r>
            <w:r>
              <w:t>historisiert Material-Eintrag</w:t>
            </w:r>
          </w:p>
        </w:tc>
      </w:tr>
      <w:tr w:rsidR="002528DB" w:rsidTr="006D0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6D0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6D004C" w:rsidRDefault="002528DB" w:rsidP="002528DB">
            <w:pPr>
              <w:rPr>
                <w:b w:val="0"/>
              </w:rPr>
            </w:pPr>
            <w:r w:rsidRPr="006D004C">
              <w:rPr>
                <w:b w:val="0"/>
              </w:rPr>
              <w:t>-</w:t>
            </w:r>
          </w:p>
        </w:tc>
      </w:tr>
    </w:tbl>
    <w:p w:rsidR="006D004C" w:rsidRDefault="006D004C">
      <w:bookmarkStart w:id="4" w:name="_GoBack"/>
      <w:bookmarkEnd w:id="4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767A66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026A67" w:rsidP="00CB4B34">
            <w:pPr>
              <w:rPr>
                <w:b w:val="0"/>
              </w:rPr>
            </w:pPr>
            <w:r>
              <w:rPr>
                <w:b w:val="0"/>
              </w:rPr>
              <w:t xml:space="preserve">Mehrmals </w:t>
            </w:r>
            <w:r w:rsidR="00CB4B34">
              <w:rPr>
                <w:b w:val="0"/>
              </w:rPr>
              <w:t>m</w:t>
            </w:r>
            <w:r>
              <w:rPr>
                <w:b w:val="0"/>
              </w:rPr>
              <w:t>onatlich (10-15</w:t>
            </w:r>
            <w:r w:rsidR="00CB4B34">
              <w:rPr>
                <w:b w:val="0"/>
              </w:rPr>
              <w:t xml:space="preserve"> </w:t>
            </w:r>
            <w:r>
              <w:rPr>
                <w:b w:val="0"/>
              </w:rPr>
              <w:t>mal)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C22" w:rsidRDefault="00647C22" w:rsidP="008F2373">
      <w:pPr>
        <w:spacing w:after="0"/>
      </w:pPr>
      <w:r>
        <w:separator/>
      </w:r>
    </w:p>
  </w:endnote>
  <w:endnote w:type="continuationSeparator" w:id="0">
    <w:p w:rsidR="00647C22" w:rsidRDefault="00647C2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F28D5">
      <w:fldChar w:fldCharType="begin"/>
    </w:r>
    <w:r w:rsidR="00642BC8">
      <w:instrText xml:space="preserve"> DATE  \@ "d. MMMM yyyy"  \* MERGEFORMAT </w:instrText>
    </w:r>
    <w:r w:rsidR="00EF28D5">
      <w:fldChar w:fldCharType="separate"/>
    </w:r>
    <w:r w:rsidR="00767A66">
      <w:rPr>
        <w:noProof/>
      </w:rPr>
      <w:t>21. Mai 2011</w:t>
    </w:r>
    <w:r w:rsidR="00EF28D5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EF28D5">
      <w:rPr>
        <w:b/>
      </w:rPr>
      <w:fldChar w:fldCharType="begin"/>
    </w:r>
    <w:r>
      <w:rPr>
        <w:b/>
      </w:rPr>
      <w:instrText>PAGE  \* Arabic  \* MERGEFORMAT</w:instrText>
    </w:r>
    <w:r w:rsidR="00EF28D5">
      <w:rPr>
        <w:b/>
      </w:rPr>
      <w:fldChar w:fldCharType="separate"/>
    </w:r>
    <w:r w:rsidR="00767A66" w:rsidRPr="00767A66">
      <w:rPr>
        <w:b/>
        <w:noProof/>
        <w:lang w:val="de-DE"/>
      </w:rPr>
      <w:t>2</w:t>
    </w:r>
    <w:r w:rsidR="00EF28D5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767A66" w:rsidRPr="00767A66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C22" w:rsidRDefault="00647C22" w:rsidP="008F2373">
      <w:pPr>
        <w:spacing w:after="0"/>
      </w:pPr>
      <w:r>
        <w:separator/>
      </w:r>
    </w:p>
  </w:footnote>
  <w:footnote w:type="continuationSeparator" w:id="0">
    <w:p w:rsidR="00647C22" w:rsidRDefault="00647C2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C11DE5">
      <w:t>7</w:t>
    </w:r>
    <w:r>
      <w:t xml:space="preserve"> CRUD </w:t>
    </w:r>
    <w:r w:rsidR="00A44FBD">
      <w:t>Material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073F7"/>
    <w:rsid w:val="000169B8"/>
    <w:rsid w:val="00023849"/>
    <w:rsid w:val="000245AF"/>
    <w:rsid w:val="00026A67"/>
    <w:rsid w:val="0002719F"/>
    <w:rsid w:val="000277CB"/>
    <w:rsid w:val="00027B19"/>
    <w:rsid w:val="00030DA5"/>
    <w:rsid w:val="0003669D"/>
    <w:rsid w:val="00036B6D"/>
    <w:rsid w:val="0003733E"/>
    <w:rsid w:val="0004152D"/>
    <w:rsid w:val="000463B5"/>
    <w:rsid w:val="00066C46"/>
    <w:rsid w:val="00070F79"/>
    <w:rsid w:val="00077A81"/>
    <w:rsid w:val="000821B3"/>
    <w:rsid w:val="00090BBB"/>
    <w:rsid w:val="0009218C"/>
    <w:rsid w:val="00096B99"/>
    <w:rsid w:val="00097AB6"/>
    <w:rsid w:val="000A22C3"/>
    <w:rsid w:val="000A2C34"/>
    <w:rsid w:val="000A6A2B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513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2F41DC"/>
    <w:rsid w:val="0030500F"/>
    <w:rsid w:val="003139F1"/>
    <w:rsid w:val="00323FF1"/>
    <w:rsid w:val="00326772"/>
    <w:rsid w:val="00340A55"/>
    <w:rsid w:val="003452FD"/>
    <w:rsid w:val="00353578"/>
    <w:rsid w:val="003704E8"/>
    <w:rsid w:val="00375079"/>
    <w:rsid w:val="00381887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3093C"/>
    <w:rsid w:val="0063153F"/>
    <w:rsid w:val="006364C5"/>
    <w:rsid w:val="00636B70"/>
    <w:rsid w:val="00642BC8"/>
    <w:rsid w:val="00642FE7"/>
    <w:rsid w:val="0064347B"/>
    <w:rsid w:val="00644982"/>
    <w:rsid w:val="00646A0F"/>
    <w:rsid w:val="00647C22"/>
    <w:rsid w:val="00651384"/>
    <w:rsid w:val="00654231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004C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67A66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E1336"/>
    <w:rsid w:val="007F2B17"/>
    <w:rsid w:val="00800F86"/>
    <w:rsid w:val="00806CA6"/>
    <w:rsid w:val="00807F70"/>
    <w:rsid w:val="0081035E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566F9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2BDA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B7A55"/>
    <w:rsid w:val="009C0F30"/>
    <w:rsid w:val="009D35D1"/>
    <w:rsid w:val="009D3673"/>
    <w:rsid w:val="009E239C"/>
    <w:rsid w:val="009E377D"/>
    <w:rsid w:val="009E7B49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87EF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5877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4B34"/>
    <w:rsid w:val="00CB4DEF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0BA6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EF28D5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FCBE0-37C2-428E-8C64-DF96BBF2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282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126</cp:revision>
  <dcterms:created xsi:type="dcterms:W3CDTF">2011-03-22T12:44:00Z</dcterms:created>
  <dcterms:modified xsi:type="dcterms:W3CDTF">2011-05-21T13:55:00Z</dcterms:modified>
</cp:coreProperties>
</file>