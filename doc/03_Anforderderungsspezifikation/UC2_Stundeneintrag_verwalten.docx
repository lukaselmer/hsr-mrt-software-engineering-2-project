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E31E4F">
        <w:rPr>
          <w:noProof/>
          <w:lang w:eastAsia="de-CH"/>
        </w:rPr>
        <w:t xml:space="preserve"> verwalten</w:t>
      </w:r>
    </w:p>
    <w:p w:rsidR="00A53880" w:rsidRPr="00ED4363" w:rsidRDefault="0075029B" w:rsidP="00E711E0">
      <w:pPr>
        <w:pStyle w:val="berschrift1"/>
      </w:pPr>
      <w:bookmarkStart w:id="0" w:name="_Toc28848479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79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48479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31E4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790" w:history="1">
            <w:r w:rsidR="00E31E4F" w:rsidRPr="00970139">
              <w:rPr>
                <w:rStyle w:val="Hyperlink"/>
                <w:noProof/>
              </w:rPr>
              <w:t>1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Dokumentinformationen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_Toc288484790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E31E4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1" w:history="1">
            <w:r w:rsidRPr="0097013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7013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4F" w:rsidRDefault="00E31E4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2" w:history="1">
            <w:r w:rsidRPr="0097013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70139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4F" w:rsidRDefault="00E31E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793" w:history="1">
            <w:r w:rsidRPr="0097013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70139">
              <w:rPr>
                <w:rStyle w:val="Hyperlink"/>
                <w:noProof/>
              </w:rPr>
              <w:t>Use Case UC1: Arbeitseintrag verwalten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484793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</w:t>
      </w:r>
      <w:r w:rsidR="00D93A85">
        <w:t>Arbe</w:t>
      </w:r>
      <w:r w:rsidR="00FD33EB">
        <w:t>itseintrag verwalten</w:t>
      </w:r>
      <w:bookmarkEnd w:id="3"/>
    </w:p>
    <w:p w:rsidR="00FB5AAF" w:rsidRDefault="00FB5AAF" w:rsidP="00FB5AAF">
      <w:r>
        <w:t>Bezeichnung UC2: Arbeitseintrag verwalten</w:t>
      </w:r>
    </w:p>
    <w:p w:rsidR="0064496F" w:rsidRPr="0064496F" w:rsidRDefault="0064496F" w:rsidP="00FB5AAF">
      <w:pPr>
        <w:rPr>
          <w:lang w:val="en-GB"/>
        </w:rPr>
      </w:pPr>
      <w:r w:rsidRPr="0064496F">
        <w:rPr>
          <w:lang w:val="en-GB"/>
        </w:rPr>
        <w:t>Format: Fully dressed</w:t>
      </w:r>
    </w:p>
    <w:p w:rsidR="0064496F" w:rsidRDefault="0064496F" w:rsidP="00FB5AAF">
      <w:r w:rsidRPr="006E1216">
        <w:t xml:space="preserve">Primary </w:t>
      </w:r>
      <w:proofErr w:type="spellStart"/>
      <w:r w:rsidRPr="006E1216">
        <w:t>Actor</w:t>
      </w:r>
      <w:proofErr w:type="spellEnd"/>
      <w:r w:rsidRPr="006E1216">
        <w:t xml:space="preserve">: </w:t>
      </w:r>
      <w:r w:rsidR="00FC1C11" w:rsidRPr="006E1216">
        <w:t>Sekretärin/</w:t>
      </w:r>
      <w:r w:rsidR="00FC1C11" w:rsidRPr="006E1216">
        <w:t>Aussendienstmitarbeiter</w:t>
      </w:r>
    </w:p>
    <w:p w:rsidR="006E1216" w:rsidRDefault="006E1216" w:rsidP="00FD1FFB">
      <w:pPr>
        <w:tabs>
          <w:tab w:val="left" w:pos="2410"/>
        </w:tabs>
      </w:pPr>
      <w:proofErr w:type="spellStart"/>
      <w:r>
        <w:t>Stakeholders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>:</w:t>
      </w:r>
      <w:r w:rsidR="00FD1FFB">
        <w:tab/>
      </w:r>
      <w:bookmarkStart w:id="4" w:name="_GoBack"/>
      <w:bookmarkEnd w:id="4"/>
    </w:p>
    <w:p w:rsidR="00FD1FFB" w:rsidRDefault="00FD1FFB" w:rsidP="00FB5AAF">
      <w:r>
        <w:t>Aussendienstmitarbeiter:</w:t>
      </w:r>
      <w:r>
        <w:tab/>
      </w:r>
    </w:p>
    <w:p w:rsidR="00FD1FFB" w:rsidRDefault="00FD1FFB" w:rsidP="00FB5AAF">
      <w:r>
        <w:t>Sekretärin:</w:t>
      </w:r>
    </w:p>
    <w:p w:rsidR="0068125D" w:rsidRDefault="0068125D" w:rsidP="00FB5AAF">
      <w:proofErr w:type="spellStart"/>
      <w:r>
        <w:t>Preconditions</w:t>
      </w:r>
      <w:proofErr w:type="spellEnd"/>
      <w:r>
        <w:t>:</w:t>
      </w:r>
    </w:p>
    <w:p w:rsidR="00FD1FFB" w:rsidRPr="006E1216" w:rsidRDefault="00FD1FFB" w:rsidP="00FB5AAF"/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41707D" w:rsidRPr="0041707D">
        <w:rPr>
          <w:u w:val="single"/>
        </w:rPr>
        <w:t>UC05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lastRenderedPageBreak/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4E2" w:rsidRDefault="008654E2" w:rsidP="008F2373">
      <w:pPr>
        <w:spacing w:after="0"/>
      </w:pPr>
      <w:r>
        <w:separator/>
      </w:r>
    </w:p>
  </w:endnote>
  <w:endnote w:type="continuationSeparator" w:id="0">
    <w:p w:rsidR="008654E2" w:rsidRDefault="008654E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E7EC5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D1FFB" w:rsidRPr="00FD1FF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D1FFB" w:rsidRPr="00FD1FFB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4E2" w:rsidRDefault="008654E2" w:rsidP="008F2373">
      <w:pPr>
        <w:spacing w:after="0"/>
      </w:pPr>
      <w:r>
        <w:separator/>
      </w:r>
    </w:p>
  </w:footnote>
  <w:footnote w:type="continuationSeparator" w:id="0">
    <w:p w:rsidR="008654E2" w:rsidRDefault="008654E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3495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5644E"/>
    <w:rsid w:val="001609C2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D6AF5"/>
    <w:rsid w:val="005E1D61"/>
    <w:rsid w:val="005E6C04"/>
    <w:rsid w:val="00600275"/>
    <w:rsid w:val="006115A3"/>
    <w:rsid w:val="006156A4"/>
    <w:rsid w:val="0064347B"/>
    <w:rsid w:val="0064496F"/>
    <w:rsid w:val="00651384"/>
    <w:rsid w:val="0068125D"/>
    <w:rsid w:val="00684A5C"/>
    <w:rsid w:val="006939B6"/>
    <w:rsid w:val="00695F14"/>
    <w:rsid w:val="006C1ACC"/>
    <w:rsid w:val="006C6507"/>
    <w:rsid w:val="006D48A2"/>
    <w:rsid w:val="006E1216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654E2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437C2"/>
    <w:rsid w:val="00952B86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E7EC5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D07D7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81ABD"/>
    <w:rsid w:val="00D93A85"/>
    <w:rsid w:val="00DF4225"/>
    <w:rsid w:val="00E13BEF"/>
    <w:rsid w:val="00E22264"/>
    <w:rsid w:val="00E22DAC"/>
    <w:rsid w:val="00E31E4F"/>
    <w:rsid w:val="00E32987"/>
    <w:rsid w:val="00E5229C"/>
    <w:rsid w:val="00E711E0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75EA8"/>
    <w:rsid w:val="00F9181E"/>
    <w:rsid w:val="00FB5AAF"/>
    <w:rsid w:val="00FC1C11"/>
    <w:rsid w:val="00FD1FFB"/>
    <w:rsid w:val="00FD33EB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0503D-755D-406A-AF3A-FECA58DB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454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12</cp:revision>
  <dcterms:created xsi:type="dcterms:W3CDTF">2011-03-21T14:30:00Z</dcterms:created>
  <dcterms:modified xsi:type="dcterms:W3CDTF">2011-03-21T15:06:00Z</dcterms:modified>
</cp:coreProperties>
</file>