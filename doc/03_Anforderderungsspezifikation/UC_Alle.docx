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354D6">
                  <w:rPr>
                    <w:noProof/>
                    <w:color w:val="4F81BD" w:themeColor="accent1"/>
                  </w:rPr>
                  <w:t>17.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93F1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7B1729F5FDDC48F6B409829101EA058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D545C0AE9DFD48ED90FCF7155A3407F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C354D6" w:rsidP="00C354D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Cases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354D6" w:rsidP="00C354D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7216" behindDoc="1" locked="0" layoutInCell="1" allowOverlap="1" wp14:anchorId="304818B6" wp14:editId="58E8CD8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C354D6" w:rsidP="00C354D6">
            <w:pPr>
              <w:rPr>
                <w:b w:val="0"/>
              </w:rPr>
            </w:pPr>
            <w:r>
              <w:rPr>
                <w:b w:val="0"/>
              </w:rPr>
              <w:t>17</w:t>
            </w:r>
            <w:r w:rsidR="00887085" w:rsidRPr="00F9181E">
              <w:rPr>
                <w:b w:val="0"/>
              </w:rPr>
              <w:t>.</w:t>
            </w:r>
            <w:r>
              <w:rPr>
                <w:b w:val="0"/>
              </w:rPr>
              <w:t>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  <w:r w:rsidR="00C354D6">
              <w:t xml:space="preserve">, verteilte </w:t>
            </w:r>
            <w:proofErr w:type="spellStart"/>
            <w:r w:rsidR="00C354D6">
              <w:t>Use</w:t>
            </w:r>
            <w:proofErr w:type="spellEnd"/>
            <w:r w:rsidR="00C354D6">
              <w:t xml:space="preserve"> Cases zusammengefügt</w:t>
            </w:r>
          </w:p>
        </w:tc>
        <w:tc>
          <w:tcPr>
            <w:tcW w:w="2303" w:type="dxa"/>
          </w:tcPr>
          <w:p w:rsidR="00887085" w:rsidRPr="00F9181E" w:rsidRDefault="00C354D6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C354D6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793F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C354D6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793F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C354D6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793F1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C354D6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793F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C354D6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793F1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C354D6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3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3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Start w:id="4" w:name="_GoBack"/>
      <w:bookmarkEnd w:id="4"/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r>
        <w:t>Lorem ipsum</w:t>
      </w:r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F1A" w:rsidRDefault="00793F1A" w:rsidP="008F2373">
      <w:pPr>
        <w:spacing w:after="0"/>
      </w:pPr>
      <w:r>
        <w:separator/>
      </w:r>
    </w:p>
  </w:endnote>
  <w:endnote w:type="continuationSeparator" w:id="0">
    <w:p w:rsidR="00793F1A" w:rsidRDefault="00793F1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C354D6">
      <w:rPr>
        <w:noProof/>
      </w:rPr>
      <w:t>17.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354D6" w:rsidRPr="00C354D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354D6" w:rsidRPr="00C354D6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F1A" w:rsidRDefault="00793F1A" w:rsidP="008F2373">
      <w:pPr>
        <w:spacing w:after="0"/>
      </w:pPr>
      <w:r>
        <w:separator/>
      </w:r>
    </w:p>
  </w:footnote>
  <w:footnote w:type="continuationSeparator" w:id="0">
    <w:p w:rsidR="00793F1A" w:rsidRDefault="00793F1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- XXXXXXXXXXXXX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D6"/>
    <w:rsid w:val="00097AB6"/>
    <w:rsid w:val="000A2C34"/>
    <w:rsid w:val="000B658F"/>
    <w:rsid w:val="000E71F7"/>
    <w:rsid w:val="001609C2"/>
    <w:rsid w:val="001D17F5"/>
    <w:rsid w:val="001F1125"/>
    <w:rsid w:val="001F2A8C"/>
    <w:rsid w:val="00223137"/>
    <w:rsid w:val="0026560F"/>
    <w:rsid w:val="002E16A4"/>
    <w:rsid w:val="002E65A6"/>
    <w:rsid w:val="002F28DD"/>
    <w:rsid w:val="00353578"/>
    <w:rsid w:val="003A0ADD"/>
    <w:rsid w:val="003A5C55"/>
    <w:rsid w:val="003C3BB7"/>
    <w:rsid w:val="003E40FB"/>
    <w:rsid w:val="005B081C"/>
    <w:rsid w:val="005E1D61"/>
    <w:rsid w:val="005E6C04"/>
    <w:rsid w:val="006156A4"/>
    <w:rsid w:val="00651384"/>
    <w:rsid w:val="006939B6"/>
    <w:rsid w:val="00695F14"/>
    <w:rsid w:val="006C6507"/>
    <w:rsid w:val="006F2255"/>
    <w:rsid w:val="0075029B"/>
    <w:rsid w:val="007537D1"/>
    <w:rsid w:val="00793F1A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354D6"/>
    <w:rsid w:val="00C47BE9"/>
    <w:rsid w:val="00C74BF5"/>
    <w:rsid w:val="00C85D28"/>
    <w:rsid w:val="00C9533A"/>
    <w:rsid w:val="00CB0412"/>
    <w:rsid w:val="00CD42C7"/>
    <w:rsid w:val="00CE533D"/>
    <w:rsid w:val="00E13BEF"/>
    <w:rsid w:val="00E2226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r\se2p_svn.elmermx.ch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1729F5FDDC48F6B409829101EA05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79E05D-867D-4FDF-BFF5-DB36DD97D954}"/>
      </w:docPartPr>
      <w:docPartBody>
        <w:p w:rsidR="00000000" w:rsidRDefault="001F2A5D">
          <w:pPr>
            <w:pStyle w:val="7B1729F5FDDC48F6B409829101EA0585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5D"/>
    <w:rsid w:val="001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B1729F5FDDC48F6B409829101EA0585">
    <w:name w:val="7B1729F5FDDC48F6B409829101EA0585"/>
  </w:style>
  <w:style w:type="paragraph" w:customStyle="1" w:styleId="D545C0AE9DFD48ED90FCF7155A3407F6">
    <w:name w:val="D545C0AE9DFD48ED90FCF7155A3407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B1729F5FDDC48F6B409829101EA0585">
    <w:name w:val="7B1729F5FDDC48F6B409829101EA0585"/>
  </w:style>
  <w:style w:type="paragraph" w:customStyle="1" w:styleId="D545C0AE9DFD48ED90FCF7155A3407F6">
    <w:name w:val="D545C0AE9DFD48ED90FCF7155A340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B5E4F-233F-4173-BC15-C1446069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SE2 Projekt MRT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creator>Lukas Elmer</dc:creator>
  <cp:lastModifiedBy>Lukas Elmer</cp:lastModifiedBy>
  <cp:revision>1</cp:revision>
  <dcterms:created xsi:type="dcterms:W3CDTF">2011-03-17T12:41:00Z</dcterms:created>
  <dcterms:modified xsi:type="dcterms:W3CDTF">2011-03-17T12:42:00Z</dcterms:modified>
</cp:coreProperties>
</file>