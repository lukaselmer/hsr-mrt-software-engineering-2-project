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05189F" w:rsidP="008165CA">
      <w:pPr>
        <w:rPr>
          <w:sz w:val="28"/>
          <w:szCs w:val="28"/>
        </w:rPr>
      </w:pPr>
      <w:r>
        <w:rPr>
          <w:sz w:val="28"/>
          <w:szCs w:val="28"/>
        </w:rPr>
        <w:t>Vom 31.03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5189F" w:rsidP="005E1B49">
            <w:pPr>
              <w:rPr>
                <w:b w:val="0"/>
              </w:rPr>
            </w:pPr>
            <w:r>
              <w:rPr>
                <w:b w:val="0"/>
              </w:rPr>
              <w:t>31.03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5189F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C66636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C66636" w:rsidRPr="00C66636" w:rsidRDefault="00C66636" w:rsidP="005E1B49">
            <w:pPr>
              <w:rPr>
                <w:b w:val="0"/>
              </w:rPr>
            </w:pPr>
            <w:bookmarkStart w:id="2" w:name="_GoBack" w:colFirst="0" w:colLast="0"/>
            <w:r w:rsidRPr="00C66636">
              <w:rPr>
                <w:b w:val="0"/>
              </w:rPr>
              <w:t>01.04.2010</w:t>
            </w:r>
          </w:p>
        </w:tc>
        <w:tc>
          <w:tcPr>
            <w:tcW w:w="993" w:type="dxa"/>
          </w:tcPr>
          <w:p w:rsidR="00C66636" w:rsidRPr="00F9181E" w:rsidRDefault="00C6663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C66636" w:rsidRPr="00F9181E" w:rsidRDefault="00C6663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C66636" w:rsidRDefault="00C66636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End w:id="2" w:displacedByCustomXml="next"/>
    <w:bookmarkStart w:id="3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17CD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17CD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17CD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17CD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17CD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17CD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17CD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17CD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17CD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617CD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87347233"/>
      <w:r>
        <w:t>Traktanden</w:t>
      </w:r>
      <w:bookmarkEnd w:id="4"/>
    </w:p>
    <w:p w:rsidR="0005189F" w:rsidRDefault="0005189F" w:rsidP="0005189F">
      <w:bookmarkStart w:id="5" w:name="_Toc287347234"/>
      <w:r>
        <w:t xml:space="preserve">Review mit Herrn </w:t>
      </w:r>
      <w:proofErr w:type="spellStart"/>
      <w:r>
        <w:t>Rudin</w:t>
      </w:r>
      <w:proofErr w:type="spellEnd"/>
    </w:p>
    <w:p w:rsidR="0005189F" w:rsidRPr="00AF0DB2" w:rsidRDefault="0005189F" w:rsidP="0005189F">
      <w:r>
        <w:t>Besprechung des weiteren Vorgehens</w:t>
      </w:r>
    </w:p>
    <w:p w:rsidR="001332FD" w:rsidRDefault="00AF0DB2" w:rsidP="00AF0DB2">
      <w:pPr>
        <w:pStyle w:val="berschrift1"/>
      </w:pPr>
      <w:r>
        <w:t>Diskussion / Beschlüsse</w:t>
      </w:r>
      <w:bookmarkEnd w:id="5"/>
    </w:p>
    <w:p w:rsidR="00264057" w:rsidRDefault="005536B7" w:rsidP="00C17FD0">
      <w:pPr>
        <w:pStyle w:val="Listenabsatz"/>
        <w:numPr>
          <w:ilvl w:val="0"/>
          <w:numId w:val="6"/>
        </w:numPr>
      </w:pPr>
      <w:r>
        <w:t>Anstatt Abschnitt eher Wort Kapitel wählen und Nummer angeben.</w:t>
      </w:r>
    </w:p>
    <w:p w:rsidR="005536B7" w:rsidRDefault="00BC35A6" w:rsidP="00C17FD0">
      <w:pPr>
        <w:pStyle w:val="Listenabsatz"/>
        <w:numPr>
          <w:ilvl w:val="0"/>
          <w:numId w:val="6"/>
        </w:numPr>
      </w:pPr>
      <w:r>
        <w:t>Kein „wir“ in Texten verwenden</w:t>
      </w:r>
    </w:p>
    <w:p w:rsidR="00BC35A6" w:rsidRDefault="00E61964" w:rsidP="00C17FD0">
      <w:pPr>
        <w:pStyle w:val="Listenabsatz"/>
        <w:numPr>
          <w:ilvl w:val="0"/>
          <w:numId w:val="6"/>
        </w:numPr>
      </w:pPr>
      <w:r>
        <w:t xml:space="preserve">UC 1: </w:t>
      </w:r>
      <w:r w:rsidR="00BC35A6">
        <w:t>Aussendienstmitarbeiter kann keine Tonaufnahme generieren, er muss dies in 2 Schritten tun mit Start und Stopp.</w:t>
      </w:r>
    </w:p>
    <w:p w:rsidR="00E61964" w:rsidRDefault="00E32884" w:rsidP="00C17FD0">
      <w:pPr>
        <w:pStyle w:val="Listenabsatz"/>
        <w:numPr>
          <w:ilvl w:val="0"/>
          <w:numId w:val="6"/>
        </w:numPr>
      </w:pPr>
      <w:r>
        <w:t>UC2: Anstatt wiederholender Text, lieber Verweis machen</w:t>
      </w:r>
    </w:p>
    <w:p w:rsidR="00D300C0" w:rsidRDefault="00D300C0" w:rsidP="00C17FD0">
      <w:pPr>
        <w:pStyle w:val="Listenabsatz"/>
        <w:numPr>
          <w:ilvl w:val="0"/>
          <w:numId w:val="6"/>
        </w:numPr>
      </w:pPr>
      <w:r>
        <w:t>Kurze Pausen sind in der Zeiterfassung inbegriffen. Bei längeren Pausen zwei Stundeneinträge.</w:t>
      </w:r>
    </w:p>
    <w:p w:rsidR="00E44519" w:rsidRDefault="00E44519" w:rsidP="00C17FD0">
      <w:pPr>
        <w:pStyle w:val="Listenabsatz"/>
        <w:numPr>
          <w:ilvl w:val="0"/>
          <w:numId w:val="6"/>
        </w:numPr>
      </w:pPr>
      <w:r>
        <w:t>Domainanalyse: Bei Int</w:t>
      </w:r>
      <w:r w:rsidR="0017248A">
        <w:t>ro Verweis auf falsches Dokument</w:t>
      </w:r>
    </w:p>
    <w:p w:rsidR="0017248A" w:rsidRDefault="0017248A" w:rsidP="00C17FD0">
      <w:pPr>
        <w:pStyle w:val="Listenabsatz"/>
        <w:numPr>
          <w:ilvl w:val="0"/>
          <w:numId w:val="6"/>
        </w:numPr>
      </w:pPr>
      <w:r>
        <w:t>Domainanalyse:</w:t>
      </w:r>
      <w:r w:rsidR="00E23D29">
        <w:t xml:space="preserve"> Materialzuordnung</w:t>
      </w:r>
      <w:r w:rsidR="006C2687">
        <w:t>?</w:t>
      </w:r>
    </w:p>
    <w:p w:rsidR="006C2687" w:rsidRDefault="006C2687" w:rsidP="00C17FD0">
      <w:pPr>
        <w:pStyle w:val="Listenabsatz"/>
        <w:numPr>
          <w:ilvl w:val="0"/>
          <w:numId w:val="6"/>
        </w:numPr>
      </w:pPr>
      <w:r>
        <w:t>Domainanalyse: Explizit welche Beschreibung geändert werden kann</w:t>
      </w:r>
    </w:p>
    <w:p w:rsidR="00BF712A" w:rsidRDefault="00BF712A" w:rsidP="00BF712A">
      <w:pPr>
        <w:pStyle w:val="Listenabsatz"/>
        <w:numPr>
          <w:ilvl w:val="0"/>
          <w:numId w:val="6"/>
        </w:numPr>
      </w:pPr>
      <w:r>
        <w:t>Domainanalyse: Rapport als Output bezeichnen, da davon keine Klasse existiert</w:t>
      </w:r>
    </w:p>
    <w:p w:rsidR="00C66636" w:rsidRDefault="00C66636">
      <w:pPr>
        <w:rPr>
          <w:b/>
          <w:bCs/>
          <w:color w:val="FFFFFF" w:themeColor="background1"/>
          <w:spacing w:val="15"/>
          <w:sz w:val="22"/>
          <w:szCs w:val="22"/>
          <w:highlight w:val="lightGray"/>
        </w:rPr>
      </w:pPr>
      <w:bookmarkStart w:id="6" w:name="_Toc287347235"/>
      <w:r>
        <w:rPr>
          <w:highlight w:val="lightGray"/>
        </w:rPr>
        <w:br w:type="page"/>
      </w:r>
    </w:p>
    <w:p w:rsidR="004F3FE9" w:rsidRDefault="004F3FE9" w:rsidP="00C66636">
      <w:pPr>
        <w:pStyle w:val="berschrift1"/>
      </w:pPr>
      <w:r>
        <w:lastRenderedPageBreak/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7347236"/>
      <w:r>
        <w:t>Elmer Lukas</w:t>
      </w:r>
      <w:bookmarkEnd w:id="7"/>
    </w:p>
    <w:p w:rsidR="004F3FE9" w:rsidRDefault="00F743CA" w:rsidP="004F3FE9">
      <w:pPr>
        <w:pStyle w:val="Listenabsatz"/>
        <w:numPr>
          <w:ilvl w:val="0"/>
          <w:numId w:val="5"/>
        </w:numPr>
      </w:pPr>
      <w:r>
        <w:t>Entwicklungsumgebung einrichten</w:t>
      </w:r>
    </w:p>
    <w:p w:rsidR="00FE35E2" w:rsidRDefault="00081FAA" w:rsidP="004F3FE9">
      <w:pPr>
        <w:pStyle w:val="Listenabsatz"/>
        <w:numPr>
          <w:ilvl w:val="0"/>
          <w:numId w:val="5"/>
        </w:numPr>
      </w:pPr>
      <w:r>
        <w:t>Vorgabe Zip für Entw</w:t>
      </w:r>
      <w:r w:rsidR="00FE35E2">
        <w:t>i</w:t>
      </w:r>
      <w:r>
        <w:t>c</w:t>
      </w:r>
      <w:r w:rsidR="00FE35E2">
        <w:t>klungsumgebung</w:t>
      </w:r>
    </w:p>
    <w:p w:rsidR="00FD2537" w:rsidRDefault="00FD2537" w:rsidP="004F3FE9">
      <w:pPr>
        <w:pStyle w:val="Listenabsatz"/>
        <w:numPr>
          <w:ilvl w:val="0"/>
          <w:numId w:val="5"/>
        </w:numPr>
      </w:pPr>
      <w:r>
        <w:t xml:space="preserve">Klassendiagramm </w:t>
      </w:r>
      <w:proofErr w:type="spellStart"/>
      <w:r>
        <w:t>Android</w:t>
      </w:r>
      <w:proofErr w:type="spellEnd"/>
    </w:p>
    <w:p w:rsidR="00C27E8E" w:rsidRDefault="00C27E8E" w:rsidP="00C27E8E">
      <w:pPr>
        <w:pStyle w:val="Listenabsatz"/>
        <w:numPr>
          <w:ilvl w:val="0"/>
          <w:numId w:val="5"/>
        </w:numPr>
      </w:pPr>
      <w:r>
        <w:t>Architektur grob dokumentieren</w:t>
      </w:r>
    </w:p>
    <w:p w:rsidR="004F3FE9" w:rsidRDefault="004F3FE9" w:rsidP="004F3FE9">
      <w:pPr>
        <w:pStyle w:val="berschrift2"/>
      </w:pPr>
      <w:bookmarkStart w:id="8" w:name="_Toc287347237"/>
      <w:r>
        <w:t>Heidt Christina</w:t>
      </w:r>
      <w:bookmarkEnd w:id="8"/>
    </w:p>
    <w:p w:rsidR="00F743CA" w:rsidRDefault="00F743CA" w:rsidP="00F743CA">
      <w:pPr>
        <w:pStyle w:val="Listenabsatz"/>
        <w:numPr>
          <w:ilvl w:val="0"/>
          <w:numId w:val="5"/>
        </w:numPr>
      </w:pPr>
      <w:r>
        <w:t>Entwicklungsumgebung einrichten</w:t>
      </w:r>
    </w:p>
    <w:p w:rsidR="00F743CA" w:rsidRDefault="00580A15" w:rsidP="00F743CA">
      <w:pPr>
        <w:pStyle w:val="Listenabsatz"/>
        <w:numPr>
          <w:ilvl w:val="0"/>
          <w:numId w:val="5"/>
        </w:numPr>
      </w:pPr>
      <w:r>
        <w:t>Klassendiagramm</w:t>
      </w:r>
      <w:r w:rsidR="004943B9">
        <w:t xml:space="preserve"> </w:t>
      </w:r>
      <w:proofErr w:type="spellStart"/>
      <w:r w:rsidR="004943B9">
        <w:t>Rails</w:t>
      </w:r>
      <w:proofErr w:type="spellEnd"/>
    </w:p>
    <w:p w:rsidR="00A55D2F" w:rsidRPr="00F743CA" w:rsidRDefault="00A55D2F" w:rsidP="00A55D2F">
      <w:pPr>
        <w:pStyle w:val="Listenabsatz"/>
        <w:numPr>
          <w:ilvl w:val="0"/>
          <w:numId w:val="5"/>
        </w:numPr>
      </w:pPr>
      <w:r>
        <w:t>Architektur grob dokumentieren</w:t>
      </w:r>
    </w:p>
    <w:p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:rsidR="00F743CA" w:rsidRDefault="00F743CA" w:rsidP="00F743CA">
      <w:pPr>
        <w:pStyle w:val="Listenabsatz"/>
        <w:numPr>
          <w:ilvl w:val="0"/>
          <w:numId w:val="5"/>
        </w:numPr>
      </w:pPr>
      <w:r>
        <w:t>Entwicklungsumgebung einrichten</w:t>
      </w:r>
    </w:p>
    <w:p w:rsidR="003D25E2" w:rsidRDefault="003D25E2" w:rsidP="00F743CA">
      <w:pPr>
        <w:pStyle w:val="Listenabsatz"/>
        <w:numPr>
          <w:ilvl w:val="0"/>
          <w:numId w:val="5"/>
        </w:numPr>
      </w:pPr>
      <w:r>
        <w:t>Klassendiagramm</w:t>
      </w:r>
      <w:r w:rsidR="004943B9">
        <w:t xml:space="preserve"> </w:t>
      </w:r>
      <w:proofErr w:type="spellStart"/>
      <w:r w:rsidR="004943B9">
        <w:t>Rails</w:t>
      </w:r>
      <w:proofErr w:type="spellEnd"/>
    </w:p>
    <w:p w:rsidR="004F3FE9" w:rsidRDefault="004F3FE9" w:rsidP="004F3FE9">
      <w:pPr>
        <w:pStyle w:val="berschrift2"/>
      </w:pPr>
      <w:bookmarkStart w:id="10" w:name="_Toc287347239"/>
      <w:proofErr w:type="spellStart"/>
      <w:r>
        <w:t>Treichler</w:t>
      </w:r>
      <w:proofErr w:type="spellEnd"/>
      <w:r>
        <w:t xml:space="preserve"> Delia</w:t>
      </w:r>
      <w:bookmarkEnd w:id="10"/>
    </w:p>
    <w:p w:rsidR="00F743CA" w:rsidRDefault="00F743CA" w:rsidP="00F743CA">
      <w:pPr>
        <w:pStyle w:val="Listenabsatz"/>
        <w:numPr>
          <w:ilvl w:val="0"/>
          <w:numId w:val="5"/>
        </w:numPr>
      </w:pPr>
      <w:bookmarkStart w:id="11" w:name="_Toc287347240"/>
      <w:r>
        <w:t>Entwicklungsumgebung einrichten</w:t>
      </w:r>
    </w:p>
    <w:p w:rsidR="001A418B" w:rsidRDefault="001A418B" w:rsidP="001A418B">
      <w:pPr>
        <w:pStyle w:val="Listenabsatz"/>
        <w:numPr>
          <w:ilvl w:val="0"/>
          <w:numId w:val="5"/>
        </w:numPr>
      </w:pPr>
      <w:r>
        <w:t>Änderungen in Dokumenten des MS2</w:t>
      </w:r>
    </w:p>
    <w:p w:rsidR="00FD2537" w:rsidRDefault="00FD2537" w:rsidP="00DA578B">
      <w:pPr>
        <w:pStyle w:val="Listenabsatz"/>
        <w:numPr>
          <w:ilvl w:val="0"/>
          <w:numId w:val="5"/>
        </w:numPr>
      </w:pPr>
      <w:r>
        <w:t xml:space="preserve">Klassendiagramm </w:t>
      </w:r>
      <w:proofErr w:type="spellStart"/>
      <w:r>
        <w:t>Android</w:t>
      </w:r>
      <w:proofErr w:type="spellEnd"/>
    </w:p>
    <w:p w:rsidR="004F3FE9" w:rsidRDefault="004F3FE9" w:rsidP="004F3FE9">
      <w:pPr>
        <w:pStyle w:val="berschrift2"/>
      </w:pPr>
      <w:proofErr w:type="spellStart"/>
      <w:r>
        <w:t>Waltenspül</w:t>
      </w:r>
      <w:proofErr w:type="spellEnd"/>
      <w:r>
        <w:t xml:space="preserve"> Remo</w:t>
      </w:r>
      <w:bookmarkEnd w:id="11"/>
    </w:p>
    <w:p w:rsidR="00981452" w:rsidRDefault="00981452" w:rsidP="00981452">
      <w:pPr>
        <w:pStyle w:val="Listenabsatz"/>
        <w:numPr>
          <w:ilvl w:val="0"/>
          <w:numId w:val="5"/>
        </w:numPr>
      </w:pPr>
      <w:r>
        <w:t>Entwicklungsumgebung einrichten</w:t>
      </w:r>
    </w:p>
    <w:p w:rsidR="00197495" w:rsidRDefault="00C27E8E" w:rsidP="00981452">
      <w:pPr>
        <w:pStyle w:val="Listenabsatz"/>
        <w:numPr>
          <w:ilvl w:val="0"/>
          <w:numId w:val="5"/>
        </w:numPr>
      </w:pPr>
      <w:r>
        <w:t>Architektur grob dokumentieren</w:t>
      </w:r>
    </w:p>
    <w:p w:rsidR="004F3FE9" w:rsidRPr="004F3FE9" w:rsidRDefault="004F3FE9" w:rsidP="0045250F">
      <w:pPr>
        <w:ind w:left="360"/>
      </w:pPr>
    </w:p>
    <w:sectPr w:rsidR="004F3FE9" w:rsidRPr="004F3FE9" w:rsidSect="009B6E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CDE" w:rsidRDefault="00617CDE" w:rsidP="008F2373">
      <w:pPr>
        <w:spacing w:after="0"/>
      </w:pPr>
      <w:r>
        <w:separator/>
      </w:r>
    </w:p>
  </w:endnote>
  <w:endnote w:type="continuationSeparator" w:id="0">
    <w:p w:rsidR="00617CDE" w:rsidRDefault="00617CD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4CE" w:rsidRDefault="00A614C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C66636">
      <w:rPr>
        <w:noProof/>
      </w:rPr>
      <w:t>1. April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C66636" w:rsidRPr="00C66636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C66636" w:rsidRPr="00C66636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4CE" w:rsidRDefault="00A614C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CDE" w:rsidRDefault="00617CDE" w:rsidP="008F2373">
      <w:pPr>
        <w:spacing w:after="0"/>
      </w:pPr>
      <w:r>
        <w:separator/>
      </w:r>
    </w:p>
  </w:footnote>
  <w:footnote w:type="continuationSeparator" w:id="0">
    <w:p w:rsidR="00617CDE" w:rsidRDefault="00617CD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4CE" w:rsidRDefault="00A614C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A614CE">
      <w:t xml:space="preserve"> – Sitzungsprotokoll X</w:t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14CE" w:rsidRDefault="00A614C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5867CF"/>
    <w:multiLevelType w:val="hybridMultilevel"/>
    <w:tmpl w:val="8BB8B3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D16A77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9F"/>
    <w:rsid w:val="0005189F"/>
    <w:rsid w:val="00081FAA"/>
    <w:rsid w:val="00097AB6"/>
    <w:rsid w:val="000B658F"/>
    <w:rsid w:val="000E71F7"/>
    <w:rsid w:val="001332FD"/>
    <w:rsid w:val="00137820"/>
    <w:rsid w:val="001609C2"/>
    <w:rsid w:val="0017248A"/>
    <w:rsid w:val="00197495"/>
    <w:rsid w:val="001A418B"/>
    <w:rsid w:val="001D17F5"/>
    <w:rsid w:val="001F1125"/>
    <w:rsid w:val="00223137"/>
    <w:rsid w:val="00264057"/>
    <w:rsid w:val="0026560F"/>
    <w:rsid w:val="002E16A4"/>
    <w:rsid w:val="002E65A6"/>
    <w:rsid w:val="00331A57"/>
    <w:rsid w:val="00353578"/>
    <w:rsid w:val="003A0ADD"/>
    <w:rsid w:val="003A5C55"/>
    <w:rsid w:val="003C3BB7"/>
    <w:rsid w:val="003D25E2"/>
    <w:rsid w:val="003E40FB"/>
    <w:rsid w:val="0045250F"/>
    <w:rsid w:val="004943B9"/>
    <w:rsid w:val="004F3FE9"/>
    <w:rsid w:val="005536B7"/>
    <w:rsid w:val="00580A15"/>
    <w:rsid w:val="005B081C"/>
    <w:rsid w:val="005E6C04"/>
    <w:rsid w:val="006156A4"/>
    <w:rsid w:val="00617CDE"/>
    <w:rsid w:val="00631D68"/>
    <w:rsid w:val="00651384"/>
    <w:rsid w:val="006939B6"/>
    <w:rsid w:val="00695F14"/>
    <w:rsid w:val="006C2687"/>
    <w:rsid w:val="006C6507"/>
    <w:rsid w:val="006E056D"/>
    <w:rsid w:val="006F2255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81452"/>
    <w:rsid w:val="009B6E80"/>
    <w:rsid w:val="00A06B4F"/>
    <w:rsid w:val="00A53880"/>
    <w:rsid w:val="00A55D2F"/>
    <w:rsid w:val="00A611DF"/>
    <w:rsid w:val="00A614CE"/>
    <w:rsid w:val="00AB51D5"/>
    <w:rsid w:val="00AC40CC"/>
    <w:rsid w:val="00AE119D"/>
    <w:rsid w:val="00AF0DB2"/>
    <w:rsid w:val="00B038C9"/>
    <w:rsid w:val="00B10239"/>
    <w:rsid w:val="00B1324E"/>
    <w:rsid w:val="00B53049"/>
    <w:rsid w:val="00B56AD1"/>
    <w:rsid w:val="00B712B5"/>
    <w:rsid w:val="00BB1425"/>
    <w:rsid w:val="00BC35A6"/>
    <w:rsid w:val="00BE6DFC"/>
    <w:rsid w:val="00BF712A"/>
    <w:rsid w:val="00C14F5B"/>
    <w:rsid w:val="00C17FD0"/>
    <w:rsid w:val="00C22202"/>
    <w:rsid w:val="00C27E8E"/>
    <w:rsid w:val="00C47BE9"/>
    <w:rsid w:val="00C66636"/>
    <w:rsid w:val="00C72A59"/>
    <w:rsid w:val="00C74BF5"/>
    <w:rsid w:val="00C774C7"/>
    <w:rsid w:val="00C85D28"/>
    <w:rsid w:val="00C9533A"/>
    <w:rsid w:val="00CA17E2"/>
    <w:rsid w:val="00CB0412"/>
    <w:rsid w:val="00CD42C7"/>
    <w:rsid w:val="00CE533D"/>
    <w:rsid w:val="00D300C0"/>
    <w:rsid w:val="00D96578"/>
    <w:rsid w:val="00DA578B"/>
    <w:rsid w:val="00E13BEF"/>
    <w:rsid w:val="00E216EC"/>
    <w:rsid w:val="00E22264"/>
    <w:rsid w:val="00E23D29"/>
    <w:rsid w:val="00E32884"/>
    <w:rsid w:val="00E44519"/>
    <w:rsid w:val="00E61964"/>
    <w:rsid w:val="00E711E0"/>
    <w:rsid w:val="00E860CF"/>
    <w:rsid w:val="00E87169"/>
    <w:rsid w:val="00EE2AB1"/>
    <w:rsid w:val="00F26A77"/>
    <w:rsid w:val="00F42E13"/>
    <w:rsid w:val="00F559D6"/>
    <w:rsid w:val="00F743CA"/>
    <w:rsid w:val="00F9181E"/>
    <w:rsid w:val="00FD2537"/>
    <w:rsid w:val="00FE35E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271E-A8B6-40F8-BC7A-F28456990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323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34</cp:revision>
  <dcterms:created xsi:type="dcterms:W3CDTF">2011-03-31T11:18:00Z</dcterms:created>
  <dcterms:modified xsi:type="dcterms:W3CDTF">2011-04-01T16:01:00Z</dcterms:modified>
</cp:coreProperties>
</file>