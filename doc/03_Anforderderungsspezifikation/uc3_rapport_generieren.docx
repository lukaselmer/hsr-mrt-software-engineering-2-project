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E5149A">
        <w:rPr>
          <w:noProof/>
          <w:lang w:eastAsia="de-CH"/>
        </w:rPr>
        <w:t>3</w:t>
      </w:r>
      <w:r w:rsidRPr="00ED4363">
        <w:rPr>
          <w:noProof/>
          <w:lang w:eastAsia="de-CH"/>
        </w:rPr>
        <w:t xml:space="preserve"> </w:t>
      </w:r>
      <w:r w:rsidR="00E5149A">
        <w:rPr>
          <w:noProof/>
          <w:lang w:eastAsia="de-CH"/>
        </w:rPr>
        <w:t>Rapport generieren</w:t>
      </w:r>
    </w:p>
    <w:p w:rsidR="00A53880" w:rsidRPr="00ED4363" w:rsidRDefault="0075029B" w:rsidP="00E711E0">
      <w:pPr>
        <w:pStyle w:val="Heading1"/>
      </w:pPr>
      <w:bookmarkStart w:id="0" w:name="_Toc288739679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8739680"/>
      <w:r w:rsidRPr="00ED4363"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/>
      </w:tblPr>
      <w:tblGrid>
        <w:gridCol w:w="1138"/>
        <w:gridCol w:w="993"/>
        <w:gridCol w:w="4674"/>
        <w:gridCol w:w="2303"/>
      </w:tblGrid>
      <w:tr w:rsidR="00887085" w:rsidRPr="00ED4363" w:rsidTr="0038202E">
        <w:trPr>
          <w:cnfStyle w:val="10000000000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38202E">
        <w:trPr>
          <w:cnfStyle w:val="000000100000"/>
        </w:trPr>
        <w:tc>
          <w:tcPr>
            <w:tcW w:w="1138" w:type="dxa"/>
          </w:tcPr>
          <w:p w:rsidR="00887085" w:rsidRPr="00ED4363" w:rsidRDefault="00E5149A" w:rsidP="005E1B49">
            <w:pPr>
              <w:rPr>
                <w:b/>
              </w:rPr>
            </w:pPr>
            <w:r>
              <w:t>21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5149A" w:rsidP="005E1B49">
            <w:r>
              <w:t>TD</w:t>
            </w:r>
          </w:p>
        </w:tc>
      </w:tr>
      <w:tr w:rsidR="00690F7B" w:rsidRPr="00ED4363" w:rsidTr="0038202E">
        <w:trPr>
          <w:cnfStyle w:val="000000010000"/>
        </w:trPr>
        <w:tc>
          <w:tcPr>
            <w:tcW w:w="1138" w:type="dxa"/>
          </w:tcPr>
          <w:p w:rsidR="00690F7B" w:rsidRPr="00690F7B" w:rsidRDefault="00690F7B" w:rsidP="005E1B49">
            <w:pPr>
              <w:rPr>
                <w:b/>
              </w:rPr>
            </w:pPr>
            <w:r w:rsidRPr="00690F7B">
              <w:t>23.03.</w:t>
            </w:r>
            <w:r>
              <w:t>2011</w:t>
            </w:r>
          </w:p>
        </w:tc>
        <w:tc>
          <w:tcPr>
            <w:tcW w:w="993" w:type="dxa"/>
          </w:tcPr>
          <w:p w:rsidR="00690F7B" w:rsidRPr="00ED4363" w:rsidRDefault="00690F7B" w:rsidP="005E1B49">
            <w:r>
              <w:t>1.1</w:t>
            </w:r>
          </w:p>
        </w:tc>
        <w:tc>
          <w:tcPr>
            <w:tcW w:w="4674" w:type="dxa"/>
          </w:tcPr>
          <w:p w:rsidR="00690F7B" w:rsidRPr="00ED4363" w:rsidRDefault="00690F7B" w:rsidP="005E1B49">
            <w:r>
              <w:t>Anpassungen</w:t>
            </w:r>
          </w:p>
        </w:tc>
        <w:tc>
          <w:tcPr>
            <w:tcW w:w="2303" w:type="dxa"/>
          </w:tcPr>
          <w:p w:rsidR="00690F7B" w:rsidRDefault="00690F7B" w:rsidP="005E1B49">
            <w:r>
              <w:t>HC</w:t>
            </w:r>
          </w:p>
        </w:tc>
      </w:tr>
      <w:tr w:rsidR="00FD4FC3" w:rsidRPr="00ED4363" w:rsidTr="00241213">
        <w:trPr>
          <w:cnfStyle w:val="000000100000"/>
        </w:trPr>
        <w:tc>
          <w:tcPr>
            <w:tcW w:w="1138" w:type="dxa"/>
          </w:tcPr>
          <w:p w:rsidR="00FD4FC3" w:rsidRPr="00F67869" w:rsidRDefault="00FD4FC3" w:rsidP="00241213">
            <w:r>
              <w:t>25.03.2011</w:t>
            </w:r>
          </w:p>
        </w:tc>
        <w:tc>
          <w:tcPr>
            <w:tcW w:w="993" w:type="dxa"/>
          </w:tcPr>
          <w:p w:rsidR="00FD4FC3" w:rsidRDefault="00FD4FC3" w:rsidP="00241213">
            <w:r>
              <w:t>1.2</w:t>
            </w:r>
          </w:p>
        </w:tc>
        <w:tc>
          <w:tcPr>
            <w:tcW w:w="4674" w:type="dxa"/>
          </w:tcPr>
          <w:p w:rsidR="00FD4FC3" w:rsidRDefault="00FD4FC3" w:rsidP="00241213">
            <w:r>
              <w:t>Review und kleine Korrekturen</w:t>
            </w:r>
          </w:p>
        </w:tc>
        <w:tc>
          <w:tcPr>
            <w:tcW w:w="2303" w:type="dxa"/>
          </w:tcPr>
          <w:p w:rsidR="00FD4FC3" w:rsidRDefault="00FD4FC3" w:rsidP="00241213">
            <w:r>
              <w:t>SD, EL</w:t>
            </w:r>
          </w:p>
        </w:tc>
      </w:tr>
      <w:tr w:rsidR="0038202E" w:rsidRPr="00ED4363" w:rsidTr="0038202E">
        <w:trPr>
          <w:cnfStyle w:val="000000010000"/>
        </w:trPr>
        <w:tc>
          <w:tcPr>
            <w:tcW w:w="1138" w:type="dxa"/>
          </w:tcPr>
          <w:p w:rsidR="0038202E" w:rsidRPr="00F67869" w:rsidRDefault="0038202E" w:rsidP="00C5404F">
            <w:r>
              <w:t>2</w:t>
            </w:r>
            <w:r w:rsidR="00FD4FC3">
              <w:t>8</w:t>
            </w:r>
            <w:r>
              <w:t>.03.2011</w:t>
            </w:r>
          </w:p>
        </w:tc>
        <w:tc>
          <w:tcPr>
            <w:tcW w:w="993" w:type="dxa"/>
          </w:tcPr>
          <w:p w:rsidR="0038202E" w:rsidRDefault="0038202E" w:rsidP="0011142C">
            <w:r>
              <w:t>1.</w:t>
            </w:r>
            <w:r w:rsidR="00FD4FC3">
              <w:t>3</w:t>
            </w:r>
          </w:p>
        </w:tc>
        <w:tc>
          <w:tcPr>
            <w:tcW w:w="4674" w:type="dxa"/>
          </w:tcPr>
          <w:p w:rsidR="0038202E" w:rsidRDefault="0038202E" w:rsidP="00FD4FC3">
            <w:r>
              <w:t>Review</w:t>
            </w:r>
            <w:r w:rsidR="00FD4FC3">
              <w:t xml:space="preserve">, </w:t>
            </w:r>
            <w:r>
              <w:t>Korrekturen</w:t>
            </w:r>
          </w:p>
        </w:tc>
        <w:tc>
          <w:tcPr>
            <w:tcW w:w="2303" w:type="dxa"/>
          </w:tcPr>
          <w:p w:rsidR="0038202E" w:rsidRDefault="00FD4FC3" w:rsidP="005E1B49">
            <w:r>
              <w:t>TD</w:t>
            </w:r>
          </w:p>
        </w:tc>
      </w:tr>
    </w:tbl>
    <w:bookmarkStart w:id="2" w:name="_Toc288739681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End w:id="2"/>
        </w:p>
        <w:p w:rsidR="00C420E1" w:rsidRDefault="00662EDE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662EDE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662EDE">
            <w:rPr>
              <w:b w:val="0"/>
            </w:rPr>
            <w:fldChar w:fldCharType="separate"/>
          </w:r>
          <w:hyperlink w:anchor="_Toc288739679" w:history="1">
            <w:r w:rsidR="00C420E1" w:rsidRPr="00841513">
              <w:rPr>
                <w:rStyle w:val="Hyperlink"/>
                <w:noProof/>
              </w:rPr>
              <w:t>1</w:t>
            </w:r>
            <w:r w:rsidR="00C420E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20E1" w:rsidRPr="00841513">
              <w:rPr>
                <w:rStyle w:val="Hyperlink"/>
                <w:noProof/>
              </w:rPr>
              <w:t>Dokumentinformationen</w:t>
            </w:r>
            <w:r w:rsidR="00C420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0E1">
              <w:rPr>
                <w:noProof/>
                <w:webHidden/>
              </w:rPr>
              <w:instrText xml:space="preserve"> PAGEREF _Toc288739679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0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E1" w:rsidRDefault="00662ED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9680" w:history="1">
            <w:r w:rsidR="00C420E1" w:rsidRPr="00841513">
              <w:rPr>
                <w:rStyle w:val="Hyperlink"/>
                <w:noProof/>
              </w:rPr>
              <w:t>1.1</w:t>
            </w:r>
            <w:r w:rsidR="00C420E1">
              <w:rPr>
                <w:noProof/>
                <w:sz w:val="22"/>
                <w:szCs w:val="22"/>
                <w:lang w:eastAsia="de-CH"/>
              </w:rPr>
              <w:tab/>
            </w:r>
            <w:r w:rsidR="00C420E1" w:rsidRPr="00841513">
              <w:rPr>
                <w:rStyle w:val="Hyperlink"/>
                <w:noProof/>
              </w:rPr>
              <w:t>Änderungsgeschichte</w:t>
            </w:r>
            <w:r w:rsidR="00C420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0E1">
              <w:rPr>
                <w:noProof/>
                <w:webHidden/>
              </w:rPr>
              <w:instrText xml:space="preserve"> PAGEREF _Toc288739680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0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E1" w:rsidRDefault="00662ED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9681" w:history="1">
            <w:r w:rsidR="00C420E1" w:rsidRPr="00841513">
              <w:rPr>
                <w:rStyle w:val="Hyperlink"/>
                <w:noProof/>
              </w:rPr>
              <w:t>1.2</w:t>
            </w:r>
            <w:r w:rsidR="00C420E1">
              <w:rPr>
                <w:noProof/>
                <w:sz w:val="22"/>
                <w:szCs w:val="22"/>
                <w:lang w:eastAsia="de-CH"/>
              </w:rPr>
              <w:tab/>
            </w:r>
            <w:r w:rsidR="00C420E1" w:rsidRPr="00841513">
              <w:rPr>
                <w:rStyle w:val="Hyperlink"/>
                <w:noProof/>
              </w:rPr>
              <w:t>Inhaltsverzeichnis</w:t>
            </w:r>
            <w:r w:rsidR="00C420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0E1">
              <w:rPr>
                <w:noProof/>
                <w:webHidden/>
              </w:rPr>
              <w:instrText xml:space="preserve"> PAGEREF _Toc288739681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0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E1" w:rsidRDefault="00662EDE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39682" w:history="1">
            <w:r w:rsidR="00C420E1" w:rsidRPr="00841513">
              <w:rPr>
                <w:rStyle w:val="Hyperlink"/>
                <w:noProof/>
              </w:rPr>
              <w:t>2</w:t>
            </w:r>
            <w:r w:rsidR="00C420E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20E1" w:rsidRPr="00841513">
              <w:rPr>
                <w:rStyle w:val="Hyperlink"/>
                <w:noProof/>
              </w:rPr>
              <w:t>UC3 Rapport generieren</w:t>
            </w:r>
            <w:r w:rsidR="00C420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0E1">
              <w:rPr>
                <w:noProof/>
                <w:webHidden/>
              </w:rPr>
              <w:instrText xml:space="preserve"> PAGEREF _Toc288739682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20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662EDE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E5149A" w:rsidP="006156A4">
      <w:pPr>
        <w:pStyle w:val="Heading1"/>
      </w:pPr>
      <w:bookmarkStart w:id="3" w:name="_Toc288739682"/>
      <w:r>
        <w:t>UC3</w:t>
      </w:r>
      <w:r w:rsidR="003B6922" w:rsidRPr="00ED4363">
        <w:t xml:space="preserve"> </w:t>
      </w:r>
      <w:r>
        <w:t>Rapport generieren</w:t>
      </w:r>
      <w:bookmarkEnd w:id="3"/>
    </w:p>
    <w:tbl>
      <w:tblPr>
        <w:tblStyle w:val="MediumShading1-Accent1"/>
        <w:tblW w:w="0" w:type="auto"/>
        <w:tblLook w:val="0480"/>
      </w:tblPr>
      <w:tblGrid>
        <w:gridCol w:w="2518"/>
        <w:gridCol w:w="6694"/>
      </w:tblGrid>
      <w:tr w:rsidR="00C64928" w:rsidTr="0038202E">
        <w:trPr>
          <w:cnfStyle w:val="000000100000"/>
        </w:trPr>
        <w:tc>
          <w:tcPr>
            <w:cnfStyle w:val="001000000000"/>
            <w:tcW w:w="2518" w:type="dxa"/>
          </w:tcPr>
          <w:p w:rsidR="00C64928" w:rsidRDefault="00C64928" w:rsidP="00A05680">
            <w:r>
              <w:t>Format</w:t>
            </w:r>
          </w:p>
        </w:tc>
        <w:tc>
          <w:tcPr>
            <w:tcW w:w="6694" w:type="dxa"/>
          </w:tcPr>
          <w:p w:rsidR="00C64928" w:rsidRDefault="00877C38" w:rsidP="00C64928">
            <w:pPr>
              <w:cnfStyle w:val="00000010000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C64928" w:rsidTr="0038202E">
        <w:trPr>
          <w:cnfStyle w:val="000000010000"/>
        </w:trPr>
        <w:tc>
          <w:tcPr>
            <w:cnfStyle w:val="001000000000"/>
            <w:tcW w:w="2518" w:type="dxa"/>
          </w:tcPr>
          <w:p w:rsidR="00C64928" w:rsidRPr="00ED4363" w:rsidRDefault="00C64928" w:rsidP="00A05680">
            <w:pPr>
              <w:rPr>
                <w:b w:val="0"/>
              </w:rPr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</w:tcPr>
          <w:p w:rsidR="00C64928" w:rsidRPr="00ED4363" w:rsidRDefault="00211BC2" w:rsidP="00C64928">
            <w:pPr>
              <w:cnfStyle w:val="000000010000"/>
              <w:rPr>
                <w:b/>
              </w:rPr>
            </w:pPr>
            <w:r>
              <w:t>Sekretärin</w:t>
            </w:r>
          </w:p>
        </w:tc>
      </w:tr>
      <w:tr w:rsidR="00A05680" w:rsidTr="0038202E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A05680" w:rsidRPr="00ED4363" w:rsidRDefault="00A05680" w:rsidP="00A05680">
            <w:pPr>
              <w:rPr>
                <w:b w:val="0"/>
              </w:rPr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C64928" w:rsidTr="0038202E">
        <w:trPr>
          <w:cnfStyle w:val="000000010000"/>
        </w:trPr>
        <w:tc>
          <w:tcPr>
            <w:cnfStyle w:val="001000000000"/>
            <w:tcW w:w="2518" w:type="dxa"/>
          </w:tcPr>
          <w:p w:rsidR="00C64928" w:rsidRPr="006361B0" w:rsidRDefault="00C64928" w:rsidP="00A05680">
            <w:pPr>
              <w:rPr>
                <w:b w:val="0"/>
              </w:rPr>
            </w:pPr>
            <w:r w:rsidRPr="006361B0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C64928" w:rsidRPr="00F01B6D" w:rsidRDefault="00FD4FC3" w:rsidP="00FD4FC3">
            <w:pPr>
              <w:tabs>
                <w:tab w:val="left" w:pos="0"/>
              </w:tabs>
              <w:cnfStyle w:val="000000010000"/>
              <w:rPr>
                <w:i/>
              </w:rPr>
            </w:pPr>
            <w:r>
              <w:t>Will schnell einen</w:t>
            </w:r>
            <w:r w:rsidR="00C42682">
              <w:t xml:space="preserve"> Überbli</w:t>
            </w:r>
            <w:r w:rsidR="00BA480C">
              <w:t xml:space="preserve">ck für einen bestimmten Auftrag generieren und dadurch </w:t>
            </w:r>
            <w:r w:rsidR="00F01B6D">
              <w:t xml:space="preserve">Richtwerte zur </w:t>
            </w:r>
            <w:r w:rsidR="00BA480C">
              <w:t>Rechnungserstellung erhalten</w:t>
            </w:r>
          </w:p>
        </w:tc>
      </w:tr>
      <w:tr w:rsidR="00C64928" w:rsidTr="0038202E">
        <w:trPr>
          <w:cnfStyle w:val="000000100000"/>
        </w:trPr>
        <w:tc>
          <w:tcPr>
            <w:cnfStyle w:val="001000000000"/>
            <w:tcW w:w="2518" w:type="dxa"/>
          </w:tcPr>
          <w:p w:rsidR="00C64928" w:rsidRPr="004F45D6" w:rsidRDefault="00C64928" w:rsidP="00A05680">
            <w:pPr>
              <w:rPr>
                <w:b w:val="0"/>
              </w:rPr>
            </w:pPr>
            <w:r w:rsidRPr="004F45D6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C64928" w:rsidRPr="004F45D6" w:rsidRDefault="00F01B6D" w:rsidP="00FD4FC3">
            <w:pPr>
              <w:tabs>
                <w:tab w:val="left" w:pos="0"/>
              </w:tabs>
              <w:cnfStyle w:val="000000100000"/>
            </w:pPr>
            <w:r w:rsidRPr="004F45D6">
              <w:t>Automatische Generierung von Rapporten ohne</w:t>
            </w:r>
            <w:r w:rsidR="00201E2E" w:rsidRPr="004F45D6">
              <w:t xml:space="preserve"> </w:t>
            </w:r>
            <w:r w:rsidR="00FD4FC3">
              <w:t>zusätzlichen Erfassungsaufwand. Z</w:t>
            </w:r>
            <w:r w:rsidRPr="004F45D6">
              <w:t xml:space="preserve">udem fällt der Papierrapport weg, was </w:t>
            </w:r>
            <w:r w:rsidR="00201E2E" w:rsidRPr="004F45D6">
              <w:t>dessen Schreibarbeit eliminiert</w:t>
            </w:r>
          </w:p>
        </w:tc>
      </w:tr>
      <w:tr w:rsidR="00A05680" w:rsidTr="0038202E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A05680" w:rsidRPr="00A05680" w:rsidRDefault="00A05680" w:rsidP="00A05680">
            <w:pPr>
              <w:rPr>
                <w:b w:val="0"/>
              </w:rPr>
            </w:pPr>
            <w:proofErr w:type="spellStart"/>
            <w:r>
              <w:t>Preconditions</w:t>
            </w:r>
            <w:proofErr w:type="spellEnd"/>
          </w:p>
        </w:tc>
      </w:tr>
      <w:tr w:rsidR="00155EAE" w:rsidTr="0038202E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155EAE" w:rsidRPr="006361B0" w:rsidRDefault="00155EAE" w:rsidP="00155EAE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6361B0">
              <w:rPr>
                <w:b w:val="0"/>
              </w:rPr>
              <w:t>Sekre</w:t>
            </w:r>
            <w:r w:rsidR="00044526">
              <w:rPr>
                <w:b w:val="0"/>
              </w:rPr>
              <w:t>tärin ist im System registriert</w:t>
            </w:r>
            <w:r w:rsidR="00FD4FC3">
              <w:rPr>
                <w:b w:val="0"/>
              </w:rPr>
              <w:t xml:space="preserve"> (UC4)</w:t>
            </w:r>
          </w:p>
          <w:p w:rsidR="00155EAE" w:rsidRPr="006361B0" w:rsidRDefault="00016643" w:rsidP="00155EAE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Sekretärin ist am</w:t>
            </w:r>
            <w:r w:rsidR="00155EAE" w:rsidRPr="006361B0">
              <w:rPr>
                <w:b w:val="0"/>
              </w:rPr>
              <w:t xml:space="preserve"> System angemeldet </w:t>
            </w:r>
            <w:r w:rsidR="004F45D6">
              <w:rPr>
                <w:b w:val="0"/>
              </w:rPr>
              <w:t>(UC5)</w:t>
            </w:r>
          </w:p>
          <w:p w:rsidR="00155EAE" w:rsidRPr="00155EAE" w:rsidRDefault="00155EAE" w:rsidP="00A05680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6361B0">
              <w:rPr>
                <w:b w:val="0"/>
              </w:rPr>
              <w:t>Sekretärin weiss durch Kommunikation mit Mitarbeitern, dass alle Stundeneinträge, die zu dem entsprechenden Auftrag ge</w:t>
            </w:r>
            <w:r w:rsidR="004F45D6">
              <w:rPr>
                <w:b w:val="0"/>
              </w:rPr>
              <w:t>hören, im System erfasst wurden</w:t>
            </w:r>
          </w:p>
        </w:tc>
      </w:tr>
      <w:tr w:rsidR="009C33B7" w:rsidTr="0038202E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9C33B7" w:rsidRPr="006361B0" w:rsidRDefault="009C33B7" w:rsidP="009C33B7">
            <w:proofErr w:type="spellStart"/>
            <w:r w:rsidRPr="006361B0">
              <w:t>Success</w:t>
            </w:r>
            <w:proofErr w:type="spellEnd"/>
            <w:r w:rsidRPr="006361B0">
              <w:t xml:space="preserve"> </w:t>
            </w:r>
            <w:proofErr w:type="spellStart"/>
            <w:r w:rsidRPr="006361B0">
              <w:t>Guarantee</w:t>
            </w:r>
            <w:proofErr w:type="spellEnd"/>
            <w:r w:rsidRPr="006361B0">
              <w:t xml:space="preserve"> (</w:t>
            </w:r>
            <w:proofErr w:type="spellStart"/>
            <w:r w:rsidRPr="006361B0">
              <w:t>Postconditions</w:t>
            </w:r>
            <w:proofErr w:type="spellEnd"/>
            <w:r w:rsidRPr="006361B0">
              <w:t>)</w:t>
            </w:r>
          </w:p>
        </w:tc>
      </w:tr>
      <w:tr w:rsidR="00F60370" w:rsidTr="0038202E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60370" w:rsidRPr="006361B0" w:rsidRDefault="00F60370" w:rsidP="00F60370">
            <w:pPr>
              <w:pStyle w:val="ListParagraph"/>
              <w:numPr>
                <w:ilvl w:val="0"/>
                <w:numId w:val="24"/>
              </w:numPr>
              <w:rPr>
                <w:b w:val="0"/>
              </w:rPr>
            </w:pPr>
            <w:r w:rsidRPr="006361B0">
              <w:rPr>
                <w:b w:val="0"/>
              </w:rPr>
              <w:t>Rapport mit Angaben zu Kundenadresse, Rechnungsadresse, geleisteten Stunden, verwendeten Materialien, allfälligen Notizen und Total an Materialien und Stunden für best</w:t>
            </w:r>
            <w:r w:rsidR="004F45D6">
              <w:rPr>
                <w:b w:val="0"/>
              </w:rPr>
              <w:t>immten Auftrag wurden generiert</w:t>
            </w:r>
          </w:p>
        </w:tc>
      </w:tr>
    </w:tbl>
    <w:p w:rsidR="00C12E49" w:rsidRDefault="00C12E49">
      <w:r>
        <w:rPr>
          <w:b/>
          <w:bCs/>
        </w:rPr>
        <w:br w:type="page"/>
      </w:r>
    </w:p>
    <w:tbl>
      <w:tblPr>
        <w:tblStyle w:val="MediumShading1-Accent1"/>
        <w:tblW w:w="0" w:type="auto"/>
        <w:tblLook w:val="04A0"/>
      </w:tblPr>
      <w:tblGrid>
        <w:gridCol w:w="5495"/>
        <w:gridCol w:w="3717"/>
      </w:tblGrid>
      <w:tr w:rsidR="00F60370" w:rsidTr="00C12E49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F60370" w:rsidRPr="006361B0" w:rsidRDefault="00F60370" w:rsidP="00F60370">
            <w:r w:rsidRPr="006361B0">
              <w:lastRenderedPageBreak/>
              <w:t xml:space="preserve">Main </w:t>
            </w:r>
            <w:proofErr w:type="spellStart"/>
            <w:r w:rsidRPr="006361B0">
              <w:t>Success</w:t>
            </w:r>
            <w:proofErr w:type="spellEnd"/>
            <w:r w:rsidRPr="006361B0">
              <w:t xml:space="preserve"> Scenario</w:t>
            </w:r>
          </w:p>
        </w:tc>
      </w:tr>
      <w:tr w:rsidR="00206DBF" w:rsidRPr="00F93E9C" w:rsidTr="00C12E49">
        <w:trPr>
          <w:cnfStyle w:val="000000100000"/>
        </w:trPr>
        <w:tc>
          <w:tcPr>
            <w:cnfStyle w:val="001000000000"/>
            <w:tcW w:w="5495" w:type="dxa"/>
          </w:tcPr>
          <w:p w:rsidR="00206DBF" w:rsidRPr="006361B0" w:rsidRDefault="00206DBF" w:rsidP="00F60370">
            <w:pPr>
              <w:rPr>
                <w:b w:val="0"/>
              </w:rPr>
            </w:pPr>
            <w:r w:rsidRPr="006361B0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206DBF" w:rsidRPr="00F93E9C" w:rsidRDefault="00206DBF" w:rsidP="00F60370">
            <w:pPr>
              <w:cnfStyle w:val="000000100000"/>
            </w:pPr>
            <w:r w:rsidRPr="00F93E9C">
              <w:t>System</w:t>
            </w:r>
          </w:p>
        </w:tc>
      </w:tr>
      <w:tr w:rsidR="00206DBF" w:rsidRPr="00F93E9C" w:rsidTr="00C12E49">
        <w:trPr>
          <w:cnfStyle w:val="000000010000"/>
        </w:trPr>
        <w:tc>
          <w:tcPr>
            <w:cnfStyle w:val="001000000000"/>
            <w:tcW w:w="5495" w:type="dxa"/>
          </w:tcPr>
          <w:p w:rsidR="00206DBF" w:rsidRPr="006361B0" w:rsidRDefault="00FD4FC3" w:rsidP="00FD4FC3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  <w:t xml:space="preserve">Sekretärin wählt </w:t>
            </w:r>
            <w:r w:rsidR="00206DBF" w:rsidRPr="006361B0">
              <w:rPr>
                <w:b w:val="0"/>
              </w:rPr>
              <w:t>Auftra</w:t>
            </w:r>
            <w:r>
              <w:rPr>
                <w:b w:val="0"/>
              </w:rPr>
              <w:t xml:space="preserve">g aus und lässt dessen Rapport </w:t>
            </w:r>
            <w:r w:rsidR="004F45D6">
              <w:rPr>
                <w:b w:val="0"/>
              </w:rPr>
              <w:t>generieren</w:t>
            </w:r>
          </w:p>
          <w:p w:rsidR="00206DBF" w:rsidRPr="00F60370" w:rsidRDefault="00206DBF" w:rsidP="00206DBF"/>
        </w:tc>
        <w:tc>
          <w:tcPr>
            <w:tcW w:w="3717" w:type="dxa"/>
          </w:tcPr>
          <w:p w:rsidR="00CD560F" w:rsidRDefault="00CD560F" w:rsidP="00CD560F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CD560F" w:rsidRDefault="00CD560F" w:rsidP="00CD560F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206DBF" w:rsidRPr="00F93E9C" w:rsidRDefault="00206DBF" w:rsidP="00CD560F">
            <w:pPr>
              <w:tabs>
                <w:tab w:val="left" w:pos="317"/>
              </w:tabs>
              <w:ind w:left="317" w:hanging="317"/>
              <w:cnfStyle w:val="000000010000"/>
            </w:pPr>
            <w:r w:rsidRPr="00F93E9C">
              <w:t>2.</w:t>
            </w:r>
            <w:r w:rsidRPr="00F93E9C">
              <w:tab/>
              <w:t>System</w:t>
            </w:r>
            <w:r w:rsidR="004F45D6" w:rsidRPr="00F93E9C">
              <w:t xml:space="preserve"> g</w:t>
            </w:r>
            <w:r w:rsidRPr="00F93E9C">
              <w:t>eneriert Rapport</w:t>
            </w:r>
            <w:r w:rsidR="00FD4FC3">
              <w:t xml:space="preserve"> und berechnet aus Auftrag</w:t>
            </w:r>
            <w:r w:rsidR="00CD560F">
              <w:t xml:space="preserve"> to</w:t>
            </w:r>
            <w:r w:rsidR="00FD4FC3">
              <w:t>tale Anzahl Stunden,</w:t>
            </w:r>
            <w:r w:rsidR="00CD560F">
              <w:t xml:space="preserve"> totale Anzahl</w:t>
            </w:r>
            <w:r w:rsidR="00FD4FC3">
              <w:t xml:space="preserve"> Stunden pro Mitarbeiter und totalen Kosten für</w:t>
            </w:r>
            <w:r w:rsidR="00CD560F">
              <w:t xml:space="preserve"> Material</w:t>
            </w:r>
          </w:p>
        </w:tc>
      </w:tr>
      <w:tr w:rsidR="00F60370" w:rsidRPr="00F93E9C" w:rsidTr="00C12E49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60370" w:rsidRPr="00F93E9C" w:rsidRDefault="00EE239C" w:rsidP="00F60370">
            <w:proofErr w:type="spellStart"/>
            <w:r w:rsidRPr="00F93E9C">
              <w:t>Extensions</w:t>
            </w:r>
            <w:proofErr w:type="spellEnd"/>
          </w:p>
        </w:tc>
      </w:tr>
      <w:tr w:rsidR="009D17EC" w:rsidRPr="00F93E9C" w:rsidTr="00C12E49">
        <w:trPr>
          <w:cnfStyle w:val="000000010000"/>
        </w:trPr>
        <w:tc>
          <w:tcPr>
            <w:cnfStyle w:val="001000000000"/>
            <w:tcW w:w="5495" w:type="dxa"/>
          </w:tcPr>
          <w:p w:rsidR="009D17EC" w:rsidRPr="006361B0" w:rsidRDefault="0056550F" w:rsidP="00F6037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717" w:type="dxa"/>
          </w:tcPr>
          <w:p w:rsidR="009D17EC" w:rsidRPr="00F93E9C" w:rsidRDefault="009D17EC" w:rsidP="00F60370">
            <w:pPr>
              <w:cnfStyle w:val="000000010000"/>
            </w:pPr>
          </w:p>
        </w:tc>
      </w:tr>
    </w:tbl>
    <w:p w:rsidR="00C12E49" w:rsidRDefault="00C12E49"/>
    <w:tbl>
      <w:tblPr>
        <w:tblStyle w:val="MediumShading1-Accent1"/>
        <w:tblW w:w="0" w:type="auto"/>
        <w:tblLook w:val="0480"/>
      </w:tblPr>
      <w:tblGrid>
        <w:gridCol w:w="9212"/>
      </w:tblGrid>
      <w:tr w:rsidR="009D17EC" w:rsidTr="00C12E49">
        <w:trPr>
          <w:cnfStyle w:val="000000100000"/>
        </w:trPr>
        <w:tc>
          <w:tcPr>
            <w:cnfStyle w:val="001000000000"/>
            <w:tcW w:w="9212" w:type="dxa"/>
          </w:tcPr>
          <w:p w:rsidR="00CC614E" w:rsidRPr="00C921DB" w:rsidRDefault="003A715A" w:rsidP="00F60370">
            <w:r w:rsidRPr="00C921DB">
              <w:t xml:space="preserve">Special </w:t>
            </w:r>
            <w:proofErr w:type="spellStart"/>
            <w:r w:rsidRPr="00C921DB">
              <w:t>Requirements</w:t>
            </w:r>
            <w:proofErr w:type="spellEnd"/>
          </w:p>
        </w:tc>
      </w:tr>
      <w:tr w:rsidR="00CC614E" w:rsidTr="00C12E49">
        <w:trPr>
          <w:cnfStyle w:val="000000010000"/>
        </w:trPr>
        <w:tc>
          <w:tcPr>
            <w:cnfStyle w:val="001000000000"/>
            <w:tcW w:w="9212" w:type="dxa"/>
          </w:tcPr>
          <w:p w:rsidR="00CC614E" w:rsidRPr="00C921DB" w:rsidRDefault="00CC614E" w:rsidP="00F60370">
            <w:pPr>
              <w:rPr>
                <w:b w:val="0"/>
              </w:rPr>
            </w:pPr>
            <w:r w:rsidRPr="00C921DB">
              <w:rPr>
                <w:b w:val="0"/>
              </w:rPr>
              <w:t>-</w:t>
            </w:r>
          </w:p>
        </w:tc>
      </w:tr>
      <w:tr w:rsidR="00CC614E" w:rsidRPr="00C12E49" w:rsidTr="00C12E49">
        <w:trPr>
          <w:cnfStyle w:val="000000100000"/>
        </w:trPr>
        <w:tc>
          <w:tcPr>
            <w:cnfStyle w:val="001000000000"/>
            <w:tcW w:w="9212" w:type="dxa"/>
          </w:tcPr>
          <w:p w:rsidR="00CC614E" w:rsidRPr="00044526" w:rsidRDefault="00CC614E" w:rsidP="00F60370">
            <w:pPr>
              <w:rPr>
                <w:lang w:val="en-GB"/>
              </w:rPr>
            </w:pPr>
            <w:r w:rsidRPr="00044526">
              <w:rPr>
                <w:lang w:val="en-GB"/>
              </w:rPr>
              <w:t>Technology and Data Variations List</w:t>
            </w:r>
          </w:p>
        </w:tc>
      </w:tr>
      <w:tr w:rsidR="00CC614E" w:rsidRPr="00CC614E" w:rsidTr="00C12E49">
        <w:trPr>
          <w:cnfStyle w:val="000000010000"/>
        </w:trPr>
        <w:tc>
          <w:tcPr>
            <w:cnfStyle w:val="001000000000"/>
            <w:tcW w:w="9212" w:type="dxa"/>
          </w:tcPr>
          <w:p w:rsidR="00CC614E" w:rsidRPr="00C921DB" w:rsidRDefault="00CC614E" w:rsidP="00F60370">
            <w:pPr>
              <w:rPr>
                <w:b w:val="0"/>
              </w:rPr>
            </w:pPr>
            <w:r w:rsidRPr="00C921DB">
              <w:rPr>
                <w:b w:val="0"/>
              </w:rPr>
              <w:t>-</w:t>
            </w:r>
          </w:p>
        </w:tc>
      </w:tr>
      <w:tr w:rsidR="00CC614E" w:rsidRPr="00CC614E" w:rsidTr="00C12E49">
        <w:trPr>
          <w:cnfStyle w:val="000000100000"/>
        </w:trPr>
        <w:tc>
          <w:tcPr>
            <w:cnfStyle w:val="001000000000"/>
            <w:tcW w:w="9212" w:type="dxa"/>
          </w:tcPr>
          <w:p w:rsidR="00CC614E" w:rsidRPr="00406748" w:rsidRDefault="00CC614E" w:rsidP="00F60370">
            <w:proofErr w:type="spellStart"/>
            <w:r w:rsidRPr="00406748">
              <w:t>Frequency</w:t>
            </w:r>
            <w:proofErr w:type="spellEnd"/>
            <w:r w:rsidRPr="00406748">
              <w:t xml:space="preserve"> </w:t>
            </w:r>
            <w:proofErr w:type="spellStart"/>
            <w:r w:rsidRPr="00406748">
              <w:t>of</w:t>
            </w:r>
            <w:proofErr w:type="spellEnd"/>
            <w:r w:rsidRPr="00406748">
              <w:t xml:space="preserve"> </w:t>
            </w:r>
            <w:proofErr w:type="spellStart"/>
            <w:r w:rsidRPr="00406748">
              <w:t>Occurrence</w:t>
            </w:r>
            <w:proofErr w:type="spellEnd"/>
          </w:p>
        </w:tc>
      </w:tr>
      <w:tr w:rsidR="00CC614E" w:rsidRPr="00CC614E" w:rsidTr="00C12E49">
        <w:trPr>
          <w:cnfStyle w:val="000000010000"/>
        </w:trPr>
        <w:tc>
          <w:tcPr>
            <w:cnfStyle w:val="001000000000"/>
            <w:tcW w:w="9212" w:type="dxa"/>
          </w:tcPr>
          <w:p w:rsidR="00CC614E" w:rsidRPr="00406748" w:rsidRDefault="00CC614E" w:rsidP="00CC614E">
            <w:pPr>
              <w:rPr>
                <w:b w:val="0"/>
              </w:rPr>
            </w:pPr>
            <w:r w:rsidRPr="00406748">
              <w:rPr>
                <w:b w:val="0"/>
              </w:rPr>
              <w:t>Einmal pro Woche werden an einem</w:t>
            </w:r>
            <w:r w:rsidR="004F45D6">
              <w:rPr>
                <w:b w:val="0"/>
              </w:rPr>
              <w:t xml:space="preserve"> Tag mehrere</w:t>
            </w:r>
            <w:r w:rsidR="00E7614D">
              <w:rPr>
                <w:b w:val="0"/>
              </w:rPr>
              <w:t xml:space="preserve"> (ca. 50-250</w:t>
            </w:r>
            <w:r w:rsidR="00FD4FC3">
              <w:rPr>
                <w:b w:val="0"/>
              </w:rPr>
              <w:t xml:space="preserve"> Stück</w:t>
            </w:r>
            <w:bookmarkStart w:id="4" w:name="_GoBack"/>
            <w:bookmarkEnd w:id="4"/>
            <w:r w:rsidR="00E7614D">
              <w:rPr>
                <w:b w:val="0"/>
              </w:rPr>
              <w:t>)</w:t>
            </w:r>
            <w:r w:rsidR="004F45D6">
              <w:rPr>
                <w:b w:val="0"/>
              </w:rPr>
              <w:t xml:space="preserve"> Rapporte generiert</w:t>
            </w:r>
          </w:p>
        </w:tc>
      </w:tr>
      <w:tr w:rsidR="00CC614E" w:rsidRPr="00CC614E" w:rsidTr="00C12E49">
        <w:trPr>
          <w:cnfStyle w:val="000000100000"/>
        </w:trPr>
        <w:tc>
          <w:tcPr>
            <w:cnfStyle w:val="001000000000"/>
            <w:tcW w:w="9212" w:type="dxa"/>
          </w:tcPr>
          <w:p w:rsidR="00CC614E" w:rsidRPr="00406748" w:rsidRDefault="00CC614E" w:rsidP="00CC614E">
            <w:r w:rsidRPr="00406748">
              <w:t xml:space="preserve">Open </w:t>
            </w:r>
            <w:proofErr w:type="spellStart"/>
            <w:r w:rsidRPr="00406748">
              <w:t>Issues</w:t>
            </w:r>
            <w:proofErr w:type="spellEnd"/>
          </w:p>
        </w:tc>
      </w:tr>
      <w:tr w:rsidR="00CC614E" w:rsidRPr="00CC614E" w:rsidTr="00C12E49">
        <w:trPr>
          <w:cnfStyle w:val="000000010000"/>
        </w:trPr>
        <w:tc>
          <w:tcPr>
            <w:cnfStyle w:val="001000000000"/>
            <w:tcW w:w="9212" w:type="dxa"/>
          </w:tcPr>
          <w:p w:rsidR="00CC614E" w:rsidRDefault="00CC614E" w:rsidP="00CC614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6361B0"/>
    <w:sectPr w:rsidR="00771B25" w:rsidRPr="00ED4363" w:rsidSect="001C522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5B8" w:rsidRDefault="00DF55B8" w:rsidP="008F2373">
      <w:pPr>
        <w:spacing w:after="0"/>
      </w:pPr>
      <w:r>
        <w:separator/>
      </w:r>
    </w:p>
  </w:endnote>
  <w:endnote w:type="continuationSeparator" w:id="0">
    <w:p w:rsidR="00DF55B8" w:rsidRDefault="00DF55B8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E65A6">
    <w:pPr>
      <w:pStyle w:val="Footer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662EDE">
      <w:fldChar w:fldCharType="begin"/>
    </w:r>
    <w:r>
      <w:instrText xml:space="preserve"> DATE  \@ "d. MMMM yyyy"  \* MERGEFORMAT </w:instrText>
    </w:r>
    <w:r w:rsidR="00662EDE">
      <w:fldChar w:fldCharType="separate"/>
    </w:r>
    <w:r w:rsidR="00C12E49">
      <w:rPr>
        <w:noProof/>
      </w:rPr>
      <w:t>29. März 2011</w:t>
    </w:r>
    <w:r w:rsidR="00662EDE">
      <w:fldChar w:fldCharType="end"/>
    </w:r>
    <w:r>
      <w:tab/>
    </w:r>
    <w:r w:rsidR="008F2373">
      <w:rPr>
        <w:lang w:val="de-DE"/>
      </w:rPr>
      <w:t xml:space="preserve">Seite </w:t>
    </w:r>
    <w:r w:rsidR="00662EDE">
      <w:rPr>
        <w:b/>
      </w:rPr>
      <w:fldChar w:fldCharType="begin"/>
    </w:r>
    <w:r w:rsidR="008F2373">
      <w:rPr>
        <w:b/>
      </w:rPr>
      <w:instrText>PAGE  \* Arabic  \* MERGEFORMAT</w:instrText>
    </w:r>
    <w:r w:rsidR="00662EDE">
      <w:rPr>
        <w:b/>
      </w:rPr>
      <w:fldChar w:fldCharType="separate"/>
    </w:r>
    <w:r w:rsidR="00C12E49" w:rsidRPr="00C12E49">
      <w:rPr>
        <w:b/>
        <w:noProof/>
        <w:lang w:val="de-DE"/>
      </w:rPr>
      <w:t>2</w:t>
    </w:r>
    <w:r w:rsidR="00662EDE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12E49" w:rsidRPr="00C12E49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5B8" w:rsidRDefault="00DF55B8" w:rsidP="008F2373">
      <w:pPr>
        <w:spacing w:after="0"/>
      </w:pPr>
      <w:r>
        <w:separator/>
      </w:r>
    </w:p>
  </w:footnote>
  <w:footnote w:type="continuationSeparator" w:id="0">
    <w:p w:rsidR="00DF55B8" w:rsidRDefault="00DF55B8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6560F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5A5E07">
      <w:t>3</w:t>
    </w:r>
    <w:r w:rsidR="009337FA">
      <w:t xml:space="preserve"> Rapport</w:t>
    </w:r>
    <w:r w:rsidR="005A5E07">
      <w:t xml:space="preserve"> generieren</w:t>
    </w:r>
    <w:r w:rsidR="008F2373">
      <w:tab/>
    </w:r>
    <w:r w:rsidR="00E8716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A83572"/>
    <w:multiLevelType w:val="hybridMultilevel"/>
    <w:tmpl w:val="2392F762"/>
    <w:lvl w:ilvl="0" w:tplc="D5AA6EF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3375"/>
    <w:multiLevelType w:val="hybridMultilevel"/>
    <w:tmpl w:val="B61000AE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C07A17"/>
    <w:multiLevelType w:val="hybridMultilevel"/>
    <w:tmpl w:val="08B20F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22"/>
  </w:num>
  <w:num w:numId="10">
    <w:abstractNumId w:val="5"/>
  </w:num>
  <w:num w:numId="11">
    <w:abstractNumId w:val="6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21"/>
  </w:num>
  <w:num w:numId="17">
    <w:abstractNumId w:val="3"/>
  </w:num>
  <w:num w:numId="18">
    <w:abstractNumId w:val="23"/>
  </w:num>
  <w:num w:numId="19">
    <w:abstractNumId w:val="16"/>
  </w:num>
  <w:num w:numId="20">
    <w:abstractNumId w:val="13"/>
  </w:num>
  <w:num w:numId="21">
    <w:abstractNumId w:val="2"/>
  </w:num>
  <w:num w:numId="22">
    <w:abstractNumId w:val="4"/>
  </w:num>
  <w:num w:numId="23">
    <w:abstractNumId w:val="1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0E4"/>
    <w:rsid w:val="00002E58"/>
    <w:rsid w:val="00016643"/>
    <w:rsid w:val="0002719F"/>
    <w:rsid w:val="00030DA5"/>
    <w:rsid w:val="00044526"/>
    <w:rsid w:val="00071A52"/>
    <w:rsid w:val="00073C3E"/>
    <w:rsid w:val="00077A81"/>
    <w:rsid w:val="000821B3"/>
    <w:rsid w:val="000875A1"/>
    <w:rsid w:val="0009218C"/>
    <w:rsid w:val="00097AB6"/>
    <w:rsid w:val="000A2C34"/>
    <w:rsid w:val="000B1778"/>
    <w:rsid w:val="000B658F"/>
    <w:rsid w:val="000C597B"/>
    <w:rsid w:val="000D4228"/>
    <w:rsid w:val="000E0412"/>
    <w:rsid w:val="000E71F7"/>
    <w:rsid w:val="001064E4"/>
    <w:rsid w:val="0011142C"/>
    <w:rsid w:val="0011560E"/>
    <w:rsid w:val="001332D9"/>
    <w:rsid w:val="00155EAE"/>
    <w:rsid w:val="0015644E"/>
    <w:rsid w:val="001609C2"/>
    <w:rsid w:val="001634DA"/>
    <w:rsid w:val="00163CD6"/>
    <w:rsid w:val="001840E4"/>
    <w:rsid w:val="001913A6"/>
    <w:rsid w:val="00195E74"/>
    <w:rsid w:val="001A105D"/>
    <w:rsid w:val="001C5229"/>
    <w:rsid w:val="001D17F5"/>
    <w:rsid w:val="001E0640"/>
    <w:rsid w:val="001E38E8"/>
    <w:rsid w:val="001E4D76"/>
    <w:rsid w:val="001F1125"/>
    <w:rsid w:val="001F2A8C"/>
    <w:rsid w:val="001F2C78"/>
    <w:rsid w:val="001F376C"/>
    <w:rsid w:val="001F7E8A"/>
    <w:rsid w:val="00201E2E"/>
    <w:rsid w:val="00205314"/>
    <w:rsid w:val="00206DBF"/>
    <w:rsid w:val="0021002F"/>
    <w:rsid w:val="00211BC2"/>
    <w:rsid w:val="00223137"/>
    <w:rsid w:val="00232F3E"/>
    <w:rsid w:val="002469D4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11FF6"/>
    <w:rsid w:val="00317225"/>
    <w:rsid w:val="00340A55"/>
    <w:rsid w:val="003452FD"/>
    <w:rsid w:val="00353578"/>
    <w:rsid w:val="003704E8"/>
    <w:rsid w:val="0038202E"/>
    <w:rsid w:val="003A0ADD"/>
    <w:rsid w:val="003A1E7E"/>
    <w:rsid w:val="003A5C55"/>
    <w:rsid w:val="003A715A"/>
    <w:rsid w:val="003B6922"/>
    <w:rsid w:val="003B7A90"/>
    <w:rsid w:val="003C3BB7"/>
    <w:rsid w:val="003E40FB"/>
    <w:rsid w:val="00406748"/>
    <w:rsid w:val="0041707D"/>
    <w:rsid w:val="00436EE1"/>
    <w:rsid w:val="00437852"/>
    <w:rsid w:val="00440051"/>
    <w:rsid w:val="004425D0"/>
    <w:rsid w:val="00443D5D"/>
    <w:rsid w:val="0046087B"/>
    <w:rsid w:val="004702FD"/>
    <w:rsid w:val="00475BD5"/>
    <w:rsid w:val="00475E58"/>
    <w:rsid w:val="00476863"/>
    <w:rsid w:val="004A2D71"/>
    <w:rsid w:val="004C0460"/>
    <w:rsid w:val="004F45D6"/>
    <w:rsid w:val="00500AFA"/>
    <w:rsid w:val="00506B38"/>
    <w:rsid w:val="00513369"/>
    <w:rsid w:val="00514F07"/>
    <w:rsid w:val="005201A7"/>
    <w:rsid w:val="005327F7"/>
    <w:rsid w:val="00532CE5"/>
    <w:rsid w:val="0056550F"/>
    <w:rsid w:val="00576C25"/>
    <w:rsid w:val="005802B6"/>
    <w:rsid w:val="005A5E07"/>
    <w:rsid w:val="005B081C"/>
    <w:rsid w:val="005B0CC8"/>
    <w:rsid w:val="005E1D61"/>
    <w:rsid w:val="005E2DBF"/>
    <w:rsid w:val="005E6C04"/>
    <w:rsid w:val="00600275"/>
    <w:rsid w:val="006115A3"/>
    <w:rsid w:val="006156A4"/>
    <w:rsid w:val="006203A9"/>
    <w:rsid w:val="006361B0"/>
    <w:rsid w:val="0064347B"/>
    <w:rsid w:val="00651384"/>
    <w:rsid w:val="00662EDE"/>
    <w:rsid w:val="00684A5C"/>
    <w:rsid w:val="00690F7B"/>
    <w:rsid w:val="006939B6"/>
    <w:rsid w:val="00695F14"/>
    <w:rsid w:val="006C1ACC"/>
    <w:rsid w:val="006C6507"/>
    <w:rsid w:val="006E31A5"/>
    <w:rsid w:val="006F2255"/>
    <w:rsid w:val="006F4412"/>
    <w:rsid w:val="007037F2"/>
    <w:rsid w:val="00710F99"/>
    <w:rsid w:val="0072340B"/>
    <w:rsid w:val="007463C2"/>
    <w:rsid w:val="0075029B"/>
    <w:rsid w:val="007537D1"/>
    <w:rsid w:val="00763DC8"/>
    <w:rsid w:val="00771B25"/>
    <w:rsid w:val="007A158A"/>
    <w:rsid w:val="007B442E"/>
    <w:rsid w:val="007D06FC"/>
    <w:rsid w:val="007D21EB"/>
    <w:rsid w:val="007D405F"/>
    <w:rsid w:val="00806CA6"/>
    <w:rsid w:val="00830D8E"/>
    <w:rsid w:val="0083789C"/>
    <w:rsid w:val="008448A9"/>
    <w:rsid w:val="008454F0"/>
    <w:rsid w:val="008476AB"/>
    <w:rsid w:val="00870C31"/>
    <w:rsid w:val="008722E3"/>
    <w:rsid w:val="00877C38"/>
    <w:rsid w:val="00880677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52B86"/>
    <w:rsid w:val="00953C34"/>
    <w:rsid w:val="009551E2"/>
    <w:rsid w:val="00967FB4"/>
    <w:rsid w:val="009B4D0A"/>
    <w:rsid w:val="009C148B"/>
    <w:rsid w:val="009C33B7"/>
    <w:rsid w:val="009D17EC"/>
    <w:rsid w:val="009D3673"/>
    <w:rsid w:val="00A00A40"/>
    <w:rsid w:val="00A05680"/>
    <w:rsid w:val="00A06B4F"/>
    <w:rsid w:val="00A10AD3"/>
    <w:rsid w:val="00A17055"/>
    <w:rsid w:val="00A1720B"/>
    <w:rsid w:val="00A22CBA"/>
    <w:rsid w:val="00A53880"/>
    <w:rsid w:val="00A561DB"/>
    <w:rsid w:val="00A56268"/>
    <w:rsid w:val="00A611DF"/>
    <w:rsid w:val="00A67F2D"/>
    <w:rsid w:val="00A7228E"/>
    <w:rsid w:val="00A7566A"/>
    <w:rsid w:val="00A80C24"/>
    <w:rsid w:val="00A83ACA"/>
    <w:rsid w:val="00AB51D5"/>
    <w:rsid w:val="00AB70F5"/>
    <w:rsid w:val="00AC40CC"/>
    <w:rsid w:val="00AC7D7B"/>
    <w:rsid w:val="00AD2893"/>
    <w:rsid w:val="00AD4E79"/>
    <w:rsid w:val="00AE119D"/>
    <w:rsid w:val="00AF4AE0"/>
    <w:rsid w:val="00B038C9"/>
    <w:rsid w:val="00B10239"/>
    <w:rsid w:val="00B1324E"/>
    <w:rsid w:val="00B304CB"/>
    <w:rsid w:val="00B50755"/>
    <w:rsid w:val="00B712B5"/>
    <w:rsid w:val="00BA480C"/>
    <w:rsid w:val="00BA66E8"/>
    <w:rsid w:val="00BB1425"/>
    <w:rsid w:val="00BB5B79"/>
    <w:rsid w:val="00BC1AEC"/>
    <w:rsid w:val="00BC1F33"/>
    <w:rsid w:val="00BE28A7"/>
    <w:rsid w:val="00BE6DFC"/>
    <w:rsid w:val="00C017C2"/>
    <w:rsid w:val="00C12E49"/>
    <w:rsid w:val="00C14F5B"/>
    <w:rsid w:val="00C172C7"/>
    <w:rsid w:val="00C22202"/>
    <w:rsid w:val="00C2331E"/>
    <w:rsid w:val="00C23844"/>
    <w:rsid w:val="00C352F2"/>
    <w:rsid w:val="00C420E1"/>
    <w:rsid w:val="00C42682"/>
    <w:rsid w:val="00C47BE9"/>
    <w:rsid w:val="00C5404F"/>
    <w:rsid w:val="00C638B5"/>
    <w:rsid w:val="00C64928"/>
    <w:rsid w:val="00C70DAF"/>
    <w:rsid w:val="00C74BF5"/>
    <w:rsid w:val="00C85D28"/>
    <w:rsid w:val="00C867CE"/>
    <w:rsid w:val="00C921DB"/>
    <w:rsid w:val="00C9533A"/>
    <w:rsid w:val="00CB0412"/>
    <w:rsid w:val="00CC614E"/>
    <w:rsid w:val="00CC7849"/>
    <w:rsid w:val="00CD42C7"/>
    <w:rsid w:val="00CD560F"/>
    <w:rsid w:val="00CE533D"/>
    <w:rsid w:val="00CF5FFB"/>
    <w:rsid w:val="00D1238B"/>
    <w:rsid w:val="00D33F14"/>
    <w:rsid w:val="00D460B9"/>
    <w:rsid w:val="00D6190B"/>
    <w:rsid w:val="00D83E6C"/>
    <w:rsid w:val="00DE477E"/>
    <w:rsid w:val="00DF4225"/>
    <w:rsid w:val="00DF55B8"/>
    <w:rsid w:val="00E13BEF"/>
    <w:rsid w:val="00E22264"/>
    <w:rsid w:val="00E22DAC"/>
    <w:rsid w:val="00E32987"/>
    <w:rsid w:val="00E44356"/>
    <w:rsid w:val="00E47CA9"/>
    <w:rsid w:val="00E50371"/>
    <w:rsid w:val="00E5149A"/>
    <w:rsid w:val="00E5229C"/>
    <w:rsid w:val="00E711E0"/>
    <w:rsid w:val="00E7614D"/>
    <w:rsid w:val="00E76404"/>
    <w:rsid w:val="00E860CF"/>
    <w:rsid w:val="00E87169"/>
    <w:rsid w:val="00EA5D20"/>
    <w:rsid w:val="00EB24B4"/>
    <w:rsid w:val="00EB7851"/>
    <w:rsid w:val="00EC5141"/>
    <w:rsid w:val="00ED4363"/>
    <w:rsid w:val="00EE1847"/>
    <w:rsid w:val="00EE239C"/>
    <w:rsid w:val="00EE2AB1"/>
    <w:rsid w:val="00F01B6D"/>
    <w:rsid w:val="00F256E2"/>
    <w:rsid w:val="00F37CAD"/>
    <w:rsid w:val="00F42E13"/>
    <w:rsid w:val="00F43C55"/>
    <w:rsid w:val="00F46A05"/>
    <w:rsid w:val="00F559D6"/>
    <w:rsid w:val="00F60370"/>
    <w:rsid w:val="00F650F5"/>
    <w:rsid w:val="00F9181E"/>
    <w:rsid w:val="00F93E9C"/>
    <w:rsid w:val="00F97316"/>
    <w:rsid w:val="00F97707"/>
    <w:rsid w:val="00FD4FC3"/>
    <w:rsid w:val="00FE3DF0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MediumShading1-Accent5">
    <w:name w:val="Medium Shading 1 Accent 5"/>
    <w:basedOn w:val="TableNormal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19B7E-8ABA-4413-872C-13A392DEC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275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HSR</cp:lastModifiedBy>
  <cp:revision>187</cp:revision>
  <dcterms:created xsi:type="dcterms:W3CDTF">2011-03-14T12:26:00Z</dcterms:created>
  <dcterms:modified xsi:type="dcterms:W3CDTF">2011-03-29T14:20:00Z</dcterms:modified>
</cp:coreProperties>
</file>