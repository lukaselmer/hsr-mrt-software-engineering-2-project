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675CE">
        <w:rPr>
          <w:noProof/>
          <w:lang w:eastAsia="de-CH"/>
        </w:rPr>
        <w:t>5</w:t>
      </w:r>
      <w:r w:rsidRPr="00ED4363">
        <w:rPr>
          <w:noProof/>
          <w:lang w:eastAsia="de-CH"/>
        </w:rPr>
        <w:t xml:space="preserve"> </w:t>
      </w:r>
      <w:r w:rsidR="00F675CE">
        <w:rPr>
          <w:noProof/>
          <w:lang w:eastAsia="de-CH"/>
        </w:rPr>
        <w:t xml:space="preserve">Benutzer </w:t>
      </w:r>
      <w:r w:rsidR="00D340ED">
        <w:rPr>
          <w:noProof/>
          <w:lang w:eastAsia="de-CH"/>
        </w:rPr>
        <w:t>a</w:t>
      </w:r>
      <w:r w:rsidR="00F675CE">
        <w:rPr>
          <w:noProof/>
          <w:lang w:eastAsia="de-CH"/>
        </w:rPr>
        <w:t>uthentifizieren</w:t>
      </w:r>
    </w:p>
    <w:p w:rsidR="00A53880" w:rsidRPr="00ED4363" w:rsidRDefault="0075029B" w:rsidP="00E711E0">
      <w:pPr>
        <w:pStyle w:val="berschrift1"/>
      </w:pPr>
      <w:bookmarkStart w:id="0" w:name="_Toc288844463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844464"/>
      <w:r w:rsidRPr="00ED4363"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38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E5149A" w:rsidP="00F675CE">
            <w:pPr>
              <w:rPr>
                <w:b/>
              </w:rPr>
            </w:pPr>
            <w:r>
              <w:t>2</w:t>
            </w:r>
            <w:r w:rsidR="00F675CE">
              <w:t>5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2216F7" w:rsidP="002216F7">
            <w:r>
              <w:t>SD</w:t>
            </w:r>
          </w:p>
        </w:tc>
      </w:tr>
      <w:tr w:rsidR="002216F7" w:rsidRPr="00ED4363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216F7" w:rsidRDefault="002216F7" w:rsidP="00F675CE">
            <w:r>
              <w:t>25.03.2011</w:t>
            </w:r>
          </w:p>
        </w:tc>
        <w:tc>
          <w:tcPr>
            <w:tcW w:w="993" w:type="dxa"/>
          </w:tcPr>
          <w:p w:rsidR="002216F7" w:rsidRPr="00ED4363" w:rsidRDefault="002216F7" w:rsidP="005E1B49">
            <w:r>
              <w:t>1.1</w:t>
            </w:r>
          </w:p>
        </w:tc>
        <w:tc>
          <w:tcPr>
            <w:tcW w:w="4674" w:type="dxa"/>
          </w:tcPr>
          <w:p w:rsidR="002216F7" w:rsidRPr="00ED4363" w:rsidRDefault="002216F7" w:rsidP="005E1B49">
            <w:r>
              <w:t>Review</w:t>
            </w:r>
          </w:p>
        </w:tc>
        <w:tc>
          <w:tcPr>
            <w:tcW w:w="2303" w:type="dxa"/>
          </w:tcPr>
          <w:p w:rsidR="002216F7" w:rsidRDefault="002216F7" w:rsidP="002216F7">
            <w:r>
              <w:t>EL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4465" w:displacedByCustomXml="prev"/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5C1F55" w:rsidRDefault="0092671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844463" w:history="1">
            <w:r w:rsidR="005C1F55" w:rsidRPr="00A648F1">
              <w:rPr>
                <w:rStyle w:val="Hyperlink"/>
                <w:noProof/>
              </w:rPr>
              <w:t>1</w:t>
            </w:r>
            <w:r w:rsidR="005C1F5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C1F55" w:rsidRPr="00A648F1">
              <w:rPr>
                <w:rStyle w:val="Hyperlink"/>
                <w:noProof/>
              </w:rPr>
              <w:t>Dokumentinformationen</w:t>
            </w:r>
            <w:r w:rsidR="005C1F55">
              <w:rPr>
                <w:noProof/>
                <w:webHidden/>
              </w:rPr>
              <w:tab/>
            </w:r>
            <w:r w:rsidR="005C1F55">
              <w:rPr>
                <w:noProof/>
                <w:webHidden/>
              </w:rPr>
              <w:fldChar w:fldCharType="begin"/>
            </w:r>
            <w:r w:rsidR="005C1F55">
              <w:rPr>
                <w:noProof/>
                <w:webHidden/>
              </w:rPr>
              <w:instrText xml:space="preserve"> PAGEREF _Toc288844463 \h </w:instrText>
            </w:r>
            <w:r w:rsidR="005C1F55">
              <w:rPr>
                <w:noProof/>
                <w:webHidden/>
              </w:rPr>
            </w:r>
            <w:r w:rsidR="005C1F55">
              <w:rPr>
                <w:noProof/>
                <w:webHidden/>
              </w:rPr>
              <w:fldChar w:fldCharType="separate"/>
            </w:r>
            <w:r w:rsidR="005C1F55">
              <w:rPr>
                <w:noProof/>
                <w:webHidden/>
              </w:rPr>
              <w:t>1</w:t>
            </w:r>
            <w:r w:rsidR="005C1F55">
              <w:rPr>
                <w:noProof/>
                <w:webHidden/>
              </w:rPr>
              <w:fldChar w:fldCharType="end"/>
            </w:r>
          </w:hyperlink>
        </w:p>
        <w:p w:rsidR="005C1F55" w:rsidRDefault="00C40B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4464" w:history="1">
            <w:r w:rsidR="005C1F55" w:rsidRPr="00A648F1">
              <w:rPr>
                <w:rStyle w:val="Hyperlink"/>
                <w:noProof/>
              </w:rPr>
              <w:t>1.1</w:t>
            </w:r>
            <w:r w:rsidR="005C1F55">
              <w:rPr>
                <w:noProof/>
                <w:sz w:val="22"/>
                <w:szCs w:val="22"/>
                <w:lang w:eastAsia="de-CH"/>
              </w:rPr>
              <w:tab/>
            </w:r>
            <w:r w:rsidR="005C1F55" w:rsidRPr="00A648F1">
              <w:rPr>
                <w:rStyle w:val="Hyperlink"/>
                <w:noProof/>
              </w:rPr>
              <w:t>Änderungsgeschichte</w:t>
            </w:r>
            <w:r w:rsidR="005C1F55">
              <w:rPr>
                <w:noProof/>
                <w:webHidden/>
              </w:rPr>
              <w:tab/>
            </w:r>
            <w:r w:rsidR="005C1F55">
              <w:rPr>
                <w:noProof/>
                <w:webHidden/>
              </w:rPr>
              <w:fldChar w:fldCharType="begin"/>
            </w:r>
            <w:r w:rsidR="005C1F55">
              <w:rPr>
                <w:noProof/>
                <w:webHidden/>
              </w:rPr>
              <w:instrText xml:space="preserve"> PAGEREF _Toc288844464 \h </w:instrText>
            </w:r>
            <w:r w:rsidR="005C1F55">
              <w:rPr>
                <w:noProof/>
                <w:webHidden/>
              </w:rPr>
            </w:r>
            <w:r w:rsidR="005C1F55">
              <w:rPr>
                <w:noProof/>
                <w:webHidden/>
              </w:rPr>
              <w:fldChar w:fldCharType="separate"/>
            </w:r>
            <w:r w:rsidR="005C1F55">
              <w:rPr>
                <w:noProof/>
                <w:webHidden/>
              </w:rPr>
              <w:t>1</w:t>
            </w:r>
            <w:r w:rsidR="005C1F55">
              <w:rPr>
                <w:noProof/>
                <w:webHidden/>
              </w:rPr>
              <w:fldChar w:fldCharType="end"/>
            </w:r>
          </w:hyperlink>
        </w:p>
        <w:p w:rsidR="005C1F55" w:rsidRDefault="00C40B5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4465" w:history="1">
            <w:r w:rsidR="005C1F55" w:rsidRPr="00A648F1">
              <w:rPr>
                <w:rStyle w:val="Hyperlink"/>
                <w:noProof/>
              </w:rPr>
              <w:t>1.2</w:t>
            </w:r>
            <w:r w:rsidR="005C1F55">
              <w:rPr>
                <w:noProof/>
                <w:sz w:val="22"/>
                <w:szCs w:val="22"/>
                <w:lang w:eastAsia="de-CH"/>
              </w:rPr>
              <w:tab/>
            </w:r>
            <w:r w:rsidR="005C1F55" w:rsidRPr="00A648F1">
              <w:rPr>
                <w:rStyle w:val="Hyperlink"/>
                <w:noProof/>
              </w:rPr>
              <w:t>Inhaltsverzeichnis</w:t>
            </w:r>
            <w:r w:rsidR="005C1F55">
              <w:rPr>
                <w:noProof/>
                <w:webHidden/>
              </w:rPr>
              <w:tab/>
            </w:r>
            <w:r w:rsidR="005C1F55">
              <w:rPr>
                <w:noProof/>
                <w:webHidden/>
              </w:rPr>
              <w:fldChar w:fldCharType="begin"/>
            </w:r>
            <w:r w:rsidR="005C1F55">
              <w:rPr>
                <w:noProof/>
                <w:webHidden/>
              </w:rPr>
              <w:instrText xml:space="preserve"> PAGEREF _Toc288844465 \h </w:instrText>
            </w:r>
            <w:r w:rsidR="005C1F55">
              <w:rPr>
                <w:noProof/>
                <w:webHidden/>
              </w:rPr>
            </w:r>
            <w:r w:rsidR="005C1F55">
              <w:rPr>
                <w:noProof/>
                <w:webHidden/>
              </w:rPr>
              <w:fldChar w:fldCharType="separate"/>
            </w:r>
            <w:r w:rsidR="005C1F55">
              <w:rPr>
                <w:noProof/>
                <w:webHidden/>
              </w:rPr>
              <w:t>1</w:t>
            </w:r>
            <w:r w:rsidR="005C1F55">
              <w:rPr>
                <w:noProof/>
                <w:webHidden/>
              </w:rPr>
              <w:fldChar w:fldCharType="end"/>
            </w:r>
          </w:hyperlink>
        </w:p>
        <w:p w:rsidR="005C1F55" w:rsidRDefault="00C40B5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4466" w:history="1">
            <w:r w:rsidR="005C1F55" w:rsidRPr="00A648F1">
              <w:rPr>
                <w:rStyle w:val="Hyperlink"/>
                <w:noProof/>
              </w:rPr>
              <w:t>2</w:t>
            </w:r>
            <w:r w:rsidR="005C1F5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C1F55" w:rsidRPr="00A648F1">
              <w:rPr>
                <w:rStyle w:val="Hyperlink"/>
                <w:noProof/>
              </w:rPr>
              <w:t xml:space="preserve">UC3 </w:t>
            </w:r>
            <w:r w:rsidR="005C1F55" w:rsidRPr="00A648F1">
              <w:rPr>
                <w:rStyle w:val="Hyperlink"/>
                <w:noProof/>
                <w:lang w:eastAsia="de-CH"/>
              </w:rPr>
              <w:t>Benutzer authentifizieren</w:t>
            </w:r>
            <w:r w:rsidR="005C1F55">
              <w:rPr>
                <w:noProof/>
                <w:webHidden/>
              </w:rPr>
              <w:tab/>
            </w:r>
            <w:r w:rsidR="005C1F55">
              <w:rPr>
                <w:noProof/>
                <w:webHidden/>
              </w:rPr>
              <w:fldChar w:fldCharType="begin"/>
            </w:r>
            <w:r w:rsidR="005C1F55">
              <w:rPr>
                <w:noProof/>
                <w:webHidden/>
              </w:rPr>
              <w:instrText xml:space="preserve"> PAGEREF _Toc288844466 \h </w:instrText>
            </w:r>
            <w:r w:rsidR="005C1F55">
              <w:rPr>
                <w:noProof/>
                <w:webHidden/>
              </w:rPr>
            </w:r>
            <w:r w:rsidR="005C1F55">
              <w:rPr>
                <w:noProof/>
                <w:webHidden/>
              </w:rPr>
              <w:fldChar w:fldCharType="separate"/>
            </w:r>
            <w:r w:rsidR="005C1F55">
              <w:rPr>
                <w:noProof/>
                <w:webHidden/>
              </w:rPr>
              <w:t>1</w:t>
            </w:r>
            <w:r w:rsidR="005C1F55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92671E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E5149A" w:rsidP="006156A4">
      <w:pPr>
        <w:pStyle w:val="berschrift1"/>
      </w:pPr>
      <w:bookmarkStart w:id="3" w:name="_Toc288844466"/>
      <w:r>
        <w:t>UC3</w:t>
      </w:r>
      <w:r w:rsidR="003B6922" w:rsidRPr="00ED4363">
        <w:t xml:space="preserve"> </w:t>
      </w:r>
      <w:r w:rsidR="001350BD">
        <w:rPr>
          <w:noProof/>
          <w:lang w:eastAsia="de-CH"/>
        </w:rPr>
        <w:t>Benutzer authentifizieren</w:t>
      </w:r>
      <w:bookmarkEnd w:id="3"/>
    </w:p>
    <w:tbl>
      <w:tblPr>
        <w:tblStyle w:val="MittlereSchattierung1-Akz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</w:tcPr>
          <w:p w:rsidR="00C64928" w:rsidRDefault="00877C38" w:rsidP="00C6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C64928" w:rsidRPr="00ED4363" w:rsidRDefault="00D340ED" w:rsidP="00D340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Benutzer (Aussendienstmitarbeiter oder Sekretärin)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05680" w:rsidRPr="00ED4363" w:rsidRDefault="00A05680" w:rsidP="00A05680">
            <w:pPr>
              <w:rPr>
                <w:b w:val="0"/>
              </w:rPr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9B60F3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60F3" w:rsidRDefault="009B60F3" w:rsidP="00FC22FD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  <w:p w:rsidR="00575200" w:rsidRPr="00C2616C" w:rsidRDefault="00575200" w:rsidP="00FC22FD">
            <w:pPr>
              <w:rPr>
                <w:b w:val="0"/>
              </w:rPr>
            </w:pPr>
            <w:r>
              <w:rPr>
                <w:b w:val="0"/>
              </w:rPr>
              <w:t>Unternehmen</w:t>
            </w:r>
          </w:p>
        </w:tc>
        <w:tc>
          <w:tcPr>
            <w:tcW w:w="6694" w:type="dxa"/>
          </w:tcPr>
          <w:p w:rsidR="00575200" w:rsidRDefault="009B60F3" w:rsidP="009B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Zugriff erhalten um die Daten einsehen und bearbeiten zu können</w:t>
            </w:r>
          </w:p>
          <w:p w:rsidR="00575200" w:rsidRDefault="00666FA0" w:rsidP="009B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Zugriff nur autorisierten Benu</w:t>
            </w:r>
            <w:r w:rsidR="00575200">
              <w:t>t</w:t>
            </w:r>
            <w:r>
              <w:t>z</w:t>
            </w:r>
            <w:r w:rsidR="00575200">
              <w:t>ern erlauben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05680" w:rsidRPr="00A05680" w:rsidRDefault="00A05680" w:rsidP="00A05680">
            <w:pPr>
              <w:rPr>
                <w:b w:val="0"/>
              </w:rPr>
            </w:pPr>
            <w:proofErr w:type="spellStart"/>
            <w:r>
              <w:t>Preconditions</w:t>
            </w:r>
            <w:proofErr w:type="spellEnd"/>
          </w:p>
        </w:tc>
      </w:tr>
      <w:tr w:rsidR="00155EA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55EAE" w:rsidRPr="00155EAE" w:rsidRDefault="001628C0" w:rsidP="00A0568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Der sich einloggende Benutzer muss im System erfasst und aktiv sein</w:t>
            </w:r>
          </w:p>
        </w:tc>
      </w:tr>
      <w:tr w:rsidR="009C33B7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33B7" w:rsidRPr="006361B0" w:rsidRDefault="009C33B7" w:rsidP="009C33B7">
            <w:proofErr w:type="spellStart"/>
            <w:r w:rsidRPr="006361B0">
              <w:t>Success</w:t>
            </w:r>
            <w:proofErr w:type="spellEnd"/>
            <w:r w:rsidRPr="006361B0">
              <w:t xml:space="preserve"> </w:t>
            </w:r>
            <w:proofErr w:type="spellStart"/>
            <w:r w:rsidRPr="006361B0">
              <w:t>Guarantee</w:t>
            </w:r>
            <w:proofErr w:type="spellEnd"/>
            <w:r w:rsidRPr="006361B0">
              <w:t xml:space="preserve"> (</w:t>
            </w:r>
            <w:proofErr w:type="spellStart"/>
            <w:r w:rsidRPr="006361B0">
              <w:t>Postconditions</w:t>
            </w:r>
            <w:proofErr w:type="spellEnd"/>
            <w:r w:rsidRPr="006361B0">
              <w:t>)</w:t>
            </w:r>
          </w:p>
        </w:tc>
      </w:tr>
      <w:tr w:rsidR="00F6037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350BD" w:rsidRDefault="00CE767E" w:rsidP="00CE767E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Falls der Benutzername und das Password richtig sind, wird der Benutzer authentifiziert</w:t>
            </w:r>
          </w:p>
          <w:p w:rsidR="00CE767E" w:rsidRPr="00CE767E" w:rsidRDefault="00CE767E" w:rsidP="00CE767E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Andernfalls wird der Benutzer nicht authentifiziert</w:t>
            </w:r>
          </w:p>
        </w:tc>
      </w:tr>
    </w:tbl>
    <w:p w:rsidR="002216F7" w:rsidRDefault="002216F7">
      <w:r>
        <w:rPr>
          <w:b/>
          <w:bCs/>
        </w:rPr>
        <w:br w:type="page"/>
      </w:r>
      <w:bookmarkStart w:id="4" w:name="_GoBack"/>
      <w:bookmarkEnd w:id="4"/>
    </w:p>
    <w:tbl>
      <w:tblPr>
        <w:tblStyle w:val="MittlereSchattierung1-Akzent11"/>
        <w:tblW w:w="0" w:type="auto"/>
        <w:tblLook w:val="0480" w:firstRow="0" w:lastRow="0" w:firstColumn="1" w:lastColumn="0" w:noHBand="0" w:noVBand="1"/>
      </w:tblPr>
      <w:tblGrid>
        <w:gridCol w:w="4503"/>
        <w:gridCol w:w="992"/>
        <w:gridCol w:w="3717"/>
      </w:tblGrid>
      <w:tr w:rsidR="00F6037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r w:rsidRPr="006361B0">
              <w:lastRenderedPageBreak/>
              <w:t xml:space="preserve">Main </w:t>
            </w:r>
            <w:proofErr w:type="spellStart"/>
            <w:r w:rsidRPr="006361B0">
              <w:t>Success</w:t>
            </w:r>
            <w:proofErr w:type="spellEnd"/>
            <w:r w:rsidRPr="006361B0">
              <w:t xml:space="preserve"> Scenario</w:t>
            </w:r>
          </w:p>
        </w:tc>
      </w:tr>
      <w:tr w:rsidR="00206DBF" w:rsidTr="002216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4709" w:type="dxa"/>
            <w:gridSpan w:val="2"/>
          </w:tcPr>
          <w:p w:rsidR="00206DBF" w:rsidRPr="00DD1042" w:rsidRDefault="00206DBF" w:rsidP="00F60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1042">
              <w:t>System</w:t>
            </w:r>
          </w:p>
        </w:tc>
      </w:tr>
      <w:tr w:rsidR="00206DBF" w:rsidTr="00221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06DBF" w:rsidRPr="006361B0" w:rsidRDefault="00206DBF" w:rsidP="001350BD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6361B0">
              <w:rPr>
                <w:b w:val="0"/>
              </w:rPr>
              <w:t>1.</w:t>
            </w:r>
            <w:r w:rsidRPr="006361B0">
              <w:rPr>
                <w:b w:val="0"/>
              </w:rPr>
              <w:tab/>
            </w:r>
            <w:r w:rsidR="00DD1042">
              <w:rPr>
                <w:b w:val="0"/>
              </w:rPr>
              <w:t xml:space="preserve">Benutzer gibt </w:t>
            </w:r>
            <w:proofErr w:type="spellStart"/>
            <w:r w:rsidR="00DD1042">
              <w:rPr>
                <w:b w:val="0"/>
              </w:rPr>
              <w:t>Loginname</w:t>
            </w:r>
            <w:proofErr w:type="spellEnd"/>
            <w:r w:rsidR="00DD1042">
              <w:rPr>
                <w:b w:val="0"/>
              </w:rPr>
              <w:t xml:space="preserve"> und Passwort ein</w:t>
            </w:r>
          </w:p>
          <w:p w:rsidR="00206DBF" w:rsidRPr="00F60370" w:rsidRDefault="00206DBF" w:rsidP="00206DBF"/>
        </w:tc>
        <w:tc>
          <w:tcPr>
            <w:tcW w:w="4709" w:type="dxa"/>
            <w:gridSpan w:val="2"/>
          </w:tcPr>
          <w:p w:rsidR="001350BD" w:rsidRPr="00DD1042" w:rsidRDefault="001350BD" w:rsidP="00EC5141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1042" w:rsidRDefault="00206DBF" w:rsidP="00DD1042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1042">
              <w:t>2.</w:t>
            </w:r>
            <w:r w:rsidRPr="00DD1042">
              <w:tab/>
              <w:t>System</w:t>
            </w:r>
            <w:r w:rsidR="00DD1042">
              <w:t xml:space="preserve"> überprüft ob ein Benutzer mit diesem Loginnamen und Passwort vorhanden ist</w:t>
            </w:r>
          </w:p>
          <w:p w:rsidR="00DD1042" w:rsidRPr="00DD1042" w:rsidRDefault="00DD1042" w:rsidP="00DD1042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  <w:t>Das System gibt einen Status zurück, ob der Benutzer existiert</w:t>
            </w:r>
          </w:p>
        </w:tc>
      </w:tr>
      <w:tr w:rsidR="00F6037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EE239C" w:rsidP="00F60370">
            <w:proofErr w:type="spellStart"/>
            <w:r w:rsidRPr="006361B0">
              <w:t>Extensions</w:t>
            </w:r>
            <w:proofErr w:type="spellEnd"/>
          </w:p>
        </w:tc>
      </w:tr>
      <w:tr w:rsidR="009D17E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D17EC" w:rsidRPr="006361B0" w:rsidRDefault="00DD1042" w:rsidP="00F6037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717" w:type="dxa"/>
          </w:tcPr>
          <w:p w:rsidR="009D17EC" w:rsidRPr="00DD1042" w:rsidRDefault="009D17EC" w:rsidP="00F6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7EC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3A715A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Special Requirements</w:t>
            </w:r>
          </w:p>
        </w:tc>
      </w:tr>
      <w:tr w:rsid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2216F7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Technology and Data Variations List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F5FFB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proofErr w:type="spellStart"/>
            <w:r w:rsidRPr="00406748">
              <w:t>Frequency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of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Occurrence</w:t>
            </w:r>
            <w:proofErr w:type="spellEnd"/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DD1042" w:rsidP="00DD1042">
            <w:pPr>
              <w:rPr>
                <w:b w:val="0"/>
              </w:rPr>
            </w:pPr>
            <w:r>
              <w:rPr>
                <w:b w:val="0"/>
              </w:rPr>
              <w:t>Mehrmals am Tag (ca. 25-125mal)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r w:rsidRPr="00406748">
              <w:t xml:space="preserve">Open </w:t>
            </w:r>
            <w:proofErr w:type="spellStart"/>
            <w:r w:rsidRPr="00406748">
              <w:t>Issues</w:t>
            </w:r>
            <w:proofErr w:type="spellEnd"/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2216F7"/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B54" w:rsidRDefault="00C40B54" w:rsidP="008F2373">
      <w:pPr>
        <w:spacing w:after="0"/>
      </w:pPr>
      <w:r>
        <w:separator/>
      </w:r>
    </w:p>
  </w:endnote>
  <w:endnote w:type="continuationSeparator" w:id="0">
    <w:p w:rsidR="00C40B54" w:rsidRDefault="00C40B5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92671E">
      <w:fldChar w:fldCharType="begin"/>
    </w:r>
    <w:r>
      <w:instrText xml:space="preserve"> DATE  \@ "d. MMMM yyyy"  \* MERGEFORMAT </w:instrText>
    </w:r>
    <w:r w:rsidR="0092671E">
      <w:fldChar w:fldCharType="separate"/>
    </w:r>
    <w:r w:rsidR="002216F7">
      <w:rPr>
        <w:noProof/>
      </w:rPr>
      <w:t>25. März 2011</w:t>
    </w:r>
    <w:r w:rsidR="0092671E">
      <w:fldChar w:fldCharType="end"/>
    </w:r>
    <w:r>
      <w:tab/>
    </w:r>
    <w:r w:rsidR="008F2373">
      <w:rPr>
        <w:lang w:val="de-DE"/>
      </w:rPr>
      <w:t xml:space="preserve">Seite </w:t>
    </w:r>
    <w:r w:rsidR="0092671E">
      <w:rPr>
        <w:b/>
      </w:rPr>
      <w:fldChar w:fldCharType="begin"/>
    </w:r>
    <w:r w:rsidR="008F2373">
      <w:rPr>
        <w:b/>
      </w:rPr>
      <w:instrText>PAGE  \* Arabic  \* MERGEFORMAT</w:instrText>
    </w:r>
    <w:r w:rsidR="0092671E">
      <w:rPr>
        <w:b/>
      </w:rPr>
      <w:fldChar w:fldCharType="separate"/>
    </w:r>
    <w:r w:rsidR="002216F7" w:rsidRPr="002216F7">
      <w:rPr>
        <w:b/>
        <w:noProof/>
        <w:lang w:val="de-DE"/>
      </w:rPr>
      <w:t>1</w:t>
    </w:r>
    <w:r w:rsidR="0092671E">
      <w:rPr>
        <w:b/>
      </w:rPr>
      <w:fldChar w:fldCharType="end"/>
    </w:r>
    <w:r w:rsidR="008F2373">
      <w:rPr>
        <w:lang w:val="de-DE"/>
      </w:rPr>
      <w:t xml:space="preserve"> von </w:t>
    </w:r>
    <w:r w:rsidR="00C40B54">
      <w:fldChar w:fldCharType="begin"/>
    </w:r>
    <w:r w:rsidR="00C40B54">
      <w:instrText>NUMPAGES  \* Arabic  \* MERGEFORMAT</w:instrText>
    </w:r>
    <w:r w:rsidR="00C40B54">
      <w:fldChar w:fldCharType="separate"/>
    </w:r>
    <w:r w:rsidR="002216F7" w:rsidRPr="002216F7">
      <w:rPr>
        <w:b/>
        <w:noProof/>
        <w:lang w:val="de-DE"/>
      </w:rPr>
      <w:t>2</w:t>
    </w:r>
    <w:r w:rsidR="00C40B54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B54" w:rsidRDefault="00C40B54" w:rsidP="008F2373">
      <w:pPr>
        <w:spacing w:after="0"/>
      </w:pPr>
      <w:r>
        <w:separator/>
      </w:r>
    </w:p>
  </w:footnote>
  <w:footnote w:type="continuationSeparator" w:id="0">
    <w:p w:rsidR="00C40B54" w:rsidRDefault="00C40B5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F675CE">
      <w:t xml:space="preserve">UC 4 </w:t>
    </w:r>
    <w:r w:rsidR="00F675CE">
      <w:rPr>
        <w:noProof/>
        <w:lang w:eastAsia="de-CH"/>
      </w:rPr>
      <w:t xml:space="preserve">Benutzer </w:t>
    </w:r>
    <w:r w:rsidR="00D340ED">
      <w:rPr>
        <w:noProof/>
        <w:lang w:eastAsia="de-CH"/>
      </w:rPr>
      <w:t>a</w:t>
    </w:r>
    <w:r w:rsidR="00F675CE">
      <w:rPr>
        <w:noProof/>
        <w:lang w:eastAsia="de-CH"/>
      </w:rPr>
      <w:t>uthentifizieren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2719F"/>
    <w:rsid w:val="00030DA5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1064E4"/>
    <w:rsid w:val="0011142C"/>
    <w:rsid w:val="0011560E"/>
    <w:rsid w:val="001332D9"/>
    <w:rsid w:val="001350BD"/>
    <w:rsid w:val="00155EAE"/>
    <w:rsid w:val="0015644E"/>
    <w:rsid w:val="001609C2"/>
    <w:rsid w:val="001628C0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7E8A"/>
    <w:rsid w:val="00201E2E"/>
    <w:rsid w:val="00205314"/>
    <w:rsid w:val="00206DBF"/>
    <w:rsid w:val="0021002F"/>
    <w:rsid w:val="00211BC2"/>
    <w:rsid w:val="002216F7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8202E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A2D71"/>
    <w:rsid w:val="004C0460"/>
    <w:rsid w:val="00500AFA"/>
    <w:rsid w:val="00506B38"/>
    <w:rsid w:val="00513369"/>
    <w:rsid w:val="00514F07"/>
    <w:rsid w:val="005201A7"/>
    <w:rsid w:val="005327F7"/>
    <w:rsid w:val="00532CE5"/>
    <w:rsid w:val="00575200"/>
    <w:rsid w:val="00576C25"/>
    <w:rsid w:val="005802B6"/>
    <w:rsid w:val="005A5E07"/>
    <w:rsid w:val="005B081C"/>
    <w:rsid w:val="005B0CC8"/>
    <w:rsid w:val="005C1F55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66FA0"/>
    <w:rsid w:val="00684A5C"/>
    <w:rsid w:val="00690F7B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35A6C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2671E"/>
    <w:rsid w:val="0093329E"/>
    <w:rsid w:val="009337FA"/>
    <w:rsid w:val="00934A5D"/>
    <w:rsid w:val="00952B86"/>
    <w:rsid w:val="00953C34"/>
    <w:rsid w:val="009551E2"/>
    <w:rsid w:val="00967FB4"/>
    <w:rsid w:val="009B4D0A"/>
    <w:rsid w:val="009B60F3"/>
    <w:rsid w:val="009C148B"/>
    <w:rsid w:val="009C33B7"/>
    <w:rsid w:val="009D17EC"/>
    <w:rsid w:val="009D3673"/>
    <w:rsid w:val="009E2E21"/>
    <w:rsid w:val="00A00A40"/>
    <w:rsid w:val="00A05680"/>
    <w:rsid w:val="00A06B4F"/>
    <w:rsid w:val="00A10AD3"/>
    <w:rsid w:val="00A17055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480C"/>
    <w:rsid w:val="00BA66E8"/>
    <w:rsid w:val="00BB1425"/>
    <w:rsid w:val="00BB5B79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352F2"/>
    <w:rsid w:val="00C40B54"/>
    <w:rsid w:val="00C420E1"/>
    <w:rsid w:val="00C42682"/>
    <w:rsid w:val="00C47BE9"/>
    <w:rsid w:val="00C638B5"/>
    <w:rsid w:val="00C64928"/>
    <w:rsid w:val="00C70DAF"/>
    <w:rsid w:val="00C74BF5"/>
    <w:rsid w:val="00C85D28"/>
    <w:rsid w:val="00C867CE"/>
    <w:rsid w:val="00C9533A"/>
    <w:rsid w:val="00CB0412"/>
    <w:rsid w:val="00CC614E"/>
    <w:rsid w:val="00CC7849"/>
    <w:rsid w:val="00CD42C7"/>
    <w:rsid w:val="00CE533D"/>
    <w:rsid w:val="00CE767E"/>
    <w:rsid w:val="00CF5FFB"/>
    <w:rsid w:val="00D33F14"/>
    <w:rsid w:val="00D340ED"/>
    <w:rsid w:val="00D6190B"/>
    <w:rsid w:val="00D83E6C"/>
    <w:rsid w:val="00DD1042"/>
    <w:rsid w:val="00DE477E"/>
    <w:rsid w:val="00DF4225"/>
    <w:rsid w:val="00E13BEF"/>
    <w:rsid w:val="00E22264"/>
    <w:rsid w:val="00E22DAC"/>
    <w:rsid w:val="00E32987"/>
    <w:rsid w:val="00E44356"/>
    <w:rsid w:val="00E47CA9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37CAD"/>
    <w:rsid w:val="00F42E13"/>
    <w:rsid w:val="00F43C55"/>
    <w:rsid w:val="00F46A05"/>
    <w:rsid w:val="00F559D6"/>
    <w:rsid w:val="00F60370"/>
    <w:rsid w:val="00F650F5"/>
    <w:rsid w:val="00F675CE"/>
    <w:rsid w:val="00F9181E"/>
    <w:rsid w:val="00F97316"/>
    <w:rsid w:val="00F97707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384A9-7E9C-437A-9F96-EFFF6542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208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188</cp:revision>
  <dcterms:created xsi:type="dcterms:W3CDTF">2011-03-14T12:26:00Z</dcterms:created>
  <dcterms:modified xsi:type="dcterms:W3CDTF">2011-03-25T18:35:00Z</dcterms:modified>
</cp:coreProperties>
</file>