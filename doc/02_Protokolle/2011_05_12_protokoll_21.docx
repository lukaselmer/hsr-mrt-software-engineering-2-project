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480163" w:rsidP="008165CA">
      <w:pPr>
        <w:rPr>
          <w:sz w:val="28"/>
          <w:szCs w:val="28"/>
        </w:rPr>
      </w:pPr>
      <w:r>
        <w:rPr>
          <w:sz w:val="28"/>
          <w:szCs w:val="28"/>
        </w:rPr>
        <w:t>Vom 12.05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488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489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D644D2" w:rsidRPr="00F9181E" w:rsidTr="00AE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D644D2" w:rsidRPr="00F9181E" w:rsidRDefault="00D644D2" w:rsidP="00AE4E5C">
            <w:pPr>
              <w:rPr>
                <w:b w:val="0"/>
              </w:rPr>
            </w:pPr>
            <w:r>
              <w:rPr>
                <w:b w:val="0"/>
              </w:rPr>
              <w:t>12.05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D644D2" w:rsidRPr="00F9181E" w:rsidRDefault="00D644D2" w:rsidP="00AE4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D644D2" w:rsidRPr="00F9181E" w:rsidRDefault="00D644D2" w:rsidP="00AE4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D644D2" w:rsidRPr="00F9181E" w:rsidRDefault="00D644D2" w:rsidP="00AE4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D644D2" w:rsidP="005E1B49">
            <w:pPr>
              <w:rPr>
                <w:b w:val="0"/>
              </w:rPr>
            </w:pPr>
            <w:r>
              <w:rPr>
                <w:b w:val="0"/>
              </w:rPr>
              <w:t>13</w:t>
            </w:r>
            <w:r w:rsidR="00480163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D644D2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D644D2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87085" w:rsidRPr="00F9181E" w:rsidRDefault="00D644D2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383490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D644D2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488" w:history="1">
            <w:r w:rsidR="00D644D2" w:rsidRPr="002F4A29">
              <w:rPr>
                <w:rStyle w:val="Hyperlink"/>
                <w:noProof/>
              </w:rPr>
              <w:t>1</w:t>
            </w:r>
            <w:r w:rsidR="00D644D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644D2" w:rsidRPr="002F4A29">
              <w:rPr>
                <w:rStyle w:val="Hyperlink"/>
                <w:noProof/>
              </w:rPr>
              <w:t>Dokumentinformationen</w:t>
            </w:r>
            <w:r w:rsidR="00D644D2">
              <w:rPr>
                <w:noProof/>
                <w:webHidden/>
              </w:rPr>
              <w:tab/>
            </w:r>
            <w:r w:rsidR="00D644D2">
              <w:rPr>
                <w:noProof/>
                <w:webHidden/>
              </w:rPr>
              <w:fldChar w:fldCharType="begin"/>
            </w:r>
            <w:r w:rsidR="00D644D2">
              <w:rPr>
                <w:noProof/>
                <w:webHidden/>
              </w:rPr>
              <w:instrText xml:space="preserve"> PAGEREF _Toc293383488 \h </w:instrText>
            </w:r>
            <w:r w:rsidR="00D644D2">
              <w:rPr>
                <w:noProof/>
                <w:webHidden/>
              </w:rPr>
            </w:r>
            <w:r w:rsidR="00D644D2">
              <w:rPr>
                <w:noProof/>
                <w:webHidden/>
              </w:rPr>
              <w:fldChar w:fldCharType="separate"/>
            </w:r>
            <w:r w:rsidR="00D644D2">
              <w:rPr>
                <w:noProof/>
                <w:webHidden/>
              </w:rPr>
              <w:t>1</w:t>
            </w:r>
            <w:r w:rsidR="00D644D2">
              <w:rPr>
                <w:noProof/>
                <w:webHidden/>
              </w:rPr>
              <w:fldChar w:fldCharType="end"/>
            </w:r>
          </w:hyperlink>
        </w:p>
        <w:p w:rsidR="00D644D2" w:rsidRDefault="00D644D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89" w:history="1">
            <w:r w:rsidRPr="002F4A29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F4A29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4D2" w:rsidRDefault="00D644D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90" w:history="1">
            <w:r w:rsidRPr="002F4A29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F4A29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4D2" w:rsidRDefault="00D644D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491" w:history="1">
            <w:r w:rsidRPr="002F4A29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F4A29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4D2" w:rsidRDefault="00D644D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492" w:history="1">
            <w:r w:rsidRPr="002F4A29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F4A29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4D2" w:rsidRDefault="00D644D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493" w:history="1">
            <w:r w:rsidRPr="002F4A29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F4A29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4D2" w:rsidRDefault="00D644D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94" w:history="1">
            <w:r w:rsidRPr="002F4A29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F4A29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4D2" w:rsidRDefault="00D644D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95" w:history="1">
            <w:r w:rsidRPr="002F4A29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F4A29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4D2" w:rsidRDefault="00D644D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96" w:history="1">
            <w:r w:rsidRPr="002F4A29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F4A29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4D2" w:rsidRDefault="00D644D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97" w:history="1">
            <w:r w:rsidRPr="002F4A29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F4A29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4D2" w:rsidRDefault="00D644D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98" w:history="1">
            <w:r w:rsidRPr="002F4A29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F4A29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93383491"/>
      <w:r>
        <w:t>Traktanden</w:t>
      </w:r>
      <w:bookmarkEnd w:id="3"/>
    </w:p>
    <w:p w:rsidR="00705968" w:rsidRPr="00AF0DB2" w:rsidRDefault="00705968" w:rsidP="00AF0DB2">
      <w:r>
        <w:t>Besprechung Aufgabenverteilung Architektur Dokument.</w:t>
      </w:r>
      <w:r>
        <w:br/>
        <w:t>Vorbereitung für Abgabe MS4.</w:t>
      </w:r>
      <w:bookmarkStart w:id="4" w:name="_GoBack"/>
      <w:bookmarkEnd w:id="4"/>
    </w:p>
    <w:p w:rsidR="001332FD" w:rsidRDefault="00AF0DB2" w:rsidP="00AF0DB2">
      <w:pPr>
        <w:pStyle w:val="berschrift1"/>
      </w:pPr>
      <w:bookmarkStart w:id="5" w:name="_Toc293383492"/>
      <w:r>
        <w:t>Diskussion / Beschlüsse</w:t>
      </w:r>
      <w:bookmarkEnd w:id="5"/>
    </w:p>
    <w:p w:rsidR="007E034C" w:rsidRPr="00D02060" w:rsidRDefault="007E034C" w:rsidP="007E034C">
      <w:r>
        <w:t>Unterkapitel für externes Design mit Verweis auf Dokument</w:t>
      </w:r>
    </w:p>
    <w:p w:rsidR="00DD0117" w:rsidRPr="00D02060" w:rsidRDefault="007C1B5D" w:rsidP="00731CE9">
      <w:r>
        <w:t xml:space="preserve">Termin mit Herrn </w:t>
      </w:r>
      <w:proofErr w:type="spellStart"/>
      <w:r>
        <w:t>Rudin</w:t>
      </w:r>
      <w:proofErr w:type="spellEnd"/>
      <w:r>
        <w:t xml:space="preserve"> vereinbaren</w:t>
      </w:r>
    </w:p>
    <w:p w:rsidR="004F3FE9" w:rsidRDefault="004F3FE9" w:rsidP="004F3FE9">
      <w:pPr>
        <w:pStyle w:val="berschrift1"/>
      </w:pPr>
      <w:bookmarkStart w:id="6" w:name="_Toc293383493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93383494"/>
      <w:r>
        <w:t>Elmer Lukas</w:t>
      </w:r>
      <w:bookmarkEnd w:id="7"/>
    </w:p>
    <w:p w:rsidR="005B2E26" w:rsidRDefault="005B2E26" w:rsidP="005B2E26">
      <w:pPr>
        <w:pStyle w:val="Listenabsatz"/>
        <w:numPr>
          <w:ilvl w:val="0"/>
          <w:numId w:val="5"/>
        </w:numPr>
      </w:pPr>
      <w:r>
        <w:t>6 - Prozesse &amp; Threads</w:t>
      </w:r>
    </w:p>
    <w:p w:rsidR="00582D43" w:rsidRDefault="00582D43" w:rsidP="009F59D5">
      <w:pPr>
        <w:pStyle w:val="Listenabsatz"/>
        <w:numPr>
          <w:ilvl w:val="0"/>
          <w:numId w:val="5"/>
        </w:numPr>
      </w:pPr>
      <w:r>
        <w:t xml:space="preserve">8 - </w:t>
      </w:r>
      <w:r w:rsidR="00977AD8">
        <w:t>Grössen und Leistung</w:t>
      </w:r>
    </w:p>
    <w:p w:rsidR="002C4609" w:rsidRDefault="002C4609" w:rsidP="00077AAB">
      <w:pPr>
        <w:pStyle w:val="Listenabsatz"/>
        <w:numPr>
          <w:ilvl w:val="0"/>
          <w:numId w:val="5"/>
        </w:numPr>
      </w:pPr>
      <w:r>
        <w:t>3.4.1 – Physische Sicht: Begründung Server-Client</w:t>
      </w:r>
    </w:p>
    <w:p w:rsidR="007D3C5C" w:rsidRDefault="007D3C5C" w:rsidP="007D3C5C">
      <w:pPr>
        <w:pStyle w:val="Listenabsatz"/>
        <w:numPr>
          <w:ilvl w:val="0"/>
          <w:numId w:val="5"/>
        </w:numPr>
      </w:pPr>
      <w:r>
        <w:lastRenderedPageBreak/>
        <w:t>4 - Beschreibung der Packages</w:t>
      </w:r>
    </w:p>
    <w:p w:rsidR="00350FF6" w:rsidRDefault="00350FF6" w:rsidP="007D3C5C">
      <w:pPr>
        <w:pStyle w:val="Listenabsatz"/>
        <w:numPr>
          <w:ilvl w:val="0"/>
          <w:numId w:val="5"/>
        </w:numPr>
      </w:pPr>
      <w:r>
        <w:t xml:space="preserve">Bereinigung </w:t>
      </w:r>
      <w:proofErr w:type="spellStart"/>
      <w:r>
        <w:t>Redmine</w:t>
      </w:r>
      <w:proofErr w:type="spellEnd"/>
    </w:p>
    <w:p w:rsidR="004F3FE9" w:rsidRDefault="004F3FE9" w:rsidP="004F3FE9">
      <w:pPr>
        <w:pStyle w:val="berschrift2"/>
      </w:pPr>
      <w:bookmarkStart w:id="8" w:name="_Toc293383495"/>
      <w:r>
        <w:t>Heidt Christina</w:t>
      </w:r>
      <w:bookmarkEnd w:id="8"/>
    </w:p>
    <w:p w:rsidR="00C15F45" w:rsidRDefault="00C15F45" w:rsidP="001A792B">
      <w:pPr>
        <w:pStyle w:val="Listenabsatz"/>
        <w:numPr>
          <w:ilvl w:val="0"/>
          <w:numId w:val="6"/>
        </w:numPr>
      </w:pPr>
      <w:r>
        <w:t>3.4.3.1 – Übersicht Packages aktualisieren + Kurzbeschreibung von jedem Package</w:t>
      </w:r>
    </w:p>
    <w:p w:rsidR="007B0A60" w:rsidRDefault="007B0A60" w:rsidP="007B0A60">
      <w:pPr>
        <w:pStyle w:val="Listenabsatz"/>
        <w:numPr>
          <w:ilvl w:val="0"/>
          <w:numId w:val="6"/>
        </w:numPr>
      </w:pPr>
      <w:r>
        <w:t>4 - Beschreibung der Packages</w:t>
      </w:r>
    </w:p>
    <w:p w:rsidR="00B53049" w:rsidRDefault="00B53049" w:rsidP="00B53049">
      <w:pPr>
        <w:pStyle w:val="berschrift2"/>
      </w:pPr>
      <w:bookmarkStart w:id="9" w:name="_Toc293383496"/>
      <w:r>
        <w:t>Steiner Diego</w:t>
      </w:r>
      <w:bookmarkEnd w:id="9"/>
    </w:p>
    <w:p w:rsidR="007E034C" w:rsidRDefault="007E034C" w:rsidP="0098758E">
      <w:pPr>
        <w:pStyle w:val="Listenabsatz"/>
        <w:numPr>
          <w:ilvl w:val="0"/>
          <w:numId w:val="5"/>
        </w:numPr>
      </w:pPr>
      <w:r>
        <w:t xml:space="preserve">API für </w:t>
      </w:r>
      <w:proofErr w:type="spellStart"/>
      <w:r>
        <w:t>Rails</w:t>
      </w:r>
      <w:proofErr w:type="spellEnd"/>
      <w:r>
        <w:t xml:space="preserve"> (externes Dokument &amp; eigenes Kapitel)</w:t>
      </w:r>
    </w:p>
    <w:p w:rsidR="00362298" w:rsidRDefault="00362298" w:rsidP="00362298">
      <w:pPr>
        <w:pStyle w:val="Listenabsatz"/>
        <w:numPr>
          <w:ilvl w:val="0"/>
          <w:numId w:val="5"/>
        </w:numPr>
      </w:pPr>
      <w:r>
        <w:t>3.4.4 – Schnittstellen der Packages (Überprüfung was private/</w:t>
      </w:r>
      <w:proofErr w:type="spellStart"/>
      <w:r>
        <w:t>public</w:t>
      </w:r>
      <w:proofErr w:type="spellEnd"/>
      <w:r>
        <w:t xml:space="preserve"> ist)</w:t>
      </w:r>
    </w:p>
    <w:p w:rsidR="002E0C9E" w:rsidRDefault="002E0C9E" w:rsidP="002E0C9E">
      <w:pPr>
        <w:pStyle w:val="Listenabsatz"/>
        <w:numPr>
          <w:ilvl w:val="0"/>
          <w:numId w:val="5"/>
        </w:numPr>
      </w:pPr>
      <w:r>
        <w:t>4 - Beschreibung der Packages</w:t>
      </w:r>
    </w:p>
    <w:p w:rsidR="004F3FE9" w:rsidRDefault="004F3FE9" w:rsidP="004F3FE9">
      <w:pPr>
        <w:pStyle w:val="berschrift2"/>
      </w:pPr>
      <w:bookmarkStart w:id="10" w:name="_Toc293383497"/>
      <w:proofErr w:type="spellStart"/>
      <w:r>
        <w:t>Treichler</w:t>
      </w:r>
      <w:proofErr w:type="spellEnd"/>
      <w:r>
        <w:t xml:space="preserve"> Delia</w:t>
      </w:r>
      <w:bookmarkEnd w:id="10"/>
    </w:p>
    <w:p w:rsidR="00CA3CD8" w:rsidRDefault="00CA3CD8" w:rsidP="00DD3DA6">
      <w:pPr>
        <w:pStyle w:val="Listenabsatz"/>
        <w:numPr>
          <w:ilvl w:val="0"/>
          <w:numId w:val="5"/>
        </w:numPr>
      </w:pPr>
      <w:r>
        <w:t xml:space="preserve">3.4.3 – Android </w:t>
      </w:r>
      <w:proofErr w:type="spellStart"/>
      <w:r>
        <w:t>Activities</w:t>
      </w:r>
      <w:proofErr w:type="spellEnd"/>
      <w:r>
        <w:t xml:space="preserve"> und Services hinzufügen bei Klassen</w:t>
      </w:r>
    </w:p>
    <w:p w:rsidR="00834B90" w:rsidRDefault="00834B90" w:rsidP="00834B90">
      <w:pPr>
        <w:pStyle w:val="Listenabsatz"/>
        <w:numPr>
          <w:ilvl w:val="0"/>
          <w:numId w:val="5"/>
        </w:numPr>
      </w:pPr>
      <w:r>
        <w:t xml:space="preserve">3.4.3 - Beschreibung von </w:t>
      </w:r>
      <w:proofErr w:type="spellStart"/>
      <w:r>
        <w:t>wensentlichen</w:t>
      </w:r>
      <w:proofErr w:type="spellEnd"/>
      <w:r>
        <w:t xml:space="preserve"> Klassen (Exportklassen, </w:t>
      </w:r>
      <w:proofErr w:type="spellStart"/>
      <w:r>
        <w:t>Facade</w:t>
      </w:r>
      <w:proofErr w:type="spellEnd"/>
      <w:r w:rsidR="00660A0D">
        <w:t>, Schnittstellen</w:t>
      </w:r>
      <w:r>
        <w:t>)</w:t>
      </w:r>
    </w:p>
    <w:p w:rsidR="004F3FE9" w:rsidRDefault="004F3FE9" w:rsidP="004F3FE9">
      <w:pPr>
        <w:pStyle w:val="berschrift2"/>
      </w:pPr>
      <w:bookmarkStart w:id="11" w:name="_Toc293383498"/>
      <w:proofErr w:type="spellStart"/>
      <w:r>
        <w:t>Waltenspül</w:t>
      </w:r>
      <w:proofErr w:type="spellEnd"/>
      <w:r>
        <w:t xml:space="preserve"> Remo</w:t>
      </w:r>
      <w:bookmarkEnd w:id="11"/>
    </w:p>
    <w:p w:rsidR="00DD3DA6" w:rsidRPr="00036D1B" w:rsidRDefault="00036D1B" w:rsidP="00036D1B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5 - </w:t>
      </w:r>
      <w:r w:rsidR="00DD3DA6" w:rsidRPr="00036D1B">
        <w:rPr>
          <w:lang w:val="en-GB"/>
        </w:rPr>
        <w:t xml:space="preserve">Real Use Cases: 2-3 Real Use Cases Black Box </w:t>
      </w:r>
      <w:r w:rsidR="00DD3DA6">
        <w:sym w:font="Wingdings" w:char="F0E0"/>
      </w:r>
      <w:r w:rsidR="00DD3DA6" w:rsidRPr="00036D1B">
        <w:rPr>
          <w:lang w:val="en-GB"/>
        </w:rPr>
        <w:t xml:space="preserve"> White Box</w:t>
      </w:r>
    </w:p>
    <w:p w:rsidR="004F3FE9" w:rsidRPr="005418B0" w:rsidRDefault="005418B0" w:rsidP="00746AA3">
      <w:pPr>
        <w:pStyle w:val="Listenabsatz"/>
        <w:numPr>
          <w:ilvl w:val="0"/>
          <w:numId w:val="5"/>
        </w:numPr>
      </w:pPr>
      <w:r>
        <w:t xml:space="preserve">3.4.5 – </w:t>
      </w:r>
      <w:proofErr w:type="spellStart"/>
      <w:r>
        <w:t>Achritekturkonzepte</w:t>
      </w:r>
      <w:proofErr w:type="spellEnd"/>
      <w:r>
        <w:t xml:space="preserve"> (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), Log-Funktion (Outputs)</w:t>
      </w:r>
    </w:p>
    <w:sectPr w:rsidR="004F3FE9" w:rsidRPr="005418B0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FCE" w:rsidRDefault="00F51FCE" w:rsidP="008F2373">
      <w:pPr>
        <w:spacing w:after="0"/>
      </w:pPr>
      <w:r>
        <w:separator/>
      </w:r>
    </w:p>
  </w:endnote>
  <w:endnote w:type="continuationSeparator" w:id="0">
    <w:p w:rsidR="00F51FCE" w:rsidRDefault="00F51FC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D644D2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D644D2" w:rsidRPr="00D644D2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D644D2" w:rsidRPr="00D644D2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FCE" w:rsidRDefault="00F51FCE" w:rsidP="008F2373">
      <w:pPr>
        <w:spacing w:after="0"/>
      </w:pPr>
      <w:r>
        <w:separator/>
      </w:r>
    </w:p>
  </w:footnote>
  <w:footnote w:type="continuationSeparator" w:id="0">
    <w:p w:rsidR="00F51FCE" w:rsidRDefault="00F51FC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480163">
      <w:t xml:space="preserve"> – Sitzungsprotokoll 21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56244"/>
    <w:multiLevelType w:val="hybridMultilevel"/>
    <w:tmpl w:val="11CC1B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C71039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163"/>
    <w:rsid w:val="00036D1B"/>
    <w:rsid w:val="00041CE1"/>
    <w:rsid w:val="00077AAB"/>
    <w:rsid w:val="00097AB6"/>
    <w:rsid w:val="000B658F"/>
    <w:rsid w:val="000D11BC"/>
    <w:rsid w:val="000E36B7"/>
    <w:rsid w:val="000E71F7"/>
    <w:rsid w:val="000F096D"/>
    <w:rsid w:val="00115F59"/>
    <w:rsid w:val="001332FD"/>
    <w:rsid w:val="00137820"/>
    <w:rsid w:val="001609C2"/>
    <w:rsid w:val="001A792B"/>
    <w:rsid w:val="001D17F5"/>
    <w:rsid w:val="001F01BD"/>
    <w:rsid w:val="001F1125"/>
    <w:rsid w:val="00223137"/>
    <w:rsid w:val="002367EF"/>
    <w:rsid w:val="0026560F"/>
    <w:rsid w:val="002C4609"/>
    <w:rsid w:val="002E0C9E"/>
    <w:rsid w:val="002E16A4"/>
    <w:rsid w:val="002E65A6"/>
    <w:rsid w:val="00350FF6"/>
    <w:rsid w:val="00353578"/>
    <w:rsid w:val="00362298"/>
    <w:rsid w:val="003A0ADD"/>
    <w:rsid w:val="003A5C55"/>
    <w:rsid w:val="003B46E6"/>
    <w:rsid w:val="003C3BB7"/>
    <w:rsid w:val="003E40FB"/>
    <w:rsid w:val="00480163"/>
    <w:rsid w:val="004F3FE9"/>
    <w:rsid w:val="00531EA7"/>
    <w:rsid w:val="005418B0"/>
    <w:rsid w:val="00582D43"/>
    <w:rsid w:val="005A1EF8"/>
    <w:rsid w:val="005B081C"/>
    <w:rsid w:val="005B2E26"/>
    <w:rsid w:val="005B2E4D"/>
    <w:rsid w:val="005E6C04"/>
    <w:rsid w:val="006156A4"/>
    <w:rsid w:val="0063292D"/>
    <w:rsid w:val="00651384"/>
    <w:rsid w:val="00660A0D"/>
    <w:rsid w:val="006939B6"/>
    <w:rsid w:val="00695F14"/>
    <w:rsid w:val="006A1591"/>
    <w:rsid w:val="006C6507"/>
    <w:rsid w:val="006E056D"/>
    <w:rsid w:val="006F2255"/>
    <w:rsid w:val="00705968"/>
    <w:rsid w:val="00731CE9"/>
    <w:rsid w:val="00746AA3"/>
    <w:rsid w:val="0075029B"/>
    <w:rsid w:val="007537D1"/>
    <w:rsid w:val="00765C44"/>
    <w:rsid w:val="007A158A"/>
    <w:rsid w:val="007B0A60"/>
    <w:rsid w:val="007B442E"/>
    <w:rsid w:val="007C1B5D"/>
    <w:rsid w:val="007D3C5C"/>
    <w:rsid w:val="007D405F"/>
    <w:rsid w:val="007E034C"/>
    <w:rsid w:val="008165CA"/>
    <w:rsid w:val="00834B90"/>
    <w:rsid w:val="00870C31"/>
    <w:rsid w:val="008722E3"/>
    <w:rsid w:val="00887085"/>
    <w:rsid w:val="008931E9"/>
    <w:rsid w:val="008A4E18"/>
    <w:rsid w:val="008A6045"/>
    <w:rsid w:val="008C54BF"/>
    <w:rsid w:val="008E328B"/>
    <w:rsid w:val="008F2373"/>
    <w:rsid w:val="009030F0"/>
    <w:rsid w:val="00952B86"/>
    <w:rsid w:val="00977AD8"/>
    <w:rsid w:val="0098758E"/>
    <w:rsid w:val="009A2C3C"/>
    <w:rsid w:val="009B6E80"/>
    <w:rsid w:val="009F59D5"/>
    <w:rsid w:val="00A06B4F"/>
    <w:rsid w:val="00A53880"/>
    <w:rsid w:val="00A611DF"/>
    <w:rsid w:val="00A614CE"/>
    <w:rsid w:val="00AB51D5"/>
    <w:rsid w:val="00AC40CC"/>
    <w:rsid w:val="00AE119D"/>
    <w:rsid w:val="00AF0DB2"/>
    <w:rsid w:val="00B038C9"/>
    <w:rsid w:val="00B10239"/>
    <w:rsid w:val="00B1324E"/>
    <w:rsid w:val="00B43D94"/>
    <w:rsid w:val="00B53049"/>
    <w:rsid w:val="00B712B5"/>
    <w:rsid w:val="00BB1425"/>
    <w:rsid w:val="00BE6DFC"/>
    <w:rsid w:val="00C14F5B"/>
    <w:rsid w:val="00C15F45"/>
    <w:rsid w:val="00C22202"/>
    <w:rsid w:val="00C47BE9"/>
    <w:rsid w:val="00C53439"/>
    <w:rsid w:val="00C7106A"/>
    <w:rsid w:val="00C72A59"/>
    <w:rsid w:val="00C74BF5"/>
    <w:rsid w:val="00C774C7"/>
    <w:rsid w:val="00C85D28"/>
    <w:rsid w:val="00C9533A"/>
    <w:rsid w:val="00CA3CD8"/>
    <w:rsid w:val="00CB0412"/>
    <w:rsid w:val="00CB1079"/>
    <w:rsid w:val="00CC0E62"/>
    <w:rsid w:val="00CC3921"/>
    <w:rsid w:val="00CD42C7"/>
    <w:rsid w:val="00CE533D"/>
    <w:rsid w:val="00D02060"/>
    <w:rsid w:val="00D02917"/>
    <w:rsid w:val="00D30C24"/>
    <w:rsid w:val="00D644D2"/>
    <w:rsid w:val="00D96578"/>
    <w:rsid w:val="00DA4779"/>
    <w:rsid w:val="00DD0117"/>
    <w:rsid w:val="00DD3DA6"/>
    <w:rsid w:val="00E13BEF"/>
    <w:rsid w:val="00E216EC"/>
    <w:rsid w:val="00E22264"/>
    <w:rsid w:val="00E711E0"/>
    <w:rsid w:val="00E860CF"/>
    <w:rsid w:val="00E87169"/>
    <w:rsid w:val="00EE2AB1"/>
    <w:rsid w:val="00EE4F9C"/>
    <w:rsid w:val="00EF3C5D"/>
    <w:rsid w:val="00F22CED"/>
    <w:rsid w:val="00F26A77"/>
    <w:rsid w:val="00F35CC7"/>
    <w:rsid w:val="00F42E13"/>
    <w:rsid w:val="00F43154"/>
    <w:rsid w:val="00F47F14"/>
    <w:rsid w:val="00F51FCE"/>
    <w:rsid w:val="00F559D6"/>
    <w:rsid w:val="00F9181E"/>
    <w:rsid w:val="00FB407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99B3F-76DF-4C62-9943-77D6473CD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298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65</cp:revision>
  <dcterms:created xsi:type="dcterms:W3CDTF">2011-05-12T12:05:00Z</dcterms:created>
  <dcterms:modified xsi:type="dcterms:W3CDTF">2011-05-17T06:16:00Z</dcterms:modified>
</cp:coreProperties>
</file>