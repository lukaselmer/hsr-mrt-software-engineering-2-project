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892D41">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B2520">
                  <w:rPr>
                    <w:noProof/>
                    <w:color w:val="4F81BD" w:themeColor="accent1"/>
                  </w:rPr>
                  <w:t>14.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92D41"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5371F" w:rsidP="00DD5A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2520" w:rsidP="00DD5A17">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2885981"/>
      <w:r>
        <w:lastRenderedPageBreak/>
        <w:t>Dokumentinformationen</w:t>
      </w:r>
      <w:bookmarkEnd w:id="0"/>
    </w:p>
    <w:p w:rsidR="00B038C9" w:rsidRDefault="00E711E0" w:rsidP="00B038C9">
      <w:pPr>
        <w:pStyle w:val="Heading2"/>
      </w:pPr>
      <w:bookmarkStart w:id="1" w:name="_Toc292885982"/>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C25EC1">
            <w:r>
              <w:t>Datum</w:t>
            </w:r>
          </w:p>
        </w:tc>
        <w:tc>
          <w:tcPr>
            <w:tcW w:w="993" w:type="dxa"/>
          </w:tcPr>
          <w:p w:rsidR="00887085" w:rsidRDefault="00887085" w:rsidP="00C25EC1">
            <w:pPr>
              <w:cnfStyle w:val="100000000000"/>
            </w:pPr>
            <w:r>
              <w:t>Version</w:t>
            </w:r>
          </w:p>
        </w:tc>
        <w:tc>
          <w:tcPr>
            <w:tcW w:w="4674" w:type="dxa"/>
          </w:tcPr>
          <w:p w:rsidR="00887085" w:rsidRDefault="00887085" w:rsidP="00C25EC1">
            <w:pPr>
              <w:cnfStyle w:val="100000000000"/>
            </w:pPr>
            <w:r>
              <w:t>Änderung</w:t>
            </w:r>
          </w:p>
        </w:tc>
        <w:tc>
          <w:tcPr>
            <w:tcW w:w="2303" w:type="dxa"/>
          </w:tcPr>
          <w:p w:rsidR="00887085" w:rsidRDefault="00887085" w:rsidP="00C25EC1">
            <w:pPr>
              <w:cnfStyle w:val="100000000000"/>
            </w:pPr>
            <w:r>
              <w:t>Autor</w:t>
            </w:r>
          </w:p>
        </w:tc>
      </w:tr>
      <w:tr w:rsidR="00887085" w:rsidRPr="00F9181E" w:rsidTr="008A4E18">
        <w:trPr>
          <w:cnfStyle w:val="000000100000"/>
        </w:trPr>
        <w:tc>
          <w:tcPr>
            <w:cnfStyle w:val="00100000000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pPr>
            <w:r w:rsidRPr="00F9181E">
              <w:t>1.0</w:t>
            </w:r>
          </w:p>
        </w:tc>
        <w:tc>
          <w:tcPr>
            <w:tcW w:w="4674" w:type="dxa"/>
          </w:tcPr>
          <w:p w:rsidR="00887085" w:rsidRPr="00F9181E" w:rsidRDefault="00887085" w:rsidP="00C25EC1">
            <w:pPr>
              <w:cnfStyle w:val="000000100000"/>
            </w:pPr>
            <w:r w:rsidRPr="00F9181E">
              <w:t>Erste Version des Dokuments</w:t>
            </w:r>
          </w:p>
        </w:tc>
        <w:tc>
          <w:tcPr>
            <w:tcW w:w="2303" w:type="dxa"/>
          </w:tcPr>
          <w:p w:rsidR="00887085" w:rsidRPr="00F9181E" w:rsidRDefault="000A41EE" w:rsidP="00C25EC1">
            <w:pPr>
              <w:cnfStyle w:val="000000100000"/>
            </w:pPr>
            <w:r>
              <w:t>HC</w:t>
            </w:r>
          </w:p>
        </w:tc>
      </w:tr>
      <w:tr w:rsidR="00A107A1" w:rsidRPr="00F9181E" w:rsidTr="008A4E18">
        <w:trPr>
          <w:cnfStyle w:val="000000010000"/>
        </w:trPr>
        <w:tc>
          <w:tcPr>
            <w:cnfStyle w:val="00100000000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pPr>
            <w:r>
              <w:t>1.1</w:t>
            </w:r>
          </w:p>
        </w:tc>
        <w:tc>
          <w:tcPr>
            <w:tcW w:w="4674" w:type="dxa"/>
          </w:tcPr>
          <w:p w:rsidR="00A107A1" w:rsidRPr="00F9181E" w:rsidRDefault="007E2152" w:rsidP="00C25EC1">
            <w:pPr>
              <w:cnfStyle w:val="000000010000"/>
            </w:pPr>
            <w:r>
              <w:t>Vervollständigung des Inhaltsverzeichnisses</w:t>
            </w:r>
          </w:p>
        </w:tc>
        <w:tc>
          <w:tcPr>
            <w:tcW w:w="2303" w:type="dxa"/>
          </w:tcPr>
          <w:p w:rsidR="00A107A1" w:rsidRDefault="00A107A1" w:rsidP="00C25EC1">
            <w:pPr>
              <w:cnfStyle w:val="000000010000"/>
            </w:pPr>
            <w:r>
              <w:t>TD</w:t>
            </w:r>
          </w:p>
        </w:tc>
      </w:tr>
      <w:tr w:rsidR="001B4B1F" w:rsidRPr="00B7096A" w:rsidTr="008A4E18">
        <w:trPr>
          <w:cnfStyle w:val="000000100000"/>
        </w:trPr>
        <w:tc>
          <w:tcPr>
            <w:cnfStyle w:val="001000000000"/>
            <w:tcW w:w="1138" w:type="dxa"/>
          </w:tcPr>
          <w:p w:rsidR="001B4B1F" w:rsidRPr="00B7096A" w:rsidRDefault="001B4B1F" w:rsidP="00C25EC1">
            <w:pPr>
              <w:rPr>
                <w:b w:val="0"/>
              </w:rPr>
            </w:pPr>
            <w:bookmarkStart w:id="2" w:name="_Toc292885983"/>
            <w:r w:rsidRPr="00B7096A">
              <w:rPr>
                <w:b w:val="0"/>
              </w:rPr>
              <w:t>13.05.2011</w:t>
            </w:r>
          </w:p>
        </w:tc>
        <w:tc>
          <w:tcPr>
            <w:tcW w:w="993" w:type="dxa"/>
          </w:tcPr>
          <w:p w:rsidR="001B4B1F" w:rsidRPr="00B7096A" w:rsidRDefault="001B4B1F" w:rsidP="00C25EC1">
            <w:pPr>
              <w:cnfStyle w:val="000000100000"/>
            </w:pPr>
            <w:r w:rsidRPr="00B7096A">
              <w:t xml:space="preserve">1.2 </w:t>
            </w:r>
          </w:p>
        </w:tc>
        <w:tc>
          <w:tcPr>
            <w:tcW w:w="4674" w:type="dxa"/>
          </w:tcPr>
          <w:p w:rsidR="001B4B1F" w:rsidRPr="00B7096A" w:rsidRDefault="001B4B1F" w:rsidP="00C25EC1">
            <w:pPr>
              <w:cnfStyle w:val="000000100000"/>
            </w:pPr>
            <w:r w:rsidRPr="00B7096A">
              <w:t xml:space="preserve">Weitere Kapitel hinzugefügt </w:t>
            </w:r>
          </w:p>
        </w:tc>
        <w:tc>
          <w:tcPr>
            <w:tcW w:w="2303" w:type="dxa"/>
          </w:tcPr>
          <w:p w:rsidR="001B4B1F" w:rsidRPr="00B7096A" w:rsidRDefault="001B4B1F" w:rsidP="00C25EC1">
            <w:pPr>
              <w:cnfStyle w:val="000000100000"/>
            </w:pPr>
            <w:r w:rsidRPr="00B7096A">
              <w:t>WR</w:t>
            </w:r>
          </w:p>
        </w:tc>
      </w:tr>
    </w:tbl>
    <w:sdt>
      <w:sdtPr>
        <w:rPr>
          <w:spacing w:val="0"/>
          <w:sz w:val="20"/>
          <w:szCs w:val="20"/>
          <w:lang w:val="de-DE"/>
        </w:rPr>
        <w:id w:val="380598614"/>
        <w:docPartObj>
          <w:docPartGallery w:val="Table of Contents"/>
          <w:docPartUnique/>
        </w:docPartObj>
      </w:sdtPr>
      <w:sdtEndPr>
        <w:rPr>
          <w:b/>
        </w:rPr>
      </w:sdtEndPr>
      <w:sdtContent>
        <w:p w:rsidR="00A06B4F" w:rsidRDefault="00A06B4F" w:rsidP="00A06B4F">
          <w:pPr>
            <w:pStyle w:val="Heading2"/>
          </w:pPr>
          <w:r w:rsidRPr="00C5371F">
            <w:t>Inhaltsverzeichnis</w:t>
          </w:r>
          <w:bookmarkEnd w:id="2"/>
        </w:p>
        <w:p w:rsidR="00D947D7" w:rsidRDefault="00892D41">
          <w:pPr>
            <w:pStyle w:val="TOC1"/>
            <w:tabs>
              <w:tab w:val="left" w:pos="440"/>
              <w:tab w:val="right" w:leader="dot" w:pos="9062"/>
            </w:tabs>
            <w:rPr>
              <w:b w:val="0"/>
              <w:noProof/>
              <w:sz w:val="22"/>
              <w:szCs w:val="22"/>
              <w:lang w:eastAsia="de-CH"/>
            </w:rPr>
          </w:pPr>
          <w:r w:rsidRPr="00892D41">
            <w:rPr>
              <w:b w:val="0"/>
            </w:rPr>
            <w:fldChar w:fldCharType="begin"/>
          </w:r>
          <w:r w:rsidR="00A06B4F">
            <w:instrText xml:space="preserve"> TOC \o "1-3" \h \z \u </w:instrText>
          </w:r>
          <w:r w:rsidRPr="00892D41">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Pr>
                <w:noProof/>
                <w:webHidden/>
              </w:rPr>
              <w:fldChar w:fldCharType="begin"/>
            </w:r>
            <w:r w:rsidR="00D947D7">
              <w:rPr>
                <w:noProof/>
                <w:webHidden/>
              </w:rPr>
              <w:instrText xml:space="preserve"> PAGEREF _Toc292885981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Pr>
                <w:noProof/>
                <w:webHidden/>
              </w:rPr>
              <w:fldChar w:fldCharType="begin"/>
            </w:r>
            <w:r w:rsidR="00D947D7">
              <w:rPr>
                <w:noProof/>
                <w:webHidden/>
              </w:rPr>
              <w:instrText xml:space="preserve"> PAGEREF _Toc292885982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C5371F">
              <w:rPr>
                <w:rStyle w:val="Hyperlink"/>
                <w:lang w:val="de-DE"/>
              </w:rPr>
              <w:t>Inhaltsverzeichnis</w:t>
            </w:r>
            <w:r w:rsidR="00D947D7">
              <w:rPr>
                <w:noProof/>
                <w:webHidden/>
              </w:rPr>
              <w:tab/>
            </w:r>
            <w:r>
              <w:rPr>
                <w:noProof/>
                <w:webHidden/>
              </w:rPr>
              <w:fldChar w:fldCharType="begin"/>
            </w:r>
            <w:r w:rsidR="00D947D7">
              <w:rPr>
                <w:noProof/>
                <w:webHidden/>
              </w:rPr>
              <w:instrText xml:space="preserve"> PAGEREF _Toc292885983 \h </w:instrText>
            </w:r>
            <w:r>
              <w:rPr>
                <w:noProof/>
                <w:webHidden/>
              </w:rPr>
            </w:r>
            <w:r>
              <w:rPr>
                <w:noProof/>
                <w:webHidden/>
              </w:rPr>
              <w:fldChar w:fldCharType="separate"/>
            </w:r>
            <w:r w:rsidR="00D947D7">
              <w:rPr>
                <w:noProof/>
                <w:webHidden/>
              </w:rPr>
              <w:t>1</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Pr>
                <w:noProof/>
                <w:webHidden/>
              </w:rPr>
              <w:fldChar w:fldCharType="begin"/>
            </w:r>
            <w:r w:rsidR="00D947D7">
              <w:rPr>
                <w:noProof/>
                <w:webHidden/>
              </w:rPr>
              <w:instrText xml:space="preserve"> PAGEREF _Toc292885984 \h </w:instrText>
            </w:r>
            <w:r>
              <w:rPr>
                <w:noProof/>
                <w:webHidden/>
              </w:rPr>
            </w:r>
            <w:r>
              <w:rPr>
                <w:noProof/>
                <w:webHidden/>
              </w:rPr>
              <w:fldChar w:fldCharType="separate"/>
            </w:r>
            <w:r w:rsidR="00D947D7">
              <w:rPr>
                <w:noProof/>
                <w:webHidden/>
              </w:rPr>
              <w:t>3</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Pr>
                <w:noProof/>
                <w:webHidden/>
              </w:rPr>
              <w:fldChar w:fldCharType="begin"/>
            </w:r>
            <w:r w:rsidR="00D947D7">
              <w:rPr>
                <w:noProof/>
                <w:webHidden/>
              </w:rPr>
              <w:instrText xml:space="preserve"> PAGEREF _Toc292885985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Pr>
                <w:noProof/>
                <w:webHidden/>
              </w:rPr>
              <w:fldChar w:fldCharType="begin"/>
            </w:r>
            <w:r w:rsidR="00D947D7">
              <w:rPr>
                <w:noProof/>
                <w:webHidden/>
              </w:rPr>
              <w:instrText xml:space="preserve"> PAGEREF _Toc292885986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Pr>
                <w:noProof/>
                <w:webHidden/>
              </w:rPr>
              <w:fldChar w:fldCharType="begin"/>
            </w:r>
            <w:r w:rsidR="00D947D7">
              <w:rPr>
                <w:noProof/>
                <w:webHidden/>
              </w:rPr>
              <w:instrText xml:space="preserve"> PAGEREF _Toc292885987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Pr>
                <w:noProof/>
                <w:webHidden/>
              </w:rPr>
              <w:fldChar w:fldCharType="begin"/>
            </w:r>
            <w:r w:rsidR="00D947D7">
              <w:rPr>
                <w:noProof/>
                <w:webHidden/>
              </w:rPr>
              <w:instrText xml:space="preserve"> PAGEREF _Toc292885988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Pr>
                <w:noProof/>
                <w:webHidden/>
              </w:rPr>
              <w:fldChar w:fldCharType="begin"/>
            </w:r>
            <w:r w:rsidR="00D947D7">
              <w:rPr>
                <w:noProof/>
                <w:webHidden/>
              </w:rPr>
              <w:instrText xml:space="preserve"> PAGEREF _Toc292885989 \h </w:instrText>
            </w:r>
            <w:r>
              <w:rPr>
                <w:noProof/>
                <w:webHidden/>
              </w:rPr>
            </w:r>
            <w:r>
              <w:rPr>
                <w:noProof/>
                <w:webHidden/>
              </w:rPr>
              <w:fldChar w:fldCharType="separate"/>
            </w:r>
            <w:r w:rsidR="00D947D7">
              <w:rPr>
                <w:noProof/>
                <w:webHidden/>
              </w:rPr>
              <w:t>4</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Pr>
                <w:noProof/>
                <w:webHidden/>
              </w:rPr>
              <w:fldChar w:fldCharType="begin"/>
            </w:r>
            <w:r w:rsidR="00D947D7">
              <w:rPr>
                <w:noProof/>
                <w:webHidden/>
              </w:rPr>
              <w:instrText xml:space="preserve"> PAGEREF _Toc292885990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Pr>
                <w:noProof/>
                <w:webHidden/>
              </w:rPr>
              <w:fldChar w:fldCharType="begin"/>
            </w:r>
            <w:r w:rsidR="00D947D7">
              <w:rPr>
                <w:noProof/>
                <w:webHidden/>
              </w:rPr>
              <w:instrText xml:space="preserve"> PAGEREF _Toc292885991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Pr>
                <w:noProof/>
                <w:webHidden/>
              </w:rPr>
              <w:fldChar w:fldCharType="begin"/>
            </w:r>
            <w:r w:rsidR="00D947D7">
              <w:rPr>
                <w:noProof/>
                <w:webHidden/>
              </w:rPr>
              <w:instrText xml:space="preserve"> PAGEREF _Toc292885992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Pr>
                <w:noProof/>
                <w:webHidden/>
              </w:rPr>
              <w:fldChar w:fldCharType="begin"/>
            </w:r>
            <w:r w:rsidR="00D947D7">
              <w:rPr>
                <w:noProof/>
                <w:webHidden/>
              </w:rPr>
              <w:instrText xml:space="preserve"> PAGEREF _Toc292885993 \h </w:instrText>
            </w:r>
            <w:r>
              <w:rPr>
                <w:noProof/>
                <w:webHidden/>
              </w:rPr>
            </w:r>
            <w:r>
              <w:rPr>
                <w:noProof/>
                <w:webHidden/>
              </w:rPr>
              <w:fldChar w:fldCharType="separate"/>
            </w:r>
            <w:r w:rsidR="00D947D7">
              <w:rPr>
                <w:noProof/>
                <w:webHidden/>
              </w:rPr>
              <w:t>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Pr>
                <w:noProof/>
                <w:webHidden/>
              </w:rPr>
              <w:fldChar w:fldCharType="begin"/>
            </w:r>
            <w:r w:rsidR="00D947D7">
              <w:rPr>
                <w:noProof/>
                <w:webHidden/>
              </w:rPr>
              <w:instrText xml:space="preserve"> PAGEREF _Toc292885994 \h </w:instrText>
            </w:r>
            <w:r>
              <w:rPr>
                <w:noProof/>
                <w:webHidden/>
              </w:rPr>
            </w:r>
            <w:r>
              <w:rPr>
                <w:noProof/>
                <w:webHidden/>
              </w:rPr>
              <w:fldChar w:fldCharType="separate"/>
            </w:r>
            <w:r w:rsidR="00D947D7">
              <w:rPr>
                <w:noProof/>
                <w:webHidden/>
              </w:rPr>
              <w:t>6</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Pr>
                <w:noProof/>
                <w:webHidden/>
              </w:rPr>
              <w:fldChar w:fldCharType="begin"/>
            </w:r>
            <w:r w:rsidR="00D947D7">
              <w:rPr>
                <w:noProof/>
                <w:webHidden/>
              </w:rPr>
              <w:instrText xml:space="preserve"> PAGEREF _Toc292885995 \h </w:instrText>
            </w:r>
            <w:r>
              <w:rPr>
                <w:noProof/>
                <w:webHidden/>
              </w:rPr>
            </w:r>
            <w:r>
              <w:rPr>
                <w:noProof/>
                <w:webHidden/>
              </w:rPr>
              <w:fldChar w:fldCharType="separate"/>
            </w:r>
            <w:r w:rsidR="00D947D7">
              <w:rPr>
                <w:noProof/>
                <w:webHidden/>
              </w:rPr>
              <w:t>7</w:t>
            </w:r>
            <w:r>
              <w:rPr>
                <w:noProof/>
                <w:webHidden/>
              </w:rPr>
              <w:fldChar w:fldCharType="end"/>
            </w:r>
          </w:hyperlink>
        </w:p>
        <w:p w:rsidR="00D947D7" w:rsidRDefault="00892D41">
          <w:pPr>
            <w:pStyle w:val="TOC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Pr>
                <w:noProof/>
                <w:webHidden/>
              </w:rPr>
              <w:fldChar w:fldCharType="begin"/>
            </w:r>
            <w:r w:rsidR="00D947D7">
              <w:rPr>
                <w:noProof/>
                <w:webHidden/>
              </w:rPr>
              <w:instrText xml:space="preserve"> PAGEREF _Toc292885996 \h </w:instrText>
            </w:r>
            <w:r>
              <w:rPr>
                <w:noProof/>
                <w:webHidden/>
              </w:rPr>
            </w:r>
            <w:r>
              <w:rPr>
                <w:noProof/>
                <w:webHidden/>
              </w:rPr>
              <w:fldChar w:fldCharType="separate"/>
            </w:r>
            <w:r w:rsidR="00D947D7">
              <w:rPr>
                <w:noProof/>
                <w:webHidden/>
              </w:rPr>
              <w:t>7</w:t>
            </w:r>
            <w:r>
              <w:rPr>
                <w:noProof/>
                <w:webHidden/>
              </w:rPr>
              <w:fldChar w:fldCharType="end"/>
            </w:r>
          </w:hyperlink>
        </w:p>
        <w:p w:rsidR="00D947D7" w:rsidRDefault="00892D41">
          <w:pPr>
            <w:pStyle w:val="TOC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Pr>
                <w:noProof/>
                <w:webHidden/>
              </w:rPr>
              <w:fldChar w:fldCharType="begin"/>
            </w:r>
            <w:r w:rsidR="00D947D7">
              <w:rPr>
                <w:noProof/>
                <w:webHidden/>
              </w:rPr>
              <w:instrText xml:space="preserve"> PAGEREF _Toc292885997 \h </w:instrText>
            </w:r>
            <w:r>
              <w:rPr>
                <w:noProof/>
                <w:webHidden/>
              </w:rPr>
            </w:r>
            <w:r>
              <w:rPr>
                <w:noProof/>
                <w:webHidden/>
              </w:rPr>
              <w:fldChar w:fldCharType="separate"/>
            </w:r>
            <w:r w:rsidR="00D947D7">
              <w:rPr>
                <w:noProof/>
                <w:webHidden/>
              </w:rPr>
              <w:t>8</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Pr>
                <w:noProof/>
                <w:webHidden/>
              </w:rPr>
              <w:fldChar w:fldCharType="begin"/>
            </w:r>
            <w:r w:rsidR="00D947D7">
              <w:rPr>
                <w:noProof/>
                <w:webHidden/>
              </w:rPr>
              <w:instrText xml:space="preserve"> PAGEREF _Toc292885998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Pr>
                <w:noProof/>
                <w:webHidden/>
              </w:rPr>
              <w:fldChar w:fldCharType="begin"/>
            </w:r>
            <w:r w:rsidR="00D947D7">
              <w:rPr>
                <w:noProof/>
                <w:webHidden/>
              </w:rPr>
              <w:instrText xml:space="preserve"> PAGEREF _Toc292885999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Pr>
                <w:noProof/>
                <w:webHidden/>
              </w:rPr>
              <w:fldChar w:fldCharType="begin"/>
            </w:r>
            <w:r w:rsidR="00D947D7">
              <w:rPr>
                <w:noProof/>
                <w:webHidden/>
              </w:rPr>
              <w:instrText xml:space="preserve"> PAGEREF _Toc292886000 \h </w:instrText>
            </w:r>
            <w:r>
              <w:rPr>
                <w:noProof/>
                <w:webHidden/>
              </w:rPr>
            </w:r>
            <w:r>
              <w:rPr>
                <w:noProof/>
                <w:webHidden/>
              </w:rPr>
              <w:fldChar w:fldCharType="separate"/>
            </w:r>
            <w:r w:rsidR="00D947D7">
              <w:rPr>
                <w:noProof/>
                <w:webHidden/>
              </w:rPr>
              <w:t>9</w:t>
            </w:r>
            <w:r>
              <w:rPr>
                <w:noProof/>
                <w:webHidden/>
              </w:rPr>
              <w:fldChar w:fldCharType="end"/>
            </w:r>
          </w:hyperlink>
        </w:p>
        <w:p w:rsidR="00D947D7" w:rsidRDefault="00892D41">
          <w:pPr>
            <w:pStyle w:val="TOC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Pr>
                <w:noProof/>
                <w:webHidden/>
              </w:rPr>
              <w:fldChar w:fldCharType="begin"/>
            </w:r>
            <w:r w:rsidR="00D947D7">
              <w:rPr>
                <w:noProof/>
                <w:webHidden/>
              </w:rPr>
              <w:instrText xml:space="preserve"> PAGEREF _Toc292886001 \h </w:instrText>
            </w:r>
            <w:r>
              <w:rPr>
                <w:noProof/>
                <w:webHidden/>
              </w:rPr>
            </w:r>
            <w:r>
              <w:rPr>
                <w:noProof/>
                <w:webHidden/>
              </w:rPr>
              <w:fldChar w:fldCharType="separate"/>
            </w:r>
            <w:r w:rsidR="00D947D7">
              <w:rPr>
                <w:noProof/>
                <w:webHidden/>
              </w:rPr>
              <w:t>11</w:t>
            </w:r>
            <w:r>
              <w:rPr>
                <w:noProof/>
                <w:webHidden/>
              </w:rPr>
              <w:fldChar w:fldCharType="end"/>
            </w:r>
          </w:hyperlink>
        </w:p>
        <w:p w:rsidR="00D947D7" w:rsidRDefault="00892D41">
          <w:pPr>
            <w:pStyle w:val="TOC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Pr>
                <w:noProof/>
                <w:webHidden/>
              </w:rPr>
              <w:fldChar w:fldCharType="begin"/>
            </w:r>
            <w:r w:rsidR="00D947D7">
              <w:rPr>
                <w:noProof/>
                <w:webHidden/>
              </w:rPr>
              <w:instrText xml:space="preserve"> PAGEREF _Toc292886002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Pr>
                <w:noProof/>
                <w:webHidden/>
              </w:rPr>
              <w:fldChar w:fldCharType="begin"/>
            </w:r>
            <w:r w:rsidR="00D947D7">
              <w:rPr>
                <w:noProof/>
                <w:webHidden/>
              </w:rPr>
              <w:instrText xml:space="preserve"> PAGEREF _Toc292886003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Pr>
                <w:noProof/>
                <w:webHidden/>
              </w:rPr>
              <w:fldChar w:fldCharType="begin"/>
            </w:r>
            <w:r w:rsidR="00D947D7">
              <w:rPr>
                <w:noProof/>
                <w:webHidden/>
              </w:rPr>
              <w:instrText xml:space="preserve"> PAGEREF _Toc292886004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_Toc292886005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_Toc292886006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_Toc292886007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_Toc292886008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_Toc292886009 \h </w:instrText>
            </w:r>
            <w:r>
              <w:rPr>
                <w:noProof/>
                <w:webHidden/>
              </w:rPr>
            </w:r>
            <w:r>
              <w:rPr>
                <w:noProof/>
                <w:webHidden/>
              </w:rPr>
              <w:fldChar w:fldCharType="separate"/>
            </w:r>
            <w:r w:rsidR="00D947D7">
              <w:rPr>
                <w:noProof/>
                <w:webHidden/>
              </w:rPr>
              <w:t>15</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_Toc292886010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_Toc292886011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_Toc292886012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_Toc292886013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_Toc292886014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Pr>
                <w:noProof/>
                <w:webHidden/>
              </w:rPr>
              <w:fldChar w:fldCharType="begin"/>
            </w:r>
            <w:r w:rsidR="00D947D7">
              <w:rPr>
                <w:noProof/>
                <w:webHidden/>
              </w:rPr>
              <w:instrText xml:space="preserve"> PAGEREF _Toc292886015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Pr>
                <w:noProof/>
                <w:webHidden/>
              </w:rPr>
              <w:fldChar w:fldCharType="begin"/>
            </w:r>
            <w:r w:rsidR="00D947D7">
              <w:rPr>
                <w:noProof/>
                <w:webHidden/>
              </w:rPr>
              <w:instrText xml:space="preserve"> PAGEREF _Toc292886016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Pr>
                <w:noProof/>
                <w:webHidden/>
              </w:rPr>
              <w:fldChar w:fldCharType="begin"/>
            </w:r>
            <w:r w:rsidR="00D947D7">
              <w:rPr>
                <w:noProof/>
                <w:webHidden/>
              </w:rPr>
              <w:instrText xml:space="preserve"> PAGEREF _Toc292886017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Pr>
                <w:noProof/>
                <w:webHidden/>
              </w:rPr>
              <w:fldChar w:fldCharType="begin"/>
            </w:r>
            <w:r w:rsidR="00D947D7">
              <w:rPr>
                <w:noProof/>
                <w:webHidden/>
              </w:rPr>
              <w:instrText xml:space="preserve"> PAGEREF _Toc292886018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Pr>
                <w:noProof/>
                <w:webHidden/>
              </w:rPr>
              <w:fldChar w:fldCharType="begin"/>
            </w:r>
            <w:r w:rsidR="00D947D7">
              <w:rPr>
                <w:noProof/>
                <w:webHidden/>
              </w:rPr>
              <w:instrText xml:space="preserve"> PAGEREF _Toc292886019 \h </w:instrText>
            </w:r>
            <w:r>
              <w:rPr>
                <w:noProof/>
                <w:webHidden/>
              </w:rPr>
            </w:r>
            <w:r>
              <w:rPr>
                <w:noProof/>
                <w:webHidden/>
              </w:rPr>
              <w:fldChar w:fldCharType="separate"/>
            </w:r>
            <w:r w:rsidR="00D947D7">
              <w:rPr>
                <w:noProof/>
                <w:webHidden/>
              </w:rPr>
              <w:t>16</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Pr>
                <w:noProof/>
                <w:webHidden/>
              </w:rPr>
              <w:fldChar w:fldCharType="begin"/>
            </w:r>
            <w:r w:rsidR="00D947D7">
              <w:rPr>
                <w:noProof/>
                <w:webHidden/>
              </w:rPr>
              <w:instrText xml:space="preserve"> PAGEREF _Toc292886020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Pr>
                <w:noProof/>
                <w:webHidden/>
              </w:rPr>
              <w:fldChar w:fldCharType="begin"/>
            </w:r>
            <w:r w:rsidR="00D947D7">
              <w:rPr>
                <w:noProof/>
                <w:webHidden/>
              </w:rPr>
              <w:instrText xml:space="preserve"> PAGEREF _Toc292886021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Pr>
                <w:noProof/>
                <w:webHidden/>
              </w:rPr>
              <w:fldChar w:fldCharType="begin"/>
            </w:r>
            <w:r w:rsidR="00D947D7">
              <w:rPr>
                <w:noProof/>
                <w:webHidden/>
              </w:rPr>
              <w:instrText xml:space="preserve"> PAGEREF _Toc292886022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w:t>
            </w:r>
            <w:r w:rsidR="00D947D7" w:rsidRPr="005D3920">
              <w:rPr>
                <w:rStyle w:val="Hyperlink"/>
                <w:noProof/>
              </w:rPr>
              <w:t>z</w:t>
            </w:r>
            <w:r w:rsidR="00D947D7" w:rsidRPr="005D3920">
              <w:rPr>
                <w:rStyle w:val="Hyperlink"/>
                <w:noProof/>
              </w:rPr>
              <w:t xml:space="preserve"> Rails</w:t>
            </w:r>
            <w:r w:rsidR="00D947D7">
              <w:rPr>
                <w:noProof/>
                <w:webHidden/>
              </w:rPr>
              <w:tab/>
            </w:r>
            <w:r>
              <w:rPr>
                <w:noProof/>
                <w:webHidden/>
              </w:rPr>
              <w:fldChar w:fldCharType="begin"/>
            </w:r>
            <w:r w:rsidR="00D947D7">
              <w:rPr>
                <w:noProof/>
                <w:webHidden/>
              </w:rPr>
              <w:instrText xml:space="preserve"> PAGEREF _Toc292886023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Pr>
                <w:noProof/>
                <w:webHidden/>
              </w:rPr>
              <w:fldChar w:fldCharType="begin"/>
            </w:r>
            <w:r w:rsidR="00D947D7">
              <w:rPr>
                <w:noProof/>
                <w:webHidden/>
              </w:rPr>
              <w:instrText xml:space="preserve"> PAGEREF _Toc292886024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Pr>
                <w:noProof/>
                <w:webHidden/>
              </w:rPr>
              <w:fldChar w:fldCharType="begin"/>
            </w:r>
            <w:r w:rsidR="00D947D7">
              <w:rPr>
                <w:noProof/>
                <w:webHidden/>
              </w:rPr>
              <w:instrText xml:space="preserve"> PAGEREF _Toc292886025 \h </w:instrText>
            </w:r>
            <w:r>
              <w:rPr>
                <w:noProof/>
                <w:webHidden/>
              </w:rPr>
            </w:r>
            <w:r>
              <w:rPr>
                <w:noProof/>
                <w:webHidden/>
              </w:rPr>
              <w:fldChar w:fldCharType="separate"/>
            </w:r>
            <w:r w:rsidR="00D947D7">
              <w:rPr>
                <w:noProof/>
                <w:webHidden/>
              </w:rPr>
              <w:t>17</w:t>
            </w:r>
            <w:r>
              <w:rPr>
                <w:noProof/>
                <w:webHidden/>
              </w:rPr>
              <w:fldChar w:fldCharType="end"/>
            </w:r>
          </w:hyperlink>
        </w:p>
        <w:p w:rsidR="00D947D7" w:rsidRDefault="00892D41">
          <w:pPr>
            <w:pStyle w:val="TOC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Pr>
                <w:noProof/>
                <w:webHidden/>
              </w:rPr>
              <w:fldChar w:fldCharType="begin"/>
            </w:r>
            <w:r w:rsidR="00D947D7">
              <w:rPr>
                <w:noProof/>
                <w:webHidden/>
              </w:rPr>
              <w:instrText xml:space="preserve"> PAGEREF _Toc292886026 \h </w:instrText>
            </w:r>
            <w:r>
              <w:rPr>
                <w:noProof/>
                <w:webHidden/>
              </w:rPr>
            </w:r>
            <w:r>
              <w:rPr>
                <w:noProof/>
                <w:webHidden/>
              </w:rPr>
              <w:fldChar w:fldCharType="separate"/>
            </w:r>
            <w:r w:rsidR="00D947D7">
              <w:rPr>
                <w:noProof/>
                <w:webHidden/>
              </w:rPr>
              <w:t>18</w:t>
            </w:r>
            <w:r>
              <w:rPr>
                <w:noProof/>
                <w:webHidden/>
              </w:rPr>
              <w:fldChar w:fldCharType="end"/>
            </w:r>
          </w:hyperlink>
        </w:p>
        <w:p w:rsidR="00D947D7" w:rsidRDefault="00892D41">
          <w:pPr>
            <w:pStyle w:val="TOC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Pr>
                <w:noProof/>
                <w:webHidden/>
              </w:rPr>
              <w:fldChar w:fldCharType="begin"/>
            </w:r>
            <w:r w:rsidR="00D947D7">
              <w:rPr>
                <w:noProof/>
                <w:webHidden/>
              </w:rPr>
              <w:instrText xml:space="preserve"> PAGEREF _Toc292886027 \h </w:instrText>
            </w:r>
            <w:r>
              <w:rPr>
                <w:noProof/>
                <w:webHidden/>
              </w:rPr>
            </w:r>
            <w:r>
              <w:rPr>
                <w:noProof/>
                <w:webHidden/>
              </w:rPr>
              <w:fldChar w:fldCharType="separate"/>
            </w:r>
            <w:r w:rsidR="00D947D7">
              <w:rPr>
                <w:noProof/>
                <w:webHidden/>
              </w:rPr>
              <w:t>18</w:t>
            </w:r>
            <w:r>
              <w:rPr>
                <w:noProof/>
                <w:webHidden/>
              </w:rPr>
              <w:fldChar w:fldCharType="end"/>
            </w:r>
          </w:hyperlink>
        </w:p>
        <w:p w:rsidR="00D947D7" w:rsidRDefault="00892D41">
          <w:pPr>
            <w:pStyle w:val="TOC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Pr>
                <w:noProof/>
                <w:webHidden/>
              </w:rPr>
              <w:fldChar w:fldCharType="begin"/>
            </w:r>
            <w:r w:rsidR="00D947D7">
              <w:rPr>
                <w:noProof/>
                <w:webHidden/>
              </w:rPr>
              <w:instrText xml:space="preserve"> PAGEREF _Toc292886028 \h </w:instrText>
            </w:r>
            <w:r>
              <w:rPr>
                <w:noProof/>
                <w:webHidden/>
              </w:rPr>
            </w:r>
            <w:r>
              <w:rPr>
                <w:noProof/>
                <w:webHidden/>
              </w:rPr>
              <w:fldChar w:fldCharType="separate"/>
            </w:r>
            <w:r w:rsidR="00D947D7">
              <w:rPr>
                <w:noProof/>
                <w:webHidden/>
              </w:rPr>
              <w:t>18</w:t>
            </w:r>
            <w:r>
              <w:rPr>
                <w:noProof/>
                <w:webHidden/>
              </w:rPr>
              <w:fldChar w:fldCharType="end"/>
            </w:r>
          </w:hyperlink>
        </w:p>
        <w:p w:rsidR="00B43B05" w:rsidRPr="0038706D" w:rsidRDefault="00892D41">
          <w:r w:rsidRPr="00C5371F">
            <w:rPr>
              <w:b/>
            </w:rPr>
            <w:fldChar w:fldCharType="end"/>
          </w:r>
        </w:p>
      </w:sdtContent>
    </w:sdt>
    <w:p w:rsidR="00212E50" w:rsidRDefault="00212E50">
      <w:pPr>
        <w:rPr>
          <w:spacing w:val="15"/>
          <w:sz w:val="22"/>
          <w:szCs w:val="22"/>
        </w:rPr>
      </w:pPr>
      <w:r>
        <w:br w:type="page"/>
      </w:r>
    </w:p>
    <w:p w:rsidR="00987642" w:rsidRDefault="00987642" w:rsidP="00987642">
      <w:pPr>
        <w:pStyle w:val="Heading2"/>
      </w:pPr>
      <w:bookmarkStart w:id="3" w:name="_Toc292885984"/>
      <w:r>
        <w:lastRenderedPageBreak/>
        <w:t>Abbildungsverzeichnis</w:t>
      </w:r>
      <w:bookmarkEnd w:id="3"/>
    </w:p>
    <w:p w:rsidR="005D1D7A" w:rsidRDefault="00892D41">
      <w:pPr>
        <w:pStyle w:val="TableofFigures"/>
        <w:tabs>
          <w:tab w:val="right" w:leader="dot" w:pos="9062"/>
        </w:tabs>
        <w:rPr>
          <w:noProof/>
          <w:sz w:val="22"/>
          <w:szCs w:val="22"/>
          <w:lang w:eastAsia="de-CH"/>
        </w:rPr>
      </w:pPr>
      <w:r>
        <w:fldChar w:fldCharType="begin"/>
      </w:r>
      <w:r w:rsidR="00987642">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Pr>
            <w:noProof/>
            <w:webHidden/>
          </w:rPr>
          <w:fldChar w:fldCharType="begin"/>
        </w:r>
        <w:r w:rsidR="005D1D7A">
          <w:rPr>
            <w:noProof/>
            <w:webHidden/>
          </w:rPr>
          <w:instrText xml:space="preserve"> PAGEREF _Toc292112116 \h </w:instrText>
        </w:r>
        <w:r>
          <w:rPr>
            <w:noProof/>
            <w:webHidden/>
          </w:rPr>
        </w:r>
        <w:r>
          <w:rPr>
            <w:noProof/>
            <w:webHidden/>
          </w:rPr>
          <w:fldChar w:fldCharType="separate"/>
        </w:r>
        <w:r w:rsidR="005D1D7A">
          <w:rPr>
            <w:noProof/>
            <w:webHidden/>
          </w:rPr>
          <w:t>5</w:t>
        </w:r>
        <w:r>
          <w:rPr>
            <w:noProof/>
            <w:webHidden/>
          </w:rPr>
          <w:fldChar w:fldCharType="end"/>
        </w:r>
      </w:hyperlink>
    </w:p>
    <w:p w:rsidR="005D1D7A" w:rsidRDefault="00892D41">
      <w:pPr>
        <w:pStyle w:val="TableofFigure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Pr>
            <w:noProof/>
            <w:webHidden/>
          </w:rPr>
          <w:fldChar w:fldCharType="begin"/>
        </w:r>
        <w:r w:rsidR="005D1D7A">
          <w:rPr>
            <w:noProof/>
            <w:webHidden/>
          </w:rPr>
          <w:instrText xml:space="preserve"> PAGEREF _Toc292112117 \h </w:instrText>
        </w:r>
        <w:r>
          <w:rPr>
            <w:noProof/>
            <w:webHidden/>
          </w:rPr>
        </w:r>
        <w:r>
          <w:rPr>
            <w:noProof/>
            <w:webHidden/>
          </w:rPr>
          <w:fldChar w:fldCharType="separate"/>
        </w:r>
        <w:r w:rsidR="005D1D7A">
          <w:rPr>
            <w:noProof/>
            <w:webHidden/>
          </w:rPr>
          <w:t>6</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Pr>
            <w:noProof/>
            <w:webHidden/>
          </w:rPr>
          <w:fldChar w:fldCharType="begin"/>
        </w:r>
        <w:r w:rsidR="005D1D7A">
          <w:rPr>
            <w:noProof/>
            <w:webHidden/>
          </w:rPr>
          <w:instrText xml:space="preserve"> PAGEREF _Toc292112118 \h </w:instrText>
        </w:r>
        <w:r>
          <w:rPr>
            <w:noProof/>
            <w:webHidden/>
          </w:rPr>
        </w:r>
        <w:r>
          <w:rPr>
            <w:noProof/>
            <w:webHidden/>
          </w:rPr>
          <w:fldChar w:fldCharType="separate"/>
        </w:r>
        <w:r w:rsidR="005D1D7A">
          <w:rPr>
            <w:noProof/>
            <w:webHidden/>
          </w:rPr>
          <w:t>7</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Pr>
            <w:noProof/>
            <w:webHidden/>
          </w:rPr>
          <w:fldChar w:fldCharType="begin"/>
        </w:r>
        <w:r w:rsidR="005D1D7A">
          <w:rPr>
            <w:noProof/>
            <w:webHidden/>
          </w:rPr>
          <w:instrText xml:space="preserve"> PAGEREF _Toc292112119 \h </w:instrText>
        </w:r>
        <w:r>
          <w:rPr>
            <w:noProof/>
            <w:webHidden/>
          </w:rPr>
        </w:r>
        <w:r>
          <w:rPr>
            <w:noProof/>
            <w:webHidden/>
          </w:rPr>
          <w:fldChar w:fldCharType="separate"/>
        </w:r>
        <w:r w:rsidR="005D1D7A">
          <w:rPr>
            <w:noProof/>
            <w:webHidden/>
          </w:rPr>
          <w:t>8</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Pr>
            <w:noProof/>
            <w:webHidden/>
          </w:rPr>
          <w:fldChar w:fldCharType="begin"/>
        </w:r>
        <w:r w:rsidR="005D1D7A">
          <w:rPr>
            <w:noProof/>
            <w:webHidden/>
          </w:rPr>
          <w:instrText xml:space="preserve"> PAGEREF _Toc292112120 \h </w:instrText>
        </w:r>
        <w:r>
          <w:rPr>
            <w:noProof/>
            <w:webHidden/>
          </w:rPr>
        </w:r>
        <w:r>
          <w:rPr>
            <w:noProof/>
            <w:webHidden/>
          </w:rPr>
          <w:fldChar w:fldCharType="separate"/>
        </w:r>
        <w:r w:rsidR="005D1D7A">
          <w:rPr>
            <w:noProof/>
            <w:webHidden/>
          </w:rPr>
          <w:t>10</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Pr>
            <w:noProof/>
            <w:webHidden/>
          </w:rPr>
          <w:fldChar w:fldCharType="begin"/>
        </w:r>
        <w:r w:rsidR="005D1D7A">
          <w:rPr>
            <w:noProof/>
            <w:webHidden/>
          </w:rPr>
          <w:instrText xml:space="preserve"> PAGEREF _Toc292112121 \h </w:instrText>
        </w:r>
        <w:r>
          <w:rPr>
            <w:noProof/>
            <w:webHidden/>
          </w:rPr>
        </w:r>
        <w:r>
          <w:rPr>
            <w:noProof/>
            <w:webHidden/>
          </w:rPr>
          <w:fldChar w:fldCharType="separate"/>
        </w:r>
        <w:r w:rsidR="005D1D7A">
          <w:rPr>
            <w:noProof/>
            <w:webHidden/>
          </w:rPr>
          <w:t>11</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Pr>
            <w:noProof/>
            <w:webHidden/>
          </w:rPr>
          <w:fldChar w:fldCharType="begin"/>
        </w:r>
        <w:r w:rsidR="005D1D7A">
          <w:rPr>
            <w:noProof/>
            <w:webHidden/>
          </w:rPr>
          <w:instrText xml:space="preserve"> PAGEREF _Toc292112122 \h </w:instrText>
        </w:r>
        <w:r>
          <w:rPr>
            <w:noProof/>
            <w:webHidden/>
          </w:rPr>
        </w:r>
        <w:r>
          <w:rPr>
            <w:noProof/>
            <w:webHidden/>
          </w:rPr>
          <w:fldChar w:fldCharType="separate"/>
        </w:r>
        <w:r w:rsidR="005D1D7A">
          <w:rPr>
            <w:noProof/>
            <w:webHidden/>
          </w:rPr>
          <w:t>12</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Pr>
            <w:noProof/>
            <w:webHidden/>
          </w:rPr>
          <w:fldChar w:fldCharType="begin"/>
        </w:r>
        <w:r w:rsidR="005D1D7A">
          <w:rPr>
            <w:noProof/>
            <w:webHidden/>
          </w:rPr>
          <w:instrText xml:space="preserve"> PAGEREF _Toc292112123 \h </w:instrText>
        </w:r>
        <w:r>
          <w:rPr>
            <w:noProof/>
            <w:webHidden/>
          </w:rPr>
        </w:r>
        <w:r>
          <w:rPr>
            <w:noProof/>
            <w:webHidden/>
          </w:rPr>
          <w:fldChar w:fldCharType="separate"/>
        </w:r>
        <w:r w:rsidR="005D1D7A">
          <w:rPr>
            <w:noProof/>
            <w:webHidden/>
          </w:rPr>
          <w:t>12</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Pr>
            <w:noProof/>
            <w:webHidden/>
          </w:rPr>
          <w:fldChar w:fldCharType="begin"/>
        </w:r>
        <w:r w:rsidR="005D1D7A">
          <w:rPr>
            <w:noProof/>
            <w:webHidden/>
          </w:rPr>
          <w:instrText xml:space="preserve"> PAGEREF _Toc292112124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Pr>
            <w:noProof/>
            <w:webHidden/>
          </w:rPr>
          <w:fldChar w:fldCharType="begin"/>
        </w:r>
        <w:r w:rsidR="005D1D7A">
          <w:rPr>
            <w:noProof/>
            <w:webHidden/>
          </w:rPr>
          <w:instrText xml:space="preserve"> PAGEREF _Toc292112125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Pr>
            <w:noProof/>
            <w:webHidden/>
          </w:rPr>
          <w:fldChar w:fldCharType="begin"/>
        </w:r>
        <w:r w:rsidR="005D1D7A">
          <w:rPr>
            <w:noProof/>
            <w:webHidden/>
          </w:rPr>
          <w:instrText xml:space="preserve"> PAGEREF _Toc292112126 \h </w:instrText>
        </w:r>
        <w:r>
          <w:rPr>
            <w:noProof/>
            <w:webHidden/>
          </w:rPr>
        </w:r>
        <w:r>
          <w:rPr>
            <w:noProof/>
            <w:webHidden/>
          </w:rPr>
          <w:fldChar w:fldCharType="separate"/>
        </w:r>
        <w:r w:rsidR="005D1D7A">
          <w:rPr>
            <w:noProof/>
            <w:webHidden/>
          </w:rPr>
          <w:t>13</w:t>
        </w:r>
        <w:r>
          <w:rPr>
            <w:noProof/>
            <w:webHidden/>
          </w:rPr>
          <w:fldChar w:fldCharType="end"/>
        </w:r>
      </w:hyperlink>
    </w:p>
    <w:p w:rsidR="005D1D7A" w:rsidRDefault="00892D41">
      <w:pPr>
        <w:pStyle w:val="TableofFigure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Pr>
            <w:noProof/>
            <w:webHidden/>
          </w:rPr>
          <w:fldChar w:fldCharType="begin"/>
        </w:r>
        <w:r w:rsidR="005D1D7A">
          <w:rPr>
            <w:noProof/>
            <w:webHidden/>
          </w:rPr>
          <w:instrText xml:space="preserve"> PAGEREF _Toc292112127 \h </w:instrText>
        </w:r>
        <w:r>
          <w:rPr>
            <w:noProof/>
            <w:webHidden/>
          </w:rPr>
        </w:r>
        <w:r>
          <w:rPr>
            <w:noProof/>
            <w:webHidden/>
          </w:rPr>
          <w:fldChar w:fldCharType="separate"/>
        </w:r>
        <w:r w:rsidR="005D1D7A">
          <w:rPr>
            <w:noProof/>
            <w:webHidden/>
          </w:rPr>
          <w:t>14</w:t>
        </w:r>
        <w:r>
          <w:rPr>
            <w:noProof/>
            <w:webHidden/>
          </w:rPr>
          <w:fldChar w:fldCharType="end"/>
        </w:r>
      </w:hyperlink>
    </w:p>
    <w:p w:rsidR="0001372C" w:rsidRDefault="00892D41">
      <w:pPr>
        <w:rPr>
          <w:b/>
          <w:bCs/>
          <w:color w:val="FFFFFF" w:themeColor="background1"/>
          <w:spacing w:val="15"/>
          <w:sz w:val="22"/>
          <w:szCs w:val="22"/>
        </w:rPr>
      </w:pPr>
      <w:r>
        <w:fldChar w:fldCharType="end"/>
      </w:r>
      <w:r w:rsidR="0001372C">
        <w:br w:type="page"/>
      </w:r>
    </w:p>
    <w:p w:rsidR="00DD5A17" w:rsidRPr="00DD5A17" w:rsidRDefault="00DD5A17" w:rsidP="00DD5A17">
      <w:pPr>
        <w:pStyle w:val="Heading1"/>
      </w:pPr>
      <w:bookmarkStart w:id="4" w:name="_Toc292885985"/>
      <w:r>
        <w:lastRenderedPageBreak/>
        <w:t>Einführung</w:t>
      </w:r>
      <w:bookmarkEnd w:id="4"/>
    </w:p>
    <w:p w:rsidR="00DD5A17" w:rsidRDefault="00DD5A17" w:rsidP="00DD5A17">
      <w:pPr>
        <w:pStyle w:val="Heading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Heading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Heading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Heading2"/>
      </w:pPr>
      <w:bookmarkStart w:id="8" w:name="_Toc292885989"/>
      <w:bookmarkStart w:id="9" w:name="_Ref293093350"/>
      <w:bookmarkStart w:id="10" w:name="_Ref293093357"/>
      <w:r>
        <w:t>Referenzen</w:t>
      </w:r>
      <w:bookmarkEnd w:id="8"/>
      <w:bookmarkEnd w:id="9"/>
      <w:bookmarkEnd w:id="10"/>
    </w:p>
    <w:p w:rsidR="00C06C89" w:rsidRDefault="00C06C89" w:rsidP="00C67C42">
      <w:pPr>
        <w:pStyle w:val="ListParagraph"/>
        <w:numPr>
          <w:ilvl w:val="0"/>
          <w:numId w:val="5"/>
        </w:numPr>
        <w:rPr>
          <w:rFonts w:cstheme="minorHAnsi"/>
        </w:rPr>
      </w:pPr>
      <w:r>
        <w:rPr>
          <w:rFonts w:cstheme="minorHAnsi"/>
        </w:rPr>
        <w:t>doc/03_Anforderungsspezifikationen/*</w:t>
      </w:r>
    </w:p>
    <w:p w:rsidR="00E51D6E" w:rsidRDefault="00E51D6E" w:rsidP="00E51D6E">
      <w:pPr>
        <w:pStyle w:val="ListParagraph"/>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Paragraph"/>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Paragraph"/>
        <w:numPr>
          <w:ilvl w:val="0"/>
          <w:numId w:val="5"/>
        </w:numPr>
        <w:rPr>
          <w:rFonts w:cstheme="minorHAnsi"/>
        </w:rPr>
      </w:pPr>
      <w:r w:rsidRPr="005D39F8">
        <w:rPr>
          <w:rFonts w:cstheme="minorHAnsi"/>
        </w:rPr>
        <w:t>doc/templates/template.dotx</w:t>
      </w:r>
    </w:p>
    <w:p w:rsidR="00C67C42" w:rsidRDefault="00C67C42" w:rsidP="00C67C42">
      <w:pPr>
        <w:pStyle w:val="ListParagraph"/>
        <w:numPr>
          <w:ilvl w:val="0"/>
          <w:numId w:val="5"/>
        </w:numPr>
        <w:rPr>
          <w:rFonts w:cstheme="minorHAnsi"/>
        </w:rPr>
      </w:pPr>
      <w:r w:rsidRPr="005D39F8">
        <w:rPr>
          <w:rFonts w:cstheme="minorHAnsi"/>
        </w:rPr>
        <w:t>doc/templates/</w:t>
      </w:r>
      <w:r w:rsidRPr="00EA6520">
        <w:rPr>
          <w:rFonts w:cstheme="minorHAnsi"/>
        </w:rPr>
        <w:t>java_formatting.xml</w:t>
      </w:r>
    </w:p>
    <w:p w:rsidR="00C67C42" w:rsidRPr="00C5371F" w:rsidRDefault="00C67C42" w:rsidP="00C67C42">
      <w:pPr>
        <w:pStyle w:val="ListParagraph"/>
        <w:numPr>
          <w:ilvl w:val="0"/>
          <w:numId w:val="5"/>
        </w:numPr>
        <w:rPr>
          <w:lang w:val="en-GB"/>
        </w:rPr>
      </w:pPr>
      <w:r w:rsidRPr="00C5371F">
        <w:rPr>
          <w:lang w:val="en-GB"/>
        </w:rPr>
        <w:t>doc/templates/ruby_formatting_settings.zip</w:t>
      </w:r>
    </w:p>
    <w:p w:rsidR="00C67C42" w:rsidRDefault="00C67C42" w:rsidP="00C67C42">
      <w:pPr>
        <w:pStyle w:val="ListParagraph"/>
        <w:numPr>
          <w:ilvl w:val="0"/>
          <w:numId w:val="5"/>
        </w:numPr>
        <w:rPr>
          <w:rFonts w:cstheme="minorHAnsi"/>
        </w:rPr>
      </w:pPr>
      <w:r w:rsidRPr="005D39F8">
        <w:rPr>
          <w:rFonts w:cstheme="minorHAnsi"/>
        </w:rPr>
        <w:t>doc/media/logo.png</w:t>
      </w:r>
    </w:p>
    <w:p w:rsidR="007A33A3" w:rsidRPr="005C0A1B" w:rsidRDefault="007A33A3" w:rsidP="00C67C42">
      <w:pPr>
        <w:pStyle w:val="ListParagraph"/>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Heading1"/>
      </w:pPr>
      <w:bookmarkStart w:id="11" w:name="_Toc292885990"/>
      <w:r>
        <w:lastRenderedPageBreak/>
        <w:t>Software Architektur</w:t>
      </w:r>
      <w:bookmarkEnd w:id="11"/>
    </w:p>
    <w:p w:rsidR="00DD5A17" w:rsidRDefault="00DD5A17" w:rsidP="00EB5F60">
      <w:pPr>
        <w:pStyle w:val="Heading2"/>
      </w:pPr>
      <w:bookmarkStart w:id="12" w:name="_Toc292885991"/>
      <w:r>
        <w:t>Architektonische Ziele &amp; Einschränkungen</w:t>
      </w:r>
      <w:bookmarkEnd w:id="12"/>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Heading3"/>
      </w:pPr>
      <w:bookmarkStart w:id="13" w:name="_Toc292885992"/>
      <w:r>
        <w:t>Ziele</w:t>
      </w:r>
      <w:bookmarkEnd w:id="13"/>
    </w:p>
    <w:p w:rsidR="00972102" w:rsidRDefault="00EC66D2" w:rsidP="00407CD3">
      <w:pPr>
        <w:pStyle w:val="ListParagraph"/>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Paragraph"/>
        <w:numPr>
          <w:ilvl w:val="0"/>
          <w:numId w:val="5"/>
        </w:numPr>
      </w:pPr>
      <w:r>
        <w:t>Die Benutzeroberfläche des</w:t>
      </w:r>
      <w:r w:rsidR="009139C9">
        <w:t>Android Client</w:t>
      </w:r>
      <w:r>
        <w:t>s</w:t>
      </w:r>
      <w:r w:rsidR="009139C9">
        <w:t xml:space="preserve"> soll sehr einfach und übersichtlich gestaltet werden. </w:t>
      </w:r>
      <w:r w:rsidR="00987642">
        <w:t>Deshalb</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Paragraph"/>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Paragraph"/>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Paragraph"/>
        <w:numPr>
          <w:ilvl w:val="0"/>
          <w:numId w:val="5"/>
        </w:numPr>
      </w:pPr>
      <w:r>
        <w:t>Die Schnittstellen zwischen Client und Server sollen genau definiert werden, damit die zwei Teile unabhängig voneinander entwickelt werden könnten.</w:t>
      </w:r>
    </w:p>
    <w:p w:rsidR="00DD5A17" w:rsidRDefault="00972102" w:rsidP="00DD5A17">
      <w:pPr>
        <w:pStyle w:val="Heading3"/>
      </w:pPr>
      <w:bookmarkStart w:id="14" w:name="_Toc292885993"/>
      <w:r>
        <w:t>Einschränkungen</w:t>
      </w:r>
      <w:bookmarkEnd w:id="14"/>
    </w:p>
    <w:p w:rsidR="00665A6D" w:rsidRDefault="00665A6D" w:rsidP="00665A6D">
      <w:pPr>
        <w:pStyle w:val="ListParagraph"/>
        <w:numPr>
          <w:ilvl w:val="0"/>
          <w:numId w:val="5"/>
        </w:numPr>
      </w:pPr>
      <w:r>
        <w:t xml:space="preserve">Der Android Client </w:t>
      </w:r>
      <w:r w:rsidR="00E61205">
        <w:t>wird über</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Paragraph"/>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Heading2"/>
      </w:pPr>
      <w:bookmarkStart w:id="15" w:name="_Toc292885994"/>
      <w:r>
        <w:lastRenderedPageBreak/>
        <w:t>Architekturübersicht</w:t>
      </w:r>
      <w:bookmarkEnd w:id="15"/>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Die Android</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2400" cy="4737600"/>
                    </a:xfrm>
                    <a:prstGeom prst="rect">
                      <a:avLst/>
                    </a:prstGeom>
                  </pic:spPr>
                </pic:pic>
              </a:graphicData>
            </a:graphic>
          </wp:inline>
        </w:drawing>
      </w:r>
    </w:p>
    <w:p w:rsidR="00D73848" w:rsidRDefault="00892D41" w:rsidP="00D73848">
      <w:r>
        <w:rPr>
          <w:noProof/>
          <w:lang w:eastAsia="de-CH"/>
        </w:rPr>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B0C66" w:rsidRPr="00CD0510" w:rsidRDefault="00DB0C66" w:rsidP="00D73848">
                  <w:pPr>
                    <w:pStyle w:val="Caption"/>
                    <w:jc w:val="center"/>
                    <w:rPr>
                      <w:noProof/>
                      <w:sz w:val="20"/>
                      <w:szCs w:val="20"/>
                    </w:rPr>
                  </w:pPr>
                  <w:bookmarkStart w:id="16" w:name="_Toc292112116"/>
                  <w:r>
                    <w:t xml:space="preserve">Abbildung </w:t>
                  </w:r>
                  <w:r w:rsidR="00892D41">
                    <w:fldChar w:fldCharType="begin"/>
                  </w:r>
                  <w:r w:rsidR="00704783">
                    <w:instrText xml:space="preserve"> SEQ Abbildung \* ARABIC </w:instrText>
                  </w:r>
                  <w:r w:rsidR="00892D41">
                    <w:fldChar w:fldCharType="separate"/>
                  </w:r>
                  <w:r>
                    <w:rPr>
                      <w:noProof/>
                    </w:rPr>
                    <w:t>1</w:t>
                  </w:r>
                  <w:r w:rsidR="00892D41">
                    <w:rPr>
                      <w:noProof/>
                    </w:rPr>
                    <w:fldChar w:fldCharType="end"/>
                  </w:r>
                  <w:r>
                    <w:t xml:space="preserve"> - Architekturübersicht</w:t>
                  </w:r>
                  <w:bookmarkEnd w:id="16"/>
                </w:p>
              </w:txbxContent>
            </v:textbox>
            <w10:wrap type="topAndBottom"/>
          </v:shape>
        </w:pict>
      </w:r>
    </w:p>
    <w:p w:rsidR="00D73848" w:rsidRDefault="00D73848">
      <w:pPr>
        <w:rPr>
          <w:spacing w:val="15"/>
          <w:sz w:val="22"/>
          <w:szCs w:val="22"/>
        </w:rPr>
      </w:pPr>
      <w:r>
        <w:br w:type="page"/>
      </w:r>
    </w:p>
    <w:p w:rsidR="00BE5A3F" w:rsidRDefault="00BE5A3F" w:rsidP="005A2A86">
      <w:pPr>
        <w:pStyle w:val="Heading2"/>
      </w:pPr>
      <w:bookmarkStart w:id="17" w:name="_Toc292885995"/>
      <w:r>
        <w:lastRenderedPageBreak/>
        <w:t>Kernarchitektur Übertragung Zeiteintrag</w:t>
      </w:r>
      <w:bookmarkEnd w:id="17"/>
    </w:p>
    <w:p w:rsidR="003B5AAF" w:rsidRDefault="003B5AAF" w:rsidP="003B5AAF">
      <w:pPr>
        <w:pStyle w:val="Heading3"/>
      </w:pPr>
      <w:bookmarkStart w:id="18" w:name="_Toc292885996"/>
      <w:r>
        <w:t>Sequenzdiagramm</w:t>
      </w:r>
      <w:bookmarkEnd w:id="18"/>
    </w:p>
    <w:p w:rsidR="003B5AAF" w:rsidRDefault="00892D41" w:rsidP="003B5AAF">
      <w:r>
        <w:rPr>
          <w:noProof/>
          <w:lang w:eastAsia="de-CH"/>
        </w:rPr>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3" o:title=""/>
              <v:path arrowok="t"/>
            </v:shape>
            <v:shape id="Textfeld 36" o:spid="_x0000_s1029" type="#_x0000_t202" style="position:absolute;top:72866;width:58369;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B0C66" w:rsidRPr="00715E46" w:rsidRDefault="00DB0C66" w:rsidP="00696160">
                    <w:pPr>
                      <w:pStyle w:val="Caption"/>
                      <w:rPr>
                        <w:noProof/>
                        <w:sz w:val="20"/>
                        <w:szCs w:val="20"/>
                      </w:rPr>
                    </w:pPr>
                    <w:bookmarkStart w:id="19" w:name="_Toc292112117"/>
                    <w:r>
                      <w:t xml:space="preserve">Abbildung </w:t>
                    </w:r>
                    <w:r w:rsidR="00892D41">
                      <w:fldChar w:fldCharType="begin"/>
                    </w:r>
                    <w:r w:rsidR="00704783">
                      <w:instrText xml:space="preserve"> SEQ Abbildung \* ARABIC </w:instrText>
                    </w:r>
                    <w:r w:rsidR="00892D41">
                      <w:fldChar w:fldCharType="separate"/>
                    </w:r>
                    <w:r>
                      <w:rPr>
                        <w:noProof/>
                      </w:rPr>
                      <w:t>2</w:t>
                    </w:r>
                    <w:r w:rsidR="00892D41">
                      <w:rPr>
                        <w:noProof/>
                      </w:rPr>
                      <w:fldChar w:fldCharType="end"/>
                    </w:r>
                    <w:r>
                      <w:t xml:space="preserve"> - Sequenzdiagramm Übertragung TimeEntry</w:t>
                    </w:r>
                    <w:bookmarkEnd w:id="19"/>
                  </w:p>
                </w:txbxContent>
              </v:textbox>
            </v:shape>
            <w10:wrap type="topAndBottom"/>
          </v:group>
        </w:pict>
      </w:r>
      <w:r w:rsidR="003B5AAF">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Heading3"/>
      </w:pPr>
      <w:bookmarkStart w:id="20" w:name="_Toc292885997"/>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Caption"/>
      </w:pPr>
      <w:bookmarkStart w:id="21" w:name="_Toc292112118"/>
      <w:r>
        <w:t xml:space="preserve">Abbildung </w:t>
      </w:r>
      <w:fldSimple w:instr=" SEQ Abbildung \* ARABIC ">
        <w:r w:rsidR="00684AD5">
          <w:rPr>
            <w:noProof/>
          </w:rPr>
          <w:t>3</w:t>
        </w:r>
      </w:fldSimple>
      <w:r>
        <w:t xml:space="preserve"> - Zustandsdiagramm Übertragung TimeEntry</w:t>
      </w:r>
      <w:bookmarkEnd w:id="21"/>
    </w:p>
    <w:p w:rsidR="00BE5A3F" w:rsidRDefault="00BE5A3F" w:rsidP="003B5AAF">
      <w:pPr>
        <w:pStyle w:val="Heading3"/>
      </w:pPr>
      <w:r>
        <w:br w:type="page"/>
      </w:r>
    </w:p>
    <w:p w:rsidR="005A2A86" w:rsidRDefault="005A2A86" w:rsidP="005A2A86">
      <w:pPr>
        <w:pStyle w:val="Heading2"/>
      </w:pPr>
      <w:bookmarkStart w:id="22" w:name="_Toc292885998"/>
      <w:r>
        <w:lastRenderedPageBreak/>
        <w:t>Systemstruktur</w:t>
      </w:r>
      <w:bookmarkEnd w:id="22"/>
    </w:p>
    <w:p w:rsidR="005A2A86" w:rsidRDefault="005A2A86" w:rsidP="005A2A86">
      <w:pPr>
        <w:pStyle w:val="Heading3"/>
      </w:pPr>
      <w:bookmarkStart w:id="23" w:name="_Toc292885999"/>
      <w:r>
        <w:t>Physische Sicht</w:t>
      </w:r>
      <w:bookmarkEnd w:id="23"/>
    </w:p>
    <w:p w:rsidR="00F20A28" w:rsidRDefault="00493A9A" w:rsidP="00F20A28">
      <w:pPr>
        <w:keepNext/>
      </w:pPr>
      <w:r>
        <w:rPr>
          <w:noProof/>
          <w:lang w:eastAsia="de-CH"/>
        </w:rPr>
        <w:drawing>
          <wp:inline distT="0" distB="0" distL="0" distR="0">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Caption"/>
      </w:pPr>
      <w:bookmarkStart w:id="24" w:name="_Toc292112119"/>
      <w:r>
        <w:t xml:space="preserve">Abbildung </w:t>
      </w:r>
      <w:fldSimple w:instr=" SEQ Abbildung \* ARABIC ">
        <w:r w:rsidR="00684AD5">
          <w:rPr>
            <w:noProof/>
          </w:rPr>
          <w:t>4</w:t>
        </w:r>
      </w:fldSimple>
      <w:r>
        <w:t xml:space="preserve"> - DeploymentDiagram MRT</w:t>
      </w:r>
      <w:bookmarkEnd w:id="24"/>
    </w:p>
    <w:p w:rsidR="00987642" w:rsidRDefault="00E44D39" w:rsidP="00F20A28">
      <w:r>
        <w:t>Da der Server die Rails Applikation hostet, wird er als Server ExecutionNode dargestellt.Der Client v</w:t>
      </w:r>
      <w:r w:rsidR="00B76ECE">
        <w:t>erbindet sich mit dem Server mit Hilfe des Protokolls HTTP/HTTPS</w:t>
      </w:r>
      <w:r>
        <w:t xml:space="preserve">. Deshalb wird der Client als Client ExecutionNode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rsidR="00892D41">
        <w:fldChar w:fldCharType="begin"/>
      </w:r>
      <w:r>
        <w:instrText xml:space="preserve"> REF _Ref292107157 \r \h </w:instrText>
      </w:r>
      <w:r w:rsidR="00892D41">
        <w:fldChar w:fldCharType="separate"/>
      </w:r>
      <w:r>
        <w:t>7.1</w:t>
      </w:r>
      <w:r w:rsidR="00892D41">
        <w:fldChar w:fldCharType="end"/>
      </w:r>
      <w:r w:rsidR="00892D41">
        <w:fldChar w:fldCharType="begin"/>
      </w:r>
      <w:r>
        <w:instrText xml:space="preserve"> REF _Ref292107175 \h </w:instrText>
      </w:r>
      <w:r w:rsidR="00892D41">
        <w:fldChar w:fldCharType="separate"/>
      </w:r>
      <w:r>
        <w:t>Architekturentscheide</w:t>
      </w:r>
      <w:r w:rsidR="00892D41">
        <w:fldChar w:fldCharType="end"/>
      </w:r>
      <w:r>
        <w:t xml:space="preserve"> zu finden.</w:t>
      </w:r>
    </w:p>
    <w:p w:rsidR="005A2A86" w:rsidRDefault="005A2A86" w:rsidP="005A2A86">
      <w:pPr>
        <w:pStyle w:val="Heading3"/>
      </w:pPr>
      <w:bookmarkStart w:id="25" w:name="_Toc292886000"/>
      <w:r>
        <w:t>Logische Sicht</w:t>
      </w:r>
      <w:r w:rsidR="00EB21F4">
        <w:t>Rails</w:t>
      </w:r>
      <w:bookmarkEnd w:id="25"/>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NoSpacing"/>
      </w:pPr>
      <w:r>
        <w:t>Rails setzt sich aus nachfolgenden individuellen Komponenten zusammen:</w:t>
      </w:r>
    </w:p>
    <w:p w:rsidR="00AF2D95" w:rsidRPr="00AD092E" w:rsidRDefault="00AF2D95" w:rsidP="00DB39A3">
      <w:pPr>
        <w:pStyle w:val="Heading4"/>
      </w:pPr>
      <w:r w:rsidRPr="00AD092E">
        <w:t>Action Pack</w:t>
      </w:r>
    </w:p>
    <w:p w:rsidR="00AF2D95" w:rsidRPr="00AD092E" w:rsidRDefault="00AF2D95" w:rsidP="00AF2D95">
      <w:pPr>
        <w:pStyle w:val="NoSpacing"/>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Heading5"/>
      </w:pPr>
      <w:r w:rsidRPr="00AD092E">
        <w:t>Action Controller</w:t>
      </w:r>
    </w:p>
    <w:p w:rsidR="00AF2D95" w:rsidRPr="00363E8F" w:rsidRDefault="00AF2D95" w:rsidP="00AF2D95">
      <w:pPr>
        <w:pStyle w:val="NoSpacing"/>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Heading5"/>
      </w:pPr>
      <w:r w:rsidRPr="00F71834">
        <w:t>Action View</w:t>
      </w:r>
    </w:p>
    <w:p w:rsidR="00AF2D95" w:rsidRPr="00F71834" w:rsidRDefault="00AF2D95" w:rsidP="00AF2D95">
      <w:pPr>
        <w:pStyle w:val="NoSpacing"/>
      </w:pPr>
    </w:p>
    <w:p w:rsidR="00AF2D95" w:rsidRPr="00F71834" w:rsidRDefault="00AF2D95" w:rsidP="00AF2D95">
      <w:pPr>
        <w:pStyle w:val="NoSpacing"/>
      </w:pPr>
      <w:r w:rsidRPr="00F71834">
        <w:t xml:space="preserve">Die Action View verwaltet die </w:t>
      </w:r>
      <w:r>
        <w:t xml:space="preserve">Ansichten der Rails-Applikation. Standardmässig kann HTML und XML Output generiert werden.Die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Heading5"/>
      </w:pPr>
      <w:r w:rsidRPr="00F71834">
        <w:t>Action Dispatch</w:t>
      </w:r>
    </w:p>
    <w:p w:rsidR="00AF2D95" w:rsidRPr="00F71834" w:rsidRDefault="00AF2D95" w:rsidP="00AF2D95">
      <w:pPr>
        <w:pStyle w:val="NoSpacing"/>
      </w:pPr>
      <w:r w:rsidRPr="00F71834">
        <w:t>Der Action Dispatch</w:t>
      </w:r>
      <w:r>
        <w:t>führt das Routing von</w:t>
      </w:r>
      <w:r w:rsidRPr="00F71834">
        <w:t xml:space="preserve"> Web-Anfragen </w:t>
      </w:r>
      <w:r>
        <w:t xml:space="preserve">aus </w:t>
      </w:r>
      <w:r w:rsidRPr="00F71834">
        <w:t xml:space="preserve">und verteilt diese, je nach Wunsch, an die eigene </w:t>
      </w:r>
      <w:r>
        <w:t>ode</w:t>
      </w:r>
      <w:r w:rsidRPr="00F71834">
        <w:t xml:space="preserve">reine </w:t>
      </w:r>
      <w:r>
        <w:t>andere Rack-</w:t>
      </w:r>
      <w:r w:rsidRPr="00F71834">
        <w:t>Applikation</w:t>
      </w:r>
      <w:r>
        <w:t>.</w:t>
      </w:r>
    </w:p>
    <w:p w:rsidR="00AF2D95" w:rsidRDefault="00AF2D95" w:rsidP="00DB39A3">
      <w:pPr>
        <w:pStyle w:val="Heading4"/>
      </w:pPr>
      <w:r>
        <w:lastRenderedPageBreak/>
        <w:t>Action Mailer</w:t>
      </w:r>
    </w:p>
    <w:p w:rsidR="00AF2D95" w:rsidRPr="00100A48" w:rsidRDefault="00AF2D95" w:rsidP="00AF2D95">
      <w:pPr>
        <w:pStyle w:val="NoSpacing"/>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p>
    <w:p w:rsidR="00AF2D95" w:rsidRPr="006313C4" w:rsidRDefault="00AF2D95" w:rsidP="00DB39A3">
      <w:pPr>
        <w:pStyle w:val="Heading4"/>
      </w:pPr>
      <w:r w:rsidRPr="006313C4">
        <w:t>Active Model</w:t>
      </w:r>
    </w:p>
    <w:p w:rsidR="00AF2D95" w:rsidRPr="006313C4" w:rsidRDefault="00AF2D95" w:rsidP="00AF2D95">
      <w:pPr>
        <w:pStyle w:val="NoSpacing"/>
      </w:pPr>
      <w:r w:rsidRPr="00100A48">
        <w:t>Das Active Model stellt ein vordefiniertes Interface bereit, welches zwischen dem</w:t>
      </w:r>
      <w:r>
        <w:t xml:space="preserve"> Service des</w:t>
      </w:r>
      <w:r w:rsidRPr="00100A48">
        <w:t xml:space="preserve"> ActionPack</w:t>
      </w:r>
      <w:r>
        <w:t>s und ObjectRelationship Mapping-Komponenten wie ActiveRecord fungiert. Es erlaubt Rails, andere ORM Frameworks anstelle des Active Records zu verwenden, sofern dies für die Applikation nötig ist.</w:t>
      </w:r>
    </w:p>
    <w:p w:rsidR="00AF2D95" w:rsidRPr="00C5371F" w:rsidRDefault="00AF2D95" w:rsidP="00DB39A3">
      <w:pPr>
        <w:pStyle w:val="Heading4"/>
      </w:pPr>
      <w:bookmarkStart w:id="26" w:name="_Ref293148920"/>
      <w:r w:rsidRPr="00C5371F">
        <w:rPr>
          <w:lang w:val="en-US"/>
        </w:rPr>
        <w:t>Active Record</w:t>
      </w:r>
      <w:bookmarkEnd w:id="26"/>
    </w:p>
    <w:p w:rsidR="00AF2D95" w:rsidRPr="006313C4" w:rsidRDefault="00AF2D95" w:rsidP="00AF2D95">
      <w:pPr>
        <w:pStyle w:val="NoSpacing"/>
      </w:pPr>
      <w:r w:rsidRPr="006313C4">
        <w:t>Der ActiveRecord ist die Grundlage der Models einer Rails-Applikation.</w:t>
      </w:r>
      <w:r>
        <w:t xml:space="preserve"> Er stellt Datenbank-Unabhängikeit, CRUD Funktionalitäten, fortgeschrittene Suchfähigkeiten und die Möglichkeit, Models miteinander oder </w:t>
      </w:r>
      <w:r w:rsidR="00A51AB4">
        <w:t>anderen Services zu verknüpfen,</w:t>
      </w:r>
      <w:r>
        <w:t xml:space="preserve"> bereit.</w:t>
      </w:r>
    </w:p>
    <w:p w:rsidR="00AF2D95" w:rsidRPr="006313C4" w:rsidRDefault="00AF2D95" w:rsidP="00AF2D95">
      <w:pPr>
        <w:pStyle w:val="NoSpacing"/>
      </w:pPr>
    </w:p>
    <w:p w:rsidR="00AF2D95" w:rsidRPr="002F6877" w:rsidRDefault="00AF2D95" w:rsidP="00DB39A3">
      <w:pPr>
        <w:pStyle w:val="Heading4"/>
      </w:pPr>
      <w:r w:rsidRPr="002F6877">
        <w:t>ActiveResource</w:t>
      </w:r>
    </w:p>
    <w:p w:rsidR="00AF2D95" w:rsidRPr="002F6877" w:rsidRDefault="00AF2D95" w:rsidP="00AF2D95">
      <w:pPr>
        <w:pStyle w:val="NoSpacing"/>
      </w:pPr>
      <w:r w:rsidRPr="002F6877">
        <w:t>Die ActiveResource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C5371F" w:rsidRDefault="00AF2D95" w:rsidP="00DB39A3">
      <w:pPr>
        <w:pStyle w:val="Heading4"/>
      </w:pPr>
      <w:r w:rsidRPr="00C5371F">
        <w:t>A</w:t>
      </w:r>
      <w:r w:rsidRPr="00C5371F">
        <w:rPr>
          <w:lang w:val="en-US"/>
        </w:rPr>
        <w:t>ctive Support</w:t>
      </w:r>
    </w:p>
    <w:p w:rsidR="00AF2D95" w:rsidRPr="00D42267" w:rsidRDefault="00AF2D95" w:rsidP="00AF2D95">
      <w:pPr>
        <w:pStyle w:val="NoSpacing"/>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Heading4"/>
      </w:pPr>
      <w:r w:rsidRPr="00D42267">
        <w:t>Railties</w:t>
      </w:r>
    </w:p>
    <w:p w:rsidR="00AF2D95" w:rsidRPr="00D42267" w:rsidRDefault="00AF2D95" w:rsidP="00AF2D95">
      <w:pPr>
        <w:pStyle w:val="NoSpacing"/>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Heading4"/>
      </w:pPr>
      <w:r>
        <w:t>Rails MVC</w:t>
      </w:r>
    </w:p>
    <w:p w:rsidR="009B7C21" w:rsidRDefault="009B7C21" w:rsidP="00E441C8">
      <w:pPr>
        <w:pStyle w:val="Heading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Heading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Heading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Caption"/>
      </w:pPr>
      <w:bookmarkStart w:id="27" w:name="_Toc292112120"/>
      <w:r>
        <w:t xml:space="preserve">Abbildung </w:t>
      </w:r>
      <w:fldSimple w:instr=" SEQ Abbildung \* ARABIC ">
        <w:r w:rsidR="00684AD5">
          <w:rPr>
            <w:noProof/>
          </w:rPr>
          <w:t>5</w:t>
        </w:r>
      </w:fldSimple>
      <w:r>
        <w:t xml:space="preserve"> - </w:t>
      </w:r>
      <w:r w:rsidRPr="00300A78">
        <w:t>Ablauf eines Requests, Quelle: http://gmoeck.github.com/2011/03/10/sproutcore-mvc-vs-rails-mvc.html</w:t>
      </w:r>
      <w:bookmarkEnd w:id="27"/>
    </w:p>
    <w:p w:rsidR="002C401C" w:rsidRPr="00C5371F" w:rsidRDefault="00072268" w:rsidP="002C401C">
      <w:pPr>
        <w:pStyle w:val="Heading5"/>
      </w:pPr>
      <w:r w:rsidRPr="00D22C20">
        <w:t>Schritte</w:t>
      </w:r>
    </w:p>
    <w:p w:rsidR="00072268" w:rsidRDefault="00072268" w:rsidP="00072268">
      <w:pPr>
        <w:pStyle w:val="ListParagraph"/>
        <w:numPr>
          <w:ilvl w:val="0"/>
          <w:numId w:val="11"/>
        </w:numPr>
        <w:spacing w:after="200" w:line="276" w:lineRule="auto"/>
      </w:pPr>
      <w:r>
        <w:t>Der Browser sendet eine Anfrage an den Webserver.</w:t>
      </w:r>
    </w:p>
    <w:p w:rsidR="00072268" w:rsidRDefault="00072268" w:rsidP="00072268">
      <w:pPr>
        <w:pStyle w:val="ListParagraph"/>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Paragraph"/>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Paragraph"/>
        <w:numPr>
          <w:ilvl w:val="0"/>
          <w:numId w:val="11"/>
        </w:numPr>
        <w:spacing w:after="200" w:line="276" w:lineRule="auto"/>
      </w:pPr>
      <w:r>
        <w:t>Der Model Layer sammelt alle Informationen und gibt diese dem Controller zurück.</w:t>
      </w:r>
    </w:p>
    <w:p w:rsidR="00072268" w:rsidRDefault="00072268" w:rsidP="00072268">
      <w:pPr>
        <w:pStyle w:val="ListParagraph"/>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Paragraph"/>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Paragraph"/>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Paragraph"/>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Heading3"/>
      </w:pPr>
      <w:bookmarkStart w:id="28" w:name="_Toc292886001"/>
      <w:r>
        <w:t>Logische Sicht Android</w:t>
      </w:r>
      <w:bookmarkEnd w:id="28"/>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Default="006F482D" w:rsidP="00B75478">
      <w:pPr>
        <w:pStyle w:val="Heading4"/>
      </w:pPr>
      <w:bookmarkStart w:id="29" w:name="_Ref290375508"/>
      <w:r>
        <w:lastRenderedPageBreak/>
        <w:t>Übersicht über die Packages</w:t>
      </w:r>
      <w:bookmarkEnd w:id="29"/>
    </w:p>
    <w:p w:rsidR="00CC5A1D" w:rsidRPr="00CC5A1D" w:rsidRDefault="00CC5A1D" w:rsidP="00CC5A1D">
      <w:r>
        <w:rPr>
          <w:noProof/>
          <w:lang w:eastAsia="de-CH"/>
        </w:rPr>
        <w:drawing>
          <wp:inline distT="0" distB="0" distL="0" distR="0">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6798250"/>
                    </a:xfrm>
                    <a:prstGeom prst="rect">
                      <a:avLst/>
                    </a:prstGeom>
                    <a:noFill/>
                    <a:ln>
                      <a:noFill/>
                    </a:ln>
                  </pic:spPr>
                </pic:pic>
              </a:graphicData>
            </a:graphic>
          </wp:inline>
        </w:drawing>
      </w:r>
    </w:p>
    <w:p w:rsidR="007613B2" w:rsidRDefault="007613B2" w:rsidP="007613B2">
      <w:pPr>
        <w:keepNext/>
      </w:pPr>
    </w:p>
    <w:p w:rsidR="00684AD5" w:rsidRDefault="007613B2" w:rsidP="00684AD5">
      <w:pPr>
        <w:pStyle w:val="Caption"/>
      </w:pPr>
      <w:bookmarkStart w:id="30" w:name="_Ref290375749"/>
      <w:bookmarkStart w:id="31" w:name="_Toc292112121"/>
      <w:r>
        <w:t xml:space="preserve">Abbildung </w:t>
      </w:r>
      <w:fldSimple w:instr=" SEQ Abbildung \* ARABIC ">
        <w:r w:rsidR="00684AD5">
          <w:rPr>
            <w:noProof/>
          </w:rPr>
          <w:t>6</w:t>
        </w:r>
      </w:fldSimple>
      <w:r>
        <w:t xml:space="preserve"> - Übersicht über die Packages</w:t>
      </w:r>
      <w:bookmarkEnd w:id="30"/>
      <w:bookmarkEnd w:id="31"/>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Heading4"/>
      </w:pPr>
      <w:bookmarkStart w:id="32" w:name="_Ref290376100"/>
      <w:bookmarkStart w:id="33" w:name="_Ref290376106"/>
      <w:bookmarkStart w:id="34" w:name="_Ref290376110"/>
      <w:r>
        <w:t xml:space="preserve">Kurzbeschreibung der </w:t>
      </w:r>
      <w:r w:rsidR="00666525">
        <w:t>Packages</w:t>
      </w:r>
      <w:bookmarkEnd w:id="32"/>
      <w:bookmarkEnd w:id="33"/>
      <w:bookmarkEnd w:id="34"/>
    </w:p>
    <w:p w:rsidR="00DC7DFD" w:rsidRDefault="00DC7DFD" w:rsidP="00B75478">
      <w:pPr>
        <w:pStyle w:val="Heading5"/>
      </w:pPr>
      <w:r>
        <w:t>Package interfaces</w:t>
      </w:r>
    </w:p>
    <w:p w:rsidR="00DC7DFD" w:rsidRPr="001C3EDB" w:rsidRDefault="00DC7DFD" w:rsidP="00DC7DFD">
      <w:r>
        <w:lastRenderedPageBreak/>
        <w:t>Das Package „interfaces“ beinhaltet die JSON-Serialisierung, welche von den Klassen im Package „models“ benötigt werden.</w:t>
      </w:r>
    </w:p>
    <w:p w:rsidR="00DC7DFD" w:rsidRDefault="00DC7DFD" w:rsidP="00DC7DFD">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Caption"/>
      </w:pPr>
      <w:bookmarkStart w:id="35" w:name="_Toc292112122"/>
      <w:r>
        <w:t xml:space="preserve">Abbildung </w:t>
      </w:r>
      <w:fldSimple w:instr=" SEQ Abbildung \* ARABIC ">
        <w:r w:rsidR="00684AD5">
          <w:rPr>
            <w:noProof/>
          </w:rPr>
          <w:t>7</w:t>
        </w:r>
      </w:fldSimple>
      <w:r>
        <w:t xml:space="preserve"> - Package interfaces</w:t>
      </w:r>
      <w:bookmarkEnd w:id="35"/>
    </w:p>
    <w:p w:rsidR="00DC7DFD" w:rsidRDefault="00DC7DFD" w:rsidP="005D1D7A">
      <w:pPr>
        <w:pStyle w:val="Heading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Heading5"/>
      </w:pPr>
      <w:bookmarkStart w:id="36" w:name="_Ref290376239"/>
      <w:bookmarkStart w:id="37" w:name="_Ref290376242"/>
      <w:r>
        <w:t xml:space="preserve">Package </w:t>
      </w:r>
      <w:bookmarkEnd w:id="36"/>
      <w:bookmarkEnd w:id="37"/>
      <w:r>
        <w:t>models</w:t>
      </w:r>
    </w:p>
    <w:p w:rsidR="00B75478" w:rsidRDefault="00B75478" w:rsidP="00B75478">
      <w:pPr>
        <w:pStyle w:val="NoSpacing"/>
      </w:pPr>
      <w:r>
        <w:t>„models“ beinhaltet alle Daten, welche persistent gespeichert werden sollen.</w:t>
      </w:r>
    </w:p>
    <w:p w:rsidR="00B75478" w:rsidRDefault="00B75478" w:rsidP="00B75478">
      <w:pPr>
        <w:pStyle w:val="NoSpacing"/>
      </w:pPr>
    </w:p>
    <w:p w:rsidR="00B75478" w:rsidRDefault="00B75478" w:rsidP="00B75478">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Caption"/>
      </w:pPr>
      <w:bookmarkStart w:id="38" w:name="_Toc292112123"/>
      <w:r>
        <w:t xml:space="preserve">Abbildung </w:t>
      </w:r>
      <w:fldSimple w:instr=" SEQ Abbildung \* ARABIC ">
        <w:r w:rsidR="00684AD5">
          <w:rPr>
            <w:noProof/>
          </w:rPr>
          <w:t>8</w:t>
        </w:r>
      </w:fldSimple>
      <w:r>
        <w:t xml:space="preserve"> - Package models</w:t>
      </w:r>
      <w:bookmarkEnd w:id="38"/>
    </w:p>
    <w:p w:rsidR="00684AD5" w:rsidRDefault="00684AD5" w:rsidP="005D1D7A">
      <w:pPr>
        <w:pStyle w:val="Heading5"/>
      </w:pPr>
      <w:r>
        <w:t>Package database</w:t>
      </w:r>
    </w:p>
    <w:p w:rsidR="00684AD5" w:rsidRDefault="00684AD5" w:rsidP="00684AD5">
      <w:pPr>
        <w:pStyle w:val="NoSpacing"/>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Caption"/>
      </w:pPr>
      <w:bookmarkStart w:id="39" w:name="_Toc292112124"/>
      <w:r>
        <w:t xml:space="preserve">Abbildung </w:t>
      </w:r>
      <w:fldSimple w:instr=" SEQ Abbildung \* ARABIC ">
        <w:r>
          <w:rPr>
            <w:noProof/>
          </w:rPr>
          <w:t>9</w:t>
        </w:r>
      </w:fldSimple>
      <w:r>
        <w:t xml:space="preserve"> - Package database</w:t>
      </w:r>
      <w:bookmarkEnd w:id="39"/>
    </w:p>
    <w:p w:rsidR="00666525" w:rsidRDefault="00666525" w:rsidP="005D1D7A">
      <w:pPr>
        <w:pStyle w:val="Heading5"/>
      </w:pPr>
      <w:r>
        <w:t>Package</w:t>
      </w:r>
      <w:r w:rsidR="006F487A">
        <w:t>s</w:t>
      </w:r>
      <w:r w:rsidR="00BA52D9">
        <w:t>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Caption"/>
      </w:pPr>
      <w:bookmarkStart w:id="40" w:name="_Toc292112125"/>
      <w:r>
        <w:t xml:space="preserve">Abbildung </w:t>
      </w:r>
      <w:fldSimple w:instr=" SEQ Abbildung \* ARABIC ">
        <w:r w:rsidR="00684AD5">
          <w:rPr>
            <w:noProof/>
          </w:rPr>
          <w:t>10</w:t>
        </w:r>
      </w:fldSimple>
      <w:r>
        <w:t xml:space="preserve"> - Package services</w:t>
      </w:r>
      <w:bookmarkEnd w:id="40"/>
    </w:p>
    <w:p w:rsidR="00DD5A17" w:rsidRDefault="00DD5A17" w:rsidP="005D1D7A">
      <w:pPr>
        <w:pStyle w:val="Heading5"/>
      </w:pPr>
      <w:r>
        <w:t xml:space="preserve">Package </w:t>
      </w:r>
      <w:r w:rsidR="0006304C">
        <w:t>gui/gen</w:t>
      </w:r>
    </w:p>
    <w:p w:rsidR="00DD5A17" w:rsidRPr="00DD5A17" w:rsidRDefault="00D9179E" w:rsidP="00DD5A17">
      <w:r>
        <w:t>„gui/g</w:t>
      </w:r>
      <w:r w:rsidR="00C25EC1">
        <w:t>en</w:t>
      </w:r>
      <w:r>
        <w:t>“</w:t>
      </w:r>
      <w:r w:rsidR="00C25EC1">
        <w:t xml:space="preserve"> w</w:t>
      </w:r>
      <w:r w:rsidR="004D2A97">
        <w:t>ird vom Android generiert. Durch dieses Package können die User Interfaces Angaben, welche in einem separaten XML-File gespeichert sind,identifiziert werden.</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Caption"/>
      </w:pPr>
      <w:bookmarkStart w:id="41" w:name="_Toc292112126"/>
      <w:r>
        <w:t xml:space="preserve">Abbildung </w:t>
      </w:r>
      <w:fldSimple w:instr=" SEQ Abbildung \* ARABIC ">
        <w:r w:rsidR="00684AD5">
          <w:rPr>
            <w:noProof/>
          </w:rPr>
          <w:t>11</w:t>
        </w:r>
      </w:fldSimple>
      <w:r>
        <w:t xml:space="preserve"> - Package gui/gen</w:t>
      </w:r>
      <w:bookmarkEnd w:id="41"/>
    </w:p>
    <w:p w:rsidR="00DD5A17" w:rsidRPr="00DD5A17" w:rsidRDefault="0006304C" w:rsidP="005D1D7A">
      <w:pPr>
        <w:pStyle w:val="Heading5"/>
      </w:pPr>
      <w:bookmarkStart w:id="42" w:name="_Ref290376141"/>
      <w:bookmarkStart w:id="43" w:name="_Ref290376144"/>
      <w:r>
        <w:t>Package activities</w:t>
      </w:r>
      <w:bookmarkEnd w:id="42"/>
      <w:bookmarkEnd w:id="43"/>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Caption"/>
      </w:pPr>
      <w:bookmarkStart w:id="44" w:name="_Toc292112127"/>
      <w:r>
        <w:t xml:space="preserve">Abbildung </w:t>
      </w:r>
      <w:fldSimple w:instr=" SEQ Abbildung \* ARABIC ">
        <w:r w:rsidR="00684AD5">
          <w:rPr>
            <w:noProof/>
          </w:rPr>
          <w:t>12</w:t>
        </w:r>
      </w:fldSimple>
      <w:r>
        <w:t xml:space="preserve"> - Package activities</w:t>
      </w:r>
      <w:bookmarkEnd w:id="44"/>
    </w:p>
    <w:p w:rsidR="001D2820" w:rsidRDefault="001D2820" w:rsidP="00C5371F">
      <w:pPr>
        <w:pStyle w:val="Heading2"/>
      </w:pPr>
      <w:bookmarkStart w:id="45" w:name="_Toc292886002"/>
      <w:r w:rsidRPr="001D2820">
        <w:t>Schnittstellen der Packages</w:t>
      </w:r>
      <w:bookmarkEnd w:id="45"/>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C5371F">
      <w:pPr>
        <w:pStyle w:val="Heading2"/>
      </w:pPr>
      <w:bookmarkStart w:id="46" w:name="_Toc292886003"/>
      <w:r>
        <w:t>Architekturkonzepte</w:t>
      </w:r>
      <w:bookmarkEnd w:id="46"/>
    </w:p>
    <w:p w:rsidR="001D2820" w:rsidRDefault="00D175B8" w:rsidP="00D175B8">
      <w:r>
        <w:t>&lt;</w:t>
      </w:r>
      <w:r w:rsidR="001D2820">
        <w:t>Generell angewandte Lösungsmuster, die nicht einem Package zugeordnet werden, wie Errorhandling,Logging- und Debugging-Mechanismen, Speicherverwaltung u.a.m. mit Begründungen für gewählteLösung</w:t>
      </w:r>
      <w:r>
        <w:t>.</w:t>
      </w:r>
    </w:p>
    <w:p w:rsidR="001D2820" w:rsidRPr="00A51AB4" w:rsidRDefault="001D2820" w:rsidP="00D175B8">
      <w:pPr>
        <w:rPr>
          <w:lang w:val="en-US"/>
        </w:rPr>
      </w:pPr>
      <w:r w:rsidRPr="00A51AB4">
        <w:rPr>
          <w:lang w:val="en-US"/>
        </w:rPr>
        <w:t>Multitasking und Multithreading, d.h. Process View: aktive Objekte (wenn nötig)</w:t>
      </w:r>
      <w:r w:rsidR="00D175B8" w:rsidRPr="00A51AB4">
        <w:rPr>
          <w:lang w:val="en-US"/>
        </w:rPr>
        <w:t>&gt;</w:t>
      </w:r>
    </w:p>
    <w:p w:rsidR="008B67BC" w:rsidRPr="00B7096A" w:rsidRDefault="008B67BC" w:rsidP="008B67BC">
      <w:pPr>
        <w:pStyle w:val="Heading3"/>
      </w:pPr>
      <w:r w:rsidRPr="00B7096A">
        <w:t>Rails</w:t>
      </w:r>
    </w:p>
    <w:p w:rsidR="00A51AB4" w:rsidRPr="00B7096A" w:rsidRDefault="008B67BC" w:rsidP="00A51AB4">
      <w:pPr>
        <w:pStyle w:val="Heading4"/>
      </w:pPr>
      <w:r w:rsidRPr="00B7096A">
        <w:t>Angewandte Patterns</w:t>
      </w:r>
      <w:r w:rsidR="00A51AB4" w:rsidRPr="00A51AB4">
        <w:t xml:space="preserve"> </w:t>
      </w:r>
    </w:p>
    <w:p w:rsidR="00A51AB4" w:rsidRDefault="00A51AB4" w:rsidP="00A51AB4">
      <w:r w:rsidRPr="00B7096A">
        <w:t>In den folgenden Kapiteln werden nur die wichtigsten angewandten Pattern beschrieben, weitere Lösungsmuster sind im Code enthalten, werden aber in diesem Dokument nicht speziell erwähnt.</w:t>
      </w:r>
    </w:p>
    <w:p w:rsidR="00A51AB4" w:rsidRDefault="00A51AB4" w:rsidP="00A51AB4">
      <w:pPr>
        <w:pStyle w:val="Heading5"/>
      </w:pPr>
      <w:r>
        <w:t>Active Record</w:t>
      </w:r>
    </w:p>
    <w:p w:rsidR="00A51AB4" w:rsidRPr="00A51AB4" w:rsidRDefault="00A51AB4" w:rsidP="00A51AB4">
      <w:r>
        <w:t xml:space="preserve">Rails verwendet als O/RM Mapper eine gleichnamige Implementation des Active Record Design Patterns. Mehr zu Active Record im Abschnitt </w:t>
      </w:r>
      <w:r>
        <w:fldChar w:fldCharType="begin"/>
      </w:r>
      <w:r>
        <w:instrText xml:space="preserve"> REF _Ref293148920 \w \h </w:instrText>
      </w:r>
      <w:r>
        <w:fldChar w:fldCharType="separate"/>
      </w:r>
      <w:r>
        <w:t>3.4.2.4</w:t>
      </w:r>
      <w:r>
        <w:fldChar w:fldCharType="end"/>
      </w:r>
      <w:r>
        <w:t xml:space="preserve"> „</w:t>
      </w:r>
      <w:r>
        <w:fldChar w:fldCharType="begin"/>
      </w:r>
      <w:r>
        <w:instrText xml:space="preserve"> REF _Ref293148920 \h </w:instrText>
      </w:r>
      <w:r>
        <w:fldChar w:fldCharType="separate"/>
      </w:r>
      <w:r w:rsidRPr="00C5371F">
        <w:rPr>
          <w:lang w:val="en-US"/>
        </w:rPr>
        <w:t>Active Record</w:t>
      </w:r>
      <w:r>
        <w:fldChar w:fldCharType="end"/>
      </w:r>
      <w:r>
        <w:t>“</w:t>
      </w:r>
    </w:p>
    <w:p w:rsidR="009F5E66" w:rsidRPr="00B7096A" w:rsidRDefault="009F5E66" w:rsidP="00A51AB4">
      <w:pPr>
        <w:pStyle w:val="Heading6"/>
      </w:pPr>
      <w:r w:rsidRPr="00B7096A">
        <w:t>Lazy-Loading</w:t>
      </w:r>
    </w:p>
    <w:p w:rsidR="009F5E66" w:rsidRDefault="00A51AB4" w:rsidP="009F5E66">
      <w:r>
        <w:t>Active Record unterstützt Standartmässig Lazy Loading. Bei MRT wird davon jedoch kein Gebrauch gemacht</w:t>
      </w:r>
    </w:p>
    <w:p w:rsidR="00A51AB4" w:rsidRPr="00B7096A" w:rsidRDefault="00A51AB4" w:rsidP="009F5E66">
      <w:r w:rsidRPr="00A51AB4">
        <w:rPr>
          <w:highlight w:val="yellow"/>
        </w:rPr>
        <w:t>STIMMT DAS??</w:t>
      </w:r>
    </w:p>
    <w:p w:rsidR="009F5E66" w:rsidRPr="00B7096A" w:rsidRDefault="009F5E66" w:rsidP="009F5E66">
      <w:pPr>
        <w:pStyle w:val="Heading5"/>
      </w:pPr>
      <w:r w:rsidRPr="00B7096A">
        <w:t>Thread-Pool</w:t>
      </w:r>
    </w:p>
    <w:p w:rsidR="009F5E66" w:rsidRPr="00B7096A" w:rsidRDefault="009F5E66" w:rsidP="009F5E66"/>
    <w:p w:rsidR="009F5E66" w:rsidRPr="00B7096A" w:rsidRDefault="009F5E66" w:rsidP="009F5E66">
      <w:pPr>
        <w:pStyle w:val="Heading5"/>
      </w:pPr>
      <w:r w:rsidRPr="00B7096A">
        <w:t>MVC</w:t>
      </w:r>
    </w:p>
    <w:p w:rsidR="0008584C" w:rsidRPr="00B7096A" w:rsidRDefault="008B67BC" w:rsidP="0008584C">
      <w:pPr>
        <w:pStyle w:val="Heading4"/>
      </w:pPr>
      <w:r w:rsidRPr="00B7096A">
        <w:t>Errorhandling</w:t>
      </w:r>
    </w:p>
    <w:p w:rsidR="008B67BC" w:rsidRPr="00B7096A" w:rsidRDefault="008B67BC" w:rsidP="008B67BC">
      <w:pPr>
        <w:pStyle w:val="Heading4"/>
      </w:pPr>
      <w:r w:rsidRPr="00B7096A">
        <w:t>Logging&amp; Debugging</w:t>
      </w:r>
    </w:p>
    <w:p w:rsidR="008B67BC" w:rsidRPr="00B7096A" w:rsidRDefault="008B67BC" w:rsidP="008B67BC">
      <w:pPr>
        <w:pStyle w:val="Heading4"/>
      </w:pPr>
      <w:r w:rsidRPr="00B7096A">
        <w:lastRenderedPageBreak/>
        <w:t>Speicherverwaltung</w:t>
      </w:r>
    </w:p>
    <w:p w:rsidR="007413C6" w:rsidRPr="00B7096A" w:rsidRDefault="007413C6">
      <w:pPr>
        <w:rPr>
          <w:color w:val="243F60" w:themeColor="accent1" w:themeShade="7F"/>
          <w:spacing w:val="15"/>
          <w:sz w:val="22"/>
          <w:szCs w:val="22"/>
        </w:rPr>
      </w:pPr>
      <w:r w:rsidRPr="00B7096A">
        <w:br w:type="page"/>
      </w:r>
    </w:p>
    <w:p w:rsidR="008B67BC" w:rsidRPr="00B7096A" w:rsidRDefault="008B67BC" w:rsidP="008B67BC">
      <w:pPr>
        <w:pStyle w:val="Heading3"/>
      </w:pPr>
      <w:r w:rsidRPr="00B7096A">
        <w:lastRenderedPageBreak/>
        <w:t>Android</w:t>
      </w:r>
    </w:p>
    <w:p w:rsidR="008B67BC" w:rsidRPr="00B7096A" w:rsidRDefault="008B67BC" w:rsidP="008B67BC">
      <w:pPr>
        <w:pStyle w:val="Heading4"/>
      </w:pPr>
      <w:r w:rsidRPr="00B7096A">
        <w:t>Angewandte Patterns</w:t>
      </w:r>
    </w:p>
    <w:p w:rsidR="005E3902" w:rsidRPr="00B7096A" w:rsidRDefault="00FA733F" w:rsidP="005E3902">
      <w:r w:rsidRPr="00B7096A">
        <w:t>In den folgenden Kapiteln werden nur die wichtigsten angewandten Pattern beschrieben, weitere Lösungsmuster sind im Code enthalten, werden aber in diesem Dokument nicht speziell erwähnt.</w:t>
      </w:r>
    </w:p>
    <w:p w:rsidR="00AA3EED" w:rsidRPr="00B7096A" w:rsidRDefault="009F5E66" w:rsidP="009F5E66">
      <w:pPr>
        <w:pStyle w:val="Heading5"/>
      </w:pPr>
      <w:r w:rsidRPr="00B7096A">
        <w:t>Null-Object</w:t>
      </w:r>
    </w:p>
    <w:p w:rsidR="009F5E66" w:rsidRPr="00B7096A" w:rsidRDefault="00F804FE" w:rsidP="009F5E66">
      <w:r w:rsidRPr="00B7096A">
        <w:t xml:space="preserve">Das Null-Object Pattern wird für die Implementation des Interface </w:t>
      </w:r>
      <w:r w:rsidR="008D6B00" w:rsidRPr="00B7096A">
        <w:t>LocationListener eingesetzt, d</w:t>
      </w:r>
      <w:r w:rsidRPr="00B7096A">
        <w:t xml:space="preserve">a keine Funktionalität bei einer Änderung </w:t>
      </w:r>
      <w:r w:rsidR="00E6789A" w:rsidRPr="00B7096A">
        <w:t>des Standorts benötig</w:t>
      </w:r>
      <w:r w:rsidR="006A65E5" w:rsidRPr="00B7096A">
        <w:t xml:space="preserve">t wird. </w:t>
      </w:r>
    </w:p>
    <w:p w:rsidR="00E6789A" w:rsidRPr="00C5371F" w:rsidRDefault="00892D41" w:rsidP="00E6789A">
      <w:pPr>
        <w:pStyle w:val="ListParagraph"/>
        <w:numPr>
          <w:ilvl w:val="0"/>
          <w:numId w:val="16"/>
        </w:numPr>
        <w:rPr>
          <w:lang w:val="en-US"/>
        </w:rPr>
      </w:pPr>
      <w:r>
        <w:rPr>
          <w:noProof/>
          <w:lang w:eastAsia="de-CH"/>
        </w:rPr>
        <w:pict>
          <v:group id="Gruppieren 23" o:spid="_x0000_s1030" style="position:absolute;left:0;text-align:left;margin-left:-.1pt;margin-top:22pt;width:452.05pt;height:257.25pt;z-index:251681792;mso-width-relative:margin;mso-height-relative:margin" coordsize="57410,32670" wrapcoords="36 189 36 19963 4370 20341 -36 20466 -36 21537 21600 21537 21600 20466 17230 20341 21600 19963 21564 189 36 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">
            <v:shape id="Grafik 21" o:spid="_x0000_s1031" type="#_x0000_t75" style="position:absolute;width:57408;height:3037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24" o:title=""/>
              <v:path arrowok="t"/>
            </v:shape>
            <v:shape id="Textfeld 22" o:spid="_x0000_s1032" type="#_x0000_t202" style="position:absolute;top:30924;width:5741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E6789A" w:rsidRPr="007E0AB9" w:rsidRDefault="00E6789A" w:rsidP="00E6789A">
                    <w:pPr>
                      <w:pStyle w:val="Caption"/>
                      <w:rPr>
                        <w:noProof/>
                        <w:sz w:val="20"/>
                        <w:szCs w:val="20"/>
                      </w:rPr>
                    </w:pPr>
                    <w:r>
                      <w:t xml:space="preserve">Abbildung </w:t>
                    </w:r>
                    <w:r w:rsidR="00892D41">
                      <w:fldChar w:fldCharType="begin"/>
                    </w:r>
                    <w:r w:rsidR="00704783">
                      <w:instrText xml:space="preserve"> SEQ Abbildung \* ARABIC </w:instrText>
                    </w:r>
                    <w:r w:rsidR="00892D41">
                      <w:fldChar w:fldCharType="separate"/>
                    </w:r>
                    <w:r w:rsidR="00B7096A">
                      <w:rPr>
                        <w:noProof/>
                      </w:rPr>
                      <w:t>13</w:t>
                    </w:r>
                    <w:r w:rsidR="00892D41">
                      <w:rPr>
                        <w:noProof/>
                      </w:rPr>
                      <w:fldChar w:fldCharType="end"/>
                    </w:r>
                    <w:r w:rsidRPr="00C91E06">
                      <w:t>- Null Object Pattern für LocationListener</w:t>
                    </w:r>
                  </w:p>
                </w:txbxContent>
              </v:textbox>
            </v:shape>
            <w10:wrap type="tight"/>
          </v:group>
        </w:pict>
      </w:r>
      <w:r w:rsidR="007E6F3E" w:rsidRPr="00C5371F">
        <w:rPr>
          <w:lang w:val="en-US"/>
        </w:rPr>
        <w:t>Übergabe Null-Object beiMethoderequestLocationUpdates(.., new LocationListener());</w:t>
      </w:r>
    </w:p>
    <w:p w:rsidR="009F5E66" w:rsidRPr="00B7096A" w:rsidRDefault="009F5E66" w:rsidP="009F5E66">
      <w:pPr>
        <w:pStyle w:val="Heading5"/>
      </w:pPr>
      <w:r w:rsidRPr="00B7096A">
        <w:t>Mock-Objects</w:t>
      </w:r>
    </w:p>
    <w:p w:rsidR="009F5E66" w:rsidRPr="00B7096A" w:rsidRDefault="008814B6" w:rsidP="009F5E66">
      <w:r w:rsidRPr="00B7096A">
        <w:t xml:space="preserve">Damit die Tests schneller ablaufen und nicht durch langsame Komponenten (Kollaborationen) behindert werden, werden verschiedene Mock-Objekte erzeugt. </w:t>
      </w:r>
    </w:p>
    <w:p w:rsidR="008814B6" w:rsidRPr="00B7096A" w:rsidRDefault="008814B6" w:rsidP="009F5E66">
      <w:r w:rsidRPr="00B7096A">
        <w:t>Dies wurde speziell bei der Anbindung an die Datenbank sowie die Netzwerkverbindung über http durchgeführt. Die folgende Liste zeigt alle verwendeten Mock-Objekte.</w:t>
      </w:r>
    </w:p>
    <w:p w:rsidR="008814B6" w:rsidRPr="00C5371F" w:rsidRDefault="008814B6" w:rsidP="008814B6">
      <w:pPr>
        <w:pStyle w:val="ListParagraph"/>
        <w:numPr>
          <w:ilvl w:val="0"/>
          <w:numId w:val="17"/>
        </w:numPr>
        <w:tabs>
          <w:tab w:val="left" w:pos="2835"/>
        </w:tabs>
        <w:rPr>
          <w:lang w:val="en-US"/>
        </w:rPr>
      </w:pPr>
      <w:r w:rsidRPr="00C5371F">
        <w:rPr>
          <w:lang w:val="en-US"/>
        </w:rPr>
        <w:t>DatabaseHelperMock</w:t>
      </w:r>
      <w:r w:rsidRPr="00C5371F">
        <w:rPr>
          <w:lang w:val="en-US"/>
        </w:rPr>
        <w:tab/>
        <w:t>(Package ch.hsr.se2p.mrt.database.mocks</w:t>
      </w:r>
      <w:r w:rsidR="00F65375" w:rsidRPr="00C5371F">
        <w:rPr>
          <w:lang w:val="en-US"/>
        </w:rPr>
        <w:t>)</w:t>
      </w:r>
    </w:p>
    <w:p w:rsidR="008814B6" w:rsidRPr="00C5371F" w:rsidRDefault="008814B6" w:rsidP="008814B6">
      <w:pPr>
        <w:pStyle w:val="ListParagraph"/>
        <w:numPr>
          <w:ilvl w:val="0"/>
          <w:numId w:val="17"/>
        </w:numPr>
        <w:tabs>
          <w:tab w:val="left" w:pos="2835"/>
        </w:tabs>
        <w:rPr>
          <w:lang w:val="en-US"/>
        </w:rPr>
      </w:pPr>
      <w:r w:rsidRPr="00C5371F">
        <w:rPr>
          <w:lang w:val="en-US"/>
        </w:rPr>
        <w:t>MockHttpClient</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r w:rsidRPr="00C5371F">
        <w:rPr>
          <w:lang w:val="en-US"/>
        </w:rPr>
        <w:t>MockHttpEntity</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r w:rsidRPr="00C5371F">
        <w:rPr>
          <w:lang w:val="en-US"/>
        </w:rPr>
        <w:t>MockHttpResponse</w:t>
      </w:r>
      <w:r w:rsidRPr="00C5371F">
        <w:rPr>
          <w:lang w:val="en-US"/>
        </w:rPr>
        <w:tab/>
        <w:t>(Package ch.hsr.se2p.mrt.network.mocks)</w:t>
      </w:r>
    </w:p>
    <w:p w:rsidR="006967D0" w:rsidRPr="00C5371F" w:rsidRDefault="006967D0">
      <w:pPr>
        <w:rPr>
          <w:color w:val="365F91" w:themeColor="accent1" w:themeShade="BF"/>
          <w:spacing w:val="10"/>
          <w:sz w:val="22"/>
          <w:szCs w:val="22"/>
          <w:lang w:val="en-US"/>
        </w:rPr>
      </w:pPr>
      <w:r w:rsidRPr="00C5371F">
        <w:rPr>
          <w:lang w:val="en-US"/>
        </w:rPr>
        <w:br w:type="page"/>
      </w:r>
    </w:p>
    <w:p w:rsidR="009F5E66" w:rsidRPr="00B7096A" w:rsidRDefault="009F5E66" w:rsidP="009F5E66">
      <w:pPr>
        <w:pStyle w:val="Heading5"/>
      </w:pPr>
      <w:r w:rsidRPr="00B7096A">
        <w:lastRenderedPageBreak/>
        <w:t>Polymorphism</w:t>
      </w:r>
    </w:p>
    <w:p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rsidR="00F7422D" w:rsidRDefault="00F7422D" w:rsidP="006967D0">
      <w:pPr>
        <w:pStyle w:val="ListParagraph"/>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rsidR="00F7422D" w:rsidRDefault="00F7422D" w:rsidP="006967D0">
      <w:pPr>
        <w:pStyle w:val="ListParagraph"/>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rsidR="00F65375" w:rsidRPr="00C5371F" w:rsidRDefault="00F7422D" w:rsidP="00F7422D">
      <w:pPr>
        <w:pStyle w:val="ListParagraph"/>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rsidR="00F65375" w:rsidRPr="00A51AB4" w:rsidRDefault="00F65375" w:rsidP="006967D0">
      <w:pPr>
        <w:pStyle w:val="ListParagraph"/>
        <w:numPr>
          <w:ilvl w:val="0"/>
          <w:numId w:val="18"/>
        </w:numPr>
        <w:tabs>
          <w:tab w:val="left" w:pos="2552"/>
        </w:tabs>
        <w:rPr>
          <w:lang w:val="en-US"/>
        </w:rPr>
      </w:pPr>
      <w:r w:rsidRPr="00A51AB4">
        <w:rPr>
          <w:lang w:val="en-US"/>
        </w:rPr>
        <w:t>Synchronizable</w:t>
      </w:r>
      <w:r w:rsidR="006967D0" w:rsidRPr="00A51AB4">
        <w:rPr>
          <w:lang w:val="en-US"/>
        </w:rPr>
        <w:tab/>
        <w:t>(Package ch.hsr.se2p.mrt.services)</w:t>
      </w:r>
    </w:p>
    <w:p w:rsidR="00060E32" w:rsidRPr="00B7096A" w:rsidRDefault="00060E32" w:rsidP="00060E32">
      <w:pPr>
        <w:pStyle w:val="Heading6"/>
      </w:pPr>
      <w:r w:rsidRPr="00B7096A">
        <w:t xml:space="preserve">Konkretes Beispiel </w:t>
      </w:r>
    </w:p>
    <w:p w:rsidR="00060E32" w:rsidRDefault="00892D41" w:rsidP="00060E32">
      <w:r>
        <w:rPr>
          <w:noProof/>
          <w:lang w:eastAsia="de-CH"/>
        </w:rPr>
        <w:pict>
          <v:group id="Gruppieren 41" o:spid="_x0000_s1033"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MvEb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S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CLMvEb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34" type="#_x0000_t75" style="position:absolute;width:47946;height:1550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25" o:title=""/>
              <v:path arrowok="t"/>
            </v:shape>
            <v:shape id="Textfeld 40" o:spid="_x0000_s1035" type="#_x0000_t202" style="position:absolute;top:16135;width:47936;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F56B1C" w:rsidRPr="00EF0BB8" w:rsidRDefault="00F56B1C" w:rsidP="00F56B1C">
                    <w:pPr>
                      <w:pStyle w:val="Caption"/>
                      <w:rPr>
                        <w:noProof/>
                        <w:sz w:val="20"/>
                        <w:szCs w:val="20"/>
                      </w:rPr>
                    </w:pPr>
                    <w:r>
                      <w:t xml:space="preserve">Abbildung </w:t>
                    </w:r>
                    <w:r w:rsidR="00892D41">
                      <w:fldChar w:fldCharType="begin"/>
                    </w:r>
                    <w:r w:rsidR="00704783">
                      <w:instrText xml:space="preserve"> SEQ Abbildung \* ARABIC </w:instrText>
                    </w:r>
                    <w:r w:rsidR="00892D41">
                      <w:fldChar w:fldCharType="separate"/>
                    </w:r>
                    <w:r w:rsidR="00B7096A">
                      <w:rPr>
                        <w:noProof/>
                      </w:rPr>
                      <w:t>15</w:t>
                    </w:r>
                    <w:r w:rsidR="00892D41">
                      <w:rPr>
                        <w:noProof/>
                      </w:rPr>
                      <w:fldChar w:fldCharType="end"/>
                    </w:r>
                    <w:r>
                      <w:t xml:space="preserve"> - Interface Transmittable</w:t>
                    </w:r>
                  </w:p>
                </w:txbxContent>
              </v:textbox>
            </v:shape>
            <w10:wrap type="topAndBottom"/>
          </v:group>
        </w:pict>
      </w:r>
      <w:r w:rsidR="00B7096A" w:rsidRPr="00B7096A">
        <w:t xml:space="preserve">Das in diesem Abschnitt geschilderte </w:t>
      </w:r>
      <w:r w:rsidR="00B7096A">
        <w:t>Beispiel macht ersichtlich wie Polymorphismus in der Applikation eingesetzt wird. Die Schnittstelle „Transmittable“ definiert die generell notwendigen Methoden für ein Objekt welches Übertragbar sein soll. Sämtliche Klassen, wel</w:t>
      </w:r>
      <w:r w:rsidR="00576FA6">
        <w:t xml:space="preserve">che übertragbar sind </w:t>
      </w:r>
      <w:r w:rsidR="00B7096A">
        <w:t xml:space="preserve">implementieren das Interface „Transmittable“. </w:t>
      </w:r>
    </w:p>
    <w:p w:rsidR="00576FA6" w:rsidRDefault="00576FA6" w:rsidP="00060E32"/>
    <w:p w:rsidR="00B7096A" w:rsidRPr="00B7096A" w:rsidRDefault="00892D41" w:rsidP="00060E32">
      <w:r>
        <w:rPr>
          <w:noProof/>
          <w:lang w:eastAsia="de-CH"/>
        </w:rPr>
        <w:pict>
          <v:group id="Gruppieren 45" o:spid="_x0000_s1036"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">
            <v:shape id="Grafik 42" o:spid="_x0000_s1037" type="#_x0000_t75" style="position:absolute;width:50331;height:103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26" o:title=""/>
              <v:path arrowok="t"/>
            </v:shape>
            <v:shape id="Textfeld 44" o:spid="_x0000_s1038" type="#_x0000_t202" style="position:absolute;top:10890;width:5033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B7096A" w:rsidRPr="00667715" w:rsidRDefault="00B7096A" w:rsidP="00B7096A">
                    <w:pPr>
                      <w:pStyle w:val="Caption"/>
                      <w:rPr>
                        <w:noProof/>
                        <w:sz w:val="20"/>
                        <w:szCs w:val="20"/>
                      </w:rPr>
                    </w:pPr>
                    <w:r>
                      <w:t xml:space="preserve">Abbildung </w:t>
                    </w:r>
                    <w:r w:rsidR="00892D41">
                      <w:fldChar w:fldCharType="begin"/>
                    </w:r>
                    <w:r w:rsidR="00704783">
                      <w:instrText xml:space="preserve"> SEQ Abbildung \* ARABIC </w:instrText>
                    </w:r>
                    <w:r w:rsidR="00892D41">
                      <w:fldChar w:fldCharType="separate"/>
                    </w:r>
                    <w:r>
                      <w:rPr>
                        <w:noProof/>
                      </w:rPr>
                      <w:t>14</w:t>
                    </w:r>
                    <w:r w:rsidR="00892D41">
                      <w:rPr>
                        <w:noProof/>
                      </w:rPr>
                      <w:fldChar w:fldCharType="end"/>
                    </w:r>
                    <w:r w:rsidRPr="008F245A">
                      <w:t>- Verwendung Interface Transmittable</w:t>
                    </w:r>
                  </w:p>
                </w:txbxContent>
              </v:textbox>
            </v:shape>
            <w10:wrap type="topAndBottom"/>
          </v:group>
        </w:pict>
      </w:r>
      <w:r w:rsidR="00B7096A">
        <w:t>In der Abbildung 14 wird anhand der Methode transmit aus der Klasse TimeEntryHelper ein Objekt über</w:t>
      </w:r>
      <w:r w:rsidR="00576FA6">
        <w:t>geben welches übertragbar ist. Dies verdeutlicht den Polymorphismus, da anstelle einer konkreten Implementation eine implementationsunabhängige Schnittstelle als Parameter definiert wurde.</w:t>
      </w:r>
    </w:p>
    <w:p w:rsidR="009F5E66" w:rsidRPr="00B7096A" w:rsidRDefault="009F5E66" w:rsidP="009F5E66">
      <w:pPr>
        <w:pStyle w:val="Heading5"/>
      </w:pPr>
      <w:r w:rsidRPr="00B7096A">
        <w:t>Lazy-Loading</w:t>
      </w:r>
    </w:p>
    <w:p w:rsidR="004F784E" w:rsidRPr="00B7096A" w:rsidRDefault="004F784E"/>
    <w:p w:rsidR="000457FB" w:rsidRPr="00B7096A" w:rsidRDefault="000457FB">
      <w:pPr>
        <w:rPr>
          <w:color w:val="365F91" w:themeColor="accent1" w:themeShade="BF"/>
          <w:spacing w:val="10"/>
          <w:sz w:val="22"/>
          <w:szCs w:val="22"/>
        </w:rPr>
      </w:pPr>
      <w:r w:rsidRPr="00B7096A">
        <w:br w:type="page"/>
      </w:r>
    </w:p>
    <w:p w:rsidR="008B67BC" w:rsidRPr="00B7096A" w:rsidRDefault="008B67BC" w:rsidP="008B67BC">
      <w:pPr>
        <w:pStyle w:val="Heading4"/>
      </w:pPr>
      <w:r w:rsidRPr="00B7096A">
        <w:lastRenderedPageBreak/>
        <w:t>Errorhandling</w:t>
      </w:r>
    </w:p>
    <w:p w:rsidR="008029B7" w:rsidRPr="00B7096A" w:rsidRDefault="00892D41" w:rsidP="00AA3EED">
      <w:r>
        <w:rPr>
          <w:noProof/>
          <w:lang w:eastAsia="de-CH"/>
        </w:rPr>
        <w:pict>
          <v:group id="Gruppieren 5" o:spid="_x0000_s1039"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">
            <v:shape id="Grafik 9" o:spid="_x0000_s1040" type="#_x0000_t75" style="position:absolute;width:31141;height:95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27" o:title="error_handling"/>
              <v:path arrowok="t"/>
            </v:shape>
            <v:shape id="Textfeld 14" o:spid="_x0000_s1041" type="#_x0000_t202" style="position:absolute;top:10090;width:31140;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8D6B00" w:rsidRPr="009968B1" w:rsidRDefault="008D6B00" w:rsidP="008029B7">
                    <w:pPr>
                      <w:pStyle w:val="Caption"/>
                      <w:rPr>
                        <w:noProof/>
                        <w:sz w:val="20"/>
                        <w:szCs w:val="20"/>
                      </w:rPr>
                    </w:pPr>
                    <w:r>
                      <w:t xml:space="preserve">Abbildung </w:t>
                    </w:r>
                    <w:r w:rsidR="00892D41">
                      <w:fldChar w:fldCharType="begin"/>
                    </w:r>
                    <w:r w:rsidR="00704783">
                      <w:instrText xml:space="preserve"> SEQ Abbildung \* ARABIC </w:instrText>
                    </w:r>
                    <w:r w:rsidR="00892D41">
                      <w:fldChar w:fldCharType="separate"/>
                    </w:r>
                    <w:r w:rsidR="00B7096A">
                      <w:rPr>
                        <w:noProof/>
                      </w:rPr>
                      <w:t>16</w:t>
                    </w:r>
                    <w:r w:rsidR="00892D41">
                      <w:rPr>
                        <w:noProof/>
                      </w:rPr>
                      <w:fldChar w:fldCharType="end"/>
                    </w:r>
                    <w:r>
                      <w:t xml:space="preserve"> - Try Catch Konstrukt (Error Handling)</w:t>
                    </w:r>
                  </w:p>
                </w:txbxContent>
              </v:textbox>
            </v:shape>
            <w10:wrap type="topAndBottom"/>
          </v:group>
        </w:pic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00114F78" w:rsidRPr="00B7096A">
        <w:t>ches Errorhandling durchgeführt.</w:t>
      </w:r>
    </w:p>
    <w:p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Logging System LogCat von Android erfasst.</w:t>
      </w:r>
    </w:p>
    <w:p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rsidR="008B67BC" w:rsidRPr="00B7096A" w:rsidRDefault="008B67BC" w:rsidP="008B67BC">
      <w:pPr>
        <w:pStyle w:val="Heading4"/>
      </w:pPr>
      <w:r w:rsidRPr="00B7096A">
        <w:t>Logging&amp; Debugging</w:t>
      </w:r>
    </w:p>
    <w:p w:rsidR="00AA3EED" w:rsidRPr="00B7096A" w:rsidRDefault="00FE1E02" w:rsidP="00AA3EED">
      <w:r w:rsidRPr="00B7096A">
        <w:t xml:space="preserve">Um Informationen über den Ablauf des Systems zu erhalten, werden an verschiedenen bedeutenden Stellen im Code Meldungen in das Logging System von AndroidLogCat geschrieben. Dies dient in erster Linie dazu, Fehler oder Abläufe zu reproduzieren und Einsicht in das System zu erhalten. </w:t>
      </w:r>
    </w:p>
    <w:p w:rsidR="00190E19" w:rsidRPr="00B7096A" w:rsidRDefault="00FE1E02" w:rsidP="00AA3EED">
      <w:r w:rsidRPr="00B7096A">
        <w:t>Dazu werden die nachfolgenden fünf Kategorien von „Logging“ Meldungen erkannt.</w:t>
      </w:r>
    </w:p>
    <w:p w:rsidR="00435B28" w:rsidRPr="00B7096A" w:rsidRDefault="00435B28" w:rsidP="00435B28">
      <w:pPr>
        <w:pStyle w:val="Heading5"/>
      </w:pPr>
      <w:r w:rsidRPr="00B7096A">
        <w:t>Logging-Levels</w:t>
      </w:r>
    </w:p>
    <w:p w:rsidR="00BB3E65" w:rsidRPr="00B7096A" w:rsidRDefault="00BB3E65" w:rsidP="00435B28">
      <w:pPr>
        <w:pStyle w:val="Heading6"/>
      </w:pPr>
      <w:r w:rsidRPr="00B7096A">
        <w:t>Verbose</w:t>
      </w:r>
    </w:p>
    <w:p w:rsidR="007C6851" w:rsidRPr="00B7096A" w:rsidRDefault="002E477B" w:rsidP="007C6851">
      <w:r w:rsidRPr="00B7096A">
        <w:t xml:space="preserve">Diese Kategorie bietet nebensächliche beiläufige Informationen, die meistens nur als Hinweis verwendet werden. </w:t>
      </w:r>
    </w:p>
    <w:p w:rsidR="007C6851" w:rsidRPr="00B7096A" w:rsidRDefault="0031150D" w:rsidP="007C6851">
      <w:pPr>
        <w:pStyle w:val="ListParagraph"/>
        <w:numPr>
          <w:ilvl w:val="0"/>
          <w:numId w:val="15"/>
        </w:numPr>
      </w:pPr>
      <w:r w:rsidRPr="00B7096A">
        <w:t>Verbose</w:t>
      </w:r>
      <w:r w:rsidR="007C6851" w:rsidRPr="00B7096A">
        <w:t xml:space="preserve"> erfassen: Log.v(…)</w:t>
      </w:r>
    </w:p>
    <w:p w:rsidR="00FE1E02" w:rsidRPr="00B7096A" w:rsidRDefault="00FE1E02" w:rsidP="00435B28">
      <w:pPr>
        <w:pStyle w:val="Heading6"/>
      </w:pPr>
      <w:r w:rsidRPr="00B7096A">
        <w:t>Debug</w:t>
      </w:r>
    </w:p>
    <w:p w:rsidR="00FE1E02" w:rsidRPr="00B7096A" w:rsidRDefault="00FE1E02" w:rsidP="00FE1E02">
      <w:r w:rsidRPr="00B7096A">
        <w:t xml:space="preserve">Die Debugmeldungen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rsidR="00BB3E65" w:rsidRPr="00B7096A" w:rsidRDefault="007C6851" w:rsidP="007C6851">
      <w:pPr>
        <w:pStyle w:val="ListParagraph"/>
        <w:numPr>
          <w:ilvl w:val="0"/>
          <w:numId w:val="15"/>
        </w:numPr>
      </w:pPr>
      <w:r w:rsidRPr="00B7096A">
        <w:t>Debug erfassen: Log.d(…)</w:t>
      </w:r>
    </w:p>
    <w:p w:rsidR="00FE1E02" w:rsidRPr="00B7096A" w:rsidRDefault="00BB3E65" w:rsidP="00435B28">
      <w:pPr>
        <w:pStyle w:val="Heading6"/>
      </w:pPr>
      <w:r w:rsidRPr="00B7096A">
        <w:t>Info</w:t>
      </w:r>
    </w:p>
    <w:p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rsidR="007C6851" w:rsidRPr="00B7096A" w:rsidRDefault="007C6851" w:rsidP="007C6851">
      <w:pPr>
        <w:pStyle w:val="ListParagraph"/>
        <w:numPr>
          <w:ilvl w:val="0"/>
          <w:numId w:val="15"/>
        </w:numPr>
      </w:pPr>
      <w:r w:rsidRPr="00B7096A">
        <w:t>Info erfassen: Log.i(…)</w:t>
      </w:r>
    </w:p>
    <w:p w:rsidR="00FE1E02" w:rsidRPr="00B7096A" w:rsidRDefault="00BB3E65" w:rsidP="00435B28">
      <w:pPr>
        <w:pStyle w:val="Heading6"/>
      </w:pPr>
      <w:r w:rsidRPr="00B7096A">
        <w:t>Warn</w:t>
      </w:r>
    </w:p>
    <w:p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rsidR="007C6851" w:rsidRPr="00B7096A" w:rsidRDefault="0031150D" w:rsidP="007C6851">
      <w:pPr>
        <w:pStyle w:val="ListParagraph"/>
        <w:numPr>
          <w:ilvl w:val="0"/>
          <w:numId w:val="15"/>
        </w:numPr>
      </w:pPr>
      <w:r w:rsidRPr="00B7096A">
        <w:t>Warn</w:t>
      </w:r>
      <w:r w:rsidR="007C6851" w:rsidRPr="00B7096A">
        <w:t xml:space="preserve"> erfassen: Log.w(…)</w:t>
      </w:r>
    </w:p>
    <w:p w:rsidR="00FE1E02" w:rsidRPr="00B7096A" w:rsidRDefault="00FE1E02" w:rsidP="00435B28">
      <w:pPr>
        <w:pStyle w:val="Heading6"/>
      </w:pPr>
      <w:r w:rsidRPr="00B7096A">
        <w:lastRenderedPageBreak/>
        <w:t>Error</w:t>
      </w:r>
    </w:p>
    <w:p w:rsidR="00FE1E02" w:rsidRPr="00B7096A" w:rsidRDefault="00CF5045" w:rsidP="00FE1E02">
      <w:r w:rsidRPr="00B7096A">
        <w:t>Die unter diese Kategorie fallenden Meldungen sind die unbehandelten Fehler, die in einem Try,Catch Konstrukt  im Loggingsystem erfasst werden.</w:t>
      </w:r>
    </w:p>
    <w:p w:rsidR="007C6851" w:rsidRPr="00B7096A" w:rsidRDefault="0031150D" w:rsidP="007C6851">
      <w:pPr>
        <w:pStyle w:val="ListParagraph"/>
        <w:numPr>
          <w:ilvl w:val="0"/>
          <w:numId w:val="15"/>
        </w:numPr>
      </w:pPr>
      <w:r w:rsidRPr="00B7096A">
        <w:t>Error</w:t>
      </w:r>
      <w:r w:rsidR="007C6851" w:rsidRPr="00B7096A">
        <w:t xml:space="preserve"> erfassen: Log.e(…)</w:t>
      </w:r>
    </w:p>
    <w:p w:rsidR="00FE1E02" w:rsidRPr="00B7096A" w:rsidRDefault="00BB3E65" w:rsidP="00435B28">
      <w:pPr>
        <w:pStyle w:val="Heading6"/>
      </w:pPr>
      <w:r w:rsidRPr="00B7096A">
        <w:t>Assert</w:t>
      </w:r>
    </w:p>
    <w:p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rsidR="00C831E4" w:rsidRPr="00B7096A" w:rsidRDefault="00C831E4" w:rsidP="00C831E4">
      <w:pPr>
        <w:pStyle w:val="Heading5"/>
      </w:pPr>
      <w:r w:rsidRPr="00B7096A">
        <w:t>Ablauf Logeintrag erfassen</w:t>
      </w:r>
    </w:p>
    <w:p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Loggingsystem erkannt werden, von welcher Klasse die Meldung ursprünglich kommt. </w:t>
      </w:r>
    </w:p>
    <w:p w:rsidR="002F43AC" w:rsidRPr="00B7096A" w:rsidRDefault="002F43AC" w:rsidP="00C831E4"/>
    <w:p w:rsidR="002F43AC" w:rsidRPr="00B7096A" w:rsidRDefault="002F43AC" w:rsidP="00C831E4">
      <w:r w:rsidRPr="00B7096A">
        <w:rPr>
          <w:noProof/>
          <w:lang w:eastAsia="de-CH"/>
        </w:rPr>
        <w:drawing>
          <wp:anchor distT="0" distB="0" distL="114300" distR="114300" simplePos="0" relativeHeight="251687936" behindDoc="0" locked="0" layoutInCell="1" allowOverlap="1">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3300" cy="161290"/>
                    </a:xfrm>
                    <a:prstGeom prst="rect">
                      <a:avLst/>
                    </a:prstGeom>
                  </pic:spPr>
                </pic:pic>
              </a:graphicData>
            </a:graphic>
          </wp:anchor>
        </w:drawing>
      </w:r>
      <w:r w:rsidRPr="00B7096A">
        <w:t>Der nachfolgende Codeausschnitt illustriert den zur Identifikation verwendeten TAG.</w:t>
      </w:r>
    </w:p>
    <w:p w:rsidR="002F43AC" w:rsidRPr="00B7096A" w:rsidRDefault="002F43AC" w:rsidP="00C831E4"/>
    <w:p w:rsidR="00BB3E65" w:rsidRPr="00B7096A" w:rsidRDefault="00BB3E65" w:rsidP="00C831E4">
      <w:r w:rsidRPr="00B7096A">
        <w:t xml:space="preserve">Um einen Eintrag im </w:t>
      </w:r>
      <w:r w:rsidR="002E477B" w:rsidRPr="00B7096A">
        <w:t xml:space="preserve">LogCat zu erfassen wird je nach Kategorie der Meldung eine von fünf möglichen Methoden gewählt (siehe Logging-Levels). </w:t>
      </w:r>
    </w:p>
    <w:p w:rsidR="002F43AC" w:rsidRPr="00B7096A" w:rsidRDefault="007071CC" w:rsidP="00C831E4">
      <w:r w:rsidRPr="00B7096A">
        <w:rPr>
          <w:noProof/>
          <w:lang w:eastAsia="de-CH"/>
        </w:rPr>
        <w:drawing>
          <wp:anchor distT="0" distB="0" distL="114300" distR="114300" simplePos="0" relativeHeight="251688960" behindDoc="0" locked="0" layoutInCell="1" allowOverlap="1">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77870" cy="201930"/>
                    </a:xfrm>
                    <a:prstGeom prst="rect">
                      <a:avLst/>
                    </a:prstGeom>
                  </pic:spPr>
                </pic:pic>
              </a:graphicData>
            </a:graphic>
          </wp:anchor>
        </w:drawing>
      </w:r>
      <w:r w:rsidR="002E477B" w:rsidRPr="00B7096A">
        <w:t xml:space="preserve">Im folgenden Codebeispiel wird ein Fehler (Error) im Loggingsystem erfasst. Dazu wird die passende Methode e(…) der Klasse Log mit dem Klassenidentifikator TAG, einer Fehlerbeschreibung sowie der geworfenen Exception übergeben. </w:t>
      </w:r>
    </w:p>
    <w:p w:rsidR="00A06101" w:rsidRPr="00B7096A" w:rsidRDefault="00A06101" w:rsidP="00A06101">
      <w:pPr>
        <w:pStyle w:val="Heading5"/>
      </w:pPr>
      <w:r w:rsidRPr="00B7096A">
        <w:t>Logeinträge anzeigen</w:t>
      </w:r>
    </w:p>
    <w:p w:rsidR="00013A58" w:rsidRPr="00B7096A" w:rsidRDefault="00013A58" w:rsidP="00013A58">
      <w:r w:rsidRPr="00B7096A">
        <w:t xml:space="preserve">Um die Logeinträge anzuzeigen, existiert die Ansicht LogCat unter der Perspektive DDMS in Android.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rsidR="00A06101" w:rsidRPr="00B7096A" w:rsidRDefault="00892D41" w:rsidP="00013A58">
      <w:r>
        <w:rPr>
          <w:noProof/>
          <w:lang w:eastAsia="de-CH"/>
        </w:rPr>
        <w:pict>
          <v:group id="Gruppieren 34" o:spid="_x0000_s1042"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3OM3eAUAABc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">
            <v:group id="Gruppieren 29" o:spid="_x0000_s1043"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4" type="#_x0000_t75" style="position:absolute;width:57567;height:1343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30" o:title=""/>
                <v:path arrowok="t"/>
              </v:shape>
              <v:shape id="Textfeld 28" o:spid="_x0000_s1045" type="#_x0000_t202" style="position:absolute;top:14071;width:57607;height:1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rsidR="00013A58" w:rsidRPr="000500D7" w:rsidRDefault="00013A58" w:rsidP="00013A58">
                      <w:pPr>
                        <w:pStyle w:val="Caption"/>
                        <w:rPr>
                          <w:noProof/>
                          <w:sz w:val="20"/>
                          <w:szCs w:val="20"/>
                        </w:rPr>
                      </w:pPr>
                      <w:r>
                        <w:t xml:space="preserve">Abbildung </w:t>
                      </w:r>
                      <w:r w:rsidR="00892D41">
                        <w:fldChar w:fldCharType="begin"/>
                      </w:r>
                      <w:r w:rsidR="00704783">
                        <w:instrText xml:space="preserve"> SEQ Abbildung \* ARABIC </w:instrText>
                      </w:r>
                      <w:r w:rsidR="00892D41">
                        <w:fldChar w:fldCharType="separate"/>
                      </w:r>
                      <w:r w:rsidR="00B7096A">
                        <w:rPr>
                          <w:noProof/>
                        </w:rPr>
                        <w:t>17</w:t>
                      </w:r>
                      <w:r w:rsidR="00892D41">
                        <w:rPr>
                          <w:noProof/>
                        </w:rPr>
                        <w:fldChar w:fldCharType="end"/>
                      </w:r>
                      <w:r w:rsidRPr="002A0C89">
                        <w:t>- Logeinträge anzeigen mit LogCat</w:t>
                      </w:r>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6" type="#_x0000_t47" style="position:absolute;left:27829;width:16123;height:26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rsidR="00635D38" w:rsidRDefault="00635D38" w:rsidP="00635D38">
                    <w:pPr>
                      <w:jc w:val="center"/>
                    </w:pPr>
                    <w:bookmarkStart w:id="47" w:name="_GoBack"/>
                    <w:r>
                      <w:t>Logging-Level Kategorien</w:t>
                    </w:r>
                    <w:bookmarkEnd w:id="47"/>
                  </w:p>
                </w:txbxContent>
              </v:textbox>
              <o:callout v:ext="edit" minusx="t" minusy="t"/>
            </v:shape>
          </v:group>
        </w:pict>
      </w:r>
    </w:p>
    <w:p w:rsidR="00013A58" w:rsidRPr="00B7096A" w:rsidRDefault="00013A58" w:rsidP="00013A58">
      <w:pPr>
        <w:keepNext/>
      </w:pPr>
    </w:p>
    <w:p w:rsidR="008B67BC" w:rsidRPr="00B7096A" w:rsidRDefault="008B67BC" w:rsidP="008B67BC">
      <w:pPr>
        <w:pStyle w:val="Heading4"/>
      </w:pPr>
      <w:r w:rsidRPr="00B7096A">
        <w:t>Speicherverwaltung</w:t>
      </w:r>
    </w:p>
    <w:p w:rsidR="00686784" w:rsidRPr="00B7096A" w:rsidRDefault="00CE0F9B" w:rsidP="00135CF3">
      <w:r w:rsidRPr="00B7096A">
        <w:t xml:space="preserve">Da das Android-System auf Java basiert, wird zur internen Speicherverwaltung der GarbageCollector verwendet. Mit dieser Java-Komponente werden nicht mehr benötigte Objekte im Arbeitsspeicher freigegeben, sobald keine Referenzen mehr auf diese Objekte bestehen. </w:t>
      </w:r>
    </w:p>
    <w:p w:rsidR="00135CF3" w:rsidRPr="00C5371F" w:rsidRDefault="00E87CA2" w:rsidP="00135CF3">
      <w:pPr>
        <w:rPr>
          <w:b/>
          <w:color w:val="FFFFFF" w:themeColor="background1"/>
          <w:spacing w:val="15"/>
          <w:sz w:val="22"/>
        </w:rPr>
      </w:pPr>
      <w:r w:rsidRPr="00B7096A">
        <w:br w:type="page"/>
      </w:r>
    </w:p>
    <w:p w:rsidR="00135CF3" w:rsidRDefault="00135CF3" w:rsidP="00135CF3">
      <w:pPr>
        <w:pStyle w:val="Heading1"/>
      </w:pPr>
      <w:bookmarkStart w:id="48" w:name="_Toc292886004"/>
      <w:r>
        <w:lastRenderedPageBreak/>
        <w:t>Beschreibung der Packages</w:t>
      </w:r>
      <w:bookmarkEnd w:id="48"/>
    </w:p>
    <w:p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für die restlichen wird auf das JavaDoc</w:t>
      </w:r>
      <w:r w:rsidR="00015380">
        <w:t xml:space="preserve">verwiesen (siehe </w:t>
      </w:r>
      <w:r w:rsidR="00892D41">
        <w:fldChar w:fldCharType="begin"/>
      </w:r>
      <w:r w:rsidR="00015380">
        <w:instrText xml:space="preserve"> REF _Ref293093350 \r \h </w:instrText>
      </w:r>
      <w:r w:rsidR="00892D41">
        <w:fldChar w:fldCharType="separate"/>
      </w:r>
      <w:r w:rsidR="00015380">
        <w:t>2.4</w:t>
      </w:r>
      <w:r w:rsidR="00892D41">
        <w:fldChar w:fldCharType="end"/>
      </w:r>
      <w:r w:rsidR="00892D41">
        <w:fldChar w:fldCharType="begin"/>
      </w:r>
      <w:r w:rsidR="00015380">
        <w:instrText xml:space="preserve"> REF _Ref293093357 \h </w:instrText>
      </w:r>
      <w:r w:rsidR="00892D41">
        <w:fldChar w:fldCharType="separate"/>
      </w:r>
      <w:r w:rsidR="00015380">
        <w:t>Referenzen</w:t>
      </w:r>
      <w:r w:rsidR="00892D41">
        <w:fldChar w:fldCharType="end"/>
      </w:r>
      <w:r w:rsidR="00015380">
        <w:t>).</w:t>
      </w:r>
    </w:p>
    <w:p w:rsidR="00135CF3" w:rsidRDefault="00135CF3" w:rsidP="00135CF3">
      <w:pPr>
        <w:pStyle w:val="Heading2"/>
      </w:pPr>
      <w:bookmarkStart w:id="49" w:name="_Toc292886005"/>
      <w:r>
        <w:t>Package</w:t>
      </w:r>
      <w:bookmarkEnd w:id="49"/>
      <w:r w:rsidR="007A0295">
        <w:t>interfaces</w:t>
      </w:r>
    </w:p>
    <w:p w:rsidR="001527CA" w:rsidRDefault="001527CA" w:rsidP="001527CA">
      <w:pPr>
        <w:pStyle w:val="Heading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Heading3"/>
      </w:pPr>
      <w:bookmarkStart w:id="50" w:name="_Toc292886006"/>
      <w:r>
        <w:t>Klassenstruktur</w:t>
      </w:r>
      <w:bookmarkEnd w:id="50"/>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51" w:name="_Toc292886007"/>
      <w:r>
        <w:t>Architekturkonzepte für Package (falls vorhanden)</w:t>
      </w:r>
      <w:bookmarkEnd w:id="5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52" w:name="_Toc292886008"/>
      <w:r>
        <w:t>Klassenspezifikationen</w:t>
      </w:r>
      <w:bookmarkEnd w:id="52"/>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Heading4"/>
      </w:pPr>
      <w:bookmarkStart w:id="53" w:name="_Ref293075122"/>
      <w:r>
        <w:t>C</w:t>
      </w:r>
      <w:r w:rsidR="00E22E5F">
        <w:t>on</w:t>
      </w:r>
      <w:r>
        <w:t>firmable</w:t>
      </w:r>
      <w:bookmarkEnd w:id="53"/>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ediumShading1-Accent1"/>
        <w:tblW w:w="0" w:type="auto"/>
        <w:tblLook w:val="04A0"/>
      </w:tblPr>
      <w:tblGrid>
        <w:gridCol w:w="3936"/>
        <w:gridCol w:w="5276"/>
      </w:tblGrid>
      <w:tr w:rsidR="009571BE" w:rsidTr="00287B59">
        <w:trPr>
          <w:cnfStyle w:val="100000000000"/>
        </w:trPr>
        <w:tc>
          <w:tcPr>
            <w:cnfStyle w:val="001000000000"/>
            <w:tcW w:w="3936" w:type="dxa"/>
          </w:tcPr>
          <w:p w:rsidR="009571BE" w:rsidRDefault="009571BE" w:rsidP="00855AB5">
            <w:r>
              <w:t>Methode</w:t>
            </w:r>
          </w:p>
        </w:tc>
        <w:tc>
          <w:tcPr>
            <w:tcW w:w="5276" w:type="dxa"/>
          </w:tcPr>
          <w:p w:rsidR="009571BE" w:rsidRDefault="009571BE" w:rsidP="00855AB5">
            <w:pPr>
              <w:cnfStyle w:val="100000000000"/>
            </w:pPr>
            <w:r>
              <w:t>Beschreibung</w:t>
            </w:r>
          </w:p>
        </w:tc>
      </w:tr>
      <w:tr w:rsidR="009571BE" w:rsidTr="00287B59">
        <w:trPr>
          <w:cnfStyle w:val="000000100000"/>
        </w:trPr>
        <w:tc>
          <w:tcPr>
            <w:cnfStyle w:val="001000000000"/>
            <w:tcW w:w="3936" w:type="dxa"/>
          </w:tcPr>
          <w:p w:rsidR="009571BE" w:rsidRPr="00287B59" w:rsidRDefault="009571BE" w:rsidP="00855AB5">
            <w:pPr>
              <w:rPr>
                <w:b w:val="0"/>
              </w:rPr>
            </w:pPr>
            <w:r w:rsidRPr="00287B59">
              <w:rPr>
                <w:b w:val="0"/>
              </w:rPr>
              <w:t>getIdOnServer()</w:t>
            </w:r>
          </w:p>
        </w:tc>
        <w:tc>
          <w:tcPr>
            <w:tcW w:w="5276" w:type="dxa"/>
          </w:tcPr>
          <w:p w:rsidR="009571BE" w:rsidRDefault="009571BE" w:rsidP="00855AB5">
            <w:pPr>
              <w:cnfStyle w:val="000000100000"/>
            </w:pPr>
            <w:r>
              <w:t>Gibt die ID zurück, welche vom Server gesetzt wurde.</w:t>
            </w:r>
          </w:p>
        </w:tc>
      </w:tr>
      <w:tr w:rsidR="000F1431" w:rsidTr="00287B59">
        <w:trPr>
          <w:cnfStyle w:val="000000010000"/>
        </w:trPr>
        <w:tc>
          <w:tcPr>
            <w:cnfStyle w:val="001000000000"/>
            <w:tcW w:w="3936" w:type="dxa"/>
          </w:tcPr>
          <w:p w:rsidR="000F1431" w:rsidRPr="00287B59" w:rsidRDefault="000F1431" w:rsidP="00855AB5">
            <w:pPr>
              <w:rPr>
                <w:b w:val="0"/>
              </w:rPr>
            </w:pPr>
            <w:r w:rsidRPr="00287B59">
              <w:rPr>
                <w:b w:val="0"/>
              </w:rPr>
              <w:t>processConfirmation(JSONObjectjsonObject)</w:t>
            </w:r>
          </w:p>
        </w:tc>
        <w:tc>
          <w:tcPr>
            <w:tcW w:w="5276" w:type="dxa"/>
          </w:tcPr>
          <w:p w:rsidR="000F1431" w:rsidRDefault="00C2168D" w:rsidP="00855AB5">
            <w:pPr>
              <w:cnfStyle w:val="00000001000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C5371F"/>
    <w:p w:rsidR="00855AB5" w:rsidRDefault="00855AB5" w:rsidP="00855AB5">
      <w:pPr>
        <w:pStyle w:val="Heading4"/>
      </w:pPr>
      <w:bookmarkStart w:id="54" w:name="_Ref293075004"/>
      <w:r>
        <w:t>Receivable</w:t>
      </w:r>
      <w:bookmarkEnd w:id="54"/>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ediumShading1-Accent1"/>
        <w:tblW w:w="0" w:type="auto"/>
        <w:tblLook w:val="04A0"/>
      </w:tblPr>
      <w:tblGrid>
        <w:gridCol w:w="3936"/>
        <w:gridCol w:w="5276"/>
      </w:tblGrid>
      <w:tr w:rsidR="000A2BA5" w:rsidTr="00B7578D">
        <w:trPr>
          <w:cnfStyle w:val="100000000000"/>
        </w:trPr>
        <w:tc>
          <w:tcPr>
            <w:cnfStyle w:val="001000000000"/>
            <w:tcW w:w="3936" w:type="dxa"/>
          </w:tcPr>
          <w:p w:rsidR="000A2BA5" w:rsidRDefault="000A2BA5" w:rsidP="00855AB5">
            <w:r>
              <w:t>Methode</w:t>
            </w:r>
          </w:p>
        </w:tc>
        <w:tc>
          <w:tcPr>
            <w:tcW w:w="5276" w:type="dxa"/>
          </w:tcPr>
          <w:p w:rsidR="000A2BA5" w:rsidRDefault="000A2BA5" w:rsidP="00855AB5">
            <w:pPr>
              <w:cnfStyle w:val="100000000000"/>
            </w:pPr>
            <w:r>
              <w:t>Beschreibung</w:t>
            </w:r>
          </w:p>
        </w:tc>
      </w:tr>
      <w:tr w:rsidR="000A2BA5" w:rsidTr="00B7578D">
        <w:trPr>
          <w:cnfStyle w:val="000000100000"/>
        </w:trPr>
        <w:tc>
          <w:tcPr>
            <w:cnfStyle w:val="001000000000"/>
            <w:tcW w:w="3936" w:type="dxa"/>
          </w:tcPr>
          <w:p w:rsidR="000A2BA5" w:rsidRPr="00B7578D" w:rsidRDefault="000A2BA5" w:rsidP="00855AB5">
            <w:pPr>
              <w:rPr>
                <w:b w:val="0"/>
              </w:rPr>
            </w:pPr>
            <w:r w:rsidRPr="00B7578D">
              <w:rPr>
                <w:b w:val="0"/>
              </w:rPr>
              <w:lastRenderedPageBreak/>
              <w:t>getIdOnServer()</w:t>
            </w:r>
          </w:p>
        </w:tc>
        <w:tc>
          <w:tcPr>
            <w:tcW w:w="5276" w:type="dxa"/>
          </w:tcPr>
          <w:p w:rsidR="000A2BA5" w:rsidRDefault="000A2BA5" w:rsidP="00855AB5">
            <w:pPr>
              <w:cnfStyle w:val="000000100000"/>
            </w:pPr>
            <w:r>
              <w:t>Gibt die ID zurück, welche vom Server gesetzt wurde.</w:t>
            </w:r>
          </w:p>
        </w:tc>
      </w:tr>
      <w:tr w:rsidR="000A2BA5" w:rsidTr="00B7578D">
        <w:trPr>
          <w:cnfStyle w:val="000000010000"/>
        </w:trPr>
        <w:tc>
          <w:tcPr>
            <w:cnfStyle w:val="001000000000"/>
            <w:tcW w:w="3936" w:type="dxa"/>
          </w:tcPr>
          <w:p w:rsidR="000A2BA5" w:rsidRPr="00B7578D" w:rsidRDefault="000A2BA5" w:rsidP="00855AB5">
            <w:pPr>
              <w:rPr>
                <w:b w:val="0"/>
              </w:rPr>
            </w:pPr>
            <w:r w:rsidRPr="00B7578D">
              <w:rPr>
                <w:b w:val="0"/>
              </w:rPr>
              <w:t>getUpdatedAt()</w:t>
            </w:r>
          </w:p>
        </w:tc>
        <w:tc>
          <w:tcPr>
            <w:tcW w:w="5276" w:type="dxa"/>
          </w:tcPr>
          <w:p w:rsidR="000A2BA5" w:rsidRDefault="000A2BA5" w:rsidP="00855AB5">
            <w:pPr>
              <w:cnfStyle w:val="000000010000"/>
            </w:pPr>
            <w:r>
              <w:t>Gibt den Zeitpunkt der letzten Änderung in Form eines Timestamps zurück.</w:t>
            </w:r>
          </w:p>
        </w:tc>
      </w:tr>
      <w:tr w:rsidR="002B0351" w:rsidTr="00B7578D">
        <w:trPr>
          <w:cnfStyle w:val="000000100000"/>
        </w:trPr>
        <w:tc>
          <w:tcPr>
            <w:cnfStyle w:val="001000000000"/>
            <w:tcW w:w="3936" w:type="dxa"/>
          </w:tcPr>
          <w:p w:rsidR="002B0351" w:rsidRPr="00B7578D" w:rsidRDefault="002B0351" w:rsidP="00855AB5">
            <w:pPr>
              <w:rPr>
                <w:b w:val="0"/>
              </w:rPr>
            </w:pPr>
            <w:r w:rsidRPr="00B7578D">
              <w:rPr>
                <w:b w:val="0"/>
              </w:rPr>
              <w:t>fromJSON(JSONObjectjsonObject)</w:t>
            </w:r>
          </w:p>
        </w:tc>
        <w:tc>
          <w:tcPr>
            <w:tcW w:w="5276" w:type="dxa"/>
          </w:tcPr>
          <w:p w:rsidR="002B0351" w:rsidRDefault="002B0351" w:rsidP="00855AB5">
            <w:pPr>
              <w:cnfStyle w:val="000000100000"/>
            </w:pPr>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C5371F"/>
    <w:p w:rsidR="00855AB5" w:rsidRDefault="00855AB5" w:rsidP="00855AB5">
      <w:pPr>
        <w:pStyle w:val="Heading4"/>
      </w:pPr>
      <w:bookmarkStart w:id="55" w:name="_Ref293075145"/>
      <w:r>
        <w:t>Transmittable</w:t>
      </w:r>
      <w:bookmarkEnd w:id="55"/>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ediumShading1-Accent1"/>
        <w:tblW w:w="0" w:type="auto"/>
        <w:tblLook w:val="04A0"/>
      </w:tblPr>
      <w:tblGrid>
        <w:gridCol w:w="3936"/>
        <w:gridCol w:w="5276"/>
      </w:tblGrid>
      <w:tr w:rsidR="00E942F0" w:rsidTr="00B7578D">
        <w:trPr>
          <w:cnfStyle w:val="100000000000"/>
        </w:trPr>
        <w:tc>
          <w:tcPr>
            <w:cnfStyle w:val="001000000000"/>
            <w:tcW w:w="3936" w:type="dxa"/>
          </w:tcPr>
          <w:p w:rsidR="00E942F0" w:rsidRDefault="00E942F0" w:rsidP="00864850">
            <w:r>
              <w:t>Methode</w:t>
            </w:r>
          </w:p>
        </w:tc>
        <w:tc>
          <w:tcPr>
            <w:tcW w:w="5276" w:type="dxa"/>
          </w:tcPr>
          <w:p w:rsidR="00E942F0" w:rsidRDefault="00E942F0" w:rsidP="00864850">
            <w:pPr>
              <w:cnfStyle w:val="100000000000"/>
            </w:pPr>
            <w:r>
              <w:t>Beschreibung</w:t>
            </w:r>
          </w:p>
        </w:tc>
      </w:tr>
      <w:tr w:rsidR="00E942F0" w:rsidTr="00B7578D">
        <w:trPr>
          <w:cnfStyle w:val="000000100000"/>
        </w:trPr>
        <w:tc>
          <w:tcPr>
            <w:cnfStyle w:val="001000000000"/>
            <w:tcW w:w="3936" w:type="dxa"/>
          </w:tcPr>
          <w:p w:rsidR="00E942F0" w:rsidRPr="00B7578D" w:rsidRDefault="00E942F0" w:rsidP="00864850">
            <w:pPr>
              <w:rPr>
                <w:b w:val="0"/>
              </w:rPr>
            </w:pPr>
            <w:r w:rsidRPr="00B7578D">
              <w:rPr>
                <w:b w:val="0"/>
              </w:rPr>
              <w:t>toJSONObject()</w:t>
            </w:r>
          </w:p>
        </w:tc>
        <w:tc>
          <w:tcPr>
            <w:tcW w:w="5276" w:type="dxa"/>
          </w:tcPr>
          <w:p w:rsidR="00E942F0" w:rsidRDefault="0039163F" w:rsidP="00864850">
            <w:pPr>
              <w:cnfStyle w:val="00000010000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B7578D">
        <w:trPr>
          <w:cnfStyle w:val="000000010000"/>
        </w:trPr>
        <w:tc>
          <w:tcPr>
            <w:cnfStyle w:val="001000000000"/>
            <w:tcW w:w="3936" w:type="dxa"/>
          </w:tcPr>
          <w:p w:rsidR="00E942F0" w:rsidRPr="00B7578D" w:rsidRDefault="00E942F0" w:rsidP="00864850">
            <w:pPr>
              <w:rPr>
                <w:b w:val="0"/>
              </w:rPr>
            </w:pPr>
            <w:r w:rsidRPr="00B7578D">
              <w:rPr>
                <w:b w:val="0"/>
              </w:rPr>
              <w:t>isTransmitted()</w:t>
            </w:r>
          </w:p>
        </w:tc>
        <w:tc>
          <w:tcPr>
            <w:tcW w:w="5276" w:type="dxa"/>
          </w:tcPr>
          <w:p w:rsidR="00E942F0" w:rsidRDefault="002C4F5F" w:rsidP="00864850">
            <w:pPr>
              <w:cnfStyle w:val="000000010000"/>
            </w:pPr>
            <w:r>
              <w:t xml:space="preserve">Vergleicht die gespeicherte ID des </w:t>
            </w:r>
          </w:p>
        </w:tc>
      </w:tr>
      <w:tr w:rsidR="00E942F0" w:rsidTr="00B7578D">
        <w:trPr>
          <w:cnfStyle w:val="000000100000"/>
        </w:trPr>
        <w:tc>
          <w:tcPr>
            <w:cnfStyle w:val="001000000000"/>
            <w:tcW w:w="3936" w:type="dxa"/>
          </w:tcPr>
          <w:p w:rsidR="00E942F0" w:rsidRPr="00B7578D" w:rsidRDefault="00E942F0" w:rsidP="00864850">
            <w:pPr>
              <w:rPr>
                <w:b w:val="0"/>
              </w:rPr>
            </w:pPr>
            <w:r w:rsidRPr="00B7578D">
              <w:rPr>
                <w:b w:val="0"/>
              </w:rPr>
              <w:t>processTransmission(JSONObjectjsonObject)</w:t>
            </w:r>
          </w:p>
        </w:tc>
        <w:tc>
          <w:tcPr>
            <w:tcW w:w="5276" w:type="dxa"/>
          </w:tcPr>
          <w:p w:rsidR="00E942F0" w:rsidRDefault="002C4F5F" w:rsidP="000716F6">
            <w:pPr>
              <w:cnfStyle w:val="00000010000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Heading2"/>
      </w:pPr>
      <w:bookmarkStart w:id="56" w:name="_Toc292886010"/>
      <w:r>
        <w:t xml:space="preserve">Package </w:t>
      </w:r>
      <w:bookmarkEnd w:id="56"/>
      <w:r w:rsidR="007576BF">
        <w:t>network</w:t>
      </w:r>
    </w:p>
    <w:p w:rsidR="00172EE4" w:rsidRDefault="00172EE4" w:rsidP="00172EE4">
      <w:pPr>
        <w:pStyle w:val="Heading3"/>
      </w:pPr>
      <w:r>
        <w:t>Beschreibung</w:t>
      </w:r>
    </w:p>
    <w:p w:rsidR="00172EE4" w:rsidRPr="00172EE4" w:rsidRDefault="00F4450F" w:rsidP="00172EE4">
      <w:r>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rsidR="00135CF3" w:rsidRDefault="00135CF3" w:rsidP="00135CF3">
      <w:pPr>
        <w:pStyle w:val="Heading3"/>
      </w:pPr>
      <w:bookmarkStart w:id="57" w:name="_Toc292886011"/>
      <w:r>
        <w:t>Klassenstruktur</w:t>
      </w:r>
      <w:bookmarkEnd w:id="57"/>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58" w:name="_Toc292886012"/>
      <w:r>
        <w:t>Architekturkonzepte für Package (falls vorhanden)</w:t>
      </w:r>
      <w:bookmarkEnd w:id="5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59" w:name="_Toc292886013"/>
      <w:r>
        <w:t>Klassenspezifikationen</w:t>
      </w:r>
      <w:bookmarkEnd w:id="59"/>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C5371F">
      <w:pPr>
        <w:pStyle w:val="Heading3"/>
      </w:pPr>
      <w:bookmarkStart w:id="60" w:name="_Toc292886014"/>
      <w:bookmarkStart w:id="61" w:name="_Toc292886009"/>
      <w:r>
        <w:t>Interaktionen innerhalb Package (falls sinnvoll)</w:t>
      </w:r>
      <w:bookmarkEnd w:id="60"/>
      <w:bookmarkEnd w:id="61"/>
    </w:p>
    <w:p w:rsidR="0015308D" w:rsidRPr="0015308D" w:rsidRDefault="0015308D" w:rsidP="0015308D"/>
    <w:p w:rsidR="00135CF3" w:rsidRDefault="00135CF3" w:rsidP="00135CF3">
      <w:pPr>
        <w:pStyle w:val="Heading2"/>
      </w:pPr>
      <w:bookmarkStart w:id="62" w:name="_Toc292886015"/>
      <w:r>
        <w:t xml:space="preserve">Package </w:t>
      </w:r>
      <w:bookmarkEnd w:id="62"/>
      <w:r w:rsidR="002A48C6">
        <w:t>models</w:t>
      </w:r>
    </w:p>
    <w:p w:rsidR="00E23DBD" w:rsidRDefault="00E23DBD" w:rsidP="00E23DBD">
      <w:pPr>
        <w:pStyle w:val="Heading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Heading3"/>
      </w:pPr>
      <w:bookmarkStart w:id="63" w:name="_Toc292886016"/>
      <w:r>
        <w:t>Klassenstruktur</w:t>
      </w:r>
      <w:bookmarkEnd w:id="63"/>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Heading3"/>
      </w:pPr>
      <w:bookmarkStart w:id="64" w:name="_Toc292886017"/>
      <w:r>
        <w:t>Architekturkonzepte für Package (falls vorhanden)</w:t>
      </w:r>
      <w:bookmarkEnd w:id="64"/>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Heading3"/>
      </w:pPr>
      <w:bookmarkStart w:id="65" w:name="_Toc292886018"/>
      <w:r>
        <w:t>Klassenspezifikationen</w:t>
      </w:r>
      <w:bookmarkEnd w:id="65"/>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4B789C" w:rsidP="00A74446">
      <w:r>
        <w:t>Die Klassen Customer, Gps</w:t>
      </w:r>
      <w:r w:rsidR="00A74446">
        <w:t xml:space="preserve">Position, TimeEntryType sowie User implementieren alle das Interface Receivable. Die damit implementierten Methoden werden im Abschnitt </w:t>
      </w:r>
      <w:r w:rsidR="00892D41">
        <w:fldChar w:fldCharType="begin"/>
      </w:r>
      <w:r w:rsidR="00A74446">
        <w:instrText xml:space="preserve"> REF _Ref293075004 \w \h </w:instrText>
      </w:r>
      <w:r w:rsidR="00892D41">
        <w:fldChar w:fldCharType="separate"/>
      </w:r>
      <w:r w:rsidR="00A74446">
        <w:t>4.1.4.2</w:t>
      </w:r>
      <w:r w:rsidR="00892D41">
        <w:fldChar w:fldCharType="end"/>
      </w:r>
      <w:r w:rsidR="00892D41">
        <w:fldChar w:fldCharType="begin"/>
      </w:r>
      <w:r w:rsidR="00A74446">
        <w:instrText xml:space="preserve"> REF _Ref293075004 \h </w:instrText>
      </w:r>
      <w:r w:rsidR="00892D41">
        <w:fldChar w:fldCharType="separate"/>
      </w:r>
      <w:r w:rsidR="00A74446">
        <w:t>Receivable</w:t>
      </w:r>
      <w:r w:rsidR="00892D41">
        <w:fldChar w:fldCharType="end"/>
      </w:r>
      <w:r w:rsidR="00A74446">
        <w:t xml:space="preserve"> erläutert.</w:t>
      </w:r>
      <w:r w:rsidR="007C5696">
        <w:t xml:space="preserve"> Die Klasse TimeEntry implementiert die Interfaces Confirmable (siehe </w:t>
      </w:r>
      <w:r w:rsidR="00892D41">
        <w:fldChar w:fldCharType="begin"/>
      </w:r>
      <w:r w:rsidR="007C5696">
        <w:instrText xml:space="preserve"> REF _Ref293075122 \r \h </w:instrText>
      </w:r>
      <w:r w:rsidR="00892D41">
        <w:fldChar w:fldCharType="separate"/>
      </w:r>
      <w:r w:rsidR="007C5696">
        <w:t>4.1.4.1</w:t>
      </w:r>
      <w:r w:rsidR="00892D41">
        <w:fldChar w:fldCharType="end"/>
      </w:r>
      <w:r w:rsidR="00892D41">
        <w:fldChar w:fldCharType="begin"/>
      </w:r>
      <w:r w:rsidR="007C5696">
        <w:instrText xml:space="preserve"> REF _Ref293075122 \h </w:instrText>
      </w:r>
      <w:r w:rsidR="00892D41">
        <w:fldChar w:fldCharType="separate"/>
      </w:r>
      <w:r w:rsidR="007C5696">
        <w:t>Confirmable</w:t>
      </w:r>
      <w:r w:rsidR="00892D41">
        <w:fldChar w:fldCharType="end"/>
      </w:r>
      <w:r w:rsidR="007C5696">
        <w:t xml:space="preserve">) und Transmittable (siehe </w:t>
      </w:r>
      <w:r w:rsidR="00892D41">
        <w:fldChar w:fldCharType="begin"/>
      </w:r>
      <w:r w:rsidR="007C5696">
        <w:instrText xml:space="preserve"> REF _Ref293075145 \r \h </w:instrText>
      </w:r>
      <w:r w:rsidR="00892D41">
        <w:fldChar w:fldCharType="separate"/>
      </w:r>
      <w:r w:rsidR="007C5696">
        <w:t>4.1.4.3</w:t>
      </w:r>
      <w:r w:rsidR="00892D41">
        <w:fldChar w:fldCharType="end"/>
      </w:r>
      <w:r w:rsidR="00892D41">
        <w:fldChar w:fldCharType="begin"/>
      </w:r>
      <w:r w:rsidR="007C5696">
        <w:instrText xml:space="preserve"> REF _Ref293075145 \h </w:instrText>
      </w:r>
      <w:r w:rsidR="00892D41">
        <w:fldChar w:fldCharType="separate"/>
      </w:r>
      <w:r w:rsidR="007C5696">
        <w:t>Transmittable</w:t>
      </w:r>
      <w:r w:rsidR="00892D41">
        <w:fldChar w:fldCharType="end"/>
      </w:r>
      <w:r w:rsidR="007C5696">
        <w:t>).</w:t>
      </w:r>
    </w:p>
    <w:p w:rsidR="00135CF3" w:rsidRDefault="00135CF3" w:rsidP="00135CF3">
      <w:pPr>
        <w:pStyle w:val="Heading3"/>
      </w:pPr>
      <w:bookmarkStart w:id="66" w:name="_Toc292886019"/>
      <w:r>
        <w:t>Interaktionen innerhalb Package (falls sinnvoll)</w:t>
      </w:r>
      <w:bookmarkEnd w:id="66"/>
    </w:p>
    <w:p w:rsidR="0013069F" w:rsidRDefault="003E2AE2" w:rsidP="0013069F">
      <w:pPr>
        <w:pStyle w:val="Heading2"/>
      </w:pPr>
      <w:r>
        <w:t>Package database</w:t>
      </w:r>
    </w:p>
    <w:p w:rsidR="000257C2" w:rsidRDefault="000257C2" w:rsidP="000257C2">
      <w:pPr>
        <w:pStyle w:val="Heading3"/>
      </w:pPr>
      <w:r>
        <w:t>Beschreibung</w:t>
      </w:r>
    </w:p>
    <w:p w:rsidR="000257C2" w:rsidRPr="000257C2" w:rsidRDefault="007F1E37" w:rsidP="000257C2">
      <w:r>
        <w:t xml:space="preserve">Das Package „database“ ist für die Verbindung zur Datenbank verantwortlich. </w:t>
      </w:r>
      <w:r w:rsidR="00FA0768">
        <w:t>Es ist zuständig für die Erstellung der Datenbank und deren Tabellen.</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p>
    <w:p w:rsidR="0013069F" w:rsidRDefault="0013069F" w:rsidP="0013069F">
      <w:pPr>
        <w:pStyle w:val="Heading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Heading3"/>
      </w:pPr>
      <w:r>
        <w:lastRenderedPageBreak/>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Heading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Heading3"/>
      </w:pPr>
      <w:r>
        <w:t>Interaktionen innerhalb Package (falls sinnvoll)</w:t>
      </w:r>
    </w:p>
    <w:p w:rsidR="00AA6430" w:rsidRDefault="00AA6430" w:rsidP="00AA6430">
      <w:pPr>
        <w:pStyle w:val="Heading2"/>
      </w:pPr>
      <w:r>
        <w:t>Package services</w:t>
      </w:r>
    </w:p>
    <w:p w:rsidR="0008161E" w:rsidRDefault="0008161E" w:rsidP="0008161E">
      <w:pPr>
        <w:pStyle w:val="Heading3"/>
      </w:pPr>
      <w:r>
        <w:t>Beschreibung</w:t>
      </w:r>
    </w:p>
    <w:p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rsidR="00AA6430" w:rsidRDefault="00AA6430" w:rsidP="00AA6430">
      <w:pPr>
        <w:pStyle w:val="Heading3"/>
      </w:pPr>
      <w:r>
        <w:t>Klassenstruktur</w:t>
      </w:r>
    </w:p>
    <w:p w:rsidR="00AA6430" w:rsidRDefault="00AA6430" w:rsidP="00AA6430">
      <w:r>
        <w:t>&lt;• Klassendiagramm mit Design-Information wie Zugriffsebenen, Navigationspfaden, Containment (By</w:t>
      </w:r>
    </w:p>
    <w:p w:rsidR="00AA6430" w:rsidRDefault="00AA6430" w:rsidP="00AA6430">
      <w:r>
        <w:t>Value, By Reference)&gt;</w:t>
      </w:r>
    </w:p>
    <w:p w:rsidR="00AA6430" w:rsidRDefault="00AA6430" w:rsidP="00AA6430">
      <w:pPr>
        <w:pStyle w:val="Heading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51464A" w:rsidRPr="00D9516C" w:rsidRDefault="0051464A" w:rsidP="0051464A">
      <w:pPr>
        <w:pStyle w:val="Heading4"/>
      </w:pPr>
      <w:r>
        <w:t>Synchronizer</w:t>
      </w:r>
    </w:p>
    <w:p w:rsidR="0051464A" w:rsidRDefault="004C1DCC" w:rsidP="00AA6430">
      <w:r>
        <w:t>Hilfe?</w:t>
      </w:r>
    </w:p>
    <w:p w:rsidR="0051464A" w:rsidRDefault="00A4235F" w:rsidP="0051464A">
      <w:pPr>
        <w:pStyle w:val="Heading4"/>
      </w:pPr>
      <w:r>
        <w:t xml:space="preserve">Null </w:t>
      </w:r>
      <w:r w:rsidR="0051464A">
        <w:t>Object</w:t>
      </w:r>
    </w:p>
    <w:p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rsidR="00AA6430" w:rsidRDefault="00AA6430" w:rsidP="00AA6430">
      <w:pPr>
        <w:pStyle w:val="Heading3"/>
      </w:pPr>
      <w:r>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E576EE" w:rsidRDefault="00E576EE" w:rsidP="00E576EE">
      <w:r>
        <w:lastRenderedPageBreak/>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rsidR="00972E57" w:rsidRDefault="009E1696" w:rsidP="009E1696">
      <w:pPr>
        <w:pStyle w:val="Heading4"/>
      </w:pPr>
      <w:r>
        <w:t>Synchronizer</w:t>
      </w:r>
    </w:p>
    <w:p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ediumShading1-Accent1"/>
        <w:tblW w:w="0" w:type="auto"/>
        <w:tblLook w:val="04A0"/>
      </w:tblPr>
      <w:tblGrid>
        <w:gridCol w:w="1526"/>
        <w:gridCol w:w="7686"/>
      </w:tblGrid>
      <w:tr w:rsidR="00751726" w:rsidTr="00FD4719">
        <w:trPr>
          <w:cnfStyle w:val="100000000000"/>
        </w:trPr>
        <w:tc>
          <w:tcPr>
            <w:cnfStyle w:val="001000000000"/>
            <w:tcW w:w="1526" w:type="dxa"/>
          </w:tcPr>
          <w:p w:rsidR="00751726" w:rsidRDefault="00751726" w:rsidP="009E1696">
            <w:r>
              <w:t>Methode</w:t>
            </w:r>
          </w:p>
        </w:tc>
        <w:tc>
          <w:tcPr>
            <w:tcW w:w="7686" w:type="dxa"/>
          </w:tcPr>
          <w:p w:rsidR="00751726" w:rsidRDefault="00751726" w:rsidP="009E1696">
            <w:pPr>
              <w:cnfStyle w:val="100000000000"/>
            </w:pPr>
            <w:r>
              <w:t>Beschreibung</w:t>
            </w:r>
          </w:p>
        </w:tc>
      </w:tr>
      <w:tr w:rsidR="00751726" w:rsidTr="00FD4719">
        <w:trPr>
          <w:cnfStyle w:val="000000100000"/>
        </w:trPr>
        <w:tc>
          <w:tcPr>
            <w:cnfStyle w:val="001000000000"/>
            <w:tcW w:w="1526" w:type="dxa"/>
          </w:tcPr>
          <w:p w:rsidR="00751726" w:rsidRPr="00FD4719" w:rsidRDefault="0095685B" w:rsidP="009E1696">
            <w:pPr>
              <w:rPr>
                <w:b w:val="0"/>
              </w:rPr>
            </w:pPr>
            <w:r w:rsidRPr="00FD4719">
              <w:rPr>
                <w:b w:val="0"/>
              </w:rPr>
              <w:t>s</w:t>
            </w:r>
            <w:r w:rsidR="00751726" w:rsidRPr="00FD4719">
              <w:rPr>
                <w:b w:val="0"/>
              </w:rPr>
              <w:t>ynchronize()</w:t>
            </w:r>
          </w:p>
        </w:tc>
        <w:tc>
          <w:tcPr>
            <w:tcW w:w="7686" w:type="dxa"/>
          </w:tcPr>
          <w:p w:rsidR="00751726" w:rsidRDefault="006F16E5" w:rsidP="009E1696">
            <w:pPr>
              <w:cnfStyle w:val="000000100000"/>
            </w:pPr>
            <w:r>
              <w:t>Synchronisiert für die vorgesehene Klasse jeweils die Datenbank</w:t>
            </w:r>
            <w:r w:rsidR="006A6327">
              <w:t xml:space="preserve">. </w:t>
            </w:r>
          </w:p>
        </w:tc>
      </w:tr>
    </w:tbl>
    <w:p w:rsidR="00751726" w:rsidRDefault="00494E26" w:rsidP="00494E26">
      <w:pPr>
        <w:pStyle w:val="Heading4"/>
      </w:pPr>
      <w:r>
        <w:t>CustomerSynchronizer</w:t>
      </w:r>
    </w:p>
    <w:p w:rsidR="00494E26" w:rsidRDefault="00813BA8" w:rsidP="00494E26">
      <w:r>
        <w:t xml:space="preserve">Die Klasse </w:t>
      </w:r>
      <w:r w:rsidR="00F356BE">
        <w:t>CustomerSynchronizer</w:t>
      </w:r>
      <w:r w:rsidR="00934864">
        <w:t xml:space="preserve"> ist dafür zuständig, dass die auf dem Server befindlichen Kunden Daten auf den Client übertragen werden.</w:t>
      </w:r>
    </w:p>
    <w:tbl>
      <w:tblPr>
        <w:tblStyle w:val="MediumShading1-Accent1"/>
        <w:tblW w:w="0" w:type="auto"/>
        <w:tblLook w:val="04A0"/>
      </w:tblPr>
      <w:tblGrid>
        <w:gridCol w:w="1526"/>
        <w:gridCol w:w="7686"/>
      </w:tblGrid>
      <w:tr w:rsidR="00BA520D" w:rsidTr="00FD4719">
        <w:trPr>
          <w:cnfStyle w:val="100000000000"/>
        </w:trPr>
        <w:tc>
          <w:tcPr>
            <w:cnfStyle w:val="001000000000"/>
            <w:tcW w:w="1526" w:type="dxa"/>
          </w:tcPr>
          <w:p w:rsidR="00BA520D" w:rsidRDefault="00BA520D" w:rsidP="00494E26">
            <w:r>
              <w:t>Methode</w:t>
            </w:r>
          </w:p>
        </w:tc>
        <w:tc>
          <w:tcPr>
            <w:tcW w:w="7686" w:type="dxa"/>
          </w:tcPr>
          <w:p w:rsidR="00BA520D" w:rsidRDefault="00BA520D" w:rsidP="00494E26">
            <w:pPr>
              <w:cnfStyle w:val="100000000000"/>
            </w:pPr>
            <w:r>
              <w:t>Beschreibung</w:t>
            </w:r>
          </w:p>
        </w:tc>
      </w:tr>
      <w:tr w:rsidR="00525163" w:rsidTr="00FD4719">
        <w:trPr>
          <w:cnfStyle w:val="000000100000"/>
        </w:trPr>
        <w:tc>
          <w:tcPr>
            <w:cnfStyle w:val="001000000000"/>
            <w:tcW w:w="1526" w:type="dxa"/>
          </w:tcPr>
          <w:p w:rsidR="00525163" w:rsidRPr="00FD4719" w:rsidRDefault="00525163" w:rsidP="00494E26">
            <w:pPr>
              <w:rPr>
                <w:b w:val="0"/>
              </w:rPr>
            </w:pPr>
            <w:r w:rsidRPr="00FD4719">
              <w:rPr>
                <w:b w:val="0"/>
              </w:rPr>
              <w:t>synchronize()</w:t>
            </w:r>
          </w:p>
        </w:tc>
        <w:tc>
          <w:tcPr>
            <w:tcW w:w="7686" w:type="dxa"/>
          </w:tcPr>
          <w:p w:rsidR="00525163" w:rsidRDefault="00AF1AA1" w:rsidP="00494E26">
            <w:pPr>
              <w:cnfStyle w:val="00000010000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rsidR="00BA520D" w:rsidRDefault="00536858" w:rsidP="00536858">
      <w:pPr>
        <w:pStyle w:val="Heading4"/>
      </w:pPr>
      <w:r>
        <w:t>PositionSynchronizer</w:t>
      </w:r>
    </w:p>
    <w:p w:rsidR="00536858" w:rsidRDefault="00536858" w:rsidP="00536858">
      <w:r>
        <w:t>Die Klasse PositionSynchronizer</w:t>
      </w:r>
      <w:r w:rsidR="00852DA7">
        <w:t>speichert die GpsPositionen</w:t>
      </w:r>
    </w:p>
    <w:tbl>
      <w:tblPr>
        <w:tblStyle w:val="MediumShading1-Accent1"/>
        <w:tblW w:w="0" w:type="auto"/>
        <w:tblLook w:val="04A0"/>
      </w:tblPr>
      <w:tblGrid>
        <w:gridCol w:w="1526"/>
        <w:gridCol w:w="7686"/>
      </w:tblGrid>
      <w:tr w:rsidR="00852DA7" w:rsidTr="00FD4719">
        <w:trPr>
          <w:cnfStyle w:val="100000000000"/>
        </w:trPr>
        <w:tc>
          <w:tcPr>
            <w:cnfStyle w:val="001000000000"/>
            <w:tcW w:w="1526" w:type="dxa"/>
          </w:tcPr>
          <w:p w:rsidR="00852DA7" w:rsidRDefault="00852DA7" w:rsidP="00536858">
            <w:r>
              <w:t>Methode</w:t>
            </w:r>
          </w:p>
        </w:tc>
        <w:tc>
          <w:tcPr>
            <w:tcW w:w="7686" w:type="dxa"/>
          </w:tcPr>
          <w:p w:rsidR="00852DA7" w:rsidRDefault="00852DA7" w:rsidP="00536858">
            <w:pPr>
              <w:cnfStyle w:val="100000000000"/>
            </w:pPr>
            <w:r>
              <w:t>Beschreibung</w:t>
            </w:r>
          </w:p>
        </w:tc>
      </w:tr>
      <w:tr w:rsidR="00852DA7" w:rsidTr="00FD4719">
        <w:trPr>
          <w:cnfStyle w:val="000000100000"/>
        </w:trPr>
        <w:tc>
          <w:tcPr>
            <w:cnfStyle w:val="001000000000"/>
            <w:tcW w:w="1526" w:type="dxa"/>
          </w:tcPr>
          <w:p w:rsidR="00852DA7" w:rsidRPr="00FD4719" w:rsidRDefault="00302172" w:rsidP="00536858">
            <w:pPr>
              <w:rPr>
                <w:b w:val="0"/>
              </w:rPr>
            </w:pPr>
            <w:r w:rsidRPr="00FD4719">
              <w:rPr>
                <w:b w:val="0"/>
              </w:rPr>
              <w:t>s</w:t>
            </w:r>
            <w:r w:rsidR="00D253A8" w:rsidRPr="00FD4719">
              <w:rPr>
                <w:b w:val="0"/>
              </w:rPr>
              <w:t>ynchronize()</w:t>
            </w:r>
          </w:p>
        </w:tc>
        <w:tc>
          <w:tcPr>
            <w:tcW w:w="7686" w:type="dxa"/>
          </w:tcPr>
          <w:p w:rsidR="00852DA7" w:rsidRDefault="00852DA7" w:rsidP="00536858">
            <w:pPr>
              <w:cnfStyle w:val="000000100000"/>
            </w:pPr>
          </w:p>
        </w:tc>
      </w:tr>
    </w:tbl>
    <w:p w:rsidR="00E51CBB" w:rsidRDefault="0062700C" w:rsidP="0062700C">
      <w:pPr>
        <w:pStyle w:val="Heading4"/>
      </w:pPr>
      <w:r>
        <w:t>TimeEntrySynchronizer</w:t>
      </w:r>
    </w:p>
    <w:p w:rsidR="0062700C" w:rsidRDefault="0062700C" w:rsidP="0062700C">
      <w:r>
        <w:t xml:space="preserve">Die Klasse </w:t>
      </w:r>
      <w:r w:rsidR="00977C44">
        <w:t>PositionSynchronizer</w:t>
      </w:r>
      <w:r>
        <w:t xml:space="preserve"> ist dafür zuständig, dass die Zeiteinträge an den Server übermittelt werden.</w:t>
      </w:r>
    </w:p>
    <w:tbl>
      <w:tblPr>
        <w:tblStyle w:val="MediumShading1-Accent1"/>
        <w:tblW w:w="0" w:type="auto"/>
        <w:tblLook w:val="04A0"/>
      </w:tblPr>
      <w:tblGrid>
        <w:gridCol w:w="1526"/>
        <w:gridCol w:w="7686"/>
      </w:tblGrid>
      <w:tr w:rsidR="00D1547B" w:rsidTr="00FD4719">
        <w:trPr>
          <w:cnfStyle w:val="100000000000"/>
        </w:trPr>
        <w:tc>
          <w:tcPr>
            <w:cnfStyle w:val="001000000000"/>
            <w:tcW w:w="1526" w:type="dxa"/>
          </w:tcPr>
          <w:p w:rsidR="00D1547B" w:rsidRDefault="00D1547B" w:rsidP="0062700C">
            <w:r>
              <w:t>Methode</w:t>
            </w:r>
          </w:p>
        </w:tc>
        <w:tc>
          <w:tcPr>
            <w:tcW w:w="7686" w:type="dxa"/>
          </w:tcPr>
          <w:p w:rsidR="00D1547B" w:rsidRDefault="00D1547B" w:rsidP="0062700C">
            <w:pPr>
              <w:cnfStyle w:val="100000000000"/>
            </w:pPr>
            <w:r>
              <w:t>Beschreibung</w:t>
            </w:r>
          </w:p>
        </w:tc>
      </w:tr>
      <w:tr w:rsidR="00D1547B" w:rsidTr="00FD4719">
        <w:trPr>
          <w:cnfStyle w:val="000000100000"/>
        </w:trPr>
        <w:tc>
          <w:tcPr>
            <w:cnfStyle w:val="001000000000"/>
            <w:tcW w:w="1526" w:type="dxa"/>
          </w:tcPr>
          <w:p w:rsidR="00D1547B" w:rsidRPr="00FD4719" w:rsidRDefault="00034430" w:rsidP="0062700C">
            <w:pPr>
              <w:rPr>
                <w:b w:val="0"/>
              </w:rPr>
            </w:pPr>
            <w:r w:rsidRPr="00FD4719">
              <w:rPr>
                <w:b w:val="0"/>
              </w:rPr>
              <w:t>synchronize()</w:t>
            </w:r>
          </w:p>
        </w:tc>
        <w:tc>
          <w:tcPr>
            <w:tcW w:w="7686" w:type="dxa"/>
          </w:tcPr>
          <w:p w:rsidR="00D1547B" w:rsidRDefault="00F22D16" w:rsidP="00034430">
            <w:pPr>
              <w:cnfStyle w:val="000000100000"/>
            </w:pPr>
            <w:r>
              <w:t>Überträgt die noch nicht übermittelten TimeEntries</w:t>
            </w:r>
            <w:r w:rsidR="00B10E0E">
              <w:t xml:space="preserve">mit Hilfe der Klasse </w:t>
            </w:r>
            <w:r w:rsidR="00F77C5B">
              <w:t>TimeEntryHelper</w:t>
            </w:r>
            <w:r w:rsidR="00B10E0E">
              <w:t xml:space="preserve"> des Packages „network“ an den Server.</w:t>
            </w:r>
          </w:p>
        </w:tc>
      </w:tr>
    </w:tbl>
    <w:p w:rsidR="00D1547B" w:rsidRDefault="000E735C" w:rsidP="000E735C">
      <w:pPr>
        <w:pStyle w:val="Heading4"/>
      </w:pPr>
      <w:r>
        <w:t>TimeEntryTypeSynchronizer</w:t>
      </w:r>
    </w:p>
    <w:p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ediumShading1-Accent1"/>
        <w:tblW w:w="0" w:type="auto"/>
        <w:tblLook w:val="04A0"/>
      </w:tblPr>
      <w:tblGrid>
        <w:gridCol w:w="1526"/>
        <w:gridCol w:w="7686"/>
      </w:tblGrid>
      <w:tr w:rsidR="000E735C" w:rsidTr="00FD4719">
        <w:trPr>
          <w:cnfStyle w:val="100000000000"/>
        </w:trPr>
        <w:tc>
          <w:tcPr>
            <w:cnfStyle w:val="001000000000"/>
            <w:tcW w:w="1526" w:type="dxa"/>
          </w:tcPr>
          <w:p w:rsidR="000E735C" w:rsidRDefault="000E735C" w:rsidP="000E735C">
            <w:r>
              <w:t>Methode</w:t>
            </w:r>
          </w:p>
        </w:tc>
        <w:tc>
          <w:tcPr>
            <w:tcW w:w="7686" w:type="dxa"/>
          </w:tcPr>
          <w:p w:rsidR="000E735C" w:rsidRDefault="000E735C" w:rsidP="000E735C">
            <w:pPr>
              <w:cnfStyle w:val="100000000000"/>
            </w:pPr>
            <w:r>
              <w:t>Beschreibung</w:t>
            </w:r>
          </w:p>
        </w:tc>
      </w:tr>
      <w:tr w:rsidR="000E735C" w:rsidTr="00FD4719">
        <w:trPr>
          <w:cnfStyle w:val="000000100000"/>
        </w:trPr>
        <w:tc>
          <w:tcPr>
            <w:cnfStyle w:val="001000000000"/>
            <w:tcW w:w="1526" w:type="dxa"/>
          </w:tcPr>
          <w:p w:rsidR="000E735C" w:rsidRPr="00FD4719" w:rsidRDefault="000E735C" w:rsidP="000E735C">
            <w:pPr>
              <w:rPr>
                <w:b w:val="0"/>
              </w:rPr>
            </w:pPr>
            <w:r w:rsidRPr="00FD4719">
              <w:rPr>
                <w:b w:val="0"/>
              </w:rPr>
              <w:t>Synchronize()</w:t>
            </w:r>
          </w:p>
        </w:tc>
        <w:tc>
          <w:tcPr>
            <w:tcW w:w="7686" w:type="dxa"/>
          </w:tcPr>
          <w:p w:rsidR="000E735C" w:rsidRDefault="000E735C" w:rsidP="000E735C">
            <w:pPr>
              <w:cnfStyle w:val="00000010000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TimeEntryTypeHelper</w:t>
            </w:r>
            <w:r w:rsidR="00D870E5">
              <w:t xml:space="preserve"> des Packages „network“.</w:t>
            </w:r>
          </w:p>
        </w:tc>
      </w:tr>
    </w:tbl>
    <w:p w:rsidR="000E735C" w:rsidRPr="000E735C" w:rsidRDefault="000E735C" w:rsidP="000E735C"/>
    <w:p w:rsidR="00AA6430" w:rsidRDefault="00AA6430" w:rsidP="00AA6430">
      <w:pPr>
        <w:pStyle w:val="Heading3"/>
      </w:pPr>
      <w:r>
        <w:t>Interaktionen innerhalb Package (falls sinnvoll)</w:t>
      </w:r>
    </w:p>
    <w:p w:rsidR="008A4B86" w:rsidRDefault="008A4B86" w:rsidP="008A4B86">
      <w:pPr>
        <w:pStyle w:val="Heading2"/>
      </w:pPr>
      <w:r>
        <w:t>Package gui/gen</w:t>
      </w:r>
    </w:p>
    <w:p w:rsidR="00586292" w:rsidRDefault="00586292" w:rsidP="00586292">
      <w:pPr>
        <w:pStyle w:val="Heading3"/>
      </w:pPr>
      <w:r>
        <w:t>Beschreibung</w:t>
      </w:r>
    </w:p>
    <w:p w:rsidR="00C9706B" w:rsidRPr="00586292" w:rsidRDefault="00C9706B" w:rsidP="00586292">
      <w:r>
        <w:lastRenderedPageBreak/>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Heading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Heading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Heading3"/>
      </w:pPr>
      <w:r>
        <w:t>Interaktionen innerhalb Package (falls sinnvoll)</w:t>
      </w:r>
    </w:p>
    <w:p w:rsidR="008A4B86" w:rsidRDefault="00BE08B2" w:rsidP="008A4B86">
      <w:pPr>
        <w:pStyle w:val="Heading2"/>
      </w:pPr>
      <w:r>
        <w:t>Package activities</w:t>
      </w:r>
    </w:p>
    <w:p w:rsidR="00A56DC5" w:rsidRDefault="00A56DC5" w:rsidP="00A56DC5">
      <w:pPr>
        <w:pStyle w:val="Heading3"/>
      </w:pPr>
      <w:r>
        <w:t>Beschreibung</w:t>
      </w:r>
    </w:p>
    <w:p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rsidR="008A4B86" w:rsidRDefault="008A4B86" w:rsidP="008A4B86">
      <w:pPr>
        <w:pStyle w:val="Heading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Heading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Heading3"/>
      </w:pPr>
      <w:r>
        <w:lastRenderedPageBreak/>
        <w:t>Interaktionen innerhalb Package (falls sinnvoll)</w:t>
      </w:r>
    </w:p>
    <w:p w:rsidR="00135CF3" w:rsidRPr="00135CF3" w:rsidRDefault="00135CF3" w:rsidP="00135CF3"/>
    <w:p w:rsidR="00457464" w:rsidRDefault="00457464" w:rsidP="00457464">
      <w:pPr>
        <w:pStyle w:val="Heading1"/>
      </w:pPr>
      <w:bookmarkStart w:id="67" w:name="_Toc292886020"/>
      <w:r>
        <w:t>Real Use Cases</w:t>
      </w:r>
      <w:bookmarkEnd w:id="67"/>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Heading1"/>
      </w:pPr>
      <w:bookmarkStart w:id="68" w:name="_Toc292886021"/>
      <w:r>
        <w:t>Pr</w:t>
      </w:r>
      <w:r w:rsidR="00DD5A17">
        <w:t>ozesse und Threads</w:t>
      </w:r>
      <w:bookmarkEnd w:id="68"/>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Heading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Heading2"/>
      </w:pPr>
      <w:r>
        <w:t>Client</w:t>
      </w:r>
    </w:p>
    <w:p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Heading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Heading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686784" w:rsidRPr="00B7096A" w:rsidRDefault="00686784">
      <w:pPr>
        <w:rPr>
          <w:b/>
          <w:bCs/>
          <w:color w:val="FFFFFF" w:themeColor="background1"/>
          <w:spacing w:val="15"/>
          <w:sz w:val="22"/>
          <w:szCs w:val="22"/>
        </w:rPr>
      </w:pPr>
      <w:bookmarkStart w:id="69" w:name="_Toc292886022"/>
      <w:r w:rsidRPr="00B7096A">
        <w:br w:type="page"/>
      </w:r>
    </w:p>
    <w:p w:rsidR="00DD5A17" w:rsidRDefault="00DD5A17" w:rsidP="001D1FCF">
      <w:pPr>
        <w:pStyle w:val="Heading1"/>
      </w:pPr>
      <w:r>
        <w:lastRenderedPageBreak/>
        <w:t>Datenspeicherung</w:t>
      </w:r>
      <w:bookmarkEnd w:id="69"/>
    </w:p>
    <w:p w:rsidR="001D1FCF" w:rsidRDefault="009033A4" w:rsidP="001D1FCF">
      <w:r>
        <w:t>&lt;Beschreibung mit Diagramm der Datenspeicherung [Data Model]. (zum Beispiel: Datenbank)&gt;</w:t>
      </w:r>
    </w:p>
    <w:p w:rsidR="002F6892" w:rsidRDefault="002F6892" w:rsidP="002F6892">
      <w:pPr>
        <w:pStyle w:val="Heading2"/>
      </w:pPr>
      <w:bookmarkStart w:id="70" w:name="_Toc292886023"/>
      <w:r>
        <w:t>Persistenz Rails</w:t>
      </w:r>
      <w:bookmarkEnd w:id="70"/>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 xml:space="preserve">ionoverConfiguration“ erzeugt. In Ruby on Rails bedeutet das folgende </w:t>
      </w:r>
      <w:r w:rsidR="00E0357F" w:rsidRPr="00B7096A">
        <w:t>wichtige</w:t>
      </w:r>
      <w:r>
        <w:t xml:space="preserve"> Dinge:</w:t>
      </w:r>
    </w:p>
    <w:p w:rsidR="00DE59F1" w:rsidRDefault="00DE59F1" w:rsidP="00DE59F1">
      <w:pPr>
        <w:pStyle w:val="ListParagraph"/>
        <w:numPr>
          <w:ilvl w:val="0"/>
          <w:numId w:val="5"/>
        </w:numPr>
      </w:pPr>
      <w:r>
        <w:t>Tabellennamen und Feldnamen werden klein_und_mit_underscore geschrieben</w:t>
      </w:r>
    </w:p>
    <w:p w:rsidR="00DE59F1" w:rsidRDefault="00DE59F1" w:rsidP="00DE59F1">
      <w:pPr>
        <w:pStyle w:val="ListParagraph"/>
        <w:numPr>
          <w:ilvl w:val="0"/>
          <w:numId w:val="5"/>
        </w:numPr>
      </w:pPr>
      <w:r>
        <w:t>Jede Tabelle verfügt über folgende Attribute</w:t>
      </w:r>
    </w:p>
    <w:p w:rsidR="00DE59F1" w:rsidRDefault="00DE59F1" w:rsidP="00DE59F1">
      <w:pPr>
        <w:pStyle w:val="ListParagraph"/>
        <w:numPr>
          <w:ilvl w:val="1"/>
          <w:numId w:val="5"/>
        </w:numPr>
      </w:pPr>
      <w:r>
        <w:t>id: Die automatisch inkrementierte ID des Records</w:t>
      </w:r>
    </w:p>
    <w:p w:rsidR="00DE59F1" w:rsidRDefault="00DE59F1" w:rsidP="00DE59F1">
      <w:pPr>
        <w:pStyle w:val="ListParagraph"/>
        <w:numPr>
          <w:ilvl w:val="1"/>
          <w:numId w:val="5"/>
        </w:numPr>
      </w:pPr>
      <w:r>
        <w:t>created_at: Datum und Zeit, wann der Record erstellt wurde</w:t>
      </w:r>
    </w:p>
    <w:p w:rsidR="00DE59F1" w:rsidRDefault="00DE59F1" w:rsidP="00DE59F1">
      <w:pPr>
        <w:pStyle w:val="ListParagraph"/>
        <w:numPr>
          <w:ilvl w:val="1"/>
          <w:numId w:val="5"/>
        </w:numPr>
      </w:pPr>
      <w:r>
        <w:t>updated_at: Datum und Zeit, wann der Record zuletzt editiert wurde</w:t>
      </w:r>
    </w:p>
    <w:p w:rsidR="00DE59F1" w:rsidRDefault="00DE59F1" w:rsidP="00DE59F1">
      <w:pPr>
        <w:pStyle w:val="ListParagraph"/>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Heading2"/>
      </w:pPr>
      <w:bookmarkStart w:id="71" w:name="_Toc292886024"/>
      <w:r>
        <w:t>Persistenz Android</w:t>
      </w:r>
      <w:bookmarkEnd w:id="71"/>
    </w:p>
    <w:p w:rsidR="00244E1E" w:rsidRDefault="00244E1E" w:rsidP="00244E1E">
      <w:r>
        <w:t xml:space="preserve">Die Daten werden mithilfe des ORMLite in einer lokalen SQLite Datenbank gespeichert. Dieses ORM hat sich während der Evaluation sehr bewährt. Weitere Infos zum Entscheid sind unter </w:t>
      </w:r>
      <w:r w:rsidR="00892D41">
        <w:fldChar w:fldCharType="begin"/>
      </w:r>
      <w:r>
        <w:instrText xml:space="preserve"> REF _Ref290464196 \r \h </w:instrText>
      </w:r>
      <w:r w:rsidR="00892D41">
        <w:fldChar w:fldCharType="separate"/>
      </w:r>
      <w:r>
        <w:t>7.1.1</w:t>
      </w:r>
      <w:r w:rsidR="00892D41">
        <w:fldChar w:fldCharType="end"/>
      </w:r>
      <w:r w:rsidR="00892D41">
        <w:fldChar w:fldCharType="begin"/>
      </w:r>
      <w:r>
        <w:instrText xml:space="preserve"> REF _Ref290464196 \h </w:instrText>
      </w:r>
      <w:r w:rsidR="00892D41">
        <w:fldChar w:fldCharType="separate"/>
      </w:r>
      <w:r>
        <w:t>Datenspeicherung / ORM</w:t>
      </w:r>
      <w:r w:rsidR="00892D41">
        <w:fldChar w:fldCharType="end"/>
      </w:r>
      <w:r>
        <w:t xml:space="preserve"> einsehbar</w:t>
      </w:r>
      <w:r w:rsidR="00DE5B37">
        <w:t>.</w:t>
      </w:r>
    </w:p>
    <w:p w:rsidR="00DD5A17" w:rsidRDefault="00DD5A17" w:rsidP="001D1FCF">
      <w:pPr>
        <w:pStyle w:val="Heading1"/>
      </w:pPr>
      <w:bookmarkStart w:id="72" w:name="_Toc292886025"/>
      <w:r>
        <w:t>Grössen und Leistung</w:t>
      </w:r>
      <w:bookmarkEnd w:id="72"/>
    </w:p>
    <w:p w:rsidR="00920FC2" w:rsidRDefault="00920FC2" w:rsidP="00920FC2">
      <w:pPr>
        <w:pStyle w:val="Heading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Heading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Heading1"/>
      </w:pPr>
      <w:bookmarkStart w:id="73" w:name="_Toc292886026"/>
      <w:r>
        <w:lastRenderedPageBreak/>
        <w:t>Anhang</w:t>
      </w:r>
      <w:bookmarkEnd w:id="73"/>
    </w:p>
    <w:p w:rsidR="00850B17" w:rsidRDefault="00850B17" w:rsidP="00850B17">
      <w:pPr>
        <w:pStyle w:val="Heading2"/>
      </w:pPr>
      <w:bookmarkStart w:id="74" w:name="_Ref292107157"/>
      <w:bookmarkStart w:id="75" w:name="_Ref292107175"/>
      <w:bookmarkStart w:id="76" w:name="_Toc292886027"/>
      <w:r>
        <w:t>Architekturentscheide</w:t>
      </w:r>
      <w:bookmarkEnd w:id="74"/>
      <w:bookmarkEnd w:id="75"/>
      <w:bookmarkEnd w:id="76"/>
    </w:p>
    <w:p w:rsidR="00850B17" w:rsidRDefault="00850B17" w:rsidP="00850B17">
      <w:pPr>
        <w:pStyle w:val="Heading3"/>
      </w:pPr>
      <w:bookmarkStart w:id="77" w:name="_Ref290464196"/>
      <w:bookmarkStart w:id="78" w:name="_Toc292886028"/>
      <w:r>
        <w:t>Datenspeicherung / ORM</w:t>
      </w:r>
      <w:bookmarkEnd w:id="77"/>
      <w:bookmarkEnd w:id="78"/>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Heading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Heading4"/>
      </w:pPr>
      <w:r>
        <w:rPr>
          <w:noProof/>
          <w:lang w:eastAsia="de-CH"/>
        </w:rPr>
        <w:drawing>
          <wp:anchor distT="0" distB="0" distL="114300" distR="114300" simplePos="0" relativeHeight="251675648" behindDoc="1" locked="0" layoutInCell="1" allowOverlap="1">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500" cy="1426210"/>
                    </a:xfrm>
                    <a:prstGeom prst="rect">
                      <a:avLst/>
                    </a:prstGeom>
                  </pic:spPr>
                </pic:pic>
              </a:graphicData>
            </a:graphic>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Zusätzlich bietet ORMLite</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Heading4"/>
      </w:pPr>
      <w:r>
        <w:t>DB4O</w:t>
      </w:r>
    </w:p>
    <w:p w:rsidR="00E152A7" w:rsidRPr="00E152A7" w:rsidRDefault="00DD1696" w:rsidP="00E152A7">
      <w:r>
        <w:rPr>
          <w:noProof/>
          <w:lang w:eastAsia="de-CH"/>
        </w:rPr>
        <w:drawing>
          <wp:anchor distT="0" distB="0" distL="114300" distR="114300" simplePos="0" relativeHeight="251677696" behindDoc="0" locked="0" layoutInCell="1" allowOverlap="1">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65200" cy="482600"/>
                    </a:xfrm>
                    <a:prstGeom prst="rect">
                      <a:avLst/>
                    </a:prstGeom>
                  </pic:spPr>
                </pic:pic>
              </a:graphicData>
            </a:graphic>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p>
    <w:p w:rsidR="00EC3CC2" w:rsidRDefault="00C732E9" w:rsidP="00C732E9">
      <w:r>
        <w:t xml:space="preserve">Weitere Informationen unter </w:t>
      </w:r>
      <w:r w:rsidRPr="00C732E9">
        <w:t>http://developer.db4o.com/</w:t>
      </w:r>
    </w:p>
    <w:p w:rsidR="00D32376" w:rsidRDefault="000F19B8" w:rsidP="00D32376">
      <w:pPr>
        <w:pStyle w:val="Heading4"/>
      </w:pPr>
      <w:r>
        <w:rPr>
          <w:noProof/>
          <w:lang w:eastAsia="de-CH"/>
        </w:rPr>
        <w:drawing>
          <wp:anchor distT="0" distB="0" distL="114300" distR="114300" simplePos="0" relativeHeight="251679744" behindDoc="0" locked="0" layoutInCell="1" allowOverlap="1">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514350"/>
                    </a:xfrm>
                    <a:prstGeom prst="rect">
                      <a:avLst/>
                    </a:prstGeom>
                  </pic:spPr>
                </pic:pic>
              </a:graphicData>
            </a:graphic>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Heading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9600" cy="184150"/>
                    </a:xfrm>
                    <a:prstGeom prst="rect">
                      <a:avLst/>
                    </a:prstGeom>
                  </pic:spPr>
                </pic:pic>
              </a:graphicData>
            </a:graphic>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5"/>
      <w:footerReference w:type="default" r:id="rId3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603" w:rsidRDefault="00C54603" w:rsidP="008F2373">
      <w:pPr>
        <w:spacing w:after="0"/>
      </w:pPr>
      <w:r>
        <w:separator/>
      </w:r>
    </w:p>
  </w:endnote>
  <w:endnote w:type="continuationSeparator" w:id="1">
    <w:p w:rsidR="00C54603" w:rsidRDefault="00C54603" w:rsidP="008F2373">
      <w:pPr>
        <w:spacing w:after="0"/>
      </w:pPr>
      <w:r>
        <w:continuationSeparator/>
      </w:r>
    </w:p>
  </w:endnote>
  <w:endnote w:type="continuationNotice" w:id="2">
    <w:p w:rsidR="00C54603" w:rsidRDefault="00C54603">
      <w:pPr>
        <w:spacing w:after="0"/>
      </w:pP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66" w:rsidRDefault="00DB0C66">
    <w:pPr>
      <w:pStyle w:val="Footer"/>
    </w:pPr>
    <w:r w:rsidRPr="00EE2AB1">
      <w:rPr>
        <w:lang w:val="en-GB"/>
      </w:rPr>
      <w:t>EL, HC, SD, TD, WR</w:t>
    </w:r>
    <w:r w:rsidRPr="00EE2AB1">
      <w:rPr>
        <w:lang w:val="en-GB"/>
      </w:rPr>
      <w:tab/>
    </w:r>
    <w:r w:rsidR="00892D41">
      <w:fldChar w:fldCharType="begin"/>
    </w:r>
    <w:r>
      <w:instrText xml:space="preserve"> DATE  \@ "d. MMMM yyyy"  \* MERGEFORMAT </w:instrText>
    </w:r>
    <w:r w:rsidR="00892D41">
      <w:fldChar w:fldCharType="separate"/>
    </w:r>
    <w:r w:rsidR="009B2520">
      <w:rPr>
        <w:noProof/>
      </w:rPr>
      <w:t>14. Mai 2011</w:t>
    </w:r>
    <w:r w:rsidR="00892D41">
      <w:fldChar w:fldCharType="end"/>
    </w:r>
    <w:r>
      <w:tab/>
    </w:r>
    <w:r>
      <w:rPr>
        <w:lang w:val="de-DE"/>
      </w:rPr>
      <w:t xml:space="preserve">Seite </w:t>
    </w:r>
    <w:r w:rsidR="00892D41">
      <w:rPr>
        <w:b/>
      </w:rPr>
      <w:fldChar w:fldCharType="begin"/>
    </w:r>
    <w:r>
      <w:rPr>
        <w:b/>
      </w:rPr>
      <w:instrText>PAGE  \* Arabic  \* MERGEFORMAT</w:instrText>
    </w:r>
    <w:r w:rsidR="00892D41">
      <w:rPr>
        <w:b/>
      </w:rPr>
      <w:fldChar w:fldCharType="separate"/>
    </w:r>
    <w:r w:rsidR="00A51AB4" w:rsidRPr="00A51AB4">
      <w:rPr>
        <w:b/>
        <w:noProof/>
        <w:lang w:val="de-DE"/>
      </w:rPr>
      <w:t>15</w:t>
    </w:r>
    <w:r w:rsidR="00892D41">
      <w:rPr>
        <w:b/>
      </w:rPr>
      <w:fldChar w:fldCharType="end"/>
    </w:r>
    <w:r>
      <w:rPr>
        <w:lang w:val="de-DE"/>
      </w:rPr>
      <w:t xml:space="preserve"> von </w:t>
    </w:r>
    <w:fldSimple w:instr="NUMPAGES  \* Arabic  \* MERGEFORMAT">
      <w:r w:rsidR="00A51AB4" w:rsidRPr="00A51AB4">
        <w:rPr>
          <w:b/>
          <w:noProof/>
          <w:lang w:val="de-DE"/>
        </w:rPr>
        <w:t>31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603" w:rsidRDefault="00C54603" w:rsidP="008F2373">
      <w:pPr>
        <w:spacing w:after="0"/>
      </w:pPr>
      <w:r>
        <w:separator/>
      </w:r>
    </w:p>
  </w:footnote>
  <w:footnote w:type="continuationSeparator" w:id="1">
    <w:p w:rsidR="00C54603" w:rsidRDefault="00C54603" w:rsidP="008F2373">
      <w:pPr>
        <w:spacing w:after="0"/>
      </w:pPr>
      <w:r>
        <w:continuationSeparator/>
      </w:r>
    </w:p>
  </w:footnote>
  <w:footnote w:type="continuationNotice" w:id="2">
    <w:p w:rsidR="00C54603" w:rsidRDefault="00C54603">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66" w:rsidRDefault="00DB0C66">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2B2EDC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5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90E19"/>
    <w:rsid w:val="001977B5"/>
    <w:rsid w:val="001A0CD7"/>
    <w:rsid w:val="001A77AC"/>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B46"/>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0275"/>
    <w:rsid w:val="00432583"/>
    <w:rsid w:val="00435B28"/>
    <w:rsid w:val="00445D55"/>
    <w:rsid w:val="00447966"/>
    <w:rsid w:val="00451BAF"/>
    <w:rsid w:val="00457464"/>
    <w:rsid w:val="00466590"/>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320F"/>
    <w:rsid w:val="007D3E52"/>
    <w:rsid w:val="007D405F"/>
    <w:rsid w:val="007E2152"/>
    <w:rsid w:val="007E3668"/>
    <w:rsid w:val="007E6F3E"/>
    <w:rsid w:val="007F1E37"/>
    <w:rsid w:val="008029B7"/>
    <w:rsid w:val="00803B99"/>
    <w:rsid w:val="00810A5A"/>
    <w:rsid w:val="00813BA8"/>
    <w:rsid w:val="00821A3D"/>
    <w:rsid w:val="00821CD0"/>
    <w:rsid w:val="0082312D"/>
    <w:rsid w:val="00823F87"/>
    <w:rsid w:val="00835B28"/>
    <w:rsid w:val="008436E7"/>
    <w:rsid w:val="00850B17"/>
    <w:rsid w:val="00852DA7"/>
    <w:rsid w:val="00855AB5"/>
    <w:rsid w:val="0086066E"/>
    <w:rsid w:val="00860EB6"/>
    <w:rsid w:val="00864850"/>
    <w:rsid w:val="00870C31"/>
    <w:rsid w:val="008722E3"/>
    <w:rsid w:val="00874C85"/>
    <w:rsid w:val="00880249"/>
    <w:rsid w:val="008814B6"/>
    <w:rsid w:val="00886F79"/>
    <w:rsid w:val="00887085"/>
    <w:rsid w:val="00892D41"/>
    <w:rsid w:val="00892FEF"/>
    <w:rsid w:val="00893006"/>
    <w:rsid w:val="008A182D"/>
    <w:rsid w:val="008A4B86"/>
    <w:rsid w:val="008A4E18"/>
    <w:rsid w:val="008B201D"/>
    <w:rsid w:val="008B45F7"/>
    <w:rsid w:val="008B67BC"/>
    <w:rsid w:val="008C54BF"/>
    <w:rsid w:val="008D0E33"/>
    <w:rsid w:val="008D1815"/>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2520"/>
    <w:rsid w:val="009B578A"/>
    <w:rsid w:val="009B7C21"/>
    <w:rsid w:val="009C040E"/>
    <w:rsid w:val="009C202A"/>
    <w:rsid w:val="009C250A"/>
    <w:rsid w:val="009D7E78"/>
    <w:rsid w:val="009E1696"/>
    <w:rsid w:val="009F129F"/>
    <w:rsid w:val="009F299D"/>
    <w:rsid w:val="009F5E66"/>
    <w:rsid w:val="00A03D3B"/>
    <w:rsid w:val="00A040E0"/>
    <w:rsid w:val="00A06101"/>
    <w:rsid w:val="00A06B4F"/>
    <w:rsid w:val="00A107A1"/>
    <w:rsid w:val="00A16E2A"/>
    <w:rsid w:val="00A25AFF"/>
    <w:rsid w:val="00A26588"/>
    <w:rsid w:val="00A41BF6"/>
    <w:rsid w:val="00A4235F"/>
    <w:rsid w:val="00A42710"/>
    <w:rsid w:val="00A43464"/>
    <w:rsid w:val="00A44828"/>
    <w:rsid w:val="00A44C20"/>
    <w:rsid w:val="00A51AB4"/>
    <w:rsid w:val="00A53880"/>
    <w:rsid w:val="00A53A7E"/>
    <w:rsid w:val="00A56DC5"/>
    <w:rsid w:val="00A611DF"/>
    <w:rsid w:val="00A64DD9"/>
    <w:rsid w:val="00A74446"/>
    <w:rsid w:val="00A777A6"/>
    <w:rsid w:val="00A90F15"/>
    <w:rsid w:val="00A95703"/>
    <w:rsid w:val="00AA10BC"/>
    <w:rsid w:val="00AA3EED"/>
    <w:rsid w:val="00AA56C4"/>
    <w:rsid w:val="00AA588D"/>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32245"/>
    <w:rsid w:val="00B43B05"/>
    <w:rsid w:val="00B52DF1"/>
    <w:rsid w:val="00B56ED2"/>
    <w:rsid w:val="00B667C1"/>
    <w:rsid w:val="00B7096A"/>
    <w:rsid w:val="00B712B5"/>
    <w:rsid w:val="00B75478"/>
    <w:rsid w:val="00B7578D"/>
    <w:rsid w:val="00B76C4E"/>
    <w:rsid w:val="00B76ECE"/>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54603"/>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17DA"/>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22D7"/>
    <w:rsid w:val="00FC685E"/>
    <w:rsid w:val="00FD4719"/>
    <w:rsid w:val="00FD686C"/>
    <w:rsid w:val="00FD7C97"/>
    <w:rsid w:val="00FE1E02"/>
    <w:rsid w:val="00FE7894"/>
    <w:rsid w:val="00FF7422"/>
    <w:rsid w:val="00FF747F"/>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Legende mit Linie 1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268B"/>
    <w:pPr>
      <w:numPr>
        <w:ilvl w:val="3"/>
        <w:numId w:val="8"/>
      </w:numPr>
      <w:pBdr>
        <w:top w:val="dotted" w:sz="6" w:space="2" w:color="4F81BD" w:themeColor="accent1"/>
      </w:pBdr>
      <w:spacing w:before="360" w:after="240"/>
      <w:ind w:left="864"/>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1C3EDB"/>
    <w:pPr>
      <w:numPr>
        <w:ilvl w:val="7"/>
        <w:numId w:val="8"/>
      </w:num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EE268B"/>
    <w:rPr>
      <w:color w:val="365F91" w:themeColor="accent1" w:themeShade="BF"/>
      <w:spacing w:val="10"/>
    </w:rPr>
  </w:style>
  <w:style w:type="character" w:customStyle="1" w:styleId="Heading5Char">
    <w:name w:val="Heading 5 Char"/>
    <w:basedOn w:val="DefaultParagraphFont"/>
    <w:link w:val="Heading5"/>
    <w:uiPriority w:val="9"/>
    <w:rsid w:val="002102A3"/>
    <w:rPr>
      <w:color w:val="365F91" w:themeColor="accent1" w:themeShade="BF"/>
      <w:spacing w:val="10"/>
    </w:rPr>
  </w:style>
  <w:style w:type="character" w:customStyle="1" w:styleId="Heading6Char">
    <w:name w:val="Heading 6 Char"/>
    <w:basedOn w:val="DefaultParagraphFont"/>
    <w:link w:val="Heading6"/>
    <w:uiPriority w:val="9"/>
    <w:rsid w:val="006F487A"/>
    <w:rPr>
      <w:color w:val="365F91" w:themeColor="accent1" w:themeShade="BF"/>
      <w:spacing w:val="10"/>
    </w:rPr>
  </w:style>
  <w:style w:type="character" w:customStyle="1" w:styleId="Heading7Char">
    <w:name w:val="Heading 7 Char"/>
    <w:basedOn w:val="DefaultParagraphFont"/>
    <w:link w:val="Heading7"/>
    <w:uiPriority w:val="9"/>
    <w:rsid w:val="006F487A"/>
    <w:rPr>
      <w:color w:val="365F91" w:themeColor="accent1" w:themeShade="BF"/>
      <w:spacing w:val="10"/>
    </w:rPr>
  </w:style>
  <w:style w:type="character" w:customStyle="1" w:styleId="Heading8Char">
    <w:name w:val="Heading 8 Char"/>
    <w:basedOn w:val="DefaultParagraphFont"/>
    <w:link w:val="Heading8"/>
    <w:uiPriority w:val="9"/>
    <w:rsid w:val="001C3EDB"/>
    <w:rPr>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2326EF"/>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987642"/>
    <w:pPr>
      <w:spacing w:after="0"/>
    </w:pPr>
  </w:style>
  <w:style w:type="paragraph" w:styleId="Revision">
    <w:name w:val="Revision"/>
    <w:hidden/>
    <w:uiPriority w:val="99"/>
    <w:semiHidden/>
    <w:rsid w:val="00C5371F"/>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A4C0D-091B-4F69-89B1-39709F1B5DFC}">
  <ds:schemaRefs>
    <ds:schemaRef ds:uri="http://schemas.openxmlformats.org/officeDocument/2006/bibliography"/>
  </ds:schemaRefs>
</ds:datastoreItem>
</file>

<file path=customXml/itemProps2.xml><?xml version="1.0" encoding="utf-8"?>
<ds:datastoreItem xmlns:ds="http://schemas.openxmlformats.org/officeDocument/2006/customXml" ds:itemID="{C8FEA90B-FA27-4676-AF75-6A22893F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5966</Words>
  <Characters>37588</Characters>
  <Application>Microsoft Office Word</Application>
  <DocSecurity>0</DocSecurity>
  <Lines>313</Lines>
  <Paragraphs>86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43468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digi</cp:lastModifiedBy>
  <cp:revision>3</cp:revision>
  <cp:lastPrinted>2011-04-11T21:40:00Z</cp:lastPrinted>
  <dcterms:created xsi:type="dcterms:W3CDTF">2011-05-14T13:01:00Z</dcterms:created>
  <dcterms:modified xsi:type="dcterms:W3CDTF">2011-05-14T13:07:00Z</dcterms:modified>
</cp:coreProperties>
</file>