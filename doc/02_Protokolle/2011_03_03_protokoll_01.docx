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E56C24" w:rsidP="008165CA">
      <w:pPr>
        <w:rPr>
          <w:sz w:val="28"/>
          <w:szCs w:val="28"/>
        </w:rPr>
      </w:pPr>
      <w:r>
        <w:rPr>
          <w:sz w:val="28"/>
          <w:szCs w:val="28"/>
        </w:rPr>
        <w:t>Vom 03.03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147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148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56C24" w:rsidP="005E1B49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56C24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149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2F7D86" w:rsidRDefault="001E0C5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bookmarkStart w:id="3" w:name="_GoBack"/>
          <w:bookmarkEnd w:id="3"/>
          <w:r w:rsidR="002F7D86" w:rsidRPr="00523BC9">
            <w:rPr>
              <w:rStyle w:val="Hyperlink"/>
              <w:noProof/>
            </w:rPr>
            <w:fldChar w:fldCharType="begin"/>
          </w:r>
          <w:r w:rsidR="002F7D86" w:rsidRPr="00523BC9">
            <w:rPr>
              <w:rStyle w:val="Hyperlink"/>
              <w:noProof/>
            </w:rPr>
            <w:instrText xml:space="preserve"> </w:instrText>
          </w:r>
          <w:r w:rsidR="002F7D86">
            <w:rPr>
              <w:noProof/>
            </w:rPr>
            <w:instrText>HYPERLINK \l "_Toc287347147"</w:instrText>
          </w:r>
          <w:r w:rsidR="002F7D86" w:rsidRPr="00523BC9">
            <w:rPr>
              <w:rStyle w:val="Hyperlink"/>
              <w:noProof/>
            </w:rPr>
            <w:instrText xml:space="preserve"> </w:instrText>
          </w:r>
          <w:r w:rsidR="002F7D86" w:rsidRPr="00523BC9">
            <w:rPr>
              <w:rStyle w:val="Hyperlink"/>
              <w:noProof/>
            </w:rPr>
          </w:r>
          <w:r w:rsidR="002F7D86" w:rsidRPr="00523BC9">
            <w:rPr>
              <w:rStyle w:val="Hyperlink"/>
              <w:noProof/>
            </w:rPr>
            <w:fldChar w:fldCharType="separate"/>
          </w:r>
          <w:r w:rsidR="002F7D86" w:rsidRPr="00523BC9">
            <w:rPr>
              <w:rStyle w:val="Hyperlink"/>
              <w:noProof/>
            </w:rPr>
            <w:t>1</w:t>
          </w:r>
          <w:r w:rsidR="002F7D86">
            <w:rPr>
              <w:b w:val="0"/>
              <w:noProof/>
              <w:sz w:val="22"/>
              <w:szCs w:val="22"/>
              <w:lang w:eastAsia="de-CH"/>
            </w:rPr>
            <w:tab/>
          </w:r>
          <w:r w:rsidR="002F7D86" w:rsidRPr="00523BC9">
            <w:rPr>
              <w:rStyle w:val="Hyperlink"/>
              <w:noProof/>
            </w:rPr>
            <w:t>Dokumentinformationen</w:t>
          </w:r>
          <w:r w:rsidR="002F7D86">
            <w:rPr>
              <w:noProof/>
              <w:webHidden/>
            </w:rPr>
            <w:tab/>
          </w:r>
          <w:r w:rsidR="002F7D86">
            <w:rPr>
              <w:noProof/>
              <w:webHidden/>
            </w:rPr>
            <w:fldChar w:fldCharType="begin"/>
          </w:r>
          <w:r w:rsidR="002F7D86">
            <w:rPr>
              <w:noProof/>
              <w:webHidden/>
            </w:rPr>
            <w:instrText xml:space="preserve"> PAGEREF _Toc287347147 \h </w:instrText>
          </w:r>
          <w:r w:rsidR="002F7D86">
            <w:rPr>
              <w:noProof/>
              <w:webHidden/>
            </w:rPr>
          </w:r>
          <w:r w:rsidR="002F7D86">
            <w:rPr>
              <w:noProof/>
              <w:webHidden/>
            </w:rPr>
            <w:fldChar w:fldCharType="separate"/>
          </w:r>
          <w:r w:rsidR="002F7D86">
            <w:rPr>
              <w:noProof/>
              <w:webHidden/>
            </w:rPr>
            <w:t>1</w:t>
          </w:r>
          <w:r w:rsidR="002F7D86">
            <w:rPr>
              <w:noProof/>
              <w:webHidden/>
            </w:rPr>
            <w:fldChar w:fldCharType="end"/>
          </w:r>
          <w:r w:rsidR="002F7D86" w:rsidRPr="00523BC9">
            <w:rPr>
              <w:rStyle w:val="Hyperlink"/>
              <w:noProof/>
            </w:rPr>
            <w:fldChar w:fldCharType="end"/>
          </w:r>
        </w:p>
        <w:p w:rsidR="002F7D86" w:rsidRDefault="002F7D8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48" w:history="1">
            <w:r w:rsidRPr="00523BC9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23BC9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_Toc287347148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D86" w:rsidRDefault="002F7D8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49" w:history="1">
            <w:r w:rsidRPr="00523BC9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23BC9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_Toc287347149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D86" w:rsidRDefault="002F7D8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150" w:history="1">
            <w:r w:rsidRPr="00523BC9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23BC9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_Toc287347150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D86" w:rsidRDefault="002F7D8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151" w:history="1">
            <w:r w:rsidRPr="00523BC9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23BC9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_Toc287347151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D86" w:rsidRDefault="002F7D8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152" w:history="1">
            <w:r w:rsidRPr="00523BC9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23BC9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_Toc287347152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D86" w:rsidRDefault="002F7D8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53" w:history="1">
            <w:r w:rsidRPr="00523BC9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23BC9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_Toc287347153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D86" w:rsidRDefault="002F7D8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54" w:history="1">
            <w:r w:rsidRPr="00523BC9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23BC9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_Toc287347154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D86" w:rsidRDefault="002F7D8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55" w:history="1">
            <w:r w:rsidRPr="00523BC9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23BC9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_Toc287347155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D86" w:rsidRDefault="002F7D8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56" w:history="1">
            <w:r w:rsidRPr="00523BC9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23BC9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_Toc287347156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D86" w:rsidRDefault="002F7D8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57" w:history="1">
            <w:r w:rsidRPr="00523BC9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23BC9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_Toc287347157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1E0C57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87347150"/>
      <w:r>
        <w:t>Traktanden</w:t>
      </w:r>
      <w:bookmarkEnd w:id="4"/>
    </w:p>
    <w:p w:rsidR="002A1A41" w:rsidRPr="002A1A41" w:rsidRDefault="002A1A41" w:rsidP="002A1A41">
      <w:r>
        <w:t xml:space="preserve">Besprechung Projektplan mit Herrn </w:t>
      </w:r>
      <w:proofErr w:type="spellStart"/>
      <w:r>
        <w:t>Rudin</w:t>
      </w:r>
      <w:proofErr w:type="spellEnd"/>
    </w:p>
    <w:p w:rsidR="001332FD" w:rsidRDefault="00AF0DB2" w:rsidP="00AF0DB2">
      <w:pPr>
        <w:pStyle w:val="berschrift1"/>
      </w:pPr>
      <w:bookmarkStart w:id="5" w:name="_Toc287347151"/>
      <w:r>
        <w:t>Diskussion / Beschlüsse</w:t>
      </w:r>
      <w:bookmarkEnd w:id="5"/>
    </w:p>
    <w:p w:rsidR="00E32D7D" w:rsidRDefault="00E32D7D" w:rsidP="00E32D7D">
      <w:pPr>
        <w:pStyle w:val="Listenabsatz"/>
        <w:numPr>
          <w:ilvl w:val="0"/>
          <w:numId w:val="6"/>
        </w:numPr>
      </w:pPr>
      <w:r>
        <w:t xml:space="preserve">Die verschiedenen Phasen müssen nicht mit </w:t>
      </w:r>
      <w:proofErr w:type="spellStart"/>
      <w:r>
        <w:t>RedMine</w:t>
      </w:r>
      <w:proofErr w:type="spellEnd"/>
      <w:r>
        <w:t xml:space="preserve"> erfasst werden.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Nach jeder Iteration kann ein Milestone erfolgen, dies ist aber nicht zwingen</w:t>
      </w:r>
      <w:r w:rsidR="009667BF">
        <w:t>d</w:t>
      </w:r>
      <w:r>
        <w:t>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Mindestens eine Iteration pro Phase.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 xml:space="preserve">Die Stunden dürfen über </w:t>
      </w:r>
      <w:proofErr w:type="spellStart"/>
      <w:r>
        <w:t>RedMine</w:t>
      </w:r>
      <w:proofErr w:type="spellEnd"/>
      <w:r>
        <w:t xml:space="preserve"> ausgewertet werden, da es über ausreichende Reporting Möglichkeiten verfügt. Der Projektplan soll auf </w:t>
      </w:r>
      <w:proofErr w:type="spellStart"/>
      <w:r>
        <w:t>RedMine</w:t>
      </w:r>
      <w:proofErr w:type="spellEnd"/>
      <w:r>
        <w:t xml:space="preserve"> verweisen und eine klare Beschreibung zu</w:t>
      </w:r>
      <w:r w:rsidR="00785D25">
        <w:t xml:space="preserve">r genauen Organisation </w:t>
      </w:r>
      <w:r w:rsidR="00C949E4">
        <w:t xml:space="preserve">zur Zeitplanung und Abbuchung </w:t>
      </w:r>
      <w:r w:rsidR="00C949E4" w:rsidRPr="00C949E4">
        <w:rPr>
          <w:b/>
        </w:rPr>
        <w:t>(Ansonsten Abzug!)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 xml:space="preserve">Bei Review Snapshot von </w:t>
      </w:r>
      <w:proofErr w:type="spellStart"/>
      <w:r>
        <w:t>RedMine</w:t>
      </w:r>
      <w:proofErr w:type="spellEnd"/>
      <w:r>
        <w:t xml:space="preserve"> mitschicken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 xml:space="preserve">Automatischer </w:t>
      </w:r>
      <w:proofErr w:type="spellStart"/>
      <w:r>
        <w:t>Buildserver</w:t>
      </w:r>
      <w:proofErr w:type="spellEnd"/>
      <w:r>
        <w:t xml:space="preserve"> (Bsp. Hudson) sollte nur zur Anwendung kommen falls dies für das Projekt vorteilhaft ist, was in diesem Projekt nicht der Fall ist.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Empfehlung: Vor jedem Review ein Treffen am Vortag zu arrangieren um allfällige Probleme zu besprechen und diese gegebenenfalls noch anzupassen.</w:t>
      </w:r>
    </w:p>
    <w:p w:rsidR="00E32D7D" w:rsidRDefault="00E32D7D" w:rsidP="00E32D7D">
      <w:pPr>
        <w:pStyle w:val="Listenabsatz"/>
        <w:numPr>
          <w:ilvl w:val="0"/>
          <w:numId w:val="6"/>
        </w:numPr>
      </w:pPr>
      <w:r>
        <w:t>Milestones müssen im Dokument beschrieben werden</w:t>
      </w:r>
    </w:p>
    <w:p w:rsidR="00E32D7D" w:rsidRDefault="00271836" w:rsidP="00E32D7D">
      <w:pPr>
        <w:pStyle w:val="Listenabsatz"/>
        <w:numPr>
          <w:ilvl w:val="0"/>
          <w:numId w:val="6"/>
        </w:numPr>
      </w:pPr>
      <w:r>
        <w:t>Einige Risiken als Pakete definieren (Bsp. Einarbeitung in neue Programmiersprachen)</w:t>
      </w:r>
    </w:p>
    <w:p w:rsidR="00271836" w:rsidRDefault="00932650" w:rsidP="00E32D7D">
      <w:pPr>
        <w:pStyle w:val="Listenabsatz"/>
        <w:numPr>
          <w:ilvl w:val="0"/>
          <w:numId w:val="6"/>
        </w:numPr>
      </w:pPr>
      <w:r>
        <w:t>Version der verwendeten Software angeben (</w:t>
      </w:r>
      <w:proofErr w:type="spellStart"/>
      <w:r>
        <w:t>Rails</w:t>
      </w:r>
      <w:proofErr w:type="spellEnd"/>
      <w:r>
        <w:t xml:space="preserve"> fehlt zudem)</w:t>
      </w:r>
    </w:p>
    <w:p w:rsidR="00CD796D" w:rsidRDefault="00CD796D" w:rsidP="00E32D7D">
      <w:pPr>
        <w:pStyle w:val="Listenabsatz"/>
        <w:numPr>
          <w:ilvl w:val="0"/>
          <w:numId w:val="6"/>
        </w:numPr>
      </w:pPr>
      <w:proofErr w:type="spellStart"/>
      <w:r>
        <w:lastRenderedPageBreak/>
        <w:t>Ersichtlichkeit</w:t>
      </w:r>
      <w:proofErr w:type="spellEnd"/>
      <w:r>
        <w:t xml:space="preserve"> Code-Reviews: Pro Code-Review Ticket </w:t>
      </w:r>
      <w:proofErr w:type="gramStart"/>
      <w:r>
        <w:t>im</w:t>
      </w:r>
      <w:proofErr w:type="gramEnd"/>
      <w:r>
        <w:t xml:space="preserve"> </w:t>
      </w:r>
      <w:proofErr w:type="spellStart"/>
      <w:r>
        <w:t>RedMine</w:t>
      </w:r>
      <w:proofErr w:type="spellEnd"/>
      <w:r>
        <w:t xml:space="preserve"> erstellen und darauf Stunden verbuchen.</w:t>
      </w:r>
    </w:p>
    <w:p w:rsidR="00CD796D" w:rsidRDefault="00CD796D" w:rsidP="00E32D7D">
      <w:pPr>
        <w:pStyle w:val="Listenabsatz"/>
        <w:numPr>
          <w:ilvl w:val="0"/>
          <w:numId w:val="6"/>
        </w:numPr>
      </w:pPr>
      <w:r>
        <w:t>Nur sinnvolle Dinge mit Unit Tests prüfen (keine 100% Abdeckung)</w:t>
      </w:r>
    </w:p>
    <w:p w:rsidR="00CD796D" w:rsidRPr="00E32D7D" w:rsidRDefault="00CD796D" w:rsidP="00E32D7D">
      <w:pPr>
        <w:pStyle w:val="Listenabsatz"/>
        <w:numPr>
          <w:ilvl w:val="0"/>
          <w:numId w:val="6"/>
        </w:numPr>
      </w:pPr>
      <w:r>
        <w:t xml:space="preserve">Sinnvoll: Checkliste ausdrucken und verwenden. Review auf </w:t>
      </w:r>
      <w:r w:rsidR="00D72C14">
        <w:t>Projektplan und danach vergleichen</w:t>
      </w:r>
      <w:r>
        <w:t xml:space="preserve"> Stand Projektplan und wie gross Zeitabweichung ist.</w:t>
      </w:r>
    </w:p>
    <w:p w:rsidR="004F3FE9" w:rsidRDefault="004F3FE9" w:rsidP="004F3FE9">
      <w:pPr>
        <w:pStyle w:val="berschrift1"/>
      </w:pPr>
      <w:bookmarkStart w:id="6" w:name="_Toc287347152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87347153"/>
      <w:r>
        <w:t>Elmer Lukas</w:t>
      </w:r>
      <w:bookmarkEnd w:id="7"/>
    </w:p>
    <w:p w:rsid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2"/>
      </w:pPr>
      <w:bookmarkStart w:id="8" w:name="_Toc287347154"/>
      <w:r>
        <w:t>Heidt Christina</w:t>
      </w:r>
      <w:bookmarkEnd w:id="8"/>
    </w:p>
    <w:p w:rsid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EA0454" w:rsidRDefault="00EA0454" w:rsidP="00EA0454">
      <w:pPr>
        <w:pStyle w:val="berschrift2"/>
      </w:pPr>
      <w:bookmarkStart w:id="9" w:name="_Toc287347155"/>
      <w:r>
        <w:t>Steiner Diego</w:t>
      </w:r>
      <w:bookmarkEnd w:id="9"/>
    </w:p>
    <w:p w:rsidR="00EA0454" w:rsidRPr="00EA0454" w:rsidRDefault="00EA0454" w:rsidP="00EA0454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EA0454" w:rsidRPr="00EA0454" w:rsidRDefault="004F3FE9" w:rsidP="00EA0454">
      <w:pPr>
        <w:pStyle w:val="berschrift2"/>
      </w:pPr>
      <w:bookmarkStart w:id="10" w:name="_Toc287347156"/>
      <w:r>
        <w:t>Treichler Delia</w:t>
      </w:r>
      <w:bookmarkEnd w:id="10"/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2"/>
      </w:pPr>
      <w:bookmarkStart w:id="11" w:name="_Toc287347157"/>
      <w:r>
        <w:t>Waltenspül Remo</w:t>
      </w:r>
      <w:bookmarkEnd w:id="11"/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9D8" w:rsidRDefault="00E879D8" w:rsidP="008F2373">
      <w:pPr>
        <w:spacing w:after="0"/>
      </w:pPr>
      <w:r>
        <w:separator/>
      </w:r>
    </w:p>
  </w:endnote>
  <w:endnote w:type="continuationSeparator" w:id="0">
    <w:p w:rsidR="00E879D8" w:rsidRDefault="00E879D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1E0C57">
      <w:fldChar w:fldCharType="begin"/>
    </w:r>
    <w:r>
      <w:instrText xml:space="preserve"> DATE  \@ "d. MMMM yyyy"  \* MERGEFORMAT </w:instrText>
    </w:r>
    <w:r w:rsidR="001E0C57">
      <w:fldChar w:fldCharType="separate"/>
    </w:r>
    <w:r w:rsidR="002F7D86">
      <w:rPr>
        <w:noProof/>
      </w:rPr>
      <w:t>8. März 2011</w:t>
    </w:r>
    <w:r w:rsidR="001E0C57">
      <w:fldChar w:fldCharType="end"/>
    </w:r>
    <w:r>
      <w:tab/>
    </w:r>
    <w:r w:rsidR="008F2373">
      <w:rPr>
        <w:lang w:val="de-DE"/>
      </w:rPr>
      <w:t xml:space="preserve">Seite </w:t>
    </w:r>
    <w:r w:rsidR="001E0C57">
      <w:rPr>
        <w:b/>
      </w:rPr>
      <w:fldChar w:fldCharType="begin"/>
    </w:r>
    <w:r w:rsidR="008F2373">
      <w:rPr>
        <w:b/>
      </w:rPr>
      <w:instrText>PAGE  \* Arabic  \* MERGEFORMAT</w:instrText>
    </w:r>
    <w:r w:rsidR="001E0C57">
      <w:rPr>
        <w:b/>
      </w:rPr>
      <w:fldChar w:fldCharType="separate"/>
    </w:r>
    <w:r w:rsidR="002F7D86" w:rsidRPr="002F7D86">
      <w:rPr>
        <w:b/>
        <w:noProof/>
        <w:lang w:val="de-DE"/>
      </w:rPr>
      <w:t>1</w:t>
    </w:r>
    <w:r w:rsidR="001E0C57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2F7D86" w:rsidRPr="002F7D86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9D8" w:rsidRDefault="00E879D8" w:rsidP="008F2373">
      <w:pPr>
        <w:spacing w:after="0"/>
      </w:pPr>
      <w:r>
        <w:separator/>
      </w:r>
    </w:p>
  </w:footnote>
  <w:footnote w:type="continuationSeparator" w:id="0">
    <w:p w:rsidR="00E879D8" w:rsidRDefault="00E879D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A41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2A1A41">
      <w:t xml:space="preserve"> – Sitzungsprotokoll 01</w:t>
    </w:r>
  </w:p>
  <w:p w:rsidR="008F2373" w:rsidRDefault="008F2373">
    <w:pPr>
      <w:pStyle w:val="Kopfzeile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63C86"/>
    <w:multiLevelType w:val="hybridMultilevel"/>
    <w:tmpl w:val="1CAE88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156084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6C24"/>
    <w:rsid w:val="000807FF"/>
    <w:rsid w:val="00097AB6"/>
    <w:rsid w:val="000B658F"/>
    <w:rsid w:val="000E71F7"/>
    <w:rsid w:val="001332FD"/>
    <w:rsid w:val="00137820"/>
    <w:rsid w:val="001609C2"/>
    <w:rsid w:val="0019751E"/>
    <w:rsid w:val="001D17F5"/>
    <w:rsid w:val="001E0C57"/>
    <w:rsid w:val="001F1125"/>
    <w:rsid w:val="00223137"/>
    <w:rsid w:val="0026560F"/>
    <w:rsid w:val="00271836"/>
    <w:rsid w:val="002A1A41"/>
    <w:rsid w:val="002E16A4"/>
    <w:rsid w:val="002E65A6"/>
    <w:rsid w:val="002F7D86"/>
    <w:rsid w:val="00353578"/>
    <w:rsid w:val="003A0ADD"/>
    <w:rsid w:val="003A5C55"/>
    <w:rsid w:val="003C3BB7"/>
    <w:rsid w:val="003E40FB"/>
    <w:rsid w:val="004F3FE9"/>
    <w:rsid w:val="005B081C"/>
    <w:rsid w:val="005E6C04"/>
    <w:rsid w:val="006156A4"/>
    <w:rsid w:val="00651384"/>
    <w:rsid w:val="006939B6"/>
    <w:rsid w:val="00695F14"/>
    <w:rsid w:val="006C6507"/>
    <w:rsid w:val="006E056D"/>
    <w:rsid w:val="006F2255"/>
    <w:rsid w:val="0075029B"/>
    <w:rsid w:val="007537D1"/>
    <w:rsid w:val="00785D25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32650"/>
    <w:rsid w:val="00952B86"/>
    <w:rsid w:val="009667BF"/>
    <w:rsid w:val="009B6E80"/>
    <w:rsid w:val="00A06B4F"/>
    <w:rsid w:val="00A53880"/>
    <w:rsid w:val="00A611DF"/>
    <w:rsid w:val="00AB51D5"/>
    <w:rsid w:val="00AC40CC"/>
    <w:rsid w:val="00AE119D"/>
    <w:rsid w:val="00AF0DB2"/>
    <w:rsid w:val="00B038C9"/>
    <w:rsid w:val="00B10239"/>
    <w:rsid w:val="00B1324E"/>
    <w:rsid w:val="00B712B5"/>
    <w:rsid w:val="00BB1425"/>
    <w:rsid w:val="00BE6DFC"/>
    <w:rsid w:val="00C14F5B"/>
    <w:rsid w:val="00C22202"/>
    <w:rsid w:val="00C33BCC"/>
    <w:rsid w:val="00C47BE9"/>
    <w:rsid w:val="00C74BF5"/>
    <w:rsid w:val="00C85D28"/>
    <w:rsid w:val="00C949E4"/>
    <w:rsid w:val="00C9533A"/>
    <w:rsid w:val="00CB0412"/>
    <w:rsid w:val="00CD42C7"/>
    <w:rsid w:val="00CD796D"/>
    <w:rsid w:val="00CE533D"/>
    <w:rsid w:val="00D72C14"/>
    <w:rsid w:val="00D96578"/>
    <w:rsid w:val="00E13BEF"/>
    <w:rsid w:val="00E22264"/>
    <w:rsid w:val="00E32D7D"/>
    <w:rsid w:val="00E56C24"/>
    <w:rsid w:val="00E711E0"/>
    <w:rsid w:val="00E860CF"/>
    <w:rsid w:val="00E87169"/>
    <w:rsid w:val="00E879D8"/>
    <w:rsid w:val="00EA0454"/>
    <w:rsid w:val="00EE2AB1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F7D86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F22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92946-4DB8-4871-B2F9-FB65918A4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366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Lukas Elmer</cp:lastModifiedBy>
  <cp:revision>11</cp:revision>
  <dcterms:created xsi:type="dcterms:W3CDTF">2011-03-03T15:26:00Z</dcterms:created>
  <dcterms:modified xsi:type="dcterms:W3CDTF">2011-03-08T10:30:00Z</dcterms:modified>
</cp:coreProperties>
</file>