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720B70" w:rsidP="008165CA">
      <w:pPr>
        <w:rPr>
          <w:sz w:val="28"/>
          <w:szCs w:val="28"/>
        </w:rPr>
      </w:pPr>
      <w:r>
        <w:rPr>
          <w:sz w:val="28"/>
          <w:szCs w:val="28"/>
        </w:rPr>
        <w:t>Vom 05</w:t>
      </w:r>
      <w:r w:rsidR="007D47B2">
        <w:rPr>
          <w:sz w:val="28"/>
          <w:szCs w:val="28"/>
        </w:rPr>
        <w:t>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3D78F3" w:rsidP="005E1B49">
            <w:pPr>
              <w:rPr>
                <w:b w:val="0"/>
              </w:rPr>
            </w:pPr>
            <w:r>
              <w:rPr>
                <w:b w:val="0"/>
              </w:rPr>
              <w:t>05</w:t>
            </w:r>
            <w:r w:rsidR="007D47B2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3D78F3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353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353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3536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3536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3536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353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353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353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353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5353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D47B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Pr="00AF0DB2" w:rsidRDefault="003D78F3" w:rsidP="003D78F3">
      <w:pPr>
        <w:pStyle w:val="Listenabsatz"/>
        <w:numPr>
          <w:ilvl w:val="0"/>
          <w:numId w:val="7"/>
        </w:numPr>
      </w:pPr>
      <w:r>
        <w:t>Projektaufteilung &amp; Weiterer Projektverlauf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4F3FE9" w:rsidRDefault="003D78F3" w:rsidP="003D78F3">
      <w:pPr>
        <w:pStyle w:val="Listenabsatz"/>
        <w:numPr>
          <w:ilvl w:val="0"/>
          <w:numId w:val="7"/>
        </w:numPr>
      </w:pPr>
      <w:r>
        <w:t xml:space="preserve">ERM (Datenmodel) für Rails unter Persistenz nicht notwendig (Hr. </w:t>
      </w:r>
      <w:r w:rsidR="00DD399A">
        <w:t>Rudin)</w:t>
      </w:r>
    </w:p>
    <w:p w:rsidR="00825F02" w:rsidRPr="00825F02" w:rsidRDefault="004F3FE9" w:rsidP="00825F02">
      <w:pPr>
        <w:pStyle w:val="berschrift1"/>
      </w:pPr>
      <w:bookmarkStart w:id="5" w:name="_Toc287347235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275642" w:rsidRDefault="00275642" w:rsidP="00CB1100">
      <w:pPr>
        <w:pStyle w:val="Listenabsatz"/>
        <w:numPr>
          <w:ilvl w:val="0"/>
          <w:numId w:val="5"/>
        </w:numPr>
      </w:pPr>
      <w:bookmarkStart w:id="7" w:name="_Toc287347237"/>
      <w:r>
        <w:t xml:space="preserve">Architekturdokument: </w:t>
      </w:r>
      <w:r w:rsidR="00CB1100">
        <w:t>Error Handling</w:t>
      </w:r>
    </w:p>
    <w:p w:rsidR="00275642" w:rsidRDefault="00275642" w:rsidP="00CB1100">
      <w:pPr>
        <w:pStyle w:val="Listenabsatz"/>
        <w:numPr>
          <w:ilvl w:val="0"/>
          <w:numId w:val="5"/>
        </w:numPr>
      </w:pPr>
      <w:r>
        <w:t>Architekturdokument: Prozesse &amp; Threads</w:t>
      </w:r>
    </w:p>
    <w:p w:rsidR="00275642" w:rsidRDefault="00275642" w:rsidP="00CB1100">
      <w:pPr>
        <w:pStyle w:val="Listenabsatz"/>
        <w:numPr>
          <w:ilvl w:val="0"/>
          <w:numId w:val="5"/>
        </w:numPr>
      </w:pPr>
      <w:r>
        <w:t>Architekturdokument: Grösse und Leistung</w:t>
      </w:r>
    </w:p>
    <w:p w:rsidR="00CB1100" w:rsidRDefault="00CB1100" w:rsidP="00D43A4F">
      <w:pPr>
        <w:pStyle w:val="Listenabsatz"/>
        <w:numPr>
          <w:ilvl w:val="0"/>
          <w:numId w:val="5"/>
        </w:numPr>
      </w:pPr>
      <w:r>
        <w:t>Javadoc für Klassen</w:t>
      </w:r>
    </w:p>
    <w:p w:rsidR="008F5F95" w:rsidRDefault="008F5F95" w:rsidP="00CB1100">
      <w:pPr>
        <w:pStyle w:val="Listenabsatz"/>
        <w:numPr>
          <w:ilvl w:val="0"/>
          <w:numId w:val="5"/>
        </w:numPr>
      </w:pPr>
      <w:r>
        <w:t>Refactoring</w:t>
      </w:r>
    </w:p>
    <w:p w:rsidR="004F3FE9" w:rsidRDefault="004F3FE9" w:rsidP="004F3FE9">
      <w:pPr>
        <w:pStyle w:val="berschrift2"/>
      </w:pPr>
      <w:r>
        <w:lastRenderedPageBreak/>
        <w:t>Heidt Christina</w:t>
      </w:r>
      <w:bookmarkEnd w:id="7"/>
    </w:p>
    <w:p w:rsidR="002F289E" w:rsidRDefault="002F289E" w:rsidP="002F289E">
      <w:pPr>
        <w:pStyle w:val="Listenabsatz"/>
        <w:numPr>
          <w:ilvl w:val="0"/>
          <w:numId w:val="6"/>
        </w:numPr>
      </w:pPr>
      <w:bookmarkStart w:id="8" w:name="_Toc287347238"/>
      <w:r>
        <w:t>Externes Design Dokument</w:t>
      </w:r>
    </w:p>
    <w:p w:rsidR="002F289E" w:rsidRDefault="002F289E" w:rsidP="002F289E">
      <w:pPr>
        <w:pStyle w:val="Listenabsatz"/>
        <w:numPr>
          <w:ilvl w:val="0"/>
          <w:numId w:val="6"/>
        </w:numPr>
      </w:pPr>
      <w:r>
        <w:t>Javadoc für Klassen</w:t>
      </w:r>
    </w:p>
    <w:p w:rsidR="00F84ACA" w:rsidRDefault="00F84ACA" w:rsidP="002F289E">
      <w:pPr>
        <w:pStyle w:val="Listenabsatz"/>
        <w:numPr>
          <w:ilvl w:val="0"/>
          <w:numId w:val="6"/>
        </w:numPr>
      </w:pPr>
      <w:r>
        <w:t>Refactoring</w:t>
      </w:r>
    </w:p>
    <w:p w:rsidR="0011286E" w:rsidRDefault="0011286E" w:rsidP="002F289E">
      <w:pPr>
        <w:pStyle w:val="Listenabsatz"/>
        <w:numPr>
          <w:ilvl w:val="0"/>
          <w:numId w:val="6"/>
        </w:numPr>
      </w:pPr>
      <w:r>
        <w:t>Tests erstellen</w:t>
      </w:r>
    </w:p>
    <w:p w:rsidR="00135B49" w:rsidRPr="00D20F9B" w:rsidRDefault="00135B49" w:rsidP="002F289E">
      <w:pPr>
        <w:pStyle w:val="Listenabsatz"/>
        <w:numPr>
          <w:ilvl w:val="0"/>
          <w:numId w:val="6"/>
        </w:numPr>
      </w:pPr>
      <w:r>
        <w:t>TimeEntryType fixen</w:t>
      </w:r>
    </w:p>
    <w:p w:rsidR="00B53049" w:rsidRDefault="00B53049" w:rsidP="00B53049">
      <w:pPr>
        <w:pStyle w:val="berschrift2"/>
      </w:pPr>
      <w:r>
        <w:t>Steiner Diego</w:t>
      </w:r>
      <w:bookmarkEnd w:id="8"/>
    </w:p>
    <w:p w:rsidR="00343C09" w:rsidRDefault="00343C09" w:rsidP="00343C09">
      <w:pPr>
        <w:pStyle w:val="Listenabsatz"/>
        <w:numPr>
          <w:ilvl w:val="0"/>
          <w:numId w:val="5"/>
        </w:numPr>
      </w:pPr>
      <w:bookmarkStart w:id="9" w:name="_Toc287347239"/>
      <w:r>
        <w:t>HTTP Protokoll dokumentieren (aufgerufene URLs und zurückgegebene Werte, API für Server)</w:t>
      </w:r>
    </w:p>
    <w:p w:rsidR="00343C09" w:rsidRDefault="00343C09" w:rsidP="00343C09">
      <w:pPr>
        <w:pStyle w:val="Listenabsatz"/>
        <w:numPr>
          <w:ilvl w:val="0"/>
          <w:numId w:val="5"/>
        </w:numPr>
      </w:pPr>
      <w:r>
        <w:t>Rubydoc für Klassen</w:t>
      </w:r>
    </w:p>
    <w:p w:rsidR="00594C24" w:rsidRDefault="00594C24" w:rsidP="00343C09">
      <w:pPr>
        <w:pStyle w:val="Listenabsatz"/>
        <w:numPr>
          <w:ilvl w:val="0"/>
          <w:numId w:val="5"/>
        </w:numPr>
      </w:pPr>
      <w:r>
        <w:t>Tests erstellen</w:t>
      </w:r>
    </w:p>
    <w:p w:rsidR="006609F5" w:rsidRDefault="006609F5" w:rsidP="00343C09">
      <w:pPr>
        <w:pStyle w:val="Listenabsatz"/>
        <w:numPr>
          <w:ilvl w:val="0"/>
          <w:numId w:val="5"/>
        </w:numPr>
      </w:pPr>
      <w:r>
        <w:t>Systemtests Server</w:t>
      </w:r>
    </w:p>
    <w:p w:rsidR="00AC0D14" w:rsidRPr="004F3FE9" w:rsidRDefault="00AC0D14" w:rsidP="00343C09">
      <w:pPr>
        <w:pStyle w:val="Listenabsatz"/>
        <w:numPr>
          <w:ilvl w:val="0"/>
          <w:numId w:val="5"/>
        </w:numPr>
      </w:pPr>
      <w:r>
        <w:t>Tests Rail</w:t>
      </w:r>
      <w:r w:rsidR="0016344E">
        <w:t>s</w:t>
      </w:r>
    </w:p>
    <w:p w:rsidR="004F3FE9" w:rsidRDefault="004F3FE9" w:rsidP="004F3FE9">
      <w:pPr>
        <w:pStyle w:val="berschrift2"/>
      </w:pPr>
      <w:r>
        <w:t>Treichler Delia</w:t>
      </w:r>
      <w:bookmarkEnd w:id="9"/>
    </w:p>
    <w:p w:rsidR="007831F8" w:rsidRDefault="007831F8" w:rsidP="00343C09">
      <w:pPr>
        <w:pStyle w:val="Listenabsatz"/>
        <w:numPr>
          <w:ilvl w:val="0"/>
          <w:numId w:val="5"/>
        </w:numPr>
      </w:pPr>
      <w:bookmarkStart w:id="10" w:name="_Toc287347240"/>
      <w:r>
        <w:t>GPS Auswahl Kunde (Android)</w:t>
      </w:r>
    </w:p>
    <w:p w:rsidR="00343C09" w:rsidRDefault="00343C09" w:rsidP="00343C09">
      <w:pPr>
        <w:pStyle w:val="Listenabsatz"/>
        <w:numPr>
          <w:ilvl w:val="0"/>
          <w:numId w:val="5"/>
        </w:numPr>
      </w:pPr>
      <w:r>
        <w:t>Javadoc für Klassen</w:t>
      </w:r>
    </w:p>
    <w:p w:rsidR="005E6EB0" w:rsidRDefault="005E6EB0" w:rsidP="00343C09">
      <w:pPr>
        <w:pStyle w:val="Listenabsatz"/>
        <w:numPr>
          <w:ilvl w:val="0"/>
          <w:numId w:val="5"/>
        </w:numPr>
      </w:pPr>
      <w:r>
        <w:t>Refactoring</w:t>
      </w:r>
    </w:p>
    <w:p w:rsidR="001969BB" w:rsidRDefault="001969BB" w:rsidP="00343C09">
      <w:pPr>
        <w:pStyle w:val="Listenabsatz"/>
        <w:numPr>
          <w:ilvl w:val="0"/>
          <w:numId w:val="5"/>
        </w:numPr>
      </w:pPr>
      <w:r>
        <w:t>Klassendiagramm aus Code generieren</w:t>
      </w:r>
    </w:p>
    <w:p w:rsidR="004F3FE9" w:rsidRDefault="004F3FE9" w:rsidP="004F3FE9">
      <w:pPr>
        <w:pStyle w:val="berschrift2"/>
      </w:pPr>
      <w:r>
        <w:t>Waltenspül Remo</w:t>
      </w:r>
      <w:bookmarkEnd w:id="10"/>
    </w:p>
    <w:p w:rsidR="00A47859" w:rsidRDefault="00A47859" w:rsidP="002855DC">
      <w:pPr>
        <w:pStyle w:val="Listenabsatz"/>
        <w:numPr>
          <w:ilvl w:val="0"/>
          <w:numId w:val="5"/>
        </w:numPr>
      </w:pPr>
      <w:r>
        <w:t>Übersetzung aller Beschriftungen auf Server (Rails)</w:t>
      </w:r>
    </w:p>
    <w:p w:rsidR="00A47859" w:rsidRDefault="00A47859" w:rsidP="002855DC">
      <w:pPr>
        <w:pStyle w:val="Listenabsatz"/>
        <w:numPr>
          <w:ilvl w:val="0"/>
          <w:numId w:val="5"/>
        </w:numPr>
      </w:pPr>
      <w:r>
        <w:t>Material direkt erfassen unter Ansicht „Ansehen“</w:t>
      </w:r>
    </w:p>
    <w:p w:rsidR="00A47859" w:rsidRDefault="00A47859" w:rsidP="002855DC">
      <w:pPr>
        <w:pStyle w:val="Listenabsatz"/>
        <w:numPr>
          <w:ilvl w:val="0"/>
          <w:numId w:val="5"/>
        </w:numPr>
      </w:pPr>
      <w:r>
        <w:t>Nested Forms für die Erfassung der Adressen erstellen</w:t>
      </w:r>
    </w:p>
    <w:p w:rsidR="00160D61" w:rsidRDefault="00160D61" w:rsidP="002855DC">
      <w:pPr>
        <w:pStyle w:val="Listenabsatz"/>
        <w:numPr>
          <w:ilvl w:val="0"/>
          <w:numId w:val="5"/>
        </w:numPr>
      </w:pPr>
      <w:r>
        <w:t>Unit Tests für Rails schreiben</w:t>
      </w:r>
    </w:p>
    <w:p w:rsidR="00594C24" w:rsidRPr="004F3FE9" w:rsidRDefault="00594C24" w:rsidP="00A47859"/>
    <w:sectPr w:rsidR="00594C24" w:rsidRPr="004F3FE9" w:rsidSect="009B6E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36E" w:rsidRDefault="0053536E" w:rsidP="008F2373">
      <w:pPr>
        <w:spacing w:after="0"/>
      </w:pPr>
      <w:r>
        <w:separator/>
      </w:r>
    </w:p>
  </w:endnote>
  <w:endnote w:type="continuationSeparator" w:id="0">
    <w:p w:rsidR="0053536E" w:rsidRDefault="0053536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581" w:rsidRDefault="000F058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0F0581">
      <w:rPr>
        <w:noProof/>
      </w:rPr>
      <w:t>9.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0F0581" w:rsidRPr="000F0581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0F0581" w:rsidRPr="000F0581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581" w:rsidRDefault="000F058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36E" w:rsidRDefault="0053536E" w:rsidP="008F2373">
      <w:pPr>
        <w:spacing w:after="0"/>
      </w:pPr>
      <w:r>
        <w:separator/>
      </w:r>
    </w:p>
  </w:footnote>
  <w:footnote w:type="continuationSeparator" w:id="0">
    <w:p w:rsidR="0053536E" w:rsidRDefault="0053536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581" w:rsidRDefault="000F058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FA2175">
      <w:t xml:space="preserve"> </w:t>
    </w:r>
    <w:r w:rsidR="000F0581">
      <w:t>– Sitzungsprotokoll 19</w:t>
    </w:r>
    <w:bookmarkStart w:id="11" w:name="_GoBack"/>
    <w:bookmarkEnd w:id="11"/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581" w:rsidRDefault="000F058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54CD"/>
    <w:multiLevelType w:val="hybridMultilevel"/>
    <w:tmpl w:val="050290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5748E"/>
    <w:multiLevelType w:val="hybridMultilevel"/>
    <w:tmpl w:val="88D60C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B2"/>
    <w:rsid w:val="00097AB6"/>
    <w:rsid w:val="000B658F"/>
    <w:rsid w:val="000E71F7"/>
    <w:rsid w:val="000F0581"/>
    <w:rsid w:val="0011286E"/>
    <w:rsid w:val="001332FD"/>
    <w:rsid w:val="00135B49"/>
    <w:rsid w:val="00137820"/>
    <w:rsid w:val="001609C2"/>
    <w:rsid w:val="00160D61"/>
    <w:rsid w:val="0016344E"/>
    <w:rsid w:val="001969BB"/>
    <w:rsid w:val="001D17F5"/>
    <w:rsid w:val="001F1125"/>
    <w:rsid w:val="00223137"/>
    <w:rsid w:val="0026560F"/>
    <w:rsid w:val="00275642"/>
    <w:rsid w:val="002855DC"/>
    <w:rsid w:val="002E16A4"/>
    <w:rsid w:val="002E65A6"/>
    <w:rsid w:val="002F289E"/>
    <w:rsid w:val="00343C09"/>
    <w:rsid w:val="00353578"/>
    <w:rsid w:val="003A0ADD"/>
    <w:rsid w:val="003A5C55"/>
    <w:rsid w:val="003C3BB7"/>
    <w:rsid w:val="003D78F3"/>
    <w:rsid w:val="003E40FB"/>
    <w:rsid w:val="004A5895"/>
    <w:rsid w:val="004F3FE9"/>
    <w:rsid w:val="0053536E"/>
    <w:rsid w:val="00594C24"/>
    <w:rsid w:val="005B081C"/>
    <w:rsid w:val="005E6C04"/>
    <w:rsid w:val="005E6EB0"/>
    <w:rsid w:val="006156A4"/>
    <w:rsid w:val="00651384"/>
    <w:rsid w:val="006609F5"/>
    <w:rsid w:val="006939B6"/>
    <w:rsid w:val="00695F14"/>
    <w:rsid w:val="006C6140"/>
    <w:rsid w:val="006C6507"/>
    <w:rsid w:val="006E056D"/>
    <w:rsid w:val="006F2255"/>
    <w:rsid w:val="00720B70"/>
    <w:rsid w:val="0075029B"/>
    <w:rsid w:val="007537D1"/>
    <w:rsid w:val="007831F8"/>
    <w:rsid w:val="007A158A"/>
    <w:rsid w:val="007B442E"/>
    <w:rsid w:val="007D405F"/>
    <w:rsid w:val="007D47B2"/>
    <w:rsid w:val="007D7099"/>
    <w:rsid w:val="007F762B"/>
    <w:rsid w:val="008165CA"/>
    <w:rsid w:val="00825F02"/>
    <w:rsid w:val="00870C31"/>
    <w:rsid w:val="008722E3"/>
    <w:rsid w:val="00887085"/>
    <w:rsid w:val="008A4E18"/>
    <w:rsid w:val="008A7402"/>
    <w:rsid w:val="008C54BF"/>
    <w:rsid w:val="008E328B"/>
    <w:rsid w:val="008F2373"/>
    <w:rsid w:val="008F5F95"/>
    <w:rsid w:val="009030F0"/>
    <w:rsid w:val="00952B86"/>
    <w:rsid w:val="009B6E80"/>
    <w:rsid w:val="00A06B4F"/>
    <w:rsid w:val="00A47859"/>
    <w:rsid w:val="00A53880"/>
    <w:rsid w:val="00A611DF"/>
    <w:rsid w:val="00A614CE"/>
    <w:rsid w:val="00AB51D5"/>
    <w:rsid w:val="00AC0D14"/>
    <w:rsid w:val="00AC40CC"/>
    <w:rsid w:val="00AE119D"/>
    <w:rsid w:val="00AF0DB2"/>
    <w:rsid w:val="00B038C9"/>
    <w:rsid w:val="00B051E6"/>
    <w:rsid w:val="00B10239"/>
    <w:rsid w:val="00B1324E"/>
    <w:rsid w:val="00B53049"/>
    <w:rsid w:val="00B712B5"/>
    <w:rsid w:val="00B81691"/>
    <w:rsid w:val="00BB1425"/>
    <w:rsid w:val="00BE6DFC"/>
    <w:rsid w:val="00C14F5B"/>
    <w:rsid w:val="00C22202"/>
    <w:rsid w:val="00C47BE9"/>
    <w:rsid w:val="00C72A59"/>
    <w:rsid w:val="00C74BF5"/>
    <w:rsid w:val="00C774C7"/>
    <w:rsid w:val="00C85D28"/>
    <w:rsid w:val="00C867C8"/>
    <w:rsid w:val="00C9533A"/>
    <w:rsid w:val="00C97013"/>
    <w:rsid w:val="00CB0412"/>
    <w:rsid w:val="00CB1100"/>
    <w:rsid w:val="00CD42C7"/>
    <w:rsid w:val="00CE533D"/>
    <w:rsid w:val="00D43A4F"/>
    <w:rsid w:val="00D96578"/>
    <w:rsid w:val="00DD399A"/>
    <w:rsid w:val="00E13BEF"/>
    <w:rsid w:val="00E216EC"/>
    <w:rsid w:val="00E22264"/>
    <w:rsid w:val="00E711E0"/>
    <w:rsid w:val="00E860CF"/>
    <w:rsid w:val="00E87169"/>
    <w:rsid w:val="00EE2AB1"/>
    <w:rsid w:val="00F26A77"/>
    <w:rsid w:val="00F42E13"/>
    <w:rsid w:val="00F559D6"/>
    <w:rsid w:val="00F84ACA"/>
    <w:rsid w:val="00F9181E"/>
    <w:rsid w:val="00FA2175"/>
    <w:rsid w:val="00FD1108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E9D2D-2C79-492D-AA1F-7BABD660D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282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33</cp:revision>
  <dcterms:created xsi:type="dcterms:W3CDTF">2011-05-02T10:57:00Z</dcterms:created>
  <dcterms:modified xsi:type="dcterms:W3CDTF">2011-05-09T16:20:00Z</dcterms:modified>
</cp:coreProperties>
</file>