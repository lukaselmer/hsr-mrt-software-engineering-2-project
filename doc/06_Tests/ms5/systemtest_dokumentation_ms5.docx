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F5599A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443E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  <w:r w:rsidR="00F5599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MS5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53880" w:rsidRDefault="0075029B" w:rsidP="00E711E0">
      <w:pPr>
        <w:pStyle w:val="berschrift1"/>
      </w:pPr>
      <w:bookmarkStart w:id="1" w:name="_Toc293479401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93479402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3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C443E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4" w:name="_Toc293479404"/>
      <w:r>
        <w:t>Abbildungsverzeichnis</w:t>
      </w:r>
      <w:bookmarkEnd w:id="4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C443E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3479405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3479406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3479407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3479408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3479409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3479411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3479412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5" w:name="_Toc293479413"/>
      <w:r>
        <w:t>Client</w:t>
      </w:r>
      <w:bookmarkEnd w:id="15"/>
    </w:p>
    <w:p w:rsidR="00A85358" w:rsidRDefault="00A85358" w:rsidP="00A85358">
      <w:pPr>
        <w:pStyle w:val="berschrift3"/>
      </w:pPr>
      <w:bookmarkStart w:id="16" w:name="_Toc293479414"/>
      <w:r>
        <w:t>Gesamtübersicht Tests</w:t>
      </w:r>
      <w:bookmarkEnd w:id="16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7" w:name="_Toc293479422"/>
      <w:r>
        <w:t xml:space="preserve">Abbildung </w:t>
      </w:r>
      <w:fldSimple w:instr=" SEQ Abbildung \* ARABIC ">
        <w:r w:rsidR="007228D9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7"/>
    </w:p>
    <w:p w:rsidR="00A85358" w:rsidRDefault="00A85358" w:rsidP="00936FE1">
      <w:pPr>
        <w:pStyle w:val="berschrift3"/>
      </w:pPr>
      <w:bookmarkStart w:id="18" w:name="_Toc293479415"/>
      <w:r>
        <w:t xml:space="preserve">Testklasse </w:t>
      </w:r>
      <w:proofErr w:type="spellStart"/>
      <w:r w:rsidRPr="00A85358">
        <w:t>HttpTransmitterTest</w:t>
      </w:r>
      <w:bookmarkEnd w:id="18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19" w:name="_Toc293479416"/>
      <w:r>
        <w:t xml:space="preserve">Testklasse </w:t>
      </w:r>
      <w:proofErr w:type="spellStart"/>
      <w:r w:rsidRPr="00A85358">
        <w:t>TimeEntryTest</w:t>
      </w:r>
      <w:bookmarkEnd w:id="19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20" w:name="_Toc293479417"/>
      <w:r>
        <w:lastRenderedPageBreak/>
        <w:t xml:space="preserve">Testklasse </w:t>
      </w:r>
      <w:proofErr w:type="spellStart"/>
      <w:r w:rsidRPr="00A85358">
        <w:t>TimeEntryActivityTest</w:t>
      </w:r>
      <w:bookmarkEnd w:id="20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1" w:name="_Toc293479418"/>
      <w:r>
        <w:t>Server</w:t>
      </w:r>
      <w:bookmarkEnd w:id="21"/>
    </w:p>
    <w:p w:rsidR="00AD1775" w:rsidRDefault="001F476D" w:rsidP="00AD1775">
      <w:pPr>
        <w:pStyle w:val="berschrift3"/>
      </w:pPr>
      <w:bookmarkStart w:id="22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22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3" w:name="_Toc293479423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3"/>
    </w:p>
    <w:p w:rsidR="009549C2" w:rsidRPr="009549C2" w:rsidRDefault="00A85358" w:rsidP="009549C2">
      <w:pPr>
        <w:pStyle w:val="berschrift3"/>
        <w:rPr>
          <w:lang w:val="en-US"/>
        </w:rPr>
      </w:pPr>
      <w:bookmarkStart w:id="24" w:name="_Toc293479420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4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5" w:name="_Toc29347942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5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3E9" w:rsidRDefault="00C443E9" w:rsidP="008F2373">
      <w:pPr>
        <w:spacing w:after="0"/>
      </w:pPr>
      <w:r>
        <w:separator/>
      </w:r>
    </w:p>
  </w:endnote>
  <w:endnote w:type="continuationSeparator" w:id="0">
    <w:p w:rsidR="00C443E9" w:rsidRDefault="00C443E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F5599A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F5599A" w:rsidRPr="00F5599A">
      <w:rPr>
        <w:b/>
        <w:noProof/>
        <w:lang w:val="de-DE"/>
      </w:rPr>
      <w:t>6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5599A" w:rsidRPr="00F5599A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3E9" w:rsidRDefault="00C443E9" w:rsidP="008F2373">
      <w:pPr>
        <w:spacing w:after="0"/>
      </w:pPr>
      <w:r>
        <w:separator/>
      </w:r>
    </w:p>
  </w:footnote>
  <w:footnote w:type="continuationSeparator" w:id="0">
    <w:p w:rsidR="00C443E9" w:rsidRDefault="00C443E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43E9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2E13"/>
    <w:rsid w:val="00F5599A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08D84-169C-4DCE-935B-D3140938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961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MS5</dc:title>
  <dc:creator>Christina</dc:creator>
  <cp:lastModifiedBy>Lukas Elmer</cp:lastModifiedBy>
  <cp:revision>98</cp:revision>
  <dcterms:created xsi:type="dcterms:W3CDTF">2011-04-11T12:08:00Z</dcterms:created>
  <dcterms:modified xsi:type="dcterms:W3CDTF">2011-05-30T14:14:00Z</dcterms:modified>
</cp:coreProperties>
</file>