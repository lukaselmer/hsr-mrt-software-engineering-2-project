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C2607D" w:rsidP="008165CA">
      <w:pPr>
        <w:rPr>
          <w:sz w:val="28"/>
          <w:szCs w:val="28"/>
        </w:rPr>
      </w:pPr>
      <w:r>
        <w:rPr>
          <w:sz w:val="28"/>
          <w:szCs w:val="28"/>
        </w:rPr>
        <w:t>Vom 18.04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032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03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6C3F14" w:rsidRPr="00F9181E" w:rsidTr="000A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C3F14" w:rsidRPr="00F9181E" w:rsidRDefault="006C3F14" w:rsidP="000A45A7">
            <w:pPr>
              <w:rPr>
                <w:b w:val="0"/>
              </w:rPr>
            </w:pPr>
            <w:r>
              <w:rPr>
                <w:b w:val="0"/>
              </w:rPr>
              <w:t>18.04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6C3F14" w:rsidRPr="00F9181E" w:rsidRDefault="006C3F14" w:rsidP="000A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6C3F14" w:rsidRPr="00F9181E" w:rsidRDefault="006C3F14" w:rsidP="000A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6C3F14" w:rsidRPr="00F9181E" w:rsidRDefault="006C3F14" w:rsidP="000A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6C3F14" w:rsidP="005E1B49">
            <w:pPr>
              <w:rPr>
                <w:b w:val="0"/>
              </w:rPr>
            </w:pPr>
            <w:r>
              <w:rPr>
                <w:b w:val="0"/>
              </w:rPr>
              <w:t>20</w:t>
            </w:r>
            <w:r w:rsidR="00C2607D">
              <w:rPr>
                <w:b w:val="0"/>
              </w:rPr>
              <w:t>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6C3F1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6C3F1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6C3F1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03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6C3F14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032" w:history="1">
            <w:r w:rsidR="006C3F14" w:rsidRPr="003B1063">
              <w:rPr>
                <w:rStyle w:val="Hyperlink"/>
                <w:noProof/>
              </w:rPr>
              <w:t>1</w:t>
            </w:r>
            <w:r w:rsidR="006C3F1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6C3F14" w:rsidRPr="003B1063">
              <w:rPr>
                <w:rStyle w:val="Hyperlink"/>
                <w:noProof/>
              </w:rPr>
              <w:t>Dokumentinformationen</w:t>
            </w:r>
            <w:r w:rsidR="006C3F14">
              <w:rPr>
                <w:noProof/>
                <w:webHidden/>
              </w:rPr>
              <w:tab/>
            </w:r>
            <w:r w:rsidR="006C3F14">
              <w:rPr>
                <w:noProof/>
                <w:webHidden/>
              </w:rPr>
              <w:fldChar w:fldCharType="begin"/>
            </w:r>
            <w:r w:rsidR="006C3F14">
              <w:rPr>
                <w:noProof/>
                <w:webHidden/>
              </w:rPr>
              <w:instrText xml:space="preserve"> PAGEREF _Toc293383032 \h </w:instrText>
            </w:r>
            <w:r w:rsidR="006C3F14">
              <w:rPr>
                <w:noProof/>
                <w:webHidden/>
              </w:rPr>
            </w:r>
            <w:r w:rsidR="006C3F14">
              <w:rPr>
                <w:noProof/>
                <w:webHidden/>
              </w:rPr>
              <w:fldChar w:fldCharType="separate"/>
            </w:r>
            <w:r w:rsidR="006C3F14">
              <w:rPr>
                <w:noProof/>
                <w:webHidden/>
              </w:rPr>
              <w:t>1</w:t>
            </w:r>
            <w:r w:rsidR="006C3F14">
              <w:rPr>
                <w:noProof/>
                <w:webHidden/>
              </w:rPr>
              <w:fldChar w:fldCharType="end"/>
            </w:r>
          </w:hyperlink>
        </w:p>
        <w:p w:rsidR="006C3F14" w:rsidRDefault="006C3F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33" w:history="1">
            <w:r w:rsidRPr="003B106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B106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4" w:rsidRDefault="006C3F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34" w:history="1">
            <w:r w:rsidRPr="003B106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B1063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4" w:rsidRDefault="006C3F1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035" w:history="1">
            <w:r w:rsidRPr="003B106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B1063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4" w:rsidRDefault="006C3F1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036" w:history="1">
            <w:r w:rsidRPr="003B1063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B1063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4" w:rsidRDefault="006C3F1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037" w:history="1">
            <w:r w:rsidRPr="003B1063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B1063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4" w:rsidRDefault="006C3F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38" w:history="1">
            <w:r w:rsidRPr="003B1063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B1063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4" w:rsidRDefault="006C3F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39" w:history="1">
            <w:r w:rsidRPr="003B1063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B1063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4" w:rsidRDefault="006C3F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40" w:history="1">
            <w:r w:rsidRPr="003B1063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B1063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4" w:rsidRDefault="006C3F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41" w:history="1">
            <w:r w:rsidRPr="003B1063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B1063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4" w:rsidRDefault="006C3F1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42" w:history="1">
            <w:r w:rsidRPr="003B1063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B1063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035"/>
      <w:r>
        <w:t>Traktanden</w:t>
      </w:r>
      <w:bookmarkEnd w:id="3"/>
    </w:p>
    <w:p w:rsidR="00AF0DB2" w:rsidRDefault="00C2607D" w:rsidP="00AF0DB2">
      <w:r>
        <w:t>Besprechung weiteres Vorgehen</w:t>
      </w:r>
      <w:bookmarkStart w:id="4" w:name="_GoBack"/>
      <w:bookmarkEnd w:id="4"/>
    </w:p>
    <w:p w:rsidR="00C2607D" w:rsidRPr="00AF0DB2" w:rsidRDefault="00C2607D" w:rsidP="00AF0DB2">
      <w:r>
        <w:t>Aufteilung Code-Teile</w:t>
      </w:r>
    </w:p>
    <w:p w:rsidR="001332FD" w:rsidRDefault="00AF0DB2" w:rsidP="00AF0DB2">
      <w:pPr>
        <w:pStyle w:val="berschrift1"/>
      </w:pPr>
      <w:bookmarkStart w:id="5" w:name="_Toc293383036"/>
      <w:r>
        <w:t>Diskussion / Beschlüsse</w:t>
      </w:r>
      <w:bookmarkEnd w:id="5"/>
    </w:p>
    <w:p w:rsidR="004F3FE9" w:rsidRDefault="006F7C3E" w:rsidP="004F3FE9">
      <w:r>
        <w:t>Präsentation am 1. Juli</w:t>
      </w:r>
    </w:p>
    <w:p w:rsidR="004F3FE9" w:rsidRDefault="004F3FE9" w:rsidP="004F3FE9">
      <w:pPr>
        <w:pStyle w:val="berschrift1"/>
      </w:pPr>
      <w:bookmarkStart w:id="6" w:name="_Toc293383037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038"/>
      <w:r>
        <w:t>Elmer Lukas</w:t>
      </w:r>
      <w:bookmarkEnd w:id="7"/>
    </w:p>
    <w:p w:rsidR="008F0F76" w:rsidRDefault="008F0F76" w:rsidP="008F0F76">
      <w:pPr>
        <w:pStyle w:val="Listenabsatz"/>
        <w:numPr>
          <w:ilvl w:val="0"/>
          <w:numId w:val="5"/>
        </w:numPr>
      </w:pPr>
      <w:r>
        <w:t>Kundensynchronisation</w:t>
      </w:r>
    </w:p>
    <w:p w:rsidR="004F3F2B" w:rsidRDefault="004F3F2B" w:rsidP="008F0F76">
      <w:pPr>
        <w:pStyle w:val="Listenabsatz"/>
        <w:numPr>
          <w:ilvl w:val="0"/>
          <w:numId w:val="5"/>
        </w:numPr>
      </w:pPr>
      <w:r>
        <w:t>Setup: Login</w:t>
      </w:r>
    </w:p>
    <w:p w:rsidR="004F3FE9" w:rsidRDefault="004F3FE9" w:rsidP="004F3FE9">
      <w:pPr>
        <w:pStyle w:val="berschrift2"/>
      </w:pPr>
      <w:bookmarkStart w:id="8" w:name="_Toc293383039"/>
      <w:r>
        <w:lastRenderedPageBreak/>
        <w:t>Heidt Christina</w:t>
      </w:r>
      <w:bookmarkEnd w:id="8"/>
    </w:p>
    <w:p w:rsidR="00D20F9B" w:rsidRPr="00D20F9B" w:rsidRDefault="00D20F9B" w:rsidP="00D20F9B">
      <w:pPr>
        <w:pStyle w:val="Listenabsatz"/>
        <w:numPr>
          <w:ilvl w:val="0"/>
          <w:numId w:val="6"/>
        </w:numPr>
      </w:pPr>
      <w:r>
        <w:t>Android GUI</w:t>
      </w:r>
      <w:r w:rsidR="005E4D10">
        <w:t xml:space="preserve"> &amp; </w:t>
      </w:r>
      <w:proofErr w:type="spellStart"/>
      <w:r w:rsidR="005E4D10">
        <w:t>Autocomplete</w:t>
      </w:r>
      <w:proofErr w:type="spellEnd"/>
    </w:p>
    <w:p w:rsidR="00B53049" w:rsidRDefault="00B53049" w:rsidP="00B53049">
      <w:pPr>
        <w:pStyle w:val="berschrift2"/>
      </w:pPr>
      <w:bookmarkStart w:id="9" w:name="_Toc293383040"/>
      <w:r>
        <w:t>Steiner Diego</w:t>
      </w:r>
      <w:bookmarkEnd w:id="9"/>
    </w:p>
    <w:p w:rsidR="00B53049" w:rsidRDefault="007F66A8" w:rsidP="00B53049">
      <w:pPr>
        <w:pStyle w:val="Listenabsatz"/>
        <w:numPr>
          <w:ilvl w:val="0"/>
          <w:numId w:val="5"/>
        </w:numPr>
      </w:pPr>
      <w:r>
        <w:t xml:space="preserve">Benutzerverwaltung: </w:t>
      </w:r>
      <w:r w:rsidR="00C72B63">
        <w:t>Login</w:t>
      </w:r>
    </w:p>
    <w:p w:rsidR="00C72B63" w:rsidRDefault="00C72B63" w:rsidP="00C72B63">
      <w:pPr>
        <w:pStyle w:val="Listenabsatz"/>
        <w:numPr>
          <w:ilvl w:val="0"/>
          <w:numId w:val="5"/>
        </w:numPr>
      </w:pPr>
      <w:r>
        <w:t>Benutzerverwaltung: CRUD</w:t>
      </w:r>
    </w:p>
    <w:p w:rsidR="001769DB" w:rsidRDefault="001769DB" w:rsidP="001769DB">
      <w:pPr>
        <w:pStyle w:val="Listenabsatz"/>
        <w:numPr>
          <w:ilvl w:val="0"/>
          <w:numId w:val="5"/>
        </w:numPr>
      </w:pPr>
      <w:r>
        <w:t>Kunde GPS-Koordinaten laden</w:t>
      </w:r>
    </w:p>
    <w:p w:rsidR="00502F2A" w:rsidRPr="00B53049" w:rsidRDefault="00502F2A" w:rsidP="001769DB">
      <w:pPr>
        <w:pStyle w:val="Listenabsatz"/>
        <w:numPr>
          <w:ilvl w:val="0"/>
          <w:numId w:val="5"/>
        </w:numPr>
      </w:pPr>
      <w:r>
        <w:t>Mock Response für Android Applikation</w:t>
      </w:r>
    </w:p>
    <w:p w:rsidR="004F3FE9" w:rsidRDefault="004F3FE9" w:rsidP="004F3FE9">
      <w:pPr>
        <w:pStyle w:val="berschrift2"/>
      </w:pPr>
      <w:bookmarkStart w:id="10" w:name="_Toc293383041"/>
      <w:proofErr w:type="spellStart"/>
      <w:r>
        <w:t>Treichler</w:t>
      </w:r>
      <w:proofErr w:type="spellEnd"/>
      <w:r>
        <w:t xml:space="preserve"> Delia</w:t>
      </w:r>
      <w:bookmarkEnd w:id="10"/>
    </w:p>
    <w:p w:rsidR="004F3F2B" w:rsidRDefault="004F3F2B" w:rsidP="004F3F2B">
      <w:pPr>
        <w:pStyle w:val="Listenabsatz"/>
        <w:numPr>
          <w:ilvl w:val="0"/>
          <w:numId w:val="5"/>
        </w:numPr>
      </w:pPr>
      <w:r>
        <w:t>Setup: Settings</w:t>
      </w:r>
    </w:p>
    <w:p w:rsidR="004F3FE9" w:rsidRDefault="004F3FE9" w:rsidP="004F3FE9">
      <w:pPr>
        <w:pStyle w:val="berschrift2"/>
      </w:pPr>
      <w:bookmarkStart w:id="11" w:name="_Toc293383042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Default="00DA0BFC" w:rsidP="004F3FE9">
      <w:pPr>
        <w:pStyle w:val="Listenabsatz"/>
        <w:numPr>
          <w:ilvl w:val="0"/>
          <w:numId w:val="5"/>
        </w:numPr>
      </w:pPr>
      <w:r>
        <w:t>Kunde</w:t>
      </w:r>
    </w:p>
    <w:p w:rsidR="0098018A" w:rsidRDefault="00476078" w:rsidP="0098018A">
      <w:pPr>
        <w:pStyle w:val="Listenabsatz"/>
        <w:numPr>
          <w:ilvl w:val="0"/>
          <w:numId w:val="5"/>
        </w:numPr>
      </w:pPr>
      <w:r>
        <w:t>GPS-Koordinaten laden Kunde</w:t>
      </w:r>
    </w:p>
    <w:p w:rsidR="00DA0640" w:rsidRPr="004F3FE9" w:rsidRDefault="00DA0640" w:rsidP="0098018A">
      <w:pPr>
        <w:pStyle w:val="Listenabsatz"/>
        <w:numPr>
          <w:ilvl w:val="0"/>
          <w:numId w:val="5"/>
        </w:numPr>
      </w:pPr>
      <w:r>
        <w:t>Auftragstyp</w:t>
      </w:r>
    </w:p>
    <w:sectPr w:rsidR="00DA0640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AE6" w:rsidRDefault="00E43AE6" w:rsidP="008F2373">
      <w:pPr>
        <w:spacing w:after="0"/>
      </w:pPr>
      <w:r>
        <w:separator/>
      </w:r>
    </w:p>
  </w:endnote>
  <w:endnote w:type="continuationSeparator" w:id="0">
    <w:p w:rsidR="00E43AE6" w:rsidRDefault="00E43AE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C3F14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6C3F14" w:rsidRPr="006C3F14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6C3F14" w:rsidRPr="006C3F14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AE6" w:rsidRDefault="00E43AE6" w:rsidP="008F2373">
      <w:pPr>
        <w:spacing w:after="0"/>
      </w:pPr>
      <w:r>
        <w:separator/>
      </w:r>
    </w:p>
  </w:footnote>
  <w:footnote w:type="continuationSeparator" w:id="0">
    <w:p w:rsidR="00E43AE6" w:rsidRDefault="00E43AE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E51535">
      <w:t xml:space="preserve"> – Sitzungsprotokoll 16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D24C4"/>
    <w:multiLevelType w:val="hybridMultilevel"/>
    <w:tmpl w:val="75FA7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7D"/>
    <w:rsid w:val="00097AB6"/>
    <w:rsid w:val="000B658F"/>
    <w:rsid w:val="000E71F7"/>
    <w:rsid w:val="001332FD"/>
    <w:rsid w:val="00137820"/>
    <w:rsid w:val="001609C2"/>
    <w:rsid w:val="001769DB"/>
    <w:rsid w:val="001D17F5"/>
    <w:rsid w:val="001F1125"/>
    <w:rsid w:val="00215333"/>
    <w:rsid w:val="00223137"/>
    <w:rsid w:val="0026560F"/>
    <w:rsid w:val="002E16A4"/>
    <w:rsid w:val="002E65A6"/>
    <w:rsid w:val="00353578"/>
    <w:rsid w:val="003A0ADD"/>
    <w:rsid w:val="003A5C55"/>
    <w:rsid w:val="003C3BB7"/>
    <w:rsid w:val="003E40FB"/>
    <w:rsid w:val="00476078"/>
    <w:rsid w:val="004D642A"/>
    <w:rsid w:val="004F3F2B"/>
    <w:rsid w:val="004F3FE9"/>
    <w:rsid w:val="00502F2A"/>
    <w:rsid w:val="005B081C"/>
    <w:rsid w:val="005E4D10"/>
    <w:rsid w:val="005E6C04"/>
    <w:rsid w:val="006156A4"/>
    <w:rsid w:val="00651384"/>
    <w:rsid w:val="006939B6"/>
    <w:rsid w:val="00695F14"/>
    <w:rsid w:val="006C3F14"/>
    <w:rsid w:val="006C6507"/>
    <w:rsid w:val="006E056D"/>
    <w:rsid w:val="006F2255"/>
    <w:rsid w:val="006F7C3E"/>
    <w:rsid w:val="0075029B"/>
    <w:rsid w:val="007537D1"/>
    <w:rsid w:val="007653DC"/>
    <w:rsid w:val="007A158A"/>
    <w:rsid w:val="007B442E"/>
    <w:rsid w:val="007D405F"/>
    <w:rsid w:val="007F66A8"/>
    <w:rsid w:val="008165CA"/>
    <w:rsid w:val="00870C31"/>
    <w:rsid w:val="008722E3"/>
    <w:rsid w:val="00887085"/>
    <w:rsid w:val="008A4E18"/>
    <w:rsid w:val="008C54BF"/>
    <w:rsid w:val="008E328B"/>
    <w:rsid w:val="008F0F76"/>
    <w:rsid w:val="008F2373"/>
    <w:rsid w:val="009030F0"/>
    <w:rsid w:val="00952B86"/>
    <w:rsid w:val="0098018A"/>
    <w:rsid w:val="009B6E80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BF2B4C"/>
    <w:rsid w:val="00C14F5B"/>
    <w:rsid w:val="00C22202"/>
    <w:rsid w:val="00C2607D"/>
    <w:rsid w:val="00C47BE9"/>
    <w:rsid w:val="00C72A59"/>
    <w:rsid w:val="00C72B63"/>
    <w:rsid w:val="00C74BF5"/>
    <w:rsid w:val="00C774C7"/>
    <w:rsid w:val="00C85D28"/>
    <w:rsid w:val="00C9533A"/>
    <w:rsid w:val="00CA5AF6"/>
    <w:rsid w:val="00CB0412"/>
    <w:rsid w:val="00CD42C7"/>
    <w:rsid w:val="00CE533D"/>
    <w:rsid w:val="00D20F9B"/>
    <w:rsid w:val="00D96578"/>
    <w:rsid w:val="00DA0640"/>
    <w:rsid w:val="00DA0BFC"/>
    <w:rsid w:val="00E13BEF"/>
    <w:rsid w:val="00E216EC"/>
    <w:rsid w:val="00E22264"/>
    <w:rsid w:val="00E43AE6"/>
    <w:rsid w:val="00E51535"/>
    <w:rsid w:val="00E711E0"/>
    <w:rsid w:val="00E860CF"/>
    <w:rsid w:val="00E87169"/>
    <w:rsid w:val="00EE2AB1"/>
    <w:rsid w:val="00F12DE0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D4437-1360-4297-9027-5DBE95D1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21</cp:revision>
  <dcterms:created xsi:type="dcterms:W3CDTF">2011-04-18T11:12:00Z</dcterms:created>
  <dcterms:modified xsi:type="dcterms:W3CDTF">2011-05-17T06:08:00Z</dcterms:modified>
</cp:coreProperties>
</file>