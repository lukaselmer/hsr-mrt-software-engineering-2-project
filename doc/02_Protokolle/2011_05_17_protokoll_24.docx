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A82882" w:rsidP="008165CA">
      <w:pPr>
        <w:rPr>
          <w:sz w:val="28"/>
          <w:szCs w:val="28"/>
        </w:rPr>
      </w:pPr>
      <w:r>
        <w:rPr>
          <w:sz w:val="28"/>
          <w:szCs w:val="28"/>
        </w:rPr>
        <w:t>Vom 19.05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A82882" w:rsidP="005E1B49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A8288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213CD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288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2F2F55" w:rsidP="00AF0DB2">
      <w:r>
        <w:t>Besprechung weiteres Vorgehen</w:t>
      </w:r>
    </w:p>
    <w:p w:rsidR="002F2F55" w:rsidRPr="00AF0DB2" w:rsidRDefault="002F2F55" w:rsidP="00AF0DB2">
      <w:r>
        <w:t>Reviewbesprechung mit Herrn Rudin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E10889" w:rsidRPr="00E10889" w:rsidRDefault="00E10889" w:rsidP="00E10889">
      <w:r>
        <w:t>Besprechung weiteres Vorgehen:</w:t>
      </w:r>
    </w:p>
    <w:p w:rsidR="004F3FE9" w:rsidRDefault="00BF362E" w:rsidP="00E10889">
      <w:pPr>
        <w:pStyle w:val="Listenabsatz"/>
        <w:numPr>
          <w:ilvl w:val="0"/>
          <w:numId w:val="7"/>
        </w:numPr>
      </w:pPr>
      <w:r>
        <w:t>Kein Autoplay!</w:t>
      </w:r>
    </w:p>
    <w:p w:rsidR="009A2E8F" w:rsidRDefault="009B5F6E" w:rsidP="00E10889">
      <w:pPr>
        <w:pStyle w:val="Listenabsatz"/>
        <w:numPr>
          <w:ilvl w:val="0"/>
          <w:numId w:val="7"/>
        </w:numPr>
      </w:pPr>
      <w:r>
        <w:t>Auswertung von Redmine mit Screenshots und Diagrammen und Berichtsgenerierung.</w:t>
      </w:r>
    </w:p>
    <w:p w:rsidR="007203AB" w:rsidRDefault="00F774E1" w:rsidP="00E10889">
      <w:pPr>
        <w:pStyle w:val="Listenabsatz"/>
        <w:numPr>
          <w:ilvl w:val="0"/>
          <w:numId w:val="7"/>
        </w:numPr>
      </w:pPr>
      <w:r>
        <w:t>Zudem Zugriff zu</w:t>
      </w:r>
      <w:r w:rsidR="007203AB">
        <w:t xml:space="preserve"> Redmine</w:t>
      </w:r>
      <w:r>
        <w:t xml:space="preserve"> (Link)</w:t>
      </w:r>
      <w:r w:rsidR="00DE26D1">
        <w:t>.</w:t>
      </w:r>
    </w:p>
    <w:p w:rsidR="00DA43C5" w:rsidRDefault="00DA43C5" w:rsidP="00E10889">
      <w:pPr>
        <w:pStyle w:val="Listenabsatz"/>
        <w:numPr>
          <w:ilvl w:val="0"/>
          <w:numId w:val="7"/>
        </w:numPr>
      </w:pPr>
      <w:r>
        <w:t>Keine Usability Tests für Server.</w:t>
      </w:r>
    </w:p>
    <w:p w:rsidR="00D65E44" w:rsidRDefault="00D65E44" w:rsidP="00D65E44">
      <w:r>
        <w:t>Besprechung Review:</w:t>
      </w:r>
    </w:p>
    <w:p w:rsidR="00C937D3" w:rsidRDefault="004C18E7" w:rsidP="00C937D3">
      <w:pPr>
        <w:pStyle w:val="Listenabsatz"/>
        <w:numPr>
          <w:ilvl w:val="0"/>
          <w:numId w:val="8"/>
        </w:numPr>
      </w:pPr>
      <w:r>
        <w:t xml:space="preserve">Kleines Dokument zur Prüfung der Software/Tests, Unit Tests, Refactoring, etc. </w:t>
      </w:r>
      <w:r w:rsidR="00F1130A">
        <w:t>wurde so und so gehandhabt.</w:t>
      </w:r>
    </w:p>
    <w:p w:rsidR="00F1130A" w:rsidRDefault="00F1130A" w:rsidP="00C937D3">
      <w:pPr>
        <w:pStyle w:val="Listenabsatz"/>
        <w:numPr>
          <w:ilvl w:val="0"/>
          <w:numId w:val="8"/>
        </w:numPr>
      </w:pPr>
      <w:r>
        <w:t>In allgemeinen Berichtdokument festhalten.</w:t>
      </w:r>
    </w:p>
    <w:p w:rsidR="00AF0967" w:rsidRDefault="00AF0967" w:rsidP="00C937D3">
      <w:pPr>
        <w:pStyle w:val="Listenabsatz"/>
        <w:numPr>
          <w:ilvl w:val="0"/>
          <w:numId w:val="8"/>
        </w:numPr>
      </w:pPr>
      <w:r>
        <w:t>Usability Test nicht zwingend nötig</w:t>
      </w:r>
      <w:r w:rsidR="004755E3">
        <w:t>.</w:t>
      </w:r>
    </w:p>
    <w:p w:rsidR="004F3FE9" w:rsidRDefault="004F3FE9" w:rsidP="004F3FE9">
      <w:pPr>
        <w:pStyle w:val="berschrift1"/>
      </w:pPr>
      <w:bookmarkStart w:id="5" w:name="_Toc287347235"/>
      <w:r>
        <w:lastRenderedPageBreak/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9F71D5" w:rsidRDefault="009F71D5" w:rsidP="009F71D5">
      <w:pPr>
        <w:pStyle w:val="Listenabsatz"/>
        <w:numPr>
          <w:ilvl w:val="0"/>
          <w:numId w:val="6"/>
        </w:numPr>
        <w:rPr>
          <w:lang w:val="en-GB"/>
        </w:rPr>
      </w:pPr>
      <w:r w:rsidRPr="009F71D5">
        <w:rPr>
          <w:lang w:val="en-GB"/>
        </w:rPr>
        <w:t>Deployment und Release erstellen V1.0</w:t>
      </w:r>
    </w:p>
    <w:p w:rsidR="009A21ED" w:rsidRDefault="009A21ED" w:rsidP="009F71D5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Persönlicher Bericht (1/2 - 3/4 Seite)</w:t>
      </w:r>
    </w:p>
    <w:p w:rsidR="009F14B2" w:rsidRDefault="009F14B2" w:rsidP="009F14B2">
      <w:pPr>
        <w:pStyle w:val="Listenabsatz"/>
        <w:numPr>
          <w:ilvl w:val="0"/>
          <w:numId w:val="6"/>
        </w:numPr>
        <w:rPr>
          <w:lang w:val="en-GB"/>
        </w:rPr>
      </w:pPr>
      <w:r w:rsidRPr="009F14B2">
        <w:rPr>
          <w:lang w:val="en-GB"/>
        </w:rPr>
        <w:t>Refactoring</w:t>
      </w:r>
    </w:p>
    <w:p w:rsidR="002E0D56" w:rsidRDefault="002E0D56" w:rsidP="002E0D56">
      <w:pPr>
        <w:pStyle w:val="Listenabsatz"/>
        <w:numPr>
          <w:ilvl w:val="0"/>
          <w:numId w:val="6"/>
        </w:numPr>
        <w:rPr>
          <w:lang w:val="en-GB"/>
        </w:rPr>
      </w:pPr>
      <w:r w:rsidRPr="002E0D56">
        <w:rPr>
          <w:lang w:val="en-GB"/>
        </w:rPr>
        <w:t>Präsentation</w:t>
      </w:r>
      <w:r>
        <w:rPr>
          <w:lang w:val="en-GB"/>
        </w:rPr>
        <w:t xml:space="preserve"> vorbereiten</w:t>
      </w:r>
    </w:p>
    <w:p w:rsidR="005167C3" w:rsidRDefault="005167C3" w:rsidP="005167C3">
      <w:pPr>
        <w:pStyle w:val="Listenabsatz"/>
        <w:numPr>
          <w:ilvl w:val="0"/>
          <w:numId w:val="6"/>
        </w:numPr>
        <w:rPr>
          <w:lang w:val="en-GB"/>
        </w:rPr>
      </w:pPr>
      <w:r w:rsidRPr="005167C3">
        <w:rPr>
          <w:lang w:val="en-GB"/>
        </w:rPr>
        <w:t>Projektplan aktualisieren</w:t>
      </w:r>
    </w:p>
    <w:p w:rsidR="001976A0" w:rsidRPr="001976A0" w:rsidRDefault="001976A0" w:rsidP="001976A0">
      <w:pPr>
        <w:pStyle w:val="Listenabsatz"/>
        <w:numPr>
          <w:ilvl w:val="0"/>
          <w:numId w:val="6"/>
        </w:numPr>
      </w:pPr>
      <w:r w:rsidRPr="00466CAE">
        <w:t>Einsatz der Werkzeuge auch in Projektplan einschreiben</w:t>
      </w:r>
      <w:r>
        <w:t>.</w:t>
      </w:r>
      <w:bookmarkStart w:id="7" w:name="_GoBack"/>
      <w:bookmarkEnd w:id="7"/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4F3FE9" w:rsidRDefault="00A367DF" w:rsidP="004F3FE9">
      <w:pPr>
        <w:pStyle w:val="Listenabsatz"/>
        <w:numPr>
          <w:ilvl w:val="0"/>
          <w:numId w:val="5"/>
        </w:numPr>
      </w:pPr>
      <w:r>
        <w:t>Bedienungsanleitung Server</w:t>
      </w:r>
    </w:p>
    <w:p w:rsidR="00A367DF" w:rsidRDefault="00A367DF" w:rsidP="004F3FE9">
      <w:pPr>
        <w:pStyle w:val="Listenabsatz"/>
        <w:numPr>
          <w:ilvl w:val="0"/>
          <w:numId w:val="5"/>
        </w:numPr>
      </w:pPr>
      <w:r>
        <w:t>Bedienungsanleitung Client</w:t>
      </w:r>
    </w:p>
    <w:p w:rsidR="009A21ED" w:rsidRDefault="009A21ED" w:rsidP="009A21E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Persönlicher Bericht (1/2 - 3/4 Seite)</w:t>
      </w:r>
    </w:p>
    <w:p w:rsidR="00851011" w:rsidRPr="00851011" w:rsidRDefault="00851011" w:rsidP="00851011">
      <w:pPr>
        <w:pStyle w:val="Listenabsatz"/>
        <w:numPr>
          <w:ilvl w:val="0"/>
          <w:numId w:val="5"/>
        </w:numPr>
      </w:pPr>
      <w:r w:rsidRPr="004C18E7">
        <w:t>Usability Tests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bookmarkStart w:id="10" w:name="_Toc287347239"/>
      <w:r>
        <w:rPr>
          <w:lang w:val="en-GB"/>
        </w:rPr>
        <w:t>Persönlicher Bericht (1/2 - 3/4 Seite)</w:t>
      </w:r>
    </w:p>
    <w:p w:rsidR="003C7CF8" w:rsidRDefault="003C7CF8" w:rsidP="009A21ED">
      <w:pPr>
        <w:pStyle w:val="Listenabsatz"/>
        <w:numPr>
          <w:ilvl w:val="0"/>
          <w:numId w:val="6"/>
        </w:numPr>
      </w:pPr>
      <w:r w:rsidRPr="003C7CF8">
        <w:t>Hauptteil Codereview Doku</w:t>
      </w:r>
      <w:r>
        <w:t>ment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>
        <w:t xml:space="preserve"> Übereinstimmung mit Design</w:t>
      </w:r>
    </w:p>
    <w:p w:rsidR="003C7CF8" w:rsidRDefault="003C7CF8" w:rsidP="003C7CF8">
      <w:pPr>
        <w:pStyle w:val="Listenabsatz"/>
        <w:numPr>
          <w:ilvl w:val="1"/>
          <w:numId w:val="6"/>
        </w:numPr>
      </w:pPr>
      <w:r w:rsidRPr="003C7CF8">
        <w:t>Codierrichtlinien eingehalten</w:t>
      </w:r>
    </w:p>
    <w:p w:rsidR="0033039D" w:rsidRPr="003C7CF8" w:rsidRDefault="0033039D" w:rsidP="003C7CF8">
      <w:pPr>
        <w:pStyle w:val="Listenabsatz"/>
        <w:numPr>
          <w:ilvl w:val="1"/>
          <w:numId w:val="6"/>
        </w:numPr>
      </w:pPr>
      <w:r>
        <w:t>Codestatistik</w:t>
      </w:r>
    </w:p>
    <w:p w:rsidR="003A65B2" w:rsidRPr="005A6485" w:rsidRDefault="003A65B2" w:rsidP="003A65B2">
      <w:pPr>
        <w:pStyle w:val="Listenabsatz"/>
        <w:numPr>
          <w:ilvl w:val="0"/>
          <w:numId w:val="6"/>
        </w:numPr>
      </w:pPr>
      <w:r>
        <w:t>Diagramm Stundenaufwand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9A21ED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bookmarkStart w:id="11" w:name="_Toc287347240"/>
      <w:r>
        <w:rPr>
          <w:lang w:val="en-GB"/>
        </w:rPr>
        <w:t>Persönlicher Bericht (1/2 - 3/4 Seite)</w:t>
      </w:r>
    </w:p>
    <w:p w:rsidR="00D15B94" w:rsidRDefault="00D15B94" w:rsidP="00D15B94">
      <w:pPr>
        <w:pStyle w:val="Listenabsatz"/>
        <w:numPr>
          <w:ilvl w:val="0"/>
          <w:numId w:val="6"/>
        </w:numPr>
      </w:pPr>
      <w:r w:rsidRPr="004C18E7">
        <w:t>Unit Tests</w:t>
      </w:r>
    </w:p>
    <w:p w:rsidR="00584169" w:rsidRDefault="00584169" w:rsidP="00584169">
      <w:pPr>
        <w:pStyle w:val="Listenabsatz"/>
        <w:numPr>
          <w:ilvl w:val="0"/>
          <w:numId w:val="6"/>
        </w:numPr>
      </w:pPr>
      <w:r w:rsidRPr="004C18E7">
        <w:t>Performance Tests</w:t>
      </w:r>
    </w:p>
    <w:p w:rsidR="007F72F5" w:rsidRPr="00D15B94" w:rsidRDefault="007F72F5" w:rsidP="007F72F5">
      <w:pPr>
        <w:pStyle w:val="Listenabsatz"/>
        <w:numPr>
          <w:ilvl w:val="0"/>
          <w:numId w:val="6"/>
        </w:numPr>
      </w:pPr>
      <w:r w:rsidRPr="00D93AA8">
        <w:t>Systemtests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4F3FE9" w:rsidRDefault="009A21ED" w:rsidP="009A21E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Persönlicher Bericht (1/2 - 3/4 Seite)</w:t>
      </w:r>
    </w:p>
    <w:p w:rsidR="000E3895" w:rsidRDefault="00C15952" w:rsidP="00C15952">
      <w:pPr>
        <w:pStyle w:val="Listenabsatz"/>
        <w:numPr>
          <w:ilvl w:val="0"/>
          <w:numId w:val="6"/>
        </w:numPr>
      </w:pPr>
      <w:r>
        <w:t>Codereview Dokument</w:t>
      </w:r>
      <w:r w:rsidR="00303AD1">
        <w:t xml:space="preserve"> Teil Qualität von Code (temporäres Objekt)</w:t>
      </w:r>
    </w:p>
    <w:p w:rsidR="00E2379D" w:rsidRPr="00E2379D" w:rsidRDefault="00E2379D" w:rsidP="00E2379D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Risikomanagement anpassen</w:t>
      </w:r>
    </w:p>
    <w:sectPr w:rsidR="00E2379D" w:rsidRPr="00E2379D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CD6" w:rsidRDefault="00213CD6" w:rsidP="008F2373">
      <w:pPr>
        <w:spacing w:after="0"/>
      </w:pPr>
      <w:r>
        <w:separator/>
      </w:r>
    </w:p>
  </w:endnote>
  <w:endnote w:type="continuationSeparator" w:id="0">
    <w:p w:rsidR="00213CD6" w:rsidRDefault="00213CD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A82882">
      <w:rPr>
        <w:noProof/>
      </w:rPr>
      <w:t>19.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1976A0" w:rsidRPr="001976A0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1976A0" w:rsidRPr="001976A0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CD6" w:rsidRDefault="00213CD6" w:rsidP="008F2373">
      <w:pPr>
        <w:spacing w:after="0"/>
      </w:pPr>
      <w:r>
        <w:separator/>
      </w:r>
    </w:p>
  </w:footnote>
  <w:footnote w:type="continuationSeparator" w:id="0">
    <w:p w:rsidR="00213CD6" w:rsidRDefault="00213CD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A82882">
      <w:t xml:space="preserve"> – Sitzungsprotokoll 24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1F64"/>
    <w:multiLevelType w:val="hybridMultilevel"/>
    <w:tmpl w:val="CB5030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58DB0E73"/>
    <w:multiLevelType w:val="hybridMultilevel"/>
    <w:tmpl w:val="17C67C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C54E2"/>
    <w:multiLevelType w:val="hybridMultilevel"/>
    <w:tmpl w:val="796A43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882"/>
    <w:rsid w:val="00035D91"/>
    <w:rsid w:val="000935C8"/>
    <w:rsid w:val="00097AB6"/>
    <w:rsid w:val="000B658F"/>
    <w:rsid w:val="000E3895"/>
    <w:rsid w:val="000E71F7"/>
    <w:rsid w:val="001332FD"/>
    <w:rsid w:val="00137820"/>
    <w:rsid w:val="001609C2"/>
    <w:rsid w:val="001976A0"/>
    <w:rsid w:val="001D17F5"/>
    <w:rsid w:val="001F1125"/>
    <w:rsid w:val="00213CD6"/>
    <w:rsid w:val="00223137"/>
    <w:rsid w:val="0026560F"/>
    <w:rsid w:val="002E0D56"/>
    <w:rsid w:val="002E16A4"/>
    <w:rsid w:val="002E65A6"/>
    <w:rsid w:val="002F2F55"/>
    <w:rsid w:val="00303AD1"/>
    <w:rsid w:val="0033039D"/>
    <w:rsid w:val="00353578"/>
    <w:rsid w:val="00391221"/>
    <w:rsid w:val="003A0ADD"/>
    <w:rsid w:val="003A5C55"/>
    <w:rsid w:val="003A65B2"/>
    <w:rsid w:val="003C3BB7"/>
    <w:rsid w:val="003C7CF8"/>
    <w:rsid w:val="003E40FB"/>
    <w:rsid w:val="0042710F"/>
    <w:rsid w:val="00435A7C"/>
    <w:rsid w:val="0045279B"/>
    <w:rsid w:val="00466CAE"/>
    <w:rsid w:val="004755E3"/>
    <w:rsid w:val="004C18E7"/>
    <w:rsid w:val="004F3FE9"/>
    <w:rsid w:val="005167C3"/>
    <w:rsid w:val="00583FCA"/>
    <w:rsid w:val="00584169"/>
    <w:rsid w:val="005A6485"/>
    <w:rsid w:val="005B081C"/>
    <w:rsid w:val="005E6C04"/>
    <w:rsid w:val="006156A4"/>
    <w:rsid w:val="006356B9"/>
    <w:rsid w:val="00651384"/>
    <w:rsid w:val="006939B6"/>
    <w:rsid w:val="00695F14"/>
    <w:rsid w:val="006C5148"/>
    <w:rsid w:val="006C6507"/>
    <w:rsid w:val="006E056D"/>
    <w:rsid w:val="006E6FE9"/>
    <w:rsid w:val="006F2255"/>
    <w:rsid w:val="0071639B"/>
    <w:rsid w:val="007203AB"/>
    <w:rsid w:val="0075029B"/>
    <w:rsid w:val="007537D1"/>
    <w:rsid w:val="007A158A"/>
    <w:rsid w:val="007B442E"/>
    <w:rsid w:val="007D405F"/>
    <w:rsid w:val="007F72F5"/>
    <w:rsid w:val="008165CA"/>
    <w:rsid w:val="00851011"/>
    <w:rsid w:val="00870C31"/>
    <w:rsid w:val="008722E3"/>
    <w:rsid w:val="00887085"/>
    <w:rsid w:val="008A4E18"/>
    <w:rsid w:val="008C54BF"/>
    <w:rsid w:val="008E328B"/>
    <w:rsid w:val="008F2373"/>
    <w:rsid w:val="009030F0"/>
    <w:rsid w:val="00904CDF"/>
    <w:rsid w:val="00952B86"/>
    <w:rsid w:val="00984729"/>
    <w:rsid w:val="009A21ED"/>
    <w:rsid w:val="009A2E8F"/>
    <w:rsid w:val="009B5F6E"/>
    <w:rsid w:val="009B6E80"/>
    <w:rsid w:val="009C146B"/>
    <w:rsid w:val="009F14B2"/>
    <w:rsid w:val="009F71D5"/>
    <w:rsid w:val="00A06B4F"/>
    <w:rsid w:val="00A367DF"/>
    <w:rsid w:val="00A53880"/>
    <w:rsid w:val="00A611DF"/>
    <w:rsid w:val="00A614CE"/>
    <w:rsid w:val="00A727DB"/>
    <w:rsid w:val="00A82882"/>
    <w:rsid w:val="00AB246D"/>
    <w:rsid w:val="00AB51D5"/>
    <w:rsid w:val="00AC40CC"/>
    <w:rsid w:val="00AE119D"/>
    <w:rsid w:val="00AF0967"/>
    <w:rsid w:val="00AF0DB2"/>
    <w:rsid w:val="00B038C9"/>
    <w:rsid w:val="00B10239"/>
    <w:rsid w:val="00B1324E"/>
    <w:rsid w:val="00B53049"/>
    <w:rsid w:val="00B62459"/>
    <w:rsid w:val="00B712B5"/>
    <w:rsid w:val="00BA4F2B"/>
    <w:rsid w:val="00BB1425"/>
    <w:rsid w:val="00BB1C21"/>
    <w:rsid w:val="00BD5A1C"/>
    <w:rsid w:val="00BE6DFC"/>
    <w:rsid w:val="00BE7C2D"/>
    <w:rsid w:val="00BF362E"/>
    <w:rsid w:val="00C14F5B"/>
    <w:rsid w:val="00C15952"/>
    <w:rsid w:val="00C22202"/>
    <w:rsid w:val="00C47BE9"/>
    <w:rsid w:val="00C72A59"/>
    <w:rsid w:val="00C74BF5"/>
    <w:rsid w:val="00C774C7"/>
    <w:rsid w:val="00C85D28"/>
    <w:rsid w:val="00C937D3"/>
    <w:rsid w:val="00C9533A"/>
    <w:rsid w:val="00CB0412"/>
    <w:rsid w:val="00CD42C7"/>
    <w:rsid w:val="00CE533D"/>
    <w:rsid w:val="00CF49B6"/>
    <w:rsid w:val="00D15B94"/>
    <w:rsid w:val="00D65E44"/>
    <w:rsid w:val="00D93AA8"/>
    <w:rsid w:val="00D96578"/>
    <w:rsid w:val="00DA17F8"/>
    <w:rsid w:val="00DA43C5"/>
    <w:rsid w:val="00DE26D1"/>
    <w:rsid w:val="00E10889"/>
    <w:rsid w:val="00E13BEF"/>
    <w:rsid w:val="00E216EC"/>
    <w:rsid w:val="00E22264"/>
    <w:rsid w:val="00E2379D"/>
    <w:rsid w:val="00E711E0"/>
    <w:rsid w:val="00E860CF"/>
    <w:rsid w:val="00E87169"/>
    <w:rsid w:val="00EA073E"/>
    <w:rsid w:val="00EB6E44"/>
    <w:rsid w:val="00EE2AB1"/>
    <w:rsid w:val="00F1130A"/>
    <w:rsid w:val="00F26A77"/>
    <w:rsid w:val="00F3516C"/>
    <w:rsid w:val="00F42E13"/>
    <w:rsid w:val="00F559D6"/>
    <w:rsid w:val="00F774E1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C2D45-7B1B-4487-AF41-FDB0BC14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66</cp:revision>
  <dcterms:created xsi:type="dcterms:W3CDTF">2011-05-19T11:02:00Z</dcterms:created>
  <dcterms:modified xsi:type="dcterms:W3CDTF">2011-05-19T11:56:00Z</dcterms:modified>
</cp:coreProperties>
</file>