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D93A85">
        <w:rPr>
          <w:noProof/>
          <w:lang w:eastAsia="de-CH"/>
        </w:rPr>
        <w:t>1</w:t>
      </w:r>
      <w:r w:rsidRPr="00ED4363">
        <w:rPr>
          <w:noProof/>
          <w:lang w:eastAsia="de-CH"/>
        </w:rPr>
        <w:t xml:space="preserve"> </w:t>
      </w:r>
      <w:r w:rsidR="00D93A85">
        <w:rPr>
          <w:noProof/>
          <w:lang w:eastAsia="de-CH"/>
        </w:rPr>
        <w:t>Arbeitseintrag</w:t>
      </w:r>
      <w:r w:rsidR="008F6FC0">
        <w:rPr>
          <w:noProof/>
          <w:lang w:eastAsia="de-CH"/>
        </w:rPr>
        <w:t xml:space="preserve"> erfassen</w:t>
      </w:r>
    </w:p>
    <w:p w:rsidR="00A53880" w:rsidRPr="00ED4363" w:rsidRDefault="0075029B" w:rsidP="00E711E0">
      <w:pPr>
        <w:pStyle w:val="berschrift1"/>
      </w:pPr>
      <w:bookmarkStart w:id="0" w:name="_Toc288737684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737685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0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r w:rsidRPr="00ED4363">
              <w:t>Autor</w:t>
            </w:r>
          </w:p>
        </w:tc>
      </w:tr>
      <w:tr w:rsidR="00887085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ED4363" w:rsidRDefault="0011560E" w:rsidP="005E1B49">
            <w:pPr>
              <w:rPr>
                <w:b/>
              </w:rPr>
            </w:pPr>
            <w:r w:rsidRPr="00ED4363">
              <w:t>14.03</w:t>
            </w:r>
            <w:r w:rsidR="00887085" w:rsidRPr="00ED4363"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r w:rsidRPr="00ED4363">
              <w:t>HC</w:t>
            </w:r>
          </w:p>
        </w:tc>
      </w:tr>
      <w:tr w:rsidR="00576C25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576C25" w:rsidRPr="00576C25" w:rsidRDefault="00576C25" w:rsidP="00576C25">
            <w:pPr>
              <w:rPr>
                <w:b/>
              </w:rPr>
            </w:pPr>
            <w:r>
              <w:t>17.03.2011</w:t>
            </w:r>
          </w:p>
        </w:tc>
        <w:tc>
          <w:tcPr>
            <w:tcW w:w="993" w:type="dxa"/>
          </w:tcPr>
          <w:p w:rsidR="00576C25" w:rsidRPr="00ED4363" w:rsidRDefault="00576C25" w:rsidP="005E1B49">
            <w:r>
              <w:t>1.1</w:t>
            </w:r>
          </w:p>
        </w:tc>
        <w:tc>
          <w:tcPr>
            <w:tcW w:w="4674" w:type="dxa"/>
          </w:tcPr>
          <w:p w:rsidR="00576C25" w:rsidRPr="00ED4363" w:rsidRDefault="00576C25" w:rsidP="005E1B49">
            <w:r>
              <w:t xml:space="preserve">Anpassungen an Main Scenario &amp;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576C25" w:rsidRPr="00ED4363" w:rsidRDefault="00576C25" w:rsidP="005E1B49">
            <w:r>
              <w:t>WR</w:t>
            </w:r>
          </w:p>
        </w:tc>
      </w:tr>
      <w:tr w:rsidR="004804C0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804C0" w:rsidRPr="004804C0" w:rsidRDefault="004804C0" w:rsidP="00576C25">
            <w:pPr>
              <w:rPr>
                <w:b/>
              </w:rPr>
            </w:pPr>
            <w:r>
              <w:t>21.03.2011</w:t>
            </w:r>
          </w:p>
        </w:tc>
        <w:tc>
          <w:tcPr>
            <w:tcW w:w="993" w:type="dxa"/>
          </w:tcPr>
          <w:p w:rsidR="004804C0" w:rsidRDefault="004804C0" w:rsidP="005E1B49">
            <w:r>
              <w:t>1.2</w:t>
            </w:r>
          </w:p>
        </w:tc>
        <w:tc>
          <w:tcPr>
            <w:tcW w:w="4674" w:type="dxa"/>
          </w:tcPr>
          <w:p w:rsidR="004804C0" w:rsidRDefault="004804C0" w:rsidP="005E1B49">
            <w:r>
              <w:t xml:space="preserve">Änderungen an den </w:t>
            </w:r>
            <w:proofErr w:type="spellStart"/>
            <w:r>
              <w:t>Extensions</w:t>
            </w:r>
            <w:proofErr w:type="spellEnd"/>
            <w:r>
              <w:t xml:space="preserve"> </w:t>
            </w:r>
          </w:p>
        </w:tc>
        <w:tc>
          <w:tcPr>
            <w:tcW w:w="2303" w:type="dxa"/>
          </w:tcPr>
          <w:p w:rsidR="004804C0" w:rsidRDefault="004804C0" w:rsidP="005E1B49">
            <w:r>
              <w:t>WR</w:t>
            </w:r>
          </w:p>
        </w:tc>
      </w:tr>
      <w:tr w:rsidR="00E91E66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91E66" w:rsidRPr="00E91E66" w:rsidRDefault="00E91E66" w:rsidP="00576C25">
            <w:pPr>
              <w:rPr>
                <w:b/>
              </w:rPr>
            </w:pPr>
            <w:r w:rsidRPr="00E91E66">
              <w:t>22.03.</w:t>
            </w:r>
            <w:r>
              <w:t>2011</w:t>
            </w:r>
          </w:p>
        </w:tc>
        <w:tc>
          <w:tcPr>
            <w:tcW w:w="993" w:type="dxa"/>
          </w:tcPr>
          <w:p w:rsidR="00E91E66" w:rsidRDefault="00E91E66" w:rsidP="005E1B49">
            <w:r>
              <w:t>1.3</w:t>
            </w:r>
          </w:p>
        </w:tc>
        <w:tc>
          <w:tcPr>
            <w:tcW w:w="4674" w:type="dxa"/>
          </w:tcPr>
          <w:p w:rsidR="00E91E66" w:rsidRDefault="00E91E66" w:rsidP="005E1B49">
            <w:r>
              <w:t xml:space="preserve">Anpassung und Erweiterung der </w:t>
            </w:r>
            <w:proofErr w:type="spellStart"/>
            <w:r>
              <w:t>Extensions</w:t>
            </w:r>
            <w:proofErr w:type="spellEnd"/>
          </w:p>
        </w:tc>
        <w:tc>
          <w:tcPr>
            <w:tcW w:w="2303" w:type="dxa"/>
          </w:tcPr>
          <w:p w:rsidR="00E91E66" w:rsidRDefault="00E91E66" w:rsidP="005E1B49">
            <w:r>
              <w:t>HC</w:t>
            </w:r>
          </w:p>
        </w:tc>
      </w:tr>
      <w:tr w:rsidR="00F67869" w:rsidRPr="00ED4363" w:rsidTr="008A0C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F67869" w:rsidRPr="00F67869" w:rsidRDefault="00F67869" w:rsidP="00576C25">
            <w:pPr>
              <w:rPr>
                <w:b/>
              </w:rPr>
            </w:pPr>
            <w:r w:rsidRPr="00F67869">
              <w:t>23.03.2011</w:t>
            </w:r>
          </w:p>
        </w:tc>
        <w:tc>
          <w:tcPr>
            <w:tcW w:w="993" w:type="dxa"/>
          </w:tcPr>
          <w:p w:rsidR="00F67869" w:rsidRDefault="00F67869" w:rsidP="005E1B49">
            <w:r>
              <w:t>1.4</w:t>
            </w:r>
          </w:p>
        </w:tc>
        <w:tc>
          <w:tcPr>
            <w:tcW w:w="4674" w:type="dxa"/>
          </w:tcPr>
          <w:p w:rsidR="00F67869" w:rsidRDefault="003E1A24" w:rsidP="005E1B49">
            <w:r>
              <w:t>A</w:t>
            </w:r>
            <w:r w:rsidR="00735D77">
              <w:t>npassungen und</w:t>
            </w:r>
            <w:r w:rsidR="00C53CED">
              <w:t xml:space="preserve"> </w:t>
            </w:r>
            <w:r w:rsidR="00F67869">
              <w:t>Darstellungsänderung</w:t>
            </w:r>
          </w:p>
        </w:tc>
        <w:tc>
          <w:tcPr>
            <w:tcW w:w="2303" w:type="dxa"/>
          </w:tcPr>
          <w:p w:rsidR="00F67869" w:rsidRDefault="00F67869" w:rsidP="005E1B49">
            <w:r>
              <w:t>HC</w:t>
            </w:r>
          </w:p>
        </w:tc>
      </w:tr>
      <w:tr w:rsidR="008A0C8D" w:rsidRPr="00ED4363" w:rsidTr="008A0C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8A0C8D" w:rsidRPr="00F67869" w:rsidRDefault="008A0C8D" w:rsidP="00576C25">
            <w:r>
              <w:t>24.03.2011</w:t>
            </w:r>
          </w:p>
        </w:tc>
        <w:tc>
          <w:tcPr>
            <w:tcW w:w="993" w:type="dxa"/>
          </w:tcPr>
          <w:p w:rsidR="008A0C8D" w:rsidRDefault="008A0C8D" w:rsidP="005E1B49">
            <w:r>
              <w:t>1.5</w:t>
            </w:r>
          </w:p>
        </w:tc>
        <w:tc>
          <w:tcPr>
            <w:tcW w:w="4674" w:type="dxa"/>
          </w:tcPr>
          <w:p w:rsidR="008A0C8D" w:rsidRDefault="008A0C8D" w:rsidP="005E1B49">
            <w:r>
              <w:t xml:space="preserve">Review und </w:t>
            </w:r>
            <w:r w:rsidR="007B10F3">
              <w:t xml:space="preserve">kleine </w:t>
            </w:r>
            <w:r>
              <w:t>Korrektur</w:t>
            </w:r>
            <w:r w:rsidR="007B10F3">
              <w:t>en</w:t>
            </w:r>
          </w:p>
        </w:tc>
        <w:tc>
          <w:tcPr>
            <w:tcW w:w="2303" w:type="dxa"/>
          </w:tcPr>
          <w:p w:rsidR="008A0C8D" w:rsidRDefault="00916F33" w:rsidP="00F64608">
            <w:r>
              <w:t>S</w:t>
            </w:r>
            <w:r w:rsidR="00F64608">
              <w:t>D</w:t>
            </w:r>
            <w:r>
              <w:t xml:space="preserve"> , EL</w:t>
            </w:r>
          </w:p>
        </w:tc>
      </w:tr>
    </w:tbl>
    <w:bookmarkStart w:id="2" w:name="_Toc288737686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C01249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737684" w:history="1">
            <w:r w:rsidR="00C01249" w:rsidRPr="00352C07">
              <w:rPr>
                <w:rStyle w:val="Hyperlink"/>
                <w:noProof/>
              </w:rPr>
              <w:t>1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Dokumentinformationen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_Toc288737684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2C20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5" w:history="1">
            <w:r w:rsidR="00C01249" w:rsidRPr="00352C07">
              <w:rPr>
                <w:rStyle w:val="Hyperlink"/>
                <w:noProof/>
              </w:rPr>
              <w:t>1.1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Änderungsgeschichte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_Toc288737685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2C20D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737686" w:history="1">
            <w:r w:rsidR="00C01249" w:rsidRPr="00352C07">
              <w:rPr>
                <w:rStyle w:val="Hyperlink"/>
                <w:noProof/>
              </w:rPr>
              <w:t>1.2</w:t>
            </w:r>
            <w:r w:rsidR="00C01249">
              <w:rPr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Inhaltsverzeichnis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_Toc288737686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C01249" w:rsidRDefault="002C20D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737687" w:history="1">
            <w:r w:rsidR="00C01249" w:rsidRPr="00352C07">
              <w:rPr>
                <w:rStyle w:val="Hyperlink"/>
                <w:noProof/>
              </w:rPr>
              <w:t>2</w:t>
            </w:r>
            <w:r w:rsidR="00C0124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01249" w:rsidRPr="00352C07">
              <w:rPr>
                <w:rStyle w:val="Hyperlink"/>
                <w:noProof/>
              </w:rPr>
              <w:t>Use Case UC1 Arbeitseintrag erfassen</w:t>
            </w:r>
            <w:r w:rsidR="00C01249">
              <w:rPr>
                <w:noProof/>
                <w:webHidden/>
              </w:rPr>
              <w:tab/>
            </w:r>
            <w:r w:rsidR="00C01249">
              <w:rPr>
                <w:noProof/>
                <w:webHidden/>
              </w:rPr>
              <w:fldChar w:fldCharType="begin"/>
            </w:r>
            <w:r w:rsidR="00C01249">
              <w:rPr>
                <w:noProof/>
                <w:webHidden/>
              </w:rPr>
              <w:instrText xml:space="preserve"> PAGEREF _Toc288737687 \h </w:instrText>
            </w:r>
            <w:r w:rsidR="00C01249">
              <w:rPr>
                <w:noProof/>
                <w:webHidden/>
              </w:rPr>
            </w:r>
            <w:r w:rsidR="00C01249">
              <w:rPr>
                <w:noProof/>
                <w:webHidden/>
              </w:rPr>
              <w:fldChar w:fldCharType="separate"/>
            </w:r>
            <w:r w:rsidR="00C01249">
              <w:rPr>
                <w:noProof/>
                <w:webHidden/>
              </w:rPr>
              <w:t>1</w:t>
            </w:r>
            <w:r w:rsidR="00C01249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855B82" w:rsidRPr="00855B82" w:rsidRDefault="004006CE" w:rsidP="00855B82">
      <w:pPr>
        <w:pStyle w:val="berschrift1"/>
      </w:pPr>
      <w:bookmarkStart w:id="3" w:name="_Toc288737687"/>
      <w:r>
        <w:t>UC1</w:t>
      </w:r>
      <w:r w:rsidR="003B6922" w:rsidRPr="00ED4363">
        <w:t xml:space="preserve"> </w:t>
      </w:r>
      <w:r w:rsidR="00D93A85">
        <w:t>Arbeitseintrag</w:t>
      </w:r>
      <w:r w:rsidR="001E4D76">
        <w:t xml:space="preserve"> erfassen</w:t>
      </w:r>
      <w:bookmarkEnd w:id="3"/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2518"/>
        <w:gridCol w:w="6694"/>
      </w:tblGrid>
      <w:tr w:rsidR="0001519A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>Format</w:t>
            </w:r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Fully</w:t>
            </w:r>
            <w:proofErr w:type="spellEnd"/>
            <w:r>
              <w:t xml:space="preserve"> </w:t>
            </w:r>
            <w:proofErr w:type="spellStart"/>
            <w:r>
              <w:t>dressed</w:t>
            </w:r>
            <w:proofErr w:type="spellEnd"/>
          </w:p>
        </w:tc>
      </w:tr>
      <w:tr w:rsidR="0001519A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01519A" w:rsidRDefault="0001519A" w:rsidP="0001519A">
            <w:pPr>
              <w:spacing w:line="276" w:lineRule="auto"/>
            </w:pPr>
            <w:r>
              <w:t xml:space="preserve">Primary </w:t>
            </w:r>
            <w:proofErr w:type="spellStart"/>
            <w:r>
              <w:t>Actor</w:t>
            </w:r>
            <w:proofErr w:type="spellEnd"/>
          </w:p>
        </w:tc>
        <w:tc>
          <w:tcPr>
            <w:tcW w:w="6694" w:type="dxa"/>
          </w:tcPr>
          <w:p w:rsidR="0001519A" w:rsidRDefault="0001519A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Aussendienstmitarbeiter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01519A" w:rsidP="0001519A">
            <w:pPr>
              <w:spacing w:line="276" w:lineRule="auto"/>
            </w:pPr>
            <w:proofErr w:type="spellStart"/>
            <w:r>
              <w:t>Stakeholders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Interests</w:t>
            </w:r>
            <w:proofErr w:type="spellEnd"/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</w:t>
            </w:r>
          </w:p>
        </w:tc>
        <w:tc>
          <w:tcPr>
            <w:tcW w:w="6694" w:type="dxa"/>
          </w:tcPr>
          <w:p w:rsidR="00CC69D2" w:rsidRDefault="00CC69D2" w:rsidP="0001519A">
            <w:pPr>
              <w:tabs>
                <w:tab w:val="left" w:pos="2410"/>
              </w:tabs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Möglichst simple und schne</w:t>
            </w:r>
            <w:r w:rsidR="008F51F2">
              <w:t>lle Erfassung von Arbeitszeiten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Sekretärin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Genaue Zeiterfassung der Arbeiten z</w:t>
            </w:r>
            <w:r w:rsidR="008F51F2">
              <w:t>ur späteren Rechnungserstellung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7825C9" w:rsidP="0001519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Verwaltung</w:t>
            </w:r>
          </w:p>
        </w:tc>
        <w:tc>
          <w:tcPr>
            <w:tcW w:w="6694" w:type="dxa"/>
          </w:tcPr>
          <w:p w:rsidR="00CC69D2" w:rsidRDefault="00CC69D2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4363">
              <w:t>Erhält schon nach ein paar Tagen die Rec</w:t>
            </w:r>
            <w:r w:rsidR="008F51F2">
              <w:t>hnung zur durchgeführten Arbeit</w:t>
            </w:r>
          </w:p>
        </w:tc>
      </w:tr>
      <w:tr w:rsidR="00CC69D2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C69D2" w:rsidRPr="001216A1" w:rsidRDefault="00CC69D2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Unternehmung</w:t>
            </w:r>
          </w:p>
        </w:tc>
        <w:tc>
          <w:tcPr>
            <w:tcW w:w="6694" w:type="dxa"/>
          </w:tcPr>
          <w:p w:rsidR="00CC69D2" w:rsidRDefault="009A1D0A" w:rsidP="009A1D0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Möglichkeit von Auswertungen</w:t>
            </w:r>
            <w:r>
              <w:t xml:space="preserve"> anhand der übermittelten Daten, </w:t>
            </w:r>
            <w:r w:rsidR="00CC69D2" w:rsidRPr="00ED4363">
              <w:t>Erstellung präziser Abrechnungen, welche nach kurze</w:t>
            </w:r>
            <w:r>
              <w:t>r Zeit verschickt werden können</w:t>
            </w:r>
          </w:p>
        </w:tc>
      </w:tr>
      <w:tr w:rsidR="00CC69D2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CC69D2" w:rsidRDefault="00CC69D2" w:rsidP="0001519A">
            <w:pPr>
              <w:spacing w:line="276" w:lineRule="auto"/>
            </w:pPr>
            <w:proofErr w:type="spellStart"/>
            <w:r>
              <w:t>Preconditions</w:t>
            </w:r>
            <w:proofErr w:type="spellEnd"/>
          </w:p>
        </w:tc>
      </w:tr>
      <w:tr w:rsidR="00391C40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391C40" w:rsidRPr="001216A1" w:rsidRDefault="00391C40" w:rsidP="0001519A">
            <w:pPr>
              <w:pStyle w:val="Listenabsatz"/>
              <w:numPr>
                <w:ilvl w:val="0"/>
                <w:numId w:val="6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Aussendienstmitarbeiter ist im System registriert</w:t>
            </w:r>
            <w:r w:rsidR="00724CFE" w:rsidRPr="001216A1">
              <w:rPr>
                <w:b w:val="0"/>
              </w:rPr>
              <w:t xml:space="preserve"> </w:t>
            </w:r>
            <w:r w:rsidR="008F51F2">
              <w:rPr>
                <w:b w:val="0"/>
              </w:rPr>
              <w:t>(UC4)</w:t>
            </w:r>
          </w:p>
          <w:p w:rsidR="00C27285" w:rsidRDefault="00391C40" w:rsidP="00567D14">
            <w:pPr>
              <w:pStyle w:val="Listenabsatz"/>
              <w:numPr>
                <w:ilvl w:val="0"/>
                <w:numId w:val="6"/>
              </w:numPr>
              <w:spacing w:line="276" w:lineRule="auto"/>
            </w:pPr>
            <w:r w:rsidRPr="001216A1">
              <w:rPr>
                <w:b w:val="0"/>
              </w:rPr>
              <w:t xml:space="preserve">Aussendienstmitarbeiter </w:t>
            </w:r>
            <w:r w:rsidR="008F51F2">
              <w:rPr>
                <w:b w:val="0"/>
              </w:rPr>
              <w:t xml:space="preserve">ist </w:t>
            </w:r>
            <w:r w:rsidR="00233E57">
              <w:rPr>
                <w:b w:val="0"/>
              </w:rPr>
              <w:t>am</w:t>
            </w:r>
            <w:r w:rsidR="008F51F2">
              <w:rPr>
                <w:b w:val="0"/>
              </w:rPr>
              <w:t xml:space="preserve"> System angemeldet (UC5)</w:t>
            </w:r>
          </w:p>
        </w:tc>
      </w:tr>
      <w:tr w:rsidR="00724CFE" w:rsidTr="00C903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ED4363" w:rsidRDefault="00724CFE" w:rsidP="0001519A">
            <w:pPr>
              <w:spacing w:line="276" w:lineRule="auto"/>
            </w:pPr>
            <w:proofErr w:type="spellStart"/>
            <w:r>
              <w:t>Suc</w:t>
            </w:r>
            <w:r w:rsidR="0001519A">
              <w:t>cess</w:t>
            </w:r>
            <w:proofErr w:type="spellEnd"/>
            <w:r w:rsidR="0001519A">
              <w:t xml:space="preserve"> </w:t>
            </w:r>
            <w:proofErr w:type="spellStart"/>
            <w:r w:rsidR="0001519A">
              <w:t>Guarantee</w:t>
            </w:r>
            <w:proofErr w:type="spellEnd"/>
            <w:r w:rsidR="0001519A">
              <w:t xml:space="preserve"> (</w:t>
            </w:r>
            <w:proofErr w:type="spellStart"/>
            <w:r w:rsidR="0001519A">
              <w:t>Postconditions</w:t>
            </w:r>
            <w:proofErr w:type="spellEnd"/>
            <w:r w:rsidR="0001519A">
              <w:t>)</w:t>
            </w:r>
          </w:p>
        </w:tc>
      </w:tr>
      <w:tr w:rsidR="00724CFE" w:rsidTr="00C903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Stundeneintrag wurde erfasst</w:t>
            </w:r>
          </w:p>
          <w:p w:rsidR="00724CFE" w:rsidRPr="001216A1" w:rsidRDefault="008F51F2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>
              <w:rPr>
                <w:b w:val="0"/>
              </w:rPr>
              <w:t>GPS-Koordinaten wurden erfasst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Kundenan</w:t>
            </w:r>
            <w:r w:rsidR="008F51F2">
              <w:rPr>
                <w:b w:val="0"/>
              </w:rPr>
              <w:t>gaben wurden erfasst (optional)</w:t>
            </w:r>
          </w:p>
          <w:p w:rsidR="00724CFE" w:rsidRPr="001216A1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Beschreibung zum durchgeführten Auftrag wurd</w:t>
            </w:r>
            <w:r w:rsidR="008F51F2">
              <w:rPr>
                <w:b w:val="0"/>
              </w:rPr>
              <w:t>en im System erfasst (optional)</w:t>
            </w:r>
          </w:p>
          <w:p w:rsidR="00724CFE" w:rsidRDefault="00724CFE" w:rsidP="0001519A">
            <w:pPr>
              <w:pStyle w:val="Listenabsatz"/>
              <w:numPr>
                <w:ilvl w:val="0"/>
                <w:numId w:val="20"/>
              </w:numPr>
              <w:spacing w:line="276" w:lineRule="auto"/>
            </w:pPr>
            <w:r w:rsidRPr="001216A1">
              <w:rPr>
                <w:b w:val="0"/>
              </w:rPr>
              <w:t>Tonau</w:t>
            </w:r>
            <w:r w:rsidR="008F51F2">
              <w:rPr>
                <w:b w:val="0"/>
              </w:rPr>
              <w:t>fnahme wurde erfasst (optional)</w:t>
            </w:r>
          </w:p>
        </w:tc>
      </w:tr>
    </w:tbl>
    <w:p w:rsidR="00D3054C" w:rsidRDefault="00D3054C">
      <w:r>
        <w:rPr>
          <w:b/>
          <w:bCs/>
        </w:rPr>
        <w:br w:type="page"/>
      </w:r>
    </w:p>
    <w:tbl>
      <w:tblPr>
        <w:tblStyle w:val="MittlereSchattierung1-Akzent1"/>
        <w:tblW w:w="0" w:type="auto"/>
        <w:tblLook w:val="0480" w:firstRow="0" w:lastRow="0" w:firstColumn="1" w:lastColumn="0" w:noHBand="0" w:noVBand="1"/>
      </w:tblPr>
      <w:tblGrid>
        <w:gridCol w:w="5495"/>
        <w:gridCol w:w="3717"/>
      </w:tblGrid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lastRenderedPageBreak/>
              <w:t xml:space="preserve">Main </w:t>
            </w:r>
            <w:proofErr w:type="spellStart"/>
            <w:r>
              <w:t>Success</w:t>
            </w:r>
            <w:proofErr w:type="spellEnd"/>
            <w:r>
              <w:t xml:space="preserve"> Scenario</w:t>
            </w:r>
          </w:p>
        </w:tc>
      </w:tr>
      <w:tr w:rsidR="003E0C1C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01519A">
            <w:pPr>
              <w:spacing w:line="276" w:lineRule="auto"/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3E0C1C" w:rsidRPr="00217784" w:rsidRDefault="003E0C1C" w:rsidP="0001519A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3E0C1C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1.</w:t>
            </w:r>
            <w:r w:rsidRPr="001216A1">
              <w:rPr>
                <w:b w:val="0"/>
              </w:rPr>
              <w:tab/>
              <w:t>Aussendienstmitarbeit</w:t>
            </w:r>
            <w:r w:rsidR="009F3254">
              <w:rPr>
                <w:b w:val="0"/>
              </w:rPr>
              <w:t xml:space="preserve">er erhält einen </w:t>
            </w:r>
            <w:r w:rsidR="009F3254">
              <w:rPr>
                <w:b w:val="0"/>
              </w:rPr>
              <w:tab/>
              <w:t>Arbeitsauftrag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2.</w:t>
            </w:r>
            <w:r w:rsidRPr="001216A1">
              <w:rPr>
                <w:b w:val="0"/>
              </w:rPr>
              <w:tab/>
              <w:t>Aussendienstmitarbeite</w:t>
            </w:r>
            <w:r w:rsidR="009F3254">
              <w:rPr>
                <w:b w:val="0"/>
              </w:rPr>
              <w:t>r fährt zur angegebenen Adresse</w:t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3.</w:t>
            </w:r>
            <w:r w:rsidRPr="001216A1">
              <w:rPr>
                <w:b w:val="0"/>
              </w:rPr>
              <w:tab/>
              <w:t xml:space="preserve">Sobald der Aussendienstmitarbeiter dort </w:t>
            </w:r>
            <w:r w:rsidRPr="001216A1">
              <w:rPr>
                <w:b w:val="0"/>
              </w:rPr>
              <w:tab/>
              <w:t xml:space="preserve">angekommen </w:t>
            </w:r>
            <w:r w:rsidR="009F3254">
              <w:rPr>
                <w:b w:val="0"/>
              </w:rPr>
              <w:t>ist, startet 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  <w:p w:rsidR="003E0C1C" w:rsidRPr="001216A1" w:rsidRDefault="003E0C1C" w:rsidP="0074122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5.</w:t>
            </w:r>
            <w:r w:rsidRPr="001216A1">
              <w:rPr>
                <w:b w:val="0"/>
              </w:rPr>
              <w:tab/>
              <w:t>Aussendien</w:t>
            </w:r>
            <w:r w:rsidR="009F3254">
              <w:rPr>
                <w:b w:val="0"/>
              </w:rPr>
              <w:t>stmitarbeiter führt Auftrag aus</w:t>
            </w:r>
          </w:p>
          <w:p w:rsidR="003E0C1C" w:rsidRPr="001216A1" w:rsidRDefault="003E0C1C" w:rsidP="00184D37">
            <w:pPr>
              <w:tabs>
                <w:tab w:val="left" w:pos="426"/>
              </w:tabs>
              <w:rPr>
                <w:b w:val="0"/>
              </w:rPr>
            </w:pPr>
            <w:r w:rsidRPr="001216A1">
              <w:rPr>
                <w:b w:val="0"/>
              </w:rPr>
              <w:t>6.</w:t>
            </w:r>
            <w:r w:rsidRPr="001216A1">
              <w:rPr>
                <w:b w:val="0"/>
              </w:rPr>
              <w:tab/>
              <w:t xml:space="preserve">Nach </w:t>
            </w:r>
            <w:r w:rsidR="00E4000D">
              <w:rPr>
                <w:b w:val="0"/>
              </w:rPr>
              <w:t>Erledigung des Auftrags</w:t>
            </w:r>
            <w:r w:rsidRPr="001216A1">
              <w:rPr>
                <w:b w:val="0"/>
              </w:rPr>
              <w:t xml:space="preserve"> beendet der </w:t>
            </w:r>
            <w:r w:rsidRPr="001216A1">
              <w:rPr>
                <w:b w:val="0"/>
              </w:rPr>
              <w:tab/>
              <w:t>Aussendi</w:t>
            </w:r>
            <w:r w:rsidR="009F3254">
              <w:rPr>
                <w:b w:val="0"/>
              </w:rPr>
              <w:t>enstmitarbeiter die Zeitmessung</w:t>
            </w:r>
            <w:r w:rsidR="0084083F" w:rsidRPr="001216A1">
              <w:rPr>
                <w:b w:val="0"/>
              </w:rPr>
              <w:br/>
            </w:r>
            <w:r w:rsidR="0084083F" w:rsidRPr="001216A1">
              <w:rPr>
                <w:b w:val="0"/>
              </w:rPr>
              <w:br/>
            </w:r>
          </w:p>
        </w:tc>
        <w:tc>
          <w:tcPr>
            <w:tcW w:w="3717" w:type="dxa"/>
          </w:tcPr>
          <w:p w:rsidR="003E0C1C" w:rsidRPr="00217784" w:rsidRDefault="00C1353C" w:rsidP="00C1353C">
            <w:pPr>
              <w:tabs>
                <w:tab w:val="left" w:pos="28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3E0C1C" w:rsidRPr="00217784">
              <w:t>4.</w:t>
            </w:r>
            <w:r w:rsidR="003E0C1C" w:rsidRPr="00217784">
              <w:tab/>
            </w:r>
            <w:r w:rsidR="0079155A" w:rsidRPr="00217784">
              <w:t>System e</w:t>
            </w:r>
            <w:r w:rsidR="003E0C1C" w:rsidRPr="00217784">
              <w:t xml:space="preserve">rfasst Startzeit und setzt </w:t>
            </w:r>
            <w:r w:rsidR="00592C91" w:rsidRPr="00217784">
              <w:tab/>
            </w:r>
            <w:r w:rsidR="003E0C1C" w:rsidRPr="00217784">
              <w:t>Ei</w:t>
            </w:r>
            <w:r w:rsidR="009F3254" w:rsidRPr="00217784">
              <w:t>ntragsdatum auf aktuelles Datum</w:t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3E0C1C" w:rsidRPr="00217784">
              <w:t>7.</w:t>
            </w:r>
            <w:r w:rsidR="003E0C1C" w:rsidRPr="00217784">
              <w:tab/>
            </w:r>
            <w:r w:rsidR="0079155A" w:rsidRPr="00217784">
              <w:t>System e</w:t>
            </w:r>
            <w:r w:rsidR="003E0C1C" w:rsidRPr="00217784">
              <w:t>rfasst Endzeit &amp; GPS-</w:t>
            </w:r>
            <w:r w:rsidR="007E2B95" w:rsidRPr="00217784">
              <w:tab/>
            </w:r>
            <w:r w:rsidR="009F3254" w:rsidRPr="00217784">
              <w:t>Koordinaten</w:t>
            </w:r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proofErr w:type="spellStart"/>
            <w:r>
              <w:t>Extensions</w:t>
            </w:r>
            <w:proofErr w:type="spellEnd"/>
          </w:p>
        </w:tc>
      </w:tr>
      <w:tr w:rsidR="00614E9D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614E9D">
            <w:pPr>
              <w:rPr>
                <w:b w:val="0"/>
              </w:rPr>
            </w:pPr>
            <w:r w:rsidRPr="001216A1">
              <w:rPr>
                <w:b w:val="0"/>
              </w:rPr>
              <w:t>Benutzer</w:t>
            </w:r>
          </w:p>
        </w:tc>
        <w:tc>
          <w:tcPr>
            <w:tcW w:w="3717" w:type="dxa"/>
          </w:tcPr>
          <w:p w:rsidR="00614E9D" w:rsidRPr="00217784" w:rsidRDefault="00614E9D" w:rsidP="0001519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784">
              <w:t>System</w:t>
            </w:r>
          </w:p>
        </w:tc>
      </w:tr>
      <w:tr w:rsidR="00A4091E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95" w:type="dxa"/>
          </w:tcPr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5a.</w:t>
            </w:r>
            <w:r w:rsidRPr="001216A1">
              <w:rPr>
                <w:b w:val="0"/>
              </w:rPr>
              <w:tab/>
              <w:t xml:space="preserve">Es kann jederzeit ein Kunde </w:t>
            </w:r>
            <w:r w:rsidR="00D86563">
              <w:rPr>
                <w:b w:val="0"/>
              </w:rPr>
              <w:t>ausgewählt / geändert</w:t>
            </w:r>
            <w:r w:rsidR="00D3475B" w:rsidRPr="001216A1">
              <w:rPr>
                <w:b w:val="0"/>
              </w:rPr>
              <w:t xml:space="preserve"> </w:t>
            </w:r>
            <w:r w:rsidR="009B3343">
              <w:rPr>
                <w:b w:val="0"/>
              </w:rPr>
              <w:t>werden</w:t>
            </w:r>
          </w:p>
          <w:p w:rsidR="00614E9D" w:rsidRPr="001216A1" w:rsidRDefault="00F73AC7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</w:t>
            </w:r>
            <w:r w:rsidR="009B3343">
              <w:rPr>
                <w:b w:val="0"/>
              </w:rPr>
              <w:t>itarbeiter wählt den Kunden aus</w:t>
            </w:r>
          </w:p>
          <w:p w:rsidR="003167AC" w:rsidRPr="001216A1" w:rsidRDefault="003167A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213B68" w:rsidRDefault="00213B68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</w:p>
          <w:p w:rsidR="00614E9D" w:rsidRPr="001216A1" w:rsidRDefault="00EC324E" w:rsidP="002774B3">
            <w:pPr>
              <w:tabs>
                <w:tab w:val="left" w:pos="426"/>
                <w:tab w:val="left" w:pos="709"/>
                <w:tab w:val="left" w:pos="993"/>
              </w:tabs>
              <w:ind w:left="372"/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1a.</w:t>
            </w:r>
            <w:r w:rsidRPr="001216A1">
              <w:rPr>
                <w:b w:val="0"/>
              </w:rPr>
              <w:t xml:space="preserve"> </w:t>
            </w:r>
            <w:r w:rsidR="00614E9D" w:rsidRPr="001216A1">
              <w:rPr>
                <w:b w:val="0"/>
              </w:rPr>
              <w:t>Kunde ist</w:t>
            </w:r>
            <w:r w:rsidR="00BA6811" w:rsidRPr="001216A1">
              <w:rPr>
                <w:b w:val="0"/>
              </w:rPr>
              <w:t xml:space="preserve"> im System noch nicht </w:t>
            </w:r>
            <w:r w:rsidR="008E7FB7">
              <w:rPr>
                <w:b w:val="0"/>
              </w:rPr>
              <w:t>vorhanden</w:t>
            </w:r>
          </w:p>
          <w:p w:rsidR="00614E9D" w:rsidRPr="001216A1" w:rsidRDefault="002774B3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</w: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 xml:space="preserve">Aussendienstmitarbeiter erstellt neuen </w:t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D55659" w:rsidRPr="001216A1">
              <w:rPr>
                <w:b w:val="0"/>
              </w:rPr>
              <w:tab/>
            </w:r>
            <w:r w:rsidR="008E7FB7">
              <w:rPr>
                <w:b w:val="0"/>
              </w:rPr>
              <w:t>Kunden</w:t>
            </w:r>
            <w:r w:rsidR="00C43546">
              <w:rPr>
                <w:b w:val="0"/>
              </w:rPr>
              <w:t xml:space="preserve"> mit Vor- </w:t>
            </w:r>
            <w:r w:rsidR="00087D33">
              <w:rPr>
                <w:b w:val="0"/>
              </w:rPr>
              <w:t xml:space="preserve">und </w:t>
            </w:r>
            <w:r w:rsidR="00C43546">
              <w:rPr>
                <w:b w:val="0"/>
              </w:rPr>
              <w:t>Nachn</w:t>
            </w:r>
            <w:r w:rsidR="00087D33">
              <w:rPr>
                <w:b w:val="0"/>
              </w:rPr>
              <w:t>ame</w:t>
            </w:r>
            <w:r w:rsidR="00C43546">
              <w:rPr>
                <w:b w:val="0"/>
              </w:rPr>
              <w:t xml:space="preserve">, </w:t>
            </w:r>
            <w:r w:rsidR="00087D33">
              <w:rPr>
                <w:b w:val="0"/>
              </w:rPr>
              <w:t>Adresse</w:t>
            </w:r>
            <w:r w:rsidR="00A75A25">
              <w:rPr>
                <w:b w:val="0"/>
              </w:rPr>
              <w:t xml:space="preserve"> und</w:t>
            </w:r>
            <w:r w:rsidR="00C43546">
              <w:rPr>
                <w:b w:val="0"/>
              </w:rPr>
              <w:t xml:space="preserve"> </w:t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 w:rsidRPr="001216A1">
              <w:rPr>
                <w:b w:val="0"/>
              </w:rPr>
              <w:tab/>
            </w:r>
            <w:r w:rsidR="00087D33">
              <w:rPr>
                <w:b w:val="0"/>
              </w:rPr>
              <w:t>Telefon</w:t>
            </w:r>
          </w:p>
          <w:p w:rsidR="007F5F5C" w:rsidRPr="001216A1" w:rsidRDefault="007F5F5C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5b.</w:t>
            </w:r>
            <w:r w:rsidRPr="001216A1">
              <w:rPr>
                <w:b w:val="0"/>
              </w:rPr>
              <w:tab/>
              <w:t xml:space="preserve">Es kann jederzeit </w:t>
            </w:r>
            <w:r w:rsidR="00275823">
              <w:rPr>
                <w:b w:val="0"/>
              </w:rPr>
              <w:t>die</w:t>
            </w:r>
            <w:r w:rsidRPr="001216A1">
              <w:rPr>
                <w:b w:val="0"/>
              </w:rPr>
              <w:t xml:space="preserve"> Beschreibung </w:t>
            </w:r>
            <w:r w:rsidR="00275823">
              <w:rPr>
                <w:b w:val="0"/>
              </w:rPr>
              <w:t>bearbeitet</w:t>
            </w:r>
            <w:r w:rsidRPr="001216A1">
              <w:rPr>
                <w:b w:val="0"/>
              </w:rPr>
              <w:t xml:space="preserve"> </w:t>
            </w:r>
            <w:r w:rsidR="008E7FB7">
              <w:rPr>
                <w:b w:val="0"/>
              </w:rPr>
              <w:t>werden</w:t>
            </w:r>
          </w:p>
          <w:p w:rsidR="00614E9D" w:rsidRPr="001216A1" w:rsidRDefault="00A4492A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</w:t>
            </w:r>
            <w:r w:rsidR="008C664B" w:rsidRPr="001216A1">
              <w:rPr>
                <w:b w:val="0"/>
              </w:rPr>
              <w:t xml:space="preserve">ssendienstmitarbeiter </w:t>
            </w:r>
            <w:r w:rsidR="002577FB">
              <w:rPr>
                <w:b w:val="0"/>
              </w:rPr>
              <w:t>bearbeitet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die</w:t>
            </w:r>
            <w:r w:rsidR="008C664B" w:rsidRPr="001216A1">
              <w:rPr>
                <w:b w:val="0"/>
              </w:rPr>
              <w:t xml:space="preserve"> </w:t>
            </w:r>
            <w:r w:rsidR="002577FB">
              <w:rPr>
                <w:b w:val="0"/>
              </w:rPr>
              <w:t>Beschreibung</w:t>
            </w:r>
          </w:p>
          <w:p w:rsidR="00321799" w:rsidRPr="001216A1" w:rsidRDefault="00321799" w:rsidP="00A4492A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5c.</w:t>
            </w:r>
            <w:r w:rsidRPr="001216A1">
              <w:rPr>
                <w:b w:val="0"/>
              </w:rPr>
              <w:tab/>
              <w:t>Es kann jederzeit ein Stundeneintragstyp</w:t>
            </w:r>
            <w:r w:rsidR="008C664B" w:rsidRPr="001216A1">
              <w:rPr>
                <w:b w:val="0"/>
              </w:rPr>
              <w:t xml:space="preserve"> </w:t>
            </w:r>
            <w:r w:rsidR="00005D06">
              <w:rPr>
                <w:b w:val="0"/>
              </w:rPr>
              <w:t xml:space="preserve">ausgewählt </w:t>
            </w:r>
            <w:r w:rsidR="00005D06" w:rsidRPr="001216A1">
              <w:rPr>
                <w:b w:val="0"/>
              </w:rPr>
              <w:tab/>
            </w:r>
            <w:r w:rsidR="00005D06">
              <w:rPr>
                <w:b w:val="0"/>
              </w:rPr>
              <w:t>werden</w:t>
            </w:r>
          </w:p>
          <w:p w:rsidR="00614E9D" w:rsidRPr="001216A1" w:rsidRDefault="00B60778" w:rsidP="00B60778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</w:r>
            <w:r w:rsidR="005C307A" w:rsidRPr="001216A1">
              <w:rPr>
                <w:b w:val="0"/>
              </w:rPr>
              <w:t>1.</w:t>
            </w:r>
            <w:r w:rsidR="005C307A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</w:t>
            </w:r>
            <w:r w:rsidR="007A0988" w:rsidRPr="001216A1">
              <w:rPr>
                <w:b w:val="0"/>
              </w:rPr>
              <w:t xml:space="preserve">dienstmitarbeiter </w:t>
            </w:r>
            <w:r w:rsidR="00194C8F">
              <w:rPr>
                <w:b w:val="0"/>
              </w:rPr>
              <w:t>wählt</w:t>
            </w:r>
            <w:r w:rsidR="007A0988" w:rsidRPr="001216A1">
              <w:rPr>
                <w:b w:val="0"/>
              </w:rPr>
              <w:t xml:space="preserve"> für </w:t>
            </w:r>
            <w:r w:rsidR="00614E9D" w:rsidRPr="001216A1">
              <w:rPr>
                <w:b w:val="0"/>
              </w:rPr>
              <w:t xml:space="preserve">Stundeneintrag </w:t>
            </w:r>
            <w:r w:rsidR="007A0988" w:rsidRPr="001216A1">
              <w:rPr>
                <w:b w:val="0"/>
              </w:rPr>
              <w:tab/>
            </w:r>
            <w:r w:rsidR="007A0988"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einen vo</w:t>
            </w:r>
            <w:r w:rsidR="008E7FB7">
              <w:rPr>
                <w:b w:val="0"/>
              </w:rPr>
              <w:t>rdefinierten Stundeneintragstyp</w:t>
            </w:r>
            <w:r w:rsidR="00194C8F">
              <w:rPr>
                <w:b w:val="0"/>
              </w:rPr>
              <w:t xml:space="preserve"> aus</w:t>
            </w:r>
          </w:p>
          <w:p w:rsidR="00207B02" w:rsidRPr="001216A1" w:rsidRDefault="00207B02" w:rsidP="005C307A">
            <w:pPr>
              <w:tabs>
                <w:tab w:val="left" w:pos="426"/>
                <w:tab w:val="left" w:pos="709"/>
                <w:tab w:val="left" w:pos="993"/>
              </w:tabs>
              <w:ind w:left="360"/>
              <w:rPr>
                <w:b w:val="0"/>
              </w:rPr>
            </w:pPr>
          </w:p>
          <w:p w:rsidR="00614E9D" w:rsidRPr="001216A1" w:rsidRDefault="00614E9D" w:rsidP="002774B3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>5d.</w:t>
            </w:r>
            <w:r w:rsidRPr="001216A1">
              <w:rPr>
                <w:b w:val="0"/>
              </w:rPr>
              <w:tab/>
              <w:t xml:space="preserve">Es kann jederzeit eine Tonaufnahme generiert </w:t>
            </w:r>
            <w:r w:rsidR="00207B02" w:rsidRPr="001216A1">
              <w:rPr>
                <w:b w:val="0"/>
              </w:rPr>
              <w:tab/>
            </w:r>
            <w:r w:rsidR="008E7FB7">
              <w:rPr>
                <w:b w:val="0"/>
              </w:rPr>
              <w:t>werden</w:t>
            </w:r>
          </w:p>
          <w:p w:rsidR="00A4091E" w:rsidRPr="001216A1" w:rsidRDefault="0073501E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  <w:r w:rsidRPr="001216A1">
              <w:rPr>
                <w:b w:val="0"/>
              </w:rPr>
              <w:tab/>
              <w:t>1.</w:t>
            </w:r>
            <w:r w:rsidRPr="001216A1">
              <w:rPr>
                <w:b w:val="0"/>
              </w:rPr>
              <w:tab/>
            </w:r>
            <w:r w:rsidR="00614E9D" w:rsidRPr="001216A1">
              <w:rPr>
                <w:b w:val="0"/>
              </w:rPr>
              <w:t>Aussendienstmitarbe</w:t>
            </w:r>
            <w:r w:rsidR="008E7FB7">
              <w:rPr>
                <w:b w:val="0"/>
              </w:rPr>
              <w:t>iter generiert eine Tonaufnahme</w:t>
            </w:r>
          </w:p>
          <w:p w:rsidR="00C75DC9" w:rsidRPr="001216A1" w:rsidRDefault="00C75DC9" w:rsidP="00C75DC9">
            <w:pPr>
              <w:tabs>
                <w:tab w:val="left" w:pos="426"/>
                <w:tab w:val="left" w:pos="709"/>
                <w:tab w:val="left" w:pos="993"/>
              </w:tabs>
              <w:rPr>
                <w:b w:val="0"/>
              </w:rPr>
            </w:pPr>
          </w:p>
        </w:tc>
        <w:tc>
          <w:tcPr>
            <w:tcW w:w="3717" w:type="dxa"/>
          </w:tcPr>
          <w:p w:rsidR="00EF6312" w:rsidRPr="00217784" w:rsidRDefault="00351070" w:rsidP="00213B68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br/>
            </w:r>
            <w:r w:rsidRPr="00217784">
              <w:br/>
            </w:r>
            <w:r w:rsidR="00F73AC7" w:rsidRPr="00217784">
              <w:t>2.</w:t>
            </w:r>
            <w:r w:rsidR="00F73AC7" w:rsidRPr="00217784">
              <w:tab/>
            </w:r>
            <w:r w:rsidR="0079155A" w:rsidRPr="00217784">
              <w:t>System</w:t>
            </w:r>
            <w:r w:rsidR="00F73AC7" w:rsidRPr="00217784">
              <w:t xml:space="preserve"> </w:t>
            </w:r>
            <w:r w:rsidR="00213B68" w:rsidRPr="00217784">
              <w:t>weist Kunde dem</w:t>
            </w:r>
            <w:r w:rsidR="0032206F" w:rsidRPr="00217784">
              <w:br/>
            </w:r>
            <w:r w:rsidR="0032206F" w:rsidRPr="00217784">
              <w:tab/>
            </w:r>
            <w:r w:rsidR="00213B68" w:rsidRPr="00217784">
              <w:t>Stundeneintrag zu</w:t>
            </w:r>
            <w:r w:rsidRPr="00217784">
              <w:br/>
            </w:r>
            <w:r w:rsidRPr="00217784">
              <w:br/>
            </w:r>
            <w:r w:rsidRPr="00217784">
              <w:br/>
            </w:r>
          </w:p>
          <w:p w:rsidR="00C75DC9" w:rsidRPr="00217784" w:rsidRDefault="00351070" w:rsidP="009643A5">
            <w:pPr>
              <w:tabs>
                <w:tab w:val="left" w:pos="342"/>
                <w:tab w:val="left" w:pos="426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17784">
              <w:br/>
            </w:r>
            <w:r w:rsidR="002774B3" w:rsidRPr="00217784">
              <w:t>2.</w:t>
            </w:r>
            <w:r w:rsidR="002774B3" w:rsidRPr="00217784">
              <w:tab/>
              <w:t xml:space="preserve">System </w:t>
            </w:r>
            <w:r w:rsidR="0079155A" w:rsidRPr="00217784">
              <w:t>e</w:t>
            </w:r>
            <w:r w:rsidR="00213B68" w:rsidRPr="00217784">
              <w:t>rfasst  Kunde</w:t>
            </w:r>
            <w:r w:rsidR="00C330C0" w:rsidRPr="00217784">
              <w:br/>
            </w:r>
            <w:r w:rsidR="00C330C0" w:rsidRPr="00217784">
              <w:br/>
            </w:r>
            <w:r w:rsidRPr="00217784">
              <w:br/>
            </w:r>
            <w:r w:rsidR="00C9348F" w:rsidRPr="00217784">
              <w:t>2.</w:t>
            </w:r>
            <w:r w:rsidR="00C9348F" w:rsidRPr="00217784">
              <w:tab/>
            </w:r>
            <w:r w:rsidR="0079155A" w:rsidRPr="00217784">
              <w:t>System</w:t>
            </w:r>
            <w:r w:rsidR="00C9348F" w:rsidRPr="00217784">
              <w:t xml:space="preserve"> </w:t>
            </w:r>
            <w:r w:rsidR="00D324E7" w:rsidRPr="00217784">
              <w:t xml:space="preserve">erfasst  </w:t>
            </w:r>
            <w:r w:rsidR="008E7FB7" w:rsidRPr="00217784">
              <w:t>Beschreibung</w:t>
            </w:r>
            <w:r w:rsidRPr="00217784">
              <w:br/>
            </w:r>
            <w:bookmarkStart w:id="4" w:name="_GoBack"/>
            <w:bookmarkEnd w:id="4"/>
            <w:r w:rsidRPr="00217784">
              <w:br/>
            </w:r>
            <w:r w:rsidRPr="00217784">
              <w:br/>
            </w:r>
            <w:r w:rsidRPr="00217784">
              <w:br/>
            </w:r>
            <w:r w:rsidRPr="00217784">
              <w:br/>
            </w:r>
            <w:r w:rsidR="005C307A" w:rsidRPr="00217784">
              <w:t>2.</w:t>
            </w:r>
            <w:r w:rsidR="005C307A" w:rsidRPr="00217784">
              <w:tab/>
            </w:r>
            <w:r w:rsidR="0079155A" w:rsidRPr="00217784">
              <w:t>System</w:t>
            </w:r>
            <w:r w:rsidR="005C307A" w:rsidRPr="00217784">
              <w:t xml:space="preserve"> </w:t>
            </w:r>
            <w:r w:rsidR="009643A5" w:rsidRPr="00217784">
              <w:t xml:space="preserve">weist </w:t>
            </w:r>
            <w:r w:rsidR="00790A97" w:rsidRPr="00217784">
              <w:t>Stundeneintragstyp</w:t>
            </w:r>
            <w:r w:rsidR="009643A5" w:rsidRPr="00217784">
              <w:t xml:space="preserve"> an </w:t>
            </w:r>
            <w:r w:rsidR="009643A5" w:rsidRPr="00217784">
              <w:tab/>
              <w:t>Stundeneintrag zu</w:t>
            </w:r>
            <w:r w:rsidR="00011AC3" w:rsidRPr="00217784">
              <w:br/>
            </w:r>
            <w:r w:rsidRPr="00217784">
              <w:br/>
            </w:r>
            <w:r w:rsidR="00C75DC9" w:rsidRPr="00217784">
              <w:t>2.</w:t>
            </w:r>
            <w:r w:rsidR="00C75DC9" w:rsidRPr="00217784">
              <w:tab/>
              <w:t>S</w:t>
            </w:r>
            <w:r w:rsidR="0079155A" w:rsidRPr="00217784">
              <w:t>ystem</w:t>
            </w:r>
            <w:r w:rsidR="008E7FB7" w:rsidRPr="00217784">
              <w:t xml:space="preserve"> erfasst Tonaufnahme</w:t>
            </w:r>
          </w:p>
        </w:tc>
      </w:tr>
      <w:tr w:rsidR="00004969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Default="00004969" w:rsidP="0001519A">
            <w:pPr>
              <w:spacing w:line="276" w:lineRule="auto"/>
            </w:pPr>
            <w:r>
              <w:t xml:space="preserve">Special </w:t>
            </w:r>
            <w:proofErr w:type="spellStart"/>
            <w:r>
              <w:t>Requirements</w:t>
            </w:r>
            <w:proofErr w:type="spellEnd"/>
          </w:p>
        </w:tc>
      </w:tr>
      <w:tr w:rsid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8378BF" w:rsidRPr="002541C0" w:rsidRDefault="002541C0" w:rsidP="002541C0">
            <w:pPr>
              <w:spacing w:line="276" w:lineRule="auto"/>
            </w:pPr>
            <w:r>
              <w:t>-</w:t>
            </w:r>
          </w:p>
        </w:tc>
      </w:tr>
      <w:tr w:rsidR="00004969" w:rsidRPr="00507F63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04969" w:rsidRPr="0016744D" w:rsidRDefault="00004969" w:rsidP="0001519A">
            <w:pPr>
              <w:spacing w:line="276" w:lineRule="auto"/>
              <w:rPr>
                <w:lang w:val="en-GB"/>
              </w:rPr>
            </w:pPr>
            <w:r w:rsidRPr="0016744D">
              <w:rPr>
                <w:lang w:val="en-GB"/>
              </w:rPr>
              <w:t>Tech</w:t>
            </w:r>
            <w:r w:rsidR="0001519A" w:rsidRPr="0016744D">
              <w:rPr>
                <w:lang w:val="en-GB"/>
              </w:rPr>
              <w:t>nology and Data Variations List</w:t>
            </w:r>
          </w:p>
        </w:tc>
      </w:tr>
      <w:tr w:rsidR="0001519A" w:rsidRPr="00004969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01519A" w:rsidRPr="0001519A" w:rsidRDefault="00D443DF" w:rsidP="0001519A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  <w:tr w:rsidR="004F4777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4F4777" w:rsidRPr="0016744D" w:rsidRDefault="004F4777" w:rsidP="00B17729">
            <w:proofErr w:type="spellStart"/>
            <w:r w:rsidRPr="0016744D">
              <w:t>Frequency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of</w:t>
            </w:r>
            <w:proofErr w:type="spellEnd"/>
            <w:r w:rsidRPr="0016744D">
              <w:t xml:space="preserve"> </w:t>
            </w:r>
            <w:proofErr w:type="spellStart"/>
            <w:r w:rsidRPr="0016744D">
              <w:t>Occurrence</w:t>
            </w:r>
            <w:proofErr w:type="spellEnd"/>
          </w:p>
        </w:tc>
      </w:tr>
      <w:tr w:rsidR="004F4777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Pr="0016744D" w:rsidRDefault="004F4777" w:rsidP="00D443DF">
            <w:pPr>
              <w:pStyle w:val="Listenabsatz"/>
              <w:numPr>
                <w:ilvl w:val="0"/>
                <w:numId w:val="21"/>
              </w:numPr>
              <w:rPr>
                <w:b w:val="0"/>
              </w:rPr>
            </w:pPr>
            <w:r w:rsidRPr="0016744D">
              <w:rPr>
                <w:b w:val="0"/>
              </w:rPr>
              <w:t>Mehrmals am Tag (ca. 2-10 mal)</w:t>
            </w:r>
          </w:p>
        </w:tc>
      </w:tr>
      <w:tr w:rsidR="00D443DF" w:rsidRPr="0001519A" w:rsidTr="00D30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 xml:space="preserve">Open </w:t>
            </w:r>
            <w:proofErr w:type="spellStart"/>
            <w:r>
              <w:t>Issues</w:t>
            </w:r>
            <w:proofErr w:type="spellEnd"/>
          </w:p>
        </w:tc>
      </w:tr>
      <w:tr w:rsidR="00D443DF" w:rsidRPr="0001519A" w:rsidTr="00D305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  <w:gridSpan w:val="2"/>
          </w:tcPr>
          <w:p w:rsidR="00D443DF" w:rsidRDefault="00D443DF" w:rsidP="00D443DF">
            <w:r>
              <w:t>-</w:t>
            </w:r>
          </w:p>
        </w:tc>
      </w:tr>
    </w:tbl>
    <w:p w:rsidR="00771B25" w:rsidRPr="00ED4363" w:rsidRDefault="00771B25" w:rsidP="00A77731"/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D9" w:rsidRDefault="002C20D9" w:rsidP="008F2373">
      <w:pPr>
        <w:spacing w:after="0"/>
      </w:pPr>
      <w:r>
        <w:separator/>
      </w:r>
    </w:p>
  </w:endnote>
  <w:endnote w:type="continuationSeparator" w:id="0">
    <w:p w:rsidR="002C20D9" w:rsidRDefault="002C20D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07F63">
      <w:rPr>
        <w:noProof/>
      </w:rPr>
      <w:t>25.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17784" w:rsidRPr="00217784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2C20D9">
      <w:fldChar w:fldCharType="begin"/>
    </w:r>
    <w:r w:rsidR="002C20D9">
      <w:instrText>NUMPAGES  \* Arabic  \* MERGEFORMAT</w:instrText>
    </w:r>
    <w:r w:rsidR="002C20D9">
      <w:fldChar w:fldCharType="separate"/>
    </w:r>
    <w:r w:rsidR="00217784" w:rsidRPr="00217784">
      <w:rPr>
        <w:b/>
        <w:noProof/>
        <w:lang w:val="de-DE"/>
      </w:rPr>
      <w:t>2</w:t>
    </w:r>
    <w:r w:rsidR="002C20D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D9" w:rsidRDefault="002C20D9" w:rsidP="008F2373">
      <w:pPr>
        <w:spacing w:after="0"/>
      </w:pPr>
      <w:r>
        <w:separator/>
      </w:r>
    </w:p>
  </w:footnote>
  <w:footnote w:type="continuationSeparator" w:id="0">
    <w:p w:rsidR="002C20D9" w:rsidRDefault="002C20D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0721B6D3" wp14:editId="336F7214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9C6B19">
      <w:t>1 Stunden</w:t>
    </w:r>
    <w:r w:rsidR="00DA3783">
      <w:t>eintrag erfassen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28E8B5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51FC5"/>
    <w:multiLevelType w:val="hybridMultilevel"/>
    <w:tmpl w:val="33B4D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04A99"/>
    <w:multiLevelType w:val="hybridMultilevel"/>
    <w:tmpl w:val="15025C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4A04BD"/>
    <w:multiLevelType w:val="hybridMultilevel"/>
    <w:tmpl w:val="4DDE8BCA"/>
    <w:lvl w:ilvl="0" w:tplc="4BEAE5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D46FC6"/>
    <w:multiLevelType w:val="hybridMultilevel"/>
    <w:tmpl w:val="89E83468"/>
    <w:lvl w:ilvl="0" w:tplc="0807000F">
      <w:start w:val="1"/>
      <w:numFmt w:val="decimal"/>
      <w:lvlText w:val="%1."/>
      <w:lvlJc w:val="left"/>
      <w:pPr>
        <w:ind w:left="1434" w:hanging="360"/>
      </w:pPr>
    </w:lvl>
    <w:lvl w:ilvl="1" w:tplc="08070019" w:tentative="1">
      <w:start w:val="1"/>
      <w:numFmt w:val="lowerLetter"/>
      <w:lvlText w:val="%2."/>
      <w:lvlJc w:val="left"/>
      <w:pPr>
        <w:ind w:left="2154" w:hanging="360"/>
      </w:pPr>
    </w:lvl>
    <w:lvl w:ilvl="2" w:tplc="0807001B" w:tentative="1">
      <w:start w:val="1"/>
      <w:numFmt w:val="lowerRoman"/>
      <w:lvlText w:val="%3."/>
      <w:lvlJc w:val="right"/>
      <w:pPr>
        <w:ind w:left="2874" w:hanging="180"/>
      </w:pPr>
    </w:lvl>
    <w:lvl w:ilvl="3" w:tplc="0807000F" w:tentative="1">
      <w:start w:val="1"/>
      <w:numFmt w:val="decimal"/>
      <w:lvlText w:val="%4."/>
      <w:lvlJc w:val="left"/>
      <w:pPr>
        <w:ind w:left="3594" w:hanging="360"/>
      </w:pPr>
    </w:lvl>
    <w:lvl w:ilvl="4" w:tplc="08070019" w:tentative="1">
      <w:start w:val="1"/>
      <w:numFmt w:val="lowerLetter"/>
      <w:lvlText w:val="%5."/>
      <w:lvlJc w:val="left"/>
      <w:pPr>
        <w:ind w:left="4314" w:hanging="360"/>
      </w:pPr>
    </w:lvl>
    <w:lvl w:ilvl="5" w:tplc="0807001B" w:tentative="1">
      <w:start w:val="1"/>
      <w:numFmt w:val="lowerRoman"/>
      <w:lvlText w:val="%6."/>
      <w:lvlJc w:val="right"/>
      <w:pPr>
        <w:ind w:left="5034" w:hanging="180"/>
      </w:pPr>
    </w:lvl>
    <w:lvl w:ilvl="6" w:tplc="0807000F" w:tentative="1">
      <w:start w:val="1"/>
      <w:numFmt w:val="decimal"/>
      <w:lvlText w:val="%7."/>
      <w:lvlJc w:val="left"/>
      <w:pPr>
        <w:ind w:left="5754" w:hanging="360"/>
      </w:pPr>
    </w:lvl>
    <w:lvl w:ilvl="7" w:tplc="08070019" w:tentative="1">
      <w:start w:val="1"/>
      <w:numFmt w:val="lowerLetter"/>
      <w:lvlText w:val="%8."/>
      <w:lvlJc w:val="left"/>
      <w:pPr>
        <w:ind w:left="6474" w:hanging="360"/>
      </w:pPr>
    </w:lvl>
    <w:lvl w:ilvl="8" w:tplc="0807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1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3DFE0AD9"/>
    <w:multiLevelType w:val="hybridMultilevel"/>
    <w:tmpl w:val="55586FF2"/>
    <w:lvl w:ilvl="0" w:tplc="FC34E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1292B"/>
    <w:multiLevelType w:val="hybridMultilevel"/>
    <w:tmpl w:val="72245A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6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0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2"/>
  </w:num>
  <w:num w:numId="4">
    <w:abstractNumId w:val="15"/>
  </w:num>
  <w:num w:numId="5">
    <w:abstractNumId w:val="12"/>
  </w:num>
  <w:num w:numId="6">
    <w:abstractNumId w:val="20"/>
  </w:num>
  <w:num w:numId="7">
    <w:abstractNumId w:val="18"/>
  </w:num>
  <w:num w:numId="8">
    <w:abstractNumId w:val="0"/>
  </w:num>
  <w:num w:numId="9">
    <w:abstractNumId w:val="24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21"/>
  </w:num>
  <w:num w:numId="15">
    <w:abstractNumId w:val="11"/>
  </w:num>
  <w:num w:numId="16">
    <w:abstractNumId w:val="23"/>
  </w:num>
  <w:num w:numId="17">
    <w:abstractNumId w:val="2"/>
  </w:num>
  <w:num w:numId="18">
    <w:abstractNumId w:val="25"/>
  </w:num>
  <w:num w:numId="19">
    <w:abstractNumId w:val="19"/>
  </w:num>
  <w:num w:numId="20">
    <w:abstractNumId w:val="16"/>
  </w:num>
  <w:num w:numId="21">
    <w:abstractNumId w:val="1"/>
  </w:num>
  <w:num w:numId="22">
    <w:abstractNumId w:val="3"/>
  </w:num>
  <w:num w:numId="23">
    <w:abstractNumId w:val="13"/>
  </w:num>
  <w:num w:numId="24">
    <w:abstractNumId w:val="10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04969"/>
    <w:rsid w:val="00005D06"/>
    <w:rsid w:val="00011AC3"/>
    <w:rsid w:val="00014A86"/>
    <w:rsid w:val="0001519A"/>
    <w:rsid w:val="0002719F"/>
    <w:rsid w:val="00030DA5"/>
    <w:rsid w:val="00045230"/>
    <w:rsid w:val="00077A81"/>
    <w:rsid w:val="00077DCB"/>
    <w:rsid w:val="000821B3"/>
    <w:rsid w:val="00087D33"/>
    <w:rsid w:val="0009218C"/>
    <w:rsid w:val="00097AB6"/>
    <w:rsid w:val="000A22C3"/>
    <w:rsid w:val="000A2C34"/>
    <w:rsid w:val="000A7387"/>
    <w:rsid w:val="000B658F"/>
    <w:rsid w:val="000C597B"/>
    <w:rsid w:val="000E321C"/>
    <w:rsid w:val="000E71F7"/>
    <w:rsid w:val="00103EE9"/>
    <w:rsid w:val="00104ECE"/>
    <w:rsid w:val="001064E4"/>
    <w:rsid w:val="0011560E"/>
    <w:rsid w:val="001216A1"/>
    <w:rsid w:val="0015644E"/>
    <w:rsid w:val="001609C2"/>
    <w:rsid w:val="00162DBE"/>
    <w:rsid w:val="00163CD6"/>
    <w:rsid w:val="0016744D"/>
    <w:rsid w:val="001840E4"/>
    <w:rsid w:val="00184D37"/>
    <w:rsid w:val="001913A6"/>
    <w:rsid w:val="001914F3"/>
    <w:rsid w:val="00194C8F"/>
    <w:rsid w:val="00195E74"/>
    <w:rsid w:val="0019729A"/>
    <w:rsid w:val="001A105D"/>
    <w:rsid w:val="001D17F5"/>
    <w:rsid w:val="001E0640"/>
    <w:rsid w:val="001E38E8"/>
    <w:rsid w:val="001E4D76"/>
    <w:rsid w:val="001F1125"/>
    <w:rsid w:val="001F2A8C"/>
    <w:rsid w:val="001F376C"/>
    <w:rsid w:val="001F4B74"/>
    <w:rsid w:val="001F7E8A"/>
    <w:rsid w:val="002024DA"/>
    <w:rsid w:val="00205314"/>
    <w:rsid w:val="00207B02"/>
    <w:rsid w:val="00213B68"/>
    <w:rsid w:val="00217784"/>
    <w:rsid w:val="00223137"/>
    <w:rsid w:val="00227FAD"/>
    <w:rsid w:val="00232F3E"/>
    <w:rsid w:val="00233E57"/>
    <w:rsid w:val="00235C02"/>
    <w:rsid w:val="00247654"/>
    <w:rsid w:val="00250325"/>
    <w:rsid w:val="002541C0"/>
    <w:rsid w:val="002577FB"/>
    <w:rsid w:val="00261ADF"/>
    <w:rsid w:val="0026560F"/>
    <w:rsid w:val="0027399D"/>
    <w:rsid w:val="00275823"/>
    <w:rsid w:val="00275FC9"/>
    <w:rsid w:val="002774B3"/>
    <w:rsid w:val="00277CC5"/>
    <w:rsid w:val="00284097"/>
    <w:rsid w:val="00285479"/>
    <w:rsid w:val="00294870"/>
    <w:rsid w:val="002A044D"/>
    <w:rsid w:val="002B0F31"/>
    <w:rsid w:val="002C20D9"/>
    <w:rsid w:val="002C5E68"/>
    <w:rsid w:val="002D0261"/>
    <w:rsid w:val="002E16A4"/>
    <w:rsid w:val="002E65A6"/>
    <w:rsid w:val="002E7920"/>
    <w:rsid w:val="002F28DD"/>
    <w:rsid w:val="002F38DA"/>
    <w:rsid w:val="0030500F"/>
    <w:rsid w:val="003167AC"/>
    <w:rsid w:val="003208F0"/>
    <w:rsid w:val="00321799"/>
    <w:rsid w:val="0032206F"/>
    <w:rsid w:val="00340A55"/>
    <w:rsid w:val="003411BD"/>
    <w:rsid w:val="003452FD"/>
    <w:rsid w:val="00351070"/>
    <w:rsid w:val="00352AEB"/>
    <w:rsid w:val="00353578"/>
    <w:rsid w:val="003704E8"/>
    <w:rsid w:val="00385BCF"/>
    <w:rsid w:val="00391C40"/>
    <w:rsid w:val="003A0ADD"/>
    <w:rsid w:val="003A167A"/>
    <w:rsid w:val="003A1E7E"/>
    <w:rsid w:val="003A5C55"/>
    <w:rsid w:val="003B2329"/>
    <w:rsid w:val="003B4510"/>
    <w:rsid w:val="003B6922"/>
    <w:rsid w:val="003C3BB7"/>
    <w:rsid w:val="003C765E"/>
    <w:rsid w:val="003D4707"/>
    <w:rsid w:val="003E0C1C"/>
    <w:rsid w:val="003E1A24"/>
    <w:rsid w:val="003E2F06"/>
    <w:rsid w:val="003E40FB"/>
    <w:rsid w:val="004006CE"/>
    <w:rsid w:val="00404C08"/>
    <w:rsid w:val="00416C5B"/>
    <w:rsid w:val="0041707D"/>
    <w:rsid w:val="00432CF8"/>
    <w:rsid w:val="00436EE1"/>
    <w:rsid w:val="00437852"/>
    <w:rsid w:val="00440051"/>
    <w:rsid w:val="0044115F"/>
    <w:rsid w:val="00443D5D"/>
    <w:rsid w:val="0046087B"/>
    <w:rsid w:val="00475BD5"/>
    <w:rsid w:val="00475E58"/>
    <w:rsid w:val="004804C0"/>
    <w:rsid w:val="00481FAF"/>
    <w:rsid w:val="004A2A19"/>
    <w:rsid w:val="004B1605"/>
    <w:rsid w:val="004C0460"/>
    <w:rsid w:val="004E2618"/>
    <w:rsid w:val="004E7A08"/>
    <w:rsid w:val="004F4777"/>
    <w:rsid w:val="00500AFA"/>
    <w:rsid w:val="00507F63"/>
    <w:rsid w:val="00513369"/>
    <w:rsid w:val="00514023"/>
    <w:rsid w:val="00514F07"/>
    <w:rsid w:val="00516261"/>
    <w:rsid w:val="005327F7"/>
    <w:rsid w:val="00532CE5"/>
    <w:rsid w:val="00552F90"/>
    <w:rsid w:val="00567D14"/>
    <w:rsid w:val="0057536D"/>
    <w:rsid w:val="00576C25"/>
    <w:rsid w:val="005802B6"/>
    <w:rsid w:val="00592C91"/>
    <w:rsid w:val="005B081C"/>
    <w:rsid w:val="005B0CC8"/>
    <w:rsid w:val="005C307A"/>
    <w:rsid w:val="005E1D61"/>
    <w:rsid w:val="005E6C04"/>
    <w:rsid w:val="005E74DC"/>
    <w:rsid w:val="00600275"/>
    <w:rsid w:val="006115A3"/>
    <w:rsid w:val="00614E9D"/>
    <w:rsid w:val="006156A4"/>
    <w:rsid w:val="0063093C"/>
    <w:rsid w:val="00642FE7"/>
    <w:rsid w:val="0064347B"/>
    <w:rsid w:val="00651384"/>
    <w:rsid w:val="006762FB"/>
    <w:rsid w:val="00681494"/>
    <w:rsid w:val="00684A5C"/>
    <w:rsid w:val="00687BC8"/>
    <w:rsid w:val="006939B6"/>
    <w:rsid w:val="00695F14"/>
    <w:rsid w:val="006C1ACC"/>
    <w:rsid w:val="006C6507"/>
    <w:rsid w:val="006D105A"/>
    <w:rsid w:val="006D48A2"/>
    <w:rsid w:val="006E31A5"/>
    <w:rsid w:val="006E7CD7"/>
    <w:rsid w:val="006F2255"/>
    <w:rsid w:val="006F4412"/>
    <w:rsid w:val="007037F2"/>
    <w:rsid w:val="007050AC"/>
    <w:rsid w:val="00710F99"/>
    <w:rsid w:val="00712190"/>
    <w:rsid w:val="00712CF9"/>
    <w:rsid w:val="0072340B"/>
    <w:rsid w:val="00724CFE"/>
    <w:rsid w:val="00726103"/>
    <w:rsid w:val="00734A65"/>
    <w:rsid w:val="0073501E"/>
    <w:rsid w:val="00735D77"/>
    <w:rsid w:val="00736656"/>
    <w:rsid w:val="00741227"/>
    <w:rsid w:val="007463C2"/>
    <w:rsid w:val="0075029B"/>
    <w:rsid w:val="00750C22"/>
    <w:rsid w:val="007537D1"/>
    <w:rsid w:val="00771B25"/>
    <w:rsid w:val="00777EE0"/>
    <w:rsid w:val="007825C9"/>
    <w:rsid w:val="00782B31"/>
    <w:rsid w:val="00790A97"/>
    <w:rsid w:val="0079155A"/>
    <w:rsid w:val="007934C6"/>
    <w:rsid w:val="007A0988"/>
    <w:rsid w:val="007A158A"/>
    <w:rsid w:val="007A6893"/>
    <w:rsid w:val="007A7B6D"/>
    <w:rsid w:val="007B10F3"/>
    <w:rsid w:val="007B442E"/>
    <w:rsid w:val="007C27CC"/>
    <w:rsid w:val="007D06FC"/>
    <w:rsid w:val="007D21EB"/>
    <w:rsid w:val="007D405F"/>
    <w:rsid w:val="007D7514"/>
    <w:rsid w:val="007E2B95"/>
    <w:rsid w:val="007F5F5C"/>
    <w:rsid w:val="00806CA6"/>
    <w:rsid w:val="00810CCF"/>
    <w:rsid w:val="0083789C"/>
    <w:rsid w:val="008378BF"/>
    <w:rsid w:val="0084083F"/>
    <w:rsid w:val="008448A9"/>
    <w:rsid w:val="008454F0"/>
    <w:rsid w:val="008476AB"/>
    <w:rsid w:val="00855B82"/>
    <w:rsid w:val="008642B8"/>
    <w:rsid w:val="00870C31"/>
    <w:rsid w:val="008722E3"/>
    <w:rsid w:val="008812F0"/>
    <w:rsid w:val="00884BBD"/>
    <w:rsid w:val="00887085"/>
    <w:rsid w:val="00887BA8"/>
    <w:rsid w:val="008A0C8D"/>
    <w:rsid w:val="008A107B"/>
    <w:rsid w:val="008A4E18"/>
    <w:rsid w:val="008C54BF"/>
    <w:rsid w:val="008C664B"/>
    <w:rsid w:val="008D1541"/>
    <w:rsid w:val="008E328B"/>
    <w:rsid w:val="008E7FB7"/>
    <w:rsid w:val="008F009B"/>
    <w:rsid w:val="008F2373"/>
    <w:rsid w:val="008F51F2"/>
    <w:rsid w:val="008F6FC0"/>
    <w:rsid w:val="008F7017"/>
    <w:rsid w:val="009030F0"/>
    <w:rsid w:val="00913718"/>
    <w:rsid w:val="00915A1E"/>
    <w:rsid w:val="00916F33"/>
    <w:rsid w:val="0093329E"/>
    <w:rsid w:val="00933624"/>
    <w:rsid w:val="009337FA"/>
    <w:rsid w:val="00934A5D"/>
    <w:rsid w:val="009437C2"/>
    <w:rsid w:val="00952B86"/>
    <w:rsid w:val="009551E2"/>
    <w:rsid w:val="00961693"/>
    <w:rsid w:val="009643A5"/>
    <w:rsid w:val="00974C50"/>
    <w:rsid w:val="00985FEF"/>
    <w:rsid w:val="0099107F"/>
    <w:rsid w:val="00996FD4"/>
    <w:rsid w:val="009A1D0A"/>
    <w:rsid w:val="009B3343"/>
    <w:rsid w:val="009B4D0A"/>
    <w:rsid w:val="009C6B19"/>
    <w:rsid w:val="009D3673"/>
    <w:rsid w:val="009F3254"/>
    <w:rsid w:val="009F69F6"/>
    <w:rsid w:val="00A06B4F"/>
    <w:rsid w:val="00A06BB3"/>
    <w:rsid w:val="00A1500F"/>
    <w:rsid w:val="00A1720B"/>
    <w:rsid w:val="00A22CBA"/>
    <w:rsid w:val="00A22EED"/>
    <w:rsid w:val="00A32742"/>
    <w:rsid w:val="00A4091E"/>
    <w:rsid w:val="00A4492A"/>
    <w:rsid w:val="00A509BF"/>
    <w:rsid w:val="00A53880"/>
    <w:rsid w:val="00A561DB"/>
    <w:rsid w:val="00A56268"/>
    <w:rsid w:val="00A611DF"/>
    <w:rsid w:val="00A67F2D"/>
    <w:rsid w:val="00A7566A"/>
    <w:rsid w:val="00A75A25"/>
    <w:rsid w:val="00A77731"/>
    <w:rsid w:val="00A83ACA"/>
    <w:rsid w:val="00A908F6"/>
    <w:rsid w:val="00AB32E3"/>
    <w:rsid w:val="00AB51D5"/>
    <w:rsid w:val="00AB70F5"/>
    <w:rsid w:val="00AC215F"/>
    <w:rsid w:val="00AC40CC"/>
    <w:rsid w:val="00AC474D"/>
    <w:rsid w:val="00AC7D7B"/>
    <w:rsid w:val="00AD040B"/>
    <w:rsid w:val="00AD2893"/>
    <w:rsid w:val="00AE119D"/>
    <w:rsid w:val="00AF3ED6"/>
    <w:rsid w:val="00AF4AE0"/>
    <w:rsid w:val="00B0072D"/>
    <w:rsid w:val="00B038C9"/>
    <w:rsid w:val="00B06F68"/>
    <w:rsid w:val="00B10239"/>
    <w:rsid w:val="00B1324E"/>
    <w:rsid w:val="00B304CB"/>
    <w:rsid w:val="00B52B96"/>
    <w:rsid w:val="00B60778"/>
    <w:rsid w:val="00B62CC4"/>
    <w:rsid w:val="00B67CA2"/>
    <w:rsid w:val="00B712B5"/>
    <w:rsid w:val="00B8214F"/>
    <w:rsid w:val="00B97AED"/>
    <w:rsid w:val="00BA66E8"/>
    <w:rsid w:val="00BA6811"/>
    <w:rsid w:val="00BB1425"/>
    <w:rsid w:val="00BC1AEC"/>
    <w:rsid w:val="00BC1F33"/>
    <w:rsid w:val="00BD07D7"/>
    <w:rsid w:val="00BE0163"/>
    <w:rsid w:val="00BE28A7"/>
    <w:rsid w:val="00BE6DFC"/>
    <w:rsid w:val="00C01249"/>
    <w:rsid w:val="00C017C2"/>
    <w:rsid w:val="00C07407"/>
    <w:rsid w:val="00C1353C"/>
    <w:rsid w:val="00C14F5B"/>
    <w:rsid w:val="00C17186"/>
    <w:rsid w:val="00C172C7"/>
    <w:rsid w:val="00C22202"/>
    <w:rsid w:val="00C2331E"/>
    <w:rsid w:val="00C23844"/>
    <w:rsid w:val="00C27285"/>
    <w:rsid w:val="00C330C0"/>
    <w:rsid w:val="00C43546"/>
    <w:rsid w:val="00C47BE9"/>
    <w:rsid w:val="00C53CED"/>
    <w:rsid w:val="00C56CD3"/>
    <w:rsid w:val="00C70DAF"/>
    <w:rsid w:val="00C74BF5"/>
    <w:rsid w:val="00C75DC9"/>
    <w:rsid w:val="00C8296F"/>
    <w:rsid w:val="00C85D06"/>
    <w:rsid w:val="00C85D28"/>
    <w:rsid w:val="00C90318"/>
    <w:rsid w:val="00C9348F"/>
    <w:rsid w:val="00C93B32"/>
    <w:rsid w:val="00C9533A"/>
    <w:rsid w:val="00C9783F"/>
    <w:rsid w:val="00CB0412"/>
    <w:rsid w:val="00CB5C23"/>
    <w:rsid w:val="00CC1339"/>
    <w:rsid w:val="00CC69D2"/>
    <w:rsid w:val="00CC7849"/>
    <w:rsid w:val="00CD000D"/>
    <w:rsid w:val="00CD42C7"/>
    <w:rsid w:val="00CD4C93"/>
    <w:rsid w:val="00CE533D"/>
    <w:rsid w:val="00CF5FFB"/>
    <w:rsid w:val="00CF7CA2"/>
    <w:rsid w:val="00D3054C"/>
    <w:rsid w:val="00D324E7"/>
    <w:rsid w:val="00D33F14"/>
    <w:rsid w:val="00D3475B"/>
    <w:rsid w:val="00D40A6E"/>
    <w:rsid w:val="00D443DF"/>
    <w:rsid w:val="00D55659"/>
    <w:rsid w:val="00D6190B"/>
    <w:rsid w:val="00D7649F"/>
    <w:rsid w:val="00D81ABD"/>
    <w:rsid w:val="00D86563"/>
    <w:rsid w:val="00D93A85"/>
    <w:rsid w:val="00DA3783"/>
    <w:rsid w:val="00DB033B"/>
    <w:rsid w:val="00DE0C56"/>
    <w:rsid w:val="00DF4225"/>
    <w:rsid w:val="00DF741C"/>
    <w:rsid w:val="00E0201A"/>
    <w:rsid w:val="00E0387D"/>
    <w:rsid w:val="00E03CA7"/>
    <w:rsid w:val="00E109C0"/>
    <w:rsid w:val="00E13BEF"/>
    <w:rsid w:val="00E22264"/>
    <w:rsid w:val="00E22DAC"/>
    <w:rsid w:val="00E26B05"/>
    <w:rsid w:val="00E32987"/>
    <w:rsid w:val="00E4000D"/>
    <w:rsid w:val="00E456D5"/>
    <w:rsid w:val="00E5229C"/>
    <w:rsid w:val="00E711E0"/>
    <w:rsid w:val="00E73171"/>
    <w:rsid w:val="00E73957"/>
    <w:rsid w:val="00E76404"/>
    <w:rsid w:val="00E860CF"/>
    <w:rsid w:val="00E87169"/>
    <w:rsid w:val="00E91E66"/>
    <w:rsid w:val="00EA0EB1"/>
    <w:rsid w:val="00EA27A2"/>
    <w:rsid w:val="00EA5D20"/>
    <w:rsid w:val="00EB24B4"/>
    <w:rsid w:val="00EB7851"/>
    <w:rsid w:val="00EC324E"/>
    <w:rsid w:val="00ED4363"/>
    <w:rsid w:val="00EE1847"/>
    <w:rsid w:val="00EE2AB1"/>
    <w:rsid w:val="00EF5141"/>
    <w:rsid w:val="00EF6312"/>
    <w:rsid w:val="00F0047A"/>
    <w:rsid w:val="00F164BC"/>
    <w:rsid w:val="00F209F4"/>
    <w:rsid w:val="00F20CED"/>
    <w:rsid w:val="00F25EC3"/>
    <w:rsid w:val="00F265E6"/>
    <w:rsid w:val="00F42E13"/>
    <w:rsid w:val="00F46A05"/>
    <w:rsid w:val="00F50D39"/>
    <w:rsid w:val="00F559D6"/>
    <w:rsid w:val="00F64608"/>
    <w:rsid w:val="00F650F5"/>
    <w:rsid w:val="00F67869"/>
    <w:rsid w:val="00F73AC7"/>
    <w:rsid w:val="00F75AD3"/>
    <w:rsid w:val="00F75EA8"/>
    <w:rsid w:val="00F82562"/>
    <w:rsid w:val="00F9181E"/>
    <w:rsid w:val="00FC41F1"/>
    <w:rsid w:val="00FC58EE"/>
    <w:rsid w:val="00FD7049"/>
    <w:rsid w:val="00FE1EF4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7934C6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101B3-1207-468B-94B9-DDBDC92B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Lukas Elmer</cp:lastModifiedBy>
  <cp:revision>331</cp:revision>
  <dcterms:created xsi:type="dcterms:W3CDTF">2011-03-14T12:26:00Z</dcterms:created>
  <dcterms:modified xsi:type="dcterms:W3CDTF">2011-03-25T16:55:00Z</dcterms:modified>
</cp:coreProperties>
</file>