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A82882" w:rsidP="008165CA">
      <w:pPr>
        <w:rPr>
          <w:sz w:val="28"/>
          <w:szCs w:val="28"/>
        </w:rPr>
      </w:pPr>
      <w:r>
        <w:rPr>
          <w:sz w:val="28"/>
          <w:szCs w:val="28"/>
        </w:rPr>
        <w:t>Vom 19.05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582921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58292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F7029B" w:rsidRPr="00F9181E" w:rsidTr="004C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7029B" w:rsidRPr="00F9181E" w:rsidRDefault="00F7029B" w:rsidP="004C11B8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F7029B" w:rsidRPr="00F9181E" w:rsidRDefault="00F7029B" w:rsidP="004C1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F7029B" w:rsidRPr="00F9181E" w:rsidRDefault="00F7029B" w:rsidP="004C1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F7029B" w:rsidRPr="00F9181E" w:rsidRDefault="00F7029B" w:rsidP="004C1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A82882" w:rsidP="005E1B49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F7029B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F7029B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87085" w:rsidRPr="00F9181E" w:rsidRDefault="00F7029B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58292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F7029B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582921" w:history="1">
            <w:r w:rsidR="00F7029B" w:rsidRPr="00874FEC">
              <w:rPr>
                <w:rStyle w:val="Hyperlink"/>
                <w:noProof/>
              </w:rPr>
              <w:t>1</w:t>
            </w:r>
            <w:r w:rsidR="00F7029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029B" w:rsidRPr="00874FEC">
              <w:rPr>
                <w:rStyle w:val="Hyperlink"/>
                <w:noProof/>
              </w:rPr>
              <w:t>Dokumentinformationen</w:t>
            </w:r>
            <w:r w:rsidR="00F7029B">
              <w:rPr>
                <w:noProof/>
                <w:webHidden/>
              </w:rPr>
              <w:tab/>
            </w:r>
            <w:r w:rsidR="00F7029B">
              <w:rPr>
                <w:noProof/>
                <w:webHidden/>
              </w:rPr>
              <w:fldChar w:fldCharType="begin"/>
            </w:r>
            <w:r w:rsidR="00F7029B">
              <w:rPr>
                <w:noProof/>
                <w:webHidden/>
              </w:rPr>
              <w:instrText xml:space="preserve"> PAGEREF _Toc293582921 \h </w:instrText>
            </w:r>
            <w:r w:rsidR="00F7029B">
              <w:rPr>
                <w:noProof/>
                <w:webHidden/>
              </w:rPr>
            </w:r>
            <w:r w:rsidR="00F7029B">
              <w:rPr>
                <w:noProof/>
                <w:webHidden/>
              </w:rPr>
              <w:fldChar w:fldCharType="separate"/>
            </w:r>
            <w:r w:rsidR="00F7029B">
              <w:rPr>
                <w:noProof/>
                <w:webHidden/>
              </w:rPr>
              <w:t>1</w:t>
            </w:r>
            <w:r w:rsidR="00F7029B">
              <w:rPr>
                <w:noProof/>
                <w:webHidden/>
              </w:rPr>
              <w:fldChar w:fldCharType="end"/>
            </w:r>
          </w:hyperlink>
        </w:p>
        <w:p w:rsidR="00F7029B" w:rsidRDefault="006001E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2922" w:history="1">
            <w:r w:rsidR="00F7029B" w:rsidRPr="00874FEC">
              <w:rPr>
                <w:rStyle w:val="Hyperlink"/>
                <w:noProof/>
              </w:rPr>
              <w:t>1.1</w:t>
            </w:r>
            <w:r w:rsidR="00F7029B">
              <w:rPr>
                <w:noProof/>
                <w:sz w:val="22"/>
                <w:szCs w:val="22"/>
                <w:lang w:eastAsia="de-CH"/>
              </w:rPr>
              <w:tab/>
            </w:r>
            <w:r w:rsidR="00F7029B" w:rsidRPr="00874FEC">
              <w:rPr>
                <w:rStyle w:val="Hyperlink"/>
                <w:noProof/>
              </w:rPr>
              <w:t>Änderungsgeschichte</w:t>
            </w:r>
            <w:r w:rsidR="00F7029B">
              <w:rPr>
                <w:noProof/>
                <w:webHidden/>
              </w:rPr>
              <w:tab/>
            </w:r>
            <w:r w:rsidR="00F7029B">
              <w:rPr>
                <w:noProof/>
                <w:webHidden/>
              </w:rPr>
              <w:fldChar w:fldCharType="begin"/>
            </w:r>
            <w:r w:rsidR="00F7029B">
              <w:rPr>
                <w:noProof/>
                <w:webHidden/>
              </w:rPr>
              <w:instrText xml:space="preserve"> PAGEREF _Toc293582922 \h </w:instrText>
            </w:r>
            <w:r w:rsidR="00F7029B">
              <w:rPr>
                <w:noProof/>
                <w:webHidden/>
              </w:rPr>
            </w:r>
            <w:r w:rsidR="00F7029B">
              <w:rPr>
                <w:noProof/>
                <w:webHidden/>
              </w:rPr>
              <w:fldChar w:fldCharType="separate"/>
            </w:r>
            <w:r w:rsidR="00F7029B">
              <w:rPr>
                <w:noProof/>
                <w:webHidden/>
              </w:rPr>
              <w:t>1</w:t>
            </w:r>
            <w:r w:rsidR="00F7029B">
              <w:rPr>
                <w:noProof/>
                <w:webHidden/>
              </w:rPr>
              <w:fldChar w:fldCharType="end"/>
            </w:r>
          </w:hyperlink>
        </w:p>
        <w:p w:rsidR="00F7029B" w:rsidRDefault="006001E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2923" w:history="1">
            <w:r w:rsidR="00F7029B" w:rsidRPr="00874FEC">
              <w:rPr>
                <w:rStyle w:val="Hyperlink"/>
                <w:noProof/>
              </w:rPr>
              <w:t>1.2</w:t>
            </w:r>
            <w:r w:rsidR="00F7029B">
              <w:rPr>
                <w:noProof/>
                <w:sz w:val="22"/>
                <w:szCs w:val="22"/>
                <w:lang w:eastAsia="de-CH"/>
              </w:rPr>
              <w:tab/>
            </w:r>
            <w:r w:rsidR="00F7029B" w:rsidRPr="00874FEC">
              <w:rPr>
                <w:rStyle w:val="Hyperlink"/>
                <w:noProof/>
                <w:lang w:val="de-DE"/>
              </w:rPr>
              <w:t>Inhaltsverzeichnis</w:t>
            </w:r>
            <w:r w:rsidR="00F7029B">
              <w:rPr>
                <w:noProof/>
                <w:webHidden/>
              </w:rPr>
              <w:tab/>
            </w:r>
            <w:r w:rsidR="00F7029B">
              <w:rPr>
                <w:noProof/>
                <w:webHidden/>
              </w:rPr>
              <w:fldChar w:fldCharType="begin"/>
            </w:r>
            <w:r w:rsidR="00F7029B">
              <w:rPr>
                <w:noProof/>
                <w:webHidden/>
              </w:rPr>
              <w:instrText xml:space="preserve"> PAGEREF _Toc293582923 \h </w:instrText>
            </w:r>
            <w:r w:rsidR="00F7029B">
              <w:rPr>
                <w:noProof/>
                <w:webHidden/>
              </w:rPr>
            </w:r>
            <w:r w:rsidR="00F7029B">
              <w:rPr>
                <w:noProof/>
                <w:webHidden/>
              </w:rPr>
              <w:fldChar w:fldCharType="separate"/>
            </w:r>
            <w:r w:rsidR="00F7029B">
              <w:rPr>
                <w:noProof/>
                <w:webHidden/>
              </w:rPr>
              <w:t>1</w:t>
            </w:r>
            <w:r w:rsidR="00F7029B">
              <w:rPr>
                <w:noProof/>
                <w:webHidden/>
              </w:rPr>
              <w:fldChar w:fldCharType="end"/>
            </w:r>
          </w:hyperlink>
        </w:p>
        <w:p w:rsidR="00F7029B" w:rsidRDefault="006001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582924" w:history="1">
            <w:r w:rsidR="00F7029B" w:rsidRPr="00874FEC">
              <w:rPr>
                <w:rStyle w:val="Hyperlink"/>
                <w:noProof/>
              </w:rPr>
              <w:t>2</w:t>
            </w:r>
            <w:r w:rsidR="00F7029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029B" w:rsidRPr="00874FEC">
              <w:rPr>
                <w:rStyle w:val="Hyperlink"/>
                <w:noProof/>
              </w:rPr>
              <w:t>Traktanden</w:t>
            </w:r>
            <w:r w:rsidR="00F7029B">
              <w:rPr>
                <w:noProof/>
                <w:webHidden/>
              </w:rPr>
              <w:tab/>
            </w:r>
            <w:r w:rsidR="00F7029B">
              <w:rPr>
                <w:noProof/>
                <w:webHidden/>
              </w:rPr>
              <w:fldChar w:fldCharType="begin"/>
            </w:r>
            <w:r w:rsidR="00F7029B">
              <w:rPr>
                <w:noProof/>
                <w:webHidden/>
              </w:rPr>
              <w:instrText xml:space="preserve"> PAGEREF _Toc293582924 \h </w:instrText>
            </w:r>
            <w:r w:rsidR="00F7029B">
              <w:rPr>
                <w:noProof/>
                <w:webHidden/>
              </w:rPr>
            </w:r>
            <w:r w:rsidR="00F7029B">
              <w:rPr>
                <w:noProof/>
                <w:webHidden/>
              </w:rPr>
              <w:fldChar w:fldCharType="separate"/>
            </w:r>
            <w:r w:rsidR="00F7029B">
              <w:rPr>
                <w:noProof/>
                <w:webHidden/>
              </w:rPr>
              <w:t>1</w:t>
            </w:r>
            <w:r w:rsidR="00F7029B">
              <w:rPr>
                <w:noProof/>
                <w:webHidden/>
              </w:rPr>
              <w:fldChar w:fldCharType="end"/>
            </w:r>
          </w:hyperlink>
        </w:p>
        <w:p w:rsidR="00F7029B" w:rsidRDefault="006001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582925" w:history="1">
            <w:r w:rsidR="00F7029B" w:rsidRPr="00874FEC">
              <w:rPr>
                <w:rStyle w:val="Hyperlink"/>
                <w:noProof/>
              </w:rPr>
              <w:t>3</w:t>
            </w:r>
            <w:r w:rsidR="00F7029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029B" w:rsidRPr="00874FEC">
              <w:rPr>
                <w:rStyle w:val="Hyperlink"/>
                <w:noProof/>
              </w:rPr>
              <w:t>Diskussion / Beschlüsse</w:t>
            </w:r>
            <w:r w:rsidR="00F7029B">
              <w:rPr>
                <w:noProof/>
                <w:webHidden/>
              </w:rPr>
              <w:tab/>
            </w:r>
            <w:r w:rsidR="00F7029B">
              <w:rPr>
                <w:noProof/>
                <w:webHidden/>
              </w:rPr>
              <w:fldChar w:fldCharType="begin"/>
            </w:r>
            <w:r w:rsidR="00F7029B">
              <w:rPr>
                <w:noProof/>
                <w:webHidden/>
              </w:rPr>
              <w:instrText xml:space="preserve"> PAGEREF _Toc293582925 \h </w:instrText>
            </w:r>
            <w:r w:rsidR="00F7029B">
              <w:rPr>
                <w:noProof/>
                <w:webHidden/>
              </w:rPr>
            </w:r>
            <w:r w:rsidR="00F7029B">
              <w:rPr>
                <w:noProof/>
                <w:webHidden/>
              </w:rPr>
              <w:fldChar w:fldCharType="separate"/>
            </w:r>
            <w:r w:rsidR="00F7029B">
              <w:rPr>
                <w:noProof/>
                <w:webHidden/>
              </w:rPr>
              <w:t>1</w:t>
            </w:r>
            <w:r w:rsidR="00F7029B">
              <w:rPr>
                <w:noProof/>
                <w:webHidden/>
              </w:rPr>
              <w:fldChar w:fldCharType="end"/>
            </w:r>
          </w:hyperlink>
        </w:p>
        <w:p w:rsidR="00F7029B" w:rsidRDefault="006001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582926" w:history="1">
            <w:r w:rsidR="00F7029B" w:rsidRPr="00874FEC">
              <w:rPr>
                <w:rStyle w:val="Hyperlink"/>
                <w:noProof/>
              </w:rPr>
              <w:t>4</w:t>
            </w:r>
            <w:r w:rsidR="00F7029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029B" w:rsidRPr="00874FEC">
              <w:rPr>
                <w:rStyle w:val="Hyperlink"/>
                <w:noProof/>
              </w:rPr>
              <w:t>Aufgabenverteilung</w:t>
            </w:r>
            <w:r w:rsidR="00F7029B">
              <w:rPr>
                <w:noProof/>
                <w:webHidden/>
              </w:rPr>
              <w:tab/>
            </w:r>
            <w:r w:rsidR="00F7029B">
              <w:rPr>
                <w:noProof/>
                <w:webHidden/>
              </w:rPr>
              <w:fldChar w:fldCharType="begin"/>
            </w:r>
            <w:r w:rsidR="00F7029B">
              <w:rPr>
                <w:noProof/>
                <w:webHidden/>
              </w:rPr>
              <w:instrText xml:space="preserve"> PAGEREF _Toc293582926 \h </w:instrText>
            </w:r>
            <w:r w:rsidR="00F7029B">
              <w:rPr>
                <w:noProof/>
                <w:webHidden/>
              </w:rPr>
            </w:r>
            <w:r w:rsidR="00F7029B">
              <w:rPr>
                <w:noProof/>
                <w:webHidden/>
              </w:rPr>
              <w:fldChar w:fldCharType="separate"/>
            </w:r>
            <w:r w:rsidR="00F7029B">
              <w:rPr>
                <w:noProof/>
                <w:webHidden/>
              </w:rPr>
              <w:t>2</w:t>
            </w:r>
            <w:r w:rsidR="00F7029B">
              <w:rPr>
                <w:noProof/>
                <w:webHidden/>
              </w:rPr>
              <w:fldChar w:fldCharType="end"/>
            </w:r>
          </w:hyperlink>
        </w:p>
        <w:p w:rsidR="00F7029B" w:rsidRDefault="006001E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2927" w:history="1">
            <w:r w:rsidR="00F7029B" w:rsidRPr="00874FEC">
              <w:rPr>
                <w:rStyle w:val="Hyperlink"/>
                <w:noProof/>
              </w:rPr>
              <w:t>4.1</w:t>
            </w:r>
            <w:r w:rsidR="00F7029B">
              <w:rPr>
                <w:noProof/>
                <w:sz w:val="22"/>
                <w:szCs w:val="22"/>
                <w:lang w:eastAsia="de-CH"/>
              </w:rPr>
              <w:tab/>
            </w:r>
            <w:r w:rsidR="00F7029B" w:rsidRPr="00874FEC">
              <w:rPr>
                <w:rStyle w:val="Hyperlink"/>
                <w:noProof/>
              </w:rPr>
              <w:t>Elmer Lukas</w:t>
            </w:r>
            <w:r w:rsidR="00F7029B">
              <w:rPr>
                <w:noProof/>
                <w:webHidden/>
              </w:rPr>
              <w:tab/>
            </w:r>
            <w:r w:rsidR="00F7029B">
              <w:rPr>
                <w:noProof/>
                <w:webHidden/>
              </w:rPr>
              <w:fldChar w:fldCharType="begin"/>
            </w:r>
            <w:r w:rsidR="00F7029B">
              <w:rPr>
                <w:noProof/>
                <w:webHidden/>
              </w:rPr>
              <w:instrText xml:space="preserve"> PAGEREF _Toc293582927 \h </w:instrText>
            </w:r>
            <w:r w:rsidR="00F7029B">
              <w:rPr>
                <w:noProof/>
                <w:webHidden/>
              </w:rPr>
            </w:r>
            <w:r w:rsidR="00F7029B">
              <w:rPr>
                <w:noProof/>
                <w:webHidden/>
              </w:rPr>
              <w:fldChar w:fldCharType="separate"/>
            </w:r>
            <w:r w:rsidR="00F7029B">
              <w:rPr>
                <w:noProof/>
                <w:webHidden/>
              </w:rPr>
              <w:t>2</w:t>
            </w:r>
            <w:r w:rsidR="00F7029B">
              <w:rPr>
                <w:noProof/>
                <w:webHidden/>
              </w:rPr>
              <w:fldChar w:fldCharType="end"/>
            </w:r>
          </w:hyperlink>
        </w:p>
        <w:p w:rsidR="00F7029B" w:rsidRDefault="006001E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2928" w:history="1">
            <w:r w:rsidR="00F7029B" w:rsidRPr="00874FEC">
              <w:rPr>
                <w:rStyle w:val="Hyperlink"/>
                <w:noProof/>
              </w:rPr>
              <w:t>4.2</w:t>
            </w:r>
            <w:r w:rsidR="00F7029B">
              <w:rPr>
                <w:noProof/>
                <w:sz w:val="22"/>
                <w:szCs w:val="22"/>
                <w:lang w:eastAsia="de-CH"/>
              </w:rPr>
              <w:tab/>
            </w:r>
            <w:r w:rsidR="00F7029B" w:rsidRPr="00874FEC">
              <w:rPr>
                <w:rStyle w:val="Hyperlink"/>
                <w:noProof/>
              </w:rPr>
              <w:t>Heidt Christina</w:t>
            </w:r>
            <w:r w:rsidR="00F7029B">
              <w:rPr>
                <w:noProof/>
                <w:webHidden/>
              </w:rPr>
              <w:tab/>
            </w:r>
            <w:r w:rsidR="00F7029B">
              <w:rPr>
                <w:noProof/>
                <w:webHidden/>
              </w:rPr>
              <w:fldChar w:fldCharType="begin"/>
            </w:r>
            <w:r w:rsidR="00F7029B">
              <w:rPr>
                <w:noProof/>
                <w:webHidden/>
              </w:rPr>
              <w:instrText xml:space="preserve"> PAGEREF _Toc293582928 \h </w:instrText>
            </w:r>
            <w:r w:rsidR="00F7029B">
              <w:rPr>
                <w:noProof/>
                <w:webHidden/>
              </w:rPr>
            </w:r>
            <w:r w:rsidR="00F7029B">
              <w:rPr>
                <w:noProof/>
                <w:webHidden/>
              </w:rPr>
              <w:fldChar w:fldCharType="separate"/>
            </w:r>
            <w:r w:rsidR="00F7029B">
              <w:rPr>
                <w:noProof/>
                <w:webHidden/>
              </w:rPr>
              <w:t>2</w:t>
            </w:r>
            <w:r w:rsidR="00F7029B">
              <w:rPr>
                <w:noProof/>
                <w:webHidden/>
              </w:rPr>
              <w:fldChar w:fldCharType="end"/>
            </w:r>
          </w:hyperlink>
        </w:p>
        <w:p w:rsidR="00F7029B" w:rsidRDefault="006001E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2929" w:history="1">
            <w:r w:rsidR="00F7029B" w:rsidRPr="00874FEC">
              <w:rPr>
                <w:rStyle w:val="Hyperlink"/>
                <w:noProof/>
              </w:rPr>
              <w:t>4.3</w:t>
            </w:r>
            <w:r w:rsidR="00F7029B">
              <w:rPr>
                <w:noProof/>
                <w:sz w:val="22"/>
                <w:szCs w:val="22"/>
                <w:lang w:eastAsia="de-CH"/>
              </w:rPr>
              <w:tab/>
            </w:r>
            <w:r w:rsidR="00F7029B" w:rsidRPr="00874FEC">
              <w:rPr>
                <w:rStyle w:val="Hyperlink"/>
                <w:noProof/>
              </w:rPr>
              <w:t>Steiner Diego</w:t>
            </w:r>
            <w:r w:rsidR="00F7029B">
              <w:rPr>
                <w:noProof/>
                <w:webHidden/>
              </w:rPr>
              <w:tab/>
            </w:r>
            <w:r w:rsidR="00F7029B">
              <w:rPr>
                <w:noProof/>
                <w:webHidden/>
              </w:rPr>
              <w:fldChar w:fldCharType="begin"/>
            </w:r>
            <w:r w:rsidR="00F7029B">
              <w:rPr>
                <w:noProof/>
                <w:webHidden/>
              </w:rPr>
              <w:instrText xml:space="preserve"> PAGEREF _Toc293582929 \h </w:instrText>
            </w:r>
            <w:r w:rsidR="00F7029B">
              <w:rPr>
                <w:noProof/>
                <w:webHidden/>
              </w:rPr>
            </w:r>
            <w:r w:rsidR="00F7029B">
              <w:rPr>
                <w:noProof/>
                <w:webHidden/>
              </w:rPr>
              <w:fldChar w:fldCharType="separate"/>
            </w:r>
            <w:r w:rsidR="00F7029B">
              <w:rPr>
                <w:noProof/>
                <w:webHidden/>
              </w:rPr>
              <w:t>2</w:t>
            </w:r>
            <w:r w:rsidR="00F7029B">
              <w:rPr>
                <w:noProof/>
                <w:webHidden/>
              </w:rPr>
              <w:fldChar w:fldCharType="end"/>
            </w:r>
          </w:hyperlink>
        </w:p>
        <w:p w:rsidR="00F7029B" w:rsidRDefault="006001E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2930" w:history="1">
            <w:r w:rsidR="00F7029B" w:rsidRPr="00874FEC">
              <w:rPr>
                <w:rStyle w:val="Hyperlink"/>
                <w:noProof/>
              </w:rPr>
              <w:t>4.4</w:t>
            </w:r>
            <w:r w:rsidR="00F7029B">
              <w:rPr>
                <w:noProof/>
                <w:sz w:val="22"/>
                <w:szCs w:val="22"/>
                <w:lang w:eastAsia="de-CH"/>
              </w:rPr>
              <w:tab/>
            </w:r>
            <w:r w:rsidR="00F7029B" w:rsidRPr="00874FEC">
              <w:rPr>
                <w:rStyle w:val="Hyperlink"/>
                <w:noProof/>
              </w:rPr>
              <w:t>Treichler Delia</w:t>
            </w:r>
            <w:r w:rsidR="00F7029B">
              <w:rPr>
                <w:noProof/>
                <w:webHidden/>
              </w:rPr>
              <w:tab/>
            </w:r>
            <w:r w:rsidR="00F7029B">
              <w:rPr>
                <w:noProof/>
                <w:webHidden/>
              </w:rPr>
              <w:fldChar w:fldCharType="begin"/>
            </w:r>
            <w:r w:rsidR="00F7029B">
              <w:rPr>
                <w:noProof/>
                <w:webHidden/>
              </w:rPr>
              <w:instrText xml:space="preserve"> PAGEREF _Toc293582930 \h </w:instrText>
            </w:r>
            <w:r w:rsidR="00F7029B">
              <w:rPr>
                <w:noProof/>
                <w:webHidden/>
              </w:rPr>
            </w:r>
            <w:r w:rsidR="00F7029B">
              <w:rPr>
                <w:noProof/>
                <w:webHidden/>
              </w:rPr>
              <w:fldChar w:fldCharType="separate"/>
            </w:r>
            <w:r w:rsidR="00F7029B">
              <w:rPr>
                <w:noProof/>
                <w:webHidden/>
              </w:rPr>
              <w:t>3</w:t>
            </w:r>
            <w:r w:rsidR="00F7029B">
              <w:rPr>
                <w:noProof/>
                <w:webHidden/>
              </w:rPr>
              <w:fldChar w:fldCharType="end"/>
            </w:r>
          </w:hyperlink>
        </w:p>
        <w:p w:rsidR="00F7029B" w:rsidRDefault="006001E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82931" w:history="1">
            <w:r w:rsidR="00F7029B" w:rsidRPr="00874FEC">
              <w:rPr>
                <w:rStyle w:val="Hyperlink"/>
                <w:noProof/>
              </w:rPr>
              <w:t>4.5</w:t>
            </w:r>
            <w:r w:rsidR="00F7029B">
              <w:rPr>
                <w:noProof/>
                <w:sz w:val="22"/>
                <w:szCs w:val="22"/>
                <w:lang w:eastAsia="de-CH"/>
              </w:rPr>
              <w:tab/>
            </w:r>
            <w:r w:rsidR="00F7029B" w:rsidRPr="00874FEC">
              <w:rPr>
                <w:rStyle w:val="Hyperlink"/>
                <w:noProof/>
              </w:rPr>
              <w:t>Waltenspül Remo</w:t>
            </w:r>
            <w:r w:rsidR="00F7029B">
              <w:rPr>
                <w:noProof/>
                <w:webHidden/>
              </w:rPr>
              <w:tab/>
            </w:r>
            <w:r w:rsidR="00F7029B">
              <w:rPr>
                <w:noProof/>
                <w:webHidden/>
              </w:rPr>
              <w:fldChar w:fldCharType="begin"/>
            </w:r>
            <w:r w:rsidR="00F7029B">
              <w:rPr>
                <w:noProof/>
                <w:webHidden/>
              </w:rPr>
              <w:instrText xml:space="preserve"> PAGEREF _Toc293582931 \h </w:instrText>
            </w:r>
            <w:r w:rsidR="00F7029B">
              <w:rPr>
                <w:noProof/>
                <w:webHidden/>
              </w:rPr>
            </w:r>
            <w:r w:rsidR="00F7029B">
              <w:rPr>
                <w:noProof/>
                <w:webHidden/>
              </w:rPr>
              <w:fldChar w:fldCharType="separate"/>
            </w:r>
            <w:r w:rsidR="00F7029B">
              <w:rPr>
                <w:noProof/>
                <w:webHidden/>
              </w:rPr>
              <w:t>3</w:t>
            </w:r>
            <w:r w:rsidR="00F7029B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93582924"/>
      <w:r>
        <w:t>Traktanden</w:t>
      </w:r>
      <w:bookmarkEnd w:id="3"/>
    </w:p>
    <w:p w:rsidR="00AF0DB2" w:rsidRDefault="002F2F55" w:rsidP="00AF0DB2">
      <w:r>
        <w:t>Besprechung weiteres Vorgehen</w:t>
      </w:r>
    </w:p>
    <w:p w:rsidR="002F2F55" w:rsidRPr="00AF0DB2" w:rsidRDefault="002F2F55" w:rsidP="00AF0DB2">
      <w:proofErr w:type="spellStart"/>
      <w:r>
        <w:t>Reviewbesprechung</w:t>
      </w:r>
      <w:proofErr w:type="spellEnd"/>
      <w:r>
        <w:t xml:space="preserve"> mit Herrn </w:t>
      </w:r>
      <w:proofErr w:type="spellStart"/>
      <w:r>
        <w:t>Rudin</w:t>
      </w:r>
      <w:proofErr w:type="spellEnd"/>
    </w:p>
    <w:p w:rsidR="001332FD" w:rsidRDefault="00AF0DB2" w:rsidP="00AF0DB2">
      <w:pPr>
        <w:pStyle w:val="berschrift1"/>
      </w:pPr>
      <w:bookmarkStart w:id="4" w:name="_Toc293582925"/>
      <w:r>
        <w:t>Diskussion / Beschlüsse</w:t>
      </w:r>
      <w:bookmarkEnd w:id="4"/>
    </w:p>
    <w:p w:rsidR="00E10889" w:rsidRPr="00E10889" w:rsidRDefault="00E10889" w:rsidP="00E10889">
      <w:r>
        <w:t>Besprechung weiteres Vorgehen:</w:t>
      </w:r>
    </w:p>
    <w:p w:rsidR="004F3FE9" w:rsidRDefault="00BF362E" w:rsidP="00E10889">
      <w:pPr>
        <w:pStyle w:val="Listenabsatz"/>
        <w:numPr>
          <w:ilvl w:val="0"/>
          <w:numId w:val="7"/>
        </w:numPr>
      </w:pPr>
      <w:r>
        <w:t xml:space="preserve">Kein </w:t>
      </w:r>
      <w:proofErr w:type="spellStart"/>
      <w:r>
        <w:t>Autoplay</w:t>
      </w:r>
      <w:proofErr w:type="spellEnd"/>
      <w:r>
        <w:t>!</w:t>
      </w:r>
    </w:p>
    <w:p w:rsidR="009A2E8F" w:rsidRDefault="009B5F6E" w:rsidP="00E10889">
      <w:pPr>
        <w:pStyle w:val="Listenabsatz"/>
        <w:numPr>
          <w:ilvl w:val="0"/>
          <w:numId w:val="7"/>
        </w:numPr>
      </w:pPr>
      <w:r>
        <w:t xml:space="preserve">Auswertung von </w:t>
      </w:r>
      <w:proofErr w:type="spellStart"/>
      <w:r>
        <w:t>Redmine</w:t>
      </w:r>
      <w:proofErr w:type="spellEnd"/>
      <w:r>
        <w:t xml:space="preserve"> mit Screenshots und Diagrammen und Berichtsgenerierung.</w:t>
      </w:r>
    </w:p>
    <w:p w:rsidR="007203AB" w:rsidRDefault="00F774E1" w:rsidP="00E10889">
      <w:pPr>
        <w:pStyle w:val="Listenabsatz"/>
        <w:numPr>
          <w:ilvl w:val="0"/>
          <w:numId w:val="7"/>
        </w:numPr>
      </w:pPr>
      <w:r>
        <w:t>Zudem Zugriff zu</w:t>
      </w:r>
      <w:r w:rsidR="007203AB">
        <w:t xml:space="preserve"> </w:t>
      </w:r>
      <w:proofErr w:type="spellStart"/>
      <w:r w:rsidR="007203AB">
        <w:t>Redmine</w:t>
      </w:r>
      <w:proofErr w:type="spellEnd"/>
      <w:r>
        <w:t xml:space="preserve"> (Link)</w:t>
      </w:r>
      <w:r w:rsidR="00DE26D1">
        <w:t>.</w:t>
      </w:r>
    </w:p>
    <w:p w:rsidR="00DA43C5" w:rsidRDefault="00DA43C5" w:rsidP="00E10889">
      <w:pPr>
        <w:pStyle w:val="Listenabsatz"/>
        <w:numPr>
          <w:ilvl w:val="0"/>
          <w:numId w:val="7"/>
        </w:numPr>
      </w:pPr>
      <w:r>
        <w:t xml:space="preserve">Keine </w:t>
      </w:r>
      <w:proofErr w:type="spellStart"/>
      <w:r>
        <w:t>Usability</w:t>
      </w:r>
      <w:proofErr w:type="spellEnd"/>
      <w:r>
        <w:t xml:space="preserve"> Tests für Server.</w:t>
      </w:r>
    </w:p>
    <w:p w:rsidR="00D65E44" w:rsidRDefault="006B1179" w:rsidP="00D65E44">
      <w:r>
        <w:t xml:space="preserve">Besprechung mit Herrn </w:t>
      </w:r>
      <w:proofErr w:type="spellStart"/>
      <w:r>
        <w:t>Rudin</w:t>
      </w:r>
      <w:proofErr w:type="spellEnd"/>
      <w:r w:rsidR="00D65E44">
        <w:t>:</w:t>
      </w:r>
    </w:p>
    <w:p w:rsidR="00F1130A" w:rsidRDefault="004C18E7" w:rsidP="008D31E5">
      <w:pPr>
        <w:pStyle w:val="Listenabsatz"/>
        <w:numPr>
          <w:ilvl w:val="0"/>
          <w:numId w:val="8"/>
        </w:numPr>
      </w:pPr>
      <w:r>
        <w:t xml:space="preserve">Kleines Dokument zur Prüfung der Software/Tests, Unit Tests, </w:t>
      </w:r>
      <w:proofErr w:type="spellStart"/>
      <w:r>
        <w:t>Refactoring</w:t>
      </w:r>
      <w:proofErr w:type="spellEnd"/>
      <w:r>
        <w:t xml:space="preserve">, etc. </w:t>
      </w:r>
      <w:r w:rsidR="00F1130A">
        <w:t>wurde so und so gehandhabt.</w:t>
      </w:r>
      <w:r w:rsidR="008D31E5">
        <w:t xml:space="preserve"> Im</w:t>
      </w:r>
      <w:r w:rsidR="00F1130A">
        <w:t xml:space="preserve"> allgemeinen Berichtdokument festhalten.</w:t>
      </w:r>
    </w:p>
    <w:p w:rsidR="00AF0967" w:rsidRDefault="00AF0967" w:rsidP="00C937D3">
      <w:pPr>
        <w:pStyle w:val="Listenabsatz"/>
        <w:numPr>
          <w:ilvl w:val="0"/>
          <w:numId w:val="8"/>
        </w:numPr>
      </w:pPr>
      <w:proofErr w:type="spellStart"/>
      <w:r>
        <w:t>Usability</w:t>
      </w:r>
      <w:proofErr w:type="spellEnd"/>
      <w:r>
        <w:t xml:space="preserve"> Test nicht zwingend nötig</w:t>
      </w:r>
      <w:r w:rsidR="004755E3">
        <w:t>.</w:t>
      </w:r>
    </w:p>
    <w:p w:rsidR="00FF751E" w:rsidRDefault="005D647F" w:rsidP="00C937D3">
      <w:pPr>
        <w:pStyle w:val="Listenabsatz"/>
        <w:numPr>
          <w:ilvl w:val="0"/>
          <w:numId w:val="8"/>
        </w:numPr>
      </w:pPr>
      <w:r>
        <w:t xml:space="preserve">Architekturdokument: </w:t>
      </w:r>
      <w:r w:rsidR="002B19FA">
        <w:t xml:space="preserve">3.3.1. </w:t>
      </w:r>
      <w:r>
        <w:t xml:space="preserve">Erklärung wieso wird </w:t>
      </w:r>
      <w:proofErr w:type="spellStart"/>
      <w:r>
        <w:t>Hashcode</w:t>
      </w:r>
      <w:proofErr w:type="spellEnd"/>
      <w:r>
        <w:t xml:space="preserve"> benutzt?</w:t>
      </w:r>
    </w:p>
    <w:p w:rsidR="001F61FE" w:rsidRDefault="001F61FE" w:rsidP="001F61FE">
      <w:pPr>
        <w:pStyle w:val="Listenabsatz"/>
        <w:numPr>
          <w:ilvl w:val="0"/>
          <w:numId w:val="8"/>
        </w:numPr>
      </w:pPr>
      <w:r>
        <w:lastRenderedPageBreak/>
        <w:t>Architekturdokument: 3.3.1. Anstatt „alt“ „</w:t>
      </w:r>
      <w:proofErr w:type="spellStart"/>
      <w:r>
        <w:t>opt</w:t>
      </w:r>
      <w:proofErr w:type="spellEnd"/>
      <w:r>
        <w:t>“ benutzen. „alt“ wird bei mehreren Ablaufvarianten benutzt.</w:t>
      </w:r>
    </w:p>
    <w:p w:rsidR="00004D0F" w:rsidRDefault="00004D0F" w:rsidP="001F61FE">
      <w:pPr>
        <w:pStyle w:val="Listenabsatz"/>
        <w:numPr>
          <w:ilvl w:val="0"/>
          <w:numId w:val="8"/>
        </w:numPr>
      </w:pPr>
      <w:r>
        <w:t xml:space="preserve">Architekturdokument: </w:t>
      </w:r>
      <w:proofErr w:type="spellStart"/>
      <w:r w:rsidR="00E0483E">
        <w:t>Deployments</w:t>
      </w:r>
      <w:proofErr w:type="spellEnd"/>
      <w:r w:rsidR="00E0483E">
        <w:t xml:space="preserve"> Diagramm </w:t>
      </w:r>
      <w:r w:rsidR="009422F4">
        <w:t xml:space="preserve">„Wird als Server </w:t>
      </w:r>
      <w:proofErr w:type="spellStart"/>
      <w:r w:rsidR="009422F4">
        <w:t>execution</w:t>
      </w:r>
      <w:proofErr w:type="spellEnd"/>
      <w:r w:rsidR="009422F4">
        <w:t xml:space="preserve"> </w:t>
      </w:r>
      <w:proofErr w:type="spellStart"/>
      <w:r w:rsidR="009422F4">
        <w:t>Node</w:t>
      </w:r>
      <w:proofErr w:type="spellEnd"/>
      <w:r w:rsidR="009422F4">
        <w:t>…“</w:t>
      </w:r>
      <w:r w:rsidR="002221F1">
        <w:t xml:space="preserve"> kann gestrichen werden,</w:t>
      </w:r>
      <w:r w:rsidR="009422F4">
        <w:t xml:space="preserve"> bra</w:t>
      </w:r>
      <w:r w:rsidR="002221F1">
        <w:t>u</w:t>
      </w:r>
      <w:r w:rsidR="009422F4">
        <w:t>cht keine Erklärung</w:t>
      </w:r>
    </w:p>
    <w:p w:rsidR="00843616" w:rsidRDefault="00843616" w:rsidP="001F61FE">
      <w:pPr>
        <w:pStyle w:val="Listenabsatz"/>
        <w:numPr>
          <w:ilvl w:val="0"/>
          <w:numId w:val="8"/>
        </w:numPr>
      </w:pPr>
      <w:r>
        <w:t xml:space="preserve">Architekturdokument: </w:t>
      </w:r>
      <w:r w:rsidR="0007549E">
        <w:t>Was ist eine Rack-Applikation?</w:t>
      </w:r>
    </w:p>
    <w:p w:rsidR="003C460C" w:rsidRDefault="003C460C" w:rsidP="001F61FE">
      <w:pPr>
        <w:pStyle w:val="Listenabsatz"/>
        <w:numPr>
          <w:ilvl w:val="0"/>
          <w:numId w:val="8"/>
        </w:numPr>
      </w:pPr>
      <w:r>
        <w:t xml:space="preserve">Architekturdokument: 3.4.2.8.1 – 3.4.2.8.3 – Hat </w:t>
      </w:r>
      <w:r w:rsidR="003C3AF2">
        <w:t>Bezug auf die ob</w:t>
      </w:r>
      <w:bookmarkStart w:id="5" w:name="_GoBack"/>
      <w:bookmarkEnd w:id="5"/>
      <w:r w:rsidR="00224709">
        <w:t xml:space="preserve">igen </w:t>
      </w:r>
      <w:proofErr w:type="spellStart"/>
      <w:r w:rsidR="00224709">
        <w:t>Rails</w:t>
      </w:r>
      <w:proofErr w:type="spellEnd"/>
      <w:r w:rsidR="00224709">
        <w:t xml:space="preserve"> K</w:t>
      </w:r>
      <w:r>
        <w:t xml:space="preserve">omponenten </w:t>
      </w:r>
      <w:r>
        <w:sym w:font="Wingdings" w:char="F0E0"/>
      </w:r>
      <w:r>
        <w:t xml:space="preserve"> diese angeben</w:t>
      </w:r>
    </w:p>
    <w:p w:rsidR="0075516A" w:rsidRDefault="0075516A" w:rsidP="001F61FE">
      <w:pPr>
        <w:pStyle w:val="Listenabsatz"/>
        <w:numPr>
          <w:ilvl w:val="0"/>
          <w:numId w:val="8"/>
        </w:numPr>
      </w:pPr>
      <w:r>
        <w:t>Architekturdokument:</w:t>
      </w:r>
      <w:r w:rsidR="00643061">
        <w:t xml:space="preserve"> 3.4.3.4</w:t>
      </w:r>
      <w:r>
        <w:t xml:space="preserve"> LOKALE Datenbank</w:t>
      </w:r>
    </w:p>
    <w:p w:rsidR="00643061" w:rsidRDefault="00643061" w:rsidP="001F61FE">
      <w:pPr>
        <w:pStyle w:val="Listenabsatz"/>
        <w:numPr>
          <w:ilvl w:val="0"/>
          <w:numId w:val="8"/>
        </w:numPr>
      </w:pPr>
      <w:r>
        <w:t xml:space="preserve">Architekturdokument: </w:t>
      </w:r>
      <w:r w:rsidR="00C36AA8">
        <w:t xml:space="preserve">3.4.3.4, </w:t>
      </w:r>
      <w:r>
        <w:t xml:space="preserve">3.4.3.7 – 3.4.3.8 Rolle im Android Framework </w:t>
      </w:r>
      <w:r>
        <w:sym w:font="Wingdings" w:char="F0E0"/>
      </w:r>
      <w:r>
        <w:t xml:space="preserve"> Bezug zu Android Framework</w:t>
      </w:r>
    </w:p>
    <w:p w:rsidR="00F6544A" w:rsidRDefault="00F6544A" w:rsidP="001F61FE">
      <w:pPr>
        <w:pStyle w:val="Listenabsatz"/>
        <w:numPr>
          <w:ilvl w:val="0"/>
          <w:numId w:val="8"/>
        </w:numPr>
      </w:pPr>
      <w:r>
        <w:t>Architekturdokument:</w:t>
      </w:r>
      <w:r w:rsidR="00491AE8">
        <w:t xml:space="preserve"> 3.6.1.1.3 Threa</w:t>
      </w:r>
      <w:r w:rsidR="001A31FF">
        <w:t>d-Pool ist nötig, damit mehrere Aussendienstmitarbeiter den Server gleichzeitig beanspruchen können</w:t>
      </w:r>
      <w:r w:rsidR="002C2EF4">
        <w:t>. Tro</w:t>
      </w:r>
      <w:r w:rsidR="00CA4017">
        <w:t xml:space="preserve">tzdem ist Thread-Pool </w:t>
      </w:r>
      <w:proofErr w:type="spellStart"/>
      <w:r w:rsidR="00CA4017">
        <w:t>umgehbar</w:t>
      </w:r>
      <w:proofErr w:type="spellEnd"/>
      <w:r w:rsidR="00CA4017">
        <w:t>.</w:t>
      </w:r>
      <w:r w:rsidR="005C14ED">
        <w:t xml:space="preserve"> Leichtes Umschreiben des Abschnitts.</w:t>
      </w:r>
    </w:p>
    <w:p w:rsidR="008C73E7" w:rsidRDefault="008C73E7" w:rsidP="001F61FE">
      <w:pPr>
        <w:pStyle w:val="Listenabsatz"/>
        <w:numPr>
          <w:ilvl w:val="0"/>
          <w:numId w:val="8"/>
        </w:numPr>
      </w:pPr>
      <w:r>
        <w:t>Architekturdokument: Polymorphismus nicht zwingend aufzuführen.</w:t>
      </w:r>
    </w:p>
    <w:p w:rsidR="00D414B9" w:rsidRDefault="00D414B9" w:rsidP="001F61FE">
      <w:pPr>
        <w:pStyle w:val="Listenabsatz"/>
        <w:numPr>
          <w:ilvl w:val="0"/>
          <w:numId w:val="8"/>
        </w:numPr>
      </w:pPr>
      <w:r>
        <w:t>Architekturdokument:</w:t>
      </w:r>
      <w:r w:rsidR="0059732B">
        <w:t xml:space="preserve"> Kein Null-</w:t>
      </w:r>
      <w:proofErr w:type="spellStart"/>
      <w:r w:rsidR="0059732B">
        <w:t>Object</w:t>
      </w:r>
      <w:proofErr w:type="spellEnd"/>
      <w:r w:rsidR="0059732B">
        <w:t xml:space="preserve"> </w:t>
      </w:r>
      <w:proofErr w:type="gramStart"/>
      <w:r w:rsidR="0059732B">
        <w:t>sondern</w:t>
      </w:r>
      <w:proofErr w:type="gramEnd"/>
      <w:r w:rsidR="0059732B">
        <w:t xml:space="preserve"> eher eine Convenience Klasse.</w:t>
      </w:r>
      <w:r w:rsidR="00250A67">
        <w:t xml:space="preserve"> Adapter müsste abstrakt sein.</w:t>
      </w:r>
      <w:r w:rsidR="00141BCF">
        <w:t xml:space="preserve"> Analogie zu </w:t>
      </w:r>
      <w:proofErr w:type="spellStart"/>
      <w:r w:rsidR="00141BCF">
        <w:t>MouseListenerAdapter</w:t>
      </w:r>
      <w:proofErr w:type="spellEnd"/>
      <w:r w:rsidR="00141BCF">
        <w:t xml:space="preserve"> und Namen umschreiben</w:t>
      </w:r>
      <w:r w:rsidR="004E4444">
        <w:t>.</w:t>
      </w:r>
    </w:p>
    <w:p w:rsidR="00980513" w:rsidRDefault="00980513" w:rsidP="001F61FE">
      <w:pPr>
        <w:pStyle w:val="Listenabsatz"/>
        <w:numPr>
          <w:ilvl w:val="0"/>
          <w:numId w:val="8"/>
        </w:numPr>
      </w:pPr>
      <w:r>
        <w:t>Architekturdokument:</w:t>
      </w:r>
      <w:r w:rsidR="004E4444">
        <w:t xml:space="preserve"> JSON-Objekt Know-How könnte in separate</w:t>
      </w:r>
      <w:r w:rsidR="00B0543F">
        <w:t>s Sub-Package verschoben werden oder in eine Oberklasse?</w:t>
      </w:r>
      <w:r w:rsidR="0063402B">
        <w:t xml:space="preserve"> Oder mittels </w:t>
      </w:r>
      <w:proofErr w:type="spellStart"/>
      <w:r w:rsidR="0063402B">
        <w:t>Reflection</w:t>
      </w:r>
      <w:proofErr w:type="spellEnd"/>
      <w:r w:rsidR="0063402B">
        <w:t>?</w:t>
      </w:r>
      <w:r w:rsidR="00CD4FDA">
        <w:t xml:space="preserve"> Andere Lösung?</w:t>
      </w:r>
      <w:r w:rsidR="00C40527">
        <w:t xml:space="preserve"> </w:t>
      </w:r>
      <w:r w:rsidR="00C40527">
        <w:sym w:font="Wingdings" w:char="F0E0"/>
      </w:r>
      <w:r w:rsidR="00C40527">
        <w:t xml:space="preserve"> </w:t>
      </w:r>
      <w:proofErr w:type="spellStart"/>
      <w:r w:rsidR="00C40527">
        <w:t>Refactoring</w:t>
      </w:r>
      <w:proofErr w:type="spellEnd"/>
      <w:r w:rsidR="00C40527">
        <w:t xml:space="preserve"> Ideen</w:t>
      </w:r>
    </w:p>
    <w:p w:rsidR="00897874" w:rsidRDefault="00897874" w:rsidP="001F61FE">
      <w:pPr>
        <w:pStyle w:val="Listenabsatz"/>
        <w:numPr>
          <w:ilvl w:val="0"/>
          <w:numId w:val="8"/>
        </w:numPr>
      </w:pPr>
      <w:r>
        <w:t>Architekturdokument:</w:t>
      </w:r>
      <w:r w:rsidR="0049185B">
        <w:t xml:space="preserve"> In Dokument begründen warum JSON bei Models eingesetzt wird (siehe vorhergegan</w:t>
      </w:r>
      <w:r w:rsidR="009944B8">
        <w:t>g</w:t>
      </w:r>
      <w:r w:rsidR="0049185B">
        <w:t>ener Punkt)</w:t>
      </w:r>
    </w:p>
    <w:p w:rsidR="00E37AB7" w:rsidRDefault="00E37AB7" w:rsidP="001F61FE">
      <w:pPr>
        <w:pStyle w:val="Listenabsatz"/>
        <w:numPr>
          <w:ilvl w:val="0"/>
          <w:numId w:val="8"/>
        </w:numPr>
      </w:pPr>
      <w:r>
        <w:t xml:space="preserve">Architekturdokument: </w:t>
      </w:r>
      <w:proofErr w:type="spellStart"/>
      <w:r>
        <w:t>DatabaseSpec</w:t>
      </w:r>
      <w:proofErr w:type="spellEnd"/>
      <w:r>
        <w:t xml:space="preserve"> fehlt in </w:t>
      </w:r>
      <w:proofErr w:type="spellStart"/>
      <w:r>
        <w:t>Klassenstrukutr</w:t>
      </w:r>
      <w:proofErr w:type="spellEnd"/>
      <w:r>
        <w:t xml:space="preserve"> 4.4.2</w:t>
      </w:r>
    </w:p>
    <w:p w:rsidR="00161EB6" w:rsidRDefault="00856150" w:rsidP="00161EB6">
      <w:pPr>
        <w:pStyle w:val="Listenabsatz"/>
        <w:numPr>
          <w:ilvl w:val="0"/>
          <w:numId w:val="8"/>
        </w:numPr>
      </w:pPr>
      <w:r>
        <w:t>Architekturdokument:</w:t>
      </w:r>
      <w:r w:rsidR="00411FC6">
        <w:t xml:space="preserve"> Iteration genauer beschreiben bei Services.</w:t>
      </w:r>
      <w:r w:rsidR="0074087A">
        <w:t xml:space="preserve"> Was ist mit Exportklasse gemeint?</w:t>
      </w:r>
      <w:r w:rsidR="0048355B">
        <w:t xml:space="preserve"> Gleiches bei den </w:t>
      </w:r>
      <w:proofErr w:type="spellStart"/>
      <w:r w:rsidR="0048355B">
        <w:t>Activities</w:t>
      </w:r>
      <w:proofErr w:type="spellEnd"/>
      <w:r w:rsidR="00161EB6">
        <w:t>.</w:t>
      </w:r>
    </w:p>
    <w:p w:rsidR="0074087A" w:rsidRDefault="00161EB6" w:rsidP="001F61FE">
      <w:pPr>
        <w:pStyle w:val="Listenabsatz"/>
        <w:numPr>
          <w:ilvl w:val="0"/>
          <w:numId w:val="8"/>
        </w:numPr>
      </w:pPr>
      <w:r>
        <w:t>Architekturdokument: 3.1.2.2 Erklärung warum Synchronisation auf diese Weise funktioniert und wieso nicht mit Benachrichtigungsmechanismen</w:t>
      </w:r>
    </w:p>
    <w:p w:rsidR="00AC1808" w:rsidRDefault="00AC1808" w:rsidP="001F61FE">
      <w:pPr>
        <w:pStyle w:val="Listenabsatz"/>
        <w:numPr>
          <w:ilvl w:val="0"/>
          <w:numId w:val="8"/>
        </w:numPr>
      </w:pPr>
      <w:r>
        <w:t xml:space="preserve">Architekturdokument: </w:t>
      </w:r>
      <w:r w:rsidR="005F1FDF">
        <w:t>Anstat</w:t>
      </w:r>
      <w:r w:rsidR="00D16804">
        <w:t>t Referenz gleich Bild einfügen.</w:t>
      </w:r>
    </w:p>
    <w:p w:rsidR="00D269A9" w:rsidRDefault="00D269A9" w:rsidP="001F61FE">
      <w:pPr>
        <w:pStyle w:val="Listenabsatz"/>
        <w:numPr>
          <w:ilvl w:val="0"/>
          <w:numId w:val="8"/>
        </w:numPr>
      </w:pPr>
      <w:r>
        <w:t>API eher eine Protokollspezifizierung für den Server</w:t>
      </w:r>
      <w:r w:rsidR="000F35E3">
        <w:t>.</w:t>
      </w:r>
    </w:p>
    <w:p w:rsidR="004F3FE9" w:rsidRDefault="004F3FE9" w:rsidP="004F3FE9">
      <w:pPr>
        <w:pStyle w:val="berschrift1"/>
      </w:pPr>
      <w:bookmarkStart w:id="6" w:name="_Toc293582926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93582927"/>
      <w:r>
        <w:t>Elmer Lukas</w:t>
      </w:r>
      <w:bookmarkEnd w:id="7"/>
    </w:p>
    <w:p w:rsidR="009F71D5" w:rsidRPr="008D31E5" w:rsidRDefault="009F71D5" w:rsidP="009F71D5">
      <w:pPr>
        <w:pStyle w:val="Listenabsatz"/>
        <w:numPr>
          <w:ilvl w:val="0"/>
          <w:numId w:val="6"/>
        </w:numPr>
      </w:pPr>
      <w:proofErr w:type="spellStart"/>
      <w:r w:rsidRPr="008D31E5">
        <w:t>Deployment</w:t>
      </w:r>
      <w:proofErr w:type="spellEnd"/>
      <w:r w:rsidRPr="008D31E5">
        <w:t xml:space="preserve"> und Release erstellen V1.0</w:t>
      </w:r>
    </w:p>
    <w:p w:rsidR="009A21ED" w:rsidRPr="001F61FE" w:rsidRDefault="009A21ED" w:rsidP="009F71D5">
      <w:pPr>
        <w:pStyle w:val="Listenabsatz"/>
        <w:numPr>
          <w:ilvl w:val="0"/>
          <w:numId w:val="6"/>
        </w:numPr>
      </w:pPr>
      <w:r w:rsidRPr="008D31E5">
        <w:t xml:space="preserve">Persönlicher Bericht </w:t>
      </w:r>
      <w:r w:rsidRPr="001F61FE">
        <w:t>(1/2 - 3/4 Seite)</w:t>
      </w:r>
    </w:p>
    <w:p w:rsidR="009F14B2" w:rsidRDefault="009F14B2" w:rsidP="009F14B2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 w:rsidRPr="001F61FE">
        <w:t>Refactor</w:t>
      </w:r>
      <w:r w:rsidRPr="009F14B2">
        <w:rPr>
          <w:lang w:val="en-GB"/>
        </w:rPr>
        <w:t>ing</w:t>
      </w:r>
      <w:proofErr w:type="spellEnd"/>
    </w:p>
    <w:p w:rsidR="002E0D56" w:rsidRDefault="002E0D56" w:rsidP="002E0D56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 w:rsidRPr="002E0D56">
        <w:rPr>
          <w:lang w:val="en-GB"/>
        </w:rPr>
        <w:t>Präsentation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vorbereiten</w:t>
      </w:r>
      <w:proofErr w:type="spellEnd"/>
    </w:p>
    <w:p w:rsidR="005167C3" w:rsidRDefault="005167C3" w:rsidP="005167C3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 w:rsidRPr="005167C3">
        <w:rPr>
          <w:lang w:val="en-GB"/>
        </w:rPr>
        <w:t>Projektplan</w:t>
      </w:r>
      <w:proofErr w:type="spellEnd"/>
      <w:r w:rsidRPr="005167C3">
        <w:rPr>
          <w:lang w:val="en-GB"/>
        </w:rPr>
        <w:t xml:space="preserve"> </w:t>
      </w:r>
      <w:proofErr w:type="spellStart"/>
      <w:r w:rsidRPr="005167C3">
        <w:rPr>
          <w:lang w:val="en-GB"/>
        </w:rPr>
        <w:t>aktualisieren</w:t>
      </w:r>
      <w:proofErr w:type="spellEnd"/>
    </w:p>
    <w:p w:rsidR="001976A0" w:rsidRPr="001976A0" w:rsidRDefault="001976A0" w:rsidP="001976A0">
      <w:pPr>
        <w:pStyle w:val="Listenabsatz"/>
        <w:numPr>
          <w:ilvl w:val="0"/>
          <w:numId w:val="6"/>
        </w:numPr>
      </w:pPr>
      <w:r w:rsidRPr="00466CAE">
        <w:t>Einsatz der Werkzeuge auch in Projektplan einschreiben</w:t>
      </w:r>
      <w:r>
        <w:t>.</w:t>
      </w:r>
    </w:p>
    <w:p w:rsidR="004F3FE9" w:rsidRDefault="004F3FE9" w:rsidP="004F3FE9">
      <w:pPr>
        <w:pStyle w:val="berschrift2"/>
      </w:pPr>
      <w:bookmarkStart w:id="8" w:name="_Toc293582928"/>
      <w:r>
        <w:t>Heidt Christina</w:t>
      </w:r>
      <w:bookmarkEnd w:id="8"/>
    </w:p>
    <w:p w:rsidR="004F3FE9" w:rsidRDefault="00A367DF" w:rsidP="004F3FE9">
      <w:pPr>
        <w:pStyle w:val="Listenabsatz"/>
        <w:numPr>
          <w:ilvl w:val="0"/>
          <w:numId w:val="5"/>
        </w:numPr>
      </w:pPr>
      <w:r>
        <w:t>Bedienungsanleitung Server</w:t>
      </w:r>
    </w:p>
    <w:p w:rsidR="00A367DF" w:rsidRDefault="00A367DF" w:rsidP="004F3FE9">
      <w:pPr>
        <w:pStyle w:val="Listenabsatz"/>
        <w:numPr>
          <w:ilvl w:val="0"/>
          <w:numId w:val="5"/>
        </w:numPr>
      </w:pPr>
      <w:r>
        <w:t>Bedienungsanleitung Client</w:t>
      </w:r>
    </w:p>
    <w:p w:rsidR="009A21ED" w:rsidRDefault="009A21ED" w:rsidP="009A21ED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Persönlicher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Bericht</w:t>
      </w:r>
      <w:proofErr w:type="spellEnd"/>
      <w:r>
        <w:rPr>
          <w:lang w:val="en-GB"/>
        </w:rPr>
        <w:t xml:space="preserve"> (1/2 - 3/4 </w:t>
      </w:r>
      <w:proofErr w:type="spellStart"/>
      <w:r>
        <w:rPr>
          <w:lang w:val="en-GB"/>
        </w:rPr>
        <w:t>Seite</w:t>
      </w:r>
      <w:proofErr w:type="spellEnd"/>
      <w:r>
        <w:rPr>
          <w:lang w:val="en-GB"/>
        </w:rPr>
        <w:t>)</w:t>
      </w:r>
    </w:p>
    <w:p w:rsidR="00851011" w:rsidRPr="00851011" w:rsidRDefault="00851011" w:rsidP="00851011">
      <w:pPr>
        <w:pStyle w:val="Listenabsatz"/>
        <w:numPr>
          <w:ilvl w:val="0"/>
          <w:numId w:val="5"/>
        </w:numPr>
      </w:pPr>
      <w:proofErr w:type="spellStart"/>
      <w:r w:rsidRPr="004C18E7">
        <w:t>Usability</w:t>
      </w:r>
      <w:proofErr w:type="spellEnd"/>
      <w:r w:rsidRPr="004C18E7">
        <w:t xml:space="preserve"> Tests</w:t>
      </w:r>
    </w:p>
    <w:p w:rsidR="00B53049" w:rsidRDefault="00B53049" w:rsidP="00B53049">
      <w:pPr>
        <w:pStyle w:val="berschrift2"/>
      </w:pPr>
      <w:bookmarkStart w:id="9" w:name="_Toc293582929"/>
      <w:r>
        <w:t>Steiner Diego</w:t>
      </w:r>
      <w:bookmarkEnd w:id="9"/>
    </w:p>
    <w:p w:rsidR="009A21ED" w:rsidRDefault="009A21ED" w:rsidP="009A21ED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Persönlicher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Bericht</w:t>
      </w:r>
      <w:proofErr w:type="spellEnd"/>
      <w:r>
        <w:rPr>
          <w:lang w:val="en-GB"/>
        </w:rPr>
        <w:t xml:space="preserve"> (1/2 - 3/4 </w:t>
      </w:r>
      <w:proofErr w:type="spellStart"/>
      <w:r>
        <w:rPr>
          <w:lang w:val="en-GB"/>
        </w:rPr>
        <w:t>Seite</w:t>
      </w:r>
      <w:proofErr w:type="spellEnd"/>
      <w:r>
        <w:rPr>
          <w:lang w:val="en-GB"/>
        </w:rPr>
        <w:t>)</w:t>
      </w:r>
    </w:p>
    <w:p w:rsidR="003C7CF8" w:rsidRDefault="003C7CF8" w:rsidP="009A21ED">
      <w:pPr>
        <w:pStyle w:val="Listenabsatz"/>
        <w:numPr>
          <w:ilvl w:val="0"/>
          <w:numId w:val="6"/>
        </w:numPr>
      </w:pPr>
      <w:r w:rsidRPr="003C7CF8">
        <w:t>Hauptteil Codereview Doku</w:t>
      </w:r>
      <w:r>
        <w:t>ment</w:t>
      </w:r>
    </w:p>
    <w:p w:rsidR="003C7CF8" w:rsidRDefault="003C7CF8" w:rsidP="003C7CF8">
      <w:pPr>
        <w:pStyle w:val="Listenabsatz"/>
        <w:numPr>
          <w:ilvl w:val="1"/>
          <w:numId w:val="6"/>
        </w:numPr>
      </w:pPr>
      <w:r>
        <w:t xml:space="preserve"> Übereinstimmung mit Design</w:t>
      </w:r>
    </w:p>
    <w:p w:rsidR="003C7CF8" w:rsidRDefault="003C7CF8" w:rsidP="003C7CF8">
      <w:pPr>
        <w:pStyle w:val="Listenabsatz"/>
        <w:numPr>
          <w:ilvl w:val="1"/>
          <w:numId w:val="6"/>
        </w:numPr>
      </w:pPr>
      <w:proofErr w:type="spellStart"/>
      <w:r w:rsidRPr="003C7CF8">
        <w:t>Codierrichtlinien</w:t>
      </w:r>
      <w:proofErr w:type="spellEnd"/>
      <w:r w:rsidRPr="003C7CF8">
        <w:t xml:space="preserve"> eingehalten</w:t>
      </w:r>
    </w:p>
    <w:p w:rsidR="0033039D" w:rsidRPr="003C7CF8" w:rsidRDefault="0033039D" w:rsidP="003C7CF8">
      <w:pPr>
        <w:pStyle w:val="Listenabsatz"/>
        <w:numPr>
          <w:ilvl w:val="1"/>
          <w:numId w:val="6"/>
        </w:numPr>
      </w:pPr>
      <w:r>
        <w:t>Codestatistik</w:t>
      </w:r>
    </w:p>
    <w:p w:rsidR="003A65B2" w:rsidRPr="005A6485" w:rsidRDefault="003A65B2" w:rsidP="003A65B2">
      <w:pPr>
        <w:pStyle w:val="Listenabsatz"/>
        <w:numPr>
          <w:ilvl w:val="0"/>
          <w:numId w:val="6"/>
        </w:numPr>
      </w:pPr>
      <w:r>
        <w:lastRenderedPageBreak/>
        <w:t>Diagramm Stundenaufwand</w:t>
      </w:r>
    </w:p>
    <w:p w:rsidR="004F3FE9" w:rsidRDefault="004F3FE9" w:rsidP="004F3FE9">
      <w:pPr>
        <w:pStyle w:val="berschrift2"/>
      </w:pPr>
      <w:bookmarkStart w:id="10" w:name="_Toc293582930"/>
      <w:proofErr w:type="spellStart"/>
      <w:r>
        <w:t>Treichler</w:t>
      </w:r>
      <w:proofErr w:type="spellEnd"/>
      <w:r>
        <w:t xml:space="preserve"> Delia</w:t>
      </w:r>
      <w:bookmarkEnd w:id="10"/>
    </w:p>
    <w:p w:rsidR="009A21ED" w:rsidRDefault="009A21ED" w:rsidP="009A21ED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Persönlicher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Bericht</w:t>
      </w:r>
      <w:proofErr w:type="spellEnd"/>
      <w:r>
        <w:rPr>
          <w:lang w:val="en-GB"/>
        </w:rPr>
        <w:t xml:space="preserve"> (1/2 - 3/4 </w:t>
      </w:r>
      <w:proofErr w:type="spellStart"/>
      <w:r>
        <w:rPr>
          <w:lang w:val="en-GB"/>
        </w:rPr>
        <w:t>Seite</w:t>
      </w:r>
      <w:proofErr w:type="spellEnd"/>
      <w:r>
        <w:rPr>
          <w:lang w:val="en-GB"/>
        </w:rPr>
        <w:t>)</w:t>
      </w:r>
    </w:p>
    <w:p w:rsidR="00D15B94" w:rsidRDefault="00D15B94" w:rsidP="00D15B94">
      <w:pPr>
        <w:pStyle w:val="Listenabsatz"/>
        <w:numPr>
          <w:ilvl w:val="0"/>
          <w:numId w:val="6"/>
        </w:numPr>
      </w:pPr>
      <w:r w:rsidRPr="004C18E7">
        <w:t>Unit Tests</w:t>
      </w:r>
    </w:p>
    <w:p w:rsidR="00584169" w:rsidRDefault="00584169" w:rsidP="00584169">
      <w:pPr>
        <w:pStyle w:val="Listenabsatz"/>
        <w:numPr>
          <w:ilvl w:val="0"/>
          <w:numId w:val="6"/>
        </w:numPr>
      </w:pPr>
      <w:r w:rsidRPr="004C18E7">
        <w:t>Performance Tests</w:t>
      </w:r>
    </w:p>
    <w:p w:rsidR="007F72F5" w:rsidRPr="00D15B94" w:rsidRDefault="007F72F5" w:rsidP="007F72F5">
      <w:pPr>
        <w:pStyle w:val="Listenabsatz"/>
        <w:numPr>
          <w:ilvl w:val="0"/>
          <w:numId w:val="6"/>
        </w:numPr>
      </w:pPr>
      <w:r w:rsidRPr="00D93AA8">
        <w:t>Systemtests</w:t>
      </w:r>
    </w:p>
    <w:p w:rsidR="004F3FE9" w:rsidRDefault="004F3FE9" w:rsidP="004F3FE9">
      <w:pPr>
        <w:pStyle w:val="berschrift2"/>
      </w:pPr>
      <w:bookmarkStart w:id="11" w:name="_Toc293582931"/>
      <w:proofErr w:type="spellStart"/>
      <w:r>
        <w:t>Waltenspül</w:t>
      </w:r>
      <w:proofErr w:type="spellEnd"/>
      <w:r>
        <w:t xml:space="preserve"> Remo</w:t>
      </w:r>
      <w:bookmarkEnd w:id="11"/>
    </w:p>
    <w:p w:rsidR="004F3FE9" w:rsidRDefault="009A21ED" w:rsidP="009A21ED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Persönlicher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Bericht</w:t>
      </w:r>
      <w:proofErr w:type="spellEnd"/>
      <w:r>
        <w:rPr>
          <w:lang w:val="en-GB"/>
        </w:rPr>
        <w:t xml:space="preserve"> (1/2 - 3/4 </w:t>
      </w:r>
      <w:proofErr w:type="spellStart"/>
      <w:r>
        <w:rPr>
          <w:lang w:val="en-GB"/>
        </w:rPr>
        <w:t>Seite</w:t>
      </w:r>
      <w:proofErr w:type="spellEnd"/>
      <w:r>
        <w:rPr>
          <w:lang w:val="en-GB"/>
        </w:rPr>
        <w:t>)</w:t>
      </w:r>
    </w:p>
    <w:p w:rsidR="000E3895" w:rsidRDefault="00C15952" w:rsidP="00C15952">
      <w:pPr>
        <w:pStyle w:val="Listenabsatz"/>
        <w:numPr>
          <w:ilvl w:val="0"/>
          <w:numId w:val="6"/>
        </w:numPr>
      </w:pPr>
      <w:r>
        <w:t>Codereview Dokument</w:t>
      </w:r>
      <w:r w:rsidR="00303AD1">
        <w:t xml:space="preserve"> Teil Qualität von Code (temporäres Objekt)</w:t>
      </w:r>
    </w:p>
    <w:p w:rsidR="00E2379D" w:rsidRPr="00E2379D" w:rsidRDefault="00E2379D" w:rsidP="00E2379D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Risikomanagement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anpassen</w:t>
      </w:r>
      <w:proofErr w:type="spellEnd"/>
    </w:p>
    <w:sectPr w:rsidR="00E2379D" w:rsidRPr="00E2379D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1E0" w:rsidRDefault="006001E0" w:rsidP="008F2373">
      <w:pPr>
        <w:spacing w:after="0"/>
      </w:pPr>
      <w:r>
        <w:separator/>
      </w:r>
    </w:p>
  </w:endnote>
  <w:endnote w:type="continuationSeparator" w:id="0">
    <w:p w:rsidR="006001E0" w:rsidRDefault="006001E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3C3AF2">
      <w:rPr>
        <w:noProof/>
      </w:rPr>
      <w:t>21.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3C3AF2" w:rsidRPr="003C3AF2">
      <w:rPr>
        <w:b/>
        <w:noProof/>
        <w:lang w:val="de-DE"/>
      </w:rPr>
      <w:t>3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3C3AF2" w:rsidRPr="003C3AF2">
      <w:rPr>
        <w:b/>
        <w:noProof/>
        <w:lang w:val="de-DE"/>
      </w:rPr>
      <w:t>3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1E0" w:rsidRDefault="006001E0" w:rsidP="008F2373">
      <w:pPr>
        <w:spacing w:after="0"/>
      </w:pPr>
      <w:r>
        <w:separator/>
      </w:r>
    </w:p>
  </w:footnote>
  <w:footnote w:type="continuationSeparator" w:id="0">
    <w:p w:rsidR="006001E0" w:rsidRDefault="006001E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A82882">
      <w:t xml:space="preserve"> – Sitzungsprotokoll 24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D1F64"/>
    <w:multiLevelType w:val="hybridMultilevel"/>
    <w:tmpl w:val="CB5030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58DB0E73"/>
    <w:multiLevelType w:val="hybridMultilevel"/>
    <w:tmpl w:val="17C67C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CC54E2"/>
    <w:multiLevelType w:val="hybridMultilevel"/>
    <w:tmpl w:val="796A43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882"/>
    <w:rsid w:val="00004D0F"/>
    <w:rsid w:val="00035D91"/>
    <w:rsid w:val="000707BA"/>
    <w:rsid w:val="0007549E"/>
    <w:rsid w:val="000935C8"/>
    <w:rsid w:val="00097AB6"/>
    <w:rsid w:val="000B658F"/>
    <w:rsid w:val="000E3895"/>
    <w:rsid w:val="000E71F7"/>
    <w:rsid w:val="000F35E3"/>
    <w:rsid w:val="00124A04"/>
    <w:rsid w:val="001332FD"/>
    <w:rsid w:val="00137820"/>
    <w:rsid w:val="00141BCF"/>
    <w:rsid w:val="001609C2"/>
    <w:rsid w:val="00161EB6"/>
    <w:rsid w:val="001976A0"/>
    <w:rsid w:val="001A31FF"/>
    <w:rsid w:val="001D17F5"/>
    <w:rsid w:val="001F1125"/>
    <w:rsid w:val="001F61FE"/>
    <w:rsid w:val="00213CD6"/>
    <w:rsid w:val="002221F1"/>
    <w:rsid w:val="00223137"/>
    <w:rsid w:val="00224709"/>
    <w:rsid w:val="00245140"/>
    <w:rsid w:val="00250A67"/>
    <w:rsid w:val="0026560F"/>
    <w:rsid w:val="002B19FA"/>
    <w:rsid w:val="002C2EF4"/>
    <w:rsid w:val="002E0D56"/>
    <w:rsid w:val="002E16A4"/>
    <w:rsid w:val="002E65A6"/>
    <w:rsid w:val="002F2F55"/>
    <w:rsid w:val="00303AD1"/>
    <w:rsid w:val="0033039D"/>
    <w:rsid w:val="00353578"/>
    <w:rsid w:val="00391221"/>
    <w:rsid w:val="003A0ADD"/>
    <w:rsid w:val="003A5C55"/>
    <w:rsid w:val="003A65B2"/>
    <w:rsid w:val="003C3AF2"/>
    <w:rsid w:val="003C3BB7"/>
    <w:rsid w:val="003C460C"/>
    <w:rsid w:val="003C7CF8"/>
    <w:rsid w:val="003E40FB"/>
    <w:rsid w:val="00411FC6"/>
    <w:rsid w:val="0042710F"/>
    <w:rsid w:val="00435A7C"/>
    <w:rsid w:val="00443B82"/>
    <w:rsid w:val="0045279B"/>
    <w:rsid w:val="00466CAE"/>
    <w:rsid w:val="004755E3"/>
    <w:rsid w:val="0048355B"/>
    <w:rsid w:val="0049185B"/>
    <w:rsid w:val="00491AE8"/>
    <w:rsid w:val="004C18E7"/>
    <w:rsid w:val="004E4444"/>
    <w:rsid w:val="004F3FE9"/>
    <w:rsid w:val="005142C1"/>
    <w:rsid w:val="005167C3"/>
    <w:rsid w:val="00583FCA"/>
    <w:rsid w:val="00584169"/>
    <w:rsid w:val="0059732B"/>
    <w:rsid w:val="005A6485"/>
    <w:rsid w:val="005B081C"/>
    <w:rsid w:val="005C14ED"/>
    <w:rsid w:val="005D647F"/>
    <w:rsid w:val="005E6C04"/>
    <w:rsid w:val="005F1FDF"/>
    <w:rsid w:val="006001E0"/>
    <w:rsid w:val="006156A4"/>
    <w:rsid w:val="0063402B"/>
    <w:rsid w:val="006356B9"/>
    <w:rsid w:val="00643061"/>
    <w:rsid w:val="00651384"/>
    <w:rsid w:val="006939B6"/>
    <w:rsid w:val="00695F14"/>
    <w:rsid w:val="006B1179"/>
    <w:rsid w:val="006C5148"/>
    <w:rsid w:val="006C6507"/>
    <w:rsid w:val="006E056D"/>
    <w:rsid w:val="006E6FE9"/>
    <w:rsid w:val="006F2255"/>
    <w:rsid w:val="0071639B"/>
    <w:rsid w:val="00716765"/>
    <w:rsid w:val="007203AB"/>
    <w:rsid w:val="00720EDD"/>
    <w:rsid w:val="0074087A"/>
    <w:rsid w:val="0075029B"/>
    <w:rsid w:val="007537D1"/>
    <w:rsid w:val="0075516A"/>
    <w:rsid w:val="007A158A"/>
    <w:rsid w:val="007B442E"/>
    <w:rsid w:val="007D405F"/>
    <w:rsid w:val="007F72F5"/>
    <w:rsid w:val="008165CA"/>
    <w:rsid w:val="00843616"/>
    <w:rsid w:val="00851011"/>
    <w:rsid w:val="00856150"/>
    <w:rsid w:val="00870C31"/>
    <w:rsid w:val="008722E3"/>
    <w:rsid w:val="00887085"/>
    <w:rsid w:val="00897874"/>
    <w:rsid w:val="008A4E18"/>
    <w:rsid w:val="008C54BF"/>
    <w:rsid w:val="008C73E7"/>
    <w:rsid w:val="008D31E5"/>
    <w:rsid w:val="008E328B"/>
    <w:rsid w:val="008F2373"/>
    <w:rsid w:val="009030F0"/>
    <w:rsid w:val="00904CDF"/>
    <w:rsid w:val="009422F4"/>
    <w:rsid w:val="00952B86"/>
    <w:rsid w:val="00980513"/>
    <w:rsid w:val="00984729"/>
    <w:rsid w:val="009944B8"/>
    <w:rsid w:val="009A21ED"/>
    <w:rsid w:val="009A2E8F"/>
    <w:rsid w:val="009B5F6E"/>
    <w:rsid w:val="009B6E80"/>
    <w:rsid w:val="009C146B"/>
    <w:rsid w:val="009C711C"/>
    <w:rsid w:val="009F14B2"/>
    <w:rsid w:val="009F71D5"/>
    <w:rsid w:val="00A06B4F"/>
    <w:rsid w:val="00A367DF"/>
    <w:rsid w:val="00A53880"/>
    <w:rsid w:val="00A611DF"/>
    <w:rsid w:val="00A614CE"/>
    <w:rsid w:val="00A727DB"/>
    <w:rsid w:val="00A82882"/>
    <w:rsid w:val="00AB246D"/>
    <w:rsid w:val="00AB51D5"/>
    <w:rsid w:val="00AC1808"/>
    <w:rsid w:val="00AC40CC"/>
    <w:rsid w:val="00AE119D"/>
    <w:rsid w:val="00AF0967"/>
    <w:rsid w:val="00AF0DB2"/>
    <w:rsid w:val="00B038C9"/>
    <w:rsid w:val="00B0543F"/>
    <w:rsid w:val="00B10239"/>
    <w:rsid w:val="00B1324E"/>
    <w:rsid w:val="00B53049"/>
    <w:rsid w:val="00B62459"/>
    <w:rsid w:val="00B712B5"/>
    <w:rsid w:val="00BA261B"/>
    <w:rsid w:val="00BA4F2B"/>
    <w:rsid w:val="00BB1425"/>
    <w:rsid w:val="00BB1C21"/>
    <w:rsid w:val="00BD5A1C"/>
    <w:rsid w:val="00BE6DFC"/>
    <w:rsid w:val="00BE7C2D"/>
    <w:rsid w:val="00BF362E"/>
    <w:rsid w:val="00C14F5B"/>
    <w:rsid w:val="00C15952"/>
    <w:rsid w:val="00C22202"/>
    <w:rsid w:val="00C36AA8"/>
    <w:rsid w:val="00C40527"/>
    <w:rsid w:val="00C47BE9"/>
    <w:rsid w:val="00C72A59"/>
    <w:rsid w:val="00C74BF5"/>
    <w:rsid w:val="00C774C7"/>
    <w:rsid w:val="00C85D28"/>
    <w:rsid w:val="00C937D3"/>
    <w:rsid w:val="00C9533A"/>
    <w:rsid w:val="00CA4017"/>
    <w:rsid w:val="00CB0412"/>
    <w:rsid w:val="00CD42C7"/>
    <w:rsid w:val="00CD4FDA"/>
    <w:rsid w:val="00CE533D"/>
    <w:rsid w:val="00CF49B6"/>
    <w:rsid w:val="00D15B94"/>
    <w:rsid w:val="00D16804"/>
    <w:rsid w:val="00D269A9"/>
    <w:rsid w:val="00D414B9"/>
    <w:rsid w:val="00D65E44"/>
    <w:rsid w:val="00D93AA8"/>
    <w:rsid w:val="00D96578"/>
    <w:rsid w:val="00DA17F8"/>
    <w:rsid w:val="00DA43C5"/>
    <w:rsid w:val="00DB6034"/>
    <w:rsid w:val="00DE26D1"/>
    <w:rsid w:val="00E0483E"/>
    <w:rsid w:val="00E10889"/>
    <w:rsid w:val="00E13BEF"/>
    <w:rsid w:val="00E216EC"/>
    <w:rsid w:val="00E22264"/>
    <w:rsid w:val="00E2379D"/>
    <w:rsid w:val="00E37AB7"/>
    <w:rsid w:val="00E711E0"/>
    <w:rsid w:val="00E860CF"/>
    <w:rsid w:val="00E87169"/>
    <w:rsid w:val="00EA073E"/>
    <w:rsid w:val="00EB6E44"/>
    <w:rsid w:val="00EE2AB1"/>
    <w:rsid w:val="00F1130A"/>
    <w:rsid w:val="00F26A77"/>
    <w:rsid w:val="00F3516C"/>
    <w:rsid w:val="00F42E13"/>
    <w:rsid w:val="00F559D6"/>
    <w:rsid w:val="00F6544A"/>
    <w:rsid w:val="00F7029B"/>
    <w:rsid w:val="00F774E1"/>
    <w:rsid w:val="00F9181E"/>
    <w:rsid w:val="00FF7422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CAF9C-C18C-4AB6-8CF7-DF954AF51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3</Pages>
  <Words>577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128</cp:revision>
  <dcterms:created xsi:type="dcterms:W3CDTF">2011-05-19T11:02:00Z</dcterms:created>
  <dcterms:modified xsi:type="dcterms:W3CDTF">2011-05-21T12:05:00Z</dcterms:modified>
</cp:coreProperties>
</file>