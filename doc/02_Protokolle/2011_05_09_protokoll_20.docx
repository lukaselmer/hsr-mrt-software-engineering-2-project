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E80" w:rsidRDefault="009B6E80" w:rsidP="009B6E80">
      <w:pPr>
        <w:pStyle w:val="Titel"/>
      </w:pPr>
      <w:r>
        <w:t>Sitzungsprotokoll</w:t>
      </w:r>
    </w:p>
    <w:p w:rsidR="008165CA" w:rsidRPr="008165CA" w:rsidRDefault="00720B70" w:rsidP="008165CA">
      <w:pPr>
        <w:rPr>
          <w:sz w:val="28"/>
          <w:szCs w:val="28"/>
        </w:rPr>
      </w:pPr>
      <w:r>
        <w:rPr>
          <w:sz w:val="28"/>
          <w:szCs w:val="28"/>
        </w:rPr>
        <w:t>Vom 05</w:t>
      </w:r>
      <w:r w:rsidR="007D47B2">
        <w:rPr>
          <w:sz w:val="28"/>
          <w:szCs w:val="28"/>
        </w:rPr>
        <w:t>.05</w:t>
      </w:r>
      <w:r w:rsidR="008165CA" w:rsidRPr="008165CA">
        <w:rPr>
          <w:sz w:val="28"/>
          <w:szCs w:val="28"/>
        </w:rPr>
        <w:t>.2011</w:t>
      </w:r>
    </w:p>
    <w:p w:rsidR="00A53880" w:rsidRDefault="0075029B" w:rsidP="00E711E0">
      <w:pPr>
        <w:pStyle w:val="berschrift1"/>
      </w:pPr>
      <w:bookmarkStart w:id="0" w:name="_Toc287347230"/>
      <w:r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87347231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9C3F53" w:rsidP="005E1B49">
            <w:pPr>
              <w:rPr>
                <w:b w:val="0"/>
              </w:rPr>
            </w:pPr>
            <w:r>
              <w:rPr>
                <w:b w:val="0"/>
              </w:rPr>
              <w:t>09</w:t>
            </w:r>
            <w:bookmarkStart w:id="2" w:name="_GoBack"/>
            <w:bookmarkEnd w:id="2"/>
            <w:r w:rsidR="007D47B2">
              <w:rPr>
                <w:b w:val="0"/>
              </w:rPr>
              <w:t>.05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9C3F53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TD</w:t>
            </w:r>
          </w:p>
        </w:tc>
      </w:tr>
    </w:tbl>
    <w:bookmarkStart w:id="3" w:name="_Toc287347232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3"/>
        </w:p>
        <w:p w:rsidR="00C72A59" w:rsidRDefault="00A06B4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87347230" w:history="1">
            <w:r w:rsidR="00C72A59" w:rsidRPr="004914B4">
              <w:rPr>
                <w:rStyle w:val="Hyperlink"/>
                <w:noProof/>
              </w:rPr>
              <w:t>1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Dokumentinformationen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_Toc287347230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7D47B2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BF541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1" w:history="1">
            <w:r w:rsidR="00C72A59" w:rsidRPr="004914B4">
              <w:rPr>
                <w:rStyle w:val="Hyperlink"/>
                <w:noProof/>
              </w:rPr>
              <w:t>1.1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Änderungsgeschichte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_Toc287347231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7D47B2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BF541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2" w:history="1">
            <w:r w:rsidR="00C72A59" w:rsidRPr="004914B4">
              <w:rPr>
                <w:rStyle w:val="Hyperlink"/>
                <w:noProof/>
              </w:rPr>
              <w:t>1.2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  <w:lang w:val="de-DE"/>
              </w:rPr>
              <w:t>Inhaltsverzeichnis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_Toc287347232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7D47B2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BF541C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3" w:history="1">
            <w:r w:rsidR="00C72A59" w:rsidRPr="004914B4">
              <w:rPr>
                <w:rStyle w:val="Hyperlink"/>
                <w:noProof/>
              </w:rPr>
              <w:t>2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Traktanden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_Toc287347233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7D47B2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BF541C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4" w:history="1">
            <w:r w:rsidR="00C72A59" w:rsidRPr="004914B4">
              <w:rPr>
                <w:rStyle w:val="Hyperlink"/>
                <w:noProof/>
              </w:rPr>
              <w:t>3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Diskussion / Beschlüsse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_Toc287347234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7D47B2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BF541C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5" w:history="1">
            <w:r w:rsidR="00C72A59" w:rsidRPr="004914B4">
              <w:rPr>
                <w:rStyle w:val="Hyperlink"/>
                <w:noProof/>
              </w:rPr>
              <w:t>4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Aufgabenverteilung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_Toc287347235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7D47B2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BF541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6" w:history="1">
            <w:r w:rsidR="00C72A59" w:rsidRPr="004914B4">
              <w:rPr>
                <w:rStyle w:val="Hyperlink"/>
                <w:noProof/>
              </w:rPr>
              <w:t>4.1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Elmer Lukas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_Toc287347236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7D47B2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BF541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7" w:history="1">
            <w:r w:rsidR="00C72A59" w:rsidRPr="004914B4">
              <w:rPr>
                <w:rStyle w:val="Hyperlink"/>
                <w:noProof/>
              </w:rPr>
              <w:t>4.2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Heidt Christina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_Toc287347237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7D47B2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BF541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8" w:history="1">
            <w:r w:rsidR="00C72A59" w:rsidRPr="004914B4">
              <w:rPr>
                <w:rStyle w:val="Hyperlink"/>
                <w:noProof/>
              </w:rPr>
              <w:t>4.3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Steiner Diego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_Toc287347238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7D47B2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BF541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9" w:history="1">
            <w:r w:rsidR="00C72A59" w:rsidRPr="004914B4">
              <w:rPr>
                <w:rStyle w:val="Hyperlink"/>
                <w:noProof/>
              </w:rPr>
              <w:t>4.4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Treichler Delia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_Toc287347239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7D47B2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BF541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40" w:history="1">
            <w:r w:rsidR="00C72A59" w:rsidRPr="004914B4">
              <w:rPr>
                <w:rStyle w:val="Hyperlink"/>
                <w:noProof/>
              </w:rPr>
              <w:t>4.5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Waltenspül Remo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_Toc287347240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7D47B2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A06B4F" w:rsidRDefault="00A06B4F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1332FD" w:rsidP="006156A4">
      <w:pPr>
        <w:pStyle w:val="berschrift1"/>
      </w:pPr>
      <w:bookmarkStart w:id="4" w:name="_Toc287347233"/>
      <w:r>
        <w:t>Traktanden</w:t>
      </w:r>
      <w:bookmarkEnd w:id="4"/>
    </w:p>
    <w:p w:rsidR="00C31B0E" w:rsidRDefault="00C31B0E" w:rsidP="00C31B0E">
      <w:bookmarkStart w:id="5" w:name="_Toc287347234"/>
    </w:p>
    <w:p w:rsidR="001332FD" w:rsidRDefault="00AF0DB2" w:rsidP="00AF0DB2">
      <w:pPr>
        <w:pStyle w:val="berschrift1"/>
      </w:pPr>
      <w:r>
        <w:t>Diskussion / Beschlüsse</w:t>
      </w:r>
      <w:bookmarkEnd w:id="5"/>
    </w:p>
    <w:p w:rsidR="004F3FE9" w:rsidRDefault="002C04D0" w:rsidP="003D78F3">
      <w:pPr>
        <w:pStyle w:val="Listenabsatz"/>
        <w:numPr>
          <w:ilvl w:val="0"/>
          <w:numId w:val="7"/>
        </w:numPr>
      </w:pPr>
      <w:r>
        <w:t>Aufgaben Server: CSS</w:t>
      </w:r>
    </w:p>
    <w:p w:rsidR="002C04D0" w:rsidRDefault="002C04D0" w:rsidP="003D78F3">
      <w:pPr>
        <w:pStyle w:val="Listenabsatz"/>
        <w:numPr>
          <w:ilvl w:val="0"/>
          <w:numId w:val="7"/>
        </w:numPr>
      </w:pPr>
      <w:r>
        <w:t>Aufgaben Client: DB Reset</w:t>
      </w:r>
    </w:p>
    <w:p w:rsidR="002C04D0" w:rsidRDefault="002C04D0" w:rsidP="003D78F3">
      <w:pPr>
        <w:pStyle w:val="Listenabsatz"/>
        <w:numPr>
          <w:ilvl w:val="0"/>
          <w:numId w:val="7"/>
        </w:numPr>
      </w:pPr>
      <w:r>
        <w:t>Aufgaben Dok: Logische Sicht Android, Packages, Schnittstellen, Architektur Konzept, Real UCs</w:t>
      </w:r>
    </w:p>
    <w:p w:rsidR="00825F02" w:rsidRPr="00825F02" w:rsidRDefault="004F3FE9" w:rsidP="00825F02">
      <w:pPr>
        <w:pStyle w:val="berschrift1"/>
      </w:pPr>
      <w:bookmarkStart w:id="6" w:name="_Toc287347235"/>
      <w:r>
        <w:t>Aufgabenverteilung</w:t>
      </w:r>
      <w:bookmarkEnd w:id="6"/>
    </w:p>
    <w:p w:rsidR="004F3FE9" w:rsidRDefault="004F3FE9" w:rsidP="004F3FE9">
      <w:pPr>
        <w:pStyle w:val="berschrift2"/>
      </w:pPr>
      <w:bookmarkStart w:id="7" w:name="_Toc287347236"/>
      <w:r>
        <w:t>Elmer Lukas</w:t>
      </w:r>
      <w:bookmarkEnd w:id="7"/>
    </w:p>
    <w:p w:rsidR="008F5F95" w:rsidRDefault="002C04D0" w:rsidP="00CB1100">
      <w:pPr>
        <w:pStyle w:val="Listenabsatz"/>
        <w:numPr>
          <w:ilvl w:val="0"/>
          <w:numId w:val="5"/>
        </w:numPr>
      </w:pPr>
      <w:bookmarkStart w:id="8" w:name="_Toc287347237"/>
      <w:r>
        <w:t>Process&amp;Threads</w:t>
      </w:r>
    </w:p>
    <w:p w:rsidR="004F3FE9" w:rsidRDefault="004F3FE9" w:rsidP="004F3FE9">
      <w:pPr>
        <w:pStyle w:val="berschrift2"/>
      </w:pPr>
      <w:r>
        <w:t>Heidt Christina</w:t>
      </w:r>
      <w:bookmarkEnd w:id="8"/>
    </w:p>
    <w:p w:rsidR="002F289E" w:rsidRDefault="002C04D0" w:rsidP="002F289E">
      <w:pPr>
        <w:pStyle w:val="Listenabsatz"/>
        <w:numPr>
          <w:ilvl w:val="0"/>
          <w:numId w:val="6"/>
        </w:numPr>
      </w:pPr>
      <w:bookmarkStart w:id="9" w:name="_Toc287347238"/>
      <w:r>
        <w:lastRenderedPageBreak/>
        <w:t xml:space="preserve">Externes Design </w:t>
      </w:r>
    </w:p>
    <w:p w:rsidR="002C04D0" w:rsidRDefault="002C04D0" w:rsidP="002F289E">
      <w:pPr>
        <w:pStyle w:val="Listenabsatz"/>
        <w:numPr>
          <w:ilvl w:val="0"/>
          <w:numId w:val="6"/>
        </w:numPr>
      </w:pPr>
      <w:r>
        <w:t>Spinner Combobox</w:t>
      </w:r>
    </w:p>
    <w:p w:rsidR="00135B49" w:rsidRPr="00D20F9B" w:rsidRDefault="002C04D0" w:rsidP="002F289E">
      <w:pPr>
        <w:pStyle w:val="Listenabsatz"/>
        <w:numPr>
          <w:ilvl w:val="0"/>
          <w:numId w:val="6"/>
        </w:numPr>
      </w:pPr>
      <w:r>
        <w:t>Tests Android</w:t>
      </w:r>
    </w:p>
    <w:p w:rsidR="00B53049" w:rsidRDefault="00B53049" w:rsidP="00B53049">
      <w:pPr>
        <w:pStyle w:val="berschrift2"/>
      </w:pPr>
      <w:r>
        <w:t>Steiner Diego</w:t>
      </w:r>
      <w:bookmarkEnd w:id="9"/>
    </w:p>
    <w:p w:rsidR="00AC0D14" w:rsidRDefault="002C04D0" w:rsidP="00343C09">
      <w:pPr>
        <w:pStyle w:val="Listenabsatz"/>
        <w:numPr>
          <w:ilvl w:val="0"/>
          <w:numId w:val="5"/>
        </w:numPr>
      </w:pPr>
      <w:bookmarkStart w:id="10" w:name="_Toc287347239"/>
      <w:r>
        <w:t>Customer Sync</w:t>
      </w:r>
    </w:p>
    <w:p w:rsidR="002C04D0" w:rsidRPr="004F3FE9" w:rsidRDefault="002C04D0" w:rsidP="00343C09">
      <w:pPr>
        <w:pStyle w:val="Listenabsatz"/>
        <w:numPr>
          <w:ilvl w:val="0"/>
          <w:numId w:val="5"/>
        </w:numPr>
      </w:pPr>
      <w:r>
        <w:t>API</w:t>
      </w:r>
    </w:p>
    <w:p w:rsidR="004F3FE9" w:rsidRDefault="004F3FE9" w:rsidP="004F3FE9">
      <w:pPr>
        <w:pStyle w:val="berschrift2"/>
      </w:pPr>
      <w:r>
        <w:t>Treichler Delia</w:t>
      </w:r>
      <w:bookmarkEnd w:id="10"/>
    </w:p>
    <w:p w:rsidR="001969BB" w:rsidRDefault="002C04D0" w:rsidP="00343C09">
      <w:pPr>
        <w:pStyle w:val="Listenabsatz"/>
        <w:numPr>
          <w:ilvl w:val="0"/>
          <w:numId w:val="5"/>
        </w:numPr>
      </w:pPr>
      <w:bookmarkStart w:id="11" w:name="_Toc287347240"/>
      <w:r>
        <w:t>Customer Sync</w:t>
      </w:r>
    </w:p>
    <w:p w:rsidR="004F3FE9" w:rsidRDefault="004F3FE9" w:rsidP="004F3FE9">
      <w:pPr>
        <w:pStyle w:val="berschrift2"/>
      </w:pPr>
      <w:r>
        <w:t>Waltenspül Remo</w:t>
      </w:r>
      <w:bookmarkEnd w:id="11"/>
    </w:p>
    <w:p w:rsidR="00160D61" w:rsidRDefault="002C04D0" w:rsidP="002855DC">
      <w:pPr>
        <w:pStyle w:val="Listenabsatz"/>
        <w:numPr>
          <w:ilvl w:val="0"/>
          <w:numId w:val="5"/>
        </w:numPr>
      </w:pPr>
      <w:r>
        <w:t>Tests Rails</w:t>
      </w:r>
    </w:p>
    <w:p w:rsidR="002C04D0" w:rsidRDefault="002C04D0" w:rsidP="002855DC">
      <w:pPr>
        <w:pStyle w:val="Listenabsatz"/>
        <w:numPr>
          <w:ilvl w:val="0"/>
          <w:numId w:val="5"/>
        </w:numPr>
      </w:pPr>
      <w:r>
        <w:t>Persistence</w:t>
      </w:r>
    </w:p>
    <w:p w:rsidR="00594C24" w:rsidRPr="004F3FE9" w:rsidRDefault="00594C24" w:rsidP="00A47859"/>
    <w:sectPr w:rsidR="00594C24" w:rsidRPr="004F3FE9" w:rsidSect="009B6E80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541C" w:rsidRDefault="00BF541C" w:rsidP="008F2373">
      <w:pPr>
        <w:spacing w:after="0"/>
      </w:pPr>
      <w:r>
        <w:separator/>
      </w:r>
    </w:p>
  </w:endnote>
  <w:endnote w:type="continuationSeparator" w:id="0">
    <w:p w:rsidR="00BF541C" w:rsidRDefault="00BF541C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2C04D0">
      <w:rPr>
        <w:noProof/>
      </w:rPr>
      <w:t>9. Mai 2011</w:t>
    </w:r>
    <w:r>
      <w:fldChar w:fldCharType="end"/>
    </w:r>
    <w:r>
      <w:tab/>
    </w:r>
    <w:r w:rsidR="008F2373">
      <w:rPr>
        <w:lang w:val="de-DE"/>
      </w:rPr>
      <w:t xml:space="preserve">Seite </w:t>
    </w:r>
    <w:r w:rsidR="008F2373">
      <w:rPr>
        <w:b/>
      </w:rPr>
      <w:fldChar w:fldCharType="begin"/>
    </w:r>
    <w:r w:rsidR="008F2373">
      <w:rPr>
        <w:b/>
      </w:rPr>
      <w:instrText>PAGE  \* Arabic  \* MERGEFORMAT</w:instrText>
    </w:r>
    <w:r w:rsidR="008F2373">
      <w:rPr>
        <w:b/>
      </w:rPr>
      <w:fldChar w:fldCharType="separate"/>
    </w:r>
    <w:r w:rsidR="009C3F53" w:rsidRPr="009C3F53">
      <w:rPr>
        <w:b/>
        <w:noProof/>
        <w:lang w:val="de-DE"/>
      </w:rPr>
      <w:t>1</w:t>
    </w:r>
    <w:r w:rsidR="008F2373">
      <w:rPr>
        <w:b/>
      </w:rPr>
      <w:fldChar w:fldCharType="end"/>
    </w:r>
    <w:r w:rsidR="008F2373">
      <w:rPr>
        <w:lang w:val="de-DE"/>
      </w:rPr>
      <w:t xml:space="preserve"> von </w:t>
    </w:r>
    <w:r w:rsidR="008F2373">
      <w:rPr>
        <w:b/>
      </w:rPr>
      <w:fldChar w:fldCharType="begin"/>
    </w:r>
    <w:r w:rsidR="008F2373">
      <w:rPr>
        <w:b/>
      </w:rPr>
      <w:instrText>NUMPAGES  \* Arabic  \* MERGEFORMAT</w:instrText>
    </w:r>
    <w:r w:rsidR="008F2373">
      <w:rPr>
        <w:b/>
      </w:rPr>
      <w:fldChar w:fldCharType="separate"/>
    </w:r>
    <w:r w:rsidR="009C3F53" w:rsidRPr="009C3F53">
      <w:rPr>
        <w:b/>
        <w:noProof/>
        <w:lang w:val="de-DE"/>
      </w:rPr>
      <w:t>2</w:t>
    </w:r>
    <w:r w:rsidR="008F2373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541C" w:rsidRDefault="00BF541C" w:rsidP="008F2373">
      <w:pPr>
        <w:spacing w:after="0"/>
      </w:pPr>
      <w:r>
        <w:separator/>
      </w:r>
    </w:p>
  </w:footnote>
  <w:footnote w:type="continuationSeparator" w:id="0">
    <w:p w:rsidR="00BF541C" w:rsidRDefault="00BF541C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4C4F49A5" wp14:editId="18C9126A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>SE2 Projekt MRT</w:t>
    </w:r>
    <w:r w:rsidR="00FA2175">
      <w:t xml:space="preserve"> </w:t>
    </w:r>
    <w:r w:rsidR="00CD73AA">
      <w:t>– Sitzungsprotokoll 20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A54CD"/>
    <w:multiLevelType w:val="hybridMultilevel"/>
    <w:tmpl w:val="050290B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18C6784"/>
    <w:multiLevelType w:val="hybridMultilevel"/>
    <w:tmpl w:val="A7EA6C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25748E"/>
    <w:multiLevelType w:val="hybridMultilevel"/>
    <w:tmpl w:val="88D60C5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7B2"/>
    <w:rsid w:val="00097AB6"/>
    <w:rsid w:val="000B658F"/>
    <w:rsid w:val="000E71F7"/>
    <w:rsid w:val="0011286E"/>
    <w:rsid w:val="001332FD"/>
    <w:rsid w:val="00135B49"/>
    <w:rsid w:val="00137820"/>
    <w:rsid w:val="001609C2"/>
    <w:rsid w:val="00160D61"/>
    <w:rsid w:val="0016344E"/>
    <w:rsid w:val="0018422A"/>
    <w:rsid w:val="001969BB"/>
    <w:rsid w:val="001D17F5"/>
    <w:rsid w:val="001F1125"/>
    <w:rsid w:val="00223137"/>
    <w:rsid w:val="0026560F"/>
    <w:rsid w:val="00275642"/>
    <w:rsid w:val="002855DC"/>
    <w:rsid w:val="002C04D0"/>
    <w:rsid w:val="002E16A4"/>
    <w:rsid w:val="002E65A6"/>
    <w:rsid w:val="002F289E"/>
    <w:rsid w:val="00343C09"/>
    <w:rsid w:val="00353578"/>
    <w:rsid w:val="003A0ADD"/>
    <w:rsid w:val="003A5C55"/>
    <w:rsid w:val="003C3BB7"/>
    <w:rsid w:val="003D78F3"/>
    <w:rsid w:val="003E40FB"/>
    <w:rsid w:val="004A5895"/>
    <w:rsid w:val="004F3FE9"/>
    <w:rsid w:val="00594C24"/>
    <w:rsid w:val="005B081C"/>
    <w:rsid w:val="005E6C04"/>
    <w:rsid w:val="005E6EB0"/>
    <w:rsid w:val="006156A4"/>
    <w:rsid w:val="00651384"/>
    <w:rsid w:val="006609F5"/>
    <w:rsid w:val="006939B6"/>
    <w:rsid w:val="00695F14"/>
    <w:rsid w:val="006C6140"/>
    <w:rsid w:val="006C6507"/>
    <w:rsid w:val="006E056D"/>
    <w:rsid w:val="006F2255"/>
    <w:rsid w:val="00720B70"/>
    <w:rsid w:val="0075029B"/>
    <w:rsid w:val="007537D1"/>
    <w:rsid w:val="007831F8"/>
    <w:rsid w:val="007A158A"/>
    <w:rsid w:val="007B442E"/>
    <w:rsid w:val="007D405F"/>
    <w:rsid w:val="007D47B2"/>
    <w:rsid w:val="007D7099"/>
    <w:rsid w:val="007F762B"/>
    <w:rsid w:val="008165CA"/>
    <w:rsid w:val="00825F02"/>
    <w:rsid w:val="00870C31"/>
    <w:rsid w:val="008722E3"/>
    <w:rsid w:val="00887085"/>
    <w:rsid w:val="008A4E18"/>
    <w:rsid w:val="008A7402"/>
    <w:rsid w:val="008C54BF"/>
    <w:rsid w:val="008E328B"/>
    <w:rsid w:val="008F2373"/>
    <w:rsid w:val="008F5F95"/>
    <w:rsid w:val="009030F0"/>
    <w:rsid w:val="00952B86"/>
    <w:rsid w:val="009B6E80"/>
    <w:rsid w:val="009C3F53"/>
    <w:rsid w:val="00A06B4F"/>
    <w:rsid w:val="00A47859"/>
    <w:rsid w:val="00A53880"/>
    <w:rsid w:val="00A611DF"/>
    <w:rsid w:val="00A614CE"/>
    <w:rsid w:val="00AB51D5"/>
    <w:rsid w:val="00AC0D14"/>
    <w:rsid w:val="00AC40CC"/>
    <w:rsid w:val="00AE119D"/>
    <w:rsid w:val="00AF0DB2"/>
    <w:rsid w:val="00B038C9"/>
    <w:rsid w:val="00B051E6"/>
    <w:rsid w:val="00B10239"/>
    <w:rsid w:val="00B1324E"/>
    <w:rsid w:val="00B53049"/>
    <w:rsid w:val="00B712B5"/>
    <w:rsid w:val="00B81691"/>
    <w:rsid w:val="00BB1425"/>
    <w:rsid w:val="00BE6DFC"/>
    <w:rsid w:val="00BF541C"/>
    <w:rsid w:val="00C14F5B"/>
    <w:rsid w:val="00C22202"/>
    <w:rsid w:val="00C31B0E"/>
    <w:rsid w:val="00C47BE9"/>
    <w:rsid w:val="00C72A59"/>
    <w:rsid w:val="00C74BF5"/>
    <w:rsid w:val="00C774C7"/>
    <w:rsid w:val="00C85D28"/>
    <w:rsid w:val="00C867C8"/>
    <w:rsid w:val="00C9533A"/>
    <w:rsid w:val="00C97013"/>
    <w:rsid w:val="00CB0412"/>
    <w:rsid w:val="00CB1100"/>
    <w:rsid w:val="00CD42C7"/>
    <w:rsid w:val="00CD73AA"/>
    <w:rsid w:val="00CE533D"/>
    <w:rsid w:val="00D43A4F"/>
    <w:rsid w:val="00D96578"/>
    <w:rsid w:val="00DD399A"/>
    <w:rsid w:val="00E13BEF"/>
    <w:rsid w:val="00E216EC"/>
    <w:rsid w:val="00E22264"/>
    <w:rsid w:val="00E711E0"/>
    <w:rsid w:val="00E860CF"/>
    <w:rsid w:val="00E87169"/>
    <w:rsid w:val="00EE2AB1"/>
    <w:rsid w:val="00F26A77"/>
    <w:rsid w:val="00F42E13"/>
    <w:rsid w:val="00F559D6"/>
    <w:rsid w:val="00F84ACA"/>
    <w:rsid w:val="00F9181E"/>
    <w:rsid w:val="00FA2175"/>
    <w:rsid w:val="00FD1108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_protokol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B78914-F93D-473D-B9DD-01BE7C811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template_protokoll.dotx</Template>
  <TotalTime>0</TotalTime>
  <Pages>2</Pages>
  <Words>209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Projektplan</vt:lpstr>
    </vt:vector>
  </TitlesOfParts>
  <Company>SE2 Projekt MRT</Company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Projektplan</dc:title>
  <dc:creator>Christina</dc:creator>
  <cp:lastModifiedBy>Delia</cp:lastModifiedBy>
  <cp:revision>37</cp:revision>
  <dcterms:created xsi:type="dcterms:W3CDTF">2011-05-02T10:57:00Z</dcterms:created>
  <dcterms:modified xsi:type="dcterms:W3CDTF">2011-05-09T16:20:00Z</dcterms:modified>
</cp:coreProperties>
</file>