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77E7D" w:rsidP="00232F3E">
      <w:pPr>
        <w:pStyle w:val="Titel"/>
      </w:pPr>
      <w:r>
        <w:rPr>
          <w:noProof/>
          <w:lang w:eastAsia="de-CH"/>
        </w:rPr>
        <w:t>Operation Contracts</w:t>
      </w:r>
    </w:p>
    <w:p w:rsidR="00A53880" w:rsidRPr="00ED4363" w:rsidRDefault="0075029B" w:rsidP="00E711E0">
      <w:pPr>
        <w:pStyle w:val="berschrift1"/>
      </w:pPr>
      <w:bookmarkStart w:id="0" w:name="_Toc288660966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660967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277E7D" w:rsidP="005E1B49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277E7D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8660968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8D61FC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660966" w:history="1">
            <w:r w:rsidR="008D61FC" w:rsidRPr="007040D7">
              <w:rPr>
                <w:rStyle w:val="Hyperlink"/>
                <w:noProof/>
              </w:rPr>
              <w:t>1</w:t>
            </w:r>
            <w:r w:rsidR="008D61F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D61FC" w:rsidRPr="007040D7">
              <w:rPr>
                <w:rStyle w:val="Hyperlink"/>
                <w:noProof/>
              </w:rPr>
              <w:t>Dokumentinformationen</w:t>
            </w:r>
            <w:r w:rsidR="008D61FC">
              <w:rPr>
                <w:noProof/>
                <w:webHidden/>
              </w:rPr>
              <w:tab/>
            </w:r>
            <w:r w:rsidR="008D61FC">
              <w:rPr>
                <w:noProof/>
                <w:webHidden/>
              </w:rPr>
              <w:fldChar w:fldCharType="begin"/>
            </w:r>
            <w:r w:rsidR="008D61FC">
              <w:rPr>
                <w:noProof/>
                <w:webHidden/>
              </w:rPr>
              <w:instrText xml:space="preserve"> PAGEREF _Toc288660966 \h </w:instrText>
            </w:r>
            <w:r w:rsidR="008D61FC">
              <w:rPr>
                <w:noProof/>
                <w:webHidden/>
              </w:rPr>
            </w:r>
            <w:r w:rsidR="008D61FC">
              <w:rPr>
                <w:noProof/>
                <w:webHidden/>
              </w:rPr>
              <w:fldChar w:fldCharType="separate"/>
            </w:r>
            <w:r w:rsidR="008D61FC">
              <w:rPr>
                <w:noProof/>
                <w:webHidden/>
              </w:rPr>
              <w:t>1</w:t>
            </w:r>
            <w:r w:rsidR="008D61FC">
              <w:rPr>
                <w:noProof/>
                <w:webHidden/>
              </w:rPr>
              <w:fldChar w:fldCharType="end"/>
            </w:r>
          </w:hyperlink>
        </w:p>
        <w:p w:rsidR="008D61FC" w:rsidRDefault="00A41DA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60967" w:history="1">
            <w:r w:rsidR="008D61FC" w:rsidRPr="007040D7">
              <w:rPr>
                <w:rStyle w:val="Hyperlink"/>
                <w:noProof/>
              </w:rPr>
              <w:t>1.1</w:t>
            </w:r>
            <w:r w:rsidR="008D61FC">
              <w:rPr>
                <w:noProof/>
                <w:sz w:val="22"/>
                <w:szCs w:val="22"/>
                <w:lang w:eastAsia="de-CH"/>
              </w:rPr>
              <w:tab/>
            </w:r>
            <w:r w:rsidR="008D61FC" w:rsidRPr="007040D7">
              <w:rPr>
                <w:rStyle w:val="Hyperlink"/>
                <w:noProof/>
              </w:rPr>
              <w:t>Änderungsgeschichte</w:t>
            </w:r>
            <w:r w:rsidR="008D61FC">
              <w:rPr>
                <w:noProof/>
                <w:webHidden/>
              </w:rPr>
              <w:tab/>
            </w:r>
            <w:r w:rsidR="008D61FC">
              <w:rPr>
                <w:noProof/>
                <w:webHidden/>
              </w:rPr>
              <w:fldChar w:fldCharType="begin"/>
            </w:r>
            <w:r w:rsidR="008D61FC">
              <w:rPr>
                <w:noProof/>
                <w:webHidden/>
              </w:rPr>
              <w:instrText xml:space="preserve"> PAGEREF _Toc288660967 \h </w:instrText>
            </w:r>
            <w:r w:rsidR="008D61FC">
              <w:rPr>
                <w:noProof/>
                <w:webHidden/>
              </w:rPr>
            </w:r>
            <w:r w:rsidR="008D61FC">
              <w:rPr>
                <w:noProof/>
                <w:webHidden/>
              </w:rPr>
              <w:fldChar w:fldCharType="separate"/>
            </w:r>
            <w:r w:rsidR="008D61FC">
              <w:rPr>
                <w:noProof/>
                <w:webHidden/>
              </w:rPr>
              <w:t>1</w:t>
            </w:r>
            <w:r w:rsidR="008D61FC">
              <w:rPr>
                <w:noProof/>
                <w:webHidden/>
              </w:rPr>
              <w:fldChar w:fldCharType="end"/>
            </w:r>
          </w:hyperlink>
        </w:p>
        <w:p w:rsidR="008D61FC" w:rsidRDefault="00A41DA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60968" w:history="1">
            <w:r w:rsidR="008D61FC" w:rsidRPr="007040D7">
              <w:rPr>
                <w:rStyle w:val="Hyperlink"/>
                <w:noProof/>
              </w:rPr>
              <w:t>1.2</w:t>
            </w:r>
            <w:r w:rsidR="008D61FC">
              <w:rPr>
                <w:noProof/>
                <w:sz w:val="22"/>
                <w:szCs w:val="22"/>
                <w:lang w:eastAsia="de-CH"/>
              </w:rPr>
              <w:tab/>
            </w:r>
            <w:r w:rsidR="008D61FC" w:rsidRPr="007040D7">
              <w:rPr>
                <w:rStyle w:val="Hyperlink"/>
                <w:noProof/>
              </w:rPr>
              <w:t>Inhaltsverzeichnis</w:t>
            </w:r>
            <w:r w:rsidR="008D61FC">
              <w:rPr>
                <w:noProof/>
                <w:webHidden/>
              </w:rPr>
              <w:tab/>
            </w:r>
            <w:r w:rsidR="008D61FC">
              <w:rPr>
                <w:noProof/>
                <w:webHidden/>
              </w:rPr>
              <w:fldChar w:fldCharType="begin"/>
            </w:r>
            <w:r w:rsidR="008D61FC">
              <w:rPr>
                <w:noProof/>
                <w:webHidden/>
              </w:rPr>
              <w:instrText xml:space="preserve"> PAGEREF _Toc288660968 \h </w:instrText>
            </w:r>
            <w:r w:rsidR="008D61FC">
              <w:rPr>
                <w:noProof/>
                <w:webHidden/>
              </w:rPr>
            </w:r>
            <w:r w:rsidR="008D61FC">
              <w:rPr>
                <w:noProof/>
                <w:webHidden/>
              </w:rPr>
              <w:fldChar w:fldCharType="separate"/>
            </w:r>
            <w:r w:rsidR="008D61FC">
              <w:rPr>
                <w:noProof/>
                <w:webHidden/>
              </w:rPr>
              <w:t>1</w:t>
            </w:r>
            <w:r w:rsidR="008D61FC">
              <w:rPr>
                <w:noProof/>
                <w:webHidden/>
              </w:rPr>
              <w:fldChar w:fldCharType="end"/>
            </w:r>
          </w:hyperlink>
        </w:p>
        <w:p w:rsidR="008D61FC" w:rsidRDefault="00A41DA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660969" w:history="1">
            <w:r w:rsidR="008D61FC" w:rsidRPr="007040D7">
              <w:rPr>
                <w:rStyle w:val="Hyperlink"/>
                <w:noProof/>
              </w:rPr>
              <w:t>2</w:t>
            </w:r>
            <w:r w:rsidR="008D61F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D61FC" w:rsidRPr="007040D7">
              <w:rPr>
                <w:rStyle w:val="Hyperlink"/>
                <w:noProof/>
              </w:rPr>
              <w:t>Contract CO1 authentifiziereBenutzer</w:t>
            </w:r>
            <w:r w:rsidR="008D61FC">
              <w:rPr>
                <w:noProof/>
                <w:webHidden/>
              </w:rPr>
              <w:tab/>
            </w:r>
            <w:r w:rsidR="008D61FC">
              <w:rPr>
                <w:noProof/>
                <w:webHidden/>
              </w:rPr>
              <w:fldChar w:fldCharType="begin"/>
            </w:r>
            <w:r w:rsidR="008D61FC">
              <w:rPr>
                <w:noProof/>
                <w:webHidden/>
              </w:rPr>
              <w:instrText xml:space="preserve"> PAGEREF _Toc288660969 \h </w:instrText>
            </w:r>
            <w:r w:rsidR="008D61FC">
              <w:rPr>
                <w:noProof/>
                <w:webHidden/>
              </w:rPr>
            </w:r>
            <w:r w:rsidR="008D61FC">
              <w:rPr>
                <w:noProof/>
                <w:webHidden/>
              </w:rPr>
              <w:fldChar w:fldCharType="separate"/>
            </w:r>
            <w:r w:rsidR="008D61FC">
              <w:rPr>
                <w:noProof/>
                <w:webHidden/>
              </w:rPr>
              <w:t>1</w:t>
            </w:r>
            <w:r w:rsidR="008D61FC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77E7D" w:rsidP="006156A4">
      <w:pPr>
        <w:pStyle w:val="berschrift1"/>
      </w:pPr>
      <w:bookmarkStart w:id="3" w:name="_Toc288660969"/>
      <w:r>
        <w:t xml:space="preserve">CO1 </w:t>
      </w:r>
      <w:bookmarkEnd w:id="3"/>
      <w:r w:rsidR="00510042">
        <w:t>übermittleDaten</w:t>
      </w:r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B35B96" w:rsidTr="0051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5B96" w:rsidRDefault="00B35B96" w:rsidP="0031493F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B35B96" w:rsidRDefault="00510042" w:rsidP="003149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übermittleDaten(GPS, arbeitszeit, beschreibung, kunde, stundentyp, tonaufnahme)</w:t>
            </w:r>
          </w:p>
        </w:tc>
      </w:tr>
      <w:tr w:rsidR="00B35B96" w:rsidTr="005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35B96" w:rsidRDefault="00B35B96" w:rsidP="0031493F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B35B96" w:rsidRDefault="00E96E67" w:rsidP="0031493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B35B96" w:rsidTr="0051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B35B96" w:rsidRDefault="00B35B96" w:rsidP="0031493F">
            <w:pPr>
              <w:spacing w:line="276" w:lineRule="auto"/>
            </w:pPr>
            <w:r>
              <w:t>Preconditions</w:t>
            </w:r>
          </w:p>
        </w:tc>
      </w:tr>
      <w:tr w:rsidR="00B35B96" w:rsidTr="005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FD75D5" w:rsidRDefault="00FD75D5" w:rsidP="00FD75D5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Das System ist auf dem Mobile installiert.</w:t>
            </w:r>
          </w:p>
          <w:p w:rsidR="00FD75D5" w:rsidRDefault="00FD75D5" w:rsidP="00FD75D5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Das Mobile hat eine Verbindung mit dem Internet.</w:t>
            </w:r>
          </w:p>
          <w:p w:rsidR="00FD75D5" w:rsidRPr="00FD75D5" w:rsidRDefault="00FD75D5" w:rsidP="00FD75D5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 xml:space="preserve">im System </w:t>
            </w:r>
            <w:r w:rsidRPr="008D61FC">
              <w:rPr>
                <w:b w:val="0"/>
              </w:rPr>
              <w:t>registriert.</w:t>
            </w:r>
          </w:p>
          <w:p w:rsidR="00FD75D5" w:rsidRPr="008D61FC" w:rsidRDefault="00FD75D5" w:rsidP="00FD75D5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Benutzer hat Daten erfasst.</w:t>
            </w:r>
            <w:bookmarkStart w:id="4" w:name="_GoBack"/>
            <w:bookmarkEnd w:id="4"/>
          </w:p>
        </w:tc>
      </w:tr>
      <w:tr w:rsidR="00B35B96" w:rsidTr="0051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B35B96" w:rsidRPr="00ED4363" w:rsidRDefault="00B35B96" w:rsidP="0031493F">
            <w:pPr>
              <w:spacing w:line="276" w:lineRule="auto"/>
            </w:pPr>
            <w:r>
              <w:t>Success Guarantee (Postconditions)</w:t>
            </w:r>
          </w:p>
        </w:tc>
      </w:tr>
      <w:tr w:rsidR="00B35B96" w:rsidTr="005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B35B96" w:rsidRDefault="00B35B96" w:rsidP="0031493F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</w:p>
          <w:p w:rsidR="00B35B96" w:rsidRPr="00277E7D" w:rsidRDefault="00B35B96" w:rsidP="0031493F">
            <w:pPr>
              <w:pStyle w:val="Listenabsatz"/>
              <w:numPr>
                <w:ilvl w:val="0"/>
                <w:numId w:val="27"/>
              </w:numPr>
              <w:spacing w:line="276" w:lineRule="auto"/>
              <w:ind w:left="714" w:hanging="357"/>
              <w:rPr>
                <w:b w:val="0"/>
              </w:rPr>
            </w:pPr>
          </w:p>
        </w:tc>
      </w:tr>
    </w:tbl>
    <w:p w:rsidR="00B35B96" w:rsidRDefault="0064337A" w:rsidP="0064337A">
      <w:pPr>
        <w:pStyle w:val="berschrift1"/>
      </w:pPr>
      <w:r>
        <w:t>CO</w:t>
      </w:r>
      <w:r>
        <w:t>2</w:t>
      </w:r>
      <w:r>
        <w:t xml:space="preserve"> authentifiziereBenutzer</w:t>
      </w:r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64337A" w:rsidTr="006E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4337A" w:rsidRDefault="0064337A" w:rsidP="006E7084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64337A" w:rsidRDefault="0064337A" w:rsidP="006E70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authentifiziereBenutzer(loginname : string, passwort : ??)</w:t>
            </w:r>
          </w:p>
        </w:tc>
      </w:tr>
      <w:tr w:rsidR="0064337A" w:rsidTr="006E70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4337A" w:rsidRDefault="0064337A" w:rsidP="006E7084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64337A" w:rsidRDefault="0064337A" w:rsidP="006E708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64337A" w:rsidTr="006E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4337A" w:rsidRDefault="0064337A" w:rsidP="006E7084">
            <w:pPr>
              <w:spacing w:line="276" w:lineRule="auto"/>
            </w:pPr>
            <w:r>
              <w:t>Preconditions</w:t>
            </w:r>
          </w:p>
        </w:tc>
      </w:tr>
      <w:tr w:rsidR="0064337A" w:rsidTr="006E70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4337A" w:rsidRDefault="0064337A" w:rsidP="0064337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 xml:space="preserve">im System </w:t>
            </w:r>
            <w:r w:rsidRPr="008D61FC">
              <w:rPr>
                <w:b w:val="0"/>
              </w:rPr>
              <w:t>registriert.</w:t>
            </w:r>
          </w:p>
          <w:p w:rsidR="0064337A" w:rsidRPr="008D61FC" w:rsidRDefault="0064337A" w:rsidP="0064337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Benutzer kennt seine Logindaten.</w:t>
            </w:r>
          </w:p>
        </w:tc>
      </w:tr>
      <w:tr w:rsidR="0064337A" w:rsidTr="006E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4337A" w:rsidRPr="00ED4363" w:rsidRDefault="0064337A" w:rsidP="006E7084">
            <w:pPr>
              <w:spacing w:line="276" w:lineRule="auto"/>
            </w:pPr>
            <w:r>
              <w:t>Success Guarantee (Postconditions)</w:t>
            </w:r>
          </w:p>
        </w:tc>
      </w:tr>
      <w:tr w:rsidR="0064337A" w:rsidTr="006E70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4337A" w:rsidRDefault="0064337A" w:rsidP="0064337A">
            <w:pPr>
              <w:pStyle w:val="Listenabsatz"/>
              <w:numPr>
                <w:ilvl w:val="0"/>
                <w:numId w:val="30"/>
              </w:numPr>
              <w:spacing w:line="276" w:lineRule="auto"/>
              <w:ind w:left="714" w:hanging="357"/>
              <w:rPr>
                <w:b w:val="0"/>
              </w:rPr>
            </w:pPr>
          </w:p>
          <w:p w:rsidR="0064337A" w:rsidRPr="0064337A" w:rsidRDefault="0064337A" w:rsidP="0064337A">
            <w:pPr>
              <w:pStyle w:val="Listenabsatz"/>
              <w:numPr>
                <w:ilvl w:val="0"/>
                <w:numId w:val="30"/>
              </w:numPr>
              <w:spacing w:line="276" w:lineRule="auto"/>
              <w:ind w:left="714" w:hanging="357"/>
              <w:rPr>
                <w:b w:val="0"/>
              </w:rPr>
            </w:pPr>
          </w:p>
        </w:tc>
      </w:tr>
    </w:tbl>
    <w:p w:rsidR="0064337A" w:rsidRDefault="0064337A" w:rsidP="0064337A">
      <w:pPr>
        <w:pStyle w:val="berschrift1"/>
      </w:pPr>
      <w:r>
        <w:t>CO3 generiereRapport</w:t>
      </w:r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64337A" w:rsidTr="006E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4337A" w:rsidRDefault="0064337A" w:rsidP="006E7084">
            <w:pPr>
              <w:spacing w:line="276" w:lineRule="auto"/>
            </w:pPr>
            <w:r>
              <w:lastRenderedPageBreak/>
              <w:t>Operation</w:t>
            </w:r>
          </w:p>
        </w:tc>
        <w:tc>
          <w:tcPr>
            <w:tcW w:w="6554" w:type="dxa"/>
          </w:tcPr>
          <w:p w:rsidR="0064337A" w:rsidRDefault="0064337A" w:rsidP="006E70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generiereRapport(auftrag : ????)</w:t>
            </w:r>
          </w:p>
        </w:tc>
      </w:tr>
      <w:tr w:rsidR="0064337A" w:rsidTr="006E70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4337A" w:rsidRDefault="0064337A" w:rsidP="006E7084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64337A" w:rsidRDefault="0064337A" w:rsidP="006E708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64337A" w:rsidTr="006E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4337A" w:rsidRDefault="0064337A" w:rsidP="006E7084">
            <w:pPr>
              <w:spacing w:line="276" w:lineRule="auto"/>
            </w:pPr>
            <w:r>
              <w:t>Preconditions</w:t>
            </w:r>
          </w:p>
        </w:tc>
      </w:tr>
      <w:tr w:rsidR="0064337A" w:rsidTr="006E70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4337A" w:rsidRPr="008D61FC" w:rsidRDefault="0064337A" w:rsidP="006E7084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</w:p>
        </w:tc>
      </w:tr>
      <w:tr w:rsidR="0064337A" w:rsidTr="006E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4337A" w:rsidRPr="00ED4363" w:rsidRDefault="0064337A" w:rsidP="006E7084">
            <w:pPr>
              <w:spacing w:line="276" w:lineRule="auto"/>
            </w:pPr>
            <w:r>
              <w:t>Success Guarantee (Postconditions)</w:t>
            </w:r>
          </w:p>
        </w:tc>
      </w:tr>
      <w:tr w:rsidR="0064337A" w:rsidTr="006E70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4337A" w:rsidRDefault="0064337A" w:rsidP="0064337A">
            <w:pPr>
              <w:pStyle w:val="Listenabsatz"/>
              <w:numPr>
                <w:ilvl w:val="0"/>
                <w:numId w:val="31"/>
              </w:numPr>
              <w:spacing w:line="276" w:lineRule="auto"/>
              <w:ind w:left="714" w:hanging="357"/>
              <w:rPr>
                <w:b w:val="0"/>
              </w:rPr>
            </w:pPr>
          </w:p>
          <w:p w:rsidR="0064337A" w:rsidRPr="0064337A" w:rsidRDefault="0064337A" w:rsidP="0064337A">
            <w:pPr>
              <w:pStyle w:val="Listenabsatz"/>
              <w:numPr>
                <w:ilvl w:val="0"/>
                <w:numId w:val="31"/>
              </w:numPr>
              <w:spacing w:line="276" w:lineRule="auto"/>
              <w:ind w:left="714" w:hanging="357"/>
              <w:rPr>
                <w:b w:val="0"/>
              </w:rPr>
            </w:pPr>
          </w:p>
        </w:tc>
      </w:tr>
    </w:tbl>
    <w:p w:rsidR="0064337A" w:rsidRDefault="0064337A" w:rsidP="00B35B96"/>
    <w:p w:rsidR="00277E7D" w:rsidRPr="00ED4363" w:rsidRDefault="00277E7D" w:rsidP="00A77731"/>
    <w:sectPr w:rsidR="00277E7D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DA8" w:rsidRDefault="00A41DA8" w:rsidP="008F2373">
      <w:pPr>
        <w:spacing w:after="0"/>
      </w:pPr>
      <w:r>
        <w:separator/>
      </w:r>
    </w:p>
  </w:endnote>
  <w:endnote w:type="continuationSeparator" w:id="0">
    <w:p w:rsidR="00A41DA8" w:rsidRDefault="00A41DA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64337A">
      <w:rPr>
        <w:noProof/>
      </w:rPr>
      <w:t>24.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D75D5" w:rsidRPr="00FD75D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A41DA8">
      <w:fldChar w:fldCharType="begin"/>
    </w:r>
    <w:r w:rsidR="00A41DA8">
      <w:instrText>NUMPAGES  \* Arabic  \* MERGEFORMAT</w:instrText>
    </w:r>
    <w:r w:rsidR="00A41DA8">
      <w:fldChar w:fldCharType="separate"/>
    </w:r>
    <w:r w:rsidR="00FD75D5" w:rsidRPr="00FD75D5">
      <w:rPr>
        <w:b/>
        <w:noProof/>
        <w:lang w:val="de-DE"/>
      </w:rPr>
      <w:t>2</w:t>
    </w:r>
    <w:r w:rsidR="00A41DA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DA8" w:rsidRDefault="00A41DA8" w:rsidP="008F2373">
      <w:pPr>
        <w:spacing w:after="0"/>
      </w:pPr>
      <w:r>
        <w:separator/>
      </w:r>
    </w:p>
  </w:footnote>
  <w:footnote w:type="continuationSeparator" w:id="0">
    <w:p w:rsidR="00A41DA8" w:rsidRDefault="00A41DA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B491D6B"/>
    <w:multiLevelType w:val="hybridMultilevel"/>
    <w:tmpl w:val="0CBE3910"/>
    <w:lvl w:ilvl="0" w:tplc="8834D7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4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451BCE"/>
    <w:multiLevelType w:val="hybridMultilevel"/>
    <w:tmpl w:val="CF2EBC4C"/>
    <w:lvl w:ilvl="0" w:tplc="06961B5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37" w:hanging="360"/>
      </w:pPr>
    </w:lvl>
    <w:lvl w:ilvl="2" w:tplc="0807001B" w:tentative="1">
      <w:start w:val="1"/>
      <w:numFmt w:val="lowerRoman"/>
      <w:lvlText w:val="%3."/>
      <w:lvlJc w:val="right"/>
      <w:pPr>
        <w:ind w:left="2157" w:hanging="180"/>
      </w:pPr>
    </w:lvl>
    <w:lvl w:ilvl="3" w:tplc="0807000F" w:tentative="1">
      <w:start w:val="1"/>
      <w:numFmt w:val="decimal"/>
      <w:lvlText w:val="%4."/>
      <w:lvlJc w:val="left"/>
      <w:pPr>
        <w:ind w:left="2877" w:hanging="360"/>
      </w:pPr>
    </w:lvl>
    <w:lvl w:ilvl="4" w:tplc="08070019" w:tentative="1">
      <w:start w:val="1"/>
      <w:numFmt w:val="lowerLetter"/>
      <w:lvlText w:val="%5."/>
      <w:lvlJc w:val="left"/>
      <w:pPr>
        <w:ind w:left="3597" w:hanging="360"/>
      </w:pPr>
    </w:lvl>
    <w:lvl w:ilvl="5" w:tplc="0807001B" w:tentative="1">
      <w:start w:val="1"/>
      <w:numFmt w:val="lowerRoman"/>
      <w:lvlText w:val="%6."/>
      <w:lvlJc w:val="right"/>
      <w:pPr>
        <w:ind w:left="4317" w:hanging="180"/>
      </w:pPr>
    </w:lvl>
    <w:lvl w:ilvl="6" w:tplc="0807000F" w:tentative="1">
      <w:start w:val="1"/>
      <w:numFmt w:val="decimal"/>
      <w:lvlText w:val="%7."/>
      <w:lvlJc w:val="left"/>
      <w:pPr>
        <w:ind w:left="5037" w:hanging="360"/>
      </w:pPr>
    </w:lvl>
    <w:lvl w:ilvl="7" w:tplc="08070019" w:tentative="1">
      <w:start w:val="1"/>
      <w:numFmt w:val="lowerLetter"/>
      <w:lvlText w:val="%8."/>
      <w:lvlJc w:val="left"/>
      <w:pPr>
        <w:ind w:left="5757" w:hanging="360"/>
      </w:pPr>
    </w:lvl>
    <w:lvl w:ilvl="8" w:tplc="08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5"/>
  </w:num>
  <w:num w:numId="4">
    <w:abstractNumId w:val="16"/>
  </w:num>
  <w:num w:numId="5">
    <w:abstractNumId w:val="13"/>
  </w:num>
  <w:num w:numId="6">
    <w:abstractNumId w:val="21"/>
  </w:num>
  <w:num w:numId="7">
    <w:abstractNumId w:val="19"/>
  </w:num>
  <w:num w:numId="8">
    <w:abstractNumId w:val="0"/>
  </w:num>
  <w:num w:numId="9">
    <w:abstractNumId w:val="27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2"/>
  </w:num>
  <w:num w:numId="15">
    <w:abstractNumId w:val="11"/>
  </w:num>
  <w:num w:numId="16">
    <w:abstractNumId w:val="26"/>
  </w:num>
  <w:num w:numId="17">
    <w:abstractNumId w:val="2"/>
  </w:num>
  <w:num w:numId="18">
    <w:abstractNumId w:val="30"/>
  </w:num>
  <w:num w:numId="19">
    <w:abstractNumId w:val="20"/>
  </w:num>
  <w:num w:numId="20">
    <w:abstractNumId w:val="17"/>
  </w:num>
  <w:num w:numId="21">
    <w:abstractNumId w:val="1"/>
  </w:num>
  <w:num w:numId="22">
    <w:abstractNumId w:val="3"/>
  </w:num>
  <w:num w:numId="23">
    <w:abstractNumId w:val="14"/>
  </w:num>
  <w:num w:numId="24">
    <w:abstractNumId w:val="10"/>
  </w:num>
  <w:num w:numId="25">
    <w:abstractNumId w:val="8"/>
  </w:num>
  <w:num w:numId="26">
    <w:abstractNumId w:val="9"/>
  </w:num>
  <w:num w:numId="27">
    <w:abstractNumId w:val="28"/>
  </w:num>
  <w:num w:numId="28">
    <w:abstractNumId w:val="29"/>
  </w:num>
  <w:num w:numId="29">
    <w:abstractNumId w:val="12"/>
  </w:num>
  <w:num w:numId="30">
    <w:abstractNumId w:val="2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14A86"/>
    <w:rsid w:val="0001519A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913A6"/>
    <w:rsid w:val="001914F3"/>
    <w:rsid w:val="00195E74"/>
    <w:rsid w:val="0019729A"/>
    <w:rsid w:val="001A105D"/>
    <w:rsid w:val="001C08E2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23137"/>
    <w:rsid w:val="00227FAD"/>
    <w:rsid w:val="00232F3E"/>
    <w:rsid w:val="00235C02"/>
    <w:rsid w:val="00247654"/>
    <w:rsid w:val="00250325"/>
    <w:rsid w:val="0026560F"/>
    <w:rsid w:val="0027399D"/>
    <w:rsid w:val="00275FC9"/>
    <w:rsid w:val="002774B3"/>
    <w:rsid w:val="00277CC5"/>
    <w:rsid w:val="00277E7D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167AC"/>
    <w:rsid w:val="003208F0"/>
    <w:rsid w:val="00321799"/>
    <w:rsid w:val="00340A55"/>
    <w:rsid w:val="003411BD"/>
    <w:rsid w:val="003452FD"/>
    <w:rsid w:val="00351070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4E2618"/>
    <w:rsid w:val="004F4777"/>
    <w:rsid w:val="00500AFA"/>
    <w:rsid w:val="00510042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37A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24CFE"/>
    <w:rsid w:val="00726103"/>
    <w:rsid w:val="00734A65"/>
    <w:rsid w:val="0073501E"/>
    <w:rsid w:val="00736656"/>
    <w:rsid w:val="00741227"/>
    <w:rsid w:val="007463C2"/>
    <w:rsid w:val="0075029B"/>
    <w:rsid w:val="00750C22"/>
    <w:rsid w:val="007537D1"/>
    <w:rsid w:val="00771B25"/>
    <w:rsid w:val="00777EE0"/>
    <w:rsid w:val="00782B31"/>
    <w:rsid w:val="0079155A"/>
    <w:rsid w:val="007934C6"/>
    <w:rsid w:val="007A0988"/>
    <w:rsid w:val="007A158A"/>
    <w:rsid w:val="007A6893"/>
    <w:rsid w:val="007A7B6D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121A9"/>
    <w:rsid w:val="0083789C"/>
    <w:rsid w:val="0084083F"/>
    <w:rsid w:val="008448A9"/>
    <w:rsid w:val="008454F0"/>
    <w:rsid w:val="008476AB"/>
    <w:rsid w:val="008642B8"/>
    <w:rsid w:val="00870C31"/>
    <w:rsid w:val="008722E3"/>
    <w:rsid w:val="008812F0"/>
    <w:rsid w:val="00884BBD"/>
    <w:rsid w:val="00887085"/>
    <w:rsid w:val="00887BA8"/>
    <w:rsid w:val="008A107B"/>
    <w:rsid w:val="008A4E18"/>
    <w:rsid w:val="008C54BF"/>
    <w:rsid w:val="008C664B"/>
    <w:rsid w:val="008D1541"/>
    <w:rsid w:val="008D61FC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74C50"/>
    <w:rsid w:val="00985FEF"/>
    <w:rsid w:val="0099107F"/>
    <w:rsid w:val="009B4D0A"/>
    <w:rsid w:val="009C6B19"/>
    <w:rsid w:val="009D3673"/>
    <w:rsid w:val="00A06B4F"/>
    <w:rsid w:val="00A06BB3"/>
    <w:rsid w:val="00A1500F"/>
    <w:rsid w:val="00A1720B"/>
    <w:rsid w:val="00A22CBA"/>
    <w:rsid w:val="00A22EED"/>
    <w:rsid w:val="00A32742"/>
    <w:rsid w:val="00A4091E"/>
    <w:rsid w:val="00A41DA8"/>
    <w:rsid w:val="00A4492A"/>
    <w:rsid w:val="00A509BF"/>
    <w:rsid w:val="00A53880"/>
    <w:rsid w:val="00A561DB"/>
    <w:rsid w:val="00A56268"/>
    <w:rsid w:val="00A611DF"/>
    <w:rsid w:val="00A67F2D"/>
    <w:rsid w:val="00A7566A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35B96"/>
    <w:rsid w:val="00B52B96"/>
    <w:rsid w:val="00B67CA2"/>
    <w:rsid w:val="00B712B5"/>
    <w:rsid w:val="00B8214F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7C2"/>
    <w:rsid w:val="00C07407"/>
    <w:rsid w:val="00C1353C"/>
    <w:rsid w:val="00C14F5B"/>
    <w:rsid w:val="00C172C7"/>
    <w:rsid w:val="00C22202"/>
    <w:rsid w:val="00C2331E"/>
    <w:rsid w:val="00C23844"/>
    <w:rsid w:val="00C47BE9"/>
    <w:rsid w:val="00C56CD3"/>
    <w:rsid w:val="00C70DAF"/>
    <w:rsid w:val="00C74BF5"/>
    <w:rsid w:val="00C75DC9"/>
    <w:rsid w:val="00C8296F"/>
    <w:rsid w:val="00C85D06"/>
    <w:rsid w:val="00C85D28"/>
    <w:rsid w:val="00C9348F"/>
    <w:rsid w:val="00C93B32"/>
    <w:rsid w:val="00C9533A"/>
    <w:rsid w:val="00C9783F"/>
    <w:rsid w:val="00CB0412"/>
    <w:rsid w:val="00CB5C23"/>
    <w:rsid w:val="00CC69D2"/>
    <w:rsid w:val="00CC7849"/>
    <w:rsid w:val="00CD000D"/>
    <w:rsid w:val="00CD42C7"/>
    <w:rsid w:val="00CD4C93"/>
    <w:rsid w:val="00CE533D"/>
    <w:rsid w:val="00CF5FFB"/>
    <w:rsid w:val="00CF7CA2"/>
    <w:rsid w:val="00D33F14"/>
    <w:rsid w:val="00D3475B"/>
    <w:rsid w:val="00D40A6E"/>
    <w:rsid w:val="00D443DF"/>
    <w:rsid w:val="00D45B4F"/>
    <w:rsid w:val="00D55659"/>
    <w:rsid w:val="00D6190B"/>
    <w:rsid w:val="00D81ABD"/>
    <w:rsid w:val="00D93A85"/>
    <w:rsid w:val="00DA3783"/>
    <w:rsid w:val="00DB033B"/>
    <w:rsid w:val="00DB3D99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96E67"/>
    <w:rsid w:val="00EA5D20"/>
    <w:rsid w:val="00EB24B4"/>
    <w:rsid w:val="00EB7851"/>
    <w:rsid w:val="00EC324E"/>
    <w:rsid w:val="00ED4363"/>
    <w:rsid w:val="00EE1847"/>
    <w:rsid w:val="00EE2AB1"/>
    <w:rsid w:val="00EF5141"/>
    <w:rsid w:val="00F0047A"/>
    <w:rsid w:val="00F164BC"/>
    <w:rsid w:val="00F209F4"/>
    <w:rsid w:val="00F20CED"/>
    <w:rsid w:val="00F42E13"/>
    <w:rsid w:val="00F46A05"/>
    <w:rsid w:val="00F50D39"/>
    <w:rsid w:val="00F559D6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D75D5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84094-F19F-4533-84C5-B64DC28C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9</cp:revision>
  <dcterms:created xsi:type="dcterms:W3CDTF">2011-03-23T15:21:00Z</dcterms:created>
  <dcterms:modified xsi:type="dcterms:W3CDTF">2011-03-24T10:40:00Z</dcterms:modified>
</cp:coreProperties>
</file>