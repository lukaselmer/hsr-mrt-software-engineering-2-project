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30.05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0939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0939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40BD3" w:rsidP="0093309D">
            <w:pPr>
              <w:rPr>
                <w:b w:val="0"/>
              </w:rPr>
            </w:pPr>
            <w:r>
              <w:rPr>
                <w:b w:val="0"/>
              </w:rPr>
              <w:t>30.05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40BD3" w:rsidP="005E1B49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BE718D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040BD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040BD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040BD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0939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40BD3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09394" w:history="1">
            <w:r w:rsidR="00040BD3" w:rsidRPr="000F1659">
              <w:rPr>
                <w:rStyle w:val="Hyperlink"/>
                <w:noProof/>
              </w:rPr>
              <w:t>1</w:t>
            </w:r>
            <w:r w:rsidR="00040BD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40BD3" w:rsidRPr="000F1659">
              <w:rPr>
                <w:rStyle w:val="Hyperlink"/>
                <w:noProof/>
              </w:rPr>
              <w:t>Dokumentinformationen</w:t>
            </w:r>
            <w:r w:rsidR="00040BD3">
              <w:rPr>
                <w:noProof/>
                <w:webHidden/>
              </w:rPr>
              <w:tab/>
            </w:r>
            <w:r w:rsidR="00040BD3">
              <w:rPr>
                <w:noProof/>
                <w:webHidden/>
              </w:rPr>
              <w:fldChar w:fldCharType="begin"/>
            </w:r>
            <w:r w:rsidR="00040BD3">
              <w:rPr>
                <w:noProof/>
                <w:webHidden/>
              </w:rPr>
              <w:instrText xml:space="preserve"> PAGEREF _Toc294609394 \h </w:instrText>
            </w:r>
            <w:r w:rsidR="00040BD3">
              <w:rPr>
                <w:noProof/>
                <w:webHidden/>
              </w:rPr>
            </w:r>
            <w:r w:rsidR="00040BD3">
              <w:rPr>
                <w:noProof/>
                <w:webHidden/>
              </w:rPr>
              <w:fldChar w:fldCharType="separate"/>
            </w:r>
            <w:r w:rsidR="00040BD3">
              <w:rPr>
                <w:noProof/>
                <w:webHidden/>
              </w:rPr>
              <w:t>1</w:t>
            </w:r>
            <w:r w:rsidR="00040BD3"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395" w:history="1">
            <w:r w:rsidRPr="000F165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396" w:history="1">
            <w:r w:rsidRPr="000F165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397" w:history="1">
            <w:r w:rsidRPr="000F165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398" w:history="1">
            <w:r w:rsidRPr="000F1659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09399" w:history="1">
            <w:r w:rsidRPr="000F1659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400" w:history="1">
            <w:r w:rsidRPr="000F1659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401" w:history="1">
            <w:r w:rsidRPr="000F1659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402" w:history="1">
            <w:r w:rsidRPr="000F1659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403" w:history="1">
            <w:r w:rsidRPr="000F1659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D3" w:rsidRDefault="00040BD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09404" w:history="1">
            <w:r w:rsidRPr="000F1659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F1659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4609397"/>
      <w:r>
        <w:t>Traktanden</w:t>
      </w:r>
      <w:bookmarkEnd w:id="3"/>
    </w:p>
    <w:p w:rsidR="00AF0DB2" w:rsidRPr="00AF0DB2" w:rsidRDefault="002C334B" w:rsidP="00AF0DB2">
      <w:r>
        <w:t>Besprechung offene Punkte &amp; Präsentation</w:t>
      </w:r>
    </w:p>
    <w:p w:rsidR="001332FD" w:rsidRDefault="00AF0DB2" w:rsidP="00AF0DB2">
      <w:pPr>
        <w:pStyle w:val="berschrift1"/>
      </w:pPr>
      <w:bookmarkStart w:id="4" w:name="_Toc294609398"/>
      <w:r>
        <w:t>Diskussion / Beschlüsse</w:t>
      </w:r>
      <w:bookmarkEnd w:id="4"/>
    </w:p>
    <w:p w:rsidR="004F3FE9" w:rsidRDefault="00EE69A2" w:rsidP="000F4B58">
      <w:pPr>
        <w:pStyle w:val="Listenabsatz"/>
        <w:numPr>
          <w:ilvl w:val="0"/>
          <w:numId w:val="6"/>
        </w:numPr>
      </w:pPr>
      <w:r>
        <w:t>Aufteilung Folien</w:t>
      </w:r>
    </w:p>
    <w:p w:rsidR="00F34601" w:rsidRDefault="00A64D64" w:rsidP="000F4B58">
      <w:pPr>
        <w:pStyle w:val="Listenabsatz"/>
        <w:numPr>
          <w:ilvl w:val="0"/>
          <w:numId w:val="6"/>
        </w:numPr>
      </w:pPr>
      <w:r>
        <w:t>Frage an Herrn Rudin: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r>
        <w:t>Livedemo 5 Minuten länger?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bookmarkStart w:id="5" w:name="_GoBack"/>
      <w:bookmarkEnd w:id="5"/>
    </w:p>
    <w:p w:rsidR="004F3FE9" w:rsidRDefault="004F3FE9" w:rsidP="004F3FE9">
      <w:pPr>
        <w:pStyle w:val="berschrift1"/>
      </w:pPr>
      <w:bookmarkStart w:id="6" w:name="_Toc294609399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4609400"/>
      <w:r>
        <w:t>Elmer Lukas</w:t>
      </w:r>
      <w:bookmarkEnd w:id="7"/>
    </w:p>
    <w:p w:rsidR="004F3FE9" w:rsidRDefault="00445086" w:rsidP="004F3FE9">
      <w:pPr>
        <w:pStyle w:val="Listenabsatz"/>
        <w:numPr>
          <w:ilvl w:val="0"/>
          <w:numId w:val="5"/>
        </w:numPr>
      </w:pPr>
      <w:r>
        <w:t>Auf Präsentation vorbereiten</w:t>
      </w:r>
    </w:p>
    <w:p w:rsidR="00BA42F0" w:rsidRDefault="00BA42F0" w:rsidP="004F3FE9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bookmarkStart w:id="8" w:name="_Toc294609401"/>
      <w:r>
        <w:lastRenderedPageBreak/>
        <w:t>Heidt Christina</w:t>
      </w:r>
      <w:bookmarkEnd w:id="8"/>
    </w:p>
    <w:p w:rsidR="00CB15F1" w:rsidRDefault="000C56F0" w:rsidP="000C56F0">
      <w:pPr>
        <w:pStyle w:val="Listenabsatz"/>
        <w:numPr>
          <w:ilvl w:val="0"/>
          <w:numId w:val="7"/>
        </w:numPr>
      </w:pPr>
      <w:r>
        <w:t>Usability Tests</w:t>
      </w:r>
    </w:p>
    <w:p w:rsidR="00103448" w:rsidRPr="00CB15F1" w:rsidRDefault="00103448" w:rsidP="000C56F0">
      <w:pPr>
        <w:pStyle w:val="Listenabsatz"/>
        <w:numPr>
          <w:ilvl w:val="0"/>
          <w:numId w:val="7"/>
        </w:numPr>
      </w:pPr>
      <w:r>
        <w:t>Auf Präsentation vorbereiten</w:t>
      </w:r>
    </w:p>
    <w:p w:rsidR="00B53049" w:rsidRDefault="00B53049" w:rsidP="00B53049">
      <w:pPr>
        <w:pStyle w:val="berschrift2"/>
      </w:pPr>
      <w:bookmarkStart w:id="9" w:name="_Toc294609402"/>
      <w:r>
        <w:t>Steiner Diego</w:t>
      </w:r>
      <w:bookmarkEnd w:id="9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r>
        <w:rPr>
          <w:lang w:val="en-GB"/>
        </w:rPr>
        <w:t>Persönlicher Bericht (1/2 - 3/4 Seite)</w:t>
      </w:r>
    </w:p>
    <w:p w:rsidR="008B20E2" w:rsidRDefault="008B20E2" w:rsidP="008B20E2">
      <w:pPr>
        <w:pStyle w:val="Listenabsatz"/>
        <w:numPr>
          <w:ilvl w:val="0"/>
          <w:numId w:val="5"/>
        </w:numPr>
      </w:pPr>
      <w:r>
        <w:t>Hauptteil Codereview</w:t>
      </w:r>
      <w:r w:rsidR="003B585D" w:rsidRPr="003C7CF8">
        <w:t xml:space="preserve"> Doku</w:t>
      </w:r>
      <w:r w:rsidR="003B585D">
        <w:t>ment</w:t>
      </w:r>
    </w:p>
    <w:p w:rsidR="003B585D" w:rsidRDefault="003B585D" w:rsidP="003B585D">
      <w:pPr>
        <w:pStyle w:val="Listenabsatz"/>
        <w:numPr>
          <w:ilvl w:val="0"/>
          <w:numId w:val="5"/>
        </w:numPr>
      </w:pPr>
      <w:r>
        <w:t>Diagramm Stundenaufwand</w:t>
      </w:r>
    </w:p>
    <w:p w:rsidR="00D46C0A" w:rsidRPr="00B53049" w:rsidRDefault="00D46C0A" w:rsidP="00D46C0A">
      <w:pPr>
        <w:pStyle w:val="Listenabsatz"/>
        <w:numPr>
          <w:ilvl w:val="0"/>
          <w:numId w:val="5"/>
        </w:numPr>
      </w:pPr>
      <w:r>
        <w:t>Auf Präsentation vorbereiten</w:t>
      </w:r>
    </w:p>
    <w:p w:rsidR="004F3FE9" w:rsidRDefault="004F3FE9" w:rsidP="004F3FE9">
      <w:pPr>
        <w:pStyle w:val="berschrift2"/>
      </w:pPr>
      <w:bookmarkStart w:id="10" w:name="_Toc294609403"/>
      <w:r>
        <w:t>Treichler Delia</w:t>
      </w:r>
      <w:bookmarkEnd w:id="10"/>
    </w:p>
    <w:p w:rsidR="004F3FE9" w:rsidRDefault="00252022" w:rsidP="004F3FE9">
      <w:pPr>
        <w:pStyle w:val="Listenabsatz"/>
        <w:numPr>
          <w:ilvl w:val="0"/>
          <w:numId w:val="5"/>
        </w:numPr>
      </w:pPr>
      <w:r>
        <w:t>Performance Tests</w:t>
      </w:r>
    </w:p>
    <w:p w:rsidR="00D46C0A" w:rsidRPr="00CB15F1" w:rsidRDefault="00D46C0A" w:rsidP="00D46C0A">
      <w:pPr>
        <w:pStyle w:val="Listenabsatz"/>
        <w:numPr>
          <w:ilvl w:val="0"/>
          <w:numId w:val="5"/>
        </w:numPr>
      </w:pPr>
      <w:r>
        <w:t>Auf Präsentation vorbereiten</w:t>
      </w:r>
    </w:p>
    <w:p w:rsidR="004F3FE9" w:rsidRDefault="004F3FE9" w:rsidP="004F3FE9">
      <w:pPr>
        <w:pStyle w:val="berschrift2"/>
      </w:pPr>
      <w:bookmarkStart w:id="11" w:name="_Toc294609404"/>
      <w:r>
        <w:t>Waltenspül Remo</w:t>
      </w:r>
      <w:bookmarkEnd w:id="11"/>
    </w:p>
    <w:p w:rsidR="00927C56" w:rsidRPr="00927C56" w:rsidRDefault="00927C56" w:rsidP="00927C56">
      <w:pPr>
        <w:pStyle w:val="Listenabsatz"/>
        <w:numPr>
          <w:ilvl w:val="0"/>
          <w:numId w:val="8"/>
        </w:numPr>
      </w:pPr>
      <w:r>
        <w:t>Codereview Dokument Teil Qualität von Code (temporäres Objekt)</w:t>
      </w:r>
    </w:p>
    <w:p w:rsidR="004F3FE9" w:rsidRPr="004F3FE9" w:rsidRDefault="006A39EF" w:rsidP="006A39EF">
      <w:pPr>
        <w:pStyle w:val="Listenabsatz"/>
        <w:numPr>
          <w:ilvl w:val="0"/>
          <w:numId w:val="7"/>
        </w:numPr>
      </w:pPr>
      <w:r>
        <w:t>Auf Präsentation vorbereiten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D69" w:rsidRDefault="006D6D69" w:rsidP="008F2373">
      <w:pPr>
        <w:spacing w:after="0"/>
      </w:pPr>
      <w:r>
        <w:separator/>
      </w:r>
    </w:p>
  </w:endnote>
  <w:endnote w:type="continuationSeparator" w:id="0">
    <w:p w:rsidR="006D6D69" w:rsidRDefault="006D6D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40BD3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40BD3" w:rsidRPr="00040BD3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40BD3" w:rsidRPr="00040BD3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D69" w:rsidRDefault="006D6D69" w:rsidP="008F2373">
      <w:pPr>
        <w:spacing w:after="0"/>
      </w:pPr>
      <w:r>
        <w:separator/>
      </w:r>
    </w:p>
  </w:footnote>
  <w:footnote w:type="continuationSeparator" w:id="0">
    <w:p w:rsidR="006D6D69" w:rsidRDefault="006D6D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37F9B">
      <w:t xml:space="preserve"> – Sitzungsprotokoll 26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564A5"/>
    <w:multiLevelType w:val="hybridMultilevel"/>
    <w:tmpl w:val="A9721D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40BD3"/>
    <w:rsid w:val="00097AB6"/>
    <w:rsid w:val="000B658F"/>
    <w:rsid w:val="000C56F0"/>
    <w:rsid w:val="000E71F7"/>
    <w:rsid w:val="000F4B58"/>
    <w:rsid w:val="00103448"/>
    <w:rsid w:val="001332FD"/>
    <w:rsid w:val="00137820"/>
    <w:rsid w:val="001609C2"/>
    <w:rsid w:val="001D17F5"/>
    <w:rsid w:val="001F1125"/>
    <w:rsid w:val="00223137"/>
    <w:rsid w:val="00244408"/>
    <w:rsid w:val="00252022"/>
    <w:rsid w:val="0026560F"/>
    <w:rsid w:val="002C334B"/>
    <w:rsid w:val="002E16A4"/>
    <w:rsid w:val="002E65A6"/>
    <w:rsid w:val="00353578"/>
    <w:rsid w:val="003A0ADD"/>
    <w:rsid w:val="003A5C55"/>
    <w:rsid w:val="003B585D"/>
    <w:rsid w:val="003C3BB7"/>
    <w:rsid w:val="003E40FB"/>
    <w:rsid w:val="00445086"/>
    <w:rsid w:val="004524BD"/>
    <w:rsid w:val="004F3FE9"/>
    <w:rsid w:val="00510791"/>
    <w:rsid w:val="005B081C"/>
    <w:rsid w:val="005E6C04"/>
    <w:rsid w:val="006156A4"/>
    <w:rsid w:val="00651384"/>
    <w:rsid w:val="00667B50"/>
    <w:rsid w:val="006939B6"/>
    <w:rsid w:val="00695F14"/>
    <w:rsid w:val="006A39EF"/>
    <w:rsid w:val="006C6507"/>
    <w:rsid w:val="006D6D69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B20E2"/>
    <w:rsid w:val="008C54BF"/>
    <w:rsid w:val="008E328B"/>
    <w:rsid w:val="008F2373"/>
    <w:rsid w:val="009030F0"/>
    <w:rsid w:val="00927C56"/>
    <w:rsid w:val="00952B86"/>
    <w:rsid w:val="009B6E80"/>
    <w:rsid w:val="00A06B4F"/>
    <w:rsid w:val="00A53880"/>
    <w:rsid w:val="00A611DF"/>
    <w:rsid w:val="00A614CE"/>
    <w:rsid w:val="00A64D64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96578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26A77"/>
    <w:rsid w:val="00F3460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0242B-E9C1-4BD3-BFAD-5545CE1E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23</cp:revision>
  <dcterms:created xsi:type="dcterms:W3CDTF">2011-05-30T11:29:00Z</dcterms:created>
  <dcterms:modified xsi:type="dcterms:W3CDTF">2011-05-31T10:47:00Z</dcterms:modified>
</cp:coreProperties>
</file>