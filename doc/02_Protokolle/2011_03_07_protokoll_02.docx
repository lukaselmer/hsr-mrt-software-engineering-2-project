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683112" w:rsidP="008165CA">
      <w:pPr>
        <w:rPr>
          <w:sz w:val="28"/>
          <w:szCs w:val="28"/>
        </w:rPr>
      </w:pPr>
      <w:r>
        <w:rPr>
          <w:sz w:val="28"/>
          <w:szCs w:val="28"/>
        </w:rPr>
        <w:t>Vom 07.03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177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178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F053E" w:rsidP="005E1B49">
            <w:pPr>
              <w:rPr>
                <w:b w:val="0"/>
              </w:rPr>
            </w:pPr>
            <w:r>
              <w:rPr>
                <w:b w:val="0"/>
              </w:rPr>
              <w:t>07.03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F053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179" w:displacedByCustomXml="next"/>
    <w:bookmarkStart w:id="3" w:name="_Toc28726706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  <w:bookmarkEnd w:id="2"/>
        </w:p>
        <w:p w:rsidR="00E94D7F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bookmarkStart w:id="4" w:name="_GoBack"/>
          <w:bookmarkEnd w:id="4"/>
          <w:r w:rsidR="00E94D7F" w:rsidRPr="00E666E1">
            <w:rPr>
              <w:rStyle w:val="Hyperlink"/>
              <w:noProof/>
            </w:rPr>
            <w:fldChar w:fldCharType="begin"/>
          </w:r>
          <w:r w:rsidR="00E94D7F" w:rsidRPr="00E666E1">
            <w:rPr>
              <w:rStyle w:val="Hyperlink"/>
              <w:noProof/>
            </w:rPr>
            <w:instrText xml:space="preserve"> </w:instrText>
          </w:r>
          <w:r w:rsidR="00E94D7F">
            <w:rPr>
              <w:noProof/>
            </w:rPr>
            <w:instrText>HYPERLINK \l "_Toc287347177"</w:instrText>
          </w:r>
          <w:r w:rsidR="00E94D7F" w:rsidRPr="00E666E1">
            <w:rPr>
              <w:rStyle w:val="Hyperlink"/>
              <w:noProof/>
            </w:rPr>
            <w:instrText xml:space="preserve"> </w:instrText>
          </w:r>
          <w:r w:rsidR="00E94D7F" w:rsidRPr="00E666E1">
            <w:rPr>
              <w:rStyle w:val="Hyperlink"/>
              <w:noProof/>
            </w:rPr>
          </w:r>
          <w:r w:rsidR="00E94D7F" w:rsidRPr="00E666E1">
            <w:rPr>
              <w:rStyle w:val="Hyperlink"/>
              <w:noProof/>
            </w:rPr>
            <w:fldChar w:fldCharType="separate"/>
          </w:r>
          <w:r w:rsidR="00E94D7F" w:rsidRPr="00E666E1">
            <w:rPr>
              <w:rStyle w:val="Hyperlink"/>
              <w:noProof/>
            </w:rPr>
            <w:t>1</w:t>
          </w:r>
          <w:r w:rsidR="00E94D7F">
            <w:rPr>
              <w:b w:val="0"/>
              <w:noProof/>
              <w:sz w:val="22"/>
              <w:szCs w:val="22"/>
              <w:lang w:eastAsia="de-CH"/>
            </w:rPr>
            <w:tab/>
          </w:r>
          <w:r w:rsidR="00E94D7F" w:rsidRPr="00E666E1">
            <w:rPr>
              <w:rStyle w:val="Hyperlink"/>
              <w:noProof/>
            </w:rPr>
            <w:t>Dokumentinformationen</w:t>
          </w:r>
          <w:r w:rsidR="00E94D7F">
            <w:rPr>
              <w:noProof/>
              <w:webHidden/>
            </w:rPr>
            <w:tab/>
          </w:r>
          <w:r w:rsidR="00E94D7F">
            <w:rPr>
              <w:noProof/>
              <w:webHidden/>
            </w:rPr>
            <w:fldChar w:fldCharType="begin"/>
          </w:r>
          <w:r w:rsidR="00E94D7F">
            <w:rPr>
              <w:noProof/>
              <w:webHidden/>
            </w:rPr>
            <w:instrText xml:space="preserve"> PAGEREF _Toc287347177 \h </w:instrText>
          </w:r>
          <w:r w:rsidR="00E94D7F">
            <w:rPr>
              <w:noProof/>
              <w:webHidden/>
            </w:rPr>
          </w:r>
          <w:r w:rsidR="00E94D7F">
            <w:rPr>
              <w:noProof/>
              <w:webHidden/>
            </w:rPr>
            <w:fldChar w:fldCharType="separate"/>
          </w:r>
          <w:r w:rsidR="00E94D7F">
            <w:rPr>
              <w:noProof/>
              <w:webHidden/>
            </w:rPr>
            <w:t>1</w:t>
          </w:r>
          <w:r w:rsidR="00E94D7F">
            <w:rPr>
              <w:noProof/>
              <w:webHidden/>
            </w:rPr>
            <w:fldChar w:fldCharType="end"/>
          </w:r>
          <w:r w:rsidR="00E94D7F" w:rsidRPr="00E666E1">
            <w:rPr>
              <w:rStyle w:val="Hyperlink"/>
              <w:noProof/>
            </w:rPr>
            <w:fldChar w:fldCharType="end"/>
          </w:r>
        </w:p>
        <w:p w:rsidR="00E94D7F" w:rsidRDefault="00E94D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78" w:history="1">
            <w:r w:rsidRPr="00E666E1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666E1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D7F" w:rsidRDefault="00E94D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79" w:history="1">
            <w:r w:rsidRPr="00E666E1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666E1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D7F" w:rsidRDefault="00E94D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180" w:history="1">
            <w:r w:rsidRPr="00E666E1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666E1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D7F" w:rsidRDefault="00E94D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181" w:history="1">
            <w:r w:rsidRPr="00E666E1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666E1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D7F" w:rsidRDefault="00E94D7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182" w:history="1">
            <w:r w:rsidRPr="00E666E1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666E1">
              <w:rPr>
                <w:rStyle w:val="Hyperlink"/>
                <w:noProof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D7F" w:rsidRDefault="00E94D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83" w:history="1">
            <w:r w:rsidRPr="00E666E1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666E1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D7F" w:rsidRDefault="00E94D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84" w:history="1">
            <w:r w:rsidRPr="00E666E1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666E1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D7F" w:rsidRDefault="00E94D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85" w:history="1">
            <w:r w:rsidRPr="00E666E1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666E1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D7F" w:rsidRDefault="00E94D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86" w:history="1">
            <w:r w:rsidRPr="00E666E1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666E1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D7F" w:rsidRDefault="00E94D7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187" w:history="1">
            <w:r w:rsidRPr="00E666E1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666E1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_Toc287347187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5" w:name="_Toc287347180"/>
      <w:r>
        <w:t>Traktanden</w:t>
      </w:r>
      <w:bookmarkEnd w:id="5"/>
    </w:p>
    <w:p w:rsidR="000F053E" w:rsidRDefault="002A3DE3" w:rsidP="00545B1D">
      <w:pPr>
        <w:pStyle w:val="Listenabsatz"/>
        <w:numPr>
          <w:ilvl w:val="0"/>
          <w:numId w:val="7"/>
        </w:numPr>
      </w:pPr>
      <w:r>
        <w:t>Projektplan überarbeiten</w:t>
      </w:r>
    </w:p>
    <w:p w:rsidR="002A3DE3" w:rsidRDefault="002A3DE3" w:rsidP="00545B1D">
      <w:pPr>
        <w:pStyle w:val="Listenabsatz"/>
        <w:numPr>
          <w:ilvl w:val="0"/>
          <w:numId w:val="7"/>
        </w:numPr>
      </w:pPr>
      <w:r>
        <w:t>Offene Fragen klären</w:t>
      </w:r>
    </w:p>
    <w:p w:rsidR="001332FD" w:rsidRDefault="00AF0DB2" w:rsidP="00AF0DB2">
      <w:pPr>
        <w:pStyle w:val="berschrift1"/>
      </w:pPr>
      <w:bookmarkStart w:id="6" w:name="_Toc287347181"/>
      <w:r>
        <w:t>Diskussion / Beschlüsse</w:t>
      </w:r>
      <w:bookmarkEnd w:id="6"/>
    </w:p>
    <w:p w:rsidR="00E54034" w:rsidRDefault="00E54034" w:rsidP="00545B1D">
      <w:pPr>
        <w:pStyle w:val="Listenabsatz"/>
        <w:numPr>
          <w:ilvl w:val="0"/>
          <w:numId w:val="6"/>
        </w:numPr>
      </w:pPr>
      <w:r>
        <w:t>XML-File ablegen und im Projektplan im Projektplan beschreiben.</w:t>
      </w:r>
      <w:r w:rsidR="00757E9C">
        <w:t xml:space="preserve"> Mit Herrn Rudin besprechen.</w:t>
      </w:r>
    </w:p>
    <w:p w:rsidR="00757E9C" w:rsidRDefault="00545B1D" w:rsidP="00545B1D">
      <w:pPr>
        <w:pStyle w:val="Listenabsatz"/>
        <w:numPr>
          <w:ilvl w:val="0"/>
          <w:numId w:val="6"/>
        </w:numPr>
      </w:pPr>
      <w:r>
        <w:t>Vision als einzelnes Dokument</w:t>
      </w:r>
    </w:p>
    <w:p w:rsidR="007C2C11" w:rsidRDefault="00175053" w:rsidP="00545B1D">
      <w:pPr>
        <w:pStyle w:val="Listenabsatz"/>
        <w:numPr>
          <w:ilvl w:val="0"/>
          <w:numId w:val="6"/>
        </w:numPr>
      </w:pPr>
      <w:r>
        <w:t>Vorgehen für Überarbeitung der Planung in Projektplan schreiben</w:t>
      </w:r>
    </w:p>
    <w:p w:rsidR="006312BD" w:rsidRDefault="006312BD" w:rsidP="00545B1D">
      <w:pPr>
        <w:pStyle w:val="Listenabsatz"/>
        <w:numPr>
          <w:ilvl w:val="0"/>
          <w:numId w:val="6"/>
        </w:numPr>
      </w:pPr>
      <w:r>
        <w:t>Entferne</w:t>
      </w:r>
      <w:r w:rsidR="000760A9">
        <w:t>n</w:t>
      </w:r>
      <w:r w:rsidR="002F0A36">
        <w:t xml:space="preserve"> gewisser</w:t>
      </w:r>
      <w:r w:rsidR="00816CC4">
        <w:t xml:space="preserve"> a</w:t>
      </w:r>
      <w:r>
        <w:t>llgemein</w:t>
      </w:r>
      <w:r w:rsidR="00816CC4">
        <w:t>en</w:t>
      </w:r>
      <w:r>
        <w:t xml:space="preserve"> Posten </w:t>
      </w:r>
      <w:r w:rsidR="00940633">
        <w:t xml:space="preserve">bei den </w:t>
      </w:r>
      <w:r>
        <w:t>Risiken</w:t>
      </w:r>
    </w:p>
    <w:p w:rsidR="0047364E" w:rsidRDefault="0047364E" w:rsidP="0047364E">
      <w:pPr>
        <w:pStyle w:val="Listenabsatz"/>
        <w:numPr>
          <w:ilvl w:val="0"/>
          <w:numId w:val="6"/>
        </w:numPr>
      </w:pPr>
      <w:r>
        <w:t xml:space="preserve">Ticket </w:t>
      </w:r>
      <w:r w:rsidR="004F1F66">
        <w:t xml:space="preserve">erfassen </w:t>
      </w:r>
      <w:r>
        <w:t>für Anforderungsspezifikation</w:t>
      </w:r>
    </w:p>
    <w:p w:rsidR="0047364E" w:rsidRDefault="007A72EE" w:rsidP="0047364E">
      <w:pPr>
        <w:pStyle w:val="Listenabsatz"/>
        <w:numPr>
          <w:ilvl w:val="0"/>
          <w:numId w:val="6"/>
        </w:numPr>
      </w:pPr>
      <w:r>
        <w:t>Umstrukturierung der Tickets (Über- und Untertickets)</w:t>
      </w:r>
    </w:p>
    <w:p w:rsidR="007F61F9" w:rsidRDefault="007F61F9" w:rsidP="0047364E">
      <w:pPr>
        <w:pStyle w:val="Listenabsatz"/>
        <w:numPr>
          <w:ilvl w:val="0"/>
          <w:numId w:val="6"/>
        </w:numPr>
      </w:pPr>
      <w:r>
        <w:t>Separate Review Tickets erzeugen (inkl. Untertickets)</w:t>
      </w:r>
    </w:p>
    <w:p w:rsidR="00C37AF1" w:rsidRDefault="00C37AF1" w:rsidP="0047364E">
      <w:pPr>
        <w:pStyle w:val="Listenabsatz"/>
        <w:numPr>
          <w:ilvl w:val="0"/>
          <w:numId w:val="6"/>
        </w:numPr>
      </w:pPr>
      <w:r>
        <w:t>Dokumentvorlage für Projektstand. Zeitplanung, Zeitstand visuell darstellen.</w:t>
      </w:r>
    </w:p>
    <w:p w:rsidR="00E2274C" w:rsidRDefault="00E2274C" w:rsidP="0047364E">
      <w:pPr>
        <w:pStyle w:val="Listenabsatz"/>
        <w:numPr>
          <w:ilvl w:val="0"/>
          <w:numId w:val="6"/>
        </w:numPr>
      </w:pPr>
      <w:r>
        <w:t>Einzelne Tickets für jede Sitzung (als Untertickets von Sitzung</w:t>
      </w:r>
      <w:r w:rsidR="00F30FD5">
        <w:t xml:space="preserve"> Tickets der M</w:t>
      </w:r>
      <w:r>
        <w:t>eilenstein</w:t>
      </w:r>
      <w:r w:rsidR="00F30FD5">
        <w:t>e</w:t>
      </w:r>
      <w:r>
        <w:t>)</w:t>
      </w:r>
    </w:p>
    <w:p w:rsidR="00F30FD5" w:rsidRDefault="00F30FD5" w:rsidP="0047364E">
      <w:pPr>
        <w:pStyle w:val="Listenabsatz"/>
        <w:numPr>
          <w:ilvl w:val="0"/>
          <w:numId w:val="6"/>
        </w:numPr>
      </w:pPr>
    </w:p>
    <w:p w:rsidR="004F3FE9" w:rsidRDefault="004F3FE9" w:rsidP="004F3FE9">
      <w:pPr>
        <w:pStyle w:val="berschrift1"/>
      </w:pPr>
      <w:bookmarkStart w:id="7" w:name="_Toc287347182"/>
      <w:r>
        <w:t>Aufgabenverteilung</w:t>
      </w:r>
      <w:bookmarkEnd w:id="7"/>
    </w:p>
    <w:p w:rsidR="004F3FE9" w:rsidRDefault="004F3FE9" w:rsidP="004F3FE9">
      <w:pPr>
        <w:pStyle w:val="berschrift2"/>
      </w:pPr>
      <w:bookmarkStart w:id="8" w:name="_Toc287347183"/>
      <w:r>
        <w:lastRenderedPageBreak/>
        <w:t>Elmer Lukas</w:t>
      </w:r>
      <w:bookmarkEnd w:id="8"/>
    </w:p>
    <w:p w:rsidR="004F3FE9" w:rsidRDefault="000F6F8F" w:rsidP="004F3FE9">
      <w:pPr>
        <w:pStyle w:val="Listenabsatz"/>
        <w:numPr>
          <w:ilvl w:val="0"/>
          <w:numId w:val="5"/>
        </w:numPr>
      </w:pPr>
      <w:r>
        <w:t>Umstrukturierung der Tickets</w:t>
      </w:r>
    </w:p>
    <w:p w:rsidR="002D663F" w:rsidRDefault="002D663F" w:rsidP="004F3FE9">
      <w:pPr>
        <w:pStyle w:val="Listenabsatz"/>
        <w:numPr>
          <w:ilvl w:val="0"/>
          <w:numId w:val="5"/>
        </w:numPr>
      </w:pPr>
      <w:r>
        <w:t>Einzelne Tickets für jede Sitzung</w:t>
      </w:r>
    </w:p>
    <w:p w:rsidR="00F30FD5" w:rsidRDefault="0075297C" w:rsidP="004F3FE9">
      <w:pPr>
        <w:pStyle w:val="Listenabsatz"/>
        <w:numPr>
          <w:ilvl w:val="0"/>
          <w:numId w:val="5"/>
        </w:numPr>
      </w:pPr>
      <w:r>
        <w:t>Meilensteine im Projektplan anpassen</w:t>
      </w:r>
    </w:p>
    <w:p w:rsidR="004F3FE9" w:rsidRDefault="004F3FE9" w:rsidP="004F3FE9">
      <w:pPr>
        <w:pStyle w:val="berschrift2"/>
      </w:pPr>
      <w:bookmarkStart w:id="9" w:name="_Toc287347184"/>
      <w:r>
        <w:t>Heidt Christina</w:t>
      </w:r>
      <w:bookmarkEnd w:id="9"/>
    </w:p>
    <w:p w:rsidR="0007295F" w:rsidRPr="004F3FE9" w:rsidRDefault="0007295F" w:rsidP="0007295F">
      <w:pPr>
        <w:pStyle w:val="Listenabsatz"/>
        <w:numPr>
          <w:ilvl w:val="0"/>
          <w:numId w:val="5"/>
        </w:numPr>
      </w:pPr>
      <w:r>
        <w:t>Überarbeitung Risiko Management</w:t>
      </w:r>
    </w:p>
    <w:p w:rsidR="00545B1D" w:rsidRDefault="00545B1D" w:rsidP="00545B1D">
      <w:pPr>
        <w:pStyle w:val="berschrift2"/>
      </w:pPr>
      <w:bookmarkStart w:id="10" w:name="_Toc287347185"/>
      <w:r>
        <w:t>Steiner Diego</w:t>
      </w:r>
      <w:bookmarkEnd w:id="10"/>
    </w:p>
    <w:p w:rsidR="00545B1D" w:rsidRDefault="00036284" w:rsidP="00521763">
      <w:pPr>
        <w:pStyle w:val="Listenabsatz"/>
        <w:numPr>
          <w:ilvl w:val="0"/>
          <w:numId w:val="5"/>
        </w:numPr>
      </w:pPr>
      <w:r>
        <w:t>Anforderungsspezifikation</w:t>
      </w:r>
      <w:r w:rsidR="002206BA">
        <w:t xml:space="preserve"> Ticket anlegen</w:t>
      </w:r>
    </w:p>
    <w:p w:rsidR="007F61F9" w:rsidRDefault="007F61F9" w:rsidP="00521763">
      <w:pPr>
        <w:pStyle w:val="Listenabsatz"/>
        <w:numPr>
          <w:ilvl w:val="0"/>
          <w:numId w:val="5"/>
        </w:numPr>
      </w:pPr>
      <w:r>
        <w:t>Review Tickets anlegen</w:t>
      </w:r>
    </w:p>
    <w:p w:rsidR="00717D66" w:rsidRPr="00545B1D" w:rsidRDefault="00717D66" w:rsidP="00521763">
      <w:pPr>
        <w:pStyle w:val="Listenabsatz"/>
        <w:numPr>
          <w:ilvl w:val="0"/>
          <w:numId w:val="5"/>
        </w:numPr>
      </w:pPr>
      <w:r>
        <w:t>Anpassung Gantt-Tabelle (Start- und Enddatum)</w:t>
      </w:r>
    </w:p>
    <w:p w:rsidR="004F3FE9" w:rsidRDefault="004F3FE9" w:rsidP="004F3FE9">
      <w:pPr>
        <w:pStyle w:val="berschrift2"/>
      </w:pPr>
      <w:bookmarkStart w:id="11" w:name="_Toc287347186"/>
      <w:r>
        <w:t>Treichler Delia</w:t>
      </w:r>
      <w:bookmarkEnd w:id="11"/>
    </w:p>
    <w:p w:rsidR="004F3FE9" w:rsidRPr="004F3FE9" w:rsidRDefault="004F28E4" w:rsidP="004F3FE9">
      <w:pPr>
        <w:pStyle w:val="Listenabsatz"/>
        <w:numPr>
          <w:ilvl w:val="0"/>
          <w:numId w:val="5"/>
        </w:numPr>
      </w:pPr>
      <w:r>
        <w:t>Dokumentvorlage</w:t>
      </w:r>
      <w:r w:rsidR="00AA2921">
        <w:t xml:space="preserve"> Zeitplanung</w:t>
      </w:r>
    </w:p>
    <w:p w:rsidR="004F3FE9" w:rsidRDefault="004F3FE9" w:rsidP="004F3FE9">
      <w:pPr>
        <w:pStyle w:val="berschrift2"/>
      </w:pPr>
      <w:bookmarkStart w:id="12" w:name="_Toc287347187"/>
      <w:r>
        <w:t>Waltenspül Remo</w:t>
      </w:r>
      <w:bookmarkEnd w:id="12"/>
    </w:p>
    <w:p w:rsidR="004F3FE9" w:rsidRDefault="00521763" w:rsidP="004F3FE9">
      <w:pPr>
        <w:pStyle w:val="Listenabsatz"/>
        <w:numPr>
          <w:ilvl w:val="0"/>
          <w:numId w:val="5"/>
        </w:numPr>
      </w:pPr>
      <w:r>
        <w:t>XML File Coderichtlinie</w:t>
      </w:r>
      <w:r w:rsidR="00D460B6">
        <w:t xml:space="preserve"> (Anpassung JAVA Standardrichtlinien)</w:t>
      </w:r>
    </w:p>
    <w:sectPr w:rsid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6A7" w:rsidRDefault="003726A7" w:rsidP="008F2373">
      <w:pPr>
        <w:spacing w:after="0"/>
      </w:pPr>
      <w:r>
        <w:separator/>
      </w:r>
    </w:p>
  </w:endnote>
  <w:endnote w:type="continuationSeparator" w:id="0">
    <w:p w:rsidR="003726A7" w:rsidRDefault="003726A7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E94D7F">
      <w:rPr>
        <w:noProof/>
      </w:rPr>
      <w:t>8.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E94D7F" w:rsidRPr="00E94D7F">
      <w:rPr>
        <w:b/>
        <w:noProof/>
        <w:lang w:val="de-DE"/>
      </w:rPr>
      <w:t>1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E94D7F" w:rsidRPr="00E94D7F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6A7" w:rsidRDefault="003726A7" w:rsidP="008F2373">
      <w:pPr>
        <w:spacing w:after="0"/>
      </w:pPr>
      <w:r>
        <w:separator/>
      </w:r>
    </w:p>
  </w:footnote>
  <w:footnote w:type="continuationSeparator" w:id="0">
    <w:p w:rsidR="003726A7" w:rsidRDefault="003726A7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41C02CD" wp14:editId="61A447D0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0843C8">
      <w:t xml:space="preserve"> – Sitzungsprotokoll 02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346"/>
    <w:multiLevelType w:val="hybridMultilevel"/>
    <w:tmpl w:val="225C8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C666E"/>
    <w:multiLevelType w:val="hybridMultilevel"/>
    <w:tmpl w:val="AEE28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C6B20D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7F"/>
    <w:rsid w:val="00036284"/>
    <w:rsid w:val="0007295F"/>
    <w:rsid w:val="000760A9"/>
    <w:rsid w:val="000843C8"/>
    <w:rsid w:val="00097AB6"/>
    <w:rsid w:val="000B658F"/>
    <w:rsid w:val="000D53D7"/>
    <w:rsid w:val="000E71F7"/>
    <w:rsid w:val="000F053E"/>
    <w:rsid w:val="000F6F8F"/>
    <w:rsid w:val="001332FD"/>
    <w:rsid w:val="00137820"/>
    <w:rsid w:val="001609C2"/>
    <w:rsid w:val="00175053"/>
    <w:rsid w:val="0018633B"/>
    <w:rsid w:val="001D17F5"/>
    <w:rsid w:val="001F1125"/>
    <w:rsid w:val="002206BA"/>
    <w:rsid w:val="00223137"/>
    <w:rsid w:val="0026560F"/>
    <w:rsid w:val="002A3DE3"/>
    <w:rsid w:val="002D663F"/>
    <w:rsid w:val="002E16A4"/>
    <w:rsid w:val="002E65A6"/>
    <w:rsid w:val="002F0A36"/>
    <w:rsid w:val="00353578"/>
    <w:rsid w:val="003726A7"/>
    <w:rsid w:val="003A0ADD"/>
    <w:rsid w:val="003A5C55"/>
    <w:rsid w:val="003C3BB7"/>
    <w:rsid w:val="003E40FB"/>
    <w:rsid w:val="00413113"/>
    <w:rsid w:val="0047364E"/>
    <w:rsid w:val="004C36FF"/>
    <w:rsid w:val="004E3943"/>
    <w:rsid w:val="004F1F66"/>
    <w:rsid w:val="004F28E4"/>
    <w:rsid w:val="004F3FE9"/>
    <w:rsid w:val="00521763"/>
    <w:rsid w:val="00545B1D"/>
    <w:rsid w:val="005B081C"/>
    <w:rsid w:val="005E6C04"/>
    <w:rsid w:val="006156A4"/>
    <w:rsid w:val="006312BD"/>
    <w:rsid w:val="00651384"/>
    <w:rsid w:val="00657871"/>
    <w:rsid w:val="00683112"/>
    <w:rsid w:val="006845CD"/>
    <w:rsid w:val="006939B6"/>
    <w:rsid w:val="00695F14"/>
    <w:rsid w:val="006C313F"/>
    <w:rsid w:val="006C6507"/>
    <w:rsid w:val="006E056D"/>
    <w:rsid w:val="006F2255"/>
    <w:rsid w:val="00717D66"/>
    <w:rsid w:val="0075029B"/>
    <w:rsid w:val="0075297C"/>
    <w:rsid w:val="007537D1"/>
    <w:rsid w:val="00757E9C"/>
    <w:rsid w:val="007A158A"/>
    <w:rsid w:val="007A72EE"/>
    <w:rsid w:val="007B0F32"/>
    <w:rsid w:val="007B442E"/>
    <w:rsid w:val="007C2C11"/>
    <w:rsid w:val="007D405F"/>
    <w:rsid w:val="007F61F9"/>
    <w:rsid w:val="008165CA"/>
    <w:rsid w:val="00816CC4"/>
    <w:rsid w:val="00870C31"/>
    <w:rsid w:val="008722E3"/>
    <w:rsid w:val="00887085"/>
    <w:rsid w:val="008A4E18"/>
    <w:rsid w:val="008C54BF"/>
    <w:rsid w:val="008E328B"/>
    <w:rsid w:val="008F2373"/>
    <w:rsid w:val="009030F0"/>
    <w:rsid w:val="00940633"/>
    <w:rsid w:val="00952B86"/>
    <w:rsid w:val="009B6E80"/>
    <w:rsid w:val="009F1825"/>
    <w:rsid w:val="00A06B4F"/>
    <w:rsid w:val="00A53880"/>
    <w:rsid w:val="00A611DF"/>
    <w:rsid w:val="00A614CE"/>
    <w:rsid w:val="00AA2921"/>
    <w:rsid w:val="00AB51D5"/>
    <w:rsid w:val="00AC40CC"/>
    <w:rsid w:val="00AE119D"/>
    <w:rsid w:val="00AF0DB2"/>
    <w:rsid w:val="00B038C9"/>
    <w:rsid w:val="00B10239"/>
    <w:rsid w:val="00B12335"/>
    <w:rsid w:val="00B1324E"/>
    <w:rsid w:val="00B712B5"/>
    <w:rsid w:val="00BB1425"/>
    <w:rsid w:val="00BE07DF"/>
    <w:rsid w:val="00BE6DFC"/>
    <w:rsid w:val="00C14F5B"/>
    <w:rsid w:val="00C22202"/>
    <w:rsid w:val="00C37AF1"/>
    <w:rsid w:val="00C47BE9"/>
    <w:rsid w:val="00C74BF5"/>
    <w:rsid w:val="00C8577F"/>
    <w:rsid w:val="00C85D28"/>
    <w:rsid w:val="00C9533A"/>
    <w:rsid w:val="00CB0412"/>
    <w:rsid w:val="00CD42C7"/>
    <w:rsid w:val="00CE533D"/>
    <w:rsid w:val="00CE5AAE"/>
    <w:rsid w:val="00D460B6"/>
    <w:rsid w:val="00D96578"/>
    <w:rsid w:val="00E13BEF"/>
    <w:rsid w:val="00E216EC"/>
    <w:rsid w:val="00E22264"/>
    <w:rsid w:val="00E2274C"/>
    <w:rsid w:val="00E54034"/>
    <w:rsid w:val="00E711E0"/>
    <w:rsid w:val="00E860CF"/>
    <w:rsid w:val="00E87169"/>
    <w:rsid w:val="00E94D7F"/>
    <w:rsid w:val="00EE2AB1"/>
    <w:rsid w:val="00F30FD5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D2D15-7EA2-46DE-A605-56A46944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303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Lukas Elmer</cp:lastModifiedBy>
  <cp:revision>45</cp:revision>
  <dcterms:created xsi:type="dcterms:W3CDTF">2011-03-07T11:54:00Z</dcterms:created>
  <dcterms:modified xsi:type="dcterms:W3CDTF">2011-03-08T10:30:00Z</dcterms:modified>
</cp:coreProperties>
</file>