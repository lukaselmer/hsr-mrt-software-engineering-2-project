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8165CA" w:rsidP="008165CA">
      <w:pPr>
        <w:rPr>
          <w:sz w:val="28"/>
          <w:szCs w:val="28"/>
        </w:rPr>
      </w:pPr>
      <w:r w:rsidRPr="008165CA">
        <w:rPr>
          <w:sz w:val="28"/>
          <w:szCs w:val="28"/>
        </w:rPr>
        <w:t>Vom XX.XX.2011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D1002F" w:rsidP="005E1B49">
            <w:pPr>
              <w:rPr>
                <w:b w:val="0"/>
              </w:rPr>
            </w:pPr>
            <w:r>
              <w:rPr>
                <w:b w:val="0"/>
              </w:rPr>
              <w:t>17.03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100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D458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0379B8" w:rsidP="00AF0DB2">
      <w:r>
        <w:t>UC mit Herrn Rudin besprechen</w:t>
      </w:r>
    </w:p>
    <w:p w:rsidR="00DD4B59" w:rsidRPr="00AF0DB2" w:rsidRDefault="00DD4B59" w:rsidP="00AF0DB2">
      <w:r>
        <w:t>Weitere Arbeitsaufteilung</w:t>
      </w:r>
      <w:bookmarkStart w:id="4" w:name="_GoBack"/>
      <w:bookmarkEnd w:id="4"/>
    </w:p>
    <w:p w:rsidR="001332FD" w:rsidRDefault="00AF0DB2" w:rsidP="00AF0DB2">
      <w:pPr>
        <w:pStyle w:val="berschrift1"/>
      </w:pPr>
      <w:bookmarkStart w:id="5" w:name="_Toc287347234"/>
      <w:r>
        <w:t>Diskussion / Beschlüsse</w:t>
      </w:r>
      <w:bookmarkEnd w:id="5"/>
    </w:p>
    <w:p w:rsidR="004F3FE9" w:rsidRDefault="004F3FE9" w:rsidP="004F3FE9">
      <w:r>
        <w:t>Lorem ipsum</w:t>
      </w:r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lastRenderedPageBreak/>
        <w:t>Lorem ipsum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580" w:rsidRDefault="009D4580" w:rsidP="008F2373">
      <w:pPr>
        <w:spacing w:after="0"/>
      </w:pPr>
      <w:r>
        <w:separator/>
      </w:r>
    </w:p>
  </w:endnote>
  <w:endnote w:type="continuationSeparator" w:id="0">
    <w:p w:rsidR="009D4580" w:rsidRDefault="009D458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1002F">
      <w:rPr>
        <w:noProof/>
      </w:rPr>
      <w:t>17.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DD4B59" w:rsidRPr="00DD4B59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DD4B59" w:rsidRPr="00DD4B59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580" w:rsidRDefault="009D4580" w:rsidP="008F2373">
      <w:pPr>
        <w:spacing w:after="0"/>
      </w:pPr>
      <w:r>
        <w:separator/>
      </w:r>
    </w:p>
  </w:footnote>
  <w:footnote w:type="continuationSeparator" w:id="0">
    <w:p w:rsidR="009D4580" w:rsidRDefault="009D458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1002F">
      <w:t xml:space="preserve"> – Sitzungsprotokoll 06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2F"/>
    <w:rsid w:val="000379B8"/>
    <w:rsid w:val="00097AB6"/>
    <w:rsid w:val="000B658F"/>
    <w:rsid w:val="000E71F7"/>
    <w:rsid w:val="001332FD"/>
    <w:rsid w:val="00137820"/>
    <w:rsid w:val="001609C2"/>
    <w:rsid w:val="001D17F5"/>
    <w:rsid w:val="001F1125"/>
    <w:rsid w:val="00223137"/>
    <w:rsid w:val="0026560F"/>
    <w:rsid w:val="002E16A4"/>
    <w:rsid w:val="002E65A6"/>
    <w:rsid w:val="00353578"/>
    <w:rsid w:val="003A0ADD"/>
    <w:rsid w:val="003A5C55"/>
    <w:rsid w:val="003C3BB7"/>
    <w:rsid w:val="003E40FB"/>
    <w:rsid w:val="004F3FE9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B6E80"/>
    <w:rsid w:val="009D4580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1002F"/>
    <w:rsid w:val="00D96578"/>
    <w:rsid w:val="00DD4B59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AB2AA-2959-4725-81AE-0E1FA81C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</cp:revision>
  <dcterms:created xsi:type="dcterms:W3CDTF">2011-03-17T12:02:00Z</dcterms:created>
  <dcterms:modified xsi:type="dcterms:W3CDTF">2011-03-17T12:23:00Z</dcterms:modified>
</cp:coreProperties>
</file>