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berschrift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CF4599" w:rsidRPr="00ED4363" w:rsidTr="00C34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CF4599" w:rsidRPr="007C02C6" w:rsidRDefault="00CF4599" w:rsidP="00C340E5">
            <w:r w:rsidRPr="007C02C6">
              <w:t>25.03.2011</w:t>
            </w:r>
          </w:p>
        </w:tc>
        <w:tc>
          <w:tcPr>
            <w:tcW w:w="993" w:type="dxa"/>
          </w:tcPr>
          <w:p w:rsidR="00CF4599" w:rsidRPr="00ED4363" w:rsidRDefault="00CF4599" w:rsidP="00C340E5">
            <w:r>
              <w:t>1.1</w:t>
            </w:r>
          </w:p>
        </w:tc>
        <w:tc>
          <w:tcPr>
            <w:tcW w:w="4674" w:type="dxa"/>
          </w:tcPr>
          <w:p w:rsidR="00CF4599" w:rsidRPr="00ED4363" w:rsidRDefault="00CF4599" w:rsidP="00C340E5">
            <w:r>
              <w:t>Review</w:t>
            </w:r>
          </w:p>
        </w:tc>
        <w:tc>
          <w:tcPr>
            <w:tcW w:w="2303" w:type="dxa"/>
          </w:tcPr>
          <w:p w:rsidR="00CF4599" w:rsidRPr="00ED4363" w:rsidRDefault="00CF4599" w:rsidP="00C340E5">
            <w:r>
              <w:t>EL</w:t>
            </w:r>
          </w:p>
        </w:tc>
      </w:tr>
      <w:tr w:rsidR="007C02C6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C02C6" w:rsidRPr="007C02C6" w:rsidRDefault="00CF4599" w:rsidP="007D50A1">
            <w:r>
              <w:t>28</w:t>
            </w:r>
            <w:r w:rsidR="007C02C6" w:rsidRPr="007C02C6">
              <w:t>.03.2011</w:t>
            </w:r>
          </w:p>
        </w:tc>
        <w:tc>
          <w:tcPr>
            <w:tcW w:w="993" w:type="dxa"/>
          </w:tcPr>
          <w:p w:rsidR="007C02C6" w:rsidRPr="00ED4363" w:rsidRDefault="00CF4599" w:rsidP="007D50A1">
            <w:r>
              <w:t>1.2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  <w:r w:rsidR="00CF4599">
              <w:t>, Korrekturen</w:t>
            </w:r>
          </w:p>
        </w:tc>
        <w:tc>
          <w:tcPr>
            <w:tcW w:w="2303" w:type="dxa"/>
          </w:tcPr>
          <w:p w:rsidR="007C02C6" w:rsidRPr="00ED4363" w:rsidRDefault="00CF4599" w:rsidP="007D50A1">
            <w:r>
              <w:t>TD</w:t>
            </w:r>
          </w:p>
        </w:tc>
      </w:tr>
    </w:tbl>
    <w:bookmarkStart w:id="2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71EB9" w:rsidRDefault="00AB56D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B9" w:rsidRDefault="00CA39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="00F71EB9" w:rsidRPr="001259C0">
              <w:rPr>
                <w:rStyle w:val="Hyperlink"/>
                <w:noProof/>
              </w:rPr>
              <w:t>1.1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Änderungsgeschichte</w:t>
            </w:r>
            <w:r w:rsidR="00F71EB9">
              <w:rPr>
                <w:noProof/>
                <w:webHidden/>
              </w:rPr>
              <w:tab/>
            </w:r>
            <w:r w:rsidR="00AB56DC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_Toc289064863 \h </w:instrText>
            </w:r>
            <w:r w:rsidR="00AB56DC">
              <w:rPr>
                <w:noProof/>
                <w:webHidden/>
              </w:rPr>
            </w:r>
            <w:r w:rsidR="00AB56DC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AB56DC">
              <w:rPr>
                <w:noProof/>
                <w:webHidden/>
              </w:rPr>
              <w:fldChar w:fldCharType="end"/>
            </w:r>
          </w:hyperlink>
        </w:p>
        <w:p w:rsidR="00F71EB9" w:rsidRDefault="00CA39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="00F71EB9" w:rsidRPr="001259C0">
              <w:rPr>
                <w:rStyle w:val="Hyperlink"/>
                <w:noProof/>
              </w:rPr>
              <w:t>1.2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Inhaltsverzeichnis</w:t>
            </w:r>
            <w:r w:rsidR="00F71EB9">
              <w:rPr>
                <w:noProof/>
                <w:webHidden/>
              </w:rPr>
              <w:tab/>
            </w:r>
            <w:r w:rsidR="00AB56DC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_Toc289064864 \h </w:instrText>
            </w:r>
            <w:r w:rsidR="00AB56DC">
              <w:rPr>
                <w:noProof/>
                <w:webHidden/>
              </w:rPr>
            </w:r>
            <w:r w:rsidR="00AB56DC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AB56DC">
              <w:rPr>
                <w:noProof/>
                <w:webHidden/>
              </w:rPr>
              <w:fldChar w:fldCharType="end"/>
            </w:r>
          </w:hyperlink>
        </w:p>
        <w:p w:rsidR="00F71EB9" w:rsidRDefault="00CA395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="00F71EB9" w:rsidRPr="001259C0">
              <w:rPr>
                <w:rStyle w:val="Hyperlink"/>
                <w:noProof/>
                <w:lang w:val="en-GB"/>
              </w:rPr>
              <w:t>2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  <w:lang w:val="en-GB"/>
              </w:rPr>
              <w:t>UC6 CRUD Kunde</w:t>
            </w:r>
            <w:r w:rsidR="00F71EB9">
              <w:rPr>
                <w:noProof/>
                <w:webHidden/>
              </w:rPr>
              <w:tab/>
            </w:r>
            <w:r w:rsidR="00AB56DC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_Toc289064865 \h </w:instrText>
            </w:r>
            <w:r w:rsidR="00AB56DC">
              <w:rPr>
                <w:noProof/>
                <w:webHidden/>
              </w:rPr>
            </w:r>
            <w:r w:rsidR="00AB56DC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AB56DC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B56D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25259B">
        <w:rPr>
          <w:lang w:val="en-GB"/>
        </w:rPr>
        <w:t>Kunde</w:t>
      </w:r>
      <w:bookmarkEnd w:id="3"/>
      <w:proofErr w:type="spellEnd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25DD1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5DD1" w:rsidRDefault="00C25DD1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C25DD1" w:rsidRDefault="00C25DD1" w:rsidP="00140C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537A7C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3900B9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920BDF">
              <w:rPr>
                <w:b w:val="0"/>
              </w:rPr>
              <w:t xml:space="preserve"> ist im</w:t>
            </w:r>
            <w:r w:rsidR="00F34B85">
              <w:rPr>
                <w:b w:val="0"/>
              </w:rPr>
              <w:t xml:space="preserve"> System registriert</w:t>
            </w:r>
            <w:r w:rsidR="00CC1D26">
              <w:rPr>
                <w:b w:val="0"/>
              </w:rPr>
              <w:t xml:space="preserve"> (UC4)</w:t>
            </w:r>
          </w:p>
          <w:p w:rsidR="00E45D5D" w:rsidRPr="00E45D5D" w:rsidRDefault="003900B9" w:rsidP="00F80625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920BDF">
              <w:rPr>
                <w:b w:val="0"/>
              </w:rPr>
              <w:t>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A464A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A464AB">
              <w:rPr>
                <w:b w:val="0"/>
              </w:rPr>
              <w:t xml:space="preserve"> erstellt</w:t>
            </w:r>
            <w:r w:rsidR="0060355C" w:rsidRPr="00B00E1A">
              <w:rPr>
                <w:b w:val="0"/>
              </w:rPr>
              <w:t xml:space="preserve">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A464AB" w:rsidP="00C45CB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>System erfasst</w:t>
            </w:r>
            <w:r w:rsidR="00461FE7">
              <w:t xml:space="preserve"> </w:t>
            </w:r>
            <w:r>
              <w:t>Kunde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0949A1">
              <w:t xml:space="preserve">System fordert GPS Daten </w:t>
            </w:r>
            <w:r w:rsidR="00BA7DD7" w:rsidRPr="000949A1">
              <w:t>der Adresse des</w:t>
            </w:r>
            <w:r w:rsidRPr="000949A1">
              <w:t xml:space="preserve"> Kunden von Google </w:t>
            </w:r>
            <w:proofErr w:type="spellStart"/>
            <w:r w:rsidRPr="000949A1">
              <w:t>Maps</w:t>
            </w:r>
            <w:proofErr w:type="spellEnd"/>
            <w:r w:rsidRPr="000949A1">
              <w:t xml:space="preserve"> an</w:t>
            </w:r>
            <w:r w:rsidR="00A1046C" w:rsidRPr="000949A1">
              <w:t xml:space="preserve"> und speichert diese</w:t>
            </w:r>
          </w:p>
        </w:tc>
      </w:tr>
      <w:tr w:rsidR="00326772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8D3744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D3744" w:rsidRPr="00B00E1A" w:rsidRDefault="008D3744" w:rsidP="0028297F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8D3744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D3744" w:rsidRPr="00B00E1A" w:rsidRDefault="008D3744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D3744" w:rsidRPr="00F34B85" w:rsidRDefault="008D3744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8D3744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D3744" w:rsidRPr="00B00E1A" w:rsidRDefault="008D3744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8D3744" w:rsidRPr="00F34B85" w:rsidRDefault="008D3744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D3744" w:rsidRPr="00F34B85" w:rsidRDefault="008D3744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>
              <w:t>Kunden</w:t>
            </w:r>
            <w:r w:rsidRPr="00F34B85">
              <w:t xml:space="preserve"> an</w:t>
            </w:r>
          </w:p>
        </w:tc>
      </w:tr>
      <w:tr w:rsidR="008D3744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D3744" w:rsidRPr="00B00E1A" w:rsidRDefault="008D3744" w:rsidP="0028297F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8D374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D3744" w:rsidRPr="00D24AF8" w:rsidRDefault="008D3744" w:rsidP="0028297F">
            <w:pPr>
              <w:rPr>
                <w:b w:val="0"/>
              </w:rPr>
            </w:pPr>
            <w:r w:rsidRPr="00D24AF8">
              <w:t>-</w:t>
            </w:r>
          </w:p>
        </w:tc>
      </w:tr>
    </w:tbl>
    <w:p w:rsidR="008D3744" w:rsidRDefault="008D3744">
      <w:bookmarkStart w:id="4" w:name="_GoBack"/>
      <w:bookmarkEnd w:id="4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1C1830">
              <w:rPr>
                <w:b w:val="0"/>
              </w:rPr>
              <w:t xml:space="preserve">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1C1830">
              <w:t>Kunde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="00E961A1" w:rsidRPr="000949A1">
              <w:t xml:space="preserve">System fordert GPS Daten der Adresse des Kunden von Google </w:t>
            </w:r>
            <w:proofErr w:type="spellStart"/>
            <w:r w:rsidR="00E961A1" w:rsidRPr="000949A1">
              <w:t>Maps</w:t>
            </w:r>
            <w:proofErr w:type="spellEnd"/>
            <w:r w:rsidR="00E961A1" w:rsidRPr="000949A1">
              <w:t xml:space="preserve"> an und speichert diese</w:t>
            </w:r>
          </w:p>
        </w:tc>
      </w:tr>
      <w:tr w:rsidR="00D520D4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DA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wählt </w:t>
            </w:r>
            <w:r w:rsidR="001C1830">
              <w:rPr>
                <w:b w:val="0"/>
              </w:rPr>
              <w:t>Kunde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1C1830">
              <w:t xml:space="preserve">etzt </w:t>
            </w:r>
            <w:r w:rsidR="00D30072" w:rsidRPr="00F34B85">
              <w:t xml:space="preserve">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</w:tbl>
    <w:p w:rsidR="00DA2993" w:rsidRDefault="00DA2993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8D3744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E0119" w:rsidP="00FE0119">
            <w:pPr>
              <w:rPr>
                <w:b w:val="0"/>
              </w:rPr>
            </w:pPr>
            <w:r>
              <w:rPr>
                <w:b w:val="0"/>
              </w:rPr>
              <w:t>W</w:t>
            </w:r>
            <w:r w:rsidR="000B5C9C">
              <w:rPr>
                <w:b w:val="0"/>
              </w:rPr>
              <w:t>öchentlich (0-5</w:t>
            </w:r>
            <w:r w:rsidR="00A464AB">
              <w:rPr>
                <w:b w:val="0"/>
              </w:rPr>
              <w:t xml:space="preserve"> </w:t>
            </w:r>
            <w:r w:rsidR="000B5C9C">
              <w:rPr>
                <w:b w:val="0"/>
              </w:rPr>
              <w:t>mal)</w:t>
            </w:r>
          </w:p>
        </w:tc>
      </w:tr>
      <w:tr w:rsidR="00F34B85" w:rsidRPr="002528DB" w:rsidTr="00DA2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DA2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959" w:rsidRDefault="00CA3959" w:rsidP="008F2373">
      <w:pPr>
        <w:spacing w:after="0"/>
      </w:pPr>
      <w:r>
        <w:separator/>
      </w:r>
    </w:p>
  </w:endnote>
  <w:endnote w:type="continuationSeparator" w:id="0">
    <w:p w:rsidR="00CA3959" w:rsidRDefault="00CA395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AB56DC">
      <w:fldChar w:fldCharType="begin"/>
    </w:r>
    <w:r w:rsidR="0020731A">
      <w:instrText xml:space="preserve"> DATE  \@ "d. MMMM yyyy"  \* MERGEFORMAT </w:instrText>
    </w:r>
    <w:r w:rsidR="00AB56DC">
      <w:fldChar w:fldCharType="separate"/>
    </w:r>
    <w:r w:rsidR="008D3744">
      <w:rPr>
        <w:noProof/>
      </w:rPr>
      <w:t>21. Mai 2011</w:t>
    </w:r>
    <w:r w:rsidR="00AB56DC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AB56DC">
      <w:rPr>
        <w:b/>
      </w:rPr>
      <w:fldChar w:fldCharType="begin"/>
    </w:r>
    <w:r>
      <w:rPr>
        <w:b/>
      </w:rPr>
      <w:instrText>PAGE  \* Arabic  \* MERGEFORMAT</w:instrText>
    </w:r>
    <w:r w:rsidR="00AB56DC">
      <w:rPr>
        <w:b/>
      </w:rPr>
      <w:fldChar w:fldCharType="separate"/>
    </w:r>
    <w:r w:rsidR="008D3744" w:rsidRPr="008D3744">
      <w:rPr>
        <w:b/>
        <w:noProof/>
        <w:lang w:val="de-DE"/>
      </w:rPr>
      <w:t>2</w:t>
    </w:r>
    <w:r w:rsidR="00AB56D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8D3744" w:rsidRPr="008D3744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959" w:rsidRDefault="00CA3959" w:rsidP="008F2373">
      <w:pPr>
        <w:spacing w:after="0"/>
      </w:pPr>
      <w:r>
        <w:separator/>
      </w:r>
    </w:p>
  </w:footnote>
  <w:footnote w:type="continuationSeparator" w:id="0">
    <w:p w:rsidR="00CA3959" w:rsidRDefault="00CA395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49A1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1840"/>
    <w:rsid w:val="001529E8"/>
    <w:rsid w:val="0015644E"/>
    <w:rsid w:val="001609C2"/>
    <w:rsid w:val="00162DBE"/>
    <w:rsid w:val="00163CD6"/>
    <w:rsid w:val="0017430F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1830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0987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D118B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5266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B4CF2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3744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20BDF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464AB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56DC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76E7D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C5E22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25DD1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A3959"/>
    <w:rsid w:val="00CB0412"/>
    <w:rsid w:val="00CB5D06"/>
    <w:rsid w:val="00CC1D2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4599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2993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EF56ED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9542B"/>
    <w:rsid w:val="00FB4077"/>
    <w:rsid w:val="00FC1777"/>
    <w:rsid w:val="00FD7049"/>
    <w:rsid w:val="00FE011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CEC66-9BBB-4801-8A34-D58036AB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300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140</cp:revision>
  <dcterms:created xsi:type="dcterms:W3CDTF">2011-03-22T12:44:00Z</dcterms:created>
  <dcterms:modified xsi:type="dcterms:W3CDTF">2011-05-21T13:59:00Z</dcterms:modified>
</cp:coreProperties>
</file>