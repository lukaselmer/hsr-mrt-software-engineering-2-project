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-927569906"/>
        <w:docPartObj>
          <w:docPartGallery w:val="Cover Pages"/>
          <w:docPartUnique/>
        </w:docPartObj>
      </w:sdtPr>
      <w:sdtEndPr>
        <w:rPr>
          <w:b/>
          <w:bCs/>
        </w:rPr>
      </w:sdtEndPr>
      <w:sdtContent>
        <w:p w:rsidR="008E328B" w:rsidRDefault="008E328B"/>
        <w:p w:rsidR="008E328B" w:rsidRDefault="008E328B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8E328B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1F2A8C" w:rsidRDefault="001F2A8C" w:rsidP="001F2A8C">
                <w:pPr>
                  <w:pStyle w:val="KeinLeerraum"/>
                  <w:rPr>
                    <w:color w:val="4F81BD" w:themeColor="accent1"/>
                  </w:rPr>
                </w:pPr>
              </w:p>
              <w:p w:rsidR="008E328B" w:rsidRDefault="001F2A8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t>Elmer Lukas, Heidt Christina, Steiner Diego, Treichler Delia, Waltenspül Remo</w:t>
                </w:r>
              </w:p>
              <w:p w:rsidR="008E328B" w:rsidRDefault="00016E6C">
                <w:pPr>
                  <w:pStyle w:val="KeinLeerraum"/>
                  <w:rPr>
                    <w:color w:val="4F81BD" w:themeColor="accent1"/>
                  </w:rPr>
                </w:pPr>
                <w:r>
                  <w:rPr>
                    <w:color w:val="4F81BD" w:themeColor="accent1"/>
                  </w:rPr>
                  <w:fldChar w:fldCharType="begin"/>
                </w:r>
                <w:r w:rsidR="00E13BEF">
                  <w:rPr>
                    <w:color w:val="4F81BD" w:themeColor="accent1"/>
                  </w:rPr>
                  <w:instrText xml:space="preserve"> DATE  \@ "d. MMMM yyyy"  \* MERGEFORMAT </w:instrText>
                </w:r>
                <w:r>
                  <w:rPr>
                    <w:color w:val="4F81BD" w:themeColor="accent1"/>
                  </w:rPr>
                  <w:fldChar w:fldCharType="separate"/>
                </w:r>
                <w:r w:rsidR="002E2F93">
                  <w:rPr>
                    <w:noProof/>
                    <w:color w:val="4F81BD" w:themeColor="accent1"/>
                  </w:rPr>
                  <w:t>30. Mai 2011</w:t>
                </w:r>
                <w:r>
                  <w:rPr>
                    <w:color w:val="4F81BD" w:themeColor="accent1"/>
                  </w:rPr>
                  <w:fldChar w:fldCharType="end"/>
                </w:r>
              </w:p>
              <w:p w:rsidR="008E328B" w:rsidRDefault="008E328B">
                <w:pPr>
                  <w:pStyle w:val="KeinLeerraum"/>
                  <w:rPr>
                    <w:color w:val="4F81BD" w:themeColor="accent1"/>
                  </w:rPr>
                </w:pPr>
              </w:p>
            </w:tc>
          </w:tr>
        </w:tbl>
        <w:p w:rsidR="008E328B" w:rsidRDefault="008E328B"/>
        <w:tbl>
          <w:tblPr>
            <w:tblpPr w:leftFromText="187" w:rightFromText="187" w:vertAnchor="page" w:horzAnchor="margin" w:tblpXSpec="center" w:tblpY="900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7D61E2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  <w:sdt>
                  <w:sdtPr>
                    <w:rPr>
                      <w:rFonts w:asciiTheme="majorHAnsi" w:eastAsiaTheme="majorEastAsia" w:hAnsiTheme="majorHAnsi" w:cstheme="majorBidi"/>
                      <w:sz w:val="44"/>
                      <w:szCs w:val="44"/>
                    </w:rPr>
                    <w:alias w:val="Firma"/>
                    <w:id w:val="13406915"/>
                    <w:dataBinding w:prefixMappings="xmlns:ns0='http://schemas.openxmlformats.org/officeDocument/2006/extended-properties'" w:xpath="/ns0:Properties[1]/ns0:Company[1]" w:storeItemID="{6668398D-A668-4E3E-A5EB-62B293D839F1}"/>
                    <w:text/>
                  </w:sdtPr>
                  <w:sdtEndPr/>
                  <w:sdtContent>
                    <w:r w:rsidR="00C9533A" w:rsidRPr="00EE2AB1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SE2 Projekt MRT</w:t>
                    </w:r>
                  </w:sdtContent>
                </w:sdt>
              </w:p>
            </w:tc>
          </w:tr>
          <w:tr w:rsidR="00C9533A" w:rsidTr="00C9533A">
            <w:tc>
              <w:tcPr>
                <w:tcW w:w="744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el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C9533A" w:rsidRDefault="00842C57" w:rsidP="00842C57">
                    <w:pPr>
                      <w:pStyle w:val="KeinLeerraum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Systemtest Dokumentation</w:t>
                    </w:r>
                    <w:r w:rsidR="00B14895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 MS4</w:t>
                    </w:r>
                  </w:p>
                </w:sdtContent>
              </w:sdt>
            </w:tc>
          </w:tr>
          <w:tr w:rsidR="00C9533A" w:rsidTr="00C9533A">
            <w:tc>
              <w:tcPr>
                <w:tcW w:w="744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C9533A" w:rsidRDefault="00C9533A" w:rsidP="00C9533A">
                <w:pPr>
                  <w:pStyle w:val="KeinLeerraum"/>
                  <w:rPr>
                    <w:rFonts w:asciiTheme="majorHAnsi" w:eastAsiaTheme="majorEastAsia" w:hAnsiTheme="majorHAnsi" w:cstheme="majorBidi"/>
                  </w:rPr>
                </w:pPr>
              </w:p>
            </w:tc>
          </w:tr>
        </w:tbl>
        <w:p w:rsidR="008E328B" w:rsidRDefault="00BB1425">
          <w:r>
            <w:rPr>
              <w:b/>
              <w:bCs/>
              <w:noProof/>
              <w:lang w:eastAsia="de-CH"/>
            </w:rPr>
            <w:drawing>
              <wp:anchor distT="0" distB="0" distL="114300" distR="114300" simplePos="0" relativeHeight="251658752" behindDoc="1" locked="0" layoutInCell="1" allowOverlap="1">
                <wp:simplePos x="0" y="0"/>
                <wp:positionH relativeFrom="column">
                  <wp:posOffset>357505</wp:posOffset>
                </wp:positionH>
                <wp:positionV relativeFrom="paragraph">
                  <wp:posOffset>1188085</wp:posOffset>
                </wp:positionV>
                <wp:extent cx="4705350" cy="1844675"/>
                <wp:effectExtent l="0" t="0" r="0" b="3175"/>
                <wp:wrapThrough wrapText="bothSides">
                  <wp:wrapPolygon edited="0">
                    <wp:start x="0" y="0"/>
                    <wp:lineTo x="0" y="21414"/>
                    <wp:lineTo x="21513" y="21414"/>
                    <wp:lineTo x="21513" y="0"/>
                    <wp:lineTo x="0" y="0"/>
                  </wp:wrapPolygon>
                </wp:wrapThrough>
                <wp:docPr id="2" name="Grafik 2" descr="C:\Users\Christina\HSR\4. Semester\Software-Engineering 2 - Projekt\MRT\doc\media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05" descr="C:\Users\Christina\HSR\4. Semester\Software-Engineering 2 - Projekt\MRT\doc\media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705350" cy="1844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E328B">
            <w:rPr>
              <w:b/>
              <w:bCs/>
            </w:rPr>
            <w:br w:type="page"/>
          </w:r>
        </w:p>
      </w:sdtContent>
    </w:sdt>
    <w:p w:rsidR="00A53880" w:rsidRDefault="0075029B" w:rsidP="00E711E0">
      <w:pPr>
        <w:pStyle w:val="berschrift1"/>
      </w:pPr>
      <w:bookmarkStart w:id="0" w:name="_Toc294537953"/>
      <w:r>
        <w:lastRenderedPageBreak/>
        <w:t>Dokumentinformationen</w:t>
      </w:r>
      <w:bookmarkEnd w:id="0"/>
    </w:p>
    <w:p w:rsidR="00B038C9" w:rsidRDefault="00E711E0" w:rsidP="00B038C9">
      <w:pPr>
        <w:pStyle w:val="berschrift2"/>
      </w:pPr>
      <w:bookmarkStart w:id="1" w:name="_Toc294537954"/>
      <w:r>
        <w:t>Änderungsgeschichte</w:t>
      </w:r>
      <w:bookmarkEnd w:id="1"/>
    </w:p>
    <w:tbl>
      <w:tblPr>
        <w:tblStyle w:val="MittlereSchattierung1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1138"/>
        <w:gridCol w:w="993"/>
        <w:gridCol w:w="4674"/>
        <w:gridCol w:w="2303"/>
      </w:tblGrid>
      <w:tr w:rsidR="00887085" w:rsidTr="008A4E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Default="00887085" w:rsidP="005E1B49">
            <w:r>
              <w:t>Datum</w:t>
            </w:r>
          </w:p>
        </w:tc>
        <w:tc>
          <w:tcPr>
            <w:tcW w:w="99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</w:t>
            </w:r>
          </w:p>
        </w:tc>
        <w:tc>
          <w:tcPr>
            <w:tcW w:w="4674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Änderung</w:t>
            </w:r>
          </w:p>
        </w:tc>
        <w:tc>
          <w:tcPr>
            <w:tcW w:w="2303" w:type="dxa"/>
          </w:tcPr>
          <w:p w:rsidR="00887085" w:rsidRDefault="00887085" w:rsidP="005E1B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</w:t>
            </w:r>
          </w:p>
        </w:tc>
      </w:tr>
      <w:tr w:rsidR="00887085" w:rsidRPr="000565DE" w:rsidTr="008A4E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887085" w:rsidRPr="000565DE" w:rsidRDefault="002E2F93" w:rsidP="002E2F93">
            <w:pPr>
              <w:rPr>
                <w:b w:val="0"/>
              </w:rPr>
            </w:pPr>
            <w:r>
              <w:rPr>
                <w:b w:val="0"/>
              </w:rPr>
              <w:t>04</w:t>
            </w:r>
            <w:r w:rsidR="00842C57" w:rsidRPr="000565DE">
              <w:rPr>
                <w:b w:val="0"/>
              </w:rPr>
              <w:t>.0</w:t>
            </w:r>
            <w:r>
              <w:rPr>
                <w:b w:val="0"/>
              </w:rPr>
              <w:t>5</w:t>
            </w:r>
            <w:r w:rsidR="00887085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1.0</w:t>
            </w:r>
          </w:p>
        </w:tc>
        <w:tc>
          <w:tcPr>
            <w:tcW w:w="4674" w:type="dxa"/>
          </w:tcPr>
          <w:p w:rsidR="00887085" w:rsidRPr="000565DE" w:rsidRDefault="00887085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65DE">
              <w:t>Erste Version des Dokuments</w:t>
            </w:r>
          </w:p>
        </w:tc>
        <w:tc>
          <w:tcPr>
            <w:tcW w:w="2303" w:type="dxa"/>
          </w:tcPr>
          <w:p w:rsidR="00887085" w:rsidRPr="000565DE" w:rsidRDefault="002E2F93" w:rsidP="005E1B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</w:t>
            </w:r>
          </w:p>
        </w:tc>
      </w:tr>
      <w:tr w:rsidR="000565DE" w:rsidRPr="000565DE" w:rsidTr="008A4E18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8" w:type="dxa"/>
          </w:tcPr>
          <w:p w:rsidR="000565DE" w:rsidRPr="000565DE" w:rsidRDefault="002E2F93" w:rsidP="002E2F93">
            <w:pPr>
              <w:rPr>
                <w:b w:val="0"/>
              </w:rPr>
            </w:pPr>
            <w:r>
              <w:rPr>
                <w:b w:val="0"/>
              </w:rPr>
              <w:t>04</w:t>
            </w:r>
            <w:r w:rsidR="000565DE" w:rsidRPr="000565DE">
              <w:rPr>
                <w:b w:val="0"/>
              </w:rPr>
              <w:t>.0</w:t>
            </w:r>
            <w:r>
              <w:rPr>
                <w:b w:val="0"/>
              </w:rPr>
              <w:t>5</w:t>
            </w:r>
            <w:r w:rsidR="000565DE" w:rsidRPr="000565DE">
              <w:rPr>
                <w:b w:val="0"/>
              </w:rPr>
              <w:t>.2011</w:t>
            </w:r>
          </w:p>
        </w:tc>
        <w:tc>
          <w:tcPr>
            <w:tcW w:w="99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1.1</w:t>
            </w:r>
          </w:p>
        </w:tc>
        <w:tc>
          <w:tcPr>
            <w:tcW w:w="4674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Review</w:t>
            </w:r>
          </w:p>
        </w:tc>
        <w:tc>
          <w:tcPr>
            <w:tcW w:w="2303" w:type="dxa"/>
          </w:tcPr>
          <w:p w:rsidR="000565DE" w:rsidRPr="000565DE" w:rsidRDefault="000565DE" w:rsidP="005E1B4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0565DE">
              <w:t>SD</w:t>
            </w:r>
          </w:p>
        </w:tc>
      </w:tr>
    </w:tbl>
    <w:bookmarkStart w:id="2" w:name="_Toc294537955" w:displacedByCustomXml="next"/>
    <w:sdt>
      <w:sdtPr>
        <w:rPr>
          <w:spacing w:val="0"/>
          <w:sz w:val="20"/>
          <w:szCs w:val="20"/>
          <w:lang w:val="de-DE"/>
        </w:rPr>
        <w:id w:val="38059861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6B4F" w:rsidRDefault="00A06B4F" w:rsidP="00A06B4F">
          <w:pPr>
            <w:pStyle w:val="berschrift2"/>
          </w:pPr>
          <w:r>
            <w:rPr>
              <w:lang w:val="de-DE"/>
            </w:rPr>
            <w:t>Inhaltsverzeichnis</w:t>
          </w:r>
          <w:bookmarkEnd w:id="2"/>
        </w:p>
        <w:p w:rsidR="00192DFF" w:rsidRDefault="00016E6C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r>
            <w:rPr>
              <w:b w:val="0"/>
            </w:rPr>
            <w:fldChar w:fldCharType="begin"/>
          </w:r>
          <w:r w:rsidR="00A06B4F">
            <w:instrText xml:space="preserve"> TOC \o "1-3" \h \z \u </w:instrText>
          </w:r>
          <w:r>
            <w:rPr>
              <w:b w:val="0"/>
            </w:rPr>
            <w:fldChar w:fldCharType="separate"/>
          </w:r>
          <w:hyperlink w:anchor="_Toc294537953" w:history="1">
            <w:r w:rsidR="00192DFF" w:rsidRPr="004408B7">
              <w:rPr>
                <w:rStyle w:val="Hyperlink"/>
                <w:noProof/>
              </w:rPr>
              <w:t>1</w:t>
            </w:r>
            <w:r w:rsidR="00192DFF"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="00192DFF" w:rsidRPr="004408B7">
              <w:rPr>
                <w:rStyle w:val="Hyperlink"/>
                <w:noProof/>
              </w:rPr>
              <w:t>Dokumentinformationen</w:t>
            </w:r>
            <w:r w:rsidR="00192DFF">
              <w:rPr>
                <w:noProof/>
                <w:webHidden/>
              </w:rPr>
              <w:tab/>
            </w:r>
            <w:r w:rsidR="00192DFF">
              <w:rPr>
                <w:noProof/>
                <w:webHidden/>
              </w:rPr>
              <w:fldChar w:fldCharType="begin"/>
            </w:r>
            <w:r w:rsidR="00192DFF">
              <w:rPr>
                <w:noProof/>
                <w:webHidden/>
              </w:rPr>
              <w:instrText xml:space="preserve"> PAGEREF _Toc294537953 \h </w:instrText>
            </w:r>
            <w:r w:rsidR="00192DFF">
              <w:rPr>
                <w:noProof/>
                <w:webHidden/>
              </w:rPr>
            </w:r>
            <w:r w:rsidR="00192DFF">
              <w:rPr>
                <w:noProof/>
                <w:webHidden/>
              </w:rPr>
              <w:fldChar w:fldCharType="separate"/>
            </w:r>
            <w:r w:rsidR="00192DFF">
              <w:rPr>
                <w:noProof/>
                <w:webHidden/>
              </w:rPr>
              <w:t>1</w:t>
            </w:r>
            <w:r w:rsidR="00192DFF"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54" w:history="1">
            <w:r w:rsidRPr="004408B7">
              <w:rPr>
                <w:rStyle w:val="Hyperlink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408B7">
              <w:rPr>
                <w:rStyle w:val="Hyperlink"/>
                <w:noProof/>
              </w:rPr>
              <w:t>Änderungsgeschichte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55" w:history="1">
            <w:r w:rsidRPr="004408B7">
              <w:rPr>
                <w:rStyle w:val="Hyperlink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408B7">
              <w:rPr>
                <w:rStyle w:val="Hyperlink"/>
                <w:noProof/>
                <w:lang w:val="de-DE"/>
              </w:rPr>
              <w:t>Inhaltsverzeichnis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56" w:history="1">
            <w:r w:rsidRPr="004408B7">
              <w:rPr>
                <w:rStyle w:val="Hyperlink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408B7">
              <w:rPr>
                <w:rStyle w:val="Hyperlink"/>
                <w:noProof/>
              </w:rPr>
              <w:t>Abbildungsverzeichnis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7957" w:history="1">
            <w:r w:rsidRPr="004408B7">
              <w:rPr>
                <w:rStyle w:val="Hyperlink"/>
                <w:noProof/>
              </w:rPr>
              <w:t>2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4408B7">
              <w:rPr>
                <w:rStyle w:val="Hyperlink"/>
                <w:noProof/>
              </w:rPr>
              <w:t>Systemtests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58" w:history="1">
            <w:r w:rsidRPr="004408B7">
              <w:rPr>
                <w:rStyle w:val="Hyperlink"/>
                <w:noProof/>
              </w:rPr>
              <w:t>2.1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408B7">
              <w:rPr>
                <w:rStyle w:val="Hyperlink"/>
                <w:noProof/>
              </w:rPr>
              <w:t>Voraussetzungen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59" w:history="1">
            <w:r w:rsidRPr="004408B7">
              <w:rPr>
                <w:rStyle w:val="Hyperlink"/>
                <w:noProof/>
              </w:rPr>
              <w:t>2.2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408B7">
              <w:rPr>
                <w:rStyle w:val="Hyperlink"/>
                <w:noProof/>
              </w:rPr>
              <w:t>Vorbereitungen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60" w:history="1">
            <w:r w:rsidRPr="004408B7">
              <w:rPr>
                <w:rStyle w:val="Hyperlink"/>
                <w:noProof/>
              </w:rPr>
              <w:t>2.3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408B7">
              <w:rPr>
                <w:rStyle w:val="Hyperlink"/>
                <w:noProof/>
              </w:rPr>
              <w:t>UC1 Stundeneintrag erfassen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7961" w:history="1">
            <w:r w:rsidRPr="004408B7">
              <w:rPr>
                <w:rStyle w:val="Hyperlink"/>
                <w:noProof/>
              </w:rPr>
              <w:t>2.3.1</w:t>
            </w:r>
            <w:r>
              <w:rPr>
                <w:noProof/>
                <w:sz w:val="22"/>
              </w:rPr>
              <w:tab/>
            </w:r>
            <w:r w:rsidRPr="004408B7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62" w:history="1">
            <w:r w:rsidRPr="004408B7">
              <w:rPr>
                <w:rStyle w:val="Hyperlink"/>
                <w:noProof/>
              </w:rPr>
              <w:t>2.4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408B7">
              <w:rPr>
                <w:rStyle w:val="Hyperlink"/>
                <w:noProof/>
              </w:rPr>
              <w:t>UC2 CRUD Stundeneintrag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7963" w:history="1">
            <w:r w:rsidRPr="004408B7">
              <w:rPr>
                <w:rStyle w:val="Hyperlink"/>
                <w:noProof/>
              </w:rPr>
              <w:t>2.4.1</w:t>
            </w:r>
            <w:r>
              <w:rPr>
                <w:noProof/>
                <w:sz w:val="22"/>
              </w:rPr>
              <w:tab/>
            </w:r>
            <w:r w:rsidRPr="004408B7">
              <w:rPr>
                <w:rStyle w:val="Hyperlink"/>
                <w:noProof/>
              </w:rPr>
              <w:t>Testprotokoll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1"/>
            <w:tabs>
              <w:tab w:val="left" w:pos="440"/>
              <w:tab w:val="right" w:leader="dot" w:pos="9062"/>
            </w:tabs>
            <w:rPr>
              <w:b w:val="0"/>
              <w:noProof/>
              <w:sz w:val="22"/>
              <w:szCs w:val="22"/>
              <w:lang w:eastAsia="de-CH"/>
            </w:rPr>
          </w:pPr>
          <w:hyperlink w:anchor="_Toc294537964" w:history="1">
            <w:r w:rsidRPr="004408B7">
              <w:rPr>
                <w:rStyle w:val="Hyperlink"/>
                <w:noProof/>
              </w:rPr>
              <w:t>3</w:t>
            </w:r>
            <w:r>
              <w:rPr>
                <w:b w:val="0"/>
                <w:noProof/>
                <w:sz w:val="22"/>
                <w:szCs w:val="22"/>
                <w:lang w:eastAsia="de-CH"/>
              </w:rPr>
              <w:tab/>
            </w:r>
            <w:r w:rsidRPr="004408B7">
              <w:rPr>
                <w:rStyle w:val="Hyperlink"/>
                <w:noProof/>
              </w:rPr>
              <w:t>Unit 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65" w:history="1">
            <w:r w:rsidRPr="004408B7">
              <w:rPr>
                <w:rStyle w:val="Hyperlink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408B7">
              <w:rPr>
                <w:rStyle w:val="Hyperlink"/>
                <w:noProof/>
              </w:rPr>
              <w:t>Client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  <w:lang w:eastAsia="de-CH"/>
            </w:rPr>
          </w:pPr>
          <w:hyperlink w:anchor="_Toc294537966" w:history="1">
            <w:r w:rsidRPr="004408B7">
              <w:rPr>
                <w:rStyle w:val="Hyperlink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de-CH"/>
              </w:rPr>
              <w:tab/>
            </w:r>
            <w:r w:rsidRPr="004408B7">
              <w:rPr>
                <w:rStyle w:val="Hyperlink"/>
                <w:noProof/>
              </w:rPr>
              <w:t>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7967" w:history="1">
            <w:r w:rsidRPr="004408B7">
              <w:rPr>
                <w:rStyle w:val="Hyperlink"/>
                <w:noProof/>
              </w:rPr>
              <w:t>3.2.1</w:t>
            </w:r>
            <w:r>
              <w:rPr>
                <w:noProof/>
                <w:sz w:val="22"/>
              </w:rPr>
              <w:tab/>
            </w:r>
            <w:r w:rsidRPr="004408B7">
              <w:rPr>
                <w:rStyle w:val="Hyperlink"/>
                <w:noProof/>
              </w:rPr>
              <w:t>Unit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92DFF" w:rsidRDefault="00192DFF">
          <w:pPr>
            <w:pStyle w:val="Verzeichnis3"/>
            <w:tabs>
              <w:tab w:val="left" w:pos="1100"/>
              <w:tab w:val="right" w:leader="dot" w:pos="9062"/>
            </w:tabs>
            <w:rPr>
              <w:noProof/>
              <w:sz w:val="22"/>
            </w:rPr>
          </w:pPr>
          <w:hyperlink w:anchor="_Toc294537968" w:history="1">
            <w:r w:rsidRPr="004408B7">
              <w:rPr>
                <w:rStyle w:val="Hyperlink"/>
                <w:noProof/>
              </w:rPr>
              <w:t>3.2.2</w:t>
            </w:r>
            <w:r>
              <w:rPr>
                <w:noProof/>
                <w:sz w:val="22"/>
              </w:rPr>
              <w:tab/>
            </w:r>
            <w:r w:rsidRPr="004408B7">
              <w:rPr>
                <w:rStyle w:val="Hyperlink"/>
                <w:noProof/>
              </w:rPr>
              <w:t>Functional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_Toc294537968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6B4F" w:rsidRDefault="00016E6C">
          <w:r>
            <w:rPr>
              <w:b/>
              <w:bCs/>
              <w:lang w:val="de-DE"/>
            </w:rPr>
            <w:fldChar w:fldCharType="end"/>
          </w:r>
        </w:p>
      </w:sdtContent>
    </w:sdt>
    <w:p w:rsidR="00A574A9" w:rsidRDefault="00A574A9"/>
    <w:p w:rsidR="00A574A9" w:rsidRDefault="00A574A9" w:rsidP="00A574A9">
      <w:pPr>
        <w:pStyle w:val="berschrift2"/>
      </w:pPr>
      <w:bookmarkStart w:id="3" w:name="_Toc294537956"/>
      <w:r>
        <w:t>Abbildungsverzeichnis</w:t>
      </w:r>
      <w:bookmarkEnd w:id="3"/>
    </w:p>
    <w:p w:rsidR="00192DFF" w:rsidRDefault="00A574A9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r>
        <w:fldChar w:fldCharType="begin"/>
      </w:r>
      <w:r>
        <w:instrText xml:space="preserve"> TOC \h \z \c "Abbildung" </w:instrText>
      </w:r>
      <w:r>
        <w:fldChar w:fldCharType="separate"/>
      </w:r>
      <w:hyperlink w:anchor="_Toc294537969" w:history="1">
        <w:r w:rsidR="00192DFF" w:rsidRPr="001A483F">
          <w:rPr>
            <w:rStyle w:val="Hyperlink"/>
            <w:noProof/>
          </w:rPr>
          <w:t>Abbildung 1 - Auflistung und Ergebnis der durchgeführten Tests für die Client Applikation</w:t>
        </w:r>
        <w:r w:rsidR="00192DFF">
          <w:rPr>
            <w:noProof/>
            <w:webHidden/>
          </w:rPr>
          <w:tab/>
        </w:r>
        <w:r w:rsidR="00192DFF">
          <w:rPr>
            <w:noProof/>
            <w:webHidden/>
          </w:rPr>
          <w:fldChar w:fldCharType="begin"/>
        </w:r>
        <w:r w:rsidR="00192DFF">
          <w:rPr>
            <w:noProof/>
            <w:webHidden/>
          </w:rPr>
          <w:instrText xml:space="preserve"> PAGEREF _Toc294537969 \h </w:instrText>
        </w:r>
        <w:r w:rsidR="00192DFF">
          <w:rPr>
            <w:noProof/>
            <w:webHidden/>
          </w:rPr>
        </w:r>
        <w:r w:rsidR="00192DFF">
          <w:rPr>
            <w:noProof/>
            <w:webHidden/>
          </w:rPr>
          <w:fldChar w:fldCharType="separate"/>
        </w:r>
        <w:r w:rsidR="00192DFF">
          <w:rPr>
            <w:noProof/>
            <w:webHidden/>
          </w:rPr>
          <w:t>5</w:t>
        </w:r>
        <w:r w:rsidR="00192DFF">
          <w:rPr>
            <w:noProof/>
            <w:webHidden/>
          </w:rPr>
          <w:fldChar w:fldCharType="end"/>
        </w:r>
      </w:hyperlink>
    </w:p>
    <w:p w:rsidR="00192DFF" w:rsidRDefault="00192DF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7970" w:history="1">
        <w:r w:rsidRPr="001A483F">
          <w:rPr>
            <w:rStyle w:val="Hyperlink"/>
            <w:noProof/>
          </w:rPr>
          <w:t>Abbildung 2 -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_Toc294537970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192DFF" w:rsidRDefault="00192DF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7971" w:history="1">
        <w:r w:rsidRPr="001A483F">
          <w:rPr>
            <w:rStyle w:val="Hyperlink"/>
            <w:noProof/>
          </w:rPr>
          <w:t>Abbildung 3 - Auflistung, Abdeckungsrate und Ergebnis der durchgeführten Tests für die Server Applikation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_Toc294537971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192DFF" w:rsidRDefault="00192DFF">
      <w:pPr>
        <w:pStyle w:val="Abbildungsverzeichnis"/>
        <w:tabs>
          <w:tab w:val="right" w:leader="dot" w:pos="9062"/>
        </w:tabs>
        <w:rPr>
          <w:noProof/>
          <w:sz w:val="22"/>
          <w:szCs w:val="22"/>
          <w:lang w:eastAsia="de-CH"/>
        </w:rPr>
      </w:pPr>
      <w:hyperlink w:anchor="_Toc294537972" w:history="1">
        <w:r w:rsidRPr="001A483F">
          <w:rPr>
            <w:rStyle w:val="Hyperlink"/>
            <w:noProof/>
          </w:rPr>
          <w:t>Abbildung 4 - Test Ausgabe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_Toc294537972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A574A9" w:rsidRDefault="00A574A9">
      <w:r>
        <w:fldChar w:fldCharType="end"/>
      </w:r>
    </w:p>
    <w:p w:rsidR="005D4B0F" w:rsidRDefault="005D4B0F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  <w:bookmarkStart w:id="4" w:name="_GoBack"/>
      <w:bookmarkEnd w:id="4"/>
    </w:p>
    <w:p w:rsidR="006156A4" w:rsidRDefault="00606975" w:rsidP="00606975">
      <w:pPr>
        <w:pStyle w:val="berschrift1"/>
      </w:pPr>
      <w:bookmarkStart w:id="5" w:name="_Toc294537957"/>
      <w:r>
        <w:lastRenderedPageBreak/>
        <w:t>Systemtests</w:t>
      </w:r>
      <w:bookmarkEnd w:id="5"/>
    </w:p>
    <w:p w:rsidR="00AB5894" w:rsidRDefault="00AB5894" w:rsidP="00AB5894">
      <w:pPr>
        <w:pStyle w:val="berschrift2"/>
      </w:pPr>
      <w:bookmarkStart w:id="6" w:name="_Toc294537958"/>
      <w:r>
        <w:t>Voraussetzungen</w:t>
      </w:r>
      <w:bookmarkEnd w:id="6"/>
    </w:p>
    <w:p w:rsidR="00761690" w:rsidRPr="00761690" w:rsidRDefault="00A1489D" w:rsidP="00761690">
      <w:r>
        <w:t>Eine Person starte</w:t>
      </w:r>
      <w:r w:rsidR="003119C2">
        <w:t>t auf einem Computer den Server. Auf einem and</w:t>
      </w:r>
      <w:r w:rsidR="00B86130">
        <w:t>eren Computer wird mit Hilfe</w:t>
      </w:r>
      <w:r w:rsidR="00107F72">
        <w:t xml:space="preserve"> eines</w:t>
      </w:r>
      <w:r w:rsidR="003119C2">
        <w:t xml:space="preserve"> Emulator</w:t>
      </w:r>
      <w:r w:rsidR="00107F72">
        <w:t>s</w:t>
      </w:r>
      <w:r w:rsidR="003119C2">
        <w:t xml:space="preserve"> der Client gestartet. </w:t>
      </w:r>
      <w:r w:rsidR="00107F72">
        <w:t>Für die</w:t>
      </w:r>
      <w:r w:rsidR="003119C2">
        <w:t xml:space="preserve"> Tests 1-5 </w:t>
      </w:r>
      <w:r w:rsidR="00107F72">
        <w:t>ist eine funktionierende Netzwerkverbindung essentiell.</w:t>
      </w:r>
    </w:p>
    <w:p w:rsidR="00AB5894" w:rsidRPr="00AB5894" w:rsidRDefault="00AB5894" w:rsidP="00AB5894">
      <w:pPr>
        <w:pStyle w:val="berschrift2"/>
      </w:pPr>
      <w:bookmarkStart w:id="7" w:name="_Toc294537959"/>
      <w:r>
        <w:t>Vorbereitungen</w:t>
      </w:r>
      <w:bookmarkEnd w:id="7"/>
    </w:p>
    <w:p w:rsidR="00606975" w:rsidRDefault="00A61573" w:rsidP="00606975">
      <w:r>
        <w:t>Die IP Adresse des Hosts wird für das korrekte funktionieren der Tests benötigt.</w:t>
      </w:r>
    </w:p>
    <w:p w:rsidR="00130651" w:rsidRDefault="00130651" w:rsidP="00130651">
      <w:pPr>
        <w:pStyle w:val="berschrift2"/>
      </w:pPr>
      <w:bookmarkStart w:id="8" w:name="_Toc289166094"/>
      <w:bookmarkStart w:id="9" w:name="_Toc294537960"/>
      <w:r>
        <w:t>UC1</w:t>
      </w:r>
      <w:r w:rsidR="005D4B0F">
        <w:t xml:space="preserve"> </w:t>
      </w:r>
      <w:r>
        <w:t>Stundeneintrag erfassen</w:t>
      </w:r>
      <w:bookmarkEnd w:id="8"/>
      <w:bookmarkEnd w:id="9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394"/>
      </w:tblGrid>
      <w:tr w:rsidR="009E2379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#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1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auf dem Client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zwischengespeichert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2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die zwischengespeicherten Stundeneinträge bei bestehender Verbindung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9E2379" w:rsidRPr="00BB44F8" w:rsidRDefault="009E2379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3</w:t>
            </w:r>
          </w:p>
        </w:tc>
        <w:tc>
          <w:tcPr>
            <w:tcW w:w="4394" w:type="dxa"/>
          </w:tcPr>
          <w:p w:rsidR="009E2379" w:rsidRPr="00BB44F8" w:rsidRDefault="00C36A48" w:rsidP="00C36A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Der Benutzer versucht die erfassten Stundeneinträge zu übertragen. Während der Übertagung wird die Verbindung jedoch unterbrochen.</w:t>
            </w:r>
          </w:p>
        </w:tc>
        <w:tc>
          <w:tcPr>
            <w:tcW w:w="4394" w:type="dxa"/>
          </w:tcPr>
          <w:p w:rsidR="009E2379" w:rsidRPr="00BB44F8" w:rsidRDefault="00C36A48" w:rsidP="005D4B0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Calibri"/>
                <w:color w:val="000000"/>
              </w:rPr>
              <w:t>Die nicht übermittelten Stundeneinträge bleiben in der lokalen Datenbank bestehen und es wird eine entsprechende Meldung angezeigt</w:t>
            </w:r>
            <w:r w:rsidR="00A52294">
              <w:rPr>
                <w:rFonts w:ascii="Calibri" w:hAnsi="Calibri" w:cs="Calibri"/>
                <w:color w:val="000000"/>
              </w:rPr>
              <w:t xml:space="preserve"> (z.B. 3 von 5 wurden übertragen)</w:t>
            </w:r>
            <w:r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4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bei wiederhergestellter Verbindung erneut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Pr="00BB44F8" w:rsidRDefault="005B77B5" w:rsidP="00BB44F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Server korrekt abgelegt und auf dem Client gelöscht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9E2379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9E2379" w:rsidRPr="00BB44F8" w:rsidRDefault="009E2379" w:rsidP="00BB44F8">
            <w:r w:rsidRPr="00BB44F8">
              <w:t>5</w:t>
            </w:r>
          </w:p>
        </w:tc>
        <w:tc>
          <w:tcPr>
            <w:tcW w:w="4394" w:type="dxa"/>
          </w:tcPr>
          <w:p w:rsidR="00EE4EA5" w:rsidRPr="00BB44F8" w:rsidRDefault="005B77B5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versucht die zwischengespeicherten Stundeneinträge trotz unterbrochener Verbindung zu übertragen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394" w:type="dxa"/>
          </w:tcPr>
          <w:p w:rsidR="005B77B5" w:rsidRDefault="005B77B5" w:rsidP="005B77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auf dem Client nicht gelöscht und es wird eine Fehlermeldung angezeigt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  <w:p w:rsidR="009E2379" w:rsidRPr="00BB44F8" w:rsidRDefault="009E2379" w:rsidP="00BB44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</w:p>
        </w:tc>
      </w:tr>
    </w:tbl>
    <w:p w:rsidR="00130651" w:rsidRDefault="00281C11" w:rsidP="00EE4EA5">
      <w:pPr>
        <w:pStyle w:val="berschrift3"/>
      </w:pPr>
      <w:bookmarkStart w:id="10" w:name="_Toc294537961"/>
      <w:r>
        <w:t>Testprotokoll</w:t>
      </w:r>
      <w:bookmarkEnd w:id="10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281C11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#</w:t>
            </w:r>
          </w:p>
        </w:tc>
        <w:tc>
          <w:tcPr>
            <w:tcW w:w="7513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281C11" w:rsidRDefault="00281C11" w:rsidP="00281C1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1</w:t>
            </w:r>
          </w:p>
        </w:tc>
        <w:tc>
          <w:tcPr>
            <w:tcW w:w="7513" w:type="dxa"/>
          </w:tcPr>
          <w:p w:rsidR="00281C11" w:rsidRDefault="008D7BDB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mit lokaler</w:t>
            </w:r>
            <w:r w:rsidR="00A46A77">
              <w:t xml:space="preserve"> ID wurde erstellt</w:t>
            </w:r>
          </w:p>
        </w:tc>
        <w:tc>
          <w:tcPr>
            <w:tcW w:w="1307" w:type="dxa"/>
          </w:tcPr>
          <w:p w:rsidR="00281C11" w:rsidRDefault="00E22A16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2</w:t>
            </w:r>
          </w:p>
        </w:tc>
        <w:tc>
          <w:tcPr>
            <w:tcW w:w="7513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Stundeneintrag wurde erfolgreich übermittelt</w:t>
            </w:r>
          </w:p>
        </w:tc>
        <w:tc>
          <w:tcPr>
            <w:tcW w:w="1307" w:type="dxa"/>
          </w:tcPr>
          <w:p w:rsidR="00281C11" w:rsidRDefault="00952442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3</w:t>
            </w:r>
          </w:p>
        </w:tc>
        <w:tc>
          <w:tcPr>
            <w:tcW w:w="7513" w:type="dxa"/>
          </w:tcPr>
          <w:p w:rsidR="00281C11" w:rsidRDefault="004503B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Meldung wurde angezeigt, nicht übertragene Stundenein</w:t>
            </w:r>
            <w:r w:rsidR="007666AA">
              <w:t>träge bleiben lokal gespeichert</w:t>
            </w:r>
          </w:p>
        </w:tc>
        <w:tc>
          <w:tcPr>
            <w:tcW w:w="1307" w:type="dxa"/>
          </w:tcPr>
          <w:p w:rsidR="00281C11" w:rsidRDefault="005B77B5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4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Die verbliebenen Stundeneinträge konnten erfolgreich übertragen werden</w:t>
            </w:r>
          </w:p>
        </w:tc>
        <w:tc>
          <w:tcPr>
            <w:tcW w:w="1307" w:type="dxa"/>
          </w:tcPr>
          <w:p w:rsidR="00281C11" w:rsidRDefault="00462B55" w:rsidP="00281C1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281C11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281C11" w:rsidRDefault="00281C11" w:rsidP="00281C11">
            <w:r>
              <w:t>5</w:t>
            </w:r>
          </w:p>
        </w:tc>
        <w:tc>
          <w:tcPr>
            <w:tcW w:w="7513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Fehlermeldung wird angeze</w:t>
            </w:r>
            <w:r w:rsidR="007666AA">
              <w:t xml:space="preserve">igt, Stundeneinträge bleiben in </w:t>
            </w:r>
            <w:r>
              <w:t>Datenbank erhalten</w:t>
            </w:r>
          </w:p>
        </w:tc>
        <w:tc>
          <w:tcPr>
            <w:tcW w:w="1307" w:type="dxa"/>
          </w:tcPr>
          <w:p w:rsidR="00281C11" w:rsidRDefault="00CD467D" w:rsidP="00281C1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5D4B0F" w:rsidRDefault="005D4B0F" w:rsidP="005D4B0F">
      <w:bookmarkStart w:id="11" w:name="_Toc288840388"/>
    </w:p>
    <w:p w:rsidR="005D4B0F" w:rsidRDefault="005D4B0F">
      <w:pPr>
        <w:rPr>
          <w:spacing w:val="15"/>
          <w:sz w:val="22"/>
          <w:szCs w:val="22"/>
        </w:rPr>
      </w:pPr>
      <w:r>
        <w:br w:type="page"/>
      </w:r>
    </w:p>
    <w:p w:rsidR="004D5E1E" w:rsidRDefault="004D5E1E" w:rsidP="004D5E1E">
      <w:pPr>
        <w:pStyle w:val="berschrift2"/>
      </w:pPr>
      <w:bookmarkStart w:id="12" w:name="_Toc294537962"/>
      <w:r>
        <w:lastRenderedPageBreak/>
        <w:t>UC2</w:t>
      </w:r>
      <w:r w:rsidR="005D4B0F">
        <w:t xml:space="preserve"> </w:t>
      </w:r>
      <w:r>
        <w:t>CRUD Stundeneintrag</w:t>
      </w:r>
      <w:bookmarkEnd w:id="11"/>
      <w:bookmarkEnd w:id="12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4394"/>
        <w:gridCol w:w="4426"/>
      </w:tblGrid>
      <w:tr w:rsidR="004D5E1E" w:rsidRPr="00BB44F8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#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Beschreibung</w:t>
            </w:r>
          </w:p>
        </w:tc>
        <w:tc>
          <w:tcPr>
            <w:tcW w:w="4426" w:type="dxa"/>
          </w:tcPr>
          <w:p w:rsidR="004D5E1E" w:rsidRPr="00BB44F8" w:rsidRDefault="004D5E1E" w:rsidP="004D5E1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B44F8">
              <w:t>Erwartetes Ergebnis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1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erfassen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2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bearbeiten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Die Daten werden korrekt abgelegt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  <w:tr w:rsidR="004D5E1E" w:rsidRPr="00BB44F8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4D5E1E" w:rsidRPr="00BB44F8" w:rsidRDefault="004D5E1E" w:rsidP="004D5E1E">
            <w:r w:rsidRPr="00BB44F8">
              <w:t>3</w:t>
            </w:r>
          </w:p>
        </w:tc>
        <w:tc>
          <w:tcPr>
            <w:tcW w:w="4394" w:type="dxa"/>
          </w:tcPr>
          <w:p w:rsidR="004D5E1E" w:rsidRPr="00BB44F8" w:rsidRDefault="004D5E1E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Der Benutzer kann einen Stundeneintrag über den Browser löschen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  <w:tc>
          <w:tcPr>
            <w:tcW w:w="4426" w:type="dxa"/>
          </w:tcPr>
          <w:p w:rsidR="004D5E1E" w:rsidRPr="00BB44F8" w:rsidRDefault="00EF202F" w:rsidP="004D5E1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</w:rPr>
            </w:pPr>
            <w:r w:rsidRPr="00BB44F8">
              <w:rPr>
                <w:rFonts w:ascii="Calibri" w:hAnsi="Calibri" w:cs="Calibri"/>
                <w:color w:val="000000"/>
              </w:rPr>
              <w:t>D</w:t>
            </w:r>
            <w:r w:rsidR="00A34C4E">
              <w:rPr>
                <w:rFonts w:ascii="Calibri" w:hAnsi="Calibri" w:cs="Calibri"/>
                <w:color w:val="000000"/>
              </w:rPr>
              <w:t>ie Daten werden korrekt entfernt</w:t>
            </w:r>
            <w:r w:rsidR="007666AA">
              <w:rPr>
                <w:rFonts w:ascii="Calibri" w:hAnsi="Calibri" w:cs="Calibri"/>
                <w:color w:val="000000"/>
              </w:rPr>
              <w:t>.</w:t>
            </w:r>
          </w:p>
        </w:tc>
      </w:tr>
    </w:tbl>
    <w:p w:rsidR="004D5E1E" w:rsidRDefault="00EE4EA5" w:rsidP="00EE4EA5">
      <w:pPr>
        <w:pStyle w:val="berschrift3"/>
      </w:pPr>
      <w:bookmarkStart w:id="13" w:name="_Toc294537963"/>
      <w:r>
        <w:t>Testprotokoll</w:t>
      </w:r>
      <w:bookmarkEnd w:id="13"/>
    </w:p>
    <w:tbl>
      <w:tblPr>
        <w:tblStyle w:val="MittlereSchattierung1-Akzent1"/>
        <w:tblW w:w="0" w:type="auto"/>
        <w:tblInd w:w="57" w:type="dxa"/>
        <w:tblLook w:val="04A0" w:firstRow="1" w:lastRow="0" w:firstColumn="1" w:lastColumn="0" w:noHBand="0" w:noVBand="1"/>
      </w:tblPr>
      <w:tblGrid>
        <w:gridCol w:w="392"/>
        <w:gridCol w:w="7513"/>
        <w:gridCol w:w="1307"/>
      </w:tblGrid>
      <w:tr w:rsidR="00EE4EA5" w:rsidTr="00F73B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EE4EA5" w:rsidRDefault="00EE4EA5" w:rsidP="00EE4EA5">
            <w:r>
              <w:t>#</w:t>
            </w:r>
          </w:p>
        </w:tc>
        <w:tc>
          <w:tcPr>
            <w:tcW w:w="7513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Erhaltenes Ergebnis</w:t>
            </w:r>
          </w:p>
        </w:tc>
        <w:tc>
          <w:tcPr>
            <w:tcW w:w="1307" w:type="dxa"/>
          </w:tcPr>
          <w:p w:rsidR="00EE4EA5" w:rsidRDefault="00EE4EA5" w:rsidP="00EE4E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Resultat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1</w:t>
            </w:r>
          </w:p>
        </w:tc>
        <w:tc>
          <w:tcPr>
            <w:tcW w:w="7513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mit korrekten Daten erstellt</w:t>
            </w:r>
          </w:p>
        </w:tc>
        <w:tc>
          <w:tcPr>
            <w:tcW w:w="1307" w:type="dxa"/>
          </w:tcPr>
          <w:p w:rsidR="00363423" w:rsidRDefault="00CF7991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2</w:t>
            </w:r>
          </w:p>
        </w:tc>
        <w:tc>
          <w:tcPr>
            <w:tcW w:w="7513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Daten wurden im Stundeneintrag korrekt angepasst</w:t>
            </w:r>
          </w:p>
        </w:tc>
        <w:tc>
          <w:tcPr>
            <w:tcW w:w="1307" w:type="dxa"/>
          </w:tcPr>
          <w:p w:rsidR="00363423" w:rsidRDefault="00DE423E" w:rsidP="00EE4EA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Ok</w:t>
            </w:r>
          </w:p>
        </w:tc>
      </w:tr>
      <w:tr w:rsidR="00363423" w:rsidTr="00F73B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2" w:type="dxa"/>
          </w:tcPr>
          <w:p w:rsidR="00363423" w:rsidRDefault="00363423" w:rsidP="00EE4EA5">
            <w:r>
              <w:t>3</w:t>
            </w:r>
          </w:p>
        </w:tc>
        <w:tc>
          <w:tcPr>
            <w:tcW w:w="7513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Stundeneintrag wurde erfolgreich gelöscht</w:t>
            </w:r>
          </w:p>
        </w:tc>
        <w:tc>
          <w:tcPr>
            <w:tcW w:w="1307" w:type="dxa"/>
          </w:tcPr>
          <w:p w:rsidR="00363423" w:rsidRDefault="00A34C4E" w:rsidP="00EE4E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Ok</w:t>
            </w:r>
          </w:p>
        </w:tc>
      </w:tr>
    </w:tbl>
    <w:p w:rsidR="00A85358" w:rsidRDefault="00A85358">
      <w:pPr>
        <w:rPr>
          <w:b/>
          <w:bCs/>
          <w:color w:val="FFFFFF" w:themeColor="background1"/>
          <w:spacing w:val="15"/>
          <w:sz w:val="22"/>
          <w:szCs w:val="22"/>
        </w:rPr>
      </w:pPr>
      <w:r>
        <w:br w:type="page"/>
      </w:r>
    </w:p>
    <w:p w:rsidR="00606975" w:rsidRDefault="00606975" w:rsidP="00606975">
      <w:pPr>
        <w:pStyle w:val="berschrift1"/>
      </w:pPr>
      <w:bookmarkStart w:id="14" w:name="_Toc294537964"/>
      <w:r>
        <w:lastRenderedPageBreak/>
        <w:t>Unit Tests</w:t>
      </w:r>
      <w:bookmarkEnd w:id="14"/>
    </w:p>
    <w:p w:rsidR="00490051" w:rsidRPr="00490051" w:rsidRDefault="00490051" w:rsidP="00490051">
      <w:r>
        <w:t>Die Unit Tests der Client</w:t>
      </w:r>
      <w:r w:rsidR="005D4B0F">
        <w:t>-</w:t>
      </w:r>
      <w:r>
        <w:t xml:space="preserve"> und Serverapplikation werden in den weiteren Unterkapiteln beschrieben. Dabei wird als erste</w:t>
      </w:r>
      <w:r w:rsidR="00A37711">
        <w:t xml:space="preserve">s die Gesamtübersicht der Tests </w:t>
      </w:r>
      <w:r w:rsidR="00767503">
        <w:t>aufgezeigt und danach die Testklassen genauer beschrieben.</w:t>
      </w:r>
    </w:p>
    <w:p w:rsidR="0064587B" w:rsidRDefault="007E1219" w:rsidP="0064587B">
      <w:pPr>
        <w:pStyle w:val="berschrift2"/>
      </w:pPr>
      <w:bookmarkStart w:id="15" w:name="_Toc294537965"/>
      <w:r>
        <w:t>Client</w:t>
      </w:r>
      <w:bookmarkEnd w:id="15"/>
    </w:p>
    <w:p w:rsidR="00034AC5" w:rsidRDefault="00391030" w:rsidP="00391030">
      <w:r>
        <w:rPr>
          <w:noProof/>
          <w:lang w:eastAsia="de-CH"/>
        </w:rPr>
        <w:drawing>
          <wp:inline distT="0" distB="0" distL="0" distR="0" wp14:anchorId="1E84966E" wp14:editId="5F8BC856">
            <wp:extent cx="3895725" cy="1428750"/>
            <wp:effectExtent l="0" t="0" r="9525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drawing>
          <wp:inline distT="0" distB="0" distL="0" distR="0" wp14:anchorId="21D4F284" wp14:editId="01687132">
            <wp:extent cx="4019550" cy="110490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drawing>
          <wp:inline distT="0" distB="0" distL="0" distR="0" wp14:anchorId="0A83396C" wp14:editId="673E8A73">
            <wp:extent cx="4000500" cy="5429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drawing>
          <wp:inline distT="0" distB="0" distL="0" distR="0" wp14:anchorId="154D52E8" wp14:editId="52725A08">
            <wp:extent cx="3943350" cy="3448050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391030" w:rsidRDefault="00391030" w:rsidP="00391030">
      <w:r>
        <w:rPr>
          <w:noProof/>
          <w:lang w:eastAsia="de-CH"/>
        </w:rPr>
        <w:lastRenderedPageBreak/>
        <w:drawing>
          <wp:inline distT="0" distB="0" distL="0" distR="0" wp14:anchorId="1676463D" wp14:editId="52714B68">
            <wp:extent cx="4086225" cy="3352800"/>
            <wp:effectExtent l="0" t="0" r="9525" b="0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030" w:rsidRDefault="00391030" w:rsidP="00391030"/>
    <w:p w:rsidR="00F40B0D" w:rsidRDefault="00391030" w:rsidP="00391030">
      <w:r>
        <w:rPr>
          <w:noProof/>
          <w:lang w:eastAsia="de-CH"/>
        </w:rPr>
        <w:drawing>
          <wp:inline distT="0" distB="0" distL="0" distR="0" wp14:anchorId="6E1B658D" wp14:editId="2C13C936">
            <wp:extent cx="4324350" cy="1123950"/>
            <wp:effectExtent l="0" t="0" r="0" b="0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5358" w:rsidRDefault="006A2ABF" w:rsidP="00F40B0D">
      <w:pPr>
        <w:pStyle w:val="Beschriftung"/>
      </w:pPr>
      <w:bookmarkStart w:id="16" w:name="_Toc294537969"/>
      <w:r>
        <w:t xml:space="preserve">Abbildung </w:t>
      </w:r>
      <w:r w:rsidR="007D61E2">
        <w:fldChar w:fldCharType="begin"/>
      </w:r>
      <w:r w:rsidR="007D61E2">
        <w:instrText xml:space="preserve"> SEQ Abbildung \* ARABIC </w:instrText>
      </w:r>
      <w:r w:rsidR="007D61E2">
        <w:fldChar w:fldCharType="separate"/>
      </w:r>
      <w:r w:rsidR="00FD7F37">
        <w:rPr>
          <w:noProof/>
        </w:rPr>
        <w:t>1</w:t>
      </w:r>
      <w:r w:rsidR="007D61E2">
        <w:rPr>
          <w:noProof/>
        </w:rPr>
        <w:fldChar w:fldCharType="end"/>
      </w:r>
      <w:r w:rsidR="00A574A9">
        <w:rPr>
          <w:noProof/>
        </w:rPr>
        <w:t xml:space="preserve"> </w:t>
      </w:r>
      <w:r w:rsidR="007666AA">
        <w:t>-</w:t>
      </w:r>
      <w:r w:rsidR="00A574A9">
        <w:t xml:space="preserve"> </w:t>
      </w:r>
      <w:r w:rsidR="00C04DE0">
        <w:t xml:space="preserve">Auflistung </w:t>
      </w:r>
      <w:r w:rsidR="00D9569D">
        <w:t xml:space="preserve">und Ergebnis </w:t>
      </w:r>
      <w:r w:rsidR="00C04DE0">
        <w:t>der durc</w:t>
      </w:r>
      <w:r w:rsidR="004A0612">
        <w:t>hgeführten Tests für die Client</w:t>
      </w:r>
      <w:r w:rsidR="00C04DE0">
        <w:t xml:space="preserve"> Applikation</w:t>
      </w:r>
      <w:bookmarkEnd w:id="16"/>
    </w:p>
    <w:p w:rsidR="00770650" w:rsidRDefault="00770650">
      <w:r>
        <w:br w:type="page"/>
      </w:r>
    </w:p>
    <w:p w:rsidR="007E1219" w:rsidRDefault="007E1219" w:rsidP="007E1219">
      <w:pPr>
        <w:pStyle w:val="berschrift2"/>
      </w:pPr>
      <w:bookmarkStart w:id="17" w:name="_Toc294537966"/>
      <w:r>
        <w:lastRenderedPageBreak/>
        <w:t>Server</w:t>
      </w:r>
      <w:bookmarkEnd w:id="17"/>
    </w:p>
    <w:p w:rsidR="00AD1775" w:rsidRDefault="00770650" w:rsidP="00AD1775">
      <w:pPr>
        <w:pStyle w:val="berschrift3"/>
      </w:pPr>
      <w:bookmarkStart w:id="18" w:name="_Toc294537967"/>
      <w:r>
        <w:t>Unit</w:t>
      </w:r>
      <w:bookmarkEnd w:id="18"/>
    </w:p>
    <w:p w:rsidR="00770650" w:rsidRDefault="00770650" w:rsidP="007228D9">
      <w:pPr>
        <w:pStyle w:val="Beschriftung"/>
      </w:pPr>
      <w:r>
        <w:rPr>
          <w:noProof/>
          <w:lang w:eastAsia="de-CH"/>
        </w:rPr>
        <w:drawing>
          <wp:inline distT="0" distB="0" distL="0" distR="0" wp14:anchorId="1A809460" wp14:editId="5CF2CEE4">
            <wp:extent cx="5760720" cy="3299277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99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7531" w:rsidRDefault="007228D9" w:rsidP="007228D9">
      <w:pPr>
        <w:pStyle w:val="Beschriftung"/>
      </w:pPr>
      <w:bookmarkStart w:id="19" w:name="_Toc294537970"/>
      <w:r>
        <w:t xml:space="preserve">Abbildung </w:t>
      </w:r>
      <w:r w:rsidR="007D61E2">
        <w:fldChar w:fldCharType="begin"/>
      </w:r>
      <w:r w:rsidR="007D61E2">
        <w:instrText xml:space="preserve"> SEQ Abbildung \* ARABIC </w:instrText>
      </w:r>
      <w:r w:rsidR="007D61E2">
        <w:fldChar w:fldCharType="separate"/>
      </w:r>
      <w:r w:rsidR="00FD7F37">
        <w:rPr>
          <w:noProof/>
        </w:rPr>
        <w:t>2</w:t>
      </w:r>
      <w:r w:rsidR="007D61E2">
        <w:rPr>
          <w:noProof/>
        </w:rPr>
        <w:fldChar w:fldCharType="end"/>
      </w:r>
      <w:r>
        <w:t xml:space="preserve"> </w:t>
      </w:r>
      <w:r w:rsidR="007666AA">
        <w:t>-</w:t>
      </w:r>
      <w:r>
        <w:t xml:space="preserve"> Auflistung, Abdeckungsrate und Ergebnis der durchgeführten Tests für die Server Applikation</w:t>
      </w:r>
      <w:bookmarkEnd w:id="19"/>
    </w:p>
    <w:p w:rsidR="00FD7F37" w:rsidRDefault="00FD7F37">
      <w:r>
        <w:br w:type="page"/>
      </w:r>
    </w:p>
    <w:p w:rsidR="00770650" w:rsidRDefault="00770650" w:rsidP="00770650">
      <w:pPr>
        <w:pStyle w:val="berschrift3"/>
      </w:pPr>
      <w:bookmarkStart w:id="20" w:name="_Toc294537968"/>
      <w:proofErr w:type="spellStart"/>
      <w:r>
        <w:lastRenderedPageBreak/>
        <w:t>Functional</w:t>
      </w:r>
      <w:bookmarkEnd w:id="20"/>
      <w:proofErr w:type="spellEnd"/>
    </w:p>
    <w:p w:rsidR="00770650" w:rsidRDefault="00FD7F37" w:rsidP="00770650">
      <w:r>
        <w:rPr>
          <w:noProof/>
          <w:lang w:eastAsia="de-CH"/>
        </w:rPr>
        <w:drawing>
          <wp:inline distT="0" distB="0" distL="0" distR="0" wp14:anchorId="43C0D69D" wp14:editId="5C5FDF15">
            <wp:extent cx="5760720" cy="4360043"/>
            <wp:effectExtent l="0" t="0" r="0" b="0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6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F37" w:rsidRPr="00770650" w:rsidRDefault="00FD7F37" w:rsidP="00770650">
      <w:r>
        <w:rPr>
          <w:noProof/>
          <w:lang w:eastAsia="de-CH"/>
        </w:rPr>
        <w:drawing>
          <wp:inline distT="0" distB="0" distL="0" distR="0" wp14:anchorId="5F068B2E" wp14:editId="3E11E813">
            <wp:extent cx="5760720" cy="2035789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50" w:rsidRPr="00770650" w:rsidRDefault="00770650" w:rsidP="00770650">
      <w:pPr>
        <w:pStyle w:val="Beschriftung"/>
      </w:pPr>
      <w:bookmarkStart w:id="21" w:name="_Toc294537971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FD7F37">
        <w:rPr>
          <w:noProof/>
        </w:rPr>
        <w:t>3</w:t>
      </w:r>
      <w:r>
        <w:rPr>
          <w:noProof/>
        </w:rPr>
        <w:fldChar w:fldCharType="end"/>
      </w:r>
      <w:r>
        <w:t xml:space="preserve"> - Auflistung, Abdeckungsrate und Ergebnis der durchgeführten Tests für die Server Applikation</w:t>
      </w:r>
      <w:bookmarkEnd w:id="21"/>
    </w:p>
    <w:p w:rsidR="009549C2" w:rsidRDefault="00D055B3" w:rsidP="0017688C">
      <w:pPr>
        <w:pStyle w:val="berschrift4"/>
        <w:rPr>
          <w:lang w:val="en-GB"/>
        </w:rPr>
      </w:pPr>
      <w:proofErr w:type="spellStart"/>
      <w:r>
        <w:rPr>
          <w:lang w:val="en-GB"/>
        </w:rPr>
        <w:t>Ausgabe</w:t>
      </w:r>
      <w:proofErr w:type="spellEnd"/>
    </w:p>
    <w:p w:rsidR="00FD7F37" w:rsidRDefault="00770650" w:rsidP="00FD7F37">
      <w:pPr>
        <w:keepNext/>
      </w:pPr>
      <w:r>
        <w:rPr>
          <w:noProof/>
          <w:lang w:eastAsia="de-CH"/>
        </w:rPr>
        <w:drawing>
          <wp:inline distT="0" distB="0" distL="0" distR="0" wp14:anchorId="64A841D0" wp14:editId="25F1C1E0">
            <wp:extent cx="5760720" cy="1281249"/>
            <wp:effectExtent l="0" t="0" r="0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1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650" w:rsidRDefault="00FD7F37" w:rsidP="00FD7F37">
      <w:pPr>
        <w:pStyle w:val="Beschriftung"/>
        <w:rPr>
          <w:lang w:val="en-GB"/>
        </w:rPr>
      </w:pPr>
      <w:bookmarkStart w:id="22" w:name="_Toc294537972"/>
      <w:r>
        <w:t xml:space="preserve">Abbildung </w:t>
      </w:r>
      <w:fldSimple w:instr=" SEQ Abbildung \* ARABIC ">
        <w:r>
          <w:rPr>
            <w:noProof/>
          </w:rPr>
          <w:t>4</w:t>
        </w:r>
      </w:fldSimple>
      <w:r>
        <w:t xml:space="preserve"> - Test Ausgabe</w:t>
      </w:r>
      <w:bookmarkEnd w:id="22"/>
    </w:p>
    <w:sectPr w:rsidR="00770650" w:rsidSect="008E328B">
      <w:headerReference w:type="default" r:id="rId20"/>
      <w:footerReference w:type="default" r:id="rId21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61E2" w:rsidRDefault="007D61E2" w:rsidP="008F2373">
      <w:pPr>
        <w:spacing w:after="0"/>
      </w:pPr>
      <w:r>
        <w:separator/>
      </w:r>
    </w:p>
  </w:endnote>
  <w:endnote w:type="continuationSeparator" w:id="0">
    <w:p w:rsidR="007D61E2" w:rsidRDefault="007D61E2" w:rsidP="008F237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E65A6">
    <w:pPr>
      <w:pStyle w:val="Fuzeile"/>
    </w:pPr>
    <w:r w:rsidRPr="00EE2AB1">
      <w:rPr>
        <w:lang w:val="en-GB"/>
      </w:rPr>
      <w:t>EL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HC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SD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TD</w:t>
    </w:r>
    <w:r w:rsidR="008F2373" w:rsidRPr="00EE2AB1">
      <w:rPr>
        <w:lang w:val="en-GB"/>
      </w:rPr>
      <w:t xml:space="preserve">, </w:t>
    </w:r>
    <w:r w:rsidRPr="00EE2AB1">
      <w:rPr>
        <w:lang w:val="en-GB"/>
      </w:rPr>
      <w:t>WR</w:t>
    </w:r>
    <w:r w:rsidR="008F2373" w:rsidRPr="00EE2AB1">
      <w:rPr>
        <w:lang w:val="en-GB"/>
      </w:rPr>
      <w:tab/>
    </w:r>
    <w:r w:rsidR="00016E6C">
      <w:fldChar w:fldCharType="begin"/>
    </w:r>
    <w:r>
      <w:instrText xml:space="preserve"> DATE  \@ "d. MMMM yyyy"  \* MERGEFORMAT </w:instrText>
    </w:r>
    <w:r w:rsidR="00016E6C">
      <w:fldChar w:fldCharType="separate"/>
    </w:r>
    <w:r w:rsidR="002E2F93">
      <w:rPr>
        <w:noProof/>
      </w:rPr>
      <w:t>30. Mai 2011</w:t>
    </w:r>
    <w:r w:rsidR="00016E6C">
      <w:fldChar w:fldCharType="end"/>
    </w:r>
    <w:r>
      <w:tab/>
    </w:r>
    <w:r w:rsidR="008F2373">
      <w:rPr>
        <w:lang w:val="de-DE"/>
      </w:rPr>
      <w:t xml:space="preserve">Seite </w:t>
    </w:r>
    <w:r w:rsidR="00016E6C">
      <w:rPr>
        <w:b/>
      </w:rPr>
      <w:fldChar w:fldCharType="begin"/>
    </w:r>
    <w:r w:rsidR="008F2373">
      <w:rPr>
        <w:b/>
      </w:rPr>
      <w:instrText>PAGE  \* Arabic  \* MERGEFORMAT</w:instrText>
    </w:r>
    <w:r w:rsidR="00016E6C">
      <w:rPr>
        <w:b/>
      </w:rPr>
      <w:fldChar w:fldCharType="separate"/>
    </w:r>
    <w:r w:rsidR="00192DFF" w:rsidRPr="00192DFF">
      <w:rPr>
        <w:b/>
        <w:noProof/>
        <w:lang w:val="de-DE"/>
      </w:rPr>
      <w:t>1</w:t>
    </w:r>
    <w:r w:rsidR="00016E6C">
      <w:rPr>
        <w:b/>
      </w:rPr>
      <w:fldChar w:fldCharType="end"/>
    </w:r>
    <w:r w:rsidR="008F2373">
      <w:rPr>
        <w:lang w:val="de-DE"/>
      </w:rPr>
      <w:t xml:space="preserve"> von </w:t>
    </w:r>
    <w:r w:rsidR="007D61E2">
      <w:fldChar w:fldCharType="begin"/>
    </w:r>
    <w:r w:rsidR="007D61E2">
      <w:instrText>NUMPAGES  \* Arabic  \* MERGEFORMAT</w:instrText>
    </w:r>
    <w:r w:rsidR="007D61E2">
      <w:fldChar w:fldCharType="separate"/>
    </w:r>
    <w:r w:rsidR="00192DFF" w:rsidRPr="00192DFF">
      <w:rPr>
        <w:b/>
        <w:noProof/>
        <w:lang w:val="de-DE"/>
      </w:rPr>
      <w:t>7</w:t>
    </w:r>
    <w:r w:rsidR="007D61E2">
      <w:rPr>
        <w:b/>
        <w:noProof/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61E2" w:rsidRDefault="007D61E2" w:rsidP="008F2373">
      <w:pPr>
        <w:spacing w:after="0"/>
      </w:pPr>
      <w:r>
        <w:separator/>
      </w:r>
    </w:p>
  </w:footnote>
  <w:footnote w:type="continuationSeparator" w:id="0">
    <w:p w:rsidR="007D61E2" w:rsidRDefault="007D61E2" w:rsidP="008F2373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2373" w:rsidRDefault="0026560F">
    <w:pPr>
      <w:pStyle w:val="Kopfzeile"/>
    </w:pPr>
    <w:r>
      <w:rPr>
        <w:noProof/>
        <w:lang w:eastAsia="de-CH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4871085</wp:posOffset>
          </wp:positionH>
          <wp:positionV relativeFrom="paragraph">
            <wp:posOffset>-153035</wp:posOffset>
          </wp:positionV>
          <wp:extent cx="967105" cy="378460"/>
          <wp:effectExtent l="0" t="0" r="4445" b="2540"/>
          <wp:wrapThrough wrapText="bothSides">
            <wp:wrapPolygon edited="0">
              <wp:start x="0" y="0"/>
              <wp:lineTo x="0" y="20658"/>
              <wp:lineTo x="21274" y="20658"/>
              <wp:lineTo x="21274" y="0"/>
              <wp:lineTo x="0" y="0"/>
            </wp:wrapPolygon>
          </wp:wrapThrough>
          <wp:docPr id="1" name="Grafik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:\hsr\se2p_svn.elmermx.ch\doc\media\logo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67105" cy="378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F2373">
      <w:t>SE2 Projekt MRT</w:t>
    </w:r>
    <w:r w:rsidR="00842C57">
      <w:t xml:space="preserve"> – Systemtest Dokumentation</w:t>
    </w:r>
    <w:r w:rsidR="008F2373">
      <w:tab/>
    </w:r>
    <w:r w:rsidR="00E87169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D0F67"/>
    <w:multiLevelType w:val="hybridMultilevel"/>
    <w:tmpl w:val="FDFE7C4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8E48AC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AB550D"/>
    <w:multiLevelType w:val="hybridMultilevel"/>
    <w:tmpl w:val="011E213C"/>
    <w:lvl w:ilvl="0" w:tplc="E0B06DCA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9C3E96"/>
    <w:multiLevelType w:val="hybridMultilevel"/>
    <w:tmpl w:val="635ACE5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C66E52"/>
    <w:multiLevelType w:val="multilevel"/>
    <w:tmpl w:val="08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BC0634B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6C7E6169"/>
    <w:multiLevelType w:val="hybridMultilevel"/>
    <w:tmpl w:val="C870222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4896A32"/>
    <w:multiLevelType w:val="hybridMultilevel"/>
    <w:tmpl w:val="A926C35C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C64928"/>
    <w:multiLevelType w:val="hybridMultilevel"/>
    <w:tmpl w:val="B40CBD2C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3"/>
  </w:num>
  <w:num w:numId="7">
    <w:abstractNumId w:val="7"/>
  </w:num>
  <w:num w:numId="8">
    <w:abstractNumId w:val="0"/>
  </w:num>
  <w:num w:numId="9">
    <w:abstractNumId w:val="8"/>
  </w:num>
  <w:num w:numId="10">
    <w:abstractNumId w:val="4"/>
    <w:lvlOverride w:ilvl="0">
      <w:startOverride w:val="1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42C57"/>
    <w:rsid w:val="00016E6C"/>
    <w:rsid w:val="00034AC5"/>
    <w:rsid w:val="000565DE"/>
    <w:rsid w:val="00091347"/>
    <w:rsid w:val="00097AB6"/>
    <w:rsid w:val="000A2C34"/>
    <w:rsid w:val="000B658F"/>
    <w:rsid w:val="000E71F7"/>
    <w:rsid w:val="00107F72"/>
    <w:rsid w:val="0011445F"/>
    <w:rsid w:val="00130651"/>
    <w:rsid w:val="001526E3"/>
    <w:rsid w:val="001609C2"/>
    <w:rsid w:val="0017688C"/>
    <w:rsid w:val="00192DFF"/>
    <w:rsid w:val="001A2A82"/>
    <w:rsid w:val="001B4A81"/>
    <w:rsid w:val="001C3C55"/>
    <w:rsid w:val="001D17F5"/>
    <w:rsid w:val="001F1125"/>
    <w:rsid w:val="001F2A8C"/>
    <w:rsid w:val="001F476D"/>
    <w:rsid w:val="00207406"/>
    <w:rsid w:val="00223137"/>
    <w:rsid w:val="00230A9D"/>
    <w:rsid w:val="00243812"/>
    <w:rsid w:val="00256848"/>
    <w:rsid w:val="00263F41"/>
    <w:rsid w:val="0026560F"/>
    <w:rsid w:val="00281C11"/>
    <w:rsid w:val="002840DC"/>
    <w:rsid w:val="002A0EA3"/>
    <w:rsid w:val="002E16A4"/>
    <w:rsid w:val="002E2F93"/>
    <w:rsid w:val="002E65A6"/>
    <w:rsid w:val="002F28DD"/>
    <w:rsid w:val="00307CBB"/>
    <w:rsid w:val="003119C2"/>
    <w:rsid w:val="003128D5"/>
    <w:rsid w:val="00353578"/>
    <w:rsid w:val="00363423"/>
    <w:rsid w:val="003858B2"/>
    <w:rsid w:val="00391030"/>
    <w:rsid w:val="003A0ADD"/>
    <w:rsid w:val="003A5C55"/>
    <w:rsid w:val="003A7531"/>
    <w:rsid w:val="003C3BB7"/>
    <w:rsid w:val="003E40FB"/>
    <w:rsid w:val="00410AD4"/>
    <w:rsid w:val="004503BD"/>
    <w:rsid w:val="00451B60"/>
    <w:rsid w:val="00462B55"/>
    <w:rsid w:val="00480630"/>
    <w:rsid w:val="00490051"/>
    <w:rsid w:val="004A0612"/>
    <w:rsid w:val="004C6F9B"/>
    <w:rsid w:val="004D3BA2"/>
    <w:rsid w:val="004D5E1E"/>
    <w:rsid w:val="004D637B"/>
    <w:rsid w:val="004D7797"/>
    <w:rsid w:val="00530DEC"/>
    <w:rsid w:val="005540DD"/>
    <w:rsid w:val="0059065D"/>
    <w:rsid w:val="005A44F6"/>
    <w:rsid w:val="005B081C"/>
    <w:rsid w:val="005B77B5"/>
    <w:rsid w:val="005D4B0F"/>
    <w:rsid w:val="005E1D61"/>
    <w:rsid w:val="005E3D26"/>
    <w:rsid w:val="005E6C04"/>
    <w:rsid w:val="00606975"/>
    <w:rsid w:val="006156A4"/>
    <w:rsid w:val="0064587B"/>
    <w:rsid w:val="00651384"/>
    <w:rsid w:val="0067168D"/>
    <w:rsid w:val="0068440F"/>
    <w:rsid w:val="006939B6"/>
    <w:rsid w:val="0069400E"/>
    <w:rsid w:val="00695F14"/>
    <w:rsid w:val="006A2ABF"/>
    <w:rsid w:val="006B78C7"/>
    <w:rsid w:val="006C6507"/>
    <w:rsid w:val="006F2255"/>
    <w:rsid w:val="007228D9"/>
    <w:rsid w:val="00736E72"/>
    <w:rsid w:val="0075029B"/>
    <w:rsid w:val="007537D1"/>
    <w:rsid w:val="00761690"/>
    <w:rsid w:val="007666AA"/>
    <w:rsid w:val="00767503"/>
    <w:rsid w:val="00770650"/>
    <w:rsid w:val="00772BA4"/>
    <w:rsid w:val="007A158A"/>
    <w:rsid w:val="007A56F2"/>
    <w:rsid w:val="007B442E"/>
    <w:rsid w:val="007D2B9F"/>
    <w:rsid w:val="007D405F"/>
    <w:rsid w:val="007D61E2"/>
    <w:rsid w:val="007E1219"/>
    <w:rsid w:val="007E1B33"/>
    <w:rsid w:val="00824980"/>
    <w:rsid w:val="00842C57"/>
    <w:rsid w:val="00870C31"/>
    <w:rsid w:val="008722E3"/>
    <w:rsid w:val="00887085"/>
    <w:rsid w:val="008A4E18"/>
    <w:rsid w:val="008C54BF"/>
    <w:rsid w:val="008D265F"/>
    <w:rsid w:val="008D7BDB"/>
    <w:rsid w:val="008E328B"/>
    <w:rsid w:val="008F2373"/>
    <w:rsid w:val="009030F0"/>
    <w:rsid w:val="00903C40"/>
    <w:rsid w:val="00936FE1"/>
    <w:rsid w:val="00952442"/>
    <w:rsid w:val="00952B86"/>
    <w:rsid w:val="009549C2"/>
    <w:rsid w:val="009962A5"/>
    <w:rsid w:val="009B347B"/>
    <w:rsid w:val="009E2379"/>
    <w:rsid w:val="00A06B4F"/>
    <w:rsid w:val="00A1489D"/>
    <w:rsid w:val="00A34C4E"/>
    <w:rsid w:val="00A37711"/>
    <w:rsid w:val="00A46A77"/>
    <w:rsid w:val="00A52294"/>
    <w:rsid w:val="00A53880"/>
    <w:rsid w:val="00A574A9"/>
    <w:rsid w:val="00A611DF"/>
    <w:rsid w:val="00A61573"/>
    <w:rsid w:val="00A85358"/>
    <w:rsid w:val="00AA3244"/>
    <w:rsid w:val="00AB51D5"/>
    <w:rsid w:val="00AB5894"/>
    <w:rsid w:val="00AC2D97"/>
    <w:rsid w:val="00AC40CC"/>
    <w:rsid w:val="00AD1775"/>
    <w:rsid w:val="00AE119D"/>
    <w:rsid w:val="00AF4AE0"/>
    <w:rsid w:val="00B038C9"/>
    <w:rsid w:val="00B10239"/>
    <w:rsid w:val="00B1324E"/>
    <w:rsid w:val="00B14895"/>
    <w:rsid w:val="00B35D1D"/>
    <w:rsid w:val="00B710F2"/>
    <w:rsid w:val="00B712B5"/>
    <w:rsid w:val="00B86130"/>
    <w:rsid w:val="00B92A16"/>
    <w:rsid w:val="00BA5615"/>
    <w:rsid w:val="00BB1425"/>
    <w:rsid w:val="00BB44F8"/>
    <w:rsid w:val="00BE6DFC"/>
    <w:rsid w:val="00BF1750"/>
    <w:rsid w:val="00C0090A"/>
    <w:rsid w:val="00C04DE0"/>
    <w:rsid w:val="00C14F5B"/>
    <w:rsid w:val="00C22202"/>
    <w:rsid w:val="00C26ED3"/>
    <w:rsid w:val="00C36A48"/>
    <w:rsid w:val="00C47BE9"/>
    <w:rsid w:val="00C74BF5"/>
    <w:rsid w:val="00C85D28"/>
    <w:rsid w:val="00C9533A"/>
    <w:rsid w:val="00CB0412"/>
    <w:rsid w:val="00CC7075"/>
    <w:rsid w:val="00CD42C7"/>
    <w:rsid w:val="00CD467D"/>
    <w:rsid w:val="00CE533D"/>
    <w:rsid w:val="00CF7991"/>
    <w:rsid w:val="00D055B3"/>
    <w:rsid w:val="00D22BB3"/>
    <w:rsid w:val="00D67F18"/>
    <w:rsid w:val="00D9569D"/>
    <w:rsid w:val="00DB7A3D"/>
    <w:rsid w:val="00DE423E"/>
    <w:rsid w:val="00E13BEF"/>
    <w:rsid w:val="00E22264"/>
    <w:rsid w:val="00E22A16"/>
    <w:rsid w:val="00E711E0"/>
    <w:rsid w:val="00E860CF"/>
    <w:rsid w:val="00E87169"/>
    <w:rsid w:val="00EE2AB1"/>
    <w:rsid w:val="00EE4EA5"/>
    <w:rsid w:val="00EF0AB5"/>
    <w:rsid w:val="00EF202F"/>
    <w:rsid w:val="00F33558"/>
    <w:rsid w:val="00F40B0D"/>
    <w:rsid w:val="00F42E13"/>
    <w:rsid w:val="00F559D6"/>
    <w:rsid w:val="00F73BB5"/>
    <w:rsid w:val="00F9181E"/>
    <w:rsid w:val="00FB3B78"/>
    <w:rsid w:val="00FC06EB"/>
    <w:rsid w:val="00FD7F37"/>
    <w:rsid w:val="00FF74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numPr>
        <w:numId w:val="4"/>
      </w:num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numPr>
        <w:ilvl w:val="1"/>
        <w:numId w:val="4"/>
      </w:num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numPr>
        <w:ilvl w:val="2"/>
        <w:numId w:val="4"/>
      </w:numPr>
      <w:pBdr>
        <w:top w:val="single" w:sz="6" w:space="2" w:color="4F81BD" w:themeColor="accent1"/>
      </w:pBdr>
      <w:spacing w:before="360" w:after="24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numPr>
        <w:ilvl w:val="3"/>
        <w:numId w:val="4"/>
      </w:num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numPr>
        <w:ilvl w:val="4"/>
        <w:numId w:val="4"/>
      </w:numPr>
      <w:pBdr>
        <w:bottom w:val="single" w:sz="6" w:space="1" w:color="4F81BD" w:themeColor="accent1"/>
      </w:pBdr>
      <w:spacing w:before="300" w:after="0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numPr>
        <w:ilvl w:val="5"/>
        <w:numId w:val="4"/>
      </w:num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numPr>
        <w:ilvl w:val="6"/>
        <w:numId w:val="4"/>
      </w:num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numPr>
        <w:ilvl w:val="7"/>
        <w:numId w:val="4"/>
      </w:numPr>
      <w:spacing w:before="3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numPr>
        <w:ilvl w:val="8"/>
        <w:numId w:val="4"/>
      </w:num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  <w:style w:type="table" w:styleId="HelleListe-Akzent1">
    <w:name w:val="Light List Accent 1"/>
    <w:basedOn w:val="NormaleTabelle"/>
    <w:uiPriority w:val="61"/>
    <w:rsid w:val="000565DE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Abbildungsverzeichnis">
    <w:name w:val="table of figures"/>
    <w:basedOn w:val="Standard"/>
    <w:next w:val="Standard"/>
    <w:uiPriority w:val="99"/>
    <w:unhideWhenUsed/>
    <w:rsid w:val="00A574A9"/>
    <w:pPr>
      <w:spacing w:after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8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C3BB7"/>
    <w:rPr>
      <w:sz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711E0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before="240" w:after="120"/>
      <w:ind w:left="432" w:hanging="432"/>
      <w:outlineLvl w:val="0"/>
    </w:pPr>
    <w:rPr>
      <w:b/>
      <w:bC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C6507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before="360" w:after="240"/>
      <w:ind w:left="578" w:hanging="578"/>
      <w:outlineLvl w:val="1"/>
    </w:pPr>
    <w:rPr>
      <w:spacing w:val="15"/>
      <w:sz w:val="22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C6507"/>
    <w:pPr>
      <w:pBdr>
        <w:top w:val="single" w:sz="6" w:space="2" w:color="4F81BD" w:themeColor="accent1"/>
      </w:pBdr>
      <w:spacing w:before="360" w:after="240"/>
      <w:ind w:left="720" w:hanging="720"/>
      <w:outlineLvl w:val="2"/>
    </w:pPr>
    <w:rPr>
      <w:color w:val="243F60" w:themeColor="accent1" w:themeShade="7F"/>
      <w:spacing w:val="15"/>
      <w:sz w:val="22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BF1750"/>
    <w:pPr>
      <w:pBdr>
        <w:top w:val="dotted" w:sz="6" w:space="2" w:color="4F81BD" w:themeColor="accent1"/>
      </w:pBdr>
      <w:spacing w:before="360" w:after="240"/>
      <w:ind w:left="862" w:hanging="862"/>
      <w:outlineLvl w:val="3"/>
    </w:pPr>
    <w:rPr>
      <w:color w:val="365F91" w:themeColor="accent1" w:themeShade="BF"/>
      <w:spacing w:val="10"/>
      <w:sz w:val="22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F1750"/>
    <w:pPr>
      <w:pBdr>
        <w:bottom w:val="single" w:sz="6" w:space="1" w:color="4F81BD" w:themeColor="accent1"/>
      </w:pBdr>
      <w:spacing w:before="300" w:after="0"/>
      <w:ind w:left="1008" w:hanging="1008"/>
      <w:outlineLvl w:val="4"/>
    </w:pPr>
    <w:rPr>
      <w:color w:val="365F91" w:themeColor="accent1" w:themeShade="BF"/>
      <w:spacing w:val="10"/>
      <w:sz w:val="22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C3BB7"/>
    <w:pPr>
      <w:pBdr>
        <w:bottom w:val="dotted" w:sz="6" w:space="1" w:color="4F81BD" w:themeColor="accent1"/>
      </w:pBdr>
      <w:spacing w:before="300" w:after="0"/>
      <w:ind w:left="1152" w:hanging="1152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C3BB7"/>
    <w:pPr>
      <w:spacing w:before="300" w:after="0"/>
      <w:ind w:left="1296" w:hanging="1296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C3BB7"/>
    <w:pPr>
      <w:spacing w:before="300" w:after="0"/>
      <w:ind w:left="1440" w:hanging="144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C3BB7"/>
    <w:pPr>
      <w:spacing w:before="300" w:after="0"/>
      <w:ind w:left="1584" w:hanging="1584"/>
      <w:outlineLvl w:val="8"/>
    </w:pPr>
    <w:rPr>
      <w:i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711E0"/>
    <w:rPr>
      <w:b/>
      <w:bCs/>
      <w:color w:val="FFFFFF" w:themeColor="background1"/>
      <w:spacing w:val="15"/>
      <w:shd w:val="clear" w:color="auto" w:fill="4F81BD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C6507"/>
    <w:rPr>
      <w:spacing w:val="15"/>
      <w:shd w:val="clear" w:color="auto" w:fill="DBE5F1" w:themeFill="accent1" w:themeFillTint="33"/>
    </w:rPr>
  </w:style>
  <w:style w:type="table" w:styleId="Tabellenraster">
    <w:name w:val="Table Grid"/>
    <w:basedOn w:val="NormaleTabelle"/>
    <w:uiPriority w:val="59"/>
    <w:rsid w:val="00651384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HellesRaster-Akzent1">
    <w:name w:val="Light Grid Accent 1"/>
    <w:basedOn w:val="NormaleTabelle"/>
    <w:uiPriority w:val="62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412"/>
    <w:pPr>
      <w:spacing w:after="0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412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1-Akzent1">
    <w:name w:val="Medium List 1 Accent 1"/>
    <w:basedOn w:val="NormaleTabelle"/>
    <w:uiPriority w:val="65"/>
    <w:rsid w:val="00CB0412"/>
    <w:pPr>
      <w:spacing w:after="0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6C6507"/>
    <w:rPr>
      <w:color w:val="243F60" w:themeColor="accent1" w:themeShade="7F"/>
      <w:spacing w:val="15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BF1750"/>
    <w:rPr>
      <w:color w:val="365F91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F1750"/>
    <w:rPr>
      <w:color w:val="365F91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C3BB7"/>
    <w:rPr>
      <w:caps/>
      <w:color w:val="365F91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C3BB7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C3BB7"/>
    <w:rPr>
      <w:i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unhideWhenUsed/>
    <w:qFormat/>
    <w:rsid w:val="003C3BB7"/>
    <w:rPr>
      <w:b/>
      <w:bCs/>
      <w:color w:val="365F91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3C3BB7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3C3BB7"/>
    <w:rPr>
      <w:caps/>
      <w:color w:val="4F81BD" w:themeColor="accent1"/>
      <w:spacing w:val="10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C3BB7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C3BB7"/>
    <w:rPr>
      <w:caps/>
      <w:color w:val="595959" w:themeColor="text1" w:themeTint="A6"/>
      <w:spacing w:val="10"/>
      <w:sz w:val="24"/>
      <w:szCs w:val="24"/>
    </w:rPr>
  </w:style>
  <w:style w:type="character" w:styleId="Fett">
    <w:name w:val="Strong"/>
    <w:uiPriority w:val="22"/>
    <w:qFormat/>
    <w:rsid w:val="003C3BB7"/>
    <w:rPr>
      <w:b/>
      <w:bCs/>
    </w:rPr>
  </w:style>
  <w:style w:type="character" w:styleId="Hervorhebung">
    <w:name w:val="Emphasis"/>
    <w:uiPriority w:val="20"/>
    <w:qFormat/>
    <w:rsid w:val="003C3BB7"/>
    <w:rPr>
      <w:caps/>
      <w:color w:val="243F60" w:themeColor="accent1" w:themeShade="7F"/>
      <w:spacing w:val="5"/>
    </w:rPr>
  </w:style>
  <w:style w:type="paragraph" w:styleId="KeinLeerraum">
    <w:name w:val="No Spacing"/>
    <w:basedOn w:val="Standard"/>
    <w:link w:val="KeinLeerraumZchn"/>
    <w:uiPriority w:val="1"/>
    <w:qFormat/>
    <w:rsid w:val="003C3BB7"/>
    <w:pPr>
      <w:spacing w:after="0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3C3BB7"/>
    <w:rPr>
      <w:sz w:val="20"/>
      <w:szCs w:val="20"/>
    </w:rPr>
  </w:style>
  <w:style w:type="paragraph" w:styleId="Listenabsatz">
    <w:name w:val="List Paragraph"/>
    <w:basedOn w:val="Standard"/>
    <w:uiPriority w:val="34"/>
    <w:qFormat/>
    <w:rsid w:val="003C3BB7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3C3BB7"/>
    <w:rPr>
      <w:i/>
      <w:iCs/>
    </w:rPr>
  </w:style>
  <w:style w:type="character" w:customStyle="1" w:styleId="ZitatZchn">
    <w:name w:val="Zitat Zchn"/>
    <w:basedOn w:val="Absatz-Standardschriftart"/>
    <w:link w:val="Zitat"/>
    <w:uiPriority w:val="29"/>
    <w:rsid w:val="003C3BB7"/>
    <w:rPr>
      <w:i/>
      <w:iCs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C3BB7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C3BB7"/>
    <w:rPr>
      <w:i/>
      <w:iCs/>
      <w:color w:val="4F81BD" w:themeColor="accent1"/>
      <w:sz w:val="20"/>
      <w:szCs w:val="20"/>
    </w:rPr>
  </w:style>
  <w:style w:type="character" w:styleId="SchwacheHervorhebung">
    <w:name w:val="Subtle Emphasis"/>
    <w:uiPriority w:val="19"/>
    <w:qFormat/>
    <w:rsid w:val="003C3BB7"/>
    <w:rPr>
      <w:i/>
      <w:iCs/>
      <w:color w:val="243F60" w:themeColor="accent1" w:themeShade="7F"/>
    </w:rPr>
  </w:style>
  <w:style w:type="character" w:styleId="IntensiveHervorhebung">
    <w:name w:val="Intense Emphasis"/>
    <w:uiPriority w:val="21"/>
    <w:qFormat/>
    <w:rsid w:val="003C3BB7"/>
    <w:rPr>
      <w:b/>
      <w:bCs/>
      <w:caps/>
      <w:color w:val="243F60" w:themeColor="accent1" w:themeShade="7F"/>
      <w:spacing w:val="10"/>
    </w:rPr>
  </w:style>
  <w:style w:type="character" w:styleId="SchwacherVerweis">
    <w:name w:val="Subtle Reference"/>
    <w:uiPriority w:val="31"/>
    <w:qFormat/>
    <w:rsid w:val="003C3BB7"/>
    <w:rPr>
      <w:b/>
      <w:bCs/>
      <w:color w:val="4F81BD" w:themeColor="accent1"/>
    </w:rPr>
  </w:style>
  <w:style w:type="character" w:styleId="IntensiverVerweis">
    <w:name w:val="Intense Reference"/>
    <w:uiPriority w:val="32"/>
    <w:qFormat/>
    <w:rsid w:val="003C3BB7"/>
    <w:rPr>
      <w:b/>
      <w:bCs/>
      <w:i/>
      <w:iCs/>
      <w:caps/>
      <w:color w:val="4F81BD" w:themeColor="accent1"/>
    </w:rPr>
  </w:style>
  <w:style w:type="character" w:styleId="Buchtitel">
    <w:name w:val="Book Title"/>
    <w:uiPriority w:val="33"/>
    <w:qFormat/>
    <w:rsid w:val="003C3BB7"/>
    <w:rPr>
      <w:b/>
      <w:bCs/>
      <w:i/>
      <w:iCs/>
      <w:spacing w:val="9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C3BB7"/>
    <w:pPr>
      <w:outlineLvl w:val="9"/>
    </w:pPr>
    <w:rPr>
      <w:lang w:bidi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A2C34"/>
    <w:pPr>
      <w:spacing w:after="100"/>
    </w:pPr>
    <w:rPr>
      <w:b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6F2255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6F2255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6F2255"/>
    <w:pPr>
      <w:spacing w:after="0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6F2255"/>
    <w:rPr>
      <w:rFonts w:ascii="Tahoma" w:hAnsi="Tahoma" w:cs="Tahoma"/>
      <w:sz w:val="16"/>
      <w:szCs w:val="16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9962A5"/>
    <w:pPr>
      <w:spacing w:after="100" w:line="276" w:lineRule="auto"/>
      <w:ind w:left="440"/>
    </w:pPr>
    <w:rPr>
      <w:szCs w:val="22"/>
      <w:lang w:eastAsia="de-CH"/>
    </w:rPr>
  </w:style>
  <w:style w:type="paragraph" w:styleId="Kopfzeile">
    <w:name w:val="header"/>
    <w:basedOn w:val="Standard"/>
    <w:link w:val="Kopf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KopfzeileZchn">
    <w:name w:val="Kopfzeile Zchn"/>
    <w:basedOn w:val="Absatz-Standardschriftart"/>
    <w:link w:val="Kopfzeile"/>
    <w:uiPriority w:val="99"/>
    <w:rsid w:val="008F2373"/>
    <w:rPr>
      <w:sz w:val="20"/>
      <w:szCs w:val="20"/>
    </w:rPr>
  </w:style>
  <w:style w:type="paragraph" w:styleId="Fuzeile">
    <w:name w:val="footer"/>
    <w:basedOn w:val="Standard"/>
    <w:link w:val="FuzeileZchn"/>
    <w:uiPriority w:val="99"/>
    <w:unhideWhenUsed/>
    <w:rsid w:val="008F2373"/>
    <w:pPr>
      <w:tabs>
        <w:tab w:val="center" w:pos="4536"/>
        <w:tab w:val="right" w:pos="9072"/>
      </w:tabs>
      <w:spacing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8F237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91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3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73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92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58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89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8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8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3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2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75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9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8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4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194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9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66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5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24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02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7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2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0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81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62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25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9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0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45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095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357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25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265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1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019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79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55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9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1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7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2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hristina\HSR\4.%20Semester\Software-Engineering%202%20-%20Projekt\MRT\doc\templates\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49366D-EFCE-4F38-B00E-E1FA07C4D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8</Pages>
  <Words>755</Words>
  <Characters>4762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Systemtest Dokumentation MS4</vt:lpstr>
    </vt:vector>
  </TitlesOfParts>
  <Company>SE2 Projekt MRT</Company>
  <LinksUpToDate>false</LinksUpToDate>
  <CharactersWithSpaces>5506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Systemtest Dokumentation MS4</dc:title>
  <dc:creator>Christina</dc:creator>
  <cp:lastModifiedBy>Lukas Elmer</cp:lastModifiedBy>
  <cp:revision>105</cp:revision>
  <dcterms:created xsi:type="dcterms:W3CDTF">2011-04-11T12:08:00Z</dcterms:created>
  <dcterms:modified xsi:type="dcterms:W3CDTF">2011-05-30T14:56:00Z</dcterms:modified>
</cp:coreProperties>
</file>