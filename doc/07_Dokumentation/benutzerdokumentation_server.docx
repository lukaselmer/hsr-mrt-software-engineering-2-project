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46805">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8597"/>
          </w:tblGrid>
          <w:tr w:rsidR="00C9533A" w:rsidTr="00C9533A">
            <w:tc>
              <w:tcPr>
                <w:tcW w:w="7442" w:type="dxa"/>
                <w:tcMar>
                  <w:top w:w="216" w:type="dxa"/>
                  <w:left w:w="115" w:type="dxa"/>
                  <w:bottom w:w="216" w:type="dxa"/>
                  <w:right w:w="115" w:type="dxa"/>
                </w:tcMar>
              </w:tcPr>
              <w:p w:rsidR="00C9533A" w:rsidRDefault="00E82181"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0F207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Benutzerdokumentation</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0F2074" w:rsidP="000F2074">
                    <w:pPr>
                      <w:pStyle w:val="KeinLeerraum"/>
                      <w:rPr>
                        <w:rFonts w:asciiTheme="majorHAnsi" w:eastAsiaTheme="majorEastAsia" w:hAnsiTheme="majorHAnsi" w:cstheme="majorBidi"/>
                      </w:rPr>
                    </w:pPr>
                    <w:r>
                      <w:rPr>
                        <w:rFonts w:asciiTheme="majorHAnsi" w:eastAsiaTheme="majorEastAsia" w:hAnsiTheme="majorHAnsi" w:cstheme="majorBidi"/>
                      </w:rPr>
                      <w:t>Teil Server</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853A2C4" wp14:editId="4B98239A">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534103"/>
      <w:r>
        <w:lastRenderedPageBreak/>
        <w:t>Dokumentinformationen</w:t>
      </w:r>
      <w:bookmarkEnd w:id="0"/>
    </w:p>
    <w:p w:rsidR="00B038C9" w:rsidRDefault="00E711E0" w:rsidP="00B038C9">
      <w:pPr>
        <w:pStyle w:val="berschrift2"/>
      </w:pPr>
      <w:bookmarkStart w:id="1" w:name="_Toc294534104"/>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E62ABE">
            <w:r>
              <w:t>Datum</w:t>
            </w:r>
          </w:p>
        </w:tc>
        <w:tc>
          <w:tcPr>
            <w:tcW w:w="993"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E62ABE">
            <w:pPr>
              <w:cnfStyle w:val="100000000000" w:firstRow="1" w:lastRow="0" w:firstColumn="0" w:lastColumn="0" w:oddVBand="0" w:evenVBand="0" w:oddHBand="0" w:evenHBand="0" w:firstRowFirstColumn="0" w:firstRowLastColumn="0" w:lastRowFirstColumn="0" w:lastRowLastColumn="0"/>
            </w:pPr>
            <w:r>
              <w:t>Autor</w:t>
            </w:r>
          </w:p>
        </w:tc>
      </w:tr>
      <w:tr w:rsidR="00C96F5D" w:rsidRPr="00F9181E" w:rsidTr="00E62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96F5D" w:rsidRPr="00F9181E" w:rsidRDefault="00C96F5D" w:rsidP="00E62ABE">
            <w:pPr>
              <w:rPr>
                <w:b w:val="0"/>
              </w:rPr>
            </w:pPr>
            <w:r>
              <w:rPr>
                <w:b w:val="0"/>
              </w:rPr>
              <w:t>18.05</w:t>
            </w:r>
            <w:r w:rsidRPr="00F9181E">
              <w:rPr>
                <w:b w:val="0"/>
              </w:rPr>
              <w:t>.2011</w:t>
            </w:r>
          </w:p>
        </w:tc>
        <w:tc>
          <w:tcPr>
            <w:tcW w:w="993"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C96F5D" w:rsidRPr="00F9181E" w:rsidRDefault="00C96F5D" w:rsidP="00E62ABE">
            <w:pPr>
              <w:cnfStyle w:val="000000100000" w:firstRow="0" w:lastRow="0" w:firstColumn="0" w:lastColumn="0" w:oddVBand="0" w:evenVBand="0" w:oddHBand="1" w:evenHBand="0" w:firstRowFirstColumn="0" w:firstRowLastColumn="0" w:lastRowFirstColumn="0" w:lastRowLastColumn="0"/>
            </w:pPr>
            <w:r>
              <w:t>HC</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C96F5D" w:rsidP="00542E45">
            <w:pPr>
              <w:rPr>
                <w:b w:val="0"/>
              </w:rPr>
            </w:pPr>
            <w:r>
              <w:rPr>
                <w:b w:val="0"/>
              </w:rPr>
              <w:t>2</w:t>
            </w:r>
            <w:r w:rsidR="00542E45">
              <w:rPr>
                <w:b w:val="0"/>
              </w:rPr>
              <w:t>7</w:t>
            </w:r>
            <w:r w:rsidR="000F2074">
              <w:rPr>
                <w:b w:val="0"/>
              </w:rPr>
              <w:t>.05</w:t>
            </w:r>
            <w:r w:rsidR="00887085" w:rsidRPr="00F9181E">
              <w:rPr>
                <w:b w:val="0"/>
              </w:rPr>
              <w:t>.2011</w:t>
            </w:r>
          </w:p>
        </w:tc>
        <w:tc>
          <w:tcPr>
            <w:tcW w:w="993" w:type="dxa"/>
          </w:tcPr>
          <w:p w:rsidR="00887085" w:rsidRPr="00F9181E" w:rsidRDefault="00887085" w:rsidP="00C96F5D">
            <w:pPr>
              <w:cnfStyle w:val="000000010000" w:firstRow="0" w:lastRow="0" w:firstColumn="0" w:lastColumn="0" w:oddVBand="0" w:evenVBand="0" w:oddHBand="0" w:evenHBand="1" w:firstRowFirstColumn="0" w:firstRowLastColumn="0" w:lastRowFirstColumn="0" w:lastRowLastColumn="0"/>
            </w:pPr>
            <w:r w:rsidRPr="00F9181E">
              <w:t>1.</w:t>
            </w:r>
            <w:r w:rsidR="00C96F5D">
              <w:t>1</w:t>
            </w:r>
          </w:p>
        </w:tc>
        <w:tc>
          <w:tcPr>
            <w:tcW w:w="4674" w:type="dxa"/>
          </w:tcPr>
          <w:p w:rsidR="00887085" w:rsidRPr="00F9181E" w:rsidRDefault="00C96F5D" w:rsidP="00C96F5D">
            <w:pPr>
              <w:cnfStyle w:val="000000010000" w:firstRow="0" w:lastRow="0" w:firstColumn="0" w:lastColumn="0" w:oddVBand="0" w:evenVBand="0" w:oddHBand="0" w:evenHBand="1" w:firstRowFirstColumn="0" w:firstRowLastColumn="0" w:lastRowFirstColumn="0" w:lastRowLastColumn="0"/>
            </w:pPr>
            <w:r>
              <w:t>Korrektur</w:t>
            </w:r>
          </w:p>
        </w:tc>
        <w:tc>
          <w:tcPr>
            <w:tcW w:w="2303" w:type="dxa"/>
          </w:tcPr>
          <w:p w:rsidR="00887085" w:rsidRPr="00F9181E" w:rsidRDefault="00C96F5D" w:rsidP="00E62ABE">
            <w:pPr>
              <w:cnfStyle w:val="000000010000" w:firstRow="0" w:lastRow="0" w:firstColumn="0" w:lastColumn="0" w:oddVBand="0" w:evenVBand="0" w:oddHBand="0" w:evenHBand="1" w:firstRowFirstColumn="0" w:firstRowLastColumn="0" w:lastRowFirstColumn="0" w:lastRowLastColumn="0"/>
            </w:pPr>
            <w:r>
              <w:t>TD</w:t>
            </w:r>
          </w:p>
        </w:tc>
      </w:tr>
      <w:tr w:rsidR="00971F59"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71F59" w:rsidRPr="00971F59" w:rsidRDefault="00971F59" w:rsidP="00542E45">
            <w:pPr>
              <w:rPr>
                <w:b w:val="0"/>
              </w:rPr>
            </w:pPr>
            <w:r w:rsidRPr="00971F59">
              <w:rPr>
                <w:b w:val="0"/>
              </w:rPr>
              <w:t>30.05.2011</w:t>
            </w:r>
          </w:p>
        </w:tc>
        <w:tc>
          <w:tcPr>
            <w:tcW w:w="993" w:type="dxa"/>
          </w:tcPr>
          <w:p w:rsidR="00971F59" w:rsidRPr="00F9181E" w:rsidRDefault="00971F59" w:rsidP="00C96F5D">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71F59" w:rsidRDefault="00971F59" w:rsidP="00C96F5D">
            <w:pPr>
              <w:cnfStyle w:val="000000100000" w:firstRow="0" w:lastRow="0" w:firstColumn="0" w:lastColumn="0" w:oddVBand="0" w:evenVBand="0" w:oddHBand="1" w:evenHBand="0" w:firstRowFirstColumn="0" w:firstRowLastColumn="0" w:lastRowFirstColumn="0" w:lastRowLastColumn="0"/>
            </w:pPr>
            <w:r>
              <w:t>Bilder ersetzen</w:t>
            </w:r>
          </w:p>
        </w:tc>
        <w:tc>
          <w:tcPr>
            <w:tcW w:w="2303" w:type="dxa"/>
          </w:tcPr>
          <w:p w:rsidR="00971F59" w:rsidRDefault="00971F59" w:rsidP="00E62ABE">
            <w:pPr>
              <w:cnfStyle w:val="000000100000" w:firstRow="0" w:lastRow="0" w:firstColumn="0" w:lastColumn="0" w:oddVBand="0" w:evenVBand="0" w:oddHBand="1" w:evenHBand="0" w:firstRowFirstColumn="0" w:firstRowLastColumn="0" w:lastRowFirstColumn="0" w:lastRowLastColumn="0"/>
            </w:pPr>
            <w:r>
              <w:t>HC</w:t>
            </w:r>
          </w:p>
        </w:tc>
      </w:tr>
    </w:tbl>
    <w:bookmarkStart w:id="2" w:name="_Toc294534105"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74051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534103" w:history="1">
            <w:r w:rsidR="00740515" w:rsidRPr="00E15798">
              <w:rPr>
                <w:rStyle w:val="Hyperlink"/>
                <w:noProof/>
              </w:rPr>
              <w:t>1</w:t>
            </w:r>
            <w:r w:rsidR="00740515">
              <w:rPr>
                <w:b w:val="0"/>
                <w:noProof/>
                <w:sz w:val="22"/>
                <w:szCs w:val="22"/>
                <w:lang w:eastAsia="de-CH"/>
              </w:rPr>
              <w:tab/>
            </w:r>
            <w:r w:rsidR="00740515" w:rsidRPr="00E15798">
              <w:rPr>
                <w:rStyle w:val="Hyperlink"/>
                <w:noProof/>
              </w:rPr>
              <w:t>Dokumentinformationen</w:t>
            </w:r>
            <w:r w:rsidR="00740515">
              <w:rPr>
                <w:noProof/>
                <w:webHidden/>
              </w:rPr>
              <w:tab/>
            </w:r>
            <w:r w:rsidR="00740515">
              <w:rPr>
                <w:noProof/>
                <w:webHidden/>
              </w:rPr>
              <w:fldChar w:fldCharType="begin"/>
            </w:r>
            <w:r w:rsidR="00740515">
              <w:rPr>
                <w:noProof/>
                <w:webHidden/>
              </w:rPr>
              <w:instrText xml:space="preserve"> PAGEREF _Toc294534103 \h </w:instrText>
            </w:r>
            <w:r w:rsidR="00740515">
              <w:rPr>
                <w:noProof/>
                <w:webHidden/>
              </w:rPr>
            </w:r>
            <w:r w:rsidR="00740515">
              <w:rPr>
                <w:noProof/>
                <w:webHidden/>
              </w:rPr>
              <w:fldChar w:fldCharType="separate"/>
            </w:r>
            <w:r w:rsidR="00740515">
              <w:rPr>
                <w:noProof/>
                <w:webHidden/>
              </w:rPr>
              <w:t>1</w:t>
            </w:r>
            <w:r w:rsidR="00740515">
              <w:rPr>
                <w:noProof/>
                <w:webHidden/>
              </w:rPr>
              <w:fldChar w:fldCharType="end"/>
            </w:r>
          </w:hyperlink>
        </w:p>
        <w:p w:rsidR="00740515" w:rsidRDefault="00E82181">
          <w:pPr>
            <w:pStyle w:val="Verzeichnis2"/>
            <w:tabs>
              <w:tab w:val="left" w:pos="880"/>
              <w:tab w:val="right" w:leader="dot" w:pos="9062"/>
            </w:tabs>
            <w:rPr>
              <w:noProof/>
              <w:sz w:val="22"/>
              <w:szCs w:val="22"/>
              <w:lang w:eastAsia="de-CH"/>
            </w:rPr>
          </w:pPr>
          <w:hyperlink w:anchor="_Toc294534104" w:history="1">
            <w:r w:rsidR="00740515" w:rsidRPr="00E15798">
              <w:rPr>
                <w:rStyle w:val="Hyperlink"/>
                <w:noProof/>
              </w:rPr>
              <w:t>1.1</w:t>
            </w:r>
            <w:r w:rsidR="00740515">
              <w:rPr>
                <w:noProof/>
                <w:sz w:val="22"/>
                <w:szCs w:val="22"/>
                <w:lang w:eastAsia="de-CH"/>
              </w:rPr>
              <w:tab/>
            </w:r>
            <w:r w:rsidR="00740515" w:rsidRPr="00E15798">
              <w:rPr>
                <w:rStyle w:val="Hyperlink"/>
                <w:noProof/>
              </w:rPr>
              <w:t>Änderungsgeschichte</w:t>
            </w:r>
            <w:r w:rsidR="00740515">
              <w:rPr>
                <w:noProof/>
                <w:webHidden/>
              </w:rPr>
              <w:tab/>
            </w:r>
            <w:r w:rsidR="00740515">
              <w:rPr>
                <w:noProof/>
                <w:webHidden/>
              </w:rPr>
              <w:fldChar w:fldCharType="begin"/>
            </w:r>
            <w:r w:rsidR="00740515">
              <w:rPr>
                <w:noProof/>
                <w:webHidden/>
              </w:rPr>
              <w:instrText xml:space="preserve"> PAGEREF _Toc294534104 \h </w:instrText>
            </w:r>
            <w:r w:rsidR="00740515">
              <w:rPr>
                <w:noProof/>
                <w:webHidden/>
              </w:rPr>
            </w:r>
            <w:r w:rsidR="00740515">
              <w:rPr>
                <w:noProof/>
                <w:webHidden/>
              </w:rPr>
              <w:fldChar w:fldCharType="separate"/>
            </w:r>
            <w:r w:rsidR="00740515">
              <w:rPr>
                <w:noProof/>
                <w:webHidden/>
              </w:rPr>
              <w:t>1</w:t>
            </w:r>
            <w:r w:rsidR="00740515">
              <w:rPr>
                <w:noProof/>
                <w:webHidden/>
              </w:rPr>
              <w:fldChar w:fldCharType="end"/>
            </w:r>
          </w:hyperlink>
        </w:p>
        <w:p w:rsidR="00740515" w:rsidRDefault="00E82181">
          <w:pPr>
            <w:pStyle w:val="Verzeichnis2"/>
            <w:tabs>
              <w:tab w:val="left" w:pos="880"/>
              <w:tab w:val="right" w:leader="dot" w:pos="9062"/>
            </w:tabs>
            <w:rPr>
              <w:noProof/>
              <w:sz w:val="22"/>
              <w:szCs w:val="22"/>
              <w:lang w:eastAsia="de-CH"/>
            </w:rPr>
          </w:pPr>
          <w:hyperlink w:anchor="_Toc294534105" w:history="1">
            <w:r w:rsidR="00740515" w:rsidRPr="00E15798">
              <w:rPr>
                <w:rStyle w:val="Hyperlink"/>
                <w:noProof/>
              </w:rPr>
              <w:t>1.2</w:t>
            </w:r>
            <w:r w:rsidR="00740515">
              <w:rPr>
                <w:noProof/>
                <w:sz w:val="22"/>
                <w:szCs w:val="22"/>
                <w:lang w:eastAsia="de-CH"/>
              </w:rPr>
              <w:tab/>
            </w:r>
            <w:r w:rsidR="00740515" w:rsidRPr="00E15798">
              <w:rPr>
                <w:rStyle w:val="Hyperlink"/>
                <w:noProof/>
                <w:lang w:val="de-DE"/>
              </w:rPr>
              <w:t>Inhaltsverzeichnis</w:t>
            </w:r>
            <w:r w:rsidR="00740515">
              <w:rPr>
                <w:noProof/>
                <w:webHidden/>
              </w:rPr>
              <w:tab/>
            </w:r>
            <w:r w:rsidR="00740515">
              <w:rPr>
                <w:noProof/>
                <w:webHidden/>
              </w:rPr>
              <w:fldChar w:fldCharType="begin"/>
            </w:r>
            <w:r w:rsidR="00740515">
              <w:rPr>
                <w:noProof/>
                <w:webHidden/>
              </w:rPr>
              <w:instrText xml:space="preserve"> PAGEREF _Toc294534105 \h </w:instrText>
            </w:r>
            <w:r w:rsidR="00740515">
              <w:rPr>
                <w:noProof/>
                <w:webHidden/>
              </w:rPr>
            </w:r>
            <w:r w:rsidR="00740515">
              <w:rPr>
                <w:noProof/>
                <w:webHidden/>
              </w:rPr>
              <w:fldChar w:fldCharType="separate"/>
            </w:r>
            <w:r w:rsidR="00740515">
              <w:rPr>
                <w:noProof/>
                <w:webHidden/>
              </w:rPr>
              <w:t>1</w:t>
            </w:r>
            <w:r w:rsidR="00740515">
              <w:rPr>
                <w:noProof/>
                <w:webHidden/>
              </w:rPr>
              <w:fldChar w:fldCharType="end"/>
            </w:r>
          </w:hyperlink>
        </w:p>
        <w:p w:rsidR="00740515" w:rsidRDefault="00E82181">
          <w:pPr>
            <w:pStyle w:val="Verzeichnis2"/>
            <w:tabs>
              <w:tab w:val="left" w:pos="880"/>
              <w:tab w:val="right" w:leader="dot" w:pos="9062"/>
            </w:tabs>
            <w:rPr>
              <w:noProof/>
              <w:sz w:val="22"/>
              <w:szCs w:val="22"/>
              <w:lang w:eastAsia="de-CH"/>
            </w:rPr>
          </w:pPr>
          <w:hyperlink w:anchor="_Toc294534106" w:history="1">
            <w:r w:rsidR="00740515" w:rsidRPr="00E15798">
              <w:rPr>
                <w:rStyle w:val="Hyperlink"/>
                <w:noProof/>
                <w:lang w:val="de-DE"/>
              </w:rPr>
              <w:t>1.3</w:t>
            </w:r>
            <w:r w:rsidR="00740515">
              <w:rPr>
                <w:noProof/>
                <w:sz w:val="22"/>
                <w:szCs w:val="22"/>
                <w:lang w:eastAsia="de-CH"/>
              </w:rPr>
              <w:tab/>
            </w:r>
            <w:r w:rsidR="00740515" w:rsidRPr="00E15798">
              <w:rPr>
                <w:rStyle w:val="Hyperlink"/>
                <w:noProof/>
                <w:lang w:val="de-DE"/>
              </w:rPr>
              <w:t>Abbildungsverzeichnis</w:t>
            </w:r>
            <w:r w:rsidR="00740515">
              <w:rPr>
                <w:noProof/>
                <w:webHidden/>
              </w:rPr>
              <w:tab/>
            </w:r>
            <w:r w:rsidR="00740515">
              <w:rPr>
                <w:noProof/>
                <w:webHidden/>
              </w:rPr>
              <w:fldChar w:fldCharType="begin"/>
            </w:r>
            <w:r w:rsidR="00740515">
              <w:rPr>
                <w:noProof/>
                <w:webHidden/>
              </w:rPr>
              <w:instrText xml:space="preserve"> PAGEREF _Toc294534106 \h </w:instrText>
            </w:r>
            <w:r w:rsidR="00740515">
              <w:rPr>
                <w:noProof/>
                <w:webHidden/>
              </w:rPr>
            </w:r>
            <w:r w:rsidR="00740515">
              <w:rPr>
                <w:noProof/>
                <w:webHidden/>
              </w:rPr>
              <w:fldChar w:fldCharType="separate"/>
            </w:r>
            <w:r w:rsidR="00740515">
              <w:rPr>
                <w:noProof/>
                <w:webHidden/>
              </w:rPr>
              <w:t>2</w:t>
            </w:r>
            <w:r w:rsidR="00740515">
              <w:rPr>
                <w:noProof/>
                <w:webHidden/>
              </w:rPr>
              <w:fldChar w:fldCharType="end"/>
            </w:r>
          </w:hyperlink>
        </w:p>
        <w:p w:rsidR="00740515" w:rsidRDefault="00E82181">
          <w:pPr>
            <w:pStyle w:val="Verzeichnis1"/>
            <w:tabs>
              <w:tab w:val="left" w:pos="440"/>
              <w:tab w:val="right" w:leader="dot" w:pos="9062"/>
            </w:tabs>
            <w:rPr>
              <w:b w:val="0"/>
              <w:noProof/>
              <w:sz w:val="22"/>
              <w:szCs w:val="22"/>
              <w:lang w:eastAsia="de-CH"/>
            </w:rPr>
          </w:pPr>
          <w:hyperlink w:anchor="_Toc294534107" w:history="1">
            <w:r w:rsidR="00740515" w:rsidRPr="00E15798">
              <w:rPr>
                <w:rStyle w:val="Hyperlink"/>
                <w:noProof/>
              </w:rPr>
              <w:t>2</w:t>
            </w:r>
            <w:r w:rsidR="00740515">
              <w:rPr>
                <w:b w:val="0"/>
                <w:noProof/>
                <w:sz w:val="22"/>
                <w:szCs w:val="22"/>
                <w:lang w:eastAsia="de-CH"/>
              </w:rPr>
              <w:tab/>
            </w:r>
            <w:r w:rsidR="00740515" w:rsidRPr="00E15798">
              <w:rPr>
                <w:rStyle w:val="Hyperlink"/>
                <w:noProof/>
              </w:rPr>
              <w:t>Einleitung</w:t>
            </w:r>
            <w:r w:rsidR="00740515">
              <w:rPr>
                <w:noProof/>
                <w:webHidden/>
              </w:rPr>
              <w:tab/>
            </w:r>
            <w:r w:rsidR="00740515">
              <w:rPr>
                <w:noProof/>
                <w:webHidden/>
              </w:rPr>
              <w:fldChar w:fldCharType="begin"/>
            </w:r>
            <w:r w:rsidR="00740515">
              <w:rPr>
                <w:noProof/>
                <w:webHidden/>
              </w:rPr>
              <w:instrText xml:space="preserve"> PAGEREF _Toc294534107 \h </w:instrText>
            </w:r>
            <w:r w:rsidR="00740515">
              <w:rPr>
                <w:noProof/>
                <w:webHidden/>
              </w:rPr>
            </w:r>
            <w:r w:rsidR="00740515">
              <w:rPr>
                <w:noProof/>
                <w:webHidden/>
              </w:rPr>
              <w:fldChar w:fldCharType="separate"/>
            </w:r>
            <w:r w:rsidR="00740515">
              <w:rPr>
                <w:noProof/>
                <w:webHidden/>
              </w:rPr>
              <w:t>3</w:t>
            </w:r>
            <w:r w:rsidR="00740515">
              <w:rPr>
                <w:noProof/>
                <w:webHidden/>
              </w:rPr>
              <w:fldChar w:fldCharType="end"/>
            </w:r>
          </w:hyperlink>
        </w:p>
        <w:p w:rsidR="00740515" w:rsidRDefault="00E82181">
          <w:pPr>
            <w:pStyle w:val="Verzeichnis2"/>
            <w:tabs>
              <w:tab w:val="left" w:pos="880"/>
              <w:tab w:val="right" w:leader="dot" w:pos="9062"/>
            </w:tabs>
            <w:rPr>
              <w:noProof/>
              <w:sz w:val="22"/>
              <w:szCs w:val="22"/>
              <w:lang w:eastAsia="de-CH"/>
            </w:rPr>
          </w:pPr>
          <w:hyperlink w:anchor="_Toc294534108" w:history="1">
            <w:r w:rsidR="00740515" w:rsidRPr="00E15798">
              <w:rPr>
                <w:rStyle w:val="Hyperlink"/>
                <w:noProof/>
              </w:rPr>
              <w:t>2.1</w:t>
            </w:r>
            <w:r w:rsidR="00740515">
              <w:rPr>
                <w:noProof/>
                <w:sz w:val="22"/>
                <w:szCs w:val="22"/>
                <w:lang w:eastAsia="de-CH"/>
              </w:rPr>
              <w:tab/>
            </w:r>
            <w:r w:rsidR="00740515" w:rsidRPr="00E15798">
              <w:rPr>
                <w:rStyle w:val="Hyperlink"/>
                <w:noProof/>
              </w:rPr>
              <w:t>Referenzen</w:t>
            </w:r>
            <w:r w:rsidR="00740515">
              <w:rPr>
                <w:noProof/>
                <w:webHidden/>
              </w:rPr>
              <w:tab/>
            </w:r>
            <w:r w:rsidR="00740515">
              <w:rPr>
                <w:noProof/>
                <w:webHidden/>
              </w:rPr>
              <w:fldChar w:fldCharType="begin"/>
            </w:r>
            <w:r w:rsidR="00740515">
              <w:rPr>
                <w:noProof/>
                <w:webHidden/>
              </w:rPr>
              <w:instrText xml:space="preserve"> PAGEREF _Toc294534108 \h </w:instrText>
            </w:r>
            <w:r w:rsidR="00740515">
              <w:rPr>
                <w:noProof/>
                <w:webHidden/>
              </w:rPr>
            </w:r>
            <w:r w:rsidR="00740515">
              <w:rPr>
                <w:noProof/>
                <w:webHidden/>
              </w:rPr>
              <w:fldChar w:fldCharType="separate"/>
            </w:r>
            <w:r w:rsidR="00740515">
              <w:rPr>
                <w:noProof/>
                <w:webHidden/>
              </w:rPr>
              <w:t>3</w:t>
            </w:r>
            <w:r w:rsidR="00740515">
              <w:rPr>
                <w:noProof/>
                <w:webHidden/>
              </w:rPr>
              <w:fldChar w:fldCharType="end"/>
            </w:r>
          </w:hyperlink>
        </w:p>
        <w:p w:rsidR="00740515" w:rsidRDefault="00E82181">
          <w:pPr>
            <w:pStyle w:val="Verzeichnis1"/>
            <w:tabs>
              <w:tab w:val="left" w:pos="440"/>
              <w:tab w:val="right" w:leader="dot" w:pos="9062"/>
            </w:tabs>
            <w:rPr>
              <w:b w:val="0"/>
              <w:noProof/>
              <w:sz w:val="22"/>
              <w:szCs w:val="22"/>
              <w:lang w:eastAsia="de-CH"/>
            </w:rPr>
          </w:pPr>
          <w:hyperlink w:anchor="_Toc294534109" w:history="1">
            <w:r w:rsidR="00740515" w:rsidRPr="00E15798">
              <w:rPr>
                <w:rStyle w:val="Hyperlink"/>
                <w:noProof/>
              </w:rPr>
              <w:t>3</w:t>
            </w:r>
            <w:r w:rsidR="00740515">
              <w:rPr>
                <w:b w:val="0"/>
                <w:noProof/>
                <w:sz w:val="22"/>
                <w:szCs w:val="22"/>
                <w:lang w:eastAsia="de-CH"/>
              </w:rPr>
              <w:tab/>
            </w:r>
            <w:r w:rsidR="00740515" w:rsidRPr="00E15798">
              <w:rPr>
                <w:rStyle w:val="Hyperlink"/>
                <w:noProof/>
              </w:rPr>
              <w:t>Anleitung</w:t>
            </w:r>
            <w:r w:rsidR="00740515">
              <w:rPr>
                <w:noProof/>
                <w:webHidden/>
              </w:rPr>
              <w:tab/>
            </w:r>
            <w:r w:rsidR="00740515">
              <w:rPr>
                <w:noProof/>
                <w:webHidden/>
              </w:rPr>
              <w:fldChar w:fldCharType="begin"/>
            </w:r>
            <w:r w:rsidR="00740515">
              <w:rPr>
                <w:noProof/>
                <w:webHidden/>
              </w:rPr>
              <w:instrText xml:space="preserve"> PAGEREF _Toc294534109 \h </w:instrText>
            </w:r>
            <w:r w:rsidR="00740515">
              <w:rPr>
                <w:noProof/>
                <w:webHidden/>
              </w:rPr>
            </w:r>
            <w:r w:rsidR="00740515">
              <w:rPr>
                <w:noProof/>
                <w:webHidden/>
              </w:rPr>
              <w:fldChar w:fldCharType="separate"/>
            </w:r>
            <w:r w:rsidR="00740515">
              <w:rPr>
                <w:noProof/>
                <w:webHidden/>
              </w:rPr>
              <w:t>4</w:t>
            </w:r>
            <w:r w:rsidR="00740515">
              <w:rPr>
                <w:noProof/>
                <w:webHidden/>
              </w:rPr>
              <w:fldChar w:fldCharType="end"/>
            </w:r>
          </w:hyperlink>
        </w:p>
        <w:p w:rsidR="00740515" w:rsidRDefault="00E82181">
          <w:pPr>
            <w:pStyle w:val="Verzeichnis2"/>
            <w:tabs>
              <w:tab w:val="left" w:pos="880"/>
              <w:tab w:val="right" w:leader="dot" w:pos="9062"/>
            </w:tabs>
            <w:rPr>
              <w:noProof/>
              <w:sz w:val="22"/>
              <w:szCs w:val="22"/>
              <w:lang w:eastAsia="de-CH"/>
            </w:rPr>
          </w:pPr>
          <w:hyperlink w:anchor="_Toc294534110" w:history="1">
            <w:r w:rsidR="00740515" w:rsidRPr="00E15798">
              <w:rPr>
                <w:rStyle w:val="Hyperlink"/>
                <w:noProof/>
              </w:rPr>
              <w:t>3.1</w:t>
            </w:r>
            <w:r w:rsidR="00740515">
              <w:rPr>
                <w:noProof/>
                <w:sz w:val="22"/>
                <w:szCs w:val="22"/>
                <w:lang w:eastAsia="de-CH"/>
              </w:rPr>
              <w:tab/>
            </w:r>
            <w:r w:rsidR="00740515" w:rsidRPr="00E15798">
              <w:rPr>
                <w:rStyle w:val="Hyperlink"/>
                <w:noProof/>
              </w:rPr>
              <w:t>Installation</w:t>
            </w:r>
            <w:r w:rsidR="00740515">
              <w:rPr>
                <w:noProof/>
                <w:webHidden/>
              </w:rPr>
              <w:tab/>
            </w:r>
            <w:r w:rsidR="00740515">
              <w:rPr>
                <w:noProof/>
                <w:webHidden/>
              </w:rPr>
              <w:fldChar w:fldCharType="begin"/>
            </w:r>
            <w:r w:rsidR="00740515">
              <w:rPr>
                <w:noProof/>
                <w:webHidden/>
              </w:rPr>
              <w:instrText xml:space="preserve"> PAGEREF _Toc294534110 \h </w:instrText>
            </w:r>
            <w:r w:rsidR="00740515">
              <w:rPr>
                <w:noProof/>
                <w:webHidden/>
              </w:rPr>
            </w:r>
            <w:r w:rsidR="00740515">
              <w:rPr>
                <w:noProof/>
                <w:webHidden/>
              </w:rPr>
              <w:fldChar w:fldCharType="separate"/>
            </w:r>
            <w:r w:rsidR="00740515">
              <w:rPr>
                <w:noProof/>
                <w:webHidden/>
              </w:rPr>
              <w:t>4</w:t>
            </w:r>
            <w:r w:rsidR="00740515">
              <w:rPr>
                <w:noProof/>
                <w:webHidden/>
              </w:rPr>
              <w:fldChar w:fldCharType="end"/>
            </w:r>
          </w:hyperlink>
        </w:p>
        <w:p w:rsidR="00740515" w:rsidRDefault="00E82181">
          <w:pPr>
            <w:pStyle w:val="Verzeichnis2"/>
            <w:tabs>
              <w:tab w:val="left" w:pos="880"/>
              <w:tab w:val="right" w:leader="dot" w:pos="9062"/>
            </w:tabs>
            <w:rPr>
              <w:noProof/>
              <w:sz w:val="22"/>
              <w:szCs w:val="22"/>
              <w:lang w:eastAsia="de-CH"/>
            </w:rPr>
          </w:pPr>
          <w:hyperlink w:anchor="_Toc294534111" w:history="1">
            <w:r w:rsidR="00740515" w:rsidRPr="00E15798">
              <w:rPr>
                <w:rStyle w:val="Hyperlink"/>
                <w:noProof/>
              </w:rPr>
              <w:t>3.2</w:t>
            </w:r>
            <w:r w:rsidR="00740515">
              <w:rPr>
                <w:noProof/>
                <w:sz w:val="22"/>
                <w:szCs w:val="22"/>
                <w:lang w:eastAsia="de-CH"/>
              </w:rPr>
              <w:tab/>
            </w:r>
            <w:r w:rsidR="00740515" w:rsidRPr="00E15798">
              <w:rPr>
                <w:rStyle w:val="Hyperlink"/>
                <w:noProof/>
              </w:rPr>
              <w:t>Benutzerrechte</w:t>
            </w:r>
            <w:r w:rsidR="00740515">
              <w:rPr>
                <w:noProof/>
                <w:webHidden/>
              </w:rPr>
              <w:tab/>
            </w:r>
            <w:r w:rsidR="00740515">
              <w:rPr>
                <w:noProof/>
                <w:webHidden/>
              </w:rPr>
              <w:fldChar w:fldCharType="begin"/>
            </w:r>
            <w:r w:rsidR="00740515">
              <w:rPr>
                <w:noProof/>
                <w:webHidden/>
              </w:rPr>
              <w:instrText xml:space="preserve"> PAGEREF _Toc294534111 \h </w:instrText>
            </w:r>
            <w:r w:rsidR="00740515">
              <w:rPr>
                <w:noProof/>
                <w:webHidden/>
              </w:rPr>
            </w:r>
            <w:r w:rsidR="00740515">
              <w:rPr>
                <w:noProof/>
                <w:webHidden/>
              </w:rPr>
              <w:fldChar w:fldCharType="separate"/>
            </w:r>
            <w:r w:rsidR="00740515">
              <w:rPr>
                <w:noProof/>
                <w:webHidden/>
              </w:rPr>
              <w:t>4</w:t>
            </w:r>
            <w:r w:rsidR="00740515">
              <w:rPr>
                <w:noProof/>
                <w:webHidden/>
              </w:rPr>
              <w:fldChar w:fldCharType="end"/>
            </w:r>
          </w:hyperlink>
        </w:p>
        <w:p w:rsidR="00740515" w:rsidRDefault="00E82181">
          <w:pPr>
            <w:pStyle w:val="Verzeichnis2"/>
            <w:tabs>
              <w:tab w:val="left" w:pos="880"/>
              <w:tab w:val="right" w:leader="dot" w:pos="9062"/>
            </w:tabs>
            <w:rPr>
              <w:noProof/>
              <w:sz w:val="22"/>
              <w:szCs w:val="22"/>
              <w:lang w:eastAsia="de-CH"/>
            </w:rPr>
          </w:pPr>
          <w:hyperlink w:anchor="_Toc294534112" w:history="1">
            <w:r w:rsidR="00740515" w:rsidRPr="00E15798">
              <w:rPr>
                <w:rStyle w:val="Hyperlink"/>
                <w:noProof/>
              </w:rPr>
              <w:t>3.3</w:t>
            </w:r>
            <w:r w:rsidR="00740515">
              <w:rPr>
                <w:noProof/>
                <w:sz w:val="22"/>
                <w:szCs w:val="22"/>
                <w:lang w:eastAsia="de-CH"/>
              </w:rPr>
              <w:tab/>
            </w:r>
            <w:r w:rsidR="00740515" w:rsidRPr="00E15798">
              <w:rPr>
                <w:rStyle w:val="Hyperlink"/>
                <w:noProof/>
              </w:rPr>
              <w:t>Anmeldung</w:t>
            </w:r>
            <w:r w:rsidR="00740515">
              <w:rPr>
                <w:noProof/>
                <w:webHidden/>
              </w:rPr>
              <w:tab/>
            </w:r>
            <w:r w:rsidR="00740515">
              <w:rPr>
                <w:noProof/>
                <w:webHidden/>
              </w:rPr>
              <w:fldChar w:fldCharType="begin"/>
            </w:r>
            <w:r w:rsidR="00740515">
              <w:rPr>
                <w:noProof/>
                <w:webHidden/>
              </w:rPr>
              <w:instrText xml:space="preserve"> PAGEREF _Toc294534112 \h </w:instrText>
            </w:r>
            <w:r w:rsidR="00740515">
              <w:rPr>
                <w:noProof/>
                <w:webHidden/>
              </w:rPr>
            </w:r>
            <w:r w:rsidR="00740515">
              <w:rPr>
                <w:noProof/>
                <w:webHidden/>
              </w:rPr>
              <w:fldChar w:fldCharType="separate"/>
            </w:r>
            <w:r w:rsidR="00740515">
              <w:rPr>
                <w:noProof/>
                <w:webHidden/>
              </w:rPr>
              <w:t>4</w:t>
            </w:r>
            <w:r w:rsidR="00740515">
              <w:rPr>
                <w:noProof/>
                <w:webHidden/>
              </w:rPr>
              <w:fldChar w:fldCharType="end"/>
            </w:r>
          </w:hyperlink>
        </w:p>
        <w:p w:rsidR="00740515" w:rsidRDefault="00E82181">
          <w:pPr>
            <w:pStyle w:val="Verzeichnis2"/>
            <w:tabs>
              <w:tab w:val="left" w:pos="880"/>
              <w:tab w:val="right" w:leader="dot" w:pos="9062"/>
            </w:tabs>
            <w:rPr>
              <w:noProof/>
              <w:sz w:val="22"/>
              <w:szCs w:val="22"/>
              <w:lang w:eastAsia="de-CH"/>
            </w:rPr>
          </w:pPr>
          <w:hyperlink w:anchor="_Toc294534113" w:history="1">
            <w:r w:rsidR="00740515" w:rsidRPr="00E15798">
              <w:rPr>
                <w:rStyle w:val="Hyperlink"/>
                <w:noProof/>
              </w:rPr>
              <w:t>3.4</w:t>
            </w:r>
            <w:r w:rsidR="00740515">
              <w:rPr>
                <w:noProof/>
                <w:sz w:val="22"/>
                <w:szCs w:val="22"/>
                <w:lang w:eastAsia="de-CH"/>
              </w:rPr>
              <w:tab/>
            </w:r>
            <w:r w:rsidR="00740515" w:rsidRPr="00E15798">
              <w:rPr>
                <w:rStyle w:val="Hyperlink"/>
                <w:noProof/>
              </w:rPr>
              <w:t>Bereiche</w:t>
            </w:r>
            <w:r w:rsidR="00740515">
              <w:rPr>
                <w:noProof/>
                <w:webHidden/>
              </w:rPr>
              <w:tab/>
            </w:r>
            <w:r w:rsidR="00740515">
              <w:rPr>
                <w:noProof/>
                <w:webHidden/>
              </w:rPr>
              <w:fldChar w:fldCharType="begin"/>
            </w:r>
            <w:r w:rsidR="00740515">
              <w:rPr>
                <w:noProof/>
                <w:webHidden/>
              </w:rPr>
              <w:instrText xml:space="preserve"> PAGEREF _Toc294534113 \h </w:instrText>
            </w:r>
            <w:r w:rsidR="00740515">
              <w:rPr>
                <w:noProof/>
                <w:webHidden/>
              </w:rPr>
            </w:r>
            <w:r w:rsidR="00740515">
              <w:rPr>
                <w:noProof/>
                <w:webHidden/>
              </w:rPr>
              <w:fldChar w:fldCharType="separate"/>
            </w:r>
            <w:r w:rsidR="00740515">
              <w:rPr>
                <w:noProof/>
                <w:webHidden/>
              </w:rPr>
              <w:t>5</w:t>
            </w:r>
            <w:r w:rsidR="00740515">
              <w:rPr>
                <w:noProof/>
                <w:webHidden/>
              </w:rPr>
              <w:fldChar w:fldCharType="end"/>
            </w:r>
          </w:hyperlink>
        </w:p>
        <w:p w:rsidR="00740515" w:rsidRDefault="00E82181">
          <w:pPr>
            <w:pStyle w:val="Verzeichnis3"/>
            <w:tabs>
              <w:tab w:val="left" w:pos="1100"/>
              <w:tab w:val="right" w:leader="dot" w:pos="9062"/>
            </w:tabs>
            <w:rPr>
              <w:noProof/>
              <w:sz w:val="22"/>
            </w:rPr>
          </w:pPr>
          <w:hyperlink w:anchor="_Toc294534114" w:history="1">
            <w:r w:rsidR="00740515" w:rsidRPr="00E15798">
              <w:rPr>
                <w:rStyle w:val="Hyperlink"/>
                <w:noProof/>
              </w:rPr>
              <w:t>3.4.1</w:t>
            </w:r>
            <w:r w:rsidR="00740515">
              <w:rPr>
                <w:noProof/>
                <w:sz w:val="22"/>
              </w:rPr>
              <w:tab/>
            </w:r>
            <w:r w:rsidR="00740515" w:rsidRPr="00E15798">
              <w:rPr>
                <w:rStyle w:val="Hyperlink"/>
                <w:noProof/>
              </w:rPr>
              <w:t>Bereich Stundeneinträge</w:t>
            </w:r>
            <w:r w:rsidR="00740515">
              <w:rPr>
                <w:noProof/>
                <w:webHidden/>
              </w:rPr>
              <w:tab/>
            </w:r>
            <w:r w:rsidR="00740515">
              <w:rPr>
                <w:noProof/>
                <w:webHidden/>
              </w:rPr>
              <w:fldChar w:fldCharType="begin"/>
            </w:r>
            <w:r w:rsidR="00740515">
              <w:rPr>
                <w:noProof/>
                <w:webHidden/>
              </w:rPr>
              <w:instrText xml:space="preserve"> PAGEREF _Toc294534114 \h </w:instrText>
            </w:r>
            <w:r w:rsidR="00740515">
              <w:rPr>
                <w:noProof/>
                <w:webHidden/>
              </w:rPr>
            </w:r>
            <w:r w:rsidR="00740515">
              <w:rPr>
                <w:noProof/>
                <w:webHidden/>
              </w:rPr>
              <w:fldChar w:fldCharType="separate"/>
            </w:r>
            <w:r w:rsidR="00740515">
              <w:rPr>
                <w:noProof/>
                <w:webHidden/>
              </w:rPr>
              <w:t>5</w:t>
            </w:r>
            <w:r w:rsidR="00740515">
              <w:rPr>
                <w:noProof/>
                <w:webHidden/>
              </w:rPr>
              <w:fldChar w:fldCharType="end"/>
            </w:r>
          </w:hyperlink>
        </w:p>
        <w:p w:rsidR="00740515" w:rsidRDefault="00E82181">
          <w:pPr>
            <w:pStyle w:val="Verzeichnis3"/>
            <w:tabs>
              <w:tab w:val="left" w:pos="1100"/>
              <w:tab w:val="right" w:leader="dot" w:pos="9062"/>
            </w:tabs>
            <w:rPr>
              <w:noProof/>
              <w:sz w:val="22"/>
            </w:rPr>
          </w:pPr>
          <w:hyperlink w:anchor="_Toc294534115" w:history="1">
            <w:r w:rsidR="00740515" w:rsidRPr="00E15798">
              <w:rPr>
                <w:rStyle w:val="Hyperlink"/>
                <w:noProof/>
              </w:rPr>
              <w:t>3.4.2</w:t>
            </w:r>
            <w:r w:rsidR="00740515">
              <w:rPr>
                <w:noProof/>
                <w:sz w:val="22"/>
              </w:rPr>
              <w:tab/>
            </w:r>
            <w:r w:rsidR="00740515" w:rsidRPr="00E15798">
              <w:rPr>
                <w:rStyle w:val="Hyperlink"/>
                <w:noProof/>
              </w:rPr>
              <w:t>Bereich Kunden</w:t>
            </w:r>
            <w:r w:rsidR="00740515">
              <w:rPr>
                <w:noProof/>
                <w:webHidden/>
              </w:rPr>
              <w:tab/>
            </w:r>
            <w:r w:rsidR="00740515">
              <w:rPr>
                <w:noProof/>
                <w:webHidden/>
              </w:rPr>
              <w:fldChar w:fldCharType="begin"/>
            </w:r>
            <w:r w:rsidR="00740515">
              <w:rPr>
                <w:noProof/>
                <w:webHidden/>
              </w:rPr>
              <w:instrText xml:space="preserve"> PAGEREF _Toc294534115 \h </w:instrText>
            </w:r>
            <w:r w:rsidR="00740515">
              <w:rPr>
                <w:noProof/>
                <w:webHidden/>
              </w:rPr>
            </w:r>
            <w:r w:rsidR="00740515">
              <w:rPr>
                <w:noProof/>
                <w:webHidden/>
              </w:rPr>
              <w:fldChar w:fldCharType="separate"/>
            </w:r>
            <w:r w:rsidR="00740515">
              <w:rPr>
                <w:noProof/>
                <w:webHidden/>
              </w:rPr>
              <w:t>7</w:t>
            </w:r>
            <w:r w:rsidR="00740515">
              <w:rPr>
                <w:noProof/>
                <w:webHidden/>
              </w:rPr>
              <w:fldChar w:fldCharType="end"/>
            </w:r>
          </w:hyperlink>
        </w:p>
        <w:p w:rsidR="00740515" w:rsidRDefault="00E82181">
          <w:pPr>
            <w:pStyle w:val="Verzeichnis3"/>
            <w:tabs>
              <w:tab w:val="left" w:pos="1100"/>
              <w:tab w:val="right" w:leader="dot" w:pos="9062"/>
            </w:tabs>
            <w:rPr>
              <w:noProof/>
              <w:sz w:val="22"/>
            </w:rPr>
          </w:pPr>
          <w:hyperlink w:anchor="_Toc294534116" w:history="1">
            <w:r w:rsidR="00740515" w:rsidRPr="00E15798">
              <w:rPr>
                <w:rStyle w:val="Hyperlink"/>
                <w:noProof/>
              </w:rPr>
              <w:t>3.4.3</w:t>
            </w:r>
            <w:r w:rsidR="00740515">
              <w:rPr>
                <w:noProof/>
                <w:sz w:val="22"/>
              </w:rPr>
              <w:tab/>
            </w:r>
            <w:r w:rsidR="00740515" w:rsidRPr="00E15798">
              <w:rPr>
                <w:rStyle w:val="Hyperlink"/>
                <w:noProof/>
              </w:rPr>
              <w:t>Bereich Stundeneintragstypen</w:t>
            </w:r>
            <w:r w:rsidR="00740515">
              <w:rPr>
                <w:noProof/>
                <w:webHidden/>
              </w:rPr>
              <w:tab/>
            </w:r>
            <w:r w:rsidR="00740515">
              <w:rPr>
                <w:noProof/>
                <w:webHidden/>
              </w:rPr>
              <w:fldChar w:fldCharType="begin"/>
            </w:r>
            <w:r w:rsidR="00740515">
              <w:rPr>
                <w:noProof/>
                <w:webHidden/>
              </w:rPr>
              <w:instrText xml:space="preserve"> PAGEREF _Toc294534116 \h </w:instrText>
            </w:r>
            <w:r w:rsidR="00740515">
              <w:rPr>
                <w:noProof/>
                <w:webHidden/>
              </w:rPr>
            </w:r>
            <w:r w:rsidR="00740515">
              <w:rPr>
                <w:noProof/>
                <w:webHidden/>
              </w:rPr>
              <w:fldChar w:fldCharType="separate"/>
            </w:r>
            <w:r w:rsidR="00740515">
              <w:rPr>
                <w:noProof/>
                <w:webHidden/>
              </w:rPr>
              <w:t>8</w:t>
            </w:r>
            <w:r w:rsidR="00740515">
              <w:rPr>
                <w:noProof/>
                <w:webHidden/>
              </w:rPr>
              <w:fldChar w:fldCharType="end"/>
            </w:r>
          </w:hyperlink>
        </w:p>
        <w:p w:rsidR="00740515" w:rsidRDefault="00E82181">
          <w:pPr>
            <w:pStyle w:val="Verzeichnis3"/>
            <w:tabs>
              <w:tab w:val="left" w:pos="1100"/>
              <w:tab w:val="right" w:leader="dot" w:pos="9062"/>
            </w:tabs>
            <w:rPr>
              <w:noProof/>
              <w:sz w:val="22"/>
            </w:rPr>
          </w:pPr>
          <w:hyperlink w:anchor="_Toc294534117" w:history="1">
            <w:r w:rsidR="00740515" w:rsidRPr="00E15798">
              <w:rPr>
                <w:rStyle w:val="Hyperlink"/>
                <w:noProof/>
              </w:rPr>
              <w:t>3.4.4</w:t>
            </w:r>
            <w:r w:rsidR="00740515">
              <w:rPr>
                <w:noProof/>
                <w:sz w:val="22"/>
              </w:rPr>
              <w:tab/>
            </w:r>
            <w:r w:rsidR="00740515" w:rsidRPr="00E15798">
              <w:rPr>
                <w:rStyle w:val="Hyperlink"/>
                <w:noProof/>
              </w:rPr>
              <w:t>Bereich Benutzer</w:t>
            </w:r>
            <w:r w:rsidR="00740515">
              <w:rPr>
                <w:noProof/>
                <w:webHidden/>
              </w:rPr>
              <w:tab/>
            </w:r>
            <w:r w:rsidR="00740515">
              <w:rPr>
                <w:noProof/>
                <w:webHidden/>
              </w:rPr>
              <w:fldChar w:fldCharType="begin"/>
            </w:r>
            <w:r w:rsidR="00740515">
              <w:rPr>
                <w:noProof/>
                <w:webHidden/>
              </w:rPr>
              <w:instrText xml:space="preserve"> PAGEREF _Toc294534117 \h </w:instrText>
            </w:r>
            <w:r w:rsidR="00740515">
              <w:rPr>
                <w:noProof/>
                <w:webHidden/>
              </w:rPr>
            </w:r>
            <w:r w:rsidR="00740515">
              <w:rPr>
                <w:noProof/>
                <w:webHidden/>
              </w:rPr>
              <w:fldChar w:fldCharType="separate"/>
            </w:r>
            <w:r w:rsidR="00740515">
              <w:rPr>
                <w:noProof/>
                <w:webHidden/>
              </w:rPr>
              <w:t>9</w:t>
            </w:r>
            <w:r w:rsidR="00740515">
              <w:rPr>
                <w:noProof/>
                <w:webHidden/>
              </w:rPr>
              <w:fldChar w:fldCharType="end"/>
            </w:r>
          </w:hyperlink>
        </w:p>
        <w:p w:rsidR="00740515" w:rsidRDefault="00E82181">
          <w:pPr>
            <w:pStyle w:val="Verzeichnis3"/>
            <w:tabs>
              <w:tab w:val="left" w:pos="1100"/>
              <w:tab w:val="right" w:leader="dot" w:pos="9062"/>
            </w:tabs>
            <w:rPr>
              <w:noProof/>
              <w:sz w:val="22"/>
            </w:rPr>
          </w:pPr>
          <w:hyperlink w:anchor="_Toc294534118" w:history="1">
            <w:r w:rsidR="00740515" w:rsidRPr="00E15798">
              <w:rPr>
                <w:rStyle w:val="Hyperlink"/>
                <w:noProof/>
              </w:rPr>
              <w:t>3.4.5</w:t>
            </w:r>
            <w:r w:rsidR="00740515">
              <w:rPr>
                <w:noProof/>
                <w:sz w:val="22"/>
              </w:rPr>
              <w:tab/>
            </w:r>
            <w:r w:rsidR="00740515" w:rsidRPr="00E15798">
              <w:rPr>
                <w:rStyle w:val="Hyperlink"/>
                <w:noProof/>
              </w:rPr>
              <w:t>Bereich Aufträge</w:t>
            </w:r>
            <w:r w:rsidR="00740515">
              <w:rPr>
                <w:noProof/>
                <w:webHidden/>
              </w:rPr>
              <w:tab/>
            </w:r>
            <w:r w:rsidR="00740515">
              <w:rPr>
                <w:noProof/>
                <w:webHidden/>
              </w:rPr>
              <w:fldChar w:fldCharType="begin"/>
            </w:r>
            <w:r w:rsidR="00740515">
              <w:rPr>
                <w:noProof/>
                <w:webHidden/>
              </w:rPr>
              <w:instrText xml:space="preserve"> PAGEREF _Toc294534118 \h </w:instrText>
            </w:r>
            <w:r w:rsidR="00740515">
              <w:rPr>
                <w:noProof/>
                <w:webHidden/>
              </w:rPr>
            </w:r>
            <w:r w:rsidR="00740515">
              <w:rPr>
                <w:noProof/>
                <w:webHidden/>
              </w:rPr>
              <w:fldChar w:fldCharType="separate"/>
            </w:r>
            <w:r w:rsidR="00740515">
              <w:rPr>
                <w:noProof/>
                <w:webHidden/>
              </w:rPr>
              <w:t>10</w:t>
            </w:r>
            <w:r w:rsidR="00740515">
              <w:rPr>
                <w:noProof/>
                <w:webHidden/>
              </w:rPr>
              <w:fldChar w:fldCharType="end"/>
            </w:r>
          </w:hyperlink>
        </w:p>
        <w:p w:rsidR="00740515" w:rsidRDefault="00E82181">
          <w:pPr>
            <w:pStyle w:val="Verzeichnis3"/>
            <w:tabs>
              <w:tab w:val="left" w:pos="1100"/>
              <w:tab w:val="right" w:leader="dot" w:pos="9062"/>
            </w:tabs>
            <w:rPr>
              <w:noProof/>
              <w:sz w:val="22"/>
            </w:rPr>
          </w:pPr>
          <w:hyperlink w:anchor="_Toc294534119" w:history="1">
            <w:r w:rsidR="00740515" w:rsidRPr="00E15798">
              <w:rPr>
                <w:rStyle w:val="Hyperlink"/>
                <w:noProof/>
              </w:rPr>
              <w:t>3.4.6</w:t>
            </w:r>
            <w:r w:rsidR="00740515">
              <w:rPr>
                <w:noProof/>
                <w:sz w:val="22"/>
              </w:rPr>
              <w:tab/>
            </w:r>
            <w:r w:rsidR="00740515" w:rsidRPr="00E15798">
              <w:rPr>
                <w:rStyle w:val="Hyperlink"/>
                <w:noProof/>
              </w:rPr>
              <w:t>Bereich Adressen</w:t>
            </w:r>
            <w:r w:rsidR="00740515">
              <w:rPr>
                <w:noProof/>
                <w:webHidden/>
              </w:rPr>
              <w:tab/>
            </w:r>
            <w:r w:rsidR="00740515">
              <w:rPr>
                <w:noProof/>
                <w:webHidden/>
              </w:rPr>
              <w:fldChar w:fldCharType="begin"/>
            </w:r>
            <w:r w:rsidR="00740515">
              <w:rPr>
                <w:noProof/>
                <w:webHidden/>
              </w:rPr>
              <w:instrText xml:space="preserve"> PAGEREF _Toc294534119 \h </w:instrText>
            </w:r>
            <w:r w:rsidR="00740515">
              <w:rPr>
                <w:noProof/>
                <w:webHidden/>
              </w:rPr>
            </w:r>
            <w:r w:rsidR="00740515">
              <w:rPr>
                <w:noProof/>
                <w:webHidden/>
              </w:rPr>
              <w:fldChar w:fldCharType="separate"/>
            </w:r>
            <w:r w:rsidR="00740515">
              <w:rPr>
                <w:noProof/>
                <w:webHidden/>
              </w:rPr>
              <w:t>11</w:t>
            </w:r>
            <w:r w:rsidR="00740515">
              <w:rPr>
                <w:noProof/>
                <w:webHidden/>
              </w:rPr>
              <w:fldChar w:fldCharType="end"/>
            </w:r>
          </w:hyperlink>
        </w:p>
        <w:p w:rsidR="00740515" w:rsidRDefault="00E82181">
          <w:pPr>
            <w:pStyle w:val="Verzeichnis3"/>
            <w:tabs>
              <w:tab w:val="left" w:pos="1100"/>
              <w:tab w:val="right" w:leader="dot" w:pos="9062"/>
            </w:tabs>
            <w:rPr>
              <w:noProof/>
              <w:sz w:val="22"/>
            </w:rPr>
          </w:pPr>
          <w:hyperlink w:anchor="_Toc294534120" w:history="1">
            <w:r w:rsidR="00740515" w:rsidRPr="00E15798">
              <w:rPr>
                <w:rStyle w:val="Hyperlink"/>
                <w:noProof/>
              </w:rPr>
              <w:t>3.4.7</w:t>
            </w:r>
            <w:r w:rsidR="00740515">
              <w:rPr>
                <w:noProof/>
                <w:sz w:val="22"/>
              </w:rPr>
              <w:tab/>
            </w:r>
            <w:r w:rsidR="00740515" w:rsidRPr="00E15798">
              <w:rPr>
                <w:rStyle w:val="Hyperlink"/>
                <w:noProof/>
              </w:rPr>
              <w:t>Bereich Materialien</w:t>
            </w:r>
            <w:r w:rsidR="00740515">
              <w:rPr>
                <w:noProof/>
                <w:webHidden/>
              </w:rPr>
              <w:tab/>
            </w:r>
            <w:r w:rsidR="00740515">
              <w:rPr>
                <w:noProof/>
                <w:webHidden/>
              </w:rPr>
              <w:fldChar w:fldCharType="begin"/>
            </w:r>
            <w:r w:rsidR="00740515">
              <w:rPr>
                <w:noProof/>
                <w:webHidden/>
              </w:rPr>
              <w:instrText xml:space="preserve"> PAGEREF _Toc294534120 \h </w:instrText>
            </w:r>
            <w:r w:rsidR="00740515">
              <w:rPr>
                <w:noProof/>
                <w:webHidden/>
              </w:rPr>
            </w:r>
            <w:r w:rsidR="00740515">
              <w:rPr>
                <w:noProof/>
                <w:webHidden/>
              </w:rPr>
              <w:fldChar w:fldCharType="separate"/>
            </w:r>
            <w:r w:rsidR="00740515">
              <w:rPr>
                <w:noProof/>
                <w:webHidden/>
              </w:rPr>
              <w:t>12</w:t>
            </w:r>
            <w:r w:rsidR="00740515">
              <w:rPr>
                <w:noProof/>
                <w:webHidden/>
              </w:rPr>
              <w:fldChar w:fldCharType="end"/>
            </w:r>
          </w:hyperlink>
        </w:p>
        <w:p w:rsidR="00A06B4F" w:rsidRDefault="00AF4AE0">
          <w:pPr>
            <w:rPr>
              <w:b/>
              <w:bCs/>
              <w:lang w:val="de-DE"/>
            </w:rPr>
          </w:pPr>
          <w:r>
            <w:rPr>
              <w:b/>
              <w:bCs/>
              <w:lang w:val="de-DE"/>
            </w:rPr>
            <w:fldChar w:fldCharType="end"/>
          </w:r>
        </w:p>
      </w:sdtContent>
    </w:sdt>
    <w:p w:rsidR="00740515" w:rsidRDefault="00740515">
      <w:pPr>
        <w:rPr>
          <w:spacing w:val="15"/>
          <w:sz w:val="22"/>
          <w:szCs w:val="22"/>
          <w:lang w:val="de-DE"/>
        </w:rPr>
      </w:pPr>
      <w:r>
        <w:rPr>
          <w:lang w:val="de-DE"/>
        </w:rPr>
        <w:br w:type="page"/>
      </w:r>
    </w:p>
    <w:p w:rsidR="00A57CD1" w:rsidRDefault="00A57CD1" w:rsidP="00A57CD1">
      <w:pPr>
        <w:pStyle w:val="berschrift2"/>
        <w:rPr>
          <w:lang w:val="de-DE"/>
        </w:rPr>
      </w:pPr>
      <w:bookmarkStart w:id="3" w:name="_Toc294534106"/>
      <w:r>
        <w:rPr>
          <w:lang w:val="de-DE"/>
        </w:rPr>
        <w:lastRenderedPageBreak/>
        <w:t>Abbildungsverzeichnis</w:t>
      </w:r>
      <w:bookmarkEnd w:id="3"/>
    </w:p>
    <w:p w:rsidR="00740515" w:rsidRDefault="00A57CD1">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w:anchor="_Toc294534089" w:history="1">
        <w:r w:rsidR="00740515" w:rsidRPr="00F41127">
          <w:rPr>
            <w:rStyle w:val="Hyperlink"/>
            <w:noProof/>
          </w:rPr>
          <w:t>Abbildung 1 - Übersicht Stundeneinträge</w:t>
        </w:r>
        <w:r w:rsidR="00740515">
          <w:rPr>
            <w:noProof/>
            <w:webHidden/>
          </w:rPr>
          <w:tab/>
        </w:r>
        <w:r w:rsidR="00740515">
          <w:rPr>
            <w:noProof/>
            <w:webHidden/>
          </w:rPr>
          <w:fldChar w:fldCharType="begin"/>
        </w:r>
        <w:r w:rsidR="00740515">
          <w:rPr>
            <w:noProof/>
            <w:webHidden/>
          </w:rPr>
          <w:instrText xml:space="preserve"> PAGEREF _Toc294534089 \h </w:instrText>
        </w:r>
        <w:r w:rsidR="00740515">
          <w:rPr>
            <w:noProof/>
            <w:webHidden/>
          </w:rPr>
        </w:r>
        <w:r w:rsidR="00740515">
          <w:rPr>
            <w:noProof/>
            <w:webHidden/>
          </w:rPr>
          <w:fldChar w:fldCharType="separate"/>
        </w:r>
        <w:r w:rsidR="00740515">
          <w:rPr>
            <w:noProof/>
            <w:webHidden/>
          </w:rPr>
          <w:t>5</w:t>
        </w:r>
        <w:r w:rsidR="00740515">
          <w:rPr>
            <w:noProof/>
            <w:webHidden/>
          </w:rPr>
          <w:fldChar w:fldCharType="end"/>
        </w:r>
      </w:hyperlink>
    </w:p>
    <w:p w:rsidR="00740515" w:rsidRDefault="00E82181">
      <w:pPr>
        <w:pStyle w:val="Abbildungsverzeichnis"/>
        <w:tabs>
          <w:tab w:val="right" w:leader="dot" w:pos="9062"/>
        </w:tabs>
        <w:rPr>
          <w:noProof/>
          <w:sz w:val="22"/>
          <w:szCs w:val="22"/>
          <w:lang w:eastAsia="de-CH"/>
        </w:rPr>
      </w:pPr>
      <w:hyperlink r:id="rId10" w:anchor="_Toc294534090" w:history="1">
        <w:r w:rsidR="00740515" w:rsidRPr="00F41127">
          <w:rPr>
            <w:rStyle w:val="Hyperlink"/>
            <w:noProof/>
          </w:rPr>
          <w:t>Abbildung 2 - Neuer Stundeneintrag</w:t>
        </w:r>
        <w:r w:rsidR="00740515">
          <w:rPr>
            <w:noProof/>
            <w:webHidden/>
          </w:rPr>
          <w:tab/>
        </w:r>
        <w:r w:rsidR="00740515">
          <w:rPr>
            <w:noProof/>
            <w:webHidden/>
          </w:rPr>
          <w:fldChar w:fldCharType="begin"/>
        </w:r>
        <w:r w:rsidR="00740515">
          <w:rPr>
            <w:noProof/>
            <w:webHidden/>
          </w:rPr>
          <w:instrText xml:space="preserve"> PAGEREF _Toc294534090 \h </w:instrText>
        </w:r>
        <w:r w:rsidR="00740515">
          <w:rPr>
            <w:noProof/>
            <w:webHidden/>
          </w:rPr>
        </w:r>
        <w:r w:rsidR="00740515">
          <w:rPr>
            <w:noProof/>
            <w:webHidden/>
          </w:rPr>
          <w:fldChar w:fldCharType="separate"/>
        </w:r>
        <w:r w:rsidR="00740515">
          <w:rPr>
            <w:noProof/>
            <w:webHidden/>
          </w:rPr>
          <w:t>6</w:t>
        </w:r>
        <w:r w:rsidR="00740515">
          <w:rPr>
            <w:noProof/>
            <w:webHidden/>
          </w:rPr>
          <w:fldChar w:fldCharType="end"/>
        </w:r>
      </w:hyperlink>
    </w:p>
    <w:p w:rsidR="00740515" w:rsidRDefault="00E82181">
      <w:pPr>
        <w:pStyle w:val="Abbildungsverzeichnis"/>
        <w:tabs>
          <w:tab w:val="right" w:leader="dot" w:pos="9062"/>
        </w:tabs>
        <w:rPr>
          <w:noProof/>
          <w:sz w:val="22"/>
          <w:szCs w:val="22"/>
          <w:lang w:eastAsia="de-CH"/>
        </w:rPr>
      </w:pPr>
      <w:hyperlink w:anchor="_Toc294534091" w:history="1">
        <w:r w:rsidR="00740515" w:rsidRPr="00F41127">
          <w:rPr>
            <w:rStyle w:val="Hyperlink"/>
            <w:noProof/>
          </w:rPr>
          <w:t>Abbildung 3 - Übersicht Kunden</w:t>
        </w:r>
        <w:r w:rsidR="00740515">
          <w:rPr>
            <w:noProof/>
            <w:webHidden/>
          </w:rPr>
          <w:tab/>
        </w:r>
        <w:r w:rsidR="00740515">
          <w:rPr>
            <w:noProof/>
            <w:webHidden/>
          </w:rPr>
          <w:fldChar w:fldCharType="begin"/>
        </w:r>
        <w:r w:rsidR="00740515">
          <w:rPr>
            <w:noProof/>
            <w:webHidden/>
          </w:rPr>
          <w:instrText xml:space="preserve"> PAGEREF _Toc294534091 \h </w:instrText>
        </w:r>
        <w:r w:rsidR="00740515">
          <w:rPr>
            <w:noProof/>
            <w:webHidden/>
          </w:rPr>
        </w:r>
        <w:r w:rsidR="00740515">
          <w:rPr>
            <w:noProof/>
            <w:webHidden/>
          </w:rPr>
          <w:fldChar w:fldCharType="separate"/>
        </w:r>
        <w:r w:rsidR="00740515">
          <w:rPr>
            <w:noProof/>
            <w:webHidden/>
          </w:rPr>
          <w:t>7</w:t>
        </w:r>
        <w:r w:rsidR="00740515">
          <w:rPr>
            <w:noProof/>
            <w:webHidden/>
          </w:rPr>
          <w:fldChar w:fldCharType="end"/>
        </w:r>
      </w:hyperlink>
    </w:p>
    <w:p w:rsidR="00740515" w:rsidRDefault="00E82181">
      <w:pPr>
        <w:pStyle w:val="Abbildungsverzeichnis"/>
        <w:tabs>
          <w:tab w:val="right" w:leader="dot" w:pos="9062"/>
        </w:tabs>
        <w:rPr>
          <w:noProof/>
          <w:sz w:val="22"/>
          <w:szCs w:val="22"/>
          <w:lang w:eastAsia="de-CH"/>
        </w:rPr>
      </w:pPr>
      <w:hyperlink r:id="rId11" w:anchor="_Toc294534092" w:history="1">
        <w:r w:rsidR="00740515" w:rsidRPr="00F41127">
          <w:rPr>
            <w:rStyle w:val="Hyperlink"/>
            <w:noProof/>
          </w:rPr>
          <w:t>Abbildung 4 - Neuer Kunde</w:t>
        </w:r>
        <w:r w:rsidR="00740515">
          <w:rPr>
            <w:noProof/>
            <w:webHidden/>
          </w:rPr>
          <w:tab/>
        </w:r>
        <w:r w:rsidR="00740515">
          <w:rPr>
            <w:noProof/>
            <w:webHidden/>
          </w:rPr>
          <w:fldChar w:fldCharType="begin"/>
        </w:r>
        <w:r w:rsidR="00740515">
          <w:rPr>
            <w:noProof/>
            <w:webHidden/>
          </w:rPr>
          <w:instrText xml:space="preserve"> PAGEREF _Toc294534092 \h </w:instrText>
        </w:r>
        <w:r w:rsidR="00740515">
          <w:rPr>
            <w:noProof/>
            <w:webHidden/>
          </w:rPr>
        </w:r>
        <w:r w:rsidR="00740515">
          <w:rPr>
            <w:noProof/>
            <w:webHidden/>
          </w:rPr>
          <w:fldChar w:fldCharType="separate"/>
        </w:r>
        <w:r w:rsidR="00740515">
          <w:rPr>
            <w:noProof/>
            <w:webHidden/>
          </w:rPr>
          <w:t>7</w:t>
        </w:r>
        <w:r w:rsidR="00740515">
          <w:rPr>
            <w:noProof/>
            <w:webHidden/>
          </w:rPr>
          <w:fldChar w:fldCharType="end"/>
        </w:r>
      </w:hyperlink>
    </w:p>
    <w:p w:rsidR="00740515" w:rsidRDefault="00E82181">
      <w:pPr>
        <w:pStyle w:val="Abbildungsverzeichnis"/>
        <w:tabs>
          <w:tab w:val="right" w:leader="dot" w:pos="9062"/>
        </w:tabs>
        <w:rPr>
          <w:noProof/>
          <w:sz w:val="22"/>
          <w:szCs w:val="22"/>
          <w:lang w:eastAsia="de-CH"/>
        </w:rPr>
      </w:pPr>
      <w:hyperlink w:anchor="_Toc294534093" w:history="1">
        <w:r w:rsidR="00740515" w:rsidRPr="00F41127">
          <w:rPr>
            <w:rStyle w:val="Hyperlink"/>
            <w:noProof/>
          </w:rPr>
          <w:t>Abbildung 5 - Übersicht Stundeneintragstypen</w:t>
        </w:r>
        <w:r w:rsidR="00740515">
          <w:rPr>
            <w:noProof/>
            <w:webHidden/>
          </w:rPr>
          <w:tab/>
        </w:r>
        <w:r w:rsidR="00740515">
          <w:rPr>
            <w:noProof/>
            <w:webHidden/>
          </w:rPr>
          <w:fldChar w:fldCharType="begin"/>
        </w:r>
        <w:r w:rsidR="00740515">
          <w:rPr>
            <w:noProof/>
            <w:webHidden/>
          </w:rPr>
          <w:instrText xml:space="preserve"> PAGEREF _Toc294534093 \h </w:instrText>
        </w:r>
        <w:r w:rsidR="00740515">
          <w:rPr>
            <w:noProof/>
            <w:webHidden/>
          </w:rPr>
        </w:r>
        <w:r w:rsidR="00740515">
          <w:rPr>
            <w:noProof/>
            <w:webHidden/>
          </w:rPr>
          <w:fldChar w:fldCharType="separate"/>
        </w:r>
        <w:r w:rsidR="00740515">
          <w:rPr>
            <w:noProof/>
            <w:webHidden/>
          </w:rPr>
          <w:t>8</w:t>
        </w:r>
        <w:r w:rsidR="00740515">
          <w:rPr>
            <w:noProof/>
            <w:webHidden/>
          </w:rPr>
          <w:fldChar w:fldCharType="end"/>
        </w:r>
      </w:hyperlink>
    </w:p>
    <w:p w:rsidR="00740515" w:rsidRDefault="00E82181">
      <w:pPr>
        <w:pStyle w:val="Abbildungsverzeichnis"/>
        <w:tabs>
          <w:tab w:val="right" w:leader="dot" w:pos="9062"/>
        </w:tabs>
        <w:rPr>
          <w:noProof/>
          <w:sz w:val="22"/>
          <w:szCs w:val="22"/>
          <w:lang w:eastAsia="de-CH"/>
        </w:rPr>
      </w:pPr>
      <w:hyperlink r:id="rId12" w:anchor="_Toc294534094" w:history="1">
        <w:r w:rsidR="00740515" w:rsidRPr="00F41127">
          <w:rPr>
            <w:rStyle w:val="Hyperlink"/>
            <w:noProof/>
          </w:rPr>
          <w:t>Abbildung 6 - Neuer Stundeneintragstyp</w:t>
        </w:r>
        <w:r w:rsidR="00740515">
          <w:rPr>
            <w:noProof/>
            <w:webHidden/>
          </w:rPr>
          <w:tab/>
        </w:r>
        <w:r w:rsidR="00740515">
          <w:rPr>
            <w:noProof/>
            <w:webHidden/>
          </w:rPr>
          <w:fldChar w:fldCharType="begin"/>
        </w:r>
        <w:r w:rsidR="00740515">
          <w:rPr>
            <w:noProof/>
            <w:webHidden/>
          </w:rPr>
          <w:instrText xml:space="preserve"> PAGEREF _Toc294534094 \h </w:instrText>
        </w:r>
        <w:r w:rsidR="00740515">
          <w:rPr>
            <w:noProof/>
            <w:webHidden/>
          </w:rPr>
        </w:r>
        <w:r w:rsidR="00740515">
          <w:rPr>
            <w:noProof/>
            <w:webHidden/>
          </w:rPr>
          <w:fldChar w:fldCharType="separate"/>
        </w:r>
        <w:r w:rsidR="00740515">
          <w:rPr>
            <w:noProof/>
            <w:webHidden/>
          </w:rPr>
          <w:t>8</w:t>
        </w:r>
        <w:r w:rsidR="00740515">
          <w:rPr>
            <w:noProof/>
            <w:webHidden/>
          </w:rPr>
          <w:fldChar w:fldCharType="end"/>
        </w:r>
      </w:hyperlink>
    </w:p>
    <w:p w:rsidR="00740515" w:rsidRDefault="00E82181">
      <w:pPr>
        <w:pStyle w:val="Abbildungsverzeichnis"/>
        <w:tabs>
          <w:tab w:val="right" w:leader="dot" w:pos="9062"/>
        </w:tabs>
        <w:rPr>
          <w:noProof/>
          <w:sz w:val="22"/>
          <w:szCs w:val="22"/>
          <w:lang w:eastAsia="de-CH"/>
        </w:rPr>
      </w:pPr>
      <w:hyperlink w:anchor="_Toc294534095" w:history="1">
        <w:r w:rsidR="00740515" w:rsidRPr="00F41127">
          <w:rPr>
            <w:rStyle w:val="Hyperlink"/>
            <w:noProof/>
          </w:rPr>
          <w:t>Abbildung 7 - Übersicht Benutzer</w:t>
        </w:r>
        <w:r w:rsidR="00740515">
          <w:rPr>
            <w:noProof/>
            <w:webHidden/>
          </w:rPr>
          <w:tab/>
        </w:r>
        <w:r w:rsidR="00740515">
          <w:rPr>
            <w:noProof/>
            <w:webHidden/>
          </w:rPr>
          <w:fldChar w:fldCharType="begin"/>
        </w:r>
        <w:r w:rsidR="00740515">
          <w:rPr>
            <w:noProof/>
            <w:webHidden/>
          </w:rPr>
          <w:instrText xml:space="preserve"> PAGEREF _Toc294534095 \h </w:instrText>
        </w:r>
        <w:r w:rsidR="00740515">
          <w:rPr>
            <w:noProof/>
            <w:webHidden/>
          </w:rPr>
        </w:r>
        <w:r w:rsidR="00740515">
          <w:rPr>
            <w:noProof/>
            <w:webHidden/>
          </w:rPr>
          <w:fldChar w:fldCharType="separate"/>
        </w:r>
        <w:r w:rsidR="00740515">
          <w:rPr>
            <w:noProof/>
            <w:webHidden/>
          </w:rPr>
          <w:t>9</w:t>
        </w:r>
        <w:r w:rsidR="00740515">
          <w:rPr>
            <w:noProof/>
            <w:webHidden/>
          </w:rPr>
          <w:fldChar w:fldCharType="end"/>
        </w:r>
      </w:hyperlink>
    </w:p>
    <w:p w:rsidR="00740515" w:rsidRDefault="00E82181">
      <w:pPr>
        <w:pStyle w:val="Abbildungsverzeichnis"/>
        <w:tabs>
          <w:tab w:val="right" w:leader="dot" w:pos="9062"/>
        </w:tabs>
        <w:rPr>
          <w:noProof/>
          <w:sz w:val="22"/>
          <w:szCs w:val="22"/>
          <w:lang w:eastAsia="de-CH"/>
        </w:rPr>
      </w:pPr>
      <w:hyperlink r:id="rId13" w:anchor="_Toc294534096" w:history="1">
        <w:r w:rsidR="00740515" w:rsidRPr="00F41127">
          <w:rPr>
            <w:rStyle w:val="Hyperlink"/>
            <w:noProof/>
          </w:rPr>
          <w:t>Abbildung 8 - Neuer Benutzer</w:t>
        </w:r>
        <w:r w:rsidR="00740515">
          <w:rPr>
            <w:noProof/>
            <w:webHidden/>
          </w:rPr>
          <w:tab/>
        </w:r>
        <w:r w:rsidR="00740515">
          <w:rPr>
            <w:noProof/>
            <w:webHidden/>
          </w:rPr>
          <w:fldChar w:fldCharType="begin"/>
        </w:r>
        <w:r w:rsidR="00740515">
          <w:rPr>
            <w:noProof/>
            <w:webHidden/>
          </w:rPr>
          <w:instrText xml:space="preserve"> PAGEREF _Toc294534096 \h </w:instrText>
        </w:r>
        <w:r w:rsidR="00740515">
          <w:rPr>
            <w:noProof/>
            <w:webHidden/>
          </w:rPr>
        </w:r>
        <w:r w:rsidR="00740515">
          <w:rPr>
            <w:noProof/>
            <w:webHidden/>
          </w:rPr>
          <w:fldChar w:fldCharType="separate"/>
        </w:r>
        <w:r w:rsidR="00740515">
          <w:rPr>
            <w:noProof/>
            <w:webHidden/>
          </w:rPr>
          <w:t>9</w:t>
        </w:r>
        <w:r w:rsidR="00740515">
          <w:rPr>
            <w:noProof/>
            <w:webHidden/>
          </w:rPr>
          <w:fldChar w:fldCharType="end"/>
        </w:r>
      </w:hyperlink>
    </w:p>
    <w:p w:rsidR="00740515" w:rsidRDefault="00E82181">
      <w:pPr>
        <w:pStyle w:val="Abbildungsverzeichnis"/>
        <w:tabs>
          <w:tab w:val="right" w:leader="dot" w:pos="9062"/>
        </w:tabs>
        <w:rPr>
          <w:noProof/>
          <w:sz w:val="22"/>
          <w:szCs w:val="22"/>
          <w:lang w:eastAsia="de-CH"/>
        </w:rPr>
      </w:pPr>
      <w:hyperlink w:anchor="_Toc294534097" w:history="1">
        <w:r w:rsidR="00740515" w:rsidRPr="00F41127">
          <w:rPr>
            <w:rStyle w:val="Hyperlink"/>
            <w:noProof/>
          </w:rPr>
          <w:t>Abbildung 9 - Übersicht Aufträge</w:t>
        </w:r>
        <w:r w:rsidR="00740515">
          <w:rPr>
            <w:noProof/>
            <w:webHidden/>
          </w:rPr>
          <w:tab/>
        </w:r>
        <w:r w:rsidR="00740515">
          <w:rPr>
            <w:noProof/>
            <w:webHidden/>
          </w:rPr>
          <w:fldChar w:fldCharType="begin"/>
        </w:r>
        <w:r w:rsidR="00740515">
          <w:rPr>
            <w:noProof/>
            <w:webHidden/>
          </w:rPr>
          <w:instrText xml:space="preserve"> PAGEREF _Toc294534097 \h </w:instrText>
        </w:r>
        <w:r w:rsidR="00740515">
          <w:rPr>
            <w:noProof/>
            <w:webHidden/>
          </w:rPr>
        </w:r>
        <w:r w:rsidR="00740515">
          <w:rPr>
            <w:noProof/>
            <w:webHidden/>
          </w:rPr>
          <w:fldChar w:fldCharType="separate"/>
        </w:r>
        <w:r w:rsidR="00740515">
          <w:rPr>
            <w:noProof/>
            <w:webHidden/>
          </w:rPr>
          <w:t>10</w:t>
        </w:r>
        <w:r w:rsidR="00740515">
          <w:rPr>
            <w:noProof/>
            <w:webHidden/>
          </w:rPr>
          <w:fldChar w:fldCharType="end"/>
        </w:r>
      </w:hyperlink>
    </w:p>
    <w:p w:rsidR="00740515" w:rsidRDefault="00E82181">
      <w:pPr>
        <w:pStyle w:val="Abbildungsverzeichnis"/>
        <w:tabs>
          <w:tab w:val="right" w:leader="dot" w:pos="9062"/>
        </w:tabs>
        <w:rPr>
          <w:noProof/>
          <w:sz w:val="22"/>
          <w:szCs w:val="22"/>
          <w:lang w:eastAsia="de-CH"/>
        </w:rPr>
      </w:pPr>
      <w:hyperlink r:id="rId14" w:anchor="_Toc294534098" w:history="1">
        <w:r w:rsidR="00740515" w:rsidRPr="00F41127">
          <w:rPr>
            <w:rStyle w:val="Hyperlink"/>
            <w:noProof/>
          </w:rPr>
          <w:t>Abbildung 10 - Neuer Auftrag</w:t>
        </w:r>
        <w:r w:rsidR="00740515">
          <w:rPr>
            <w:noProof/>
            <w:webHidden/>
          </w:rPr>
          <w:tab/>
        </w:r>
        <w:r w:rsidR="00740515">
          <w:rPr>
            <w:noProof/>
            <w:webHidden/>
          </w:rPr>
          <w:fldChar w:fldCharType="begin"/>
        </w:r>
        <w:r w:rsidR="00740515">
          <w:rPr>
            <w:noProof/>
            <w:webHidden/>
          </w:rPr>
          <w:instrText xml:space="preserve"> PAGEREF _Toc294534098 \h </w:instrText>
        </w:r>
        <w:r w:rsidR="00740515">
          <w:rPr>
            <w:noProof/>
            <w:webHidden/>
          </w:rPr>
        </w:r>
        <w:r w:rsidR="00740515">
          <w:rPr>
            <w:noProof/>
            <w:webHidden/>
          </w:rPr>
          <w:fldChar w:fldCharType="separate"/>
        </w:r>
        <w:r w:rsidR="00740515">
          <w:rPr>
            <w:noProof/>
            <w:webHidden/>
          </w:rPr>
          <w:t>10</w:t>
        </w:r>
        <w:r w:rsidR="00740515">
          <w:rPr>
            <w:noProof/>
            <w:webHidden/>
          </w:rPr>
          <w:fldChar w:fldCharType="end"/>
        </w:r>
      </w:hyperlink>
    </w:p>
    <w:p w:rsidR="00740515" w:rsidRDefault="00E82181">
      <w:pPr>
        <w:pStyle w:val="Abbildungsverzeichnis"/>
        <w:tabs>
          <w:tab w:val="right" w:leader="dot" w:pos="9062"/>
        </w:tabs>
        <w:rPr>
          <w:noProof/>
          <w:sz w:val="22"/>
          <w:szCs w:val="22"/>
          <w:lang w:eastAsia="de-CH"/>
        </w:rPr>
      </w:pPr>
      <w:hyperlink w:anchor="_Toc294534099" w:history="1">
        <w:r w:rsidR="00740515" w:rsidRPr="00F41127">
          <w:rPr>
            <w:rStyle w:val="Hyperlink"/>
            <w:noProof/>
          </w:rPr>
          <w:t>Abbildung 11 -  Übersicht Adressen</w:t>
        </w:r>
        <w:r w:rsidR="00740515">
          <w:rPr>
            <w:noProof/>
            <w:webHidden/>
          </w:rPr>
          <w:tab/>
        </w:r>
        <w:r w:rsidR="00740515">
          <w:rPr>
            <w:noProof/>
            <w:webHidden/>
          </w:rPr>
          <w:fldChar w:fldCharType="begin"/>
        </w:r>
        <w:r w:rsidR="00740515">
          <w:rPr>
            <w:noProof/>
            <w:webHidden/>
          </w:rPr>
          <w:instrText xml:space="preserve"> PAGEREF _Toc294534099 \h </w:instrText>
        </w:r>
        <w:r w:rsidR="00740515">
          <w:rPr>
            <w:noProof/>
            <w:webHidden/>
          </w:rPr>
        </w:r>
        <w:r w:rsidR="00740515">
          <w:rPr>
            <w:noProof/>
            <w:webHidden/>
          </w:rPr>
          <w:fldChar w:fldCharType="separate"/>
        </w:r>
        <w:r w:rsidR="00740515">
          <w:rPr>
            <w:noProof/>
            <w:webHidden/>
          </w:rPr>
          <w:t>11</w:t>
        </w:r>
        <w:r w:rsidR="00740515">
          <w:rPr>
            <w:noProof/>
            <w:webHidden/>
          </w:rPr>
          <w:fldChar w:fldCharType="end"/>
        </w:r>
      </w:hyperlink>
    </w:p>
    <w:p w:rsidR="00740515" w:rsidRDefault="00E82181">
      <w:pPr>
        <w:pStyle w:val="Abbildungsverzeichnis"/>
        <w:tabs>
          <w:tab w:val="right" w:leader="dot" w:pos="9062"/>
        </w:tabs>
        <w:rPr>
          <w:noProof/>
          <w:sz w:val="22"/>
          <w:szCs w:val="22"/>
          <w:lang w:eastAsia="de-CH"/>
        </w:rPr>
      </w:pPr>
      <w:hyperlink r:id="rId15" w:anchor="_Toc294534100" w:history="1">
        <w:r w:rsidR="00740515" w:rsidRPr="00F41127">
          <w:rPr>
            <w:rStyle w:val="Hyperlink"/>
            <w:noProof/>
          </w:rPr>
          <w:t>Abbildung 12 - Neue Adresse</w:t>
        </w:r>
        <w:r w:rsidR="00740515">
          <w:rPr>
            <w:noProof/>
            <w:webHidden/>
          </w:rPr>
          <w:tab/>
        </w:r>
        <w:r w:rsidR="00740515">
          <w:rPr>
            <w:noProof/>
            <w:webHidden/>
          </w:rPr>
          <w:fldChar w:fldCharType="begin"/>
        </w:r>
        <w:r w:rsidR="00740515">
          <w:rPr>
            <w:noProof/>
            <w:webHidden/>
          </w:rPr>
          <w:instrText xml:space="preserve"> PAGEREF _Toc294534100 \h </w:instrText>
        </w:r>
        <w:r w:rsidR="00740515">
          <w:rPr>
            <w:noProof/>
            <w:webHidden/>
          </w:rPr>
        </w:r>
        <w:r w:rsidR="00740515">
          <w:rPr>
            <w:noProof/>
            <w:webHidden/>
          </w:rPr>
          <w:fldChar w:fldCharType="separate"/>
        </w:r>
        <w:r w:rsidR="00740515">
          <w:rPr>
            <w:noProof/>
            <w:webHidden/>
          </w:rPr>
          <w:t>11</w:t>
        </w:r>
        <w:r w:rsidR="00740515">
          <w:rPr>
            <w:noProof/>
            <w:webHidden/>
          </w:rPr>
          <w:fldChar w:fldCharType="end"/>
        </w:r>
      </w:hyperlink>
    </w:p>
    <w:p w:rsidR="00740515" w:rsidRDefault="00E82181">
      <w:pPr>
        <w:pStyle w:val="Abbildungsverzeichnis"/>
        <w:tabs>
          <w:tab w:val="right" w:leader="dot" w:pos="9062"/>
        </w:tabs>
        <w:rPr>
          <w:noProof/>
          <w:sz w:val="22"/>
          <w:szCs w:val="22"/>
          <w:lang w:eastAsia="de-CH"/>
        </w:rPr>
      </w:pPr>
      <w:hyperlink w:anchor="_Toc294534101" w:history="1">
        <w:r w:rsidR="00740515" w:rsidRPr="00F41127">
          <w:rPr>
            <w:rStyle w:val="Hyperlink"/>
            <w:noProof/>
          </w:rPr>
          <w:t>Abbildung 13 - Übersicht Material</w:t>
        </w:r>
        <w:r w:rsidR="00740515">
          <w:rPr>
            <w:noProof/>
            <w:webHidden/>
          </w:rPr>
          <w:tab/>
        </w:r>
        <w:r w:rsidR="00740515">
          <w:rPr>
            <w:noProof/>
            <w:webHidden/>
          </w:rPr>
          <w:fldChar w:fldCharType="begin"/>
        </w:r>
        <w:r w:rsidR="00740515">
          <w:rPr>
            <w:noProof/>
            <w:webHidden/>
          </w:rPr>
          <w:instrText xml:space="preserve"> PAGEREF _Toc294534101 \h </w:instrText>
        </w:r>
        <w:r w:rsidR="00740515">
          <w:rPr>
            <w:noProof/>
            <w:webHidden/>
          </w:rPr>
        </w:r>
        <w:r w:rsidR="00740515">
          <w:rPr>
            <w:noProof/>
            <w:webHidden/>
          </w:rPr>
          <w:fldChar w:fldCharType="separate"/>
        </w:r>
        <w:r w:rsidR="00740515">
          <w:rPr>
            <w:noProof/>
            <w:webHidden/>
          </w:rPr>
          <w:t>12</w:t>
        </w:r>
        <w:r w:rsidR="00740515">
          <w:rPr>
            <w:noProof/>
            <w:webHidden/>
          </w:rPr>
          <w:fldChar w:fldCharType="end"/>
        </w:r>
      </w:hyperlink>
    </w:p>
    <w:p w:rsidR="00740515" w:rsidRDefault="00E82181">
      <w:pPr>
        <w:pStyle w:val="Abbildungsverzeichnis"/>
        <w:tabs>
          <w:tab w:val="right" w:leader="dot" w:pos="9062"/>
        </w:tabs>
        <w:rPr>
          <w:noProof/>
          <w:sz w:val="22"/>
          <w:szCs w:val="22"/>
          <w:lang w:eastAsia="de-CH"/>
        </w:rPr>
      </w:pPr>
      <w:hyperlink r:id="rId16" w:anchor="_Toc294534102" w:history="1">
        <w:r w:rsidR="00740515" w:rsidRPr="00F41127">
          <w:rPr>
            <w:rStyle w:val="Hyperlink"/>
            <w:noProof/>
          </w:rPr>
          <w:t>Abbildung 14 - Neues Material</w:t>
        </w:r>
        <w:r w:rsidR="00740515">
          <w:rPr>
            <w:noProof/>
            <w:webHidden/>
          </w:rPr>
          <w:tab/>
        </w:r>
        <w:r w:rsidR="00740515">
          <w:rPr>
            <w:noProof/>
            <w:webHidden/>
          </w:rPr>
          <w:fldChar w:fldCharType="begin"/>
        </w:r>
        <w:r w:rsidR="00740515">
          <w:rPr>
            <w:noProof/>
            <w:webHidden/>
          </w:rPr>
          <w:instrText xml:space="preserve"> PAGEREF _Toc294534102 \h </w:instrText>
        </w:r>
        <w:r w:rsidR="00740515">
          <w:rPr>
            <w:noProof/>
            <w:webHidden/>
          </w:rPr>
        </w:r>
        <w:r w:rsidR="00740515">
          <w:rPr>
            <w:noProof/>
            <w:webHidden/>
          </w:rPr>
          <w:fldChar w:fldCharType="separate"/>
        </w:r>
        <w:r w:rsidR="00740515">
          <w:rPr>
            <w:noProof/>
            <w:webHidden/>
          </w:rPr>
          <w:t>13</w:t>
        </w:r>
        <w:r w:rsidR="00740515">
          <w:rPr>
            <w:noProof/>
            <w:webHidden/>
          </w:rPr>
          <w:fldChar w:fldCharType="end"/>
        </w:r>
      </w:hyperlink>
    </w:p>
    <w:p w:rsidR="00A57CD1" w:rsidRPr="00A57CD1" w:rsidRDefault="00A57CD1" w:rsidP="00A57CD1">
      <w:pPr>
        <w:rPr>
          <w:lang w:val="de-DE"/>
        </w:rPr>
      </w:pPr>
      <w:r>
        <w:rPr>
          <w:lang w:val="de-DE"/>
        </w:rPr>
        <w:fldChar w:fldCharType="end"/>
      </w:r>
    </w:p>
    <w:p w:rsidR="00D80DD7" w:rsidRDefault="00D80DD7">
      <w:pPr>
        <w:rPr>
          <w:b/>
          <w:bCs/>
          <w:color w:val="FFFFFF" w:themeColor="background1"/>
          <w:spacing w:val="15"/>
          <w:sz w:val="22"/>
          <w:szCs w:val="22"/>
        </w:rPr>
      </w:pPr>
      <w:r>
        <w:br w:type="page"/>
      </w:r>
    </w:p>
    <w:p w:rsidR="006156A4" w:rsidRDefault="00AF6FFC" w:rsidP="00AF6FFC">
      <w:pPr>
        <w:pStyle w:val="berschrift1"/>
      </w:pPr>
      <w:bookmarkStart w:id="4" w:name="_Toc294534107"/>
      <w:r>
        <w:lastRenderedPageBreak/>
        <w:t>Einleitung</w:t>
      </w:r>
      <w:bookmarkEnd w:id="4"/>
    </w:p>
    <w:p w:rsidR="00AF6FFC" w:rsidRDefault="00F63C43" w:rsidP="00AF6FFC">
      <w:r>
        <w:t xml:space="preserve">Die Dokumentation </w:t>
      </w:r>
      <w:r w:rsidR="00EC63B9">
        <w:t>wurde erstellt</w:t>
      </w:r>
      <w:r w:rsidR="00D80DD7">
        <w:t>,</w:t>
      </w:r>
      <w:r w:rsidR="00EC63B9">
        <w:t xml:space="preserve"> um </w:t>
      </w:r>
      <w:r w:rsidR="00CF2326">
        <w:t xml:space="preserve">Benutzern den Einstieg in den Gebrauch </w:t>
      </w:r>
      <w:r w:rsidR="00EC63B9">
        <w:t>des Webservers</w:t>
      </w:r>
      <w:r w:rsidR="00745EEA">
        <w:t xml:space="preserve"> möglichst einfach zu gestalten. </w:t>
      </w:r>
      <w:r w:rsidR="005D11BA">
        <w:t xml:space="preserve">Zudem </w:t>
      </w:r>
      <w:r w:rsidR="00B60D56">
        <w:t>kann sie jederzeit</w:t>
      </w:r>
      <w:r>
        <w:t xml:space="preserve"> als Nachschlagewerk dienen.</w:t>
      </w:r>
    </w:p>
    <w:p w:rsidR="00A92632" w:rsidRDefault="00A92632" w:rsidP="00A92632">
      <w:pPr>
        <w:pStyle w:val="berschrift2"/>
      </w:pPr>
      <w:bookmarkStart w:id="5" w:name="_Toc286936088"/>
      <w:bookmarkStart w:id="6" w:name="_Toc287278349"/>
      <w:bookmarkStart w:id="7" w:name="_Toc293503382"/>
      <w:bookmarkStart w:id="8" w:name="_Toc294254655"/>
      <w:bookmarkStart w:id="9" w:name="_Toc294534108"/>
      <w:r w:rsidRPr="00077C25">
        <w:t>Referenzen</w:t>
      </w:r>
      <w:bookmarkEnd w:id="5"/>
      <w:bookmarkEnd w:id="6"/>
      <w:bookmarkEnd w:id="7"/>
      <w:bookmarkEnd w:id="8"/>
      <w:bookmarkEnd w:id="9"/>
    </w:p>
    <w:p w:rsidR="00A92632" w:rsidRPr="00D7411B" w:rsidRDefault="00A92632" w:rsidP="00A92632">
      <w:pPr>
        <w:pStyle w:val="Listenabsatz"/>
        <w:numPr>
          <w:ilvl w:val="0"/>
          <w:numId w:val="25"/>
        </w:numPr>
        <w:rPr>
          <w:rFonts w:cstheme="minorHAnsi"/>
        </w:rPr>
      </w:pPr>
      <w:proofErr w:type="spellStart"/>
      <w:r w:rsidRPr="00077C25">
        <w:t>doc</w:t>
      </w:r>
      <w:proofErr w:type="spellEnd"/>
      <w:r w:rsidRPr="008C550A">
        <w:rPr>
          <w:rFonts w:cstheme="minorHAnsi"/>
        </w:rPr>
        <w:t>\07_Dokumentation</w:t>
      </w:r>
      <w:r w:rsidR="004D0312">
        <w:t>\benutzerdokumentation_c</w:t>
      </w:r>
      <w:r>
        <w:t>lient</w:t>
      </w:r>
      <w:r w:rsidRPr="00077C25">
        <w:t>.docx</w:t>
      </w:r>
    </w:p>
    <w:p w:rsidR="00A92632" w:rsidRDefault="00A92632" w:rsidP="00AF6FFC"/>
    <w:p w:rsidR="00967EDE" w:rsidRDefault="00967EDE">
      <w:pPr>
        <w:rPr>
          <w:b/>
          <w:bCs/>
          <w:color w:val="FFFFFF" w:themeColor="background1"/>
          <w:spacing w:val="15"/>
          <w:sz w:val="22"/>
          <w:szCs w:val="22"/>
        </w:rPr>
      </w:pPr>
      <w:r>
        <w:br w:type="page"/>
      </w:r>
    </w:p>
    <w:p w:rsidR="00AF6FFC" w:rsidRDefault="00A46674" w:rsidP="00A46674">
      <w:pPr>
        <w:pStyle w:val="berschrift1"/>
      </w:pPr>
      <w:bookmarkStart w:id="10" w:name="_Toc294534109"/>
      <w:r>
        <w:lastRenderedPageBreak/>
        <w:t>Anleitung</w:t>
      </w:r>
      <w:bookmarkEnd w:id="10"/>
    </w:p>
    <w:p w:rsidR="00750DEF" w:rsidRDefault="00750DEF" w:rsidP="00750DEF">
      <w:pPr>
        <w:pStyle w:val="berschrift2"/>
      </w:pPr>
      <w:bookmarkStart w:id="11" w:name="_Toc294534110"/>
      <w:r>
        <w:t>Installation</w:t>
      </w:r>
      <w:bookmarkEnd w:id="11"/>
    </w:p>
    <w:p w:rsidR="001D244D" w:rsidRDefault="00CA4209" w:rsidP="00623F87">
      <w:r>
        <w:t xml:space="preserve">Um den </w:t>
      </w:r>
      <w:r w:rsidR="00F71EB4">
        <w:t xml:space="preserve">Webservice </w:t>
      </w:r>
      <w:r>
        <w:t xml:space="preserve">zu nutzen, </w:t>
      </w:r>
      <w:r w:rsidR="00F71EB4">
        <w:t>wird lediglich ein Browser benö</w:t>
      </w:r>
      <w:r>
        <w:t>tigt, es braucht keine Installation von zusätzlicher Software.</w:t>
      </w:r>
    </w:p>
    <w:p w:rsidR="00623F87" w:rsidRPr="00623F87" w:rsidRDefault="001747A6" w:rsidP="00623F87">
      <w:r>
        <w:t>Der</w:t>
      </w:r>
      <w:r w:rsidR="00B66A9F">
        <w:t xml:space="preserve"> Webserver wird über die Internetadresse</w:t>
      </w:r>
      <w:r>
        <w:t xml:space="preserve"> </w:t>
      </w:r>
      <w:r w:rsidR="00B66A9F" w:rsidRPr="00B66A9F">
        <w:t>http://mrt.elmermx.ch/</w:t>
      </w:r>
      <w:r>
        <w:t xml:space="preserve"> erreicht.</w:t>
      </w:r>
    </w:p>
    <w:p w:rsidR="00A81627" w:rsidRPr="00A81627" w:rsidRDefault="00A81627" w:rsidP="00A81627">
      <w:pPr>
        <w:pStyle w:val="berschrift2"/>
      </w:pPr>
      <w:bookmarkStart w:id="12" w:name="_Toc294534111"/>
      <w:r>
        <w:t>Benutzerrechte</w:t>
      </w:r>
      <w:bookmarkEnd w:id="12"/>
    </w:p>
    <w:p w:rsidR="004324F8" w:rsidRDefault="003C6467" w:rsidP="004324F8">
      <w:r>
        <w:t xml:space="preserve">Das System kennt zwei </w:t>
      </w:r>
      <w:r w:rsidR="00EA73F4">
        <w:t xml:space="preserve">Typen </w:t>
      </w:r>
      <w:r>
        <w:t>von Benutzern:</w:t>
      </w:r>
    </w:p>
    <w:p w:rsidR="003C6467" w:rsidRDefault="00BC1560" w:rsidP="007710A2">
      <w:pPr>
        <w:pStyle w:val="Listenabsatz"/>
        <w:numPr>
          <w:ilvl w:val="0"/>
          <w:numId w:val="23"/>
        </w:numPr>
      </w:pPr>
      <w:r>
        <w:t>Sekretärin</w:t>
      </w:r>
    </w:p>
    <w:p w:rsidR="00A00DB2" w:rsidRDefault="00A00DB2" w:rsidP="007710A2">
      <w:pPr>
        <w:pStyle w:val="Listenabsatz"/>
        <w:numPr>
          <w:ilvl w:val="0"/>
          <w:numId w:val="23"/>
        </w:numPr>
      </w:pPr>
      <w:r>
        <w:t>Aussendienstmitarbeiter</w:t>
      </w:r>
    </w:p>
    <w:p w:rsidR="007710A2" w:rsidRDefault="00F112C3" w:rsidP="004324F8">
      <w:r>
        <w:t xml:space="preserve">Eine Sekretärin verfügt über die Administrationsrechte </w:t>
      </w:r>
      <w:r w:rsidR="00CF2481">
        <w:t>auf dem</w:t>
      </w:r>
      <w:r>
        <w:t xml:space="preserve"> gesamte</w:t>
      </w:r>
      <w:r w:rsidR="00CF2481">
        <w:t>n</w:t>
      </w:r>
      <w:r>
        <w:t xml:space="preserve"> System.</w:t>
      </w:r>
    </w:p>
    <w:p w:rsidR="00021342" w:rsidRDefault="00021342" w:rsidP="004324F8">
      <w:r>
        <w:t xml:space="preserve">Ein Aussendienstmitarbeiter hat hingegen nur beschränkte Rechte. </w:t>
      </w:r>
      <w:r w:rsidR="00B251A5">
        <w:t>Falls eine Operation Administrationsrechte benötigt</w:t>
      </w:r>
      <w:r w:rsidR="0018751C">
        <w:t>,</w:t>
      </w:r>
      <w:r w:rsidR="00B251A5">
        <w:t xml:space="preserve"> wird </w:t>
      </w:r>
      <w:r w:rsidR="0018751C">
        <w:t xml:space="preserve">in dieser Dokumentation </w:t>
      </w:r>
      <w:r w:rsidR="00B251A5">
        <w:t>darauf hingewiesen.</w:t>
      </w:r>
    </w:p>
    <w:p w:rsidR="004324F8" w:rsidRDefault="003A0C3D" w:rsidP="003A0C3D">
      <w:pPr>
        <w:pStyle w:val="berschrift2"/>
      </w:pPr>
      <w:bookmarkStart w:id="13" w:name="_Toc294534112"/>
      <w:r>
        <w:t>Anmeldung</w:t>
      </w:r>
      <w:bookmarkEnd w:id="13"/>
    </w:p>
    <w:p w:rsidR="00DD6814" w:rsidRDefault="00BE41F5" w:rsidP="003A0C3D">
      <w:r>
        <w:t>Zu Beginn</w:t>
      </w:r>
      <w:r w:rsidR="00C22EBF">
        <w:t xml:space="preserve"> besteht lediglich der Standar</w:t>
      </w:r>
      <w:r w:rsidR="00D4266A">
        <w:t>d</w:t>
      </w:r>
      <w:r w:rsidR="00C22EBF">
        <w:t>be</w:t>
      </w:r>
      <w:r w:rsidR="00EF47B2">
        <w:t>nutzer</w:t>
      </w:r>
      <w:r>
        <w:t>,</w:t>
      </w:r>
      <w:r w:rsidR="00EF47B2">
        <w:t xml:space="preserve"> welcher Administrationsrechte auf das System hat.</w:t>
      </w:r>
      <w:r w:rsidR="000A7EF3">
        <w:t xml:space="preserve"> </w:t>
      </w:r>
      <w:r w:rsidR="000410EC">
        <w:t>Mit</w:t>
      </w:r>
      <w:r w:rsidR="00C22EBF">
        <w:t xml:space="preserve"> Hilfe dieses</w:t>
      </w:r>
      <w:r w:rsidR="000410EC">
        <w:t xml:space="preserve"> Benutzer</w:t>
      </w:r>
      <w:r w:rsidR="00C22EBF">
        <w:t>s</w:t>
      </w:r>
      <w:r w:rsidR="000410EC">
        <w:t xml:space="preserve"> k</w:t>
      </w:r>
      <w:r w:rsidR="00C22EBF">
        <w:t>önnen danach weitere Benutzer auf dem</w:t>
      </w:r>
      <w:r w:rsidR="000410EC">
        <w:t xml:space="preserve"> System erstellt werden.</w:t>
      </w:r>
    </w:p>
    <w:p w:rsidR="003A0C3D" w:rsidRDefault="00DD6814" w:rsidP="003A0C3D">
      <w:r>
        <w:t xml:space="preserve">Jeder Nutzer </w:t>
      </w:r>
      <w:r w:rsidR="006667F8">
        <w:t>muss sich mit seine</w:t>
      </w:r>
      <w:r w:rsidR="004C6A9C">
        <w:t>r</w:t>
      </w:r>
      <w:r w:rsidR="006667F8">
        <w:t xml:space="preserve"> Emailadresse</w:t>
      </w:r>
      <w:r w:rsidR="004C6A9C">
        <w:t xml:space="preserve"> </w:t>
      </w:r>
      <w:r w:rsidR="0096472E">
        <w:t>und</w:t>
      </w:r>
      <w:r w:rsidR="00C22EBF">
        <w:t xml:space="preserve"> dem zugehörigen</w:t>
      </w:r>
      <w:r>
        <w:t xml:space="preserve"> Passwort anmelden.</w:t>
      </w:r>
    </w:p>
    <w:p w:rsidR="004A519A" w:rsidRDefault="004A519A">
      <w:pPr>
        <w:rPr>
          <w:spacing w:val="15"/>
          <w:sz w:val="22"/>
          <w:szCs w:val="22"/>
        </w:rPr>
      </w:pPr>
      <w:r>
        <w:br w:type="page"/>
      </w:r>
    </w:p>
    <w:p w:rsidR="00EA52FD" w:rsidRDefault="00EA52FD" w:rsidP="00EA52FD">
      <w:pPr>
        <w:pStyle w:val="berschrift2"/>
      </w:pPr>
      <w:bookmarkStart w:id="14" w:name="_Toc294534113"/>
      <w:r>
        <w:lastRenderedPageBreak/>
        <w:t>Bereiche</w:t>
      </w:r>
      <w:bookmarkEnd w:id="14"/>
    </w:p>
    <w:p w:rsidR="00D34715" w:rsidRDefault="00EA52FD">
      <w:r>
        <w:t xml:space="preserve">In den folgenden </w:t>
      </w:r>
      <w:r w:rsidR="00FF5D26">
        <w:t>Unterk</w:t>
      </w:r>
      <w:r w:rsidR="00653403">
        <w:t xml:space="preserve">apiteln werden die einzelnen auf dem System verfügbaren </w:t>
      </w:r>
      <w:r>
        <w:t>Bereiche und die dort ausführbaren Aktionen beschrieben.</w:t>
      </w:r>
    </w:p>
    <w:p w:rsidR="003A0C3D" w:rsidRDefault="009C6A68" w:rsidP="003F4346">
      <w:pPr>
        <w:pStyle w:val="berschrift3"/>
      </w:pPr>
      <w:bookmarkStart w:id="15" w:name="_Toc294534114"/>
      <w:r>
        <w:t>Bereich Stundeneintr</w:t>
      </w:r>
      <w:r w:rsidR="004A519A">
        <w:t>äge</w:t>
      </w:r>
      <w:bookmarkEnd w:id="15"/>
    </w:p>
    <w:p w:rsidR="0039628D" w:rsidRPr="0039628D" w:rsidRDefault="0039628D" w:rsidP="0039628D">
      <w:r>
        <w:t>Die Stundeneinträge sind das eigentliche Herzstück der Applikation.</w:t>
      </w:r>
      <w:r w:rsidR="00EF13F1">
        <w:t xml:space="preserve"> Hiermit kann jeder Aussendie</w:t>
      </w:r>
      <w:r w:rsidR="008F061E">
        <w:t xml:space="preserve">nstmitarbeiter seine verrichteten Arbeiten </w:t>
      </w:r>
      <w:r w:rsidR="00702D7B">
        <w:t xml:space="preserve">mit </w:t>
      </w:r>
      <w:r w:rsidR="00EF13F1">
        <w:t>erfassen.</w:t>
      </w:r>
    </w:p>
    <w:p w:rsidR="00702D7B" w:rsidRDefault="005E1F03" w:rsidP="00702D7B">
      <w:pPr>
        <w:keepNext/>
      </w:pPr>
      <w:r>
        <w:rPr>
          <w:noProof/>
          <w:lang w:eastAsia="de-CH"/>
        </w:rPr>
        <w:drawing>
          <wp:inline distT="0" distB="0" distL="0" distR="0" wp14:anchorId="228EBF92" wp14:editId="59580EF8">
            <wp:extent cx="5760720" cy="15645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eg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564587"/>
                    </a:xfrm>
                    <a:prstGeom prst="rect">
                      <a:avLst/>
                    </a:prstGeom>
                  </pic:spPr>
                </pic:pic>
              </a:graphicData>
            </a:graphic>
          </wp:inline>
        </w:drawing>
      </w:r>
    </w:p>
    <w:p w:rsidR="005E1F03" w:rsidRDefault="00702D7B" w:rsidP="00702D7B">
      <w:pPr>
        <w:pStyle w:val="Beschriftung"/>
      </w:pPr>
      <w:bookmarkStart w:id="16" w:name="_Toc294534089"/>
      <w:r>
        <w:t xml:space="preserve">Abbildung </w:t>
      </w:r>
      <w:fldSimple w:instr=" SEQ Abbildung \* ARABIC ">
        <w:r w:rsidR="00E62ABE">
          <w:rPr>
            <w:noProof/>
          </w:rPr>
          <w:t>1</w:t>
        </w:r>
      </w:fldSimple>
      <w:r>
        <w:t xml:space="preserve"> - Übersicht Stundeneinträge</w:t>
      </w:r>
      <w:bookmarkEnd w:id="16"/>
    </w:p>
    <w:p w:rsidR="009229E8" w:rsidRDefault="009229E8" w:rsidP="009229E8">
      <w:pPr>
        <w:pStyle w:val="Listenabsatz"/>
        <w:numPr>
          <w:ilvl w:val="0"/>
          <w:numId w:val="5"/>
        </w:numPr>
      </w:pPr>
      <w:r w:rsidRPr="007F4D1B">
        <w:rPr>
          <w:b/>
        </w:rPr>
        <w:t>Neuer Stundeneintrag:</w:t>
      </w:r>
      <w:r>
        <w:t xml:space="preserve"> Damit kann ein neuer Stundeneintrag </w:t>
      </w:r>
      <w:r w:rsidR="00D62FA1">
        <w:t>erstellt</w:t>
      </w:r>
      <w:r>
        <w:t xml:space="preserve"> werden. D</w:t>
      </w:r>
      <w:r w:rsidR="00A61D32">
        <w:t xml:space="preserve">ies wird </w:t>
      </w:r>
      <w:r>
        <w:t xml:space="preserve">im </w:t>
      </w:r>
      <w:r w:rsidR="008F1139">
        <w:t>Unterk</w:t>
      </w:r>
      <w:r>
        <w:t xml:space="preserve">apitel </w:t>
      </w:r>
      <w:r w:rsidR="002F2E15">
        <w:fldChar w:fldCharType="begin"/>
      </w:r>
      <w:r w:rsidR="002F2E15">
        <w:instrText xml:space="preserve"> REF _Ref293927151 \r \h </w:instrText>
      </w:r>
      <w:r w:rsidR="002F2E15">
        <w:fldChar w:fldCharType="separate"/>
      </w:r>
      <w:r w:rsidR="002F2E15">
        <w:t>3.4.1.1</w:t>
      </w:r>
      <w:r w:rsidR="002F2E15">
        <w:fldChar w:fldCharType="end"/>
      </w:r>
      <w:r w:rsidR="002F2E15">
        <w:t xml:space="preserve"> </w:t>
      </w:r>
      <w:r w:rsidR="002F2E15">
        <w:fldChar w:fldCharType="begin"/>
      </w:r>
      <w:r w:rsidR="002F2E15">
        <w:instrText xml:space="preserve"> REF _Ref293927151 \h </w:instrText>
      </w:r>
      <w:r w:rsidR="002F2E15">
        <w:fldChar w:fldCharType="separate"/>
      </w:r>
      <w:r w:rsidR="002F2E15">
        <w:t>Erstellung eines neuen Stundeneintrags</w:t>
      </w:r>
      <w:r w:rsidR="002F2E15">
        <w:fldChar w:fldCharType="end"/>
      </w:r>
      <w:r w:rsidR="002F2E15">
        <w:t xml:space="preserve"> </w:t>
      </w:r>
      <w:r w:rsidR="00B858BC">
        <w:t xml:space="preserve">genauer </w:t>
      </w:r>
      <w:r w:rsidR="0070651E">
        <w:t>erläutert.</w:t>
      </w:r>
    </w:p>
    <w:p w:rsidR="00F042EC" w:rsidRDefault="00F042EC" w:rsidP="009229E8">
      <w:pPr>
        <w:pStyle w:val="Listenabsatz"/>
        <w:numPr>
          <w:ilvl w:val="0"/>
          <w:numId w:val="5"/>
        </w:numPr>
      </w:pPr>
      <w:r w:rsidRPr="007F4D1B">
        <w:rPr>
          <w:b/>
        </w:rPr>
        <w:t>Alle Stundeneinträge löschen:</w:t>
      </w:r>
      <w:r>
        <w:t xml:space="preserve"> </w:t>
      </w:r>
      <w:r w:rsidR="007F4D1B">
        <w:t>Löscht alle vorhandenen Stundeneinträge</w:t>
      </w:r>
      <w:r w:rsidR="00C45350">
        <w:t xml:space="preserve"> (siehe Hinweis)</w:t>
      </w:r>
      <w:r w:rsidR="00A019E9">
        <w:t>.</w:t>
      </w:r>
    </w:p>
    <w:p w:rsidR="007F4D1B" w:rsidRDefault="007F4D1B" w:rsidP="009229E8">
      <w:pPr>
        <w:pStyle w:val="Listenabsatz"/>
        <w:numPr>
          <w:ilvl w:val="0"/>
          <w:numId w:val="5"/>
        </w:numPr>
      </w:pPr>
      <w:r w:rsidRPr="00D95958">
        <w:rPr>
          <w:b/>
        </w:rPr>
        <w:t xml:space="preserve">Nur </w:t>
      </w:r>
      <w:proofErr w:type="spellStart"/>
      <w:r w:rsidR="00AB2481">
        <w:rPr>
          <w:b/>
        </w:rPr>
        <w:t>un</w:t>
      </w:r>
      <w:r w:rsidR="00AB2481" w:rsidRPr="00D95958">
        <w:rPr>
          <w:b/>
        </w:rPr>
        <w:t>zugewiesene</w:t>
      </w:r>
      <w:proofErr w:type="spellEnd"/>
      <w:r w:rsidRPr="00D95958">
        <w:rPr>
          <w:b/>
        </w:rPr>
        <w:t xml:space="preserve"> Stundeneinträge anzeigen:</w:t>
      </w:r>
      <w:r>
        <w:t xml:space="preserve"> </w:t>
      </w:r>
      <w:r w:rsidR="00DA73D0">
        <w:t>Zeigt nur</w:t>
      </w:r>
      <w:r>
        <w:t xml:space="preserve"> die Stundeneinträge</w:t>
      </w:r>
      <w:r w:rsidR="00DA73D0">
        <w:t xml:space="preserve"> an</w:t>
      </w:r>
      <w:r>
        <w:t xml:space="preserve">, </w:t>
      </w:r>
      <w:r w:rsidR="00DA73D0">
        <w:t>welche</w:t>
      </w:r>
      <w:r>
        <w:t xml:space="preserve"> noch </w:t>
      </w:r>
      <w:r w:rsidR="00DA73D0">
        <w:t>keinem Auftrag zugewiesen sind.</w:t>
      </w:r>
    </w:p>
    <w:p w:rsidR="009C123B" w:rsidRDefault="009C123B" w:rsidP="009229E8">
      <w:pPr>
        <w:pStyle w:val="Listenabsatz"/>
        <w:numPr>
          <w:ilvl w:val="0"/>
          <w:numId w:val="5"/>
        </w:numPr>
      </w:pPr>
      <w:r w:rsidRPr="00D95958">
        <w:rPr>
          <w:b/>
        </w:rPr>
        <w:t>Alle Stundeneinträge anzeigen:</w:t>
      </w:r>
      <w:r>
        <w:t xml:space="preserve"> </w:t>
      </w:r>
      <w:r w:rsidR="00DA73D0">
        <w:t>Lässt, n</w:t>
      </w:r>
      <w:r w:rsidR="00CD4E07">
        <w:t xml:space="preserve">ach </w:t>
      </w:r>
      <w:r w:rsidR="00DA73D0">
        <w:t>dem D</w:t>
      </w:r>
      <w:r w:rsidR="00CD4E07">
        <w:t>rücken von 3.</w:t>
      </w:r>
      <w:r w:rsidR="00DA73D0">
        <w:t>,</w:t>
      </w:r>
      <w:r w:rsidR="00CD4E07">
        <w:t xml:space="preserve"> </w:t>
      </w:r>
      <w:r w:rsidR="00DA73D0">
        <w:t>wi</w:t>
      </w:r>
      <w:r w:rsidR="00CD4E07">
        <w:t>eder alle S</w:t>
      </w:r>
      <w:r w:rsidR="00DA73D0">
        <w:t>t</w:t>
      </w:r>
      <w:r w:rsidR="00AF201B">
        <w:t>undeneinträge an</w:t>
      </w:r>
      <w:r w:rsidR="00DA73D0">
        <w:t>zeigen.</w:t>
      </w:r>
    </w:p>
    <w:p w:rsidR="006430D2" w:rsidRDefault="006430D2" w:rsidP="009229E8">
      <w:pPr>
        <w:pStyle w:val="Listenabsatz"/>
        <w:numPr>
          <w:ilvl w:val="0"/>
          <w:numId w:val="5"/>
        </w:numPr>
      </w:pPr>
      <w:r w:rsidRPr="00D95958">
        <w:rPr>
          <w:b/>
        </w:rPr>
        <w:t>Anzeigen:</w:t>
      </w:r>
      <w:r w:rsidR="001A670B">
        <w:t xml:space="preserve"> Öffnet die Detailansicht des Stundeneintrags.</w:t>
      </w:r>
    </w:p>
    <w:p w:rsidR="00F11494" w:rsidRDefault="00AA0EBA" w:rsidP="009229E8">
      <w:pPr>
        <w:pStyle w:val="Listenabsatz"/>
        <w:numPr>
          <w:ilvl w:val="0"/>
          <w:numId w:val="5"/>
        </w:numPr>
      </w:pPr>
      <w:r w:rsidRPr="00F11494">
        <w:rPr>
          <w:b/>
        </w:rPr>
        <w:t>Bearbeiten:</w:t>
      </w:r>
      <w:r w:rsidR="005B1697">
        <w:t xml:space="preserve"> Damit können die einzelnen Felder eines</w:t>
      </w:r>
      <w:r>
        <w:t xml:space="preserve"> S</w:t>
      </w:r>
      <w:r w:rsidR="008415A9">
        <w:t>tundeneintrag</w:t>
      </w:r>
      <w:r w:rsidR="005B1697">
        <w:t>s</w:t>
      </w:r>
      <w:r w:rsidR="008415A9">
        <w:t xml:space="preserve"> bearbeitet werden</w:t>
      </w:r>
      <w:r w:rsidR="00E52979">
        <w:t xml:space="preserve"> (siehe Hinweis)</w:t>
      </w:r>
      <w:r w:rsidR="00785F30">
        <w:t>.</w:t>
      </w:r>
    </w:p>
    <w:p w:rsidR="00AB2481" w:rsidRDefault="00504EE1" w:rsidP="00AB2481">
      <w:pPr>
        <w:pStyle w:val="Listenabsatz"/>
        <w:numPr>
          <w:ilvl w:val="0"/>
          <w:numId w:val="5"/>
        </w:numPr>
      </w:pPr>
      <w:r w:rsidRPr="00F11494">
        <w:rPr>
          <w:b/>
        </w:rPr>
        <w:t>Löschen:</w:t>
      </w:r>
      <w:r w:rsidR="00FA02FC">
        <w:t xml:space="preserve"> Dadurch </w:t>
      </w:r>
      <w:r w:rsidR="00542750">
        <w:t xml:space="preserve">wird </w:t>
      </w:r>
      <w:r w:rsidR="001F79A9">
        <w:t>der Stundeneintrag gelöscht</w:t>
      </w:r>
      <w:r w:rsidR="009E293B">
        <w:t xml:space="preserve"> (siehe Hinweis</w:t>
      </w:r>
      <w:r w:rsidR="00331473">
        <w:t>)</w:t>
      </w:r>
      <w:r w:rsidR="001F79A9">
        <w:t>.</w:t>
      </w:r>
    </w:p>
    <w:p w:rsidR="00AB2481" w:rsidRDefault="00AB2481" w:rsidP="00AB2481"/>
    <w:p w:rsidR="00AB2481" w:rsidRDefault="00AB2481" w:rsidP="00AB2481">
      <w:r w:rsidRPr="00AB2481">
        <w:rPr>
          <w:b/>
        </w:rPr>
        <w:t>Hinweis:</w:t>
      </w:r>
      <w:r>
        <w:t xml:space="preserve"> Die Punkte 2., 6. und 7. können jeweils nur auf die Stundeneinträge des gerade angemeldeten Benutzers angewendet werden. Verfügt der Nutzer jedoch über Administrationsrechte, kann er diese Operationen auf alle vorhandenen Stundeneinträge anwenden.</w:t>
      </w:r>
    </w:p>
    <w:p w:rsidR="00AB2481" w:rsidRPr="005E1F03" w:rsidRDefault="00AB2481" w:rsidP="00AB2481"/>
    <w:p w:rsidR="0056430D" w:rsidRDefault="0056430D">
      <w:pPr>
        <w:rPr>
          <w:color w:val="243F60" w:themeColor="accent1" w:themeShade="7F"/>
          <w:spacing w:val="15"/>
          <w:sz w:val="22"/>
          <w:szCs w:val="22"/>
        </w:rPr>
      </w:pPr>
      <w:bookmarkStart w:id="17" w:name="_Ref293482439"/>
      <w:r>
        <w:br w:type="page"/>
      </w:r>
    </w:p>
    <w:p w:rsidR="00E46FAE" w:rsidRDefault="009C6A68" w:rsidP="00F270E7">
      <w:pPr>
        <w:pStyle w:val="berschrift4"/>
      </w:pPr>
      <w:bookmarkStart w:id="18" w:name="_Ref293927151"/>
      <w:r>
        <w:lastRenderedPageBreak/>
        <w:t>Erstellung</w:t>
      </w:r>
      <w:r w:rsidR="00FC758D">
        <w:t xml:space="preserve"> eines neuen Stundeneintrags</w:t>
      </w:r>
      <w:bookmarkEnd w:id="17"/>
      <w:bookmarkEnd w:id="18"/>
    </w:p>
    <w:p w:rsidR="00976E99" w:rsidRDefault="00702D7B" w:rsidP="00990DC9">
      <w:pPr>
        <w:pStyle w:val="Listenabsatz"/>
        <w:numPr>
          <w:ilvl w:val="0"/>
          <w:numId w:val="7"/>
        </w:numPr>
        <w:ind w:left="4962" w:hanging="4962"/>
      </w:pPr>
      <w:r>
        <w:rPr>
          <w:noProof/>
          <w:lang w:eastAsia="de-CH"/>
        </w:rPr>
        <mc:AlternateContent>
          <mc:Choice Requires="wps">
            <w:drawing>
              <wp:anchor distT="0" distB="0" distL="114300" distR="114300" simplePos="0" relativeHeight="251667968" behindDoc="0" locked="0" layoutInCell="1" allowOverlap="1" wp14:anchorId="0877D01B" wp14:editId="77774A30">
                <wp:simplePos x="0" y="0"/>
                <wp:positionH relativeFrom="column">
                  <wp:posOffset>-46355</wp:posOffset>
                </wp:positionH>
                <wp:positionV relativeFrom="paragraph">
                  <wp:posOffset>5128260</wp:posOffset>
                </wp:positionV>
                <wp:extent cx="291592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a:effectLst/>
                      </wps:spPr>
                      <wps:txbx>
                        <w:txbxContent>
                          <w:p w:rsidR="00E62ABE" w:rsidRPr="008A24DD" w:rsidRDefault="00E62ABE" w:rsidP="00702D7B">
                            <w:pPr>
                              <w:pStyle w:val="Beschriftung"/>
                              <w:rPr>
                                <w:noProof/>
                                <w:sz w:val="20"/>
                                <w:szCs w:val="20"/>
                              </w:rPr>
                            </w:pPr>
                            <w:bookmarkStart w:id="19" w:name="_Toc294534090"/>
                            <w:r>
                              <w:t xml:space="preserve">Abbildung </w:t>
                            </w:r>
                            <w:fldSimple w:instr=" SEQ Abbildung \* ARABIC ">
                              <w:r>
                                <w:rPr>
                                  <w:noProof/>
                                </w:rPr>
                                <w:t>2</w:t>
                              </w:r>
                            </w:fldSimple>
                            <w:r>
                              <w:t xml:space="preserve"> - Neuer Stundeneintrag</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left:0;text-align:left;margin-left:-3.65pt;margin-top:403.8pt;width:229.6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" stroked="f">
                <v:textbox style="mso-fit-shape-to-text:t" inset="0,0,0,0">
                  <w:txbxContent>
                    <w:p w:rsidR="00E62ABE" w:rsidRPr="008A24DD" w:rsidRDefault="00E62ABE" w:rsidP="00702D7B">
                      <w:pPr>
                        <w:pStyle w:val="Beschriftung"/>
                        <w:rPr>
                          <w:noProof/>
                          <w:sz w:val="20"/>
                          <w:szCs w:val="20"/>
                        </w:rPr>
                      </w:pPr>
                      <w:bookmarkStart w:id="21" w:name="_Toc294534090"/>
                      <w:r>
                        <w:t xml:space="preserve">Abbildung </w:t>
                      </w:r>
                      <w:fldSimple w:instr=" SEQ Abbildung \* ARABIC ">
                        <w:r>
                          <w:rPr>
                            <w:noProof/>
                          </w:rPr>
                          <w:t>2</w:t>
                        </w:r>
                      </w:fldSimple>
                      <w:r>
                        <w:t xml:space="preserve"> - Neuer Stundeneintrag</w:t>
                      </w:r>
                      <w:bookmarkEnd w:id="21"/>
                    </w:p>
                  </w:txbxContent>
                </v:textbox>
                <w10:wrap type="square"/>
              </v:shape>
            </w:pict>
          </mc:Fallback>
        </mc:AlternateContent>
      </w:r>
      <w:r w:rsidR="00E775C6" w:rsidRPr="00990DC9">
        <w:rPr>
          <w:b/>
          <w:noProof/>
          <w:lang w:eastAsia="de-CH"/>
        </w:rPr>
        <w:drawing>
          <wp:anchor distT="0" distB="0" distL="114300" distR="114300" simplePos="0" relativeHeight="251659776" behindDoc="0" locked="0" layoutInCell="1" allowOverlap="1" wp14:anchorId="263508C4" wp14:editId="5B9DFC8D">
            <wp:simplePos x="0" y="0"/>
            <wp:positionH relativeFrom="column">
              <wp:posOffset>-46355</wp:posOffset>
            </wp:positionH>
            <wp:positionV relativeFrom="paragraph">
              <wp:posOffset>13970</wp:posOffset>
            </wp:positionV>
            <wp:extent cx="2915920" cy="505714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png"/>
                    <pic:cNvPicPr/>
                  </pic:nvPicPr>
                  <pic:blipFill>
                    <a:blip r:embed="rId18">
                      <a:extLst>
                        <a:ext uri="{28A0092B-C50C-407E-A947-70E740481C1C}">
                          <a14:useLocalDpi xmlns:a14="http://schemas.microsoft.com/office/drawing/2010/main" val="0"/>
                        </a:ext>
                      </a:extLst>
                    </a:blip>
                    <a:stretch>
                      <a:fillRect/>
                    </a:stretch>
                  </pic:blipFill>
                  <pic:spPr>
                    <a:xfrm>
                      <a:off x="0" y="0"/>
                      <a:ext cx="2915920" cy="5057140"/>
                    </a:xfrm>
                    <a:prstGeom prst="rect">
                      <a:avLst/>
                    </a:prstGeom>
                  </pic:spPr>
                </pic:pic>
              </a:graphicData>
            </a:graphic>
            <wp14:sizeRelH relativeFrom="margin">
              <wp14:pctWidth>0</wp14:pctWidth>
            </wp14:sizeRelH>
            <wp14:sizeRelV relativeFrom="margin">
              <wp14:pctHeight>0</wp14:pctHeight>
            </wp14:sizeRelV>
          </wp:anchor>
        </w:drawing>
      </w:r>
      <w:r w:rsidR="00682AB0" w:rsidRPr="00990DC9">
        <w:rPr>
          <w:b/>
        </w:rPr>
        <w:t>Auftrag:</w:t>
      </w:r>
      <w:r w:rsidR="00682AB0">
        <w:t xml:space="preserve"> </w:t>
      </w:r>
      <w:r w:rsidR="00F46359">
        <w:t>Der</w:t>
      </w:r>
      <w:r w:rsidR="00B500A9">
        <w:t xml:space="preserve"> Stundeneintrag kann ein</w:t>
      </w:r>
      <w:r w:rsidR="00F46359">
        <w:t xml:space="preserve">em Auftrag </w:t>
      </w:r>
      <w:r w:rsidR="00B500A9">
        <w:t>z</w:t>
      </w:r>
      <w:r w:rsidR="00073BBD">
        <w:t>uge</w:t>
      </w:r>
      <w:r w:rsidR="00F46359">
        <w:t>wiesen</w:t>
      </w:r>
      <w:r w:rsidR="00073BBD">
        <w:t xml:space="preserve"> werden</w:t>
      </w:r>
      <w:r w:rsidR="00562EA9">
        <w:t xml:space="preserve"> (siehe Hinweis)</w:t>
      </w:r>
      <w:r w:rsidR="00EA22E3">
        <w:t>.</w:t>
      </w:r>
    </w:p>
    <w:p w:rsidR="002D02CF" w:rsidRDefault="00414BCF" w:rsidP="00616549">
      <w:pPr>
        <w:pStyle w:val="Listenabsatz"/>
        <w:numPr>
          <w:ilvl w:val="0"/>
          <w:numId w:val="7"/>
        </w:numPr>
        <w:ind w:left="4962" w:hanging="4962"/>
      </w:pPr>
      <w:r w:rsidRPr="0022343F">
        <w:rPr>
          <w:b/>
        </w:rPr>
        <w:t>Kunde:</w:t>
      </w:r>
      <w:r>
        <w:t xml:space="preserve"> Es kann ein Kunde hinzugefügt w</w:t>
      </w:r>
      <w:r w:rsidR="00565344">
        <w:t>erden (siehe Hinweis).</w:t>
      </w:r>
    </w:p>
    <w:p w:rsidR="0098419D" w:rsidRDefault="002D02CF" w:rsidP="00616549">
      <w:pPr>
        <w:pStyle w:val="Listenabsatz"/>
        <w:numPr>
          <w:ilvl w:val="0"/>
          <w:numId w:val="7"/>
        </w:numPr>
        <w:ind w:left="4962" w:hanging="4962"/>
      </w:pPr>
      <w:r>
        <w:rPr>
          <w:b/>
        </w:rPr>
        <w:t>Stundeneintragstyp:</w:t>
      </w:r>
      <w:r>
        <w:t xml:space="preserve"> </w:t>
      </w:r>
      <w:r w:rsidR="003026F4">
        <w:t>Dem Stundeneintrag</w:t>
      </w:r>
      <w:r w:rsidR="00DF0CFC">
        <w:t xml:space="preserve"> kann ein</w:t>
      </w:r>
      <w:r w:rsidR="003026F4">
        <w:t xml:space="preserve"> Stundeneintragstyp zuge</w:t>
      </w:r>
      <w:r w:rsidR="00823665">
        <w:t>teilt</w:t>
      </w:r>
      <w:r w:rsidR="003026F4">
        <w:t xml:space="preserve"> werden.</w:t>
      </w:r>
      <w:r w:rsidR="00DF0CFC">
        <w:t xml:space="preserve"> </w:t>
      </w:r>
      <w:r w:rsidR="00CE027E">
        <w:t>Existiert der gewünschte Typ noch nicht kann</w:t>
      </w:r>
      <w:r w:rsidR="00970BCB">
        <w:t>,</w:t>
      </w:r>
      <w:r w:rsidR="00CE027E">
        <w:t xml:space="preserve"> dieser neu erfasst werden.</w:t>
      </w:r>
    </w:p>
    <w:p w:rsidR="004B0C42" w:rsidRDefault="0098419D" w:rsidP="00616549">
      <w:pPr>
        <w:pStyle w:val="Listenabsatz"/>
        <w:numPr>
          <w:ilvl w:val="0"/>
          <w:numId w:val="7"/>
        </w:numPr>
        <w:ind w:left="4962" w:hanging="4962"/>
      </w:pPr>
      <w:r>
        <w:rPr>
          <w:b/>
        </w:rPr>
        <w:t>Aussendienstmitarbeiter:</w:t>
      </w:r>
      <w:r>
        <w:t xml:space="preserve"> </w:t>
      </w:r>
      <w:r w:rsidR="009017D7">
        <w:t>Der Aussendienstmitarbeiter,</w:t>
      </w:r>
      <w:r w:rsidR="00B13410">
        <w:t xml:space="preserve"> für welchen dieser</w:t>
      </w:r>
      <w:r w:rsidR="00970BCB">
        <w:t xml:space="preserve"> Stundeneintrag erfasst</w:t>
      </w:r>
      <w:r w:rsidR="009017D7">
        <w:t xml:space="preserve"> </w:t>
      </w:r>
      <w:r w:rsidR="00B13410">
        <w:t>wird</w:t>
      </w:r>
      <w:r w:rsidR="009017D7">
        <w:t>,</w:t>
      </w:r>
      <w:r w:rsidR="001B35F6">
        <w:t xml:space="preserve"> kann ausgewählt werden (siehe Hinweis).</w:t>
      </w:r>
    </w:p>
    <w:p w:rsidR="00BF21ED" w:rsidRDefault="004B0C42" w:rsidP="00616549">
      <w:pPr>
        <w:pStyle w:val="Listenabsatz"/>
        <w:numPr>
          <w:ilvl w:val="0"/>
          <w:numId w:val="7"/>
        </w:numPr>
        <w:ind w:left="4962" w:hanging="4962"/>
      </w:pPr>
      <w:r>
        <w:rPr>
          <w:b/>
        </w:rPr>
        <w:t>Beschreibung:</w:t>
      </w:r>
      <w:r>
        <w:t xml:space="preserve"> </w:t>
      </w:r>
      <w:r w:rsidR="00BF21ED">
        <w:t xml:space="preserve">Hier kann eine Beschreibung </w:t>
      </w:r>
      <w:r w:rsidR="001338D8">
        <w:t>zum Stundeneintrag erfasst</w:t>
      </w:r>
      <w:r w:rsidR="00BF21ED">
        <w:t xml:space="preserve"> werden.</w:t>
      </w:r>
    </w:p>
    <w:p w:rsidR="004012AE" w:rsidRDefault="004012AE" w:rsidP="00616549">
      <w:pPr>
        <w:pStyle w:val="Listenabsatz"/>
        <w:numPr>
          <w:ilvl w:val="0"/>
          <w:numId w:val="7"/>
        </w:numPr>
        <w:ind w:left="4962" w:hanging="4962"/>
      </w:pPr>
      <w:r>
        <w:rPr>
          <w:b/>
        </w:rPr>
        <w:t>Startzeitpunkt:</w:t>
      </w:r>
      <w:r>
        <w:t xml:space="preserve"> </w:t>
      </w:r>
      <w:r w:rsidR="0064399A">
        <w:t xml:space="preserve">Über die verschiedenen </w:t>
      </w:r>
      <w:r w:rsidR="00C8694D">
        <w:t>Dropdowns kann der Startzeitpunkt des Stundeneintrags ausgewählt werden.</w:t>
      </w:r>
    </w:p>
    <w:p w:rsidR="006D38C2" w:rsidRDefault="006D38C2" w:rsidP="00616549">
      <w:pPr>
        <w:pStyle w:val="Listenabsatz"/>
        <w:numPr>
          <w:ilvl w:val="0"/>
          <w:numId w:val="7"/>
        </w:numPr>
        <w:ind w:left="4962" w:hanging="4962"/>
      </w:pPr>
      <w:r>
        <w:rPr>
          <w:b/>
        </w:rPr>
        <w:t>Endzeitpunkt:</w:t>
      </w:r>
      <w:r>
        <w:t xml:space="preserve"> </w:t>
      </w:r>
      <w:r w:rsidR="002F0EFC">
        <w:t>Hier kann der Endzeitpunkt ausgewählt werden.</w:t>
      </w:r>
    </w:p>
    <w:p w:rsidR="001716CE" w:rsidRDefault="001716CE" w:rsidP="00616549">
      <w:pPr>
        <w:pStyle w:val="Listenabsatz"/>
        <w:numPr>
          <w:ilvl w:val="0"/>
          <w:numId w:val="7"/>
        </w:numPr>
        <w:ind w:left="4962" w:hanging="4962"/>
      </w:pPr>
      <w:r>
        <w:rPr>
          <w:b/>
        </w:rPr>
        <w:t>Stundeneintrag erstellen:</w:t>
      </w:r>
      <w:r>
        <w:t xml:space="preserve"> </w:t>
      </w:r>
      <w:r w:rsidR="00752299">
        <w:t>Über diese Schaltfläche kann der Stundeneintrag erstellt werden.</w:t>
      </w:r>
      <w:r w:rsidR="00D0438F">
        <w:t xml:space="preserve"> Danach wird die Detailansicht des neuen Stundeneintrags angezeigt.</w:t>
      </w:r>
    </w:p>
    <w:p w:rsidR="00414BCF" w:rsidRDefault="00414BCF" w:rsidP="007B1171"/>
    <w:p w:rsidR="00990DC9" w:rsidRDefault="00990DC9" w:rsidP="007B1171">
      <w:r w:rsidRPr="0046424C">
        <w:rPr>
          <w:b/>
        </w:rPr>
        <w:t>Hinweis:</w:t>
      </w:r>
      <w:r>
        <w:t xml:space="preserve"> </w:t>
      </w:r>
      <w:r w:rsidR="00CC6D10">
        <w:t>Bei 1.,</w:t>
      </w:r>
      <w:r>
        <w:t xml:space="preserve"> 2.</w:t>
      </w:r>
      <w:r w:rsidR="00CC6D10">
        <w:t xml:space="preserve"> </w:t>
      </w:r>
      <w:r w:rsidR="00AD4658">
        <w:t>u</w:t>
      </w:r>
      <w:r w:rsidR="00CC6D10">
        <w:t>nd 4.</w:t>
      </w:r>
      <w:r>
        <w:t xml:space="preserve"> kann auch </w:t>
      </w:r>
      <w:r w:rsidR="005B3F59">
        <w:t xml:space="preserve">je </w:t>
      </w:r>
      <w:r w:rsidR="00CC6D10">
        <w:t xml:space="preserve">ein Auftrag, </w:t>
      </w:r>
      <w:r>
        <w:t>Kunde</w:t>
      </w:r>
      <w:r w:rsidR="00CC6D10">
        <w:t xml:space="preserve"> respektive Benutzer</w:t>
      </w:r>
      <w:r w:rsidR="00A11DE2">
        <w:t xml:space="preserve"> neu erfasst</w:t>
      </w:r>
      <w:r>
        <w:t xml:space="preserve"> werden</w:t>
      </w:r>
      <w:r w:rsidR="00565206">
        <w:t>, sofern der Ben</w:t>
      </w:r>
      <w:r>
        <w:t>utzer über Administrationsrechte verfügt.</w:t>
      </w:r>
    </w:p>
    <w:p w:rsidR="00DA3507" w:rsidRDefault="00DA3507">
      <w:pPr>
        <w:rPr>
          <w:spacing w:val="15"/>
          <w:sz w:val="22"/>
          <w:szCs w:val="22"/>
        </w:rPr>
      </w:pPr>
      <w:r>
        <w:br w:type="page"/>
      </w:r>
    </w:p>
    <w:p w:rsidR="00F32628" w:rsidRDefault="00F32628" w:rsidP="004A519A">
      <w:pPr>
        <w:pStyle w:val="berschrift3"/>
      </w:pPr>
      <w:bookmarkStart w:id="20" w:name="_Toc294534115"/>
      <w:r>
        <w:lastRenderedPageBreak/>
        <w:t>Bereich Kunden</w:t>
      </w:r>
      <w:bookmarkEnd w:id="20"/>
    </w:p>
    <w:p w:rsidR="00142C99" w:rsidRPr="00142C99" w:rsidRDefault="00142C99" w:rsidP="00142C99">
      <w:r>
        <w:t xml:space="preserve">Die Kunden können einem Stundeneintrag </w:t>
      </w:r>
      <w:r w:rsidR="00702D7B">
        <w:t>und</w:t>
      </w:r>
      <w:r w:rsidR="009A5635">
        <w:t xml:space="preserve"> Auftrag </w:t>
      </w:r>
      <w:r>
        <w:t>zugeschrieben werden. Somit ist sofort ersichtlich, wo gearbeitet wurde.</w:t>
      </w:r>
    </w:p>
    <w:p w:rsidR="000401A0" w:rsidRDefault="0011284C" w:rsidP="000401A0">
      <w:pPr>
        <w:keepNext/>
      </w:pPr>
      <w:r>
        <w:rPr>
          <w:noProof/>
          <w:lang w:eastAsia="de-CH"/>
        </w:rPr>
        <w:drawing>
          <wp:inline distT="0" distB="0" distL="0" distR="0" wp14:anchorId="7D02EA53" wp14:editId="73E46D68">
            <wp:extent cx="5760720" cy="15646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kunde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11284C" w:rsidRDefault="000401A0" w:rsidP="000401A0">
      <w:pPr>
        <w:pStyle w:val="Beschriftung"/>
      </w:pPr>
      <w:bookmarkStart w:id="21" w:name="_Toc294534091"/>
      <w:r>
        <w:t xml:space="preserve">Abbildung </w:t>
      </w:r>
      <w:fldSimple w:instr=" SEQ Abbildung \* ARABIC ">
        <w:r w:rsidR="00E62ABE">
          <w:rPr>
            <w:noProof/>
          </w:rPr>
          <w:t>3</w:t>
        </w:r>
      </w:fldSimple>
      <w:r>
        <w:t xml:space="preserve"> - Übersicht Kunden</w:t>
      </w:r>
      <w:bookmarkEnd w:id="21"/>
    </w:p>
    <w:p w:rsidR="00B22132" w:rsidRDefault="001D4643" w:rsidP="00C214D9">
      <w:pPr>
        <w:pStyle w:val="Listenabsatz"/>
        <w:numPr>
          <w:ilvl w:val="0"/>
          <w:numId w:val="8"/>
        </w:numPr>
      </w:pPr>
      <w:r w:rsidRPr="00D13A82">
        <w:rPr>
          <w:b/>
        </w:rPr>
        <w:t>Neuer Kunde:</w:t>
      </w:r>
      <w:r>
        <w:t xml:space="preserve"> </w:t>
      </w:r>
      <w:r w:rsidR="00C24C26">
        <w:t>Dam</w:t>
      </w:r>
      <w:r w:rsidR="00855B23">
        <w:t>it kann ein neuer Kunde</w:t>
      </w:r>
      <w:r w:rsidR="00C24C26">
        <w:t xml:space="preserve"> </w:t>
      </w:r>
      <w:r w:rsidR="00DD7CC2">
        <w:t>erstellt</w:t>
      </w:r>
      <w:r w:rsidR="00C24C26">
        <w:t xml:space="preserve"> werden. Dies wird im </w:t>
      </w:r>
      <w:r w:rsidR="006229EA">
        <w:t>Unterk</w:t>
      </w:r>
      <w:r w:rsidR="00C24C26">
        <w:t>apitel</w:t>
      </w:r>
      <w:r>
        <w:t xml:space="preserve"> </w:t>
      </w:r>
      <w:r w:rsidR="006229EA">
        <w:fldChar w:fldCharType="begin"/>
      </w:r>
      <w:r w:rsidR="006229EA">
        <w:instrText xml:space="preserve"> REF _Ref293489430 \r \h </w:instrText>
      </w:r>
      <w:r w:rsidR="006229EA">
        <w:fldChar w:fldCharType="separate"/>
      </w:r>
      <w:r w:rsidR="006229EA">
        <w:t>3.4.2.1</w:t>
      </w:r>
      <w:r w:rsidR="006229EA">
        <w:fldChar w:fldCharType="end"/>
      </w:r>
      <w:r w:rsidR="006229EA">
        <w:t xml:space="preserve"> </w:t>
      </w:r>
      <w:r w:rsidR="006229EA">
        <w:fldChar w:fldCharType="begin"/>
      </w:r>
      <w:r w:rsidR="006229EA">
        <w:instrText xml:space="preserve"> REF _Ref293489430 \h </w:instrText>
      </w:r>
      <w:r w:rsidR="006229EA">
        <w:fldChar w:fldCharType="separate"/>
      </w:r>
      <w:r w:rsidR="006229EA">
        <w:t>Erstellung eines neuen Kunden</w:t>
      </w:r>
      <w:r w:rsidR="006229EA">
        <w:fldChar w:fldCharType="end"/>
      </w:r>
      <w:r w:rsidR="006229EA">
        <w:t xml:space="preserve"> </w:t>
      </w:r>
      <w:r w:rsidR="001B35F6">
        <w:t>erläutert</w:t>
      </w:r>
      <w:r w:rsidR="008E5A4F">
        <w:t xml:space="preserve"> (siehe Hinweis)</w:t>
      </w:r>
      <w:r w:rsidR="001B35F6">
        <w:t>.</w:t>
      </w:r>
    </w:p>
    <w:p w:rsidR="002375BB" w:rsidRDefault="00FE50FD" w:rsidP="00C214D9">
      <w:pPr>
        <w:pStyle w:val="Listenabsatz"/>
        <w:numPr>
          <w:ilvl w:val="0"/>
          <w:numId w:val="8"/>
        </w:numPr>
      </w:pPr>
      <w:r w:rsidRPr="00C214D9">
        <w:rPr>
          <w:b/>
        </w:rPr>
        <w:t>Anzeigen:</w:t>
      </w:r>
      <w:r>
        <w:t xml:space="preserve"> </w:t>
      </w:r>
      <w:r w:rsidR="002375BB">
        <w:t>Öffnet die D</w:t>
      </w:r>
      <w:r w:rsidR="001A0BCA">
        <w:t>etailansicht des Kunden</w:t>
      </w:r>
      <w:r w:rsidR="002375BB">
        <w:t>.</w:t>
      </w:r>
    </w:p>
    <w:p w:rsidR="0012779D" w:rsidRPr="0012779D" w:rsidRDefault="00B762A9" w:rsidP="0012779D">
      <w:pPr>
        <w:pStyle w:val="Listenabsatz"/>
        <w:numPr>
          <w:ilvl w:val="0"/>
          <w:numId w:val="8"/>
        </w:numPr>
      </w:pPr>
      <w:r w:rsidRPr="0012779D">
        <w:rPr>
          <w:b/>
        </w:rPr>
        <w:t>Bearbeiten:</w:t>
      </w:r>
      <w:r>
        <w:t xml:space="preserve"> </w:t>
      </w:r>
      <w:r w:rsidR="0012779D" w:rsidRPr="0012779D">
        <w:t>Damit können die einzel</w:t>
      </w:r>
      <w:r w:rsidR="00992AE6">
        <w:t>nen Felder eines Kunden</w:t>
      </w:r>
      <w:r w:rsidR="001B35F6">
        <w:t xml:space="preserve"> bearbeitet werden</w:t>
      </w:r>
      <w:r w:rsidR="008E5A4F">
        <w:t xml:space="preserve"> (siehe Hinweis)</w:t>
      </w:r>
      <w:r w:rsidR="001B35F6">
        <w:t>.</w:t>
      </w:r>
    </w:p>
    <w:p w:rsidR="00B762A9" w:rsidRDefault="003F3EF4" w:rsidP="00B22132">
      <w:pPr>
        <w:pStyle w:val="Listenabsatz"/>
        <w:numPr>
          <w:ilvl w:val="0"/>
          <w:numId w:val="8"/>
        </w:numPr>
      </w:pPr>
      <w:r w:rsidRPr="0012779D">
        <w:rPr>
          <w:b/>
        </w:rPr>
        <w:t>Löschen:</w:t>
      </w:r>
      <w:r w:rsidR="00423906">
        <w:t xml:space="preserve"> </w:t>
      </w:r>
      <w:r w:rsidR="00F21A10">
        <w:t xml:space="preserve">Dadurch wird </w:t>
      </w:r>
      <w:r w:rsidR="00CD3F6E">
        <w:t>der Kunde</w:t>
      </w:r>
      <w:r w:rsidR="001B35F6">
        <w:t xml:space="preserve"> gelöscht</w:t>
      </w:r>
      <w:r w:rsidR="008E5A4F">
        <w:t xml:space="preserve"> (siehe Hinweis)</w:t>
      </w:r>
      <w:r w:rsidR="001B35F6">
        <w:t>.</w:t>
      </w:r>
    </w:p>
    <w:p w:rsidR="00164B58" w:rsidRDefault="00164B58" w:rsidP="00164B58"/>
    <w:p w:rsidR="00164B58" w:rsidRPr="0011284C" w:rsidRDefault="00164B58" w:rsidP="00164B58">
      <w:r w:rsidRPr="007B2C96">
        <w:rPr>
          <w:b/>
        </w:rPr>
        <w:t>Hinweis:</w:t>
      </w:r>
      <w:r>
        <w:t xml:space="preserve"> Kunden können nur von Nutzern mit Administrationsrechten erstellt</w:t>
      </w:r>
      <w:r w:rsidR="00D62403">
        <w:t xml:space="preserve"> (1.)</w:t>
      </w:r>
      <w:r w:rsidR="00A03FE3">
        <w:t>, bearbeitet</w:t>
      </w:r>
      <w:r w:rsidR="00D62403">
        <w:t xml:space="preserve"> (2.)</w:t>
      </w:r>
      <w:r w:rsidR="00A03FE3">
        <w:t xml:space="preserve"> oder gelöscht</w:t>
      </w:r>
      <w:r w:rsidR="00D62403">
        <w:t xml:space="preserve"> (3.)</w:t>
      </w:r>
      <w:r>
        <w:t xml:space="preserve"> werden.</w:t>
      </w:r>
    </w:p>
    <w:bookmarkStart w:id="22" w:name="_Ref293489430"/>
    <w:p w:rsidR="00F32628" w:rsidRDefault="000401A0" w:rsidP="004A519A">
      <w:pPr>
        <w:pStyle w:val="berschrift4"/>
      </w:pPr>
      <w:r>
        <w:rPr>
          <w:noProof/>
          <w:lang w:eastAsia="de-CH"/>
        </w:rPr>
        <mc:AlternateContent>
          <mc:Choice Requires="wps">
            <w:drawing>
              <wp:anchor distT="0" distB="0" distL="114300" distR="114300" simplePos="0" relativeHeight="251670016" behindDoc="0" locked="0" layoutInCell="1" allowOverlap="1" wp14:anchorId="520CBA3B" wp14:editId="4D5150FC">
                <wp:simplePos x="0" y="0"/>
                <wp:positionH relativeFrom="column">
                  <wp:posOffset>-3175</wp:posOffset>
                </wp:positionH>
                <wp:positionV relativeFrom="paragraph">
                  <wp:posOffset>3130550</wp:posOffset>
                </wp:positionV>
                <wp:extent cx="336804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368040" cy="635"/>
                        </a:xfrm>
                        <a:prstGeom prst="rect">
                          <a:avLst/>
                        </a:prstGeom>
                        <a:solidFill>
                          <a:prstClr val="white"/>
                        </a:solidFill>
                        <a:ln>
                          <a:noFill/>
                        </a:ln>
                        <a:effectLst/>
                      </wps:spPr>
                      <wps:txbx>
                        <w:txbxContent>
                          <w:p w:rsidR="00E62ABE" w:rsidRPr="00E50C0C" w:rsidRDefault="00E62ABE" w:rsidP="000401A0">
                            <w:pPr>
                              <w:pStyle w:val="Beschriftung"/>
                              <w:rPr>
                                <w:b w:val="0"/>
                                <w:bCs w:val="0"/>
                                <w:noProof/>
                                <w:spacing w:val="10"/>
                              </w:rPr>
                            </w:pPr>
                            <w:bookmarkStart w:id="23" w:name="_Toc294534092"/>
                            <w:r>
                              <w:t xml:space="preserve">Abbildung </w:t>
                            </w:r>
                            <w:fldSimple w:instr=" SEQ Abbildung \* ARABIC ">
                              <w:r>
                                <w:rPr>
                                  <w:noProof/>
                                </w:rPr>
                                <w:t>4</w:t>
                              </w:r>
                            </w:fldSimple>
                            <w:r>
                              <w:t xml:space="preserve"> - Neuer Kunde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left:0;text-align:left;margin-left:-.25pt;margin-top:246.5pt;width:265.2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" stroked="f">
                <v:textbox style="mso-fit-shape-to-text:t" inset="0,0,0,0">
                  <w:txbxContent>
                    <w:p w:rsidR="00E62ABE" w:rsidRPr="00E50C0C" w:rsidRDefault="00E62ABE" w:rsidP="000401A0">
                      <w:pPr>
                        <w:pStyle w:val="Beschriftung"/>
                        <w:rPr>
                          <w:b w:val="0"/>
                          <w:bCs w:val="0"/>
                          <w:noProof/>
                          <w:spacing w:val="10"/>
                        </w:rPr>
                      </w:pPr>
                      <w:bookmarkStart w:id="26" w:name="_Toc294534092"/>
                      <w:r>
                        <w:t xml:space="preserve">Abbildung </w:t>
                      </w:r>
                      <w:fldSimple w:instr=" SEQ Abbildung \* ARABIC ">
                        <w:r>
                          <w:rPr>
                            <w:noProof/>
                          </w:rPr>
                          <w:t>4</w:t>
                        </w:r>
                      </w:fldSimple>
                      <w:r>
                        <w:t xml:space="preserve"> - Neuer Kunde</w:t>
                      </w:r>
                      <w:bookmarkEnd w:id="26"/>
                    </w:p>
                  </w:txbxContent>
                </v:textbox>
                <w10:wrap type="square"/>
              </v:shape>
            </w:pict>
          </mc:Fallback>
        </mc:AlternateContent>
      </w:r>
      <w:r w:rsidR="002010C4">
        <w:rPr>
          <w:noProof/>
          <w:lang w:eastAsia="de-CH"/>
        </w:rPr>
        <w:drawing>
          <wp:anchor distT="0" distB="0" distL="114300" distR="114300" simplePos="0" relativeHeight="251660800" behindDoc="0" locked="0" layoutInCell="1" allowOverlap="1" wp14:anchorId="35C463C5" wp14:editId="4A344685">
            <wp:simplePos x="0" y="0"/>
            <wp:positionH relativeFrom="column">
              <wp:posOffset>-3175</wp:posOffset>
            </wp:positionH>
            <wp:positionV relativeFrom="paragraph">
              <wp:posOffset>539115</wp:posOffset>
            </wp:positionV>
            <wp:extent cx="3368040" cy="2534285"/>
            <wp:effectExtent l="0" t="0" r="381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kunde.png"/>
                    <pic:cNvPicPr/>
                  </pic:nvPicPr>
                  <pic:blipFill>
                    <a:blip r:embed="rId20">
                      <a:extLst>
                        <a:ext uri="{28A0092B-C50C-407E-A947-70E740481C1C}">
                          <a14:useLocalDpi xmlns:a14="http://schemas.microsoft.com/office/drawing/2010/main" val="0"/>
                        </a:ext>
                      </a:extLst>
                    </a:blip>
                    <a:stretch>
                      <a:fillRect/>
                    </a:stretch>
                  </pic:blipFill>
                  <pic:spPr>
                    <a:xfrm>
                      <a:off x="0" y="0"/>
                      <a:ext cx="3368040" cy="2534285"/>
                    </a:xfrm>
                    <a:prstGeom prst="rect">
                      <a:avLst/>
                    </a:prstGeom>
                  </pic:spPr>
                </pic:pic>
              </a:graphicData>
            </a:graphic>
            <wp14:sizeRelH relativeFrom="page">
              <wp14:pctWidth>0</wp14:pctWidth>
            </wp14:sizeRelH>
            <wp14:sizeRelV relativeFrom="page">
              <wp14:pctHeight>0</wp14:pctHeight>
            </wp14:sizeRelV>
          </wp:anchor>
        </w:drawing>
      </w:r>
      <w:r w:rsidR="00F32628">
        <w:t>Erstellung eines neuen Kunden</w:t>
      </w:r>
      <w:bookmarkEnd w:id="22"/>
    </w:p>
    <w:p w:rsidR="00432A4A" w:rsidRDefault="00304AAE" w:rsidP="001B1B24">
      <w:pPr>
        <w:pStyle w:val="Listenabsatz"/>
        <w:numPr>
          <w:ilvl w:val="0"/>
          <w:numId w:val="9"/>
        </w:numPr>
        <w:ind w:left="5812" w:hanging="5812"/>
      </w:pPr>
      <w:r w:rsidRPr="00805700">
        <w:rPr>
          <w:b/>
        </w:rPr>
        <w:t>Vorname:</w:t>
      </w:r>
      <w:r>
        <w:t xml:space="preserve"> </w:t>
      </w:r>
      <w:r w:rsidR="00432A4A">
        <w:t>Der Vorname des Kunden</w:t>
      </w:r>
      <w:r w:rsidR="00D62403">
        <w:t>.</w:t>
      </w:r>
    </w:p>
    <w:p w:rsidR="00FF44A6" w:rsidRDefault="00432A4A" w:rsidP="001B1B24">
      <w:pPr>
        <w:pStyle w:val="Listenabsatz"/>
        <w:numPr>
          <w:ilvl w:val="0"/>
          <w:numId w:val="9"/>
        </w:numPr>
        <w:ind w:left="5812" w:hanging="5812"/>
      </w:pPr>
      <w:r w:rsidRPr="00805700">
        <w:rPr>
          <w:b/>
        </w:rPr>
        <w:t>Nachname:</w:t>
      </w:r>
      <w:r>
        <w:t xml:space="preserve"> Der Nachname des </w:t>
      </w:r>
      <w:r w:rsidR="00FF44A6">
        <w:t>Kunden.</w:t>
      </w:r>
    </w:p>
    <w:p w:rsidR="00FF44A6" w:rsidRDefault="00FF44A6" w:rsidP="001B1B24">
      <w:pPr>
        <w:pStyle w:val="Listenabsatz"/>
        <w:numPr>
          <w:ilvl w:val="0"/>
          <w:numId w:val="9"/>
        </w:numPr>
        <w:ind w:left="5812" w:hanging="5812"/>
      </w:pPr>
      <w:r w:rsidRPr="00920A99">
        <w:rPr>
          <w:b/>
        </w:rPr>
        <w:t>Telefonnummer:</w:t>
      </w:r>
      <w:r>
        <w:t xml:space="preserve"> Die </w:t>
      </w:r>
      <w:r w:rsidR="008F3A62">
        <w:t>Telefonnummer des</w:t>
      </w:r>
      <w:r>
        <w:t xml:space="preserve"> Kunden.</w:t>
      </w:r>
    </w:p>
    <w:p w:rsidR="00140923" w:rsidRPr="00140923" w:rsidRDefault="00FF44A6" w:rsidP="001B1B24">
      <w:pPr>
        <w:pStyle w:val="Listenabsatz"/>
        <w:numPr>
          <w:ilvl w:val="0"/>
          <w:numId w:val="9"/>
        </w:numPr>
        <w:ind w:left="5812" w:hanging="5812"/>
      </w:pPr>
      <w:r w:rsidRPr="00140923">
        <w:rPr>
          <w:b/>
        </w:rPr>
        <w:t>Adresse:</w:t>
      </w:r>
      <w:r>
        <w:t xml:space="preserve"> Die Adresse des Kunden kann </w:t>
      </w:r>
      <w:r w:rsidR="00066324">
        <w:t xml:space="preserve">aus der Dropdown-Liste </w:t>
      </w:r>
      <w:r>
        <w:t xml:space="preserve">ausgewählt werden. </w:t>
      </w:r>
      <w:r w:rsidR="00066324">
        <w:t>Falls diese</w:t>
      </w:r>
      <w:r w:rsidR="00140923" w:rsidRPr="00140923">
        <w:t xml:space="preserve"> noch nicht existiert</w:t>
      </w:r>
      <w:r w:rsidR="00066324">
        <w:t>, kann sie</w:t>
      </w:r>
      <w:r w:rsidR="00140923" w:rsidRPr="00140923">
        <w:t xml:space="preserve"> erstellt werden.</w:t>
      </w:r>
    </w:p>
    <w:p w:rsidR="00066324" w:rsidRDefault="00FC6DF2" w:rsidP="001B1B24">
      <w:pPr>
        <w:pStyle w:val="Listenabsatz"/>
        <w:numPr>
          <w:ilvl w:val="0"/>
          <w:numId w:val="9"/>
        </w:numPr>
        <w:ind w:left="5812" w:hanging="5812"/>
      </w:pPr>
      <w:r w:rsidRPr="00140923">
        <w:rPr>
          <w:b/>
        </w:rPr>
        <w:t>Kunde erstellen:</w:t>
      </w:r>
      <w:r>
        <w:t xml:space="preserve"> </w:t>
      </w:r>
      <w:r w:rsidR="00B226CA" w:rsidRPr="00B226CA">
        <w:t>Über diese Scha</w:t>
      </w:r>
      <w:r w:rsidR="00B226CA">
        <w:t>ltfläche kann der Kunde</w:t>
      </w:r>
      <w:r w:rsidR="00B226CA" w:rsidRPr="00B226CA">
        <w:t xml:space="preserve"> erstellt werden. Danach wird die</w:t>
      </w:r>
      <w:r w:rsidR="000B543D">
        <w:t xml:space="preserve"> Detailansicht des neu erstellten</w:t>
      </w:r>
      <w:r w:rsidR="00EF51BA">
        <w:t xml:space="preserve"> Kunden</w:t>
      </w:r>
      <w:r w:rsidR="00B226CA" w:rsidRPr="00B226CA">
        <w:t xml:space="preserve"> angezeigt.</w:t>
      </w:r>
    </w:p>
    <w:p w:rsidR="00066324" w:rsidRDefault="00066324" w:rsidP="00066324"/>
    <w:p w:rsidR="002010C4" w:rsidRDefault="00066324" w:rsidP="00821C14">
      <w:r w:rsidRPr="00066324">
        <w:rPr>
          <w:b/>
        </w:rPr>
        <w:t>Hinweis:</w:t>
      </w:r>
      <w:r>
        <w:t xml:space="preserve"> Die Erstellung eines neuen Kunden ist nur mit Administrat</w:t>
      </w:r>
      <w:r w:rsidR="00854279">
        <w:t>i</w:t>
      </w:r>
      <w:r>
        <w:t>o</w:t>
      </w:r>
      <w:r w:rsidR="00854279">
        <w:t>nsr</w:t>
      </w:r>
      <w:r>
        <w:t>echten möglich.</w:t>
      </w:r>
      <w:r w:rsidR="002010C4">
        <w:br w:type="page"/>
      </w:r>
    </w:p>
    <w:p w:rsidR="00F32628" w:rsidRDefault="007E6EF0" w:rsidP="004A519A">
      <w:pPr>
        <w:pStyle w:val="berschrift3"/>
      </w:pPr>
      <w:bookmarkStart w:id="24" w:name="_Toc294534116"/>
      <w:r>
        <w:lastRenderedPageBreak/>
        <w:t>Bereich Stundeneintragstypen</w:t>
      </w:r>
      <w:bookmarkEnd w:id="24"/>
    </w:p>
    <w:p w:rsidR="00BF5FD8" w:rsidRPr="00BF5FD8" w:rsidRDefault="00BF5FD8" w:rsidP="00BF5FD8">
      <w:r>
        <w:t xml:space="preserve">Der Stundeneintragstyp dient als Vorlage. </w:t>
      </w:r>
      <w:r w:rsidR="00EF7288">
        <w:t xml:space="preserve">So kann beispielweise die Beschreibung beim Stundeneintrag weggelassen werden wenn dafür en Typ ausgewählt wurde. </w:t>
      </w:r>
      <w:r w:rsidR="00B91D3C">
        <w:t xml:space="preserve">Oftmals werden bei den gleichen Arbeiten auch </w:t>
      </w:r>
      <w:r w:rsidR="0000330B">
        <w:t xml:space="preserve">wieder </w:t>
      </w:r>
      <w:r w:rsidR="00B91D3C">
        <w:t>genau die gleichen Material</w:t>
      </w:r>
      <w:r w:rsidR="00F8086C">
        <w:t>i</w:t>
      </w:r>
      <w:r w:rsidR="00B91D3C">
        <w:t xml:space="preserve">en verwendet. </w:t>
      </w:r>
      <w:r w:rsidR="00F8086C">
        <w:t xml:space="preserve">Daher können einem Stundeneintragstyp auch verschiedene Materialien </w:t>
      </w:r>
      <w:r w:rsidR="000401A0">
        <w:t xml:space="preserve">im Vorhinein </w:t>
      </w:r>
      <w:r w:rsidR="00F8086C">
        <w:t>zugewiesen werden.</w:t>
      </w:r>
    </w:p>
    <w:p w:rsidR="00C22F55" w:rsidRDefault="003915F3" w:rsidP="00C22F55">
      <w:pPr>
        <w:keepNext/>
      </w:pPr>
      <w:r>
        <w:rPr>
          <w:noProof/>
          <w:lang w:eastAsia="de-CH"/>
        </w:rPr>
        <w:drawing>
          <wp:inline distT="0" distB="0" distL="0" distR="0" wp14:anchorId="65C26677" wp14:editId="6DE1D319">
            <wp:extent cx="5760720" cy="17837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stundeneintragstype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897F44" w:rsidRDefault="00C22F55" w:rsidP="00C22F55">
      <w:pPr>
        <w:pStyle w:val="Beschriftung"/>
      </w:pPr>
      <w:bookmarkStart w:id="25" w:name="_Toc294534093"/>
      <w:r>
        <w:t xml:space="preserve">Abbildung </w:t>
      </w:r>
      <w:fldSimple w:instr=" SEQ Abbildung \* ARABIC ">
        <w:r w:rsidR="00E62ABE">
          <w:rPr>
            <w:noProof/>
          </w:rPr>
          <w:t>5</w:t>
        </w:r>
      </w:fldSimple>
      <w:r>
        <w:t xml:space="preserve"> - Übersicht Stundeneintragstypen</w:t>
      </w:r>
      <w:bookmarkEnd w:id="25"/>
    </w:p>
    <w:p w:rsidR="000A29CD" w:rsidRDefault="00746482" w:rsidP="000A29CD">
      <w:pPr>
        <w:pStyle w:val="Listenabsatz"/>
        <w:numPr>
          <w:ilvl w:val="0"/>
          <w:numId w:val="10"/>
        </w:numPr>
      </w:pPr>
      <w:r w:rsidRPr="000A29CD">
        <w:rPr>
          <w:b/>
        </w:rPr>
        <w:t>Neuer Stundeneintragstyp</w:t>
      </w:r>
      <w:r w:rsidR="00A313DC" w:rsidRPr="00D13A82">
        <w:rPr>
          <w:b/>
        </w:rPr>
        <w:t>:</w:t>
      </w:r>
      <w:r w:rsidR="00A313DC">
        <w:t xml:space="preserve"> Damit kann ein neuer Stundeneintrag</w:t>
      </w:r>
      <w:r w:rsidR="004D3E2E">
        <w:t>styp</w:t>
      </w:r>
      <w:r w:rsidR="00A313DC">
        <w:t xml:space="preserve"> </w:t>
      </w:r>
      <w:r w:rsidR="009F4841">
        <w:t>erstellt</w:t>
      </w:r>
      <w:r w:rsidR="00A313DC">
        <w:t xml:space="preserve"> werden. Dies wird im </w:t>
      </w:r>
      <w:r w:rsidR="00590749">
        <w:t>Unterk</w:t>
      </w:r>
      <w:r w:rsidR="00A313DC">
        <w:t>apitel</w:t>
      </w:r>
      <w:r w:rsidR="000D434D">
        <w:t xml:space="preserve"> </w:t>
      </w:r>
      <w:r w:rsidR="00590749">
        <w:fldChar w:fldCharType="begin"/>
      </w:r>
      <w:r w:rsidR="00590749">
        <w:instrText xml:space="preserve"> REF _Ref293927056 \r \h </w:instrText>
      </w:r>
      <w:r w:rsidR="00590749">
        <w:fldChar w:fldCharType="separate"/>
      </w:r>
      <w:r w:rsidR="00590749">
        <w:t>3.4.3.1</w:t>
      </w:r>
      <w:r w:rsidR="00590749">
        <w:fldChar w:fldCharType="end"/>
      </w:r>
      <w:r w:rsidR="00590749">
        <w:t xml:space="preserve"> </w:t>
      </w:r>
      <w:r w:rsidR="00590749">
        <w:fldChar w:fldCharType="begin"/>
      </w:r>
      <w:r w:rsidR="00590749">
        <w:instrText xml:space="preserve"> REF _Ref293927056 \h </w:instrText>
      </w:r>
      <w:r w:rsidR="00590749">
        <w:fldChar w:fldCharType="separate"/>
      </w:r>
      <w:r w:rsidR="00590749">
        <w:t>Erstellung eines neuen Stundeneintragstyps</w:t>
      </w:r>
      <w:r w:rsidR="00590749">
        <w:fldChar w:fldCharType="end"/>
      </w:r>
      <w:r w:rsidR="000D434D">
        <w:fldChar w:fldCharType="begin"/>
      </w:r>
      <w:r w:rsidR="000D434D">
        <w:instrText xml:space="preserve"> REF _Ref293491023 \h </w:instrText>
      </w:r>
      <w:r w:rsidR="000D434D">
        <w:fldChar w:fldCharType="end"/>
      </w:r>
      <w:r w:rsidR="00E433E2">
        <w:t xml:space="preserve"> </w:t>
      </w:r>
      <w:r w:rsidR="00A313DC">
        <w:t>erläutert</w:t>
      </w:r>
      <w:r w:rsidR="00CE670A">
        <w:t xml:space="preserve"> (siehe Hinweis).</w:t>
      </w:r>
    </w:p>
    <w:p w:rsidR="000F0C9A" w:rsidRDefault="0004486B" w:rsidP="000F0C9A">
      <w:pPr>
        <w:pStyle w:val="Listenabsatz"/>
        <w:numPr>
          <w:ilvl w:val="0"/>
          <w:numId w:val="10"/>
        </w:numPr>
      </w:pPr>
      <w:r>
        <w:rPr>
          <w:b/>
        </w:rPr>
        <w:t>Material hinzufügen:</w:t>
      </w:r>
      <w:r>
        <w:t xml:space="preserve"> </w:t>
      </w:r>
      <w:r w:rsidR="00EA6D4A">
        <w:t>Fügt ein Material und dessen Quantit</w:t>
      </w:r>
      <w:r w:rsidR="002F4715">
        <w:t>ä</w:t>
      </w:r>
      <w:r w:rsidR="00CE3AE4">
        <w:t>t zum Stundeneintragstyp hinzu.</w:t>
      </w:r>
    </w:p>
    <w:p w:rsidR="00F50CD3" w:rsidRDefault="00F50CD3" w:rsidP="00F50CD3">
      <w:pPr>
        <w:pStyle w:val="Listenabsatz"/>
        <w:numPr>
          <w:ilvl w:val="0"/>
          <w:numId w:val="10"/>
        </w:numPr>
      </w:pPr>
      <w:bookmarkStart w:id="26" w:name="_Ref293491023"/>
      <w:r w:rsidRPr="00C214D9">
        <w:rPr>
          <w:b/>
        </w:rPr>
        <w:t>Anzeigen:</w:t>
      </w:r>
      <w:r>
        <w:t xml:space="preserve"> Öffnet die Detailansicht des Stundeneintrags</w:t>
      </w:r>
      <w:r w:rsidR="00CE3AE4">
        <w:t>typs</w:t>
      </w:r>
      <w:r>
        <w:t>.</w:t>
      </w:r>
    </w:p>
    <w:p w:rsidR="00F50CD3" w:rsidRPr="0012779D" w:rsidRDefault="00F50CD3" w:rsidP="00F50CD3">
      <w:pPr>
        <w:pStyle w:val="Listenabsatz"/>
        <w:numPr>
          <w:ilvl w:val="0"/>
          <w:numId w:val="10"/>
        </w:numPr>
      </w:pPr>
      <w:r w:rsidRPr="0012779D">
        <w:rPr>
          <w:b/>
        </w:rPr>
        <w:t>Bearbeiten:</w:t>
      </w:r>
      <w:r>
        <w:t xml:space="preserve"> </w:t>
      </w:r>
      <w:r w:rsidRPr="0012779D">
        <w:t>Damit können die einzelnen Felder eines Stundeneintrags</w:t>
      </w:r>
      <w:r w:rsidR="00037AFB">
        <w:t>typs</w:t>
      </w:r>
      <w:r w:rsidR="00A711DC">
        <w:t xml:space="preserve"> bearbeitet werden (siehe Hinweis).</w:t>
      </w:r>
    </w:p>
    <w:p w:rsidR="00F50CD3" w:rsidRDefault="00F50CD3" w:rsidP="00F50CD3">
      <w:pPr>
        <w:pStyle w:val="Listenabsatz"/>
        <w:numPr>
          <w:ilvl w:val="0"/>
          <w:numId w:val="10"/>
        </w:numPr>
      </w:pPr>
      <w:r w:rsidRPr="0012779D">
        <w:rPr>
          <w:b/>
        </w:rPr>
        <w:t>Löschen:</w:t>
      </w:r>
      <w:r>
        <w:t xml:space="preserve"> </w:t>
      </w:r>
      <w:r w:rsidR="007A0D0F">
        <w:t>Dadurch wird der Stundeneintrag</w:t>
      </w:r>
      <w:r w:rsidR="00CE3AE4">
        <w:t>styp</w:t>
      </w:r>
      <w:r w:rsidR="00A711DC">
        <w:t xml:space="preserve"> gelöscht (siehe Hinweis).</w:t>
      </w:r>
    </w:p>
    <w:p w:rsidR="00854279" w:rsidRDefault="00854279" w:rsidP="00854279"/>
    <w:p w:rsidR="00854279" w:rsidRPr="0011284C" w:rsidRDefault="00854279" w:rsidP="00854279">
      <w:r w:rsidRPr="007B2C96">
        <w:rPr>
          <w:b/>
        </w:rPr>
        <w:t>Hinweis:</w:t>
      </w:r>
      <w:r>
        <w:t xml:space="preserve"> Stundeneintragstypen können nur von Nutzern mit Administrationsrechten erstellt</w:t>
      </w:r>
      <w:r w:rsidR="00CD190B">
        <w:t xml:space="preserve"> (1.), bearbeitet (4.) oder gelöscht (5.) werden</w:t>
      </w:r>
      <w:r>
        <w:t>.</w:t>
      </w:r>
    </w:p>
    <w:p w:rsidR="00334069" w:rsidRDefault="008B6C94" w:rsidP="004A519A">
      <w:pPr>
        <w:pStyle w:val="berschrift4"/>
      </w:pPr>
      <w:bookmarkStart w:id="27" w:name="_Ref293927056"/>
      <w:r>
        <w:rPr>
          <w:noProof/>
          <w:lang w:eastAsia="de-CH"/>
        </w:rPr>
        <w:drawing>
          <wp:anchor distT="0" distB="0" distL="114300" distR="114300" simplePos="0" relativeHeight="251661824" behindDoc="0" locked="0" layoutInCell="1" allowOverlap="1" wp14:anchorId="6BC8B635" wp14:editId="0E030053">
            <wp:simplePos x="0" y="0"/>
            <wp:positionH relativeFrom="column">
              <wp:posOffset>-4445</wp:posOffset>
            </wp:positionH>
            <wp:positionV relativeFrom="paragraph">
              <wp:posOffset>543560</wp:posOffset>
            </wp:positionV>
            <wp:extent cx="3181350" cy="1481455"/>
            <wp:effectExtent l="0" t="0" r="0" b="444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stundeneintragstyp.png"/>
                    <pic:cNvPicPr/>
                  </pic:nvPicPr>
                  <pic:blipFill>
                    <a:blip r:embed="rId22">
                      <a:extLst>
                        <a:ext uri="{28A0092B-C50C-407E-A947-70E740481C1C}">
                          <a14:useLocalDpi xmlns:a14="http://schemas.microsoft.com/office/drawing/2010/main" val="0"/>
                        </a:ext>
                      </a:extLst>
                    </a:blip>
                    <a:stretch>
                      <a:fillRect/>
                    </a:stretch>
                  </pic:blipFill>
                  <pic:spPr>
                    <a:xfrm>
                      <a:off x="0" y="0"/>
                      <a:ext cx="3181350" cy="1481455"/>
                    </a:xfrm>
                    <a:prstGeom prst="rect">
                      <a:avLst/>
                    </a:prstGeom>
                  </pic:spPr>
                </pic:pic>
              </a:graphicData>
            </a:graphic>
            <wp14:sizeRelH relativeFrom="page">
              <wp14:pctWidth>0</wp14:pctWidth>
            </wp14:sizeRelH>
            <wp14:sizeRelV relativeFrom="page">
              <wp14:pctHeight>0</wp14:pctHeight>
            </wp14:sizeRelV>
          </wp:anchor>
        </w:drawing>
      </w:r>
      <w:r w:rsidR="00C22F55">
        <w:rPr>
          <w:noProof/>
          <w:lang w:eastAsia="de-CH"/>
        </w:rPr>
        <mc:AlternateContent>
          <mc:Choice Requires="wps">
            <w:drawing>
              <wp:anchor distT="0" distB="0" distL="114300" distR="114300" simplePos="0" relativeHeight="251672064" behindDoc="0" locked="0" layoutInCell="1" allowOverlap="1" wp14:anchorId="08F7D8F2" wp14:editId="274A631A">
                <wp:simplePos x="0" y="0"/>
                <wp:positionH relativeFrom="column">
                  <wp:posOffset>-1905</wp:posOffset>
                </wp:positionH>
                <wp:positionV relativeFrom="paragraph">
                  <wp:posOffset>2075180</wp:posOffset>
                </wp:positionV>
                <wp:extent cx="3181985"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3181985" cy="635"/>
                        </a:xfrm>
                        <a:prstGeom prst="rect">
                          <a:avLst/>
                        </a:prstGeom>
                        <a:solidFill>
                          <a:prstClr val="white"/>
                        </a:solidFill>
                        <a:ln>
                          <a:noFill/>
                        </a:ln>
                        <a:effectLst/>
                      </wps:spPr>
                      <wps:txbx>
                        <w:txbxContent>
                          <w:p w:rsidR="00E62ABE" w:rsidRPr="004A14EE" w:rsidRDefault="00E62ABE" w:rsidP="00C22F55">
                            <w:pPr>
                              <w:pStyle w:val="Beschriftung"/>
                              <w:rPr>
                                <w:b w:val="0"/>
                                <w:bCs w:val="0"/>
                                <w:noProof/>
                                <w:spacing w:val="10"/>
                              </w:rPr>
                            </w:pPr>
                            <w:bookmarkStart w:id="28" w:name="_Toc294534094"/>
                            <w:r>
                              <w:t xml:space="preserve">Abbildung </w:t>
                            </w:r>
                            <w:fldSimple w:instr=" SEQ Abbildung \* ARABIC ">
                              <w:r>
                                <w:rPr>
                                  <w:noProof/>
                                </w:rPr>
                                <w:t>6</w:t>
                              </w:r>
                            </w:fldSimple>
                            <w:r>
                              <w:t xml:space="preserve"> - Neuer Stundeneintragstyp</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 o:spid="_x0000_s1028" type="#_x0000_t202" style="position:absolute;left:0;text-align:left;margin-left:-.15pt;margin-top:163.4pt;width:25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" stroked="f">
                <v:textbox style="mso-fit-shape-to-text:t" inset="0,0,0,0">
                  <w:txbxContent>
                    <w:p w:rsidR="00E62ABE" w:rsidRPr="004A14EE" w:rsidRDefault="00E62ABE" w:rsidP="00C22F55">
                      <w:pPr>
                        <w:pStyle w:val="Beschriftung"/>
                        <w:rPr>
                          <w:b w:val="0"/>
                          <w:bCs w:val="0"/>
                          <w:noProof/>
                          <w:spacing w:val="10"/>
                        </w:rPr>
                      </w:pPr>
                      <w:bookmarkStart w:id="32" w:name="_Toc294534094"/>
                      <w:r>
                        <w:t xml:space="preserve">Abbildung </w:t>
                      </w:r>
                      <w:fldSimple w:instr=" SEQ Abbildung \* ARABIC ">
                        <w:r>
                          <w:rPr>
                            <w:noProof/>
                          </w:rPr>
                          <w:t>6</w:t>
                        </w:r>
                      </w:fldSimple>
                      <w:r>
                        <w:t xml:space="preserve"> - Neuer Stundeneintragstyp</w:t>
                      </w:r>
                      <w:bookmarkEnd w:id="32"/>
                    </w:p>
                  </w:txbxContent>
                </v:textbox>
                <w10:wrap type="square"/>
              </v:shape>
            </w:pict>
          </mc:Fallback>
        </mc:AlternateContent>
      </w:r>
      <w:r w:rsidR="00334069">
        <w:t>Erstellung eines neuen Stundeneintragstyp</w:t>
      </w:r>
      <w:bookmarkEnd w:id="26"/>
      <w:r w:rsidR="009F4841">
        <w:t>s</w:t>
      </w:r>
      <w:bookmarkEnd w:id="27"/>
    </w:p>
    <w:p w:rsidR="002C4579" w:rsidRDefault="002C4579" w:rsidP="0025050C">
      <w:pPr>
        <w:pStyle w:val="Listenabsatz"/>
        <w:numPr>
          <w:ilvl w:val="0"/>
          <w:numId w:val="12"/>
        </w:numPr>
        <w:ind w:left="5529" w:hanging="5529"/>
      </w:pPr>
      <w:r w:rsidRPr="002C4579">
        <w:rPr>
          <w:b/>
        </w:rPr>
        <w:t>Typ:</w:t>
      </w:r>
      <w:r>
        <w:t xml:space="preserve"> Der Name des Stundeneintragstyp</w:t>
      </w:r>
      <w:r w:rsidR="00291DC8">
        <w:t>s</w:t>
      </w:r>
      <w:r w:rsidR="00332ABE">
        <w:t>.</w:t>
      </w:r>
    </w:p>
    <w:p w:rsidR="00821C14" w:rsidRDefault="00B66E17" w:rsidP="0025050C">
      <w:pPr>
        <w:pStyle w:val="Listenabsatz"/>
        <w:numPr>
          <w:ilvl w:val="0"/>
          <w:numId w:val="12"/>
        </w:numPr>
        <w:ind w:left="5529" w:hanging="5529"/>
      </w:pPr>
      <w:r>
        <w:rPr>
          <w:b/>
        </w:rPr>
        <w:t>Stundeneintragstyp</w:t>
      </w:r>
      <w:r w:rsidR="002C4579" w:rsidRPr="002C4579">
        <w:rPr>
          <w:b/>
        </w:rPr>
        <w:t xml:space="preserve"> erstellen:</w:t>
      </w:r>
      <w:r w:rsidR="002C4579" w:rsidRPr="002C4579">
        <w:t xml:space="preserve"> </w:t>
      </w:r>
      <w:r w:rsidR="00985222" w:rsidRPr="00985222">
        <w:t>Über d</w:t>
      </w:r>
      <w:r w:rsidR="00985222">
        <w:t>iese Schaltfläche kann der Stundeneintragstyp</w:t>
      </w:r>
      <w:r w:rsidR="00985222" w:rsidRPr="00985222">
        <w:t xml:space="preserve"> erstellt werden. Danach wird di</w:t>
      </w:r>
      <w:r w:rsidR="0008066D">
        <w:t>e Detailansicht des neuen Stundeneintragstyps</w:t>
      </w:r>
      <w:r w:rsidR="00985222" w:rsidRPr="00985222">
        <w:t xml:space="preserve"> angezeigt.</w:t>
      </w:r>
    </w:p>
    <w:p w:rsidR="00821C14" w:rsidRDefault="00821C14" w:rsidP="00821C14"/>
    <w:p w:rsidR="000F0F3F" w:rsidRDefault="00821C14" w:rsidP="00821C14">
      <w:pPr>
        <w:ind w:left="5216"/>
      </w:pPr>
      <w:r w:rsidRPr="00066324">
        <w:rPr>
          <w:b/>
        </w:rPr>
        <w:t>Hinweis:</w:t>
      </w:r>
      <w:r>
        <w:t xml:space="preserve"> Die Erstellung eines neuen Stundeneintragstyps ist nur mit Administrationsrechten möglich.</w:t>
      </w:r>
      <w:r w:rsidR="000F0F3F">
        <w:br w:type="page"/>
      </w:r>
    </w:p>
    <w:p w:rsidR="00334069" w:rsidRDefault="00334069" w:rsidP="004A519A">
      <w:pPr>
        <w:pStyle w:val="berschrift3"/>
      </w:pPr>
      <w:bookmarkStart w:id="29" w:name="_Toc294534117"/>
      <w:r>
        <w:lastRenderedPageBreak/>
        <w:t>Bereich Benutzer</w:t>
      </w:r>
      <w:bookmarkEnd w:id="29"/>
    </w:p>
    <w:p w:rsidR="004D0062" w:rsidRPr="004D0062" w:rsidRDefault="00B964CA" w:rsidP="004D0062">
      <w:r>
        <w:t xml:space="preserve">Mit den erstellten </w:t>
      </w:r>
      <w:r w:rsidR="002824D5">
        <w:t>Benutzer</w:t>
      </w:r>
      <w:r>
        <w:t>profilen</w:t>
      </w:r>
      <w:r w:rsidR="002824D5">
        <w:t xml:space="preserve"> kann man sich einerseits am Webserver</w:t>
      </w:r>
      <w:r w:rsidR="00341E30">
        <w:t xml:space="preserve"> und</w:t>
      </w:r>
      <w:r w:rsidR="002824D5">
        <w:t xml:space="preserve"> andererseits bei d</w:t>
      </w:r>
      <w:r w:rsidR="000456C7">
        <w:t>er Android Applikation anmelden</w:t>
      </w:r>
      <w:r w:rsidR="003118B5">
        <w:t xml:space="preserve"> (siehe </w:t>
      </w:r>
      <w:r w:rsidR="00E62ABE">
        <w:t xml:space="preserve">dazu </w:t>
      </w:r>
      <w:r w:rsidR="003118B5">
        <w:t>Benutzerdokumentation Client)</w:t>
      </w:r>
      <w:r w:rsidR="000456C7">
        <w:t xml:space="preserve">. </w:t>
      </w:r>
      <w:r w:rsidR="009F506B">
        <w:t>Somit erhält</w:t>
      </w:r>
      <w:r w:rsidR="000456C7">
        <w:t xml:space="preserve"> man Zugriff auf die verschiedenen Daten.</w:t>
      </w:r>
    </w:p>
    <w:p w:rsidR="00771F11" w:rsidRDefault="00DA25FB" w:rsidP="00771F11">
      <w:pPr>
        <w:keepNext/>
      </w:pPr>
      <w:r>
        <w:rPr>
          <w:noProof/>
          <w:lang w:eastAsia="de-CH"/>
        </w:rPr>
        <w:drawing>
          <wp:inline distT="0" distB="0" distL="0" distR="0" wp14:anchorId="2325F6B3" wp14:editId="0275E76E">
            <wp:extent cx="5760720" cy="12274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benutzer.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inline>
        </w:drawing>
      </w:r>
    </w:p>
    <w:p w:rsidR="00F0463C" w:rsidRDefault="00771F11" w:rsidP="00771F11">
      <w:pPr>
        <w:pStyle w:val="Beschriftung"/>
      </w:pPr>
      <w:bookmarkStart w:id="30" w:name="_Toc294534095"/>
      <w:r>
        <w:t xml:space="preserve">Abbildung </w:t>
      </w:r>
      <w:fldSimple w:instr=" SEQ Abbildung \* ARABIC ">
        <w:r w:rsidR="00E62ABE">
          <w:rPr>
            <w:noProof/>
          </w:rPr>
          <w:t>7</w:t>
        </w:r>
      </w:fldSimple>
      <w:r>
        <w:t xml:space="preserve"> - Übersicht Benutzer</w:t>
      </w:r>
      <w:bookmarkEnd w:id="30"/>
    </w:p>
    <w:p w:rsidR="00644ED0" w:rsidRDefault="00623B1F" w:rsidP="00644ED0">
      <w:pPr>
        <w:pStyle w:val="Listenabsatz"/>
        <w:numPr>
          <w:ilvl w:val="0"/>
          <w:numId w:val="13"/>
        </w:numPr>
      </w:pPr>
      <w:r w:rsidRPr="005907A7">
        <w:rPr>
          <w:b/>
        </w:rPr>
        <w:t>Neuer Benutzer</w:t>
      </w:r>
      <w:r w:rsidR="005907A7" w:rsidRPr="005907A7">
        <w:rPr>
          <w:b/>
        </w:rPr>
        <w:t>:</w:t>
      </w:r>
      <w:r>
        <w:t xml:space="preserve"> </w:t>
      </w:r>
      <w:r w:rsidR="00FC39E6">
        <w:t>Damit</w:t>
      </w:r>
      <w:r w:rsidR="0022444D">
        <w:t xml:space="preserve"> kann ein neuer Benutzer</w:t>
      </w:r>
      <w:r w:rsidR="00FC39E6">
        <w:t xml:space="preserve"> </w:t>
      </w:r>
      <w:r w:rsidR="006C18FB">
        <w:t>erstellt werden. Dies wird im Unterk</w:t>
      </w:r>
      <w:r w:rsidR="00FC39E6">
        <w:t xml:space="preserve">apitel </w:t>
      </w:r>
      <w:r w:rsidR="006C18FB">
        <w:fldChar w:fldCharType="begin"/>
      </w:r>
      <w:r w:rsidR="006C18FB">
        <w:instrText xml:space="preserve"> REF _Ref293492842 \r \h </w:instrText>
      </w:r>
      <w:r w:rsidR="006C18FB">
        <w:fldChar w:fldCharType="separate"/>
      </w:r>
      <w:r w:rsidR="006C18FB">
        <w:t>3.4.4.1</w:t>
      </w:r>
      <w:r w:rsidR="006C18FB">
        <w:fldChar w:fldCharType="end"/>
      </w:r>
      <w:r w:rsidR="006C18FB">
        <w:t xml:space="preserve"> </w:t>
      </w:r>
      <w:r w:rsidR="006C18FB">
        <w:fldChar w:fldCharType="begin"/>
      </w:r>
      <w:r w:rsidR="006C18FB">
        <w:instrText xml:space="preserve"> REF _Ref293492842 \h </w:instrText>
      </w:r>
      <w:r w:rsidR="006C18FB">
        <w:fldChar w:fldCharType="separate"/>
      </w:r>
      <w:r w:rsidR="006C18FB">
        <w:t>Erstellung eines neuen Benutzers</w:t>
      </w:r>
      <w:r w:rsidR="006C18FB">
        <w:fldChar w:fldCharType="end"/>
      </w:r>
      <w:r w:rsidR="006C18FB">
        <w:t xml:space="preserve"> </w:t>
      </w:r>
      <w:r w:rsidR="00771F11">
        <w:t>erläutert (siehe Hinweis).</w:t>
      </w:r>
    </w:p>
    <w:p w:rsidR="00644ED0" w:rsidRDefault="00623B1F" w:rsidP="00644ED0">
      <w:pPr>
        <w:pStyle w:val="Listenabsatz"/>
        <w:numPr>
          <w:ilvl w:val="0"/>
          <w:numId w:val="13"/>
        </w:numPr>
      </w:pPr>
      <w:r w:rsidRPr="00644ED0">
        <w:rPr>
          <w:b/>
        </w:rPr>
        <w:t>Anzeigen:</w:t>
      </w:r>
      <w:r>
        <w:t xml:space="preserve"> </w:t>
      </w:r>
      <w:r w:rsidR="005C4576" w:rsidRPr="005C4576">
        <w:t>Öffnet die D</w:t>
      </w:r>
      <w:r w:rsidR="00277835">
        <w:t>etailansicht des Benutzers</w:t>
      </w:r>
      <w:r w:rsidR="005C4576" w:rsidRPr="005C4576">
        <w:t>.</w:t>
      </w:r>
    </w:p>
    <w:p w:rsidR="00031225" w:rsidRDefault="00623B1F" w:rsidP="00031225">
      <w:pPr>
        <w:pStyle w:val="Listenabsatz"/>
        <w:numPr>
          <w:ilvl w:val="0"/>
          <w:numId w:val="13"/>
        </w:numPr>
      </w:pPr>
      <w:r w:rsidRPr="00644ED0">
        <w:rPr>
          <w:b/>
        </w:rPr>
        <w:t>Bearbeiten:</w:t>
      </w:r>
      <w:r>
        <w:t xml:space="preserve"> </w:t>
      </w:r>
      <w:r w:rsidR="00644ED0" w:rsidRPr="0012779D">
        <w:t>Damit können die einzel</w:t>
      </w:r>
      <w:r w:rsidR="007157C3">
        <w:t>nen Felder eines Benutzers</w:t>
      </w:r>
      <w:r w:rsidR="00771F11">
        <w:t xml:space="preserve"> bearbeitet werden (siehe Hinweis).</w:t>
      </w:r>
    </w:p>
    <w:p w:rsidR="00623B1F" w:rsidRDefault="00644ED0" w:rsidP="00031225">
      <w:pPr>
        <w:pStyle w:val="Listenabsatz"/>
        <w:numPr>
          <w:ilvl w:val="0"/>
          <w:numId w:val="13"/>
        </w:numPr>
      </w:pPr>
      <w:r w:rsidRPr="00031225">
        <w:rPr>
          <w:b/>
        </w:rPr>
        <w:t>Löschen:</w:t>
      </w:r>
      <w:r w:rsidR="00031225">
        <w:rPr>
          <w:b/>
        </w:rPr>
        <w:t xml:space="preserve"> </w:t>
      </w:r>
      <w:r w:rsidR="00031225">
        <w:t>Dad</w:t>
      </w:r>
      <w:r w:rsidR="00771F11">
        <w:t>urch wird der Benutzer gelöscht (siehe Hinweis).</w:t>
      </w:r>
    </w:p>
    <w:p w:rsidR="006C18FB" w:rsidRDefault="006C18FB" w:rsidP="006C18FB"/>
    <w:p w:rsidR="006C18FB" w:rsidRPr="00F0463C" w:rsidRDefault="006C18FB" w:rsidP="006C18FB">
      <w:r w:rsidRPr="007B2C96">
        <w:rPr>
          <w:b/>
        </w:rPr>
        <w:t>Hinweis:</w:t>
      </w:r>
      <w:r>
        <w:t xml:space="preserve"> Benutzer können nur von Nutzern mit Administrationsrechten erstellt (1.), bearbeitet (3.) oder gelöscht (4.) werden.</w:t>
      </w:r>
    </w:p>
    <w:bookmarkStart w:id="31" w:name="_Ref293492842"/>
    <w:p w:rsidR="00334069" w:rsidRDefault="00E62ABE" w:rsidP="004A519A">
      <w:pPr>
        <w:pStyle w:val="berschrift4"/>
      </w:pPr>
      <w:r>
        <w:rPr>
          <w:noProof/>
          <w:lang w:eastAsia="de-CH"/>
        </w:rPr>
        <mc:AlternateContent>
          <mc:Choice Requires="wps">
            <w:drawing>
              <wp:anchor distT="0" distB="0" distL="114300" distR="114300" simplePos="0" relativeHeight="251674112" behindDoc="0" locked="0" layoutInCell="1" allowOverlap="1" wp14:anchorId="7A6F47DD" wp14:editId="1A24D2DD">
                <wp:simplePos x="0" y="0"/>
                <wp:positionH relativeFrom="column">
                  <wp:posOffset>-3175</wp:posOffset>
                </wp:positionH>
                <wp:positionV relativeFrom="paragraph">
                  <wp:posOffset>3734435</wp:posOffset>
                </wp:positionV>
                <wp:extent cx="307911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3079115" cy="635"/>
                        </a:xfrm>
                        <a:prstGeom prst="rect">
                          <a:avLst/>
                        </a:prstGeom>
                        <a:solidFill>
                          <a:prstClr val="white"/>
                        </a:solidFill>
                        <a:ln>
                          <a:noFill/>
                        </a:ln>
                        <a:effectLst/>
                      </wps:spPr>
                      <wps:txbx>
                        <w:txbxContent>
                          <w:p w:rsidR="00E62ABE" w:rsidRPr="00E379C6" w:rsidRDefault="00E62ABE" w:rsidP="00E62ABE">
                            <w:pPr>
                              <w:pStyle w:val="Beschriftung"/>
                              <w:rPr>
                                <w:b w:val="0"/>
                                <w:bCs w:val="0"/>
                                <w:noProof/>
                                <w:spacing w:val="10"/>
                              </w:rPr>
                            </w:pPr>
                            <w:bookmarkStart w:id="32" w:name="_Toc294534096"/>
                            <w:r>
                              <w:t xml:space="preserve">Abbildung </w:t>
                            </w:r>
                            <w:fldSimple w:instr=" SEQ Abbildung \* ARABIC ">
                              <w:r>
                                <w:rPr>
                                  <w:noProof/>
                                </w:rPr>
                                <w:t>8</w:t>
                              </w:r>
                            </w:fldSimple>
                            <w:r>
                              <w:t xml:space="preserve"> - Neuer Benutzer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8" o:spid="_x0000_s1029" type="#_x0000_t202" style="position:absolute;left:0;text-align:left;margin-left:-.25pt;margin-top:294.05pt;width:242.4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" stroked="f">
                <v:textbox style="mso-fit-shape-to-text:t" inset="0,0,0,0">
                  <w:txbxContent>
                    <w:p w:rsidR="00E62ABE" w:rsidRPr="00E379C6" w:rsidRDefault="00E62ABE" w:rsidP="00E62ABE">
                      <w:pPr>
                        <w:pStyle w:val="Beschriftung"/>
                        <w:rPr>
                          <w:b w:val="0"/>
                          <w:bCs w:val="0"/>
                          <w:noProof/>
                          <w:spacing w:val="10"/>
                        </w:rPr>
                      </w:pPr>
                      <w:bookmarkStart w:id="37" w:name="_Toc294534096"/>
                      <w:r>
                        <w:t xml:space="preserve">Abbildung </w:t>
                      </w:r>
                      <w:fldSimple w:instr=" SEQ Abbildung \* ARABIC ">
                        <w:r>
                          <w:rPr>
                            <w:noProof/>
                          </w:rPr>
                          <w:t>8</w:t>
                        </w:r>
                      </w:fldSimple>
                      <w:r>
                        <w:t xml:space="preserve"> - Neuer Benutzer</w:t>
                      </w:r>
                      <w:bookmarkEnd w:id="37"/>
                    </w:p>
                  </w:txbxContent>
                </v:textbox>
                <w10:wrap type="square"/>
              </v:shape>
            </w:pict>
          </mc:Fallback>
        </mc:AlternateContent>
      </w:r>
      <w:r w:rsidR="00334069">
        <w:t>Erstellung eines neuen Benutzers</w:t>
      </w:r>
      <w:bookmarkEnd w:id="31"/>
    </w:p>
    <w:p w:rsidR="00CB0D46" w:rsidRDefault="00EF0C1A" w:rsidP="00340284">
      <w:pPr>
        <w:pStyle w:val="Listenabsatz"/>
        <w:numPr>
          <w:ilvl w:val="0"/>
          <w:numId w:val="14"/>
        </w:numPr>
        <w:ind w:left="5387" w:hanging="5387"/>
      </w:pPr>
      <w:r>
        <w:rPr>
          <w:noProof/>
          <w:lang w:eastAsia="de-CH"/>
        </w:rPr>
        <w:drawing>
          <wp:anchor distT="0" distB="0" distL="114300" distR="114300" simplePos="0" relativeHeight="251662848" behindDoc="0" locked="0" layoutInCell="1" allowOverlap="1" wp14:anchorId="11BA1937" wp14:editId="2B661DE9">
            <wp:simplePos x="0" y="0"/>
            <wp:positionH relativeFrom="column">
              <wp:posOffset>-4445</wp:posOffset>
            </wp:positionH>
            <wp:positionV relativeFrom="paragraph">
              <wp:posOffset>7620</wp:posOffset>
            </wp:positionV>
            <wp:extent cx="3079115" cy="3136900"/>
            <wp:effectExtent l="0" t="0" r="6985" b="635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benutzer.png"/>
                    <pic:cNvPicPr/>
                  </pic:nvPicPr>
                  <pic:blipFill>
                    <a:blip r:embed="rId24">
                      <a:extLst>
                        <a:ext uri="{28A0092B-C50C-407E-A947-70E740481C1C}">
                          <a14:useLocalDpi xmlns:a14="http://schemas.microsoft.com/office/drawing/2010/main" val="0"/>
                        </a:ext>
                      </a:extLst>
                    </a:blip>
                    <a:stretch>
                      <a:fillRect/>
                    </a:stretch>
                  </pic:blipFill>
                  <pic:spPr>
                    <a:xfrm>
                      <a:off x="0" y="0"/>
                      <a:ext cx="3079115" cy="3136900"/>
                    </a:xfrm>
                    <a:prstGeom prst="rect">
                      <a:avLst/>
                    </a:prstGeom>
                  </pic:spPr>
                </pic:pic>
              </a:graphicData>
            </a:graphic>
            <wp14:sizeRelH relativeFrom="page">
              <wp14:pctWidth>0</wp14:pctWidth>
            </wp14:sizeRelH>
            <wp14:sizeRelV relativeFrom="page">
              <wp14:pctHeight>0</wp14:pctHeight>
            </wp14:sizeRelV>
          </wp:anchor>
        </w:drawing>
      </w:r>
      <w:r w:rsidR="00CB0D46" w:rsidRPr="005D4C45">
        <w:rPr>
          <w:b/>
        </w:rPr>
        <w:t>Vorname:</w:t>
      </w:r>
      <w:r w:rsidR="00CB0D46">
        <w:t xml:space="preserve"> Vorname des neuen Benutzers.</w:t>
      </w:r>
    </w:p>
    <w:p w:rsidR="00CB0D46" w:rsidRDefault="00CB0D46" w:rsidP="00340284">
      <w:pPr>
        <w:pStyle w:val="Listenabsatz"/>
        <w:numPr>
          <w:ilvl w:val="0"/>
          <w:numId w:val="14"/>
        </w:numPr>
        <w:ind w:left="5387" w:hanging="5387"/>
      </w:pPr>
      <w:r w:rsidRPr="005D4C45">
        <w:rPr>
          <w:b/>
        </w:rPr>
        <w:t>Nachname:</w:t>
      </w:r>
      <w:r>
        <w:t xml:space="preserve"> Nachname des neuen Benutzers.</w:t>
      </w:r>
    </w:p>
    <w:p w:rsidR="00CB0D46" w:rsidRDefault="00CB0D46" w:rsidP="00340284">
      <w:pPr>
        <w:pStyle w:val="Listenabsatz"/>
        <w:numPr>
          <w:ilvl w:val="0"/>
          <w:numId w:val="14"/>
        </w:numPr>
        <w:ind w:left="5387" w:hanging="5387"/>
      </w:pPr>
      <w:r w:rsidRPr="005D4C45">
        <w:rPr>
          <w:b/>
        </w:rPr>
        <w:t>Telefonnummer:</w:t>
      </w:r>
      <w:r>
        <w:t xml:space="preserve"> Telefonnummer des neuen Benutzers</w:t>
      </w:r>
      <w:r w:rsidR="00727DD2">
        <w:t>.</w:t>
      </w:r>
    </w:p>
    <w:p w:rsidR="00CB0D46" w:rsidRDefault="00CB0D46" w:rsidP="00340284">
      <w:pPr>
        <w:pStyle w:val="Listenabsatz"/>
        <w:numPr>
          <w:ilvl w:val="0"/>
          <w:numId w:val="14"/>
        </w:numPr>
        <w:ind w:left="5387" w:hanging="5387"/>
      </w:pPr>
      <w:r w:rsidRPr="005D4C45">
        <w:rPr>
          <w:b/>
        </w:rPr>
        <w:t>Email:</w:t>
      </w:r>
      <w:r>
        <w:t xml:space="preserve"> Emailadresse des neuen Benutzers.</w:t>
      </w:r>
    </w:p>
    <w:p w:rsidR="00ED3B8B" w:rsidRDefault="00ED3B8B" w:rsidP="00340284">
      <w:pPr>
        <w:pStyle w:val="Listenabsatz"/>
        <w:numPr>
          <w:ilvl w:val="0"/>
          <w:numId w:val="14"/>
        </w:numPr>
        <w:ind w:left="5387" w:hanging="5387"/>
      </w:pPr>
      <w:r w:rsidRPr="005D4C45">
        <w:rPr>
          <w:b/>
        </w:rPr>
        <w:t>Passwort:</w:t>
      </w:r>
      <w:r>
        <w:t xml:space="preserve"> </w:t>
      </w:r>
      <w:r w:rsidR="00431D4E">
        <w:t>Passwort des neuen Benutzers.</w:t>
      </w:r>
    </w:p>
    <w:p w:rsidR="00431D4E" w:rsidRDefault="00431D4E" w:rsidP="00340284">
      <w:pPr>
        <w:pStyle w:val="Listenabsatz"/>
        <w:numPr>
          <w:ilvl w:val="0"/>
          <w:numId w:val="14"/>
        </w:numPr>
        <w:ind w:left="5387" w:hanging="5387"/>
      </w:pPr>
      <w:r w:rsidRPr="005D4C45">
        <w:rPr>
          <w:b/>
        </w:rPr>
        <w:t>Typ:</w:t>
      </w:r>
      <w:r>
        <w:t xml:space="preserve"> </w:t>
      </w:r>
      <w:r w:rsidR="006D64F8">
        <w:t>Der Typ des</w:t>
      </w:r>
      <w:r>
        <w:t xml:space="preserve"> Benutzer</w:t>
      </w:r>
      <w:r w:rsidR="007A6DD7">
        <w:t>s</w:t>
      </w:r>
      <w:r>
        <w:t xml:space="preserve"> </w:t>
      </w:r>
      <w:r w:rsidR="006D64F8">
        <w:t xml:space="preserve">kann entweder </w:t>
      </w:r>
      <w:r>
        <w:t>Sekretärin</w:t>
      </w:r>
      <w:r w:rsidR="00854279">
        <w:t xml:space="preserve"> </w:t>
      </w:r>
      <w:r>
        <w:t xml:space="preserve">oder Aussendienstmitarbeiter </w:t>
      </w:r>
      <w:r w:rsidR="006D64F8">
        <w:t>sein</w:t>
      </w:r>
      <w:r>
        <w:t xml:space="preserve">. </w:t>
      </w:r>
      <w:r w:rsidR="004908D7">
        <w:t>Aussendienstmita</w:t>
      </w:r>
      <w:r w:rsidR="001C1855">
        <w:t>rbeiter haben im Vergleich zu</w:t>
      </w:r>
      <w:r w:rsidR="004908D7">
        <w:t>r Sekretärin nur beschränkte Rechte.</w:t>
      </w:r>
    </w:p>
    <w:p w:rsidR="005D25AA" w:rsidRDefault="007B4E17" w:rsidP="00340284">
      <w:pPr>
        <w:pStyle w:val="Listenabsatz"/>
        <w:numPr>
          <w:ilvl w:val="0"/>
          <w:numId w:val="14"/>
        </w:numPr>
        <w:ind w:left="5387" w:hanging="5387"/>
      </w:pPr>
      <w:r w:rsidRPr="00D218F5">
        <w:rPr>
          <w:b/>
        </w:rPr>
        <w:t>Benutzer erstellen:</w:t>
      </w:r>
      <w:r>
        <w:t xml:space="preserve"> </w:t>
      </w:r>
      <w:r w:rsidR="007978D2" w:rsidRPr="007978D2">
        <w:t>Über d</w:t>
      </w:r>
      <w:r w:rsidR="008917C0">
        <w:t>iese Schaltfläche kann der Benutzer</w:t>
      </w:r>
      <w:r w:rsidR="007978D2" w:rsidRPr="007978D2">
        <w:t xml:space="preserve"> erstellt werden. Danach wird di</w:t>
      </w:r>
      <w:r w:rsidR="00F01BB6">
        <w:t>e Detailansicht des neuen Benutzers</w:t>
      </w:r>
      <w:r w:rsidR="007978D2" w:rsidRPr="007978D2">
        <w:t xml:space="preserve"> angezeigt.</w:t>
      </w:r>
    </w:p>
    <w:p w:rsidR="005D25AA" w:rsidRDefault="005D25AA" w:rsidP="005D25AA"/>
    <w:p w:rsidR="001B7B00" w:rsidRDefault="005D25AA" w:rsidP="005D25AA">
      <w:r w:rsidRPr="00066324">
        <w:rPr>
          <w:b/>
        </w:rPr>
        <w:t>Hinweis:</w:t>
      </w:r>
      <w:r>
        <w:t xml:space="preserve"> Die Erstellung eines neuen </w:t>
      </w:r>
      <w:r w:rsidR="003D158F">
        <w:t>Benutzers</w:t>
      </w:r>
      <w:r>
        <w:t xml:space="preserve"> ist nur mit Administrationsrechten möglich.</w:t>
      </w:r>
      <w:r w:rsidR="001B7B00">
        <w:br w:type="page"/>
      </w:r>
    </w:p>
    <w:p w:rsidR="00334069" w:rsidRDefault="00334069" w:rsidP="004A519A">
      <w:pPr>
        <w:pStyle w:val="berschrift3"/>
      </w:pPr>
      <w:bookmarkStart w:id="33" w:name="_Toc294534118"/>
      <w:r>
        <w:lastRenderedPageBreak/>
        <w:t>Bereich Aufträge</w:t>
      </w:r>
      <w:bookmarkEnd w:id="33"/>
    </w:p>
    <w:p w:rsidR="00301C50" w:rsidRPr="00301C50" w:rsidRDefault="008D4E54" w:rsidP="00301C50">
      <w:r>
        <w:t>Hiermit können verschiedene Stundeneinträge einem Auftrag hinzugefügt werden.</w:t>
      </w:r>
      <w:r w:rsidR="004A7A80">
        <w:t xml:space="preserve"> </w:t>
      </w:r>
      <w:r w:rsidR="006E2EE0">
        <w:t>Der Auftrag kann dem entsprechenden Kunden (Rech</w:t>
      </w:r>
      <w:r w:rsidR="00E62ABE">
        <w:t xml:space="preserve">nungsadresse) zugewiesen </w:t>
      </w:r>
      <w:r w:rsidR="00F02C7E">
        <w:t xml:space="preserve">und </w:t>
      </w:r>
      <w:r w:rsidR="006E2EE0">
        <w:t>das verwendete Material angerechnet werden.</w:t>
      </w:r>
    </w:p>
    <w:p w:rsidR="00E62ABE" w:rsidRDefault="001872B2" w:rsidP="00E62ABE">
      <w:pPr>
        <w:keepNext/>
      </w:pPr>
      <w:r>
        <w:rPr>
          <w:noProof/>
          <w:lang w:eastAsia="de-CH"/>
        </w:rPr>
        <w:drawing>
          <wp:inline distT="0" distB="0" distL="0" distR="0" wp14:anchorId="0A8A5445" wp14:editId="77CF90C9">
            <wp:extent cx="5760720" cy="1248410"/>
            <wp:effectExtent l="0" t="0" r="0" b="889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uftraeg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248410"/>
                    </a:xfrm>
                    <a:prstGeom prst="rect">
                      <a:avLst/>
                    </a:prstGeom>
                  </pic:spPr>
                </pic:pic>
              </a:graphicData>
            </a:graphic>
          </wp:inline>
        </w:drawing>
      </w:r>
    </w:p>
    <w:p w:rsidR="001872B2" w:rsidRDefault="00E62ABE" w:rsidP="00E62ABE">
      <w:pPr>
        <w:pStyle w:val="Beschriftung"/>
      </w:pPr>
      <w:bookmarkStart w:id="34" w:name="_Toc294534097"/>
      <w:r>
        <w:t xml:space="preserve">Abbildung </w:t>
      </w:r>
      <w:fldSimple w:instr=" SEQ Abbildung \* ARABIC ">
        <w:r>
          <w:rPr>
            <w:noProof/>
          </w:rPr>
          <w:t>9</w:t>
        </w:r>
      </w:fldSimple>
      <w:r>
        <w:t xml:space="preserve"> - Übersicht Aufträge</w:t>
      </w:r>
      <w:bookmarkEnd w:id="34"/>
    </w:p>
    <w:p w:rsidR="00790A03" w:rsidRDefault="009F0A34" w:rsidP="00790A03">
      <w:pPr>
        <w:pStyle w:val="Listenabsatz"/>
        <w:numPr>
          <w:ilvl w:val="0"/>
          <w:numId w:val="15"/>
        </w:numPr>
      </w:pPr>
      <w:r>
        <w:rPr>
          <w:b/>
        </w:rPr>
        <w:t>Neuer Auftrag</w:t>
      </w:r>
      <w:r w:rsidR="00790A03" w:rsidRPr="000A29CD">
        <w:rPr>
          <w:b/>
        </w:rPr>
        <w:t>:</w:t>
      </w:r>
      <w:r w:rsidR="00790A03">
        <w:t xml:space="preserve"> </w:t>
      </w:r>
      <w:r w:rsidR="00613C08">
        <w:t>Damit</w:t>
      </w:r>
      <w:r w:rsidR="00924C69">
        <w:t xml:space="preserve"> kann ein neuer Auftrag</w:t>
      </w:r>
      <w:r w:rsidR="00613C08">
        <w:t xml:space="preserve"> </w:t>
      </w:r>
      <w:r w:rsidR="009779ED">
        <w:t>erstellt</w:t>
      </w:r>
      <w:r w:rsidR="00613C08">
        <w:t xml:space="preserve"> werden. Dies wird im </w:t>
      </w:r>
      <w:r w:rsidR="009779ED">
        <w:t>Unterk</w:t>
      </w:r>
      <w:r w:rsidR="00613C08">
        <w:t xml:space="preserve">apitel </w:t>
      </w:r>
      <w:r w:rsidR="009779ED">
        <w:fldChar w:fldCharType="begin"/>
      </w:r>
      <w:r w:rsidR="009779ED">
        <w:instrText xml:space="preserve"> REF _Ref293928667 \r \h </w:instrText>
      </w:r>
      <w:r w:rsidR="009779ED">
        <w:fldChar w:fldCharType="separate"/>
      </w:r>
      <w:r w:rsidR="009779ED">
        <w:t>3.4.5.1</w:t>
      </w:r>
      <w:r w:rsidR="009779ED">
        <w:fldChar w:fldCharType="end"/>
      </w:r>
      <w:r w:rsidR="009779ED">
        <w:t xml:space="preserve"> </w:t>
      </w:r>
      <w:r w:rsidR="009779ED">
        <w:fldChar w:fldCharType="begin"/>
      </w:r>
      <w:r w:rsidR="009779ED">
        <w:instrText xml:space="preserve"> REF _Ref293928667 \h </w:instrText>
      </w:r>
      <w:r w:rsidR="009779ED">
        <w:fldChar w:fldCharType="separate"/>
      </w:r>
      <w:r w:rsidR="009779ED">
        <w:t>Erstellung eines neuen Auftrags</w:t>
      </w:r>
      <w:r w:rsidR="009779ED">
        <w:fldChar w:fldCharType="end"/>
      </w:r>
      <w:r w:rsidR="009779ED">
        <w:t xml:space="preserve"> </w:t>
      </w:r>
      <w:r w:rsidR="00D034C6">
        <w:t>erläutert</w:t>
      </w:r>
      <w:r w:rsidR="004619AB">
        <w:t xml:space="preserve"> (siehe Hinweis)</w:t>
      </w:r>
      <w:r w:rsidR="00D034C6">
        <w:t>.</w:t>
      </w:r>
    </w:p>
    <w:p w:rsidR="00790A03" w:rsidRDefault="00790A03" w:rsidP="00790A03">
      <w:pPr>
        <w:pStyle w:val="Listenabsatz"/>
        <w:numPr>
          <w:ilvl w:val="0"/>
          <w:numId w:val="15"/>
        </w:numPr>
      </w:pPr>
      <w:r>
        <w:rPr>
          <w:b/>
        </w:rPr>
        <w:t>Material hinzufügen:</w:t>
      </w:r>
      <w:r>
        <w:t xml:space="preserve"> Fügt ein Material und dessen </w:t>
      </w:r>
      <w:r w:rsidR="00DB020B">
        <w:t>Quantität zu dem Auftrag</w:t>
      </w:r>
      <w:r w:rsidR="004619AB">
        <w:t xml:space="preserve"> hinzu</w:t>
      </w:r>
      <w:r>
        <w:t>.</w:t>
      </w:r>
    </w:p>
    <w:p w:rsidR="00864725" w:rsidRDefault="00864725" w:rsidP="00864725">
      <w:pPr>
        <w:pStyle w:val="Listenabsatz"/>
        <w:numPr>
          <w:ilvl w:val="0"/>
          <w:numId w:val="15"/>
        </w:numPr>
      </w:pPr>
      <w:bookmarkStart w:id="35" w:name="_Ref293494607"/>
      <w:r w:rsidRPr="00C214D9">
        <w:rPr>
          <w:b/>
        </w:rPr>
        <w:t>Anzeigen:</w:t>
      </w:r>
      <w:r>
        <w:t xml:space="preserve"> Öffnet die D</w:t>
      </w:r>
      <w:r w:rsidR="00C24B4A">
        <w:t>etailansicht des Auftrags</w:t>
      </w:r>
      <w:r>
        <w:t>.</w:t>
      </w:r>
    </w:p>
    <w:p w:rsidR="00864725" w:rsidRPr="0012779D" w:rsidRDefault="00864725" w:rsidP="00864725">
      <w:pPr>
        <w:pStyle w:val="Listenabsatz"/>
        <w:numPr>
          <w:ilvl w:val="0"/>
          <w:numId w:val="15"/>
        </w:numPr>
      </w:pPr>
      <w:r w:rsidRPr="0012779D">
        <w:rPr>
          <w:b/>
        </w:rPr>
        <w:t>Bearbeiten:</w:t>
      </w:r>
      <w:r>
        <w:t xml:space="preserve"> </w:t>
      </w:r>
      <w:r w:rsidRPr="0012779D">
        <w:t>Damit können die einzel</w:t>
      </w:r>
      <w:r w:rsidR="006158A2">
        <w:t>nen Felder eines Auftrags</w:t>
      </w:r>
      <w:r w:rsidRPr="0012779D">
        <w:t xml:space="preserve"> bearbeitet werden</w:t>
      </w:r>
      <w:r w:rsidR="004619AB">
        <w:t xml:space="preserve"> (siehe Hinweis)</w:t>
      </w:r>
      <w:r w:rsidRPr="0012779D">
        <w:t>.</w:t>
      </w:r>
    </w:p>
    <w:p w:rsidR="00864725" w:rsidRDefault="00864725" w:rsidP="004561A0">
      <w:pPr>
        <w:pStyle w:val="Listenabsatz"/>
        <w:numPr>
          <w:ilvl w:val="0"/>
          <w:numId w:val="8"/>
        </w:numPr>
      </w:pPr>
      <w:r w:rsidRPr="0012779D">
        <w:rPr>
          <w:b/>
        </w:rPr>
        <w:t>Löschen:</w:t>
      </w:r>
      <w:r>
        <w:t xml:space="preserve"> </w:t>
      </w:r>
      <w:r w:rsidR="004561A0">
        <w:t>Dadurch wird der Auftrag gelöscht</w:t>
      </w:r>
      <w:r w:rsidR="004619AB">
        <w:t xml:space="preserve"> (siehe Hinweis)</w:t>
      </w:r>
      <w:r w:rsidR="004561A0">
        <w:t>.</w:t>
      </w:r>
    </w:p>
    <w:p w:rsidR="009779ED" w:rsidRDefault="009779ED" w:rsidP="009779ED"/>
    <w:p w:rsidR="009779ED" w:rsidRPr="0011284C" w:rsidRDefault="009779ED" w:rsidP="009779ED">
      <w:r w:rsidRPr="007B2C96">
        <w:rPr>
          <w:b/>
        </w:rPr>
        <w:t>Hinweis:</w:t>
      </w:r>
      <w:r>
        <w:t xml:space="preserve"> </w:t>
      </w:r>
      <w:r w:rsidR="00E43729">
        <w:t>Aufträge</w:t>
      </w:r>
      <w:r>
        <w:t xml:space="preserve"> können nur von Nutzern mit Administrationsrechten erstellt (1.), bearbeitet (</w:t>
      </w:r>
      <w:r w:rsidR="00E43729">
        <w:t>4</w:t>
      </w:r>
      <w:r>
        <w:t>.) oder gelöscht (</w:t>
      </w:r>
      <w:r w:rsidR="00E43729">
        <w:t>5</w:t>
      </w:r>
      <w:r>
        <w:t>.) werden.</w:t>
      </w:r>
    </w:p>
    <w:bookmarkStart w:id="36" w:name="_Ref293928667"/>
    <w:p w:rsidR="005F3B8E" w:rsidRPr="005F3B8E" w:rsidRDefault="00E62ABE" w:rsidP="005F3B8E">
      <w:pPr>
        <w:pStyle w:val="berschrift4"/>
      </w:pPr>
      <w:r>
        <w:rPr>
          <w:noProof/>
          <w:lang w:eastAsia="de-CH"/>
        </w:rPr>
        <mc:AlternateContent>
          <mc:Choice Requires="wps">
            <w:drawing>
              <wp:anchor distT="0" distB="0" distL="114300" distR="114300" simplePos="0" relativeHeight="251676160" behindDoc="0" locked="0" layoutInCell="1" allowOverlap="1" wp14:anchorId="6ACF237A" wp14:editId="2790FF99">
                <wp:simplePos x="0" y="0"/>
                <wp:positionH relativeFrom="column">
                  <wp:posOffset>-3175</wp:posOffset>
                </wp:positionH>
                <wp:positionV relativeFrom="paragraph">
                  <wp:posOffset>4253230</wp:posOffset>
                </wp:positionV>
                <wp:extent cx="30448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3044825" cy="635"/>
                        </a:xfrm>
                        <a:prstGeom prst="rect">
                          <a:avLst/>
                        </a:prstGeom>
                        <a:solidFill>
                          <a:prstClr val="white"/>
                        </a:solidFill>
                        <a:ln>
                          <a:noFill/>
                        </a:ln>
                        <a:effectLst/>
                      </wps:spPr>
                      <wps:txbx>
                        <w:txbxContent>
                          <w:p w:rsidR="00E62ABE" w:rsidRPr="005025FF" w:rsidRDefault="00E62ABE" w:rsidP="00E62ABE">
                            <w:pPr>
                              <w:pStyle w:val="Beschriftung"/>
                              <w:rPr>
                                <w:b w:val="0"/>
                                <w:bCs w:val="0"/>
                                <w:noProof/>
                                <w:spacing w:val="10"/>
                              </w:rPr>
                            </w:pPr>
                            <w:bookmarkStart w:id="37" w:name="_Toc294534098"/>
                            <w:r>
                              <w:t xml:space="preserve">Abbildung </w:t>
                            </w:r>
                            <w:fldSimple w:instr=" SEQ Abbildung \* ARABIC ">
                              <w:r>
                                <w:rPr>
                                  <w:noProof/>
                                </w:rPr>
                                <w:t>10</w:t>
                              </w:r>
                            </w:fldSimple>
                            <w:r>
                              <w:t xml:space="preserve"> - Neuer Auftrag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30" type="#_x0000_t202" style="position:absolute;left:0;text-align:left;margin-left:-.25pt;margin-top:334.9pt;width:239.7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" stroked="f">
                <v:textbox style="mso-fit-shape-to-text:t" inset="0,0,0,0">
                  <w:txbxContent>
                    <w:p w:rsidR="00E62ABE" w:rsidRPr="005025FF" w:rsidRDefault="00E62ABE" w:rsidP="00E62ABE">
                      <w:pPr>
                        <w:pStyle w:val="Beschriftung"/>
                        <w:rPr>
                          <w:b w:val="0"/>
                          <w:bCs w:val="0"/>
                          <w:noProof/>
                          <w:spacing w:val="10"/>
                        </w:rPr>
                      </w:pPr>
                      <w:bookmarkStart w:id="43" w:name="_Toc294534098"/>
                      <w:r>
                        <w:t xml:space="preserve">Abbildung </w:t>
                      </w:r>
                      <w:fldSimple w:instr=" SEQ Abbildung \* ARABIC ">
                        <w:r>
                          <w:rPr>
                            <w:noProof/>
                          </w:rPr>
                          <w:t>10</w:t>
                        </w:r>
                      </w:fldSimple>
                      <w:r>
                        <w:t xml:space="preserve"> - Neuer Auftrag</w:t>
                      </w:r>
                      <w:bookmarkEnd w:id="43"/>
                    </w:p>
                  </w:txbxContent>
                </v:textbox>
                <w10:wrap type="square"/>
              </v:shape>
            </w:pict>
          </mc:Fallback>
        </mc:AlternateContent>
      </w:r>
      <w:r w:rsidR="00334069">
        <w:t>Erstellung eines neuen Auftrags</w:t>
      </w:r>
      <w:bookmarkEnd w:id="35"/>
      <w:bookmarkEnd w:id="36"/>
    </w:p>
    <w:p w:rsidR="000B1807" w:rsidRPr="000B1807" w:rsidRDefault="005B6432" w:rsidP="00CD17EF">
      <w:pPr>
        <w:pStyle w:val="Listenabsatz"/>
        <w:numPr>
          <w:ilvl w:val="0"/>
          <w:numId w:val="16"/>
        </w:numPr>
        <w:ind w:left="5245" w:hanging="5245"/>
      </w:pPr>
      <w:r>
        <w:rPr>
          <w:noProof/>
          <w:lang w:eastAsia="de-CH"/>
        </w:rPr>
        <w:drawing>
          <wp:anchor distT="0" distB="0" distL="114300" distR="114300" simplePos="0" relativeHeight="251663872" behindDoc="0" locked="0" layoutInCell="1" allowOverlap="1" wp14:anchorId="00AA693A" wp14:editId="249384FA">
            <wp:simplePos x="0" y="0"/>
            <wp:positionH relativeFrom="column">
              <wp:posOffset>-4445</wp:posOffset>
            </wp:positionH>
            <wp:positionV relativeFrom="paragraph">
              <wp:posOffset>32385</wp:posOffset>
            </wp:positionV>
            <wp:extent cx="3044825" cy="3587750"/>
            <wp:effectExtent l="0" t="0" r="3175"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uftra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3587750"/>
                    </a:xfrm>
                    <a:prstGeom prst="rect">
                      <a:avLst/>
                    </a:prstGeom>
                  </pic:spPr>
                </pic:pic>
              </a:graphicData>
            </a:graphic>
            <wp14:sizeRelH relativeFrom="page">
              <wp14:pctWidth>0</wp14:pctWidth>
            </wp14:sizeRelH>
            <wp14:sizeRelV relativeFrom="page">
              <wp14:pctHeight>0</wp14:pctHeight>
            </wp14:sizeRelV>
          </wp:anchor>
        </w:drawing>
      </w:r>
      <w:r w:rsidR="000B1807" w:rsidRPr="00290389">
        <w:rPr>
          <w:b/>
        </w:rPr>
        <w:t>Kunde:</w:t>
      </w:r>
      <w:r w:rsidR="000B1807" w:rsidRPr="000B1807">
        <w:t xml:space="preserve"> Es kann ein Kunde hinzugefügt werden. Falls dieser noch nicht existiert</w:t>
      </w:r>
      <w:r w:rsidR="00A85292">
        <w:t xml:space="preserve">, kann er </w:t>
      </w:r>
      <w:r w:rsidR="000B1807" w:rsidRPr="000B1807">
        <w:t>erstellt werden.</w:t>
      </w:r>
    </w:p>
    <w:p w:rsidR="00A37235" w:rsidRPr="000B1807" w:rsidRDefault="00846D4B" w:rsidP="00CD17EF">
      <w:pPr>
        <w:pStyle w:val="Listenabsatz"/>
        <w:numPr>
          <w:ilvl w:val="0"/>
          <w:numId w:val="16"/>
        </w:numPr>
        <w:ind w:left="5245" w:hanging="5245"/>
      </w:pPr>
      <w:r w:rsidRPr="00A37235">
        <w:rPr>
          <w:b/>
        </w:rPr>
        <w:t>Adresse:</w:t>
      </w:r>
      <w:r w:rsidRPr="00846D4B">
        <w:t xml:space="preserve"> Die Adresse des Kunden kann ausgewählt werden. </w:t>
      </w:r>
      <w:r w:rsidR="00A73E1E">
        <w:t>Falls diese</w:t>
      </w:r>
      <w:r w:rsidR="00A37235" w:rsidRPr="000B1807">
        <w:t xml:space="preserve"> </w:t>
      </w:r>
      <w:r w:rsidR="00FE4F3E">
        <w:t>noch nicht existiert</w:t>
      </w:r>
      <w:r w:rsidR="001E0BCB">
        <w:t>,</w:t>
      </w:r>
      <w:r w:rsidR="00FE4F3E">
        <w:t xml:space="preserve"> kann </w:t>
      </w:r>
      <w:r w:rsidR="001E0BCB">
        <w:t>sie</w:t>
      </w:r>
      <w:r w:rsidR="00A37235" w:rsidRPr="000B1807">
        <w:t xml:space="preserve"> erstellt werden.</w:t>
      </w:r>
    </w:p>
    <w:p w:rsidR="002F67BA" w:rsidRDefault="00087DB3" w:rsidP="00CD17EF">
      <w:pPr>
        <w:pStyle w:val="Listenabsatz"/>
        <w:numPr>
          <w:ilvl w:val="0"/>
          <w:numId w:val="16"/>
        </w:numPr>
        <w:ind w:left="5245" w:hanging="5245"/>
      </w:pPr>
      <w:r w:rsidRPr="00A37235">
        <w:rPr>
          <w:b/>
        </w:rPr>
        <w:t>Beschreibung:</w:t>
      </w:r>
      <w:r w:rsidRPr="00087DB3">
        <w:t xml:space="preserve"> Hier </w:t>
      </w:r>
      <w:r w:rsidR="002F67BA">
        <w:t xml:space="preserve">kann eine Beschreibung </w:t>
      </w:r>
      <w:r w:rsidR="008E5B25">
        <w:t>zum</w:t>
      </w:r>
      <w:r w:rsidR="002F67BA">
        <w:t xml:space="preserve"> Auftrag </w:t>
      </w:r>
      <w:r w:rsidR="008E5B25">
        <w:t>erfasst</w:t>
      </w:r>
      <w:r w:rsidR="002F67BA">
        <w:t xml:space="preserve"> werden.</w:t>
      </w:r>
    </w:p>
    <w:p w:rsidR="00D20683" w:rsidRDefault="00087DB3" w:rsidP="00CD17EF">
      <w:pPr>
        <w:pStyle w:val="Listenabsatz"/>
        <w:numPr>
          <w:ilvl w:val="0"/>
          <w:numId w:val="16"/>
        </w:numPr>
        <w:ind w:left="5245" w:hanging="5245"/>
      </w:pPr>
      <w:r w:rsidRPr="00B94C49">
        <w:rPr>
          <w:b/>
        </w:rPr>
        <w:t>Auftrag erstellen:</w:t>
      </w:r>
      <w:r w:rsidRPr="00087DB3">
        <w:t xml:space="preserve"> </w:t>
      </w:r>
      <w:r w:rsidR="00B94C49" w:rsidRPr="007978D2">
        <w:t>Über d</w:t>
      </w:r>
      <w:r w:rsidR="00B94C49">
        <w:t xml:space="preserve">iese Schaltfläche kann der </w:t>
      </w:r>
      <w:r w:rsidR="005F33A0">
        <w:t>Auftrag</w:t>
      </w:r>
      <w:r w:rsidR="00B94C49" w:rsidRPr="007978D2">
        <w:t xml:space="preserve"> erstellt werden. Danach wird di</w:t>
      </w:r>
      <w:r w:rsidR="00B94C49">
        <w:t xml:space="preserve">e Detailansicht des neuen </w:t>
      </w:r>
      <w:r w:rsidR="0067350C">
        <w:t>Auftrags</w:t>
      </w:r>
      <w:r w:rsidR="00B94C49" w:rsidRPr="007978D2">
        <w:t xml:space="preserve"> angezeigt.</w:t>
      </w:r>
    </w:p>
    <w:p w:rsidR="00D20683" w:rsidRDefault="00D20683" w:rsidP="00D20683"/>
    <w:p w:rsidR="0013479D" w:rsidRPr="00087DB3" w:rsidRDefault="00D20683" w:rsidP="00D20683">
      <w:r w:rsidRPr="00066324">
        <w:rPr>
          <w:b/>
        </w:rPr>
        <w:t>Hinweis:</w:t>
      </w:r>
      <w:r>
        <w:t xml:space="preserve"> Die Erstellung eines neuen Auftrags ist nur mit Administrationsrechten möglich.</w:t>
      </w:r>
      <w:r w:rsidR="0013479D">
        <w:br w:type="page"/>
      </w:r>
    </w:p>
    <w:p w:rsidR="00334069" w:rsidRDefault="00334069" w:rsidP="004A519A">
      <w:pPr>
        <w:pStyle w:val="berschrift3"/>
      </w:pPr>
      <w:bookmarkStart w:id="38" w:name="_Toc294534119"/>
      <w:r>
        <w:lastRenderedPageBreak/>
        <w:t>Bereich Adressen</w:t>
      </w:r>
      <w:bookmarkEnd w:id="38"/>
    </w:p>
    <w:p w:rsidR="00166756" w:rsidRPr="00166756" w:rsidRDefault="00166756" w:rsidP="00166756">
      <w:r>
        <w:t>Die Adressen gehören zu den jeweiligen Kunden und können</w:t>
      </w:r>
      <w:r w:rsidR="007D1245">
        <w:t>,</w:t>
      </w:r>
      <w:r>
        <w:t xml:space="preserve"> </w:t>
      </w:r>
      <w:r w:rsidR="00C46805">
        <w:t>wie im Unterk</w:t>
      </w:r>
      <w:r w:rsidR="00A21DD5">
        <w:t xml:space="preserve">apitel </w:t>
      </w:r>
      <w:r w:rsidR="0069246A">
        <w:fldChar w:fldCharType="begin"/>
      </w:r>
      <w:r w:rsidR="0069246A">
        <w:instrText xml:space="preserve"> REF _Ref293489430 \r \h </w:instrText>
      </w:r>
      <w:r w:rsidR="0069246A">
        <w:fldChar w:fldCharType="separate"/>
      </w:r>
      <w:r w:rsidR="0069246A">
        <w:t>3.4.2.1</w:t>
      </w:r>
      <w:r w:rsidR="0069246A">
        <w:fldChar w:fldCharType="end"/>
      </w:r>
      <w:r w:rsidR="0069246A">
        <w:t xml:space="preserve"> </w:t>
      </w:r>
      <w:r w:rsidR="0069246A">
        <w:fldChar w:fldCharType="begin"/>
      </w:r>
      <w:r w:rsidR="0069246A">
        <w:instrText xml:space="preserve"> REF _Ref293489430 \h </w:instrText>
      </w:r>
      <w:r w:rsidR="0069246A">
        <w:fldChar w:fldCharType="separate"/>
      </w:r>
      <w:r w:rsidR="0069246A">
        <w:t>Erstellung eines neuen Kunden</w:t>
      </w:r>
      <w:r w:rsidR="0069246A">
        <w:fldChar w:fldCharType="end"/>
      </w:r>
      <w:r>
        <w:t xml:space="preserve"> </w:t>
      </w:r>
      <w:r w:rsidR="00A21DD5">
        <w:t xml:space="preserve">gezeigt, </w:t>
      </w:r>
      <w:r w:rsidR="00791F27">
        <w:t>zugewiesen</w:t>
      </w:r>
      <w:r>
        <w:t xml:space="preserve"> we</w:t>
      </w:r>
      <w:bookmarkStart w:id="39" w:name="_GoBack"/>
      <w:bookmarkEnd w:id="39"/>
      <w:r>
        <w:t>rden.</w:t>
      </w:r>
    </w:p>
    <w:p w:rsidR="00E62ABE" w:rsidRDefault="007753BA" w:rsidP="00E62ABE">
      <w:pPr>
        <w:keepNext/>
      </w:pPr>
      <w:r>
        <w:rPr>
          <w:noProof/>
          <w:lang w:eastAsia="de-CH"/>
        </w:rPr>
        <w:drawing>
          <wp:inline distT="0" distB="0" distL="0" distR="0" wp14:anchorId="431D642F" wp14:editId="599931B8">
            <wp:extent cx="5760720" cy="15646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adressen.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7753BA" w:rsidRDefault="00E62ABE" w:rsidP="00E62ABE">
      <w:pPr>
        <w:pStyle w:val="Beschriftung"/>
      </w:pPr>
      <w:bookmarkStart w:id="40" w:name="_Toc294534099"/>
      <w:r>
        <w:t xml:space="preserve">Abbildung </w:t>
      </w:r>
      <w:fldSimple w:instr=" SEQ Abbildung \* ARABIC ">
        <w:r>
          <w:rPr>
            <w:noProof/>
          </w:rPr>
          <w:t>11</w:t>
        </w:r>
      </w:fldSimple>
      <w:r>
        <w:t xml:space="preserve"> - </w:t>
      </w:r>
      <w:r>
        <w:rPr>
          <w:noProof/>
        </w:rPr>
        <w:t xml:space="preserve"> Übersicht Adressen</w:t>
      </w:r>
      <w:bookmarkEnd w:id="40"/>
    </w:p>
    <w:p w:rsidR="00051ABE" w:rsidRDefault="0074709F" w:rsidP="005C5F1A">
      <w:pPr>
        <w:pStyle w:val="Listenabsatz"/>
        <w:numPr>
          <w:ilvl w:val="0"/>
          <w:numId w:val="24"/>
        </w:numPr>
      </w:pPr>
      <w:r w:rsidRPr="005C5F1A">
        <w:rPr>
          <w:b/>
        </w:rPr>
        <w:t>Neue Adresse</w:t>
      </w:r>
      <w:r w:rsidR="00105E7E" w:rsidRPr="005C5F1A">
        <w:rPr>
          <w:b/>
        </w:rPr>
        <w:t>:</w:t>
      </w:r>
      <w:r w:rsidR="00105E7E">
        <w:t xml:space="preserve"> Damit kann ein</w:t>
      </w:r>
      <w:r w:rsidR="00051ABE">
        <w:t>e neue</w:t>
      </w:r>
      <w:r w:rsidR="00105E7E">
        <w:t xml:space="preserve"> </w:t>
      </w:r>
      <w:r w:rsidR="00051ABE">
        <w:t>Adresse</w:t>
      </w:r>
      <w:r w:rsidR="00105E7E">
        <w:t xml:space="preserve"> erstellt werden. Dies</w:t>
      </w:r>
      <w:r w:rsidR="00051ABE">
        <w:t xml:space="preserve"> wird</w:t>
      </w:r>
      <w:r w:rsidR="00105E7E">
        <w:t xml:space="preserve"> </w:t>
      </w:r>
      <w:r w:rsidR="00051ABE">
        <w:t xml:space="preserve">im Unterkapitel </w:t>
      </w:r>
      <w:r w:rsidR="00051ABE">
        <w:fldChar w:fldCharType="begin"/>
      </w:r>
      <w:r w:rsidR="00051ABE">
        <w:instrText xml:space="preserve"> REF _Ref293496783 \r \h </w:instrText>
      </w:r>
      <w:r w:rsidR="00051ABE">
        <w:fldChar w:fldCharType="separate"/>
      </w:r>
      <w:r w:rsidR="00051ABE">
        <w:t>3.4.6.1</w:t>
      </w:r>
      <w:r w:rsidR="00051ABE">
        <w:fldChar w:fldCharType="end"/>
      </w:r>
      <w:r w:rsidR="00051ABE">
        <w:t xml:space="preserve"> </w:t>
      </w:r>
      <w:r w:rsidR="00051ABE">
        <w:fldChar w:fldCharType="begin"/>
      </w:r>
      <w:r w:rsidR="00051ABE">
        <w:instrText xml:space="preserve"> REF _Ref293496783 \h </w:instrText>
      </w:r>
      <w:r w:rsidR="00051ABE">
        <w:fldChar w:fldCharType="separate"/>
      </w:r>
      <w:r w:rsidR="00051ABE">
        <w:t>Erstellung einer neuen Adresse</w:t>
      </w:r>
      <w:r w:rsidR="00051ABE">
        <w:fldChar w:fldCharType="end"/>
      </w:r>
      <w:r w:rsidR="00051ABE">
        <w:t xml:space="preserve"> erläutert (siehe Hinweis).</w:t>
      </w:r>
    </w:p>
    <w:p w:rsidR="00105E7E" w:rsidRDefault="00105E7E" w:rsidP="005C5F1A">
      <w:pPr>
        <w:pStyle w:val="Listenabsatz"/>
        <w:numPr>
          <w:ilvl w:val="0"/>
          <w:numId w:val="24"/>
        </w:numPr>
      </w:pPr>
      <w:r w:rsidRPr="00051ABE">
        <w:rPr>
          <w:b/>
        </w:rPr>
        <w:t>Anzeigen:</w:t>
      </w:r>
      <w:r>
        <w:t xml:space="preserve"> </w:t>
      </w:r>
      <w:r w:rsidR="009F2D7B" w:rsidRPr="009F2D7B">
        <w:t>Öffnet die Detailansic</w:t>
      </w:r>
      <w:r w:rsidR="009F2D7B">
        <w:t>ht der Adresse</w:t>
      </w:r>
      <w:r w:rsidR="009F2D7B" w:rsidRPr="009F2D7B">
        <w:t>.</w:t>
      </w:r>
    </w:p>
    <w:p w:rsidR="00EA244D" w:rsidRDefault="00105E7E" w:rsidP="005C5F1A">
      <w:pPr>
        <w:pStyle w:val="Listenabsatz"/>
        <w:numPr>
          <w:ilvl w:val="0"/>
          <w:numId w:val="24"/>
        </w:numPr>
      </w:pPr>
      <w:r w:rsidRPr="00501719">
        <w:rPr>
          <w:b/>
        </w:rPr>
        <w:t>Be</w:t>
      </w:r>
      <w:r w:rsidR="008A1252" w:rsidRPr="00501719">
        <w:rPr>
          <w:b/>
        </w:rPr>
        <w:t>arbeiten:</w:t>
      </w:r>
      <w:r w:rsidR="008A1252">
        <w:t xml:space="preserve"> </w:t>
      </w:r>
      <w:r w:rsidR="00501719" w:rsidRPr="00501719">
        <w:t>Damit können die</w:t>
      </w:r>
      <w:r w:rsidR="00501719">
        <w:t xml:space="preserve"> einzelnen Felder einer Adresse</w:t>
      </w:r>
      <w:r w:rsidR="00501719" w:rsidRPr="00501719">
        <w:t xml:space="preserve"> bearbeitet werden</w:t>
      </w:r>
      <w:r w:rsidR="00060EA1">
        <w:t xml:space="preserve"> (siehe Hinweis)</w:t>
      </w:r>
      <w:r w:rsidR="00501719" w:rsidRPr="00501719">
        <w:t>.</w:t>
      </w:r>
    </w:p>
    <w:p w:rsidR="00623E5B" w:rsidRDefault="00105E7E" w:rsidP="005C5F1A">
      <w:pPr>
        <w:pStyle w:val="Listenabsatz"/>
        <w:numPr>
          <w:ilvl w:val="0"/>
          <w:numId w:val="24"/>
        </w:numPr>
      </w:pPr>
      <w:r w:rsidRPr="00EA244D">
        <w:rPr>
          <w:b/>
        </w:rPr>
        <w:t>Löschen:</w:t>
      </w:r>
      <w:r>
        <w:t xml:space="preserve"> </w:t>
      </w:r>
      <w:r w:rsidR="00EA244D">
        <w:t xml:space="preserve">Dadurch wird </w:t>
      </w:r>
      <w:r w:rsidR="00A76F1E">
        <w:t>die Adresse</w:t>
      </w:r>
      <w:r w:rsidR="00EA244D">
        <w:t xml:space="preserve"> gelöscht</w:t>
      </w:r>
      <w:r w:rsidR="00060EA1">
        <w:t xml:space="preserve"> (siehe Hinweis)</w:t>
      </w:r>
      <w:r w:rsidR="00EA244D">
        <w:t>.</w:t>
      </w:r>
      <w:r>
        <w:t xml:space="preserve"> </w:t>
      </w:r>
    </w:p>
    <w:p w:rsidR="00051ABE" w:rsidRDefault="00051ABE" w:rsidP="00051ABE"/>
    <w:p w:rsidR="00051ABE" w:rsidRPr="007753BA" w:rsidRDefault="00051ABE" w:rsidP="00051ABE">
      <w:r w:rsidRPr="007B2C96">
        <w:rPr>
          <w:b/>
        </w:rPr>
        <w:t>Hinweis:</w:t>
      </w:r>
      <w:r>
        <w:t xml:space="preserve"> Adressen können nur von Nutzern mit Administrationsrechten erstellt (1.), bearbeitet (3.) oder gelöscht (4.) werden.</w:t>
      </w:r>
    </w:p>
    <w:p w:rsidR="000C2EC1" w:rsidRPr="000C2EC1" w:rsidRDefault="00334069" w:rsidP="000C2EC1">
      <w:pPr>
        <w:pStyle w:val="berschrift4"/>
      </w:pPr>
      <w:bookmarkStart w:id="41" w:name="_Ref293496783"/>
      <w:r>
        <w:t>Erstellung einer neuen Adresse</w:t>
      </w:r>
      <w:bookmarkEnd w:id="41"/>
    </w:p>
    <w:p w:rsidR="000C2EC1" w:rsidRPr="000C2EC1" w:rsidRDefault="00E62ABE" w:rsidP="00435E9A">
      <w:pPr>
        <w:pStyle w:val="Listenabsatz"/>
        <w:numPr>
          <w:ilvl w:val="0"/>
          <w:numId w:val="19"/>
        </w:numPr>
        <w:ind w:left="5387" w:hanging="5387"/>
      </w:pPr>
      <w:r>
        <w:rPr>
          <w:noProof/>
          <w:lang w:eastAsia="de-CH"/>
        </w:rPr>
        <mc:AlternateContent>
          <mc:Choice Requires="wps">
            <w:drawing>
              <wp:anchor distT="0" distB="0" distL="114300" distR="114300" simplePos="0" relativeHeight="251678208" behindDoc="0" locked="0" layoutInCell="1" allowOverlap="1" wp14:anchorId="7FA963AC" wp14:editId="2061AA95">
                <wp:simplePos x="0" y="0"/>
                <wp:positionH relativeFrom="column">
                  <wp:posOffset>-3175</wp:posOffset>
                </wp:positionH>
                <wp:positionV relativeFrom="paragraph">
                  <wp:posOffset>3001645</wp:posOffset>
                </wp:positionV>
                <wp:extent cx="313753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3137535" cy="635"/>
                        </a:xfrm>
                        <a:prstGeom prst="rect">
                          <a:avLst/>
                        </a:prstGeom>
                        <a:solidFill>
                          <a:prstClr val="white"/>
                        </a:solidFill>
                        <a:ln>
                          <a:noFill/>
                        </a:ln>
                        <a:effectLst/>
                      </wps:spPr>
                      <wps:txbx>
                        <w:txbxContent>
                          <w:p w:rsidR="00E62ABE" w:rsidRPr="00377D62" w:rsidRDefault="00E62ABE" w:rsidP="00E62ABE">
                            <w:pPr>
                              <w:pStyle w:val="Beschriftung"/>
                              <w:rPr>
                                <w:noProof/>
                                <w:sz w:val="20"/>
                                <w:szCs w:val="20"/>
                              </w:rPr>
                            </w:pPr>
                            <w:bookmarkStart w:id="42" w:name="_Toc294534100"/>
                            <w:r>
                              <w:t xml:space="preserve">Abbildung </w:t>
                            </w:r>
                            <w:fldSimple w:instr=" SEQ Abbildung \* ARABIC ">
                              <w:r>
                                <w:rPr>
                                  <w:noProof/>
                                </w:rPr>
                                <w:t>12</w:t>
                              </w:r>
                            </w:fldSimple>
                            <w:r>
                              <w:t xml:space="preserve"> - Neue Adresse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2" o:spid="_x0000_s1031" type="#_x0000_t202" style="position:absolute;left:0;text-align:left;margin-left:-.25pt;margin-top:236.35pt;width:247.0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" stroked="f">
                <v:textbox style="mso-fit-shape-to-text:t" inset="0,0,0,0">
                  <w:txbxContent>
                    <w:p w:rsidR="00E62ABE" w:rsidRPr="00377D62" w:rsidRDefault="00E62ABE" w:rsidP="00E62ABE">
                      <w:pPr>
                        <w:pStyle w:val="Beschriftung"/>
                        <w:rPr>
                          <w:noProof/>
                          <w:sz w:val="20"/>
                          <w:szCs w:val="20"/>
                        </w:rPr>
                      </w:pPr>
                      <w:bookmarkStart w:id="48" w:name="_Toc294534100"/>
                      <w:r>
                        <w:t xml:space="preserve">Abbildung </w:t>
                      </w:r>
                      <w:fldSimple w:instr=" SEQ Abbildung \* ARABIC ">
                        <w:r>
                          <w:rPr>
                            <w:noProof/>
                          </w:rPr>
                          <w:t>12</w:t>
                        </w:r>
                      </w:fldSimple>
                      <w:r>
                        <w:t xml:space="preserve"> - Neue Adresse</w:t>
                      </w:r>
                      <w:bookmarkEnd w:id="48"/>
                    </w:p>
                  </w:txbxContent>
                </v:textbox>
                <w10:wrap type="square"/>
              </v:shape>
            </w:pict>
          </mc:Fallback>
        </mc:AlternateContent>
      </w:r>
      <w:r w:rsidR="000C2EC1">
        <w:rPr>
          <w:noProof/>
          <w:lang w:eastAsia="de-CH"/>
        </w:rPr>
        <w:drawing>
          <wp:anchor distT="0" distB="0" distL="114300" distR="114300" simplePos="0" relativeHeight="251664896" behindDoc="0" locked="0" layoutInCell="1" allowOverlap="1" wp14:anchorId="7D88DD4F" wp14:editId="069F103F">
            <wp:simplePos x="0" y="0"/>
            <wp:positionH relativeFrom="column">
              <wp:posOffset>-3175</wp:posOffset>
            </wp:positionH>
            <wp:positionV relativeFrom="paragraph">
              <wp:posOffset>3175</wp:posOffset>
            </wp:positionV>
            <wp:extent cx="3137535" cy="2941320"/>
            <wp:effectExtent l="0" t="0" r="5715"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adresse.png"/>
                    <pic:cNvPicPr/>
                  </pic:nvPicPr>
                  <pic:blipFill>
                    <a:blip r:embed="rId28">
                      <a:extLst>
                        <a:ext uri="{28A0092B-C50C-407E-A947-70E740481C1C}">
                          <a14:useLocalDpi xmlns:a14="http://schemas.microsoft.com/office/drawing/2010/main" val="0"/>
                        </a:ext>
                      </a:extLst>
                    </a:blip>
                    <a:stretch>
                      <a:fillRect/>
                    </a:stretch>
                  </pic:blipFill>
                  <pic:spPr>
                    <a:xfrm>
                      <a:off x="0" y="0"/>
                      <a:ext cx="3137535" cy="2941320"/>
                    </a:xfrm>
                    <a:prstGeom prst="rect">
                      <a:avLst/>
                    </a:prstGeom>
                  </pic:spPr>
                </pic:pic>
              </a:graphicData>
            </a:graphic>
            <wp14:sizeRelH relativeFrom="page">
              <wp14:pctWidth>0</wp14:pctWidth>
            </wp14:sizeRelH>
            <wp14:sizeRelV relativeFrom="page">
              <wp14:pctHeight>0</wp14:pctHeight>
            </wp14:sizeRelV>
          </wp:anchor>
        </w:drawing>
      </w:r>
      <w:r w:rsidR="000C2EC1" w:rsidRPr="00FF5A0B">
        <w:rPr>
          <w:b/>
        </w:rPr>
        <w:t>Adresszeile1:</w:t>
      </w:r>
      <w:r w:rsidR="000C2EC1">
        <w:t xml:space="preserve"> </w:t>
      </w:r>
      <w:r w:rsidR="002207FB">
        <w:t xml:space="preserve">Erste </w:t>
      </w:r>
      <w:r w:rsidR="000C2EC1">
        <w:t>Zeile der Adresse</w:t>
      </w:r>
      <w:r w:rsidR="00E92C5F">
        <w:t>.</w:t>
      </w:r>
    </w:p>
    <w:p w:rsidR="00C11EB5" w:rsidRDefault="00C11EB5" w:rsidP="00435E9A">
      <w:pPr>
        <w:pStyle w:val="Listenabsatz"/>
        <w:numPr>
          <w:ilvl w:val="0"/>
          <w:numId w:val="19"/>
        </w:numPr>
        <w:ind w:left="5387" w:hanging="5387"/>
      </w:pPr>
      <w:r w:rsidRPr="00C431AA">
        <w:rPr>
          <w:b/>
        </w:rPr>
        <w:t>Adresszeile2:</w:t>
      </w:r>
      <w:r>
        <w:t xml:space="preserve"> </w:t>
      </w:r>
      <w:r w:rsidR="002207FB">
        <w:t xml:space="preserve">Zweite </w:t>
      </w:r>
      <w:r>
        <w:t>Zeile der Adresse</w:t>
      </w:r>
      <w:r w:rsidR="00B96FD7">
        <w:t>.</w:t>
      </w:r>
    </w:p>
    <w:p w:rsidR="00B96FD7" w:rsidRDefault="00B96FD7" w:rsidP="00435E9A">
      <w:pPr>
        <w:pStyle w:val="Listenabsatz"/>
        <w:numPr>
          <w:ilvl w:val="0"/>
          <w:numId w:val="19"/>
        </w:numPr>
        <w:ind w:left="5387" w:hanging="5387"/>
      </w:pPr>
      <w:r w:rsidRPr="00C431AA">
        <w:rPr>
          <w:b/>
        </w:rPr>
        <w:t>Adresszeile3:</w:t>
      </w:r>
      <w:r>
        <w:t xml:space="preserve"> </w:t>
      </w:r>
      <w:r w:rsidR="002207FB">
        <w:t xml:space="preserve">Dritte </w:t>
      </w:r>
      <w:r>
        <w:t>Zeile der Adresse.</w:t>
      </w:r>
    </w:p>
    <w:p w:rsidR="00B96FD7" w:rsidRPr="00C431AA" w:rsidRDefault="00243BDD" w:rsidP="00435E9A">
      <w:pPr>
        <w:pStyle w:val="Listenabsatz"/>
        <w:numPr>
          <w:ilvl w:val="0"/>
          <w:numId w:val="19"/>
        </w:numPr>
        <w:ind w:left="5387" w:hanging="5387"/>
      </w:pPr>
      <w:r w:rsidRPr="00C431AA">
        <w:rPr>
          <w:b/>
        </w:rPr>
        <w:t>Ort</w:t>
      </w:r>
      <w:r w:rsidR="00C431AA" w:rsidRPr="00C431AA">
        <w:rPr>
          <w:b/>
        </w:rPr>
        <w:t>:</w:t>
      </w:r>
      <w:r w:rsidR="00C431AA">
        <w:t xml:space="preserve"> Name des Ortes</w:t>
      </w:r>
      <w:r w:rsidR="00AC0C75">
        <w:t>.</w:t>
      </w:r>
    </w:p>
    <w:p w:rsidR="004A136C" w:rsidRDefault="004A136C" w:rsidP="00435E9A">
      <w:pPr>
        <w:pStyle w:val="Listenabsatz"/>
        <w:numPr>
          <w:ilvl w:val="0"/>
          <w:numId w:val="19"/>
        </w:numPr>
        <w:ind w:left="5387" w:hanging="5387"/>
      </w:pPr>
      <w:r w:rsidRPr="00C431AA">
        <w:rPr>
          <w:b/>
        </w:rPr>
        <w:t>PLZ:</w:t>
      </w:r>
      <w:r>
        <w:t xml:space="preserve"> Postleitzahl</w:t>
      </w:r>
      <w:r w:rsidR="00AC0C75">
        <w:t>.</w:t>
      </w:r>
    </w:p>
    <w:p w:rsidR="00E03F89" w:rsidRDefault="00396563" w:rsidP="00435E9A">
      <w:pPr>
        <w:pStyle w:val="Listenabsatz"/>
        <w:numPr>
          <w:ilvl w:val="0"/>
          <w:numId w:val="19"/>
        </w:numPr>
        <w:ind w:left="5387" w:hanging="5387"/>
      </w:pPr>
      <w:r>
        <w:rPr>
          <w:b/>
        </w:rPr>
        <w:t>Adresse</w:t>
      </w:r>
      <w:r w:rsidR="00E03F89" w:rsidRPr="00290389">
        <w:rPr>
          <w:b/>
        </w:rPr>
        <w:t xml:space="preserve"> erstellen:</w:t>
      </w:r>
      <w:r w:rsidR="00E03F89" w:rsidRPr="00087DB3">
        <w:t xml:space="preserve"> </w:t>
      </w:r>
      <w:r w:rsidR="00C95E3F" w:rsidRPr="00C95E3F">
        <w:t>Über die</w:t>
      </w:r>
      <w:r w:rsidR="00C95E3F">
        <w:t>se Schaltfläche kann die Adresse</w:t>
      </w:r>
      <w:r w:rsidR="00C95E3F" w:rsidRPr="00C95E3F">
        <w:t xml:space="preserve"> erstellt werden. D</w:t>
      </w:r>
      <w:r w:rsidR="006A0032">
        <w:t>anach wird die Detailansicht der</w:t>
      </w:r>
      <w:r w:rsidR="00C95E3F" w:rsidRPr="00C95E3F">
        <w:t xml:space="preserve"> neuen </w:t>
      </w:r>
      <w:r w:rsidR="006A0032">
        <w:t>Adresse</w:t>
      </w:r>
      <w:r w:rsidR="00C95E3F" w:rsidRPr="00C95E3F">
        <w:t xml:space="preserve"> angezeigt.</w:t>
      </w:r>
    </w:p>
    <w:p w:rsidR="00AC0C75" w:rsidRDefault="00AC0C75"/>
    <w:p w:rsidR="00A27086" w:rsidRDefault="00AC0C75">
      <w:pPr>
        <w:rPr>
          <w:spacing w:val="15"/>
          <w:sz w:val="22"/>
          <w:szCs w:val="22"/>
        </w:rPr>
      </w:pPr>
      <w:r w:rsidRPr="00066324">
        <w:rPr>
          <w:b/>
        </w:rPr>
        <w:t>Hinweis:</w:t>
      </w:r>
      <w:r>
        <w:t xml:space="preserve"> Die Erstellung einer neuen Adresse ist nur mit Administrationsrechten möglich.</w:t>
      </w:r>
      <w:r w:rsidR="00A27086">
        <w:br w:type="page"/>
      </w:r>
    </w:p>
    <w:p w:rsidR="00334069" w:rsidRDefault="00334069" w:rsidP="004A519A">
      <w:pPr>
        <w:pStyle w:val="berschrift3"/>
      </w:pPr>
      <w:bookmarkStart w:id="43" w:name="_Toc294534120"/>
      <w:r>
        <w:lastRenderedPageBreak/>
        <w:t>Bereich Materialien</w:t>
      </w:r>
      <w:bookmarkEnd w:id="43"/>
    </w:p>
    <w:p w:rsidR="00C12AB7" w:rsidRPr="00C12AB7" w:rsidRDefault="00C12AB7" w:rsidP="00C12AB7">
      <w:r>
        <w:t>Die verschiedenen Materialien können einem Stundeneintragstypen oder einem Auftrag zugewiesen werden.</w:t>
      </w:r>
      <w:r w:rsidR="00686532">
        <w:t xml:space="preserve"> Damit ist einfach ersichtlich</w:t>
      </w:r>
      <w:r w:rsidR="00E62ABE">
        <w:t>,</w:t>
      </w:r>
      <w:r w:rsidR="00686532">
        <w:t xml:space="preserve"> welche Materiali</w:t>
      </w:r>
      <w:r w:rsidR="00ED21C5">
        <w:t>en verwendet wurden und wie hoch</w:t>
      </w:r>
      <w:r w:rsidR="00686532">
        <w:t xml:space="preserve"> der</w:t>
      </w:r>
      <w:r w:rsidR="00ED21C5">
        <w:t>en</w:t>
      </w:r>
      <w:r w:rsidR="00686532">
        <w:t xml:space="preserve"> Preis ist.</w:t>
      </w:r>
    </w:p>
    <w:p w:rsidR="00E62ABE" w:rsidRDefault="00617F0A" w:rsidP="00E62ABE">
      <w:pPr>
        <w:keepNext/>
      </w:pPr>
      <w:r>
        <w:rPr>
          <w:noProof/>
          <w:lang w:eastAsia="de-CH"/>
        </w:rPr>
        <w:drawing>
          <wp:inline distT="0" distB="0" distL="0" distR="0" wp14:anchorId="691AA654" wp14:editId="3E6BC938">
            <wp:extent cx="5760538" cy="2032635"/>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_materialien.png"/>
                    <pic:cNvPicPr/>
                  </pic:nvPicPr>
                  <pic:blipFill>
                    <a:blip r:embed="rId29">
                      <a:extLst>
                        <a:ext uri="{28A0092B-C50C-407E-A947-70E740481C1C}">
                          <a14:useLocalDpi xmlns:a14="http://schemas.microsoft.com/office/drawing/2010/main" val="0"/>
                        </a:ext>
                      </a:extLst>
                    </a:blip>
                    <a:stretch>
                      <a:fillRect/>
                    </a:stretch>
                  </pic:blipFill>
                  <pic:spPr>
                    <a:xfrm>
                      <a:off x="0" y="0"/>
                      <a:ext cx="5760538" cy="2032635"/>
                    </a:xfrm>
                    <a:prstGeom prst="rect">
                      <a:avLst/>
                    </a:prstGeom>
                  </pic:spPr>
                </pic:pic>
              </a:graphicData>
            </a:graphic>
          </wp:inline>
        </w:drawing>
      </w:r>
    </w:p>
    <w:p w:rsidR="002E55BE" w:rsidRDefault="00E62ABE" w:rsidP="00E62ABE">
      <w:pPr>
        <w:pStyle w:val="Beschriftung"/>
      </w:pPr>
      <w:bookmarkStart w:id="44" w:name="_Toc294534101"/>
      <w:r>
        <w:t xml:space="preserve">Abbildung </w:t>
      </w:r>
      <w:fldSimple w:instr=" SEQ Abbildung \* ARABIC ">
        <w:r>
          <w:rPr>
            <w:noProof/>
          </w:rPr>
          <w:t>13</w:t>
        </w:r>
      </w:fldSimple>
      <w:r>
        <w:t xml:space="preserve"> - Übersicht Material</w:t>
      </w:r>
      <w:bookmarkEnd w:id="44"/>
    </w:p>
    <w:p w:rsidR="00EC1838" w:rsidRPr="00EC1838" w:rsidRDefault="00EC1838" w:rsidP="005A4636">
      <w:pPr>
        <w:pStyle w:val="Listenabsatz"/>
        <w:numPr>
          <w:ilvl w:val="0"/>
          <w:numId w:val="21"/>
        </w:numPr>
      </w:pPr>
      <w:r w:rsidRPr="00EC1838">
        <w:rPr>
          <w:b/>
        </w:rPr>
        <w:t>Neues Material:</w:t>
      </w:r>
      <w:r>
        <w:t xml:space="preserve"> Damit kann ein neues Material erstellt werden. Dies wird im Unterkapitel </w:t>
      </w:r>
      <w:r>
        <w:fldChar w:fldCharType="begin"/>
      </w:r>
      <w:r>
        <w:instrText xml:space="preserve"> REF _Ref293497972 \r \h </w:instrText>
      </w:r>
      <w:r>
        <w:fldChar w:fldCharType="separate"/>
      </w:r>
      <w:r>
        <w:t>3.4.7.1</w:t>
      </w:r>
      <w:r>
        <w:fldChar w:fldCharType="end"/>
      </w:r>
      <w:r>
        <w:t xml:space="preserve"> </w:t>
      </w:r>
      <w:r>
        <w:fldChar w:fldCharType="begin"/>
      </w:r>
      <w:r>
        <w:instrText xml:space="preserve"> REF _Ref293497972 \h </w:instrText>
      </w:r>
      <w:r>
        <w:fldChar w:fldCharType="separate"/>
      </w:r>
      <w:r>
        <w:t>Erstellung eines neuen Materials</w:t>
      </w:r>
      <w:r>
        <w:fldChar w:fldCharType="end"/>
      </w:r>
      <w:r>
        <w:t xml:space="preserve"> erläutert (siehe Hinweis)</w:t>
      </w:r>
      <w:r w:rsidR="00E24936">
        <w:t>.</w:t>
      </w:r>
    </w:p>
    <w:p w:rsidR="00B67A08" w:rsidRDefault="00B67A08" w:rsidP="005A4636">
      <w:pPr>
        <w:pStyle w:val="Listenabsatz"/>
        <w:numPr>
          <w:ilvl w:val="0"/>
          <w:numId w:val="21"/>
        </w:numPr>
      </w:pPr>
      <w:r w:rsidRPr="002E55BE">
        <w:rPr>
          <w:b/>
        </w:rPr>
        <w:t>Anzeigen:</w:t>
      </w:r>
      <w:r>
        <w:t xml:space="preserve"> </w:t>
      </w:r>
      <w:r w:rsidR="005A4636" w:rsidRPr="005A4636">
        <w:t>Öffn</w:t>
      </w:r>
      <w:r w:rsidR="00903847">
        <w:t>et die Detailansicht des Materials</w:t>
      </w:r>
      <w:r w:rsidR="005A4636" w:rsidRPr="005A4636">
        <w:t>.</w:t>
      </w:r>
    </w:p>
    <w:p w:rsidR="00B67A08" w:rsidRDefault="00B67A08" w:rsidP="00AD79C0">
      <w:pPr>
        <w:pStyle w:val="Listenabsatz"/>
        <w:numPr>
          <w:ilvl w:val="0"/>
          <w:numId w:val="21"/>
        </w:numPr>
      </w:pPr>
      <w:r w:rsidRPr="009741A6">
        <w:rPr>
          <w:b/>
        </w:rPr>
        <w:t>Bearbeiten:</w:t>
      </w:r>
      <w:r>
        <w:t xml:space="preserve"> </w:t>
      </w:r>
      <w:r w:rsidR="00AD79C0" w:rsidRPr="00AD79C0">
        <w:t>Damit können di</w:t>
      </w:r>
      <w:r w:rsidR="00AD79C0">
        <w:t>e einzelnen Felder eines Materials</w:t>
      </w:r>
      <w:r w:rsidR="00AD79C0" w:rsidRPr="00AD79C0">
        <w:t xml:space="preserve"> bearbeitet werden</w:t>
      </w:r>
      <w:r w:rsidR="005F11EA">
        <w:t xml:space="preserve"> (siehe Hinweis)</w:t>
      </w:r>
      <w:r w:rsidR="00AD79C0" w:rsidRPr="00AD79C0">
        <w:t>.</w:t>
      </w:r>
    </w:p>
    <w:p w:rsidR="002B25D3" w:rsidRDefault="00B67A08" w:rsidP="000B0D43">
      <w:pPr>
        <w:pStyle w:val="Listenabsatz"/>
        <w:numPr>
          <w:ilvl w:val="0"/>
          <w:numId w:val="21"/>
        </w:numPr>
      </w:pPr>
      <w:r w:rsidRPr="000B0D43">
        <w:rPr>
          <w:b/>
        </w:rPr>
        <w:t>Löschen:</w:t>
      </w:r>
      <w:r>
        <w:t xml:space="preserve"> </w:t>
      </w:r>
      <w:r w:rsidR="000B0D43">
        <w:t>Dadurch wird das Material</w:t>
      </w:r>
      <w:r w:rsidR="000B0D43" w:rsidRPr="000B0D43">
        <w:t xml:space="preserve"> gelöscht</w:t>
      </w:r>
      <w:r w:rsidR="005F11EA">
        <w:t xml:space="preserve"> (siehe Hinweis)</w:t>
      </w:r>
      <w:r w:rsidR="000B0D43" w:rsidRPr="000B0D43">
        <w:t>.</w:t>
      </w:r>
      <w:r>
        <w:t xml:space="preserve"> </w:t>
      </w:r>
    </w:p>
    <w:p w:rsidR="002E55BE" w:rsidRDefault="002E55BE" w:rsidP="002E55BE"/>
    <w:p w:rsidR="00743E45" w:rsidRPr="00FF2B69" w:rsidRDefault="00743E45" w:rsidP="002E55BE">
      <w:r w:rsidRPr="007B2C96">
        <w:rPr>
          <w:b/>
        </w:rPr>
        <w:t>Hinweis:</w:t>
      </w:r>
      <w:r>
        <w:t xml:space="preserve"> </w:t>
      </w:r>
      <w:r w:rsidR="00BC59BB">
        <w:t>Materialien</w:t>
      </w:r>
      <w:r>
        <w:t xml:space="preserve"> können nur von Nutzern mit Administrationsrechten erstellt (1.), bearbeitet (3.) oder gelöscht (4.) werden.</w:t>
      </w:r>
    </w:p>
    <w:p w:rsidR="00E62ABE" w:rsidRDefault="00E62ABE">
      <w:pPr>
        <w:rPr>
          <w:color w:val="365F91" w:themeColor="accent1" w:themeShade="BF"/>
          <w:spacing w:val="10"/>
          <w:sz w:val="22"/>
          <w:szCs w:val="22"/>
        </w:rPr>
      </w:pPr>
      <w:bookmarkStart w:id="45" w:name="_Ref293497972"/>
      <w:r>
        <w:br w:type="page"/>
      </w:r>
    </w:p>
    <w:p w:rsidR="00334069" w:rsidRDefault="00694537" w:rsidP="004A519A">
      <w:pPr>
        <w:pStyle w:val="berschrift4"/>
      </w:pPr>
      <w:r>
        <w:lastRenderedPageBreak/>
        <w:t>Erstellung eines neuen Material</w:t>
      </w:r>
      <w:r w:rsidR="00CE1F40">
        <w:t>s</w:t>
      </w:r>
      <w:bookmarkEnd w:id="45"/>
    </w:p>
    <w:p w:rsidR="008000B3" w:rsidRDefault="00E62ABE" w:rsidP="00E17EE4">
      <w:pPr>
        <w:pStyle w:val="Listenabsatz"/>
        <w:numPr>
          <w:ilvl w:val="0"/>
          <w:numId w:val="22"/>
        </w:numPr>
        <w:ind w:left="5387" w:hanging="5387"/>
      </w:pPr>
      <w:r>
        <w:rPr>
          <w:noProof/>
          <w:lang w:eastAsia="de-CH"/>
        </w:rPr>
        <w:drawing>
          <wp:anchor distT="0" distB="0" distL="114300" distR="114300" simplePos="0" relativeHeight="251665920" behindDoc="1" locked="0" layoutInCell="1" allowOverlap="1" wp14:anchorId="062AFFFE" wp14:editId="3AAB74B0">
            <wp:simplePos x="0" y="0"/>
            <wp:positionH relativeFrom="column">
              <wp:posOffset>-1905</wp:posOffset>
            </wp:positionH>
            <wp:positionV relativeFrom="paragraph">
              <wp:posOffset>11430</wp:posOffset>
            </wp:positionV>
            <wp:extent cx="3169285" cy="4157345"/>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tellen_material.png"/>
                    <pic:cNvPicPr/>
                  </pic:nvPicPr>
                  <pic:blipFill>
                    <a:blip r:embed="rId30">
                      <a:extLst>
                        <a:ext uri="{28A0092B-C50C-407E-A947-70E740481C1C}">
                          <a14:useLocalDpi xmlns:a14="http://schemas.microsoft.com/office/drawing/2010/main" val="0"/>
                        </a:ext>
                      </a:extLst>
                    </a:blip>
                    <a:stretch>
                      <a:fillRect/>
                    </a:stretch>
                  </pic:blipFill>
                  <pic:spPr>
                    <a:xfrm>
                      <a:off x="0" y="0"/>
                      <a:ext cx="3169285" cy="4157345"/>
                    </a:xfrm>
                    <a:prstGeom prst="rect">
                      <a:avLst/>
                    </a:prstGeom>
                  </pic:spPr>
                </pic:pic>
              </a:graphicData>
            </a:graphic>
            <wp14:sizeRelH relativeFrom="page">
              <wp14:pctWidth>0</wp14:pctWidth>
            </wp14:sizeRelH>
            <wp14:sizeRelV relativeFrom="page">
              <wp14:pctHeight>0</wp14:pctHeight>
            </wp14:sizeRelV>
          </wp:anchor>
        </w:drawing>
      </w:r>
      <w:r w:rsidR="008000B3" w:rsidRPr="009741A6">
        <w:rPr>
          <w:b/>
        </w:rPr>
        <w:t>Katalognummer:</w:t>
      </w:r>
      <w:r w:rsidR="007B0D4E">
        <w:t xml:space="preserve"> </w:t>
      </w:r>
      <w:r w:rsidR="008C5095">
        <w:t xml:space="preserve">Katalognummer des </w:t>
      </w:r>
      <w:r w:rsidR="008000B3">
        <w:t>Material</w:t>
      </w:r>
      <w:r w:rsidR="008C5095">
        <w:t>s</w:t>
      </w:r>
      <w:r w:rsidR="008000B3">
        <w:t>.</w:t>
      </w:r>
    </w:p>
    <w:p w:rsidR="008C5095" w:rsidRDefault="00C700A0" w:rsidP="00E17EE4">
      <w:pPr>
        <w:pStyle w:val="Listenabsatz"/>
        <w:numPr>
          <w:ilvl w:val="0"/>
          <w:numId w:val="22"/>
        </w:numPr>
        <w:ind w:left="5387" w:hanging="5387"/>
      </w:pPr>
      <w:r w:rsidRPr="009741A6">
        <w:rPr>
          <w:b/>
        </w:rPr>
        <w:t>Beschreibung:</w:t>
      </w:r>
      <w:r>
        <w:t xml:space="preserve"> </w:t>
      </w:r>
      <w:r w:rsidR="007B0D4E">
        <w:t>Beschreibt da</w:t>
      </w:r>
      <w:r w:rsidR="002A48D1">
        <w:t>s</w:t>
      </w:r>
      <w:r w:rsidR="00137265">
        <w:t xml:space="preserve"> Material.</w:t>
      </w:r>
    </w:p>
    <w:p w:rsidR="002A48D1" w:rsidRDefault="002A48D1" w:rsidP="00E17EE4">
      <w:pPr>
        <w:pStyle w:val="Listenabsatz"/>
        <w:numPr>
          <w:ilvl w:val="0"/>
          <w:numId w:val="22"/>
        </w:numPr>
        <w:ind w:left="5387" w:hanging="5387"/>
      </w:pPr>
      <w:r w:rsidRPr="009741A6">
        <w:rPr>
          <w:b/>
        </w:rPr>
        <w:t>Dimension:</w:t>
      </w:r>
      <w:r>
        <w:t xml:space="preserve"> Dimension des Materials</w:t>
      </w:r>
      <w:r w:rsidR="00137265">
        <w:t>.</w:t>
      </w:r>
    </w:p>
    <w:p w:rsidR="00137265" w:rsidRDefault="002B1473" w:rsidP="00E17EE4">
      <w:pPr>
        <w:pStyle w:val="Listenabsatz"/>
        <w:numPr>
          <w:ilvl w:val="0"/>
          <w:numId w:val="22"/>
        </w:numPr>
        <w:ind w:left="5387" w:hanging="5387"/>
      </w:pPr>
      <w:r w:rsidRPr="009741A6">
        <w:rPr>
          <w:b/>
        </w:rPr>
        <w:t>Preis:</w:t>
      </w:r>
      <w:r>
        <w:t xml:space="preserve"> Preis des Materials.</w:t>
      </w:r>
    </w:p>
    <w:p w:rsidR="002B1473" w:rsidRDefault="002B1473" w:rsidP="00E17EE4">
      <w:pPr>
        <w:pStyle w:val="Listenabsatz"/>
        <w:numPr>
          <w:ilvl w:val="0"/>
          <w:numId w:val="22"/>
        </w:numPr>
        <w:ind w:left="5387" w:hanging="5387"/>
      </w:pPr>
      <w:r w:rsidRPr="00B4029A">
        <w:rPr>
          <w:b/>
        </w:rPr>
        <w:t>Adresse erstellen</w:t>
      </w:r>
      <w:r w:rsidRPr="002B1473">
        <w:t xml:space="preserve">: </w:t>
      </w:r>
      <w:r w:rsidR="00B4029A" w:rsidRPr="00B4029A">
        <w:t>Über die</w:t>
      </w:r>
      <w:r w:rsidR="00B4029A">
        <w:t>se Schaltfläche kann das Material</w:t>
      </w:r>
      <w:r w:rsidR="00B4029A" w:rsidRPr="00B4029A">
        <w:t xml:space="preserve"> erstellt werden. Danach wird die </w:t>
      </w:r>
      <w:r w:rsidR="00DC548B">
        <w:t>Detailansicht des neuen Material</w:t>
      </w:r>
      <w:r w:rsidR="00B066CE">
        <w:t>s</w:t>
      </w:r>
      <w:r w:rsidR="00B4029A" w:rsidRPr="00B4029A">
        <w:t xml:space="preserve"> angezeigt.</w:t>
      </w:r>
    </w:p>
    <w:p w:rsidR="002E31C0" w:rsidRDefault="002E31C0" w:rsidP="002E31C0"/>
    <w:p w:rsidR="002E31C0" w:rsidRPr="00694537" w:rsidRDefault="00E62ABE" w:rsidP="002E31C0">
      <w:r>
        <w:rPr>
          <w:noProof/>
          <w:lang w:eastAsia="de-CH"/>
        </w:rPr>
        <mc:AlternateContent>
          <mc:Choice Requires="wps">
            <w:drawing>
              <wp:anchor distT="0" distB="0" distL="114300" distR="114300" simplePos="0" relativeHeight="251680256" behindDoc="0" locked="0" layoutInCell="1" allowOverlap="1" wp14:anchorId="43889333" wp14:editId="6983F3C0">
                <wp:simplePos x="0" y="0"/>
                <wp:positionH relativeFrom="column">
                  <wp:posOffset>-3283585</wp:posOffset>
                </wp:positionH>
                <wp:positionV relativeFrom="paragraph">
                  <wp:posOffset>2602865</wp:posOffset>
                </wp:positionV>
                <wp:extent cx="316928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3169285" cy="635"/>
                        </a:xfrm>
                        <a:prstGeom prst="rect">
                          <a:avLst/>
                        </a:prstGeom>
                        <a:solidFill>
                          <a:prstClr val="white"/>
                        </a:solidFill>
                        <a:ln>
                          <a:noFill/>
                        </a:ln>
                        <a:effectLst/>
                      </wps:spPr>
                      <wps:txbx>
                        <w:txbxContent>
                          <w:p w:rsidR="00E62ABE" w:rsidRPr="00EA709F" w:rsidRDefault="00E62ABE" w:rsidP="00E62ABE">
                            <w:pPr>
                              <w:pStyle w:val="Beschriftung"/>
                              <w:rPr>
                                <w:b w:val="0"/>
                                <w:bCs w:val="0"/>
                                <w:noProof/>
                                <w:spacing w:val="10"/>
                              </w:rPr>
                            </w:pPr>
                            <w:bookmarkStart w:id="46" w:name="_Toc294534102"/>
                            <w:r>
                              <w:t xml:space="preserve">Abbildung </w:t>
                            </w:r>
                            <w:fldSimple w:instr=" SEQ Abbildung \* ARABIC ">
                              <w:r>
                                <w:rPr>
                                  <w:noProof/>
                                </w:rPr>
                                <w:t>14</w:t>
                              </w:r>
                            </w:fldSimple>
                            <w:r>
                              <w:t xml:space="preserve"> - Neues Material</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 o:spid="_x0000_s1032" type="#_x0000_t202" style="position:absolute;margin-left:-258.55pt;margin-top:204.95pt;width:249.5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" stroked="f">
                <v:textbox style="mso-fit-shape-to-text:t" inset="0,0,0,0">
                  <w:txbxContent>
                    <w:p w:rsidR="00E62ABE" w:rsidRPr="00EA709F" w:rsidRDefault="00E62ABE" w:rsidP="00E62ABE">
                      <w:pPr>
                        <w:pStyle w:val="Beschriftung"/>
                        <w:rPr>
                          <w:b w:val="0"/>
                          <w:bCs w:val="0"/>
                          <w:noProof/>
                          <w:spacing w:val="10"/>
                        </w:rPr>
                      </w:pPr>
                      <w:bookmarkStart w:id="53" w:name="_Toc294534102"/>
                      <w:r>
                        <w:t xml:space="preserve">Abbildung </w:t>
                      </w:r>
                      <w:fldSimple w:instr=" SEQ Abbildung \* ARABIC ">
                        <w:r>
                          <w:rPr>
                            <w:noProof/>
                          </w:rPr>
                          <w:t>14</w:t>
                        </w:r>
                      </w:fldSimple>
                      <w:r>
                        <w:t xml:space="preserve"> - Neues Material</w:t>
                      </w:r>
                      <w:bookmarkEnd w:id="53"/>
                    </w:p>
                  </w:txbxContent>
                </v:textbox>
                <w10:wrap type="square"/>
              </v:shape>
            </w:pict>
          </mc:Fallback>
        </mc:AlternateContent>
      </w:r>
      <w:r w:rsidR="002E31C0" w:rsidRPr="00066324">
        <w:rPr>
          <w:b/>
        </w:rPr>
        <w:t>Hinweis:</w:t>
      </w:r>
      <w:r w:rsidR="002E31C0">
        <w:t xml:space="preserve"> Die Erstellung eine</w:t>
      </w:r>
      <w:r w:rsidR="00B5100A">
        <w:t>s</w:t>
      </w:r>
      <w:r w:rsidR="002E31C0">
        <w:t xml:space="preserve"> neuen </w:t>
      </w:r>
      <w:r w:rsidR="00B5100A">
        <w:t>Materials</w:t>
      </w:r>
      <w:r w:rsidR="002E31C0">
        <w:t xml:space="preserve"> ist nur mit Administrationsrechten möglich.</w:t>
      </w:r>
    </w:p>
    <w:sectPr w:rsidR="002E31C0" w:rsidRPr="00694537" w:rsidSect="008E328B">
      <w:headerReference w:type="default" r:id="rId31"/>
      <w:footerReference w:type="default" r:id="rId3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181" w:rsidRDefault="00E82181" w:rsidP="008F2373">
      <w:pPr>
        <w:spacing w:after="0"/>
      </w:pPr>
      <w:r>
        <w:separator/>
      </w:r>
    </w:p>
  </w:endnote>
  <w:endnote w:type="continuationSeparator" w:id="0">
    <w:p w:rsidR="00E82181" w:rsidRDefault="00E8218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BE" w:rsidRDefault="00E62ABE">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C46805">
      <w:rPr>
        <w:noProof/>
      </w:rPr>
      <w:t>31.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C46805" w:rsidRPr="00C46805">
      <w:rPr>
        <w:b/>
        <w:noProof/>
        <w:lang w:val="de-DE"/>
      </w:rPr>
      <w:t>11</w:t>
    </w:r>
    <w:r>
      <w:rPr>
        <w:b/>
      </w:rPr>
      <w:fldChar w:fldCharType="end"/>
    </w:r>
    <w:r>
      <w:rPr>
        <w:lang w:val="de-DE"/>
      </w:rPr>
      <w:t xml:space="preserve"> von </w:t>
    </w:r>
    <w:fldSimple w:instr="NUMPAGES  \* Arabic  \* MERGEFORMAT">
      <w:r w:rsidR="00C46805" w:rsidRPr="00C46805">
        <w:rPr>
          <w:b/>
          <w:noProof/>
          <w:lang w:val="de-DE"/>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181" w:rsidRDefault="00E82181" w:rsidP="008F2373">
      <w:pPr>
        <w:spacing w:after="0"/>
      </w:pPr>
      <w:r>
        <w:separator/>
      </w:r>
    </w:p>
  </w:footnote>
  <w:footnote w:type="continuationSeparator" w:id="0">
    <w:p w:rsidR="00E82181" w:rsidRDefault="00E8218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BE" w:rsidRDefault="00E62AB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Benutzerdokumentation Server</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BCC"/>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B6B3F5F"/>
    <w:multiLevelType w:val="hybridMultilevel"/>
    <w:tmpl w:val="2DBE4F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F7E7F45"/>
    <w:multiLevelType w:val="hybridMultilevel"/>
    <w:tmpl w:val="C214FB0A"/>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2143C72"/>
    <w:multiLevelType w:val="hybridMultilevel"/>
    <w:tmpl w:val="1D1AE2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43E3C34"/>
    <w:multiLevelType w:val="hybridMultilevel"/>
    <w:tmpl w:val="270A2A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476182D"/>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8B935CD"/>
    <w:multiLevelType w:val="hybridMultilevel"/>
    <w:tmpl w:val="08C01E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6107EC4"/>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8591569"/>
    <w:multiLevelType w:val="hybridMultilevel"/>
    <w:tmpl w:val="DDD846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9E03563"/>
    <w:multiLevelType w:val="hybridMultilevel"/>
    <w:tmpl w:val="DAA8FB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0AD1D37"/>
    <w:multiLevelType w:val="hybridMultilevel"/>
    <w:tmpl w:val="9E0A91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38F257D"/>
    <w:multiLevelType w:val="hybridMultilevel"/>
    <w:tmpl w:val="9210EF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3F171E7"/>
    <w:multiLevelType w:val="hybridMultilevel"/>
    <w:tmpl w:val="B0D2F726"/>
    <w:lvl w:ilvl="0" w:tplc="0807000F">
      <w:start w:val="1"/>
      <w:numFmt w:val="decimal"/>
      <w:lvlText w:val="%1."/>
      <w:lvlJc w:val="left"/>
      <w:pPr>
        <w:ind w:left="720" w:hanging="360"/>
      </w:pPr>
      <w:rPr>
        <w:rFonts w:hint="default"/>
        <w:color w:val="auto"/>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4752CF3"/>
    <w:multiLevelType w:val="hybridMultilevel"/>
    <w:tmpl w:val="E438D6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5084381"/>
    <w:multiLevelType w:val="hybridMultilevel"/>
    <w:tmpl w:val="AAB08B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4ABB31C3"/>
    <w:multiLevelType w:val="hybridMultilevel"/>
    <w:tmpl w:val="583EAA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E8B5E16"/>
    <w:multiLevelType w:val="hybridMultilevel"/>
    <w:tmpl w:val="353EE8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1905446"/>
    <w:multiLevelType w:val="hybridMultilevel"/>
    <w:tmpl w:val="01E039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616654F6"/>
    <w:multiLevelType w:val="hybridMultilevel"/>
    <w:tmpl w:val="7408BD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DA2453"/>
    <w:multiLevelType w:val="hybridMultilevel"/>
    <w:tmpl w:val="2B5E3D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7"/>
  </w:num>
  <w:num w:numId="3">
    <w:abstractNumId w:val="22"/>
  </w:num>
  <w:num w:numId="4">
    <w:abstractNumId w:val="17"/>
  </w:num>
  <w:num w:numId="5">
    <w:abstractNumId w:val="3"/>
  </w:num>
  <w:num w:numId="6">
    <w:abstractNumId w:val="14"/>
  </w:num>
  <w:num w:numId="7">
    <w:abstractNumId w:val="2"/>
  </w:num>
  <w:num w:numId="8">
    <w:abstractNumId w:val="15"/>
  </w:num>
  <w:num w:numId="9">
    <w:abstractNumId w:val="12"/>
  </w:num>
  <w:num w:numId="10">
    <w:abstractNumId w:val="0"/>
  </w:num>
  <w:num w:numId="11">
    <w:abstractNumId w:val="4"/>
  </w:num>
  <w:num w:numId="12">
    <w:abstractNumId w:val="6"/>
  </w:num>
  <w:num w:numId="13">
    <w:abstractNumId w:val="1"/>
  </w:num>
  <w:num w:numId="14">
    <w:abstractNumId w:val="20"/>
  </w:num>
  <w:num w:numId="15">
    <w:abstractNumId w:val="13"/>
  </w:num>
  <w:num w:numId="16">
    <w:abstractNumId w:val="10"/>
  </w:num>
  <w:num w:numId="17">
    <w:abstractNumId w:val="5"/>
  </w:num>
  <w:num w:numId="18">
    <w:abstractNumId w:val="24"/>
  </w:num>
  <w:num w:numId="19">
    <w:abstractNumId w:val="11"/>
  </w:num>
  <w:num w:numId="20">
    <w:abstractNumId w:val="18"/>
  </w:num>
  <w:num w:numId="21">
    <w:abstractNumId w:val="9"/>
  </w:num>
  <w:num w:numId="22">
    <w:abstractNumId w:val="19"/>
  </w:num>
  <w:num w:numId="23">
    <w:abstractNumId w:val="16"/>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074"/>
    <w:rsid w:val="0000330B"/>
    <w:rsid w:val="000038FF"/>
    <w:rsid w:val="000144FE"/>
    <w:rsid w:val="00021342"/>
    <w:rsid w:val="00022357"/>
    <w:rsid w:val="000246F4"/>
    <w:rsid w:val="00025565"/>
    <w:rsid w:val="00027653"/>
    <w:rsid w:val="00031225"/>
    <w:rsid w:val="00033C38"/>
    <w:rsid w:val="00037AFB"/>
    <w:rsid w:val="000401A0"/>
    <w:rsid w:val="000410EC"/>
    <w:rsid w:val="0004486B"/>
    <w:rsid w:val="000456C7"/>
    <w:rsid w:val="00046C74"/>
    <w:rsid w:val="00051ABE"/>
    <w:rsid w:val="00053BB6"/>
    <w:rsid w:val="00055279"/>
    <w:rsid w:val="00060EA1"/>
    <w:rsid w:val="00066324"/>
    <w:rsid w:val="00072192"/>
    <w:rsid w:val="00073BBD"/>
    <w:rsid w:val="0008066D"/>
    <w:rsid w:val="00084AFA"/>
    <w:rsid w:val="00087DB3"/>
    <w:rsid w:val="00097AB6"/>
    <w:rsid w:val="000A29CD"/>
    <w:rsid w:val="000A2C34"/>
    <w:rsid w:val="000A7EF3"/>
    <w:rsid w:val="000B0D43"/>
    <w:rsid w:val="000B1807"/>
    <w:rsid w:val="000B543D"/>
    <w:rsid w:val="000B5E09"/>
    <w:rsid w:val="000B658F"/>
    <w:rsid w:val="000C0E73"/>
    <w:rsid w:val="000C2EC1"/>
    <w:rsid w:val="000C6142"/>
    <w:rsid w:val="000C7F1D"/>
    <w:rsid w:val="000D30A9"/>
    <w:rsid w:val="000D434D"/>
    <w:rsid w:val="000D4992"/>
    <w:rsid w:val="000D5A8B"/>
    <w:rsid w:val="000D7BBA"/>
    <w:rsid w:val="000E23EE"/>
    <w:rsid w:val="000E68B9"/>
    <w:rsid w:val="000E6D12"/>
    <w:rsid w:val="000E71F7"/>
    <w:rsid w:val="000F0C9A"/>
    <w:rsid w:val="000F0F3F"/>
    <w:rsid w:val="000F2074"/>
    <w:rsid w:val="000F4DC6"/>
    <w:rsid w:val="00105E7E"/>
    <w:rsid w:val="0011284C"/>
    <w:rsid w:val="0011758A"/>
    <w:rsid w:val="0012779D"/>
    <w:rsid w:val="001338D8"/>
    <w:rsid w:val="0013479D"/>
    <w:rsid w:val="00137265"/>
    <w:rsid w:val="00140923"/>
    <w:rsid w:val="00142C99"/>
    <w:rsid w:val="001609C2"/>
    <w:rsid w:val="00164B58"/>
    <w:rsid w:val="00166756"/>
    <w:rsid w:val="001716CE"/>
    <w:rsid w:val="001747A6"/>
    <w:rsid w:val="0017513B"/>
    <w:rsid w:val="00175A2A"/>
    <w:rsid w:val="00175AEF"/>
    <w:rsid w:val="001872B2"/>
    <w:rsid w:val="0018751C"/>
    <w:rsid w:val="001A0BCA"/>
    <w:rsid w:val="001A2892"/>
    <w:rsid w:val="001A4123"/>
    <w:rsid w:val="001A504F"/>
    <w:rsid w:val="001A670B"/>
    <w:rsid w:val="001B1B24"/>
    <w:rsid w:val="001B35F6"/>
    <w:rsid w:val="001B7B00"/>
    <w:rsid w:val="001C1855"/>
    <w:rsid w:val="001C2B2A"/>
    <w:rsid w:val="001D17F5"/>
    <w:rsid w:val="001D244D"/>
    <w:rsid w:val="001D2583"/>
    <w:rsid w:val="001D4643"/>
    <w:rsid w:val="001E0BCB"/>
    <w:rsid w:val="001E4186"/>
    <w:rsid w:val="001F1125"/>
    <w:rsid w:val="001F2A8C"/>
    <w:rsid w:val="001F48E9"/>
    <w:rsid w:val="001F79A9"/>
    <w:rsid w:val="002010C4"/>
    <w:rsid w:val="002100EC"/>
    <w:rsid w:val="002207FB"/>
    <w:rsid w:val="002214C0"/>
    <w:rsid w:val="00223137"/>
    <w:rsid w:val="0022343F"/>
    <w:rsid w:val="0022444D"/>
    <w:rsid w:val="00224800"/>
    <w:rsid w:val="002375BB"/>
    <w:rsid w:val="002436DB"/>
    <w:rsid w:val="00243BDD"/>
    <w:rsid w:val="00244919"/>
    <w:rsid w:val="00244AED"/>
    <w:rsid w:val="0025050C"/>
    <w:rsid w:val="00261A87"/>
    <w:rsid w:val="0026560F"/>
    <w:rsid w:val="00265EF0"/>
    <w:rsid w:val="00277835"/>
    <w:rsid w:val="002824D5"/>
    <w:rsid w:val="002840DC"/>
    <w:rsid w:val="00290389"/>
    <w:rsid w:val="00291DC8"/>
    <w:rsid w:val="002A48D1"/>
    <w:rsid w:val="002A6E57"/>
    <w:rsid w:val="002B1473"/>
    <w:rsid w:val="002B25D3"/>
    <w:rsid w:val="002B3177"/>
    <w:rsid w:val="002B7132"/>
    <w:rsid w:val="002C4579"/>
    <w:rsid w:val="002D02CF"/>
    <w:rsid w:val="002D197E"/>
    <w:rsid w:val="002D4AA8"/>
    <w:rsid w:val="002D527F"/>
    <w:rsid w:val="002E16A4"/>
    <w:rsid w:val="002E31C0"/>
    <w:rsid w:val="002E55BE"/>
    <w:rsid w:val="002E65A6"/>
    <w:rsid w:val="002E65B1"/>
    <w:rsid w:val="002F0EFC"/>
    <w:rsid w:val="002F28DD"/>
    <w:rsid w:val="002F2E15"/>
    <w:rsid w:val="002F4715"/>
    <w:rsid w:val="002F67BA"/>
    <w:rsid w:val="002F7754"/>
    <w:rsid w:val="00301C50"/>
    <w:rsid w:val="003026F4"/>
    <w:rsid w:val="00304AAE"/>
    <w:rsid w:val="00304B09"/>
    <w:rsid w:val="003118B5"/>
    <w:rsid w:val="0031641C"/>
    <w:rsid w:val="00331473"/>
    <w:rsid w:val="00332ABE"/>
    <w:rsid w:val="00334069"/>
    <w:rsid w:val="003376F9"/>
    <w:rsid w:val="00337D6C"/>
    <w:rsid w:val="00340284"/>
    <w:rsid w:val="00341E30"/>
    <w:rsid w:val="00347A27"/>
    <w:rsid w:val="00353578"/>
    <w:rsid w:val="00361E8A"/>
    <w:rsid w:val="00362D28"/>
    <w:rsid w:val="00364F9B"/>
    <w:rsid w:val="00370BDA"/>
    <w:rsid w:val="0038024A"/>
    <w:rsid w:val="003915F3"/>
    <w:rsid w:val="0039628D"/>
    <w:rsid w:val="00396563"/>
    <w:rsid w:val="00397504"/>
    <w:rsid w:val="003A002A"/>
    <w:rsid w:val="003A0ADD"/>
    <w:rsid w:val="003A0C3D"/>
    <w:rsid w:val="003A1614"/>
    <w:rsid w:val="003A5C55"/>
    <w:rsid w:val="003B2306"/>
    <w:rsid w:val="003C1D6E"/>
    <w:rsid w:val="003C3BB7"/>
    <w:rsid w:val="003C6379"/>
    <w:rsid w:val="003C6467"/>
    <w:rsid w:val="003D158F"/>
    <w:rsid w:val="003D2B3F"/>
    <w:rsid w:val="003E2914"/>
    <w:rsid w:val="003E40FB"/>
    <w:rsid w:val="003F3EF4"/>
    <w:rsid w:val="003F4346"/>
    <w:rsid w:val="00400963"/>
    <w:rsid w:val="00400A4B"/>
    <w:rsid w:val="004012AE"/>
    <w:rsid w:val="00414BCF"/>
    <w:rsid w:val="0041653F"/>
    <w:rsid w:val="00423906"/>
    <w:rsid w:val="00424D85"/>
    <w:rsid w:val="00431D4E"/>
    <w:rsid w:val="004324F8"/>
    <w:rsid w:val="00432A4A"/>
    <w:rsid w:val="00435E9A"/>
    <w:rsid w:val="004418EE"/>
    <w:rsid w:val="004561A0"/>
    <w:rsid w:val="004619AB"/>
    <w:rsid w:val="0046424C"/>
    <w:rsid w:val="00467740"/>
    <w:rsid w:val="004908D7"/>
    <w:rsid w:val="00496881"/>
    <w:rsid w:val="004A136C"/>
    <w:rsid w:val="004A4B09"/>
    <w:rsid w:val="004A519A"/>
    <w:rsid w:val="004A7A80"/>
    <w:rsid w:val="004B0C42"/>
    <w:rsid w:val="004C6A9C"/>
    <w:rsid w:val="004D0062"/>
    <w:rsid w:val="004D0312"/>
    <w:rsid w:val="004D3098"/>
    <w:rsid w:val="004D3E2E"/>
    <w:rsid w:val="004F4855"/>
    <w:rsid w:val="004F4EFB"/>
    <w:rsid w:val="00501719"/>
    <w:rsid w:val="00504EE1"/>
    <w:rsid w:val="00516D29"/>
    <w:rsid w:val="00517A1E"/>
    <w:rsid w:val="0053299E"/>
    <w:rsid w:val="00533B5C"/>
    <w:rsid w:val="005371B9"/>
    <w:rsid w:val="00542750"/>
    <w:rsid w:val="00542E45"/>
    <w:rsid w:val="0055172F"/>
    <w:rsid w:val="00562EA9"/>
    <w:rsid w:val="0056430D"/>
    <w:rsid w:val="00565206"/>
    <w:rsid w:val="00565344"/>
    <w:rsid w:val="00572C7F"/>
    <w:rsid w:val="00580F1D"/>
    <w:rsid w:val="00590749"/>
    <w:rsid w:val="005907A7"/>
    <w:rsid w:val="00593E3D"/>
    <w:rsid w:val="005A4636"/>
    <w:rsid w:val="005B081C"/>
    <w:rsid w:val="005B1697"/>
    <w:rsid w:val="005B3F59"/>
    <w:rsid w:val="005B6432"/>
    <w:rsid w:val="005C1828"/>
    <w:rsid w:val="005C4576"/>
    <w:rsid w:val="005C5F1A"/>
    <w:rsid w:val="005D11BA"/>
    <w:rsid w:val="005D25AA"/>
    <w:rsid w:val="005D4C45"/>
    <w:rsid w:val="005D6062"/>
    <w:rsid w:val="005E1D61"/>
    <w:rsid w:val="005E1F03"/>
    <w:rsid w:val="005E2569"/>
    <w:rsid w:val="005E6C04"/>
    <w:rsid w:val="005F11EA"/>
    <w:rsid w:val="005F33A0"/>
    <w:rsid w:val="005F3B8E"/>
    <w:rsid w:val="00603F4B"/>
    <w:rsid w:val="00611881"/>
    <w:rsid w:val="00612AE2"/>
    <w:rsid w:val="00613C08"/>
    <w:rsid w:val="006156A4"/>
    <w:rsid w:val="006158A2"/>
    <w:rsid w:val="00616549"/>
    <w:rsid w:val="00617B71"/>
    <w:rsid w:val="00617F0A"/>
    <w:rsid w:val="006229EA"/>
    <w:rsid w:val="00623B1F"/>
    <w:rsid w:val="00623E5B"/>
    <w:rsid w:val="00623F87"/>
    <w:rsid w:val="00627C3F"/>
    <w:rsid w:val="00632310"/>
    <w:rsid w:val="006430D2"/>
    <w:rsid w:val="0064399A"/>
    <w:rsid w:val="00644ED0"/>
    <w:rsid w:val="00651384"/>
    <w:rsid w:val="00653403"/>
    <w:rsid w:val="006667F8"/>
    <w:rsid w:val="0067350C"/>
    <w:rsid w:val="00680005"/>
    <w:rsid w:val="00682AB0"/>
    <w:rsid w:val="0068440F"/>
    <w:rsid w:val="00686532"/>
    <w:rsid w:val="006922B7"/>
    <w:rsid w:val="0069246A"/>
    <w:rsid w:val="006939B6"/>
    <w:rsid w:val="00694537"/>
    <w:rsid w:val="00695F14"/>
    <w:rsid w:val="006A0032"/>
    <w:rsid w:val="006B4823"/>
    <w:rsid w:val="006C18FB"/>
    <w:rsid w:val="006C6507"/>
    <w:rsid w:val="006D24A0"/>
    <w:rsid w:val="006D38C2"/>
    <w:rsid w:val="006D61EE"/>
    <w:rsid w:val="006D64F8"/>
    <w:rsid w:val="006D7B6F"/>
    <w:rsid w:val="006E2492"/>
    <w:rsid w:val="006E2CF7"/>
    <w:rsid w:val="006E2EE0"/>
    <w:rsid w:val="006E325E"/>
    <w:rsid w:val="006E437E"/>
    <w:rsid w:val="006E5EA2"/>
    <w:rsid w:val="006F2255"/>
    <w:rsid w:val="00700C8F"/>
    <w:rsid w:val="00702D7B"/>
    <w:rsid w:val="0070651E"/>
    <w:rsid w:val="00713B99"/>
    <w:rsid w:val="007148E1"/>
    <w:rsid w:val="007157C3"/>
    <w:rsid w:val="00716324"/>
    <w:rsid w:val="00720DEE"/>
    <w:rsid w:val="00727DD2"/>
    <w:rsid w:val="00740515"/>
    <w:rsid w:val="00742342"/>
    <w:rsid w:val="00743BF7"/>
    <w:rsid w:val="00743E45"/>
    <w:rsid w:val="00745EEA"/>
    <w:rsid w:val="00746482"/>
    <w:rsid w:val="0074709F"/>
    <w:rsid w:val="0075029B"/>
    <w:rsid w:val="00750DEF"/>
    <w:rsid w:val="00751E0D"/>
    <w:rsid w:val="00752299"/>
    <w:rsid w:val="00752FEA"/>
    <w:rsid w:val="007537D1"/>
    <w:rsid w:val="007617AD"/>
    <w:rsid w:val="007710A2"/>
    <w:rsid w:val="00771F11"/>
    <w:rsid w:val="007753BA"/>
    <w:rsid w:val="00785F30"/>
    <w:rsid w:val="00790A03"/>
    <w:rsid w:val="00791F27"/>
    <w:rsid w:val="007978D2"/>
    <w:rsid w:val="007A0D0F"/>
    <w:rsid w:val="007A158A"/>
    <w:rsid w:val="007A6DD7"/>
    <w:rsid w:val="007B0D4E"/>
    <w:rsid w:val="007B1171"/>
    <w:rsid w:val="007B2B68"/>
    <w:rsid w:val="007B2C96"/>
    <w:rsid w:val="007B442E"/>
    <w:rsid w:val="007B4E17"/>
    <w:rsid w:val="007C4527"/>
    <w:rsid w:val="007D1245"/>
    <w:rsid w:val="007D405F"/>
    <w:rsid w:val="007D7C8E"/>
    <w:rsid w:val="007E6EF0"/>
    <w:rsid w:val="007F4D1B"/>
    <w:rsid w:val="008000B3"/>
    <w:rsid w:val="00801A44"/>
    <w:rsid w:val="00805700"/>
    <w:rsid w:val="00811325"/>
    <w:rsid w:val="00811645"/>
    <w:rsid w:val="00821C14"/>
    <w:rsid w:val="00823665"/>
    <w:rsid w:val="008262CB"/>
    <w:rsid w:val="008415A9"/>
    <w:rsid w:val="00843450"/>
    <w:rsid w:val="008458D5"/>
    <w:rsid w:val="00846D4B"/>
    <w:rsid w:val="0084791E"/>
    <w:rsid w:val="0085033E"/>
    <w:rsid w:val="0085246D"/>
    <w:rsid w:val="00854279"/>
    <w:rsid w:val="00855B23"/>
    <w:rsid w:val="00862448"/>
    <w:rsid w:val="00863243"/>
    <w:rsid w:val="00864725"/>
    <w:rsid w:val="008652C2"/>
    <w:rsid w:val="00870C31"/>
    <w:rsid w:val="0087208E"/>
    <w:rsid w:val="008722E3"/>
    <w:rsid w:val="008743C1"/>
    <w:rsid w:val="00881BEE"/>
    <w:rsid w:val="00887085"/>
    <w:rsid w:val="008917C0"/>
    <w:rsid w:val="00897F44"/>
    <w:rsid w:val="008A1252"/>
    <w:rsid w:val="008A4E18"/>
    <w:rsid w:val="008B6C94"/>
    <w:rsid w:val="008C5095"/>
    <w:rsid w:val="008C54BF"/>
    <w:rsid w:val="008D4E54"/>
    <w:rsid w:val="008D60C7"/>
    <w:rsid w:val="008E328B"/>
    <w:rsid w:val="008E5A4F"/>
    <w:rsid w:val="008E5B25"/>
    <w:rsid w:val="008F061E"/>
    <w:rsid w:val="008F1139"/>
    <w:rsid w:val="008F2373"/>
    <w:rsid w:val="008F3991"/>
    <w:rsid w:val="008F3A62"/>
    <w:rsid w:val="009017D7"/>
    <w:rsid w:val="0090256D"/>
    <w:rsid w:val="009030F0"/>
    <w:rsid w:val="00903847"/>
    <w:rsid w:val="00920A99"/>
    <w:rsid w:val="009229E8"/>
    <w:rsid w:val="00924C69"/>
    <w:rsid w:val="00927B68"/>
    <w:rsid w:val="009303A7"/>
    <w:rsid w:val="00936FCC"/>
    <w:rsid w:val="00952B86"/>
    <w:rsid w:val="009552B5"/>
    <w:rsid w:val="0096472E"/>
    <w:rsid w:val="00967EDE"/>
    <w:rsid w:val="00970BCB"/>
    <w:rsid w:val="00971F59"/>
    <w:rsid w:val="00971F79"/>
    <w:rsid w:val="009741A6"/>
    <w:rsid w:val="00976E99"/>
    <w:rsid w:val="00977998"/>
    <w:rsid w:val="009779ED"/>
    <w:rsid w:val="0098419D"/>
    <w:rsid w:val="00985222"/>
    <w:rsid w:val="00990DC9"/>
    <w:rsid w:val="00992AE6"/>
    <w:rsid w:val="009962A5"/>
    <w:rsid w:val="009A2705"/>
    <w:rsid w:val="009A38FD"/>
    <w:rsid w:val="009A5635"/>
    <w:rsid w:val="009B19E4"/>
    <w:rsid w:val="009C123B"/>
    <w:rsid w:val="009C69A1"/>
    <w:rsid w:val="009C6A68"/>
    <w:rsid w:val="009E293B"/>
    <w:rsid w:val="009E2EBB"/>
    <w:rsid w:val="009F0A34"/>
    <w:rsid w:val="009F2D7B"/>
    <w:rsid w:val="009F4841"/>
    <w:rsid w:val="009F506B"/>
    <w:rsid w:val="00A00DB2"/>
    <w:rsid w:val="00A019E9"/>
    <w:rsid w:val="00A03FE3"/>
    <w:rsid w:val="00A06B4F"/>
    <w:rsid w:val="00A11DE2"/>
    <w:rsid w:val="00A15FCC"/>
    <w:rsid w:val="00A16BE4"/>
    <w:rsid w:val="00A21DD5"/>
    <w:rsid w:val="00A221EB"/>
    <w:rsid w:val="00A27086"/>
    <w:rsid w:val="00A313DC"/>
    <w:rsid w:val="00A3478E"/>
    <w:rsid w:val="00A35B48"/>
    <w:rsid w:val="00A35ECD"/>
    <w:rsid w:val="00A37235"/>
    <w:rsid w:val="00A46291"/>
    <w:rsid w:val="00A46674"/>
    <w:rsid w:val="00A53880"/>
    <w:rsid w:val="00A57CD1"/>
    <w:rsid w:val="00A611DF"/>
    <w:rsid w:val="00A61D32"/>
    <w:rsid w:val="00A708C1"/>
    <w:rsid w:val="00A711DC"/>
    <w:rsid w:val="00A73E1E"/>
    <w:rsid w:val="00A76F1E"/>
    <w:rsid w:val="00A81627"/>
    <w:rsid w:val="00A825CA"/>
    <w:rsid w:val="00A84632"/>
    <w:rsid w:val="00A85292"/>
    <w:rsid w:val="00A92632"/>
    <w:rsid w:val="00A92A76"/>
    <w:rsid w:val="00AA0EBA"/>
    <w:rsid w:val="00AB2481"/>
    <w:rsid w:val="00AB51D5"/>
    <w:rsid w:val="00AC0C75"/>
    <w:rsid w:val="00AC40CC"/>
    <w:rsid w:val="00AD4658"/>
    <w:rsid w:val="00AD79C0"/>
    <w:rsid w:val="00AE119D"/>
    <w:rsid w:val="00AE572C"/>
    <w:rsid w:val="00AF0941"/>
    <w:rsid w:val="00AF201B"/>
    <w:rsid w:val="00AF4AE0"/>
    <w:rsid w:val="00AF6F3D"/>
    <w:rsid w:val="00AF6FFC"/>
    <w:rsid w:val="00B02BE6"/>
    <w:rsid w:val="00B038C9"/>
    <w:rsid w:val="00B054E9"/>
    <w:rsid w:val="00B066CE"/>
    <w:rsid w:val="00B10239"/>
    <w:rsid w:val="00B1324E"/>
    <w:rsid w:val="00B13410"/>
    <w:rsid w:val="00B22132"/>
    <w:rsid w:val="00B22431"/>
    <w:rsid w:val="00B226CA"/>
    <w:rsid w:val="00B251A5"/>
    <w:rsid w:val="00B262DD"/>
    <w:rsid w:val="00B367E2"/>
    <w:rsid w:val="00B4029A"/>
    <w:rsid w:val="00B44D40"/>
    <w:rsid w:val="00B500A9"/>
    <w:rsid w:val="00B5100A"/>
    <w:rsid w:val="00B56AFC"/>
    <w:rsid w:val="00B60D56"/>
    <w:rsid w:val="00B64E4B"/>
    <w:rsid w:val="00B66A9F"/>
    <w:rsid w:val="00B66E17"/>
    <w:rsid w:val="00B67A08"/>
    <w:rsid w:val="00B712B5"/>
    <w:rsid w:val="00B72B44"/>
    <w:rsid w:val="00B762A9"/>
    <w:rsid w:val="00B84744"/>
    <w:rsid w:val="00B858BC"/>
    <w:rsid w:val="00B9102C"/>
    <w:rsid w:val="00B91D3C"/>
    <w:rsid w:val="00B94C49"/>
    <w:rsid w:val="00B9612B"/>
    <w:rsid w:val="00B964CA"/>
    <w:rsid w:val="00B96FD7"/>
    <w:rsid w:val="00BA3052"/>
    <w:rsid w:val="00BA769B"/>
    <w:rsid w:val="00BB0690"/>
    <w:rsid w:val="00BB1425"/>
    <w:rsid w:val="00BB737F"/>
    <w:rsid w:val="00BC1560"/>
    <w:rsid w:val="00BC4176"/>
    <w:rsid w:val="00BC59BB"/>
    <w:rsid w:val="00BC750D"/>
    <w:rsid w:val="00BD11F9"/>
    <w:rsid w:val="00BE41F5"/>
    <w:rsid w:val="00BE6DFC"/>
    <w:rsid w:val="00BF1693"/>
    <w:rsid w:val="00BF1750"/>
    <w:rsid w:val="00BF21ED"/>
    <w:rsid w:val="00BF5FD8"/>
    <w:rsid w:val="00C04BF6"/>
    <w:rsid w:val="00C11EB5"/>
    <w:rsid w:val="00C12AB7"/>
    <w:rsid w:val="00C14F5B"/>
    <w:rsid w:val="00C1594F"/>
    <w:rsid w:val="00C214D9"/>
    <w:rsid w:val="00C22202"/>
    <w:rsid w:val="00C22EBF"/>
    <w:rsid w:val="00C22F55"/>
    <w:rsid w:val="00C24B4A"/>
    <w:rsid w:val="00C24C26"/>
    <w:rsid w:val="00C26C81"/>
    <w:rsid w:val="00C27596"/>
    <w:rsid w:val="00C307AB"/>
    <w:rsid w:val="00C31E82"/>
    <w:rsid w:val="00C431AA"/>
    <w:rsid w:val="00C45350"/>
    <w:rsid w:val="00C46805"/>
    <w:rsid w:val="00C47BE9"/>
    <w:rsid w:val="00C5465B"/>
    <w:rsid w:val="00C700A0"/>
    <w:rsid w:val="00C74BF5"/>
    <w:rsid w:val="00C811C2"/>
    <w:rsid w:val="00C85D28"/>
    <w:rsid w:val="00C8694D"/>
    <w:rsid w:val="00C9533A"/>
    <w:rsid w:val="00C95E3F"/>
    <w:rsid w:val="00C96F5D"/>
    <w:rsid w:val="00CA4209"/>
    <w:rsid w:val="00CB0412"/>
    <w:rsid w:val="00CB0626"/>
    <w:rsid w:val="00CB0D46"/>
    <w:rsid w:val="00CB2AB2"/>
    <w:rsid w:val="00CB457C"/>
    <w:rsid w:val="00CC0749"/>
    <w:rsid w:val="00CC6D10"/>
    <w:rsid w:val="00CC6FF4"/>
    <w:rsid w:val="00CD17EF"/>
    <w:rsid w:val="00CD190B"/>
    <w:rsid w:val="00CD3F6E"/>
    <w:rsid w:val="00CD42C7"/>
    <w:rsid w:val="00CD4E07"/>
    <w:rsid w:val="00CE027E"/>
    <w:rsid w:val="00CE1F40"/>
    <w:rsid w:val="00CE3AE4"/>
    <w:rsid w:val="00CE533D"/>
    <w:rsid w:val="00CE670A"/>
    <w:rsid w:val="00CF2326"/>
    <w:rsid w:val="00CF2328"/>
    <w:rsid w:val="00CF2481"/>
    <w:rsid w:val="00D034C6"/>
    <w:rsid w:val="00D0438F"/>
    <w:rsid w:val="00D108E8"/>
    <w:rsid w:val="00D1142C"/>
    <w:rsid w:val="00D13A82"/>
    <w:rsid w:val="00D20683"/>
    <w:rsid w:val="00D2181E"/>
    <w:rsid w:val="00D218F5"/>
    <w:rsid w:val="00D34715"/>
    <w:rsid w:val="00D3502C"/>
    <w:rsid w:val="00D36750"/>
    <w:rsid w:val="00D4266A"/>
    <w:rsid w:val="00D445A6"/>
    <w:rsid w:val="00D62403"/>
    <w:rsid w:val="00D62FA1"/>
    <w:rsid w:val="00D80DD7"/>
    <w:rsid w:val="00D86D46"/>
    <w:rsid w:val="00D87798"/>
    <w:rsid w:val="00D95958"/>
    <w:rsid w:val="00DA25FB"/>
    <w:rsid w:val="00DA33BA"/>
    <w:rsid w:val="00DA3507"/>
    <w:rsid w:val="00DA5BBB"/>
    <w:rsid w:val="00DA73D0"/>
    <w:rsid w:val="00DB020B"/>
    <w:rsid w:val="00DB173A"/>
    <w:rsid w:val="00DB58B6"/>
    <w:rsid w:val="00DC2CAA"/>
    <w:rsid w:val="00DC548B"/>
    <w:rsid w:val="00DC640E"/>
    <w:rsid w:val="00DD6814"/>
    <w:rsid w:val="00DD6FF3"/>
    <w:rsid w:val="00DD7CC2"/>
    <w:rsid w:val="00DE017C"/>
    <w:rsid w:val="00DF0CFC"/>
    <w:rsid w:val="00E03F89"/>
    <w:rsid w:val="00E05A06"/>
    <w:rsid w:val="00E13BEF"/>
    <w:rsid w:val="00E17EE4"/>
    <w:rsid w:val="00E211EE"/>
    <w:rsid w:val="00E22264"/>
    <w:rsid w:val="00E24936"/>
    <w:rsid w:val="00E25978"/>
    <w:rsid w:val="00E30C1A"/>
    <w:rsid w:val="00E34830"/>
    <w:rsid w:val="00E433E2"/>
    <w:rsid w:val="00E43729"/>
    <w:rsid w:val="00E46FAE"/>
    <w:rsid w:val="00E52979"/>
    <w:rsid w:val="00E55F92"/>
    <w:rsid w:val="00E5777D"/>
    <w:rsid w:val="00E62ABE"/>
    <w:rsid w:val="00E648F7"/>
    <w:rsid w:val="00E6606B"/>
    <w:rsid w:val="00E711E0"/>
    <w:rsid w:val="00E775C6"/>
    <w:rsid w:val="00E77EC7"/>
    <w:rsid w:val="00E82181"/>
    <w:rsid w:val="00E860CF"/>
    <w:rsid w:val="00E87169"/>
    <w:rsid w:val="00E91F56"/>
    <w:rsid w:val="00E92C5F"/>
    <w:rsid w:val="00E92F17"/>
    <w:rsid w:val="00EA22E3"/>
    <w:rsid w:val="00EA244D"/>
    <w:rsid w:val="00EA52FD"/>
    <w:rsid w:val="00EA6D4A"/>
    <w:rsid w:val="00EA73F4"/>
    <w:rsid w:val="00EB0750"/>
    <w:rsid w:val="00EC1838"/>
    <w:rsid w:val="00EC5CF6"/>
    <w:rsid w:val="00EC63B9"/>
    <w:rsid w:val="00ED21C5"/>
    <w:rsid w:val="00ED3B8B"/>
    <w:rsid w:val="00ED6017"/>
    <w:rsid w:val="00EE2AB1"/>
    <w:rsid w:val="00EE4F67"/>
    <w:rsid w:val="00EE538D"/>
    <w:rsid w:val="00EE6EFF"/>
    <w:rsid w:val="00EF0567"/>
    <w:rsid w:val="00EF0C1A"/>
    <w:rsid w:val="00EF13F1"/>
    <w:rsid w:val="00EF47B2"/>
    <w:rsid w:val="00EF51BA"/>
    <w:rsid w:val="00EF687F"/>
    <w:rsid w:val="00EF7288"/>
    <w:rsid w:val="00F01BB6"/>
    <w:rsid w:val="00F02C7E"/>
    <w:rsid w:val="00F042EC"/>
    <w:rsid w:val="00F0463C"/>
    <w:rsid w:val="00F10535"/>
    <w:rsid w:val="00F11256"/>
    <w:rsid w:val="00F112C3"/>
    <w:rsid w:val="00F11494"/>
    <w:rsid w:val="00F21A10"/>
    <w:rsid w:val="00F270E7"/>
    <w:rsid w:val="00F32628"/>
    <w:rsid w:val="00F42E13"/>
    <w:rsid w:val="00F43010"/>
    <w:rsid w:val="00F46359"/>
    <w:rsid w:val="00F46D1A"/>
    <w:rsid w:val="00F50CD3"/>
    <w:rsid w:val="00F559D6"/>
    <w:rsid w:val="00F63C43"/>
    <w:rsid w:val="00F71EB4"/>
    <w:rsid w:val="00F7437B"/>
    <w:rsid w:val="00F8086C"/>
    <w:rsid w:val="00F80B9D"/>
    <w:rsid w:val="00F819C5"/>
    <w:rsid w:val="00F87A49"/>
    <w:rsid w:val="00F9181E"/>
    <w:rsid w:val="00FA02FC"/>
    <w:rsid w:val="00FA1684"/>
    <w:rsid w:val="00FB359D"/>
    <w:rsid w:val="00FC39E6"/>
    <w:rsid w:val="00FC6DF2"/>
    <w:rsid w:val="00FC758D"/>
    <w:rsid w:val="00FD3D65"/>
    <w:rsid w:val="00FE4F3E"/>
    <w:rsid w:val="00FE50FD"/>
    <w:rsid w:val="00FF2B69"/>
    <w:rsid w:val="00FF44A6"/>
    <w:rsid w:val="00FF5A0B"/>
    <w:rsid w:val="00FF5D2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A57CD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F1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A57C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EigeneDateien\Studium\WorkspaceEclipse\se2p_svn.elmermx.ch\doc\07_Dokumentation\Benutzerdokumentation_Server.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E:\EigeneDateien\Studium\WorkspaceEclipse\se2p_svn.elmermx.ch\doc\07_Dokumentation\Benutzerdokumentation_Server.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EigeneDateien\Studium\WorkspaceEclipse\se2p_svn.elmermx.ch\doc\07_Dokumentation\Benutzerdokumentation_Server.docx"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7_Dokumentation\Benutzerdokumentation_Server.docx"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E:\EigeneDateien\Studium\WorkspaceEclipse\se2p_svn.elmermx.ch\doc\07_Dokumentation\Benutzerdokumentation_Server.docx"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file:///E:\EigeneDateien\Studium\WorkspaceEclipse\se2p_svn.elmermx.ch\doc\07_Dokumentation\Benutzerdokumentation_Server.docx" TargetMode="External"/><Relationship Id="rId19" Type="http://schemas.openxmlformats.org/officeDocument/2006/relationships/image" Target="media/image4.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E:\EigeneDateien\Studium\WorkspaceEclipse\se2p_svn.elmermx.ch\doc\07_Dokumentation\Benutzerdokumentation_Server.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69A6F-65A9-4B1E-816A-A9DAD52A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2213</Words>
  <Characters>13943</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Benutzerdokumentation</vt:lpstr>
    </vt:vector>
  </TitlesOfParts>
  <Company>SE2 Projekt MRT</Company>
  <LinksUpToDate>false</LinksUpToDate>
  <CharactersWithSpaces>16124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Benutzerdokumentation</dc:title>
  <dc:subject>Teil Server</dc:subject>
  <dc:creator>Christina</dc:creator>
  <cp:lastModifiedBy>Delia</cp:lastModifiedBy>
  <cp:revision>604</cp:revision>
  <dcterms:created xsi:type="dcterms:W3CDTF">2011-05-18T08:24:00Z</dcterms:created>
  <dcterms:modified xsi:type="dcterms:W3CDTF">2011-05-31T13:57:00Z</dcterms:modified>
</cp:coreProperties>
</file>