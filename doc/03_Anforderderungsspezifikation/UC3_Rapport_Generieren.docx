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E5149A">
        <w:rPr>
          <w:noProof/>
          <w:lang w:eastAsia="de-CH"/>
        </w:rPr>
        <w:t>3</w:t>
      </w:r>
      <w:r w:rsidRPr="00ED4363">
        <w:rPr>
          <w:noProof/>
          <w:lang w:eastAsia="de-CH"/>
        </w:rPr>
        <w:t xml:space="preserve"> </w:t>
      </w:r>
      <w:r w:rsidR="00E5149A">
        <w:rPr>
          <w:noProof/>
          <w:lang w:eastAsia="de-CH"/>
        </w:rPr>
        <w:t>Rapport generieren</w:t>
      </w:r>
    </w:p>
    <w:p w:rsidR="00A53880" w:rsidRPr="00ED4363" w:rsidRDefault="0075029B" w:rsidP="00E711E0">
      <w:pPr>
        <w:pStyle w:val="berschrift1"/>
      </w:pPr>
      <w:bookmarkStart w:id="0" w:name="_Toc28856564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56564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E5149A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E5149A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  <w:tr w:rsidR="00690F7B" w:rsidRPr="00ED4363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90F7B" w:rsidRPr="00690F7B" w:rsidRDefault="00690F7B" w:rsidP="005E1B49">
            <w:pPr>
              <w:rPr>
                <w:b w:val="0"/>
              </w:rPr>
            </w:pPr>
            <w:r w:rsidRPr="00690F7B">
              <w:rPr>
                <w:b w:val="0"/>
              </w:rPr>
              <w:t>23.03.</w:t>
            </w:r>
            <w:r>
              <w:rPr>
                <w:b w:val="0"/>
              </w:rPr>
              <w:t>2011</w:t>
            </w:r>
          </w:p>
        </w:tc>
        <w:tc>
          <w:tcPr>
            <w:tcW w:w="993" w:type="dxa"/>
          </w:tcPr>
          <w:p w:rsidR="00690F7B" w:rsidRPr="00ED4363" w:rsidRDefault="00690F7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690F7B" w:rsidRPr="00ED4363" w:rsidRDefault="00690F7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Anpassungen</w:t>
            </w:r>
          </w:p>
        </w:tc>
        <w:tc>
          <w:tcPr>
            <w:tcW w:w="2303" w:type="dxa"/>
          </w:tcPr>
          <w:p w:rsidR="00690F7B" w:rsidRDefault="00690F7B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856564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0E0412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565640" w:history="1">
            <w:r w:rsidR="000E0412" w:rsidRPr="006945D8">
              <w:rPr>
                <w:rStyle w:val="Hyperlink"/>
                <w:noProof/>
              </w:rPr>
              <w:t>1</w:t>
            </w:r>
            <w:r w:rsidR="000E04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E0412" w:rsidRPr="006945D8">
              <w:rPr>
                <w:rStyle w:val="Hyperlink"/>
                <w:noProof/>
              </w:rPr>
              <w:t>Dokumentinformationen</w:t>
            </w:r>
            <w:r w:rsidR="000E0412">
              <w:rPr>
                <w:noProof/>
                <w:webHidden/>
              </w:rPr>
              <w:tab/>
            </w:r>
            <w:r w:rsidR="000E0412">
              <w:rPr>
                <w:noProof/>
                <w:webHidden/>
              </w:rPr>
              <w:fldChar w:fldCharType="begin"/>
            </w:r>
            <w:r w:rsidR="000E0412">
              <w:rPr>
                <w:noProof/>
                <w:webHidden/>
              </w:rPr>
              <w:instrText xml:space="preserve"> PAGEREF _Toc288565640 \h </w:instrText>
            </w:r>
            <w:r w:rsidR="000E0412">
              <w:rPr>
                <w:noProof/>
                <w:webHidden/>
              </w:rPr>
            </w:r>
            <w:r w:rsidR="000E0412">
              <w:rPr>
                <w:noProof/>
                <w:webHidden/>
              </w:rPr>
              <w:fldChar w:fldCharType="separate"/>
            </w:r>
            <w:r w:rsidR="000E0412">
              <w:rPr>
                <w:noProof/>
                <w:webHidden/>
              </w:rPr>
              <w:t>1</w:t>
            </w:r>
            <w:r w:rsidR="000E0412">
              <w:rPr>
                <w:noProof/>
                <w:webHidden/>
              </w:rPr>
              <w:fldChar w:fldCharType="end"/>
            </w:r>
          </w:hyperlink>
        </w:p>
        <w:p w:rsidR="000E0412" w:rsidRDefault="00F37C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5641" w:history="1">
            <w:r w:rsidR="000E0412" w:rsidRPr="006945D8">
              <w:rPr>
                <w:rStyle w:val="Hyperlink"/>
                <w:noProof/>
              </w:rPr>
              <w:t>1.1</w:t>
            </w:r>
            <w:r w:rsidR="000E0412">
              <w:rPr>
                <w:noProof/>
                <w:sz w:val="22"/>
                <w:szCs w:val="22"/>
                <w:lang w:eastAsia="de-CH"/>
              </w:rPr>
              <w:tab/>
            </w:r>
            <w:r w:rsidR="000E0412" w:rsidRPr="006945D8">
              <w:rPr>
                <w:rStyle w:val="Hyperlink"/>
                <w:noProof/>
              </w:rPr>
              <w:t>Änderungsgeschichte</w:t>
            </w:r>
            <w:r w:rsidR="000E0412">
              <w:rPr>
                <w:noProof/>
                <w:webHidden/>
              </w:rPr>
              <w:tab/>
            </w:r>
            <w:r w:rsidR="000E0412">
              <w:rPr>
                <w:noProof/>
                <w:webHidden/>
              </w:rPr>
              <w:fldChar w:fldCharType="begin"/>
            </w:r>
            <w:r w:rsidR="000E0412">
              <w:rPr>
                <w:noProof/>
                <w:webHidden/>
              </w:rPr>
              <w:instrText xml:space="preserve"> PAGEREF _Toc288565641 \h </w:instrText>
            </w:r>
            <w:r w:rsidR="000E0412">
              <w:rPr>
                <w:noProof/>
                <w:webHidden/>
              </w:rPr>
            </w:r>
            <w:r w:rsidR="000E0412">
              <w:rPr>
                <w:noProof/>
                <w:webHidden/>
              </w:rPr>
              <w:fldChar w:fldCharType="separate"/>
            </w:r>
            <w:r w:rsidR="000E0412">
              <w:rPr>
                <w:noProof/>
                <w:webHidden/>
              </w:rPr>
              <w:t>1</w:t>
            </w:r>
            <w:r w:rsidR="000E0412">
              <w:rPr>
                <w:noProof/>
                <w:webHidden/>
              </w:rPr>
              <w:fldChar w:fldCharType="end"/>
            </w:r>
          </w:hyperlink>
        </w:p>
        <w:p w:rsidR="000E0412" w:rsidRDefault="00F37CAD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565642" w:history="1">
            <w:r w:rsidR="000E0412" w:rsidRPr="006945D8">
              <w:rPr>
                <w:rStyle w:val="Hyperlink"/>
                <w:noProof/>
              </w:rPr>
              <w:t>1.2</w:t>
            </w:r>
            <w:r w:rsidR="000E0412">
              <w:rPr>
                <w:noProof/>
                <w:sz w:val="22"/>
                <w:szCs w:val="22"/>
                <w:lang w:eastAsia="de-CH"/>
              </w:rPr>
              <w:tab/>
            </w:r>
            <w:r w:rsidR="000E0412" w:rsidRPr="006945D8">
              <w:rPr>
                <w:rStyle w:val="Hyperlink"/>
                <w:noProof/>
              </w:rPr>
              <w:t>Inhaltsverzeichnis</w:t>
            </w:r>
            <w:r w:rsidR="000E0412">
              <w:rPr>
                <w:noProof/>
                <w:webHidden/>
              </w:rPr>
              <w:tab/>
            </w:r>
            <w:r w:rsidR="000E0412">
              <w:rPr>
                <w:noProof/>
                <w:webHidden/>
              </w:rPr>
              <w:fldChar w:fldCharType="begin"/>
            </w:r>
            <w:r w:rsidR="000E0412">
              <w:rPr>
                <w:noProof/>
                <w:webHidden/>
              </w:rPr>
              <w:instrText xml:space="preserve"> PAGEREF _Toc288565642 \h </w:instrText>
            </w:r>
            <w:r w:rsidR="000E0412">
              <w:rPr>
                <w:noProof/>
                <w:webHidden/>
              </w:rPr>
            </w:r>
            <w:r w:rsidR="000E0412">
              <w:rPr>
                <w:noProof/>
                <w:webHidden/>
              </w:rPr>
              <w:fldChar w:fldCharType="separate"/>
            </w:r>
            <w:r w:rsidR="000E0412">
              <w:rPr>
                <w:noProof/>
                <w:webHidden/>
              </w:rPr>
              <w:t>1</w:t>
            </w:r>
            <w:r w:rsidR="000E0412">
              <w:rPr>
                <w:noProof/>
                <w:webHidden/>
              </w:rPr>
              <w:fldChar w:fldCharType="end"/>
            </w:r>
          </w:hyperlink>
        </w:p>
        <w:p w:rsidR="000E0412" w:rsidRDefault="00F37CAD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565643" w:history="1">
            <w:r w:rsidR="000E0412" w:rsidRPr="006945D8">
              <w:rPr>
                <w:rStyle w:val="Hyperlink"/>
                <w:noProof/>
              </w:rPr>
              <w:t>2</w:t>
            </w:r>
            <w:r w:rsidR="000E0412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0E0412" w:rsidRPr="006945D8">
              <w:rPr>
                <w:rStyle w:val="Hyperlink"/>
                <w:noProof/>
              </w:rPr>
              <w:t>Use Case UC3 Rapport generieren</w:t>
            </w:r>
            <w:r w:rsidR="000E0412">
              <w:rPr>
                <w:noProof/>
                <w:webHidden/>
              </w:rPr>
              <w:tab/>
            </w:r>
            <w:r w:rsidR="000E0412">
              <w:rPr>
                <w:noProof/>
                <w:webHidden/>
              </w:rPr>
              <w:fldChar w:fldCharType="begin"/>
            </w:r>
            <w:r w:rsidR="000E0412">
              <w:rPr>
                <w:noProof/>
                <w:webHidden/>
              </w:rPr>
              <w:instrText xml:space="preserve"> PAGEREF _Toc288565643 \h </w:instrText>
            </w:r>
            <w:r w:rsidR="000E0412">
              <w:rPr>
                <w:noProof/>
                <w:webHidden/>
              </w:rPr>
            </w:r>
            <w:r w:rsidR="000E0412">
              <w:rPr>
                <w:noProof/>
                <w:webHidden/>
              </w:rPr>
              <w:fldChar w:fldCharType="separate"/>
            </w:r>
            <w:r w:rsidR="000E0412">
              <w:rPr>
                <w:noProof/>
                <w:webHidden/>
              </w:rPr>
              <w:t>1</w:t>
            </w:r>
            <w:r w:rsidR="000E0412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Pr="00ED4363" w:rsidRDefault="00232F3E" w:rsidP="006156A4">
      <w:pPr>
        <w:pStyle w:val="berschrift1"/>
      </w:pPr>
      <w:bookmarkStart w:id="3" w:name="_Toc288565643"/>
      <w:r w:rsidRPr="00ED4363">
        <w:t>Use Case</w:t>
      </w:r>
      <w:r w:rsidR="00E5149A">
        <w:t xml:space="preserve"> UC3</w:t>
      </w:r>
      <w:r w:rsidR="003B6922" w:rsidRPr="00ED4363">
        <w:t xml:space="preserve"> </w:t>
      </w:r>
      <w:r w:rsidR="00E5149A">
        <w:t>Rapport generieren</w:t>
      </w:r>
      <w:bookmarkEnd w:id="3"/>
    </w:p>
    <w:p w:rsidR="003B6922" w:rsidRPr="00ED4363" w:rsidRDefault="0011560E" w:rsidP="003B6922">
      <w:r w:rsidRPr="00ED4363">
        <w:rPr>
          <w:b/>
        </w:rPr>
        <w:t>Bezeichnung:</w:t>
      </w:r>
      <w:r w:rsidRPr="00ED4363">
        <w:t xml:space="preserve"> </w:t>
      </w:r>
      <w:r w:rsidR="00CF5FFB">
        <w:t>UC</w:t>
      </w:r>
      <w:r w:rsidR="00E50371">
        <w:t>3</w:t>
      </w:r>
      <w:r w:rsidR="00CF5FFB">
        <w:t xml:space="preserve"> </w:t>
      </w:r>
      <w:r w:rsidR="00E50371">
        <w:t>Rapport generieren</w:t>
      </w:r>
    </w:p>
    <w:p w:rsidR="009337FA" w:rsidRPr="00ED4363" w:rsidRDefault="009337FA" w:rsidP="003B6922">
      <w:r w:rsidRPr="00ED4363">
        <w:rPr>
          <w:b/>
        </w:rPr>
        <w:t>Format:</w:t>
      </w:r>
      <w:r w:rsidRPr="00ED4363">
        <w:t xml:space="preserve"> Fully dressed</w:t>
      </w:r>
    </w:p>
    <w:p w:rsidR="00195E74" w:rsidRPr="00ED4363" w:rsidRDefault="00195E74" w:rsidP="003B6922">
      <w:r w:rsidRPr="00ED4363">
        <w:rPr>
          <w:b/>
        </w:rPr>
        <w:t>Primary Actor:</w:t>
      </w:r>
      <w:r w:rsidR="004A2D71">
        <w:t xml:space="preserve"> Sekretärin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Stakeholders and Interests:</w:t>
      </w:r>
    </w:p>
    <w:p w:rsidR="00513369" w:rsidRPr="005A5E07" w:rsidRDefault="001E38E8" w:rsidP="005A5E07">
      <w:pPr>
        <w:tabs>
          <w:tab w:val="left" w:pos="2410"/>
        </w:tabs>
        <w:ind w:left="2410" w:hanging="2410"/>
        <w:rPr>
          <w:i/>
        </w:rPr>
      </w:pPr>
      <w:r w:rsidRPr="00ED4363">
        <w:rPr>
          <w:i/>
        </w:rPr>
        <w:t xml:space="preserve">Sekretärin: </w:t>
      </w:r>
      <w:r w:rsidR="00500AFA">
        <w:rPr>
          <w:i/>
        </w:rPr>
        <w:tab/>
      </w:r>
      <w:r w:rsidR="003B7A90">
        <w:t>Die Daten werden nur digital erfasst, was Abschreibarbeit spart</w:t>
      </w:r>
      <w:r w:rsidR="003B7A90" w:rsidRPr="005A5E07">
        <w:t>.</w:t>
      </w:r>
      <w:r w:rsidR="003B7A90">
        <w:t xml:space="preserve"> Richtwerte zur</w:t>
      </w:r>
      <w:r w:rsidR="008448A9" w:rsidRPr="005A5E07">
        <w:t xml:space="preserve"> späteren </w:t>
      </w:r>
      <w:r w:rsidR="00EA5D20" w:rsidRPr="005A5E07">
        <w:t>Rechnungserstellung.</w:t>
      </w:r>
    </w:p>
    <w:p w:rsidR="00277CC5" w:rsidRPr="00ED4363" w:rsidRDefault="00277CC5" w:rsidP="00500AFA">
      <w:pPr>
        <w:tabs>
          <w:tab w:val="left" w:pos="2410"/>
        </w:tabs>
        <w:ind w:left="2410" w:hanging="2410"/>
      </w:pPr>
      <w:r w:rsidRPr="00ED4363">
        <w:rPr>
          <w:i/>
        </w:rPr>
        <w:t>Unternehmung:</w:t>
      </w:r>
      <w:r w:rsidR="00077A81" w:rsidRPr="00ED4363">
        <w:rPr>
          <w:i/>
        </w:rPr>
        <w:t xml:space="preserve"> </w:t>
      </w:r>
      <w:r w:rsidR="00500AFA">
        <w:rPr>
          <w:i/>
        </w:rPr>
        <w:tab/>
      </w:r>
      <w:r w:rsidR="004A2D71">
        <w:t>Automatische Generierung von Ra</w:t>
      </w:r>
      <w:r w:rsidR="004A2D71" w:rsidRPr="004A2D71">
        <w:t>pport</w:t>
      </w:r>
      <w:r w:rsidR="00BB5B79">
        <w:t>en</w:t>
      </w:r>
      <w:r w:rsidR="004A2D71">
        <w:t xml:space="preserve"> ohne zusätzlichen Erfassungsaufwand.</w:t>
      </w:r>
      <w:r w:rsidR="005A5E07">
        <w:t xml:space="preserve"> </w:t>
      </w:r>
      <w:r w:rsidR="000B1778">
        <w:t>Zudem fällt der</w:t>
      </w:r>
      <w:r w:rsidR="006203A9">
        <w:t xml:space="preserve"> Papierrap</w:t>
      </w:r>
      <w:r w:rsidR="000B1778">
        <w:t>port weg, was dessen</w:t>
      </w:r>
      <w:r w:rsidR="003B7A90">
        <w:t xml:space="preserve"> S</w:t>
      </w:r>
      <w:r w:rsidR="000B1778">
        <w:t>chreibarbeit</w:t>
      </w:r>
      <w:r w:rsidR="005201A7">
        <w:t xml:space="preserve"> eliminiert.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Preconditions:</w:t>
      </w:r>
    </w:p>
    <w:p w:rsidR="005327F7" w:rsidRPr="00ED4363" w:rsidRDefault="004A2D71" w:rsidP="00AD2893">
      <w:pPr>
        <w:pStyle w:val="Listenabsatz"/>
        <w:numPr>
          <w:ilvl w:val="0"/>
          <w:numId w:val="6"/>
        </w:numPr>
      </w:pPr>
      <w:r>
        <w:t>Sekretärin</w:t>
      </w:r>
      <w:r w:rsidR="006E31A5" w:rsidRPr="00ED4363">
        <w:t xml:space="preserve"> ist im</w:t>
      </w:r>
      <w:r w:rsidR="00771B25" w:rsidRPr="00ED4363">
        <w:t xml:space="preserve"> System registriert.</w:t>
      </w:r>
    </w:p>
    <w:p w:rsidR="00440051" w:rsidRDefault="004A2D71" w:rsidP="00AD2893">
      <w:pPr>
        <w:pStyle w:val="Listenabsatz"/>
        <w:numPr>
          <w:ilvl w:val="0"/>
          <w:numId w:val="6"/>
        </w:numPr>
      </w:pPr>
      <w:r>
        <w:t>Sekretärin</w:t>
      </w:r>
      <w:r w:rsidR="000E0412">
        <w:t xml:space="preserve"> ist beim System angemeldet</w:t>
      </w:r>
      <w:r w:rsidR="005201A7">
        <w:t xml:space="preserve"> </w:t>
      </w:r>
      <w:r w:rsidR="000E0412">
        <w:t>(UC5</w:t>
      </w:r>
      <w:r w:rsidR="0041707D">
        <w:t>)</w:t>
      </w:r>
      <w:r w:rsidR="000E0412">
        <w:t>.</w:t>
      </w:r>
    </w:p>
    <w:p w:rsidR="003B7A90" w:rsidRPr="00ED4363" w:rsidRDefault="003B7A90" w:rsidP="00AD2893">
      <w:pPr>
        <w:pStyle w:val="Listenabsatz"/>
        <w:numPr>
          <w:ilvl w:val="0"/>
          <w:numId w:val="6"/>
        </w:numPr>
      </w:pPr>
      <w:r>
        <w:t>Sekretärin weiss durch Kommunikation</w:t>
      </w:r>
      <w:r w:rsidR="000E0412">
        <w:t xml:space="preserve"> mit Mitarbeitern, dass alle Stunden</w:t>
      </w:r>
      <w:r w:rsidR="0021002F">
        <w:t>einträge</w:t>
      </w:r>
      <w:r w:rsidR="000E0412">
        <w:t xml:space="preserve">, die zu </w:t>
      </w:r>
      <w:r>
        <w:t xml:space="preserve">dem </w:t>
      </w:r>
      <w:r w:rsidR="000E0412">
        <w:t>entsprechenden Auftrag gehören, im System</w:t>
      </w:r>
      <w:r w:rsidR="00DE477E">
        <w:t xml:space="preserve"> erfasst wurden</w:t>
      </w:r>
      <w:r>
        <w:t>.</w:t>
      </w:r>
    </w:p>
    <w:p w:rsidR="0009218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163CD6" w:rsidRDefault="005201A7" w:rsidP="005201A7">
      <w:pPr>
        <w:pStyle w:val="Listenabsatz"/>
        <w:numPr>
          <w:ilvl w:val="0"/>
          <w:numId w:val="20"/>
        </w:numPr>
        <w:rPr>
          <w:b/>
        </w:rPr>
      </w:pPr>
      <w:r>
        <w:t>Rapport</w:t>
      </w:r>
      <w:r w:rsidR="00A7228E">
        <w:t xml:space="preserve"> mit Angaben zu Kundenadresse, Rechnungsadresse, geleisteten Stunden, verwendeten Materialien, allfälligen Notizen und Total </w:t>
      </w:r>
      <w:r w:rsidR="00763DC8">
        <w:t>an</w:t>
      </w:r>
      <w:r w:rsidR="00A7228E">
        <w:t xml:space="preserve"> Materialien und Stunden</w:t>
      </w:r>
      <w:r w:rsidR="000E0412">
        <w:t xml:space="preserve"> für bestimmten Auftrag wurde</w:t>
      </w:r>
      <w:r w:rsidR="00317225">
        <w:t>n</w:t>
      </w:r>
      <w:r>
        <w:t xml:space="preserve"> generiert</w:t>
      </w:r>
      <w:r w:rsidR="00275FC9">
        <w:t>.</w:t>
      </w:r>
      <w:r>
        <w:rPr>
          <w:b/>
        </w:rPr>
        <w:t xml:space="preserve"> </w:t>
      </w:r>
      <w:r w:rsidR="00163CD6">
        <w:rPr>
          <w:b/>
        </w:rPr>
        <w:br w:type="page"/>
      </w:r>
    </w:p>
    <w:p w:rsidR="00195E74" w:rsidRDefault="00195E74" w:rsidP="003B6922">
      <w:pPr>
        <w:rPr>
          <w:b/>
        </w:rPr>
      </w:pPr>
      <w:r w:rsidRPr="00ED4363">
        <w:rPr>
          <w:b/>
        </w:rPr>
        <w:lastRenderedPageBreak/>
        <w:t>Main Success Scenario:</w:t>
      </w:r>
    </w:p>
    <w:p w:rsidR="008476AB" w:rsidRPr="00ED4363" w:rsidRDefault="00953C34" w:rsidP="006F4412">
      <w:pPr>
        <w:pStyle w:val="Listenabsatz"/>
        <w:numPr>
          <w:ilvl w:val="0"/>
          <w:numId w:val="5"/>
        </w:numPr>
        <w:ind w:hanging="720"/>
      </w:pPr>
      <w:r>
        <w:t>S</w:t>
      </w:r>
      <w:r w:rsidR="00A7228E">
        <w:t xml:space="preserve">ekretärin </w:t>
      </w:r>
      <w:r w:rsidR="00F97707">
        <w:t>wählt den Auftrag aus</w:t>
      </w:r>
      <w:r w:rsidR="00317225">
        <w:t xml:space="preserve"> und lässt dessen Rapport generieren</w:t>
      </w:r>
      <w:r>
        <w:t>.</w:t>
      </w:r>
    </w:p>
    <w:p w:rsidR="006115A3" w:rsidRPr="00ED4363" w:rsidRDefault="006115A3" w:rsidP="006115A3">
      <w:pPr>
        <w:pStyle w:val="Listenabsatz"/>
        <w:numPr>
          <w:ilvl w:val="0"/>
          <w:numId w:val="5"/>
        </w:numPr>
        <w:ind w:hanging="720"/>
      </w:pPr>
      <w:r w:rsidRPr="006115A3">
        <w:rPr>
          <w:i/>
        </w:rPr>
        <w:t>Sys</w:t>
      </w:r>
      <w:r w:rsidR="00953C34">
        <w:rPr>
          <w:i/>
        </w:rPr>
        <w:t>tem: Generiert Rapport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Extensions:</w:t>
      </w:r>
    </w:p>
    <w:p w:rsidR="00A7228E" w:rsidRPr="00ED4363" w:rsidRDefault="003704E8" w:rsidP="00AC7D7B">
      <w:r w:rsidRPr="00ED4363">
        <w:t>*a.</w:t>
      </w:r>
      <w:r w:rsidRPr="00ED4363">
        <w:tab/>
        <w:t>Server ist nicht erreichbar</w:t>
      </w:r>
    </w:p>
    <w:p w:rsidR="003704E8" w:rsidRPr="00ED4363" w:rsidRDefault="00A7228E" w:rsidP="00A7228E">
      <w:pPr>
        <w:pStyle w:val="Listenabsatz"/>
        <w:numPr>
          <w:ilvl w:val="0"/>
          <w:numId w:val="23"/>
        </w:numPr>
      </w:pPr>
      <w:r>
        <w:t>Rapport wird zu einem späteren Zeitpunkt generiert</w:t>
      </w:r>
      <w:r w:rsidR="00E76404" w:rsidRPr="00ED4363">
        <w:t>.</w:t>
      </w:r>
    </w:p>
    <w:p w:rsidR="00195E74" w:rsidRPr="00690F7B" w:rsidRDefault="00195E74" w:rsidP="003B6922">
      <w:pPr>
        <w:rPr>
          <w:b/>
          <w:lang w:val="en-GB"/>
        </w:rPr>
      </w:pPr>
      <w:r w:rsidRPr="00690F7B">
        <w:rPr>
          <w:b/>
          <w:lang w:val="en-GB"/>
        </w:rPr>
        <w:t>Special Requirements:</w:t>
      </w:r>
    </w:p>
    <w:p w:rsidR="00ED4363" w:rsidRPr="00690F7B" w:rsidRDefault="00E44356" w:rsidP="000E0412">
      <w:pPr>
        <w:rPr>
          <w:lang w:val="en-GB"/>
        </w:rPr>
      </w:pPr>
      <w:r w:rsidRPr="00690F7B">
        <w:rPr>
          <w:lang w:val="en-GB"/>
        </w:rPr>
        <w:t>K</w:t>
      </w:r>
      <w:r w:rsidR="000E0412" w:rsidRPr="00690F7B">
        <w:rPr>
          <w:lang w:val="en-GB"/>
        </w:rPr>
        <w:t>eine</w:t>
      </w:r>
    </w:p>
    <w:p w:rsidR="00195E74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4702FD" w:rsidRPr="004702FD" w:rsidRDefault="004702FD" w:rsidP="003B6922">
      <w:pPr>
        <w:rPr>
          <w:lang w:val="en-GB"/>
        </w:rPr>
      </w:pPr>
      <w:r w:rsidRPr="004702FD">
        <w:rPr>
          <w:lang w:val="en-GB"/>
        </w:rPr>
        <w:t>Keine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C638B5" w:rsidP="00ED4363">
      <w:pPr>
        <w:pStyle w:val="Listenabsatz"/>
        <w:numPr>
          <w:ilvl w:val="0"/>
          <w:numId w:val="21"/>
        </w:numPr>
      </w:pPr>
      <w:r>
        <w:t>Einmal pro Woche werden an einem Tag mehrere Rapport</w:t>
      </w:r>
      <w:r w:rsidR="00967FB4">
        <w:t>e</w:t>
      </w:r>
      <w:bookmarkStart w:id="4" w:name="_GoBack"/>
      <w:bookmarkEnd w:id="4"/>
      <w:r>
        <w:t xml:space="preserve"> generiert.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E44356" w:rsidP="000E0412">
      <w:r>
        <w:t>K</w:t>
      </w:r>
      <w:r w:rsidR="000E0412">
        <w:t>eine</w:t>
      </w:r>
    </w:p>
    <w:sectPr w:rsidR="00771B25" w:rsidRPr="00ED4363" w:rsidSect="001C522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CAD" w:rsidRDefault="00F37CAD" w:rsidP="008F2373">
      <w:pPr>
        <w:spacing w:after="0"/>
      </w:pPr>
      <w:r>
        <w:separator/>
      </w:r>
    </w:p>
  </w:endnote>
  <w:endnote w:type="continuationSeparator" w:id="0">
    <w:p w:rsidR="00F37CAD" w:rsidRDefault="00F37CAD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690F7B">
      <w:rPr>
        <w:noProof/>
      </w:rPr>
      <w:t>23.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967FB4" w:rsidRPr="00967FB4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967FB4" w:rsidRPr="00967FB4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CAD" w:rsidRDefault="00F37CAD" w:rsidP="008F2373">
      <w:pPr>
        <w:spacing w:after="0"/>
      </w:pPr>
      <w:r>
        <w:separator/>
      </w:r>
    </w:p>
  </w:footnote>
  <w:footnote w:type="continuationSeparator" w:id="0">
    <w:p w:rsidR="00F37CAD" w:rsidRDefault="00F37CAD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3C608D43" wp14:editId="5F1815E9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9337FA">
      <w:t xml:space="preserve"> – UC</w:t>
    </w:r>
    <w:r w:rsidR="005A5E07">
      <w:t>3</w:t>
    </w:r>
    <w:r w:rsidR="009337FA">
      <w:t xml:space="preserve"> Rapport</w:t>
    </w:r>
    <w:r w:rsidR="005A5E07">
      <w:t xml:space="preserve"> generieren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5A83572"/>
    <w:multiLevelType w:val="hybridMultilevel"/>
    <w:tmpl w:val="2392F762"/>
    <w:lvl w:ilvl="0" w:tplc="D5AA6EF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543375"/>
    <w:multiLevelType w:val="hybridMultilevel"/>
    <w:tmpl w:val="B61000AE"/>
    <w:lvl w:ilvl="0" w:tplc="0807000F">
      <w:start w:val="1"/>
      <w:numFmt w:val="decimal"/>
      <w:lvlText w:val="%1."/>
      <w:lvlJc w:val="left"/>
      <w:pPr>
        <w:ind w:left="1428" w:hanging="360"/>
      </w:pPr>
    </w:lvl>
    <w:lvl w:ilvl="1" w:tplc="08070019" w:tentative="1">
      <w:start w:val="1"/>
      <w:numFmt w:val="lowerLetter"/>
      <w:lvlText w:val="%2."/>
      <w:lvlJc w:val="left"/>
      <w:pPr>
        <w:ind w:left="2148" w:hanging="360"/>
      </w:pPr>
    </w:lvl>
    <w:lvl w:ilvl="2" w:tplc="0807001B" w:tentative="1">
      <w:start w:val="1"/>
      <w:numFmt w:val="lowerRoman"/>
      <w:lvlText w:val="%3."/>
      <w:lvlJc w:val="right"/>
      <w:pPr>
        <w:ind w:left="2868" w:hanging="180"/>
      </w:pPr>
    </w:lvl>
    <w:lvl w:ilvl="3" w:tplc="0807000F" w:tentative="1">
      <w:start w:val="1"/>
      <w:numFmt w:val="decimal"/>
      <w:lvlText w:val="%4."/>
      <w:lvlJc w:val="left"/>
      <w:pPr>
        <w:ind w:left="3588" w:hanging="360"/>
      </w:pPr>
    </w:lvl>
    <w:lvl w:ilvl="4" w:tplc="08070019" w:tentative="1">
      <w:start w:val="1"/>
      <w:numFmt w:val="lowerLetter"/>
      <w:lvlText w:val="%5."/>
      <w:lvlJc w:val="left"/>
      <w:pPr>
        <w:ind w:left="4308" w:hanging="360"/>
      </w:pPr>
    </w:lvl>
    <w:lvl w:ilvl="5" w:tplc="0807001B" w:tentative="1">
      <w:start w:val="1"/>
      <w:numFmt w:val="lowerRoman"/>
      <w:lvlText w:val="%6."/>
      <w:lvlJc w:val="right"/>
      <w:pPr>
        <w:ind w:left="5028" w:hanging="180"/>
      </w:pPr>
    </w:lvl>
    <w:lvl w:ilvl="6" w:tplc="0807000F" w:tentative="1">
      <w:start w:val="1"/>
      <w:numFmt w:val="decimal"/>
      <w:lvlText w:val="%7."/>
      <w:lvlJc w:val="left"/>
      <w:pPr>
        <w:ind w:left="5748" w:hanging="360"/>
      </w:pPr>
    </w:lvl>
    <w:lvl w:ilvl="7" w:tplc="08070019" w:tentative="1">
      <w:start w:val="1"/>
      <w:numFmt w:val="lowerLetter"/>
      <w:lvlText w:val="%8."/>
      <w:lvlJc w:val="left"/>
      <w:pPr>
        <w:ind w:left="6468" w:hanging="360"/>
      </w:pPr>
    </w:lvl>
    <w:lvl w:ilvl="8" w:tplc="08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7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10"/>
  </w:num>
  <w:num w:numId="6">
    <w:abstractNumId w:val="17"/>
  </w:num>
  <w:num w:numId="7">
    <w:abstractNumId w:val="15"/>
  </w:num>
  <w:num w:numId="8">
    <w:abstractNumId w:val="0"/>
  </w:num>
  <w:num w:numId="9">
    <w:abstractNumId w:val="21"/>
  </w:num>
  <w:num w:numId="10">
    <w:abstractNumId w:val="5"/>
  </w:num>
  <w:num w:numId="11">
    <w:abstractNumId w:val="6"/>
  </w:num>
  <w:num w:numId="12">
    <w:abstractNumId w:val="14"/>
  </w:num>
  <w:num w:numId="13">
    <w:abstractNumId w:val="11"/>
  </w:num>
  <w:num w:numId="14">
    <w:abstractNumId w:val="18"/>
  </w:num>
  <w:num w:numId="15">
    <w:abstractNumId w:val="9"/>
  </w:num>
  <w:num w:numId="16">
    <w:abstractNumId w:val="20"/>
  </w:num>
  <w:num w:numId="17">
    <w:abstractNumId w:val="3"/>
  </w:num>
  <w:num w:numId="18">
    <w:abstractNumId w:val="22"/>
  </w:num>
  <w:num w:numId="19">
    <w:abstractNumId w:val="16"/>
  </w:num>
  <w:num w:numId="20">
    <w:abstractNumId w:val="13"/>
  </w:num>
  <w:num w:numId="21">
    <w:abstractNumId w:val="2"/>
  </w:num>
  <w:num w:numId="22">
    <w:abstractNumId w:val="4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719F"/>
    <w:rsid w:val="00030DA5"/>
    <w:rsid w:val="00071A52"/>
    <w:rsid w:val="00077A81"/>
    <w:rsid w:val="000821B3"/>
    <w:rsid w:val="000875A1"/>
    <w:rsid w:val="0009218C"/>
    <w:rsid w:val="00097AB6"/>
    <w:rsid w:val="000A2C34"/>
    <w:rsid w:val="000B1778"/>
    <w:rsid w:val="000B658F"/>
    <w:rsid w:val="000C597B"/>
    <w:rsid w:val="000D4228"/>
    <w:rsid w:val="000E0412"/>
    <w:rsid w:val="000E71F7"/>
    <w:rsid w:val="001064E4"/>
    <w:rsid w:val="0011560E"/>
    <w:rsid w:val="001332D9"/>
    <w:rsid w:val="0015644E"/>
    <w:rsid w:val="001609C2"/>
    <w:rsid w:val="00163CD6"/>
    <w:rsid w:val="001840E4"/>
    <w:rsid w:val="001913A6"/>
    <w:rsid w:val="00195E74"/>
    <w:rsid w:val="001A105D"/>
    <w:rsid w:val="001C5229"/>
    <w:rsid w:val="001D17F5"/>
    <w:rsid w:val="001E0640"/>
    <w:rsid w:val="001E38E8"/>
    <w:rsid w:val="001E4D76"/>
    <w:rsid w:val="001F1125"/>
    <w:rsid w:val="001F2A8C"/>
    <w:rsid w:val="001F2C78"/>
    <w:rsid w:val="001F376C"/>
    <w:rsid w:val="001F7E8A"/>
    <w:rsid w:val="00205314"/>
    <w:rsid w:val="0021002F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17225"/>
    <w:rsid w:val="00340A55"/>
    <w:rsid w:val="003452FD"/>
    <w:rsid w:val="00353578"/>
    <w:rsid w:val="003704E8"/>
    <w:rsid w:val="003A0ADD"/>
    <w:rsid w:val="003A1E7E"/>
    <w:rsid w:val="003A5C55"/>
    <w:rsid w:val="003B6922"/>
    <w:rsid w:val="003B7A90"/>
    <w:rsid w:val="003C3BB7"/>
    <w:rsid w:val="003E40FB"/>
    <w:rsid w:val="0041707D"/>
    <w:rsid w:val="00436EE1"/>
    <w:rsid w:val="00437852"/>
    <w:rsid w:val="00440051"/>
    <w:rsid w:val="00443D5D"/>
    <w:rsid w:val="0046087B"/>
    <w:rsid w:val="004702FD"/>
    <w:rsid w:val="00475BD5"/>
    <w:rsid w:val="00475E58"/>
    <w:rsid w:val="004A2D71"/>
    <w:rsid w:val="004C0460"/>
    <w:rsid w:val="00500AFA"/>
    <w:rsid w:val="00506B38"/>
    <w:rsid w:val="00513369"/>
    <w:rsid w:val="00514F07"/>
    <w:rsid w:val="005201A7"/>
    <w:rsid w:val="005327F7"/>
    <w:rsid w:val="00532CE5"/>
    <w:rsid w:val="00576C25"/>
    <w:rsid w:val="005802B6"/>
    <w:rsid w:val="005A5E07"/>
    <w:rsid w:val="005B081C"/>
    <w:rsid w:val="005B0CC8"/>
    <w:rsid w:val="005E1D61"/>
    <w:rsid w:val="005E2DBF"/>
    <w:rsid w:val="005E6C04"/>
    <w:rsid w:val="00600275"/>
    <w:rsid w:val="006115A3"/>
    <w:rsid w:val="006156A4"/>
    <w:rsid w:val="006203A9"/>
    <w:rsid w:val="0064347B"/>
    <w:rsid w:val="00651384"/>
    <w:rsid w:val="00684A5C"/>
    <w:rsid w:val="00690F7B"/>
    <w:rsid w:val="006939B6"/>
    <w:rsid w:val="00695F14"/>
    <w:rsid w:val="006C1ACC"/>
    <w:rsid w:val="006C6507"/>
    <w:rsid w:val="006E31A5"/>
    <w:rsid w:val="006F2255"/>
    <w:rsid w:val="006F4412"/>
    <w:rsid w:val="007037F2"/>
    <w:rsid w:val="00710F99"/>
    <w:rsid w:val="0072340B"/>
    <w:rsid w:val="007463C2"/>
    <w:rsid w:val="0075029B"/>
    <w:rsid w:val="007537D1"/>
    <w:rsid w:val="00763DC8"/>
    <w:rsid w:val="00771B25"/>
    <w:rsid w:val="007A158A"/>
    <w:rsid w:val="007B442E"/>
    <w:rsid w:val="007D06FC"/>
    <w:rsid w:val="007D21EB"/>
    <w:rsid w:val="007D405F"/>
    <w:rsid w:val="00806CA6"/>
    <w:rsid w:val="00830D8E"/>
    <w:rsid w:val="0083789C"/>
    <w:rsid w:val="008448A9"/>
    <w:rsid w:val="008454F0"/>
    <w:rsid w:val="008476AB"/>
    <w:rsid w:val="00870C31"/>
    <w:rsid w:val="008722E3"/>
    <w:rsid w:val="00880677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52B86"/>
    <w:rsid w:val="00953C34"/>
    <w:rsid w:val="009551E2"/>
    <w:rsid w:val="00967FB4"/>
    <w:rsid w:val="009B4D0A"/>
    <w:rsid w:val="009C148B"/>
    <w:rsid w:val="009D3673"/>
    <w:rsid w:val="00A06B4F"/>
    <w:rsid w:val="00A1720B"/>
    <w:rsid w:val="00A22CBA"/>
    <w:rsid w:val="00A53880"/>
    <w:rsid w:val="00A561DB"/>
    <w:rsid w:val="00A56268"/>
    <w:rsid w:val="00A611DF"/>
    <w:rsid w:val="00A67F2D"/>
    <w:rsid w:val="00A7228E"/>
    <w:rsid w:val="00A7566A"/>
    <w:rsid w:val="00A83ACA"/>
    <w:rsid w:val="00AB51D5"/>
    <w:rsid w:val="00AB70F5"/>
    <w:rsid w:val="00AC40CC"/>
    <w:rsid w:val="00AC7D7B"/>
    <w:rsid w:val="00AD2893"/>
    <w:rsid w:val="00AD4E79"/>
    <w:rsid w:val="00AE119D"/>
    <w:rsid w:val="00AF4AE0"/>
    <w:rsid w:val="00B038C9"/>
    <w:rsid w:val="00B10239"/>
    <w:rsid w:val="00B1324E"/>
    <w:rsid w:val="00B304CB"/>
    <w:rsid w:val="00B50755"/>
    <w:rsid w:val="00B712B5"/>
    <w:rsid w:val="00BA66E8"/>
    <w:rsid w:val="00BB1425"/>
    <w:rsid w:val="00BB5B79"/>
    <w:rsid w:val="00BC1AEC"/>
    <w:rsid w:val="00BC1F33"/>
    <w:rsid w:val="00BE28A7"/>
    <w:rsid w:val="00BE6DFC"/>
    <w:rsid w:val="00C017C2"/>
    <w:rsid w:val="00C14F5B"/>
    <w:rsid w:val="00C172C7"/>
    <w:rsid w:val="00C22202"/>
    <w:rsid w:val="00C2331E"/>
    <w:rsid w:val="00C23844"/>
    <w:rsid w:val="00C47BE9"/>
    <w:rsid w:val="00C638B5"/>
    <w:rsid w:val="00C70DAF"/>
    <w:rsid w:val="00C74BF5"/>
    <w:rsid w:val="00C85D28"/>
    <w:rsid w:val="00C867CE"/>
    <w:rsid w:val="00C9533A"/>
    <w:rsid w:val="00CB0412"/>
    <w:rsid w:val="00CC7849"/>
    <w:rsid w:val="00CD42C7"/>
    <w:rsid w:val="00CE533D"/>
    <w:rsid w:val="00CF5FFB"/>
    <w:rsid w:val="00D33F14"/>
    <w:rsid w:val="00D6190B"/>
    <w:rsid w:val="00D83E6C"/>
    <w:rsid w:val="00DE477E"/>
    <w:rsid w:val="00DF4225"/>
    <w:rsid w:val="00E13BEF"/>
    <w:rsid w:val="00E22264"/>
    <w:rsid w:val="00E22DAC"/>
    <w:rsid w:val="00E32987"/>
    <w:rsid w:val="00E44356"/>
    <w:rsid w:val="00E50371"/>
    <w:rsid w:val="00E5149A"/>
    <w:rsid w:val="00E5229C"/>
    <w:rsid w:val="00E711E0"/>
    <w:rsid w:val="00E76404"/>
    <w:rsid w:val="00E860CF"/>
    <w:rsid w:val="00E87169"/>
    <w:rsid w:val="00EA5D20"/>
    <w:rsid w:val="00EB24B4"/>
    <w:rsid w:val="00EB7851"/>
    <w:rsid w:val="00ED4363"/>
    <w:rsid w:val="00EE1847"/>
    <w:rsid w:val="00EE2AB1"/>
    <w:rsid w:val="00F37CAD"/>
    <w:rsid w:val="00F42E13"/>
    <w:rsid w:val="00F46A05"/>
    <w:rsid w:val="00F559D6"/>
    <w:rsid w:val="00F650F5"/>
    <w:rsid w:val="00F9181E"/>
    <w:rsid w:val="00F97316"/>
    <w:rsid w:val="00F97707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F2AD3-1A67-46BE-A9A6-47DE2ED93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260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144</cp:revision>
  <dcterms:created xsi:type="dcterms:W3CDTF">2011-03-14T12:26:00Z</dcterms:created>
  <dcterms:modified xsi:type="dcterms:W3CDTF">2011-03-23T08:42:00Z</dcterms:modified>
</cp:coreProperties>
</file>