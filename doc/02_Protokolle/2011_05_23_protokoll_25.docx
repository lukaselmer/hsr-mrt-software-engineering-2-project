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643928" w:rsidP="008165CA">
      <w:pPr>
        <w:rPr>
          <w:sz w:val="28"/>
          <w:szCs w:val="28"/>
        </w:rPr>
      </w:pPr>
      <w:r>
        <w:rPr>
          <w:sz w:val="28"/>
          <w:szCs w:val="28"/>
        </w:rPr>
        <w:t>Vom 23.05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643928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4392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708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643928" w:rsidP="00AF0DB2">
      <w:r>
        <w:t>Besprechung weiteres Vorgehen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4F3FE9" w:rsidP="004F3FE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F70C20" w:rsidRDefault="00F70C20" w:rsidP="00F70C20">
      <w:pPr>
        <w:pStyle w:val="Listenabsatz"/>
        <w:numPr>
          <w:ilvl w:val="0"/>
          <w:numId w:val="5"/>
        </w:numPr>
      </w:pPr>
      <w:bookmarkStart w:id="8" w:name="_Toc287347238"/>
      <w:r>
        <w:t>Bedienungsanleitung Client</w:t>
      </w:r>
    </w:p>
    <w:p w:rsidR="00F70C20" w:rsidRDefault="00F70C20" w:rsidP="00F70C20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lastRenderedPageBreak/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F70C20" w:rsidRPr="00851011" w:rsidRDefault="00F70C20" w:rsidP="00F70C20">
      <w:pPr>
        <w:pStyle w:val="Listenabsatz"/>
        <w:numPr>
          <w:ilvl w:val="0"/>
          <w:numId w:val="5"/>
        </w:numPr>
      </w:pPr>
      <w:proofErr w:type="spellStart"/>
      <w:r w:rsidRPr="004C18E7">
        <w:t>Usability</w:t>
      </w:r>
      <w:proofErr w:type="spellEnd"/>
      <w:r w:rsidRPr="004C18E7">
        <w:t xml:space="preserve"> Tests</w:t>
      </w:r>
    </w:p>
    <w:p w:rsidR="00B53049" w:rsidRDefault="00B53049" w:rsidP="00B53049">
      <w:pPr>
        <w:pStyle w:val="berschrift2"/>
      </w:pPr>
      <w:bookmarkStart w:id="9" w:name="_GoBack"/>
      <w:bookmarkEnd w:id="9"/>
      <w:r>
        <w:t>Steiner Diego</w:t>
      </w:r>
      <w:bookmarkEnd w:id="8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1" w:name="_Toc287347240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882" w:rsidRDefault="00A70882" w:rsidP="008F2373">
      <w:pPr>
        <w:spacing w:after="0"/>
      </w:pPr>
      <w:r>
        <w:separator/>
      </w:r>
    </w:p>
  </w:endnote>
  <w:endnote w:type="continuationSeparator" w:id="0">
    <w:p w:rsidR="00A70882" w:rsidRDefault="00A708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43928">
      <w:rPr>
        <w:noProof/>
      </w:rPr>
      <w:t>23.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70C20" w:rsidRPr="00F70C20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70C20" w:rsidRPr="00F70C2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882" w:rsidRDefault="00A70882" w:rsidP="008F2373">
      <w:pPr>
        <w:spacing w:after="0"/>
      </w:pPr>
      <w:r>
        <w:separator/>
      </w:r>
    </w:p>
  </w:footnote>
  <w:footnote w:type="continuationSeparator" w:id="0">
    <w:p w:rsidR="00A70882" w:rsidRDefault="00A708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C6EF3">
      <w:t xml:space="preserve"> – Sitzungsprotokoll 25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28"/>
    <w:rsid w:val="00097AB6"/>
    <w:rsid w:val="000B658F"/>
    <w:rsid w:val="000E71F7"/>
    <w:rsid w:val="001332FD"/>
    <w:rsid w:val="00137820"/>
    <w:rsid w:val="001609C2"/>
    <w:rsid w:val="001D17F5"/>
    <w:rsid w:val="001F1125"/>
    <w:rsid w:val="00223137"/>
    <w:rsid w:val="0026560F"/>
    <w:rsid w:val="002C6EF3"/>
    <w:rsid w:val="002E16A4"/>
    <w:rsid w:val="002E65A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43928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70882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70C20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37565-00CA-4577-B112-9593AA9D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3</cp:revision>
  <dcterms:created xsi:type="dcterms:W3CDTF">2011-05-23T11:06:00Z</dcterms:created>
  <dcterms:modified xsi:type="dcterms:W3CDTF">2011-05-23T11:09:00Z</dcterms:modified>
</cp:coreProperties>
</file>