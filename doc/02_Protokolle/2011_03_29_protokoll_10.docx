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565223" w:rsidP="008165CA">
      <w:pPr>
        <w:rPr>
          <w:sz w:val="28"/>
          <w:szCs w:val="28"/>
        </w:rPr>
      </w:pPr>
      <w:r>
        <w:rPr>
          <w:sz w:val="28"/>
          <w:szCs w:val="28"/>
        </w:rPr>
        <w:t>Vom 2</w:t>
      </w:r>
      <w:r w:rsidR="000E267C">
        <w:rPr>
          <w:sz w:val="28"/>
          <w:szCs w:val="28"/>
        </w:rPr>
        <w:t>9</w:t>
      </w:r>
      <w:r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9175165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17516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F50516" w:rsidP="005E1B49">
            <w:pPr>
              <w:rPr>
                <w:b w:val="0"/>
              </w:rPr>
            </w:pPr>
            <w:r>
              <w:rPr>
                <w:b w:val="0"/>
              </w:rPr>
              <w:t>29</w:t>
            </w:r>
            <w:r w:rsidR="00565223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F50516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917516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E378D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175165" w:history="1">
            <w:r w:rsidR="005E378D" w:rsidRPr="00A670FF">
              <w:rPr>
                <w:rStyle w:val="Hyperlink"/>
                <w:noProof/>
              </w:rPr>
              <w:t>1</w:t>
            </w:r>
            <w:r w:rsidR="005E378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E378D" w:rsidRPr="00A670FF">
              <w:rPr>
                <w:rStyle w:val="Hyperlink"/>
                <w:noProof/>
              </w:rPr>
              <w:t>Dokumentinformationen</w:t>
            </w:r>
            <w:r w:rsidR="005E378D">
              <w:rPr>
                <w:noProof/>
                <w:webHidden/>
              </w:rPr>
              <w:tab/>
            </w:r>
            <w:r w:rsidR="005E378D">
              <w:rPr>
                <w:noProof/>
                <w:webHidden/>
              </w:rPr>
              <w:fldChar w:fldCharType="begin"/>
            </w:r>
            <w:r w:rsidR="005E378D">
              <w:rPr>
                <w:noProof/>
                <w:webHidden/>
              </w:rPr>
              <w:instrText xml:space="preserve"> PAGEREF _Toc289175165 \h </w:instrText>
            </w:r>
            <w:r w:rsidR="005E378D">
              <w:rPr>
                <w:noProof/>
                <w:webHidden/>
              </w:rPr>
            </w:r>
            <w:r w:rsidR="005E378D">
              <w:rPr>
                <w:noProof/>
                <w:webHidden/>
              </w:rPr>
              <w:fldChar w:fldCharType="separate"/>
            </w:r>
            <w:r w:rsidR="005E378D">
              <w:rPr>
                <w:noProof/>
                <w:webHidden/>
              </w:rPr>
              <w:t>1</w:t>
            </w:r>
            <w:r w:rsidR="005E378D">
              <w:rPr>
                <w:noProof/>
                <w:webHidden/>
              </w:rPr>
              <w:fldChar w:fldCharType="end"/>
            </w:r>
          </w:hyperlink>
        </w:p>
        <w:p w:rsidR="005E378D" w:rsidRDefault="005E37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66" w:history="1">
            <w:r w:rsidRPr="00A670F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670FF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5E37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67" w:history="1">
            <w:r w:rsidRPr="00A670FF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670FF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5E378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75168" w:history="1">
            <w:r w:rsidRPr="00A670FF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670FF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5E378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75169" w:history="1">
            <w:r w:rsidRPr="00A670FF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670FF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5E378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75170" w:history="1">
            <w:r w:rsidRPr="00A670FF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670FF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5E37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1" w:history="1">
            <w:r w:rsidRPr="00A670FF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670FF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5E37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2" w:history="1">
            <w:r w:rsidRPr="00A670FF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670FF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5E37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3" w:history="1">
            <w:r w:rsidRPr="00A670FF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670FF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5E37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4" w:history="1">
            <w:r w:rsidRPr="00A670FF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670FF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78D" w:rsidRDefault="005E378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75175" w:history="1">
            <w:r w:rsidRPr="00A670FF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670FF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9175168"/>
      <w:r>
        <w:t>Traktanden</w:t>
      </w:r>
      <w:bookmarkEnd w:id="3"/>
    </w:p>
    <w:p w:rsidR="000E267C" w:rsidRDefault="008722F0" w:rsidP="008C5A17">
      <w:pPr>
        <w:pStyle w:val="Listenabsatz"/>
        <w:numPr>
          <w:ilvl w:val="0"/>
          <w:numId w:val="6"/>
        </w:numPr>
      </w:pPr>
      <w:bookmarkStart w:id="4" w:name="_GoBack"/>
      <w:bookmarkEnd w:id="4"/>
      <w:r>
        <w:t>Domainmodel</w:t>
      </w:r>
    </w:p>
    <w:p w:rsidR="00623CEA" w:rsidRDefault="00623CEA" w:rsidP="008C5A17">
      <w:pPr>
        <w:pStyle w:val="Listenabsatz"/>
        <w:numPr>
          <w:ilvl w:val="0"/>
          <w:numId w:val="6"/>
        </w:numPr>
      </w:pPr>
      <w:r>
        <w:t>Klassenspezifikation</w:t>
      </w:r>
    </w:p>
    <w:p w:rsidR="000E267C" w:rsidRDefault="000E267C" w:rsidP="008C5A17">
      <w:pPr>
        <w:pStyle w:val="Listenabsatz"/>
        <w:numPr>
          <w:ilvl w:val="0"/>
          <w:numId w:val="6"/>
        </w:numPr>
      </w:pPr>
      <w:r>
        <w:t>SSDs</w:t>
      </w:r>
    </w:p>
    <w:p w:rsidR="00D504C4" w:rsidRDefault="00D504C4" w:rsidP="008C5A17">
      <w:pPr>
        <w:pStyle w:val="Listenabsatz"/>
        <w:numPr>
          <w:ilvl w:val="0"/>
          <w:numId w:val="6"/>
        </w:numPr>
      </w:pPr>
      <w:proofErr w:type="spellStart"/>
      <w:r>
        <w:t>Contracts</w:t>
      </w:r>
      <w:proofErr w:type="spellEnd"/>
    </w:p>
    <w:p w:rsidR="006B4CD3" w:rsidRDefault="006B4CD3" w:rsidP="008C5A17">
      <w:pPr>
        <w:pStyle w:val="Listenabsatz"/>
        <w:numPr>
          <w:ilvl w:val="0"/>
          <w:numId w:val="6"/>
        </w:numPr>
      </w:pPr>
      <w:r>
        <w:t>Persona &amp; Benutzercharakteristika</w:t>
      </w:r>
    </w:p>
    <w:p w:rsidR="00A64646" w:rsidRDefault="00A64646" w:rsidP="008C5A17">
      <w:pPr>
        <w:pStyle w:val="Listenabsatz"/>
        <w:numPr>
          <w:ilvl w:val="0"/>
          <w:numId w:val="6"/>
        </w:numPr>
      </w:pPr>
      <w:proofErr w:type="spellStart"/>
      <w:r>
        <w:t>Use</w:t>
      </w:r>
      <w:proofErr w:type="spellEnd"/>
      <w:r>
        <w:t xml:space="preserve"> Case Diagramm </w:t>
      </w:r>
    </w:p>
    <w:p w:rsidR="008C5A17" w:rsidRDefault="000E267C" w:rsidP="006B4CD3">
      <w:pPr>
        <w:pStyle w:val="Listenabsatz"/>
        <w:numPr>
          <w:ilvl w:val="0"/>
          <w:numId w:val="6"/>
        </w:numPr>
      </w:pPr>
      <w:r>
        <w:t>Nichtfunktionale Anforderungen</w:t>
      </w:r>
    </w:p>
    <w:p w:rsidR="00871D4C" w:rsidRDefault="00871D4C" w:rsidP="006B4CD3">
      <w:pPr>
        <w:pStyle w:val="Listenabsatz"/>
        <w:numPr>
          <w:ilvl w:val="0"/>
          <w:numId w:val="6"/>
        </w:numPr>
      </w:pPr>
      <w:proofErr w:type="spellStart"/>
      <w:r>
        <w:t>Use</w:t>
      </w:r>
      <w:proofErr w:type="spellEnd"/>
      <w:r>
        <w:t xml:space="preserve"> Case Diagramme </w:t>
      </w:r>
    </w:p>
    <w:p w:rsidR="000E267C" w:rsidRDefault="00871D4C" w:rsidP="008C5A17">
      <w:pPr>
        <w:pStyle w:val="Listenabsatz"/>
        <w:numPr>
          <w:ilvl w:val="0"/>
          <w:numId w:val="6"/>
        </w:numPr>
      </w:pPr>
      <w:r>
        <w:t>Zeitauswertung</w:t>
      </w:r>
    </w:p>
    <w:p w:rsidR="005E378D" w:rsidRDefault="005E378D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332FD" w:rsidRDefault="00AF0DB2" w:rsidP="00AF0DB2">
      <w:pPr>
        <w:pStyle w:val="berschrift1"/>
      </w:pPr>
      <w:bookmarkStart w:id="5" w:name="_Toc289175169"/>
      <w:r>
        <w:lastRenderedPageBreak/>
        <w:t>Diskussion / Beschlüsse</w:t>
      </w:r>
      <w:bookmarkEnd w:id="5"/>
    </w:p>
    <w:p w:rsidR="004F3FE9" w:rsidRDefault="004D294B" w:rsidP="00E34C19">
      <w:pPr>
        <w:pStyle w:val="Listenabsatz"/>
        <w:numPr>
          <w:ilvl w:val="0"/>
          <w:numId w:val="7"/>
        </w:numPr>
      </w:pPr>
      <w:r>
        <w:t>Umfang/Komplexität Domainmodell in Ordnung</w:t>
      </w:r>
      <w:r w:rsidR="00A44FF2">
        <w:t xml:space="preserve">  (Weitere Abstraktionen nicht notwendig)</w:t>
      </w:r>
    </w:p>
    <w:p w:rsidR="00454044" w:rsidRDefault="00454044" w:rsidP="00E34C19">
      <w:pPr>
        <w:pStyle w:val="Listenabsatz"/>
        <w:numPr>
          <w:ilvl w:val="0"/>
          <w:numId w:val="7"/>
        </w:numPr>
      </w:pPr>
      <w:r>
        <w:t xml:space="preserve">Klassenspezifikation formal </w:t>
      </w:r>
      <w:proofErr w:type="spellStart"/>
      <w:r>
        <w:t>i.O</w:t>
      </w:r>
      <w:proofErr w:type="spellEnd"/>
    </w:p>
    <w:p w:rsidR="00454044" w:rsidRDefault="00454044" w:rsidP="00E34C19">
      <w:pPr>
        <w:pStyle w:val="Listenabsatz"/>
        <w:numPr>
          <w:ilvl w:val="0"/>
          <w:numId w:val="7"/>
        </w:numPr>
      </w:pPr>
      <w:r>
        <w:t xml:space="preserve">SSD benötigt Referenz auf bestimmten </w:t>
      </w:r>
      <w:proofErr w:type="spellStart"/>
      <w:r>
        <w:t>Use</w:t>
      </w:r>
      <w:proofErr w:type="spellEnd"/>
      <w:r>
        <w:t xml:space="preserve"> Case (in Dokument </w:t>
      </w:r>
      <w:proofErr w:type="spellStart"/>
      <w:r>
        <w:t>spezifieren</w:t>
      </w:r>
      <w:proofErr w:type="spellEnd"/>
      <w:r>
        <w:t xml:space="preserve">) </w:t>
      </w:r>
    </w:p>
    <w:p w:rsidR="003E78CF" w:rsidRDefault="00E611C7" w:rsidP="00E34C19">
      <w:pPr>
        <w:pStyle w:val="Listenabsatz"/>
        <w:numPr>
          <w:ilvl w:val="0"/>
          <w:numId w:val="7"/>
        </w:numPr>
      </w:pPr>
      <w:r>
        <w:t xml:space="preserve">Gegenwärtige Zeit muss </w:t>
      </w:r>
      <w:proofErr w:type="spellStart"/>
      <w:r>
        <w:t>Systemoperation“stopZeitmessung</w:t>
      </w:r>
      <w:proofErr w:type="spellEnd"/>
      <w:r>
        <w:t>“ nicht als Parameter übergeben werden.</w:t>
      </w:r>
    </w:p>
    <w:p w:rsidR="00E611C7" w:rsidRDefault="000A10EB" w:rsidP="00E34C19">
      <w:pPr>
        <w:pStyle w:val="Listenabsatz"/>
        <w:numPr>
          <w:ilvl w:val="0"/>
          <w:numId w:val="7"/>
        </w:numPr>
      </w:pPr>
      <w:r>
        <w:t xml:space="preserve">Google kann als externer </w:t>
      </w:r>
      <w:proofErr w:type="spellStart"/>
      <w:r>
        <w:t>Actor</w:t>
      </w:r>
      <w:proofErr w:type="spellEnd"/>
      <w:r>
        <w:t xml:space="preserve"> definiert werden</w:t>
      </w:r>
      <w:r w:rsidR="00CD7C64">
        <w:t xml:space="preserve"> (SSD)</w:t>
      </w:r>
    </w:p>
    <w:p w:rsidR="000A10EB" w:rsidRDefault="00407B99" w:rsidP="00E34C19">
      <w:pPr>
        <w:pStyle w:val="Listenabsatz"/>
        <w:numPr>
          <w:ilvl w:val="0"/>
          <w:numId w:val="7"/>
        </w:numPr>
      </w:pPr>
      <w:r>
        <w:t xml:space="preserve">Ablauf beim Ändern von Material in SSD überdenken (Mögliche Lösungen: Flags, </w:t>
      </w:r>
      <w:proofErr w:type="spellStart"/>
      <w:r>
        <w:t>History</w:t>
      </w:r>
      <w:proofErr w:type="spellEnd"/>
      <w:r>
        <w:t>..)</w:t>
      </w:r>
      <w:r w:rsidR="002B42A7">
        <w:t xml:space="preserve"> </w:t>
      </w:r>
      <w:r w:rsidR="000B6E18">
        <w:t xml:space="preserve">impliziert </w:t>
      </w:r>
      <w:r w:rsidR="00867722">
        <w:t xml:space="preserve">eventuell </w:t>
      </w:r>
      <w:r w:rsidR="000B6E18">
        <w:t>A</w:t>
      </w:r>
      <w:r w:rsidR="002B42A7">
        <w:t>ktualisierung von Domainmodel</w:t>
      </w:r>
      <w:r w:rsidR="000B6E18">
        <w:t xml:space="preserve"> (reflexive Assoziation)</w:t>
      </w:r>
      <w:r w:rsidR="002B42A7">
        <w:t xml:space="preserve"> </w:t>
      </w:r>
    </w:p>
    <w:p w:rsidR="002B42A7" w:rsidRDefault="00B71F9F" w:rsidP="00E34C19">
      <w:pPr>
        <w:pStyle w:val="Listenabsatz"/>
        <w:numPr>
          <w:ilvl w:val="0"/>
          <w:numId w:val="7"/>
        </w:numPr>
      </w:pPr>
      <w:r>
        <w:t xml:space="preserve">Nur die wichtigsten Kernoperation als </w:t>
      </w:r>
      <w:proofErr w:type="spellStart"/>
      <w:r>
        <w:t>Contracts</w:t>
      </w:r>
      <w:proofErr w:type="spellEnd"/>
      <w:r>
        <w:t xml:space="preserve"> definieren </w:t>
      </w:r>
    </w:p>
    <w:p w:rsidR="00B71F9F" w:rsidRDefault="00B71F9F" w:rsidP="00E34C19">
      <w:pPr>
        <w:pStyle w:val="Listenabsatz"/>
        <w:numPr>
          <w:ilvl w:val="0"/>
          <w:numId w:val="7"/>
        </w:numPr>
      </w:pPr>
      <w:r>
        <w:t xml:space="preserve">Authentifizierung kein sinnvoller </w:t>
      </w:r>
      <w:proofErr w:type="spellStart"/>
      <w:r>
        <w:t>Contract</w:t>
      </w:r>
      <w:proofErr w:type="spellEnd"/>
    </w:p>
    <w:p w:rsidR="00867722" w:rsidRDefault="00867722" w:rsidP="00E34C19">
      <w:pPr>
        <w:pStyle w:val="Listenabsatz"/>
        <w:numPr>
          <w:ilvl w:val="0"/>
          <w:numId w:val="7"/>
        </w:numPr>
      </w:pPr>
      <w:r>
        <w:t>Nur Post/</w:t>
      </w:r>
      <w:proofErr w:type="spellStart"/>
      <w:r>
        <w:t>Preconditions</w:t>
      </w:r>
      <w:proofErr w:type="spellEnd"/>
      <w:r>
        <w:t xml:space="preserve"> definieren, die wirklich relevant sind und eng mit dem Domainmodel verknüpft sind</w:t>
      </w:r>
    </w:p>
    <w:p w:rsidR="00B71F9F" w:rsidRDefault="00B71F9F" w:rsidP="00E34C19">
      <w:pPr>
        <w:pStyle w:val="Listenabsatz"/>
        <w:numPr>
          <w:ilvl w:val="0"/>
          <w:numId w:val="7"/>
        </w:numPr>
      </w:pPr>
      <w:r>
        <w:t xml:space="preserve">Startzeitmessung als </w:t>
      </w:r>
      <w:proofErr w:type="spellStart"/>
      <w:r>
        <w:t>Contract</w:t>
      </w:r>
      <w:proofErr w:type="spellEnd"/>
      <w:r>
        <w:t xml:space="preserve"> hinzufügen </w:t>
      </w:r>
    </w:p>
    <w:p w:rsidR="00B71F9F" w:rsidRDefault="00B71F9F" w:rsidP="00E34C19">
      <w:pPr>
        <w:pStyle w:val="Listenabsatz"/>
        <w:numPr>
          <w:ilvl w:val="0"/>
          <w:numId w:val="7"/>
        </w:numPr>
      </w:pPr>
      <w:r>
        <w:t xml:space="preserve">Materialtyp/Stundeneintragstyp ändern als </w:t>
      </w:r>
      <w:proofErr w:type="spellStart"/>
      <w:r>
        <w:t>Contract</w:t>
      </w:r>
      <w:proofErr w:type="spellEnd"/>
      <w:r>
        <w:t xml:space="preserve"> hinzufügen </w:t>
      </w:r>
    </w:p>
    <w:p w:rsidR="006B4CD3" w:rsidRDefault="006B4CD3" w:rsidP="00E34C19">
      <w:pPr>
        <w:pStyle w:val="Listenabsatz"/>
        <w:numPr>
          <w:ilvl w:val="0"/>
          <w:numId w:val="7"/>
        </w:numPr>
      </w:pPr>
      <w:r>
        <w:t>Persona &amp; Benutzercharakteristik in Ordnung</w:t>
      </w:r>
    </w:p>
    <w:p w:rsidR="006B4CD3" w:rsidRDefault="00A64646" w:rsidP="00E34C19">
      <w:pPr>
        <w:pStyle w:val="Listenabsatz"/>
        <w:numPr>
          <w:ilvl w:val="0"/>
          <w:numId w:val="7"/>
        </w:numPr>
      </w:pPr>
      <w:r>
        <w:t xml:space="preserve">Google als </w:t>
      </w:r>
      <w:proofErr w:type="spellStart"/>
      <w:r>
        <w:t>Actor</w:t>
      </w:r>
      <w:proofErr w:type="spellEnd"/>
      <w:r>
        <w:t xml:space="preserve"> im </w:t>
      </w:r>
      <w:proofErr w:type="spellStart"/>
      <w:r>
        <w:t>Use</w:t>
      </w:r>
      <w:proofErr w:type="spellEnd"/>
      <w:r>
        <w:t xml:space="preserve"> Case Diagramm hinzufügen</w:t>
      </w:r>
    </w:p>
    <w:p w:rsidR="00894911" w:rsidRDefault="00894911" w:rsidP="00E34C19">
      <w:pPr>
        <w:pStyle w:val="Listenabsatz"/>
        <w:numPr>
          <w:ilvl w:val="0"/>
          <w:numId w:val="7"/>
        </w:numPr>
      </w:pPr>
      <w:r>
        <w:t xml:space="preserve">Erreichbarkeit bezogen auf Software nicht Infrastruktur (Nicht funktionale Anforderungen) </w:t>
      </w:r>
    </w:p>
    <w:p w:rsidR="00894911" w:rsidRDefault="00894911" w:rsidP="00E34C19">
      <w:pPr>
        <w:pStyle w:val="Listenabsatz"/>
        <w:numPr>
          <w:ilvl w:val="0"/>
          <w:numId w:val="7"/>
        </w:numPr>
      </w:pPr>
      <w:r>
        <w:t>Alle Anforderungen spezifisch auf Produkt (Software)</w:t>
      </w:r>
    </w:p>
    <w:p w:rsidR="00EA60C8" w:rsidRDefault="00EA60C8" w:rsidP="00E34C19">
      <w:pPr>
        <w:pStyle w:val="Listenabsatz"/>
        <w:numPr>
          <w:ilvl w:val="0"/>
          <w:numId w:val="7"/>
        </w:numPr>
      </w:pPr>
      <w:r>
        <w:t>Verwendete Standards allgemeiner beschreiben</w:t>
      </w:r>
    </w:p>
    <w:p w:rsidR="00EA60C8" w:rsidRDefault="00EA60C8" w:rsidP="00E34C19">
      <w:pPr>
        <w:pStyle w:val="Listenabsatz"/>
        <w:numPr>
          <w:ilvl w:val="0"/>
          <w:numId w:val="7"/>
        </w:numPr>
      </w:pPr>
      <w:r>
        <w:t>JSON als verwendete</w:t>
      </w:r>
      <w:r w:rsidR="000322A3">
        <w:t>r</w:t>
      </w:r>
      <w:r>
        <w:t xml:space="preserve"> Standard entfernen.</w:t>
      </w:r>
    </w:p>
    <w:p w:rsidR="00397A16" w:rsidRDefault="00547FDF" w:rsidP="00397A16">
      <w:pPr>
        <w:pStyle w:val="Listenabsatz"/>
        <w:numPr>
          <w:ilvl w:val="0"/>
          <w:numId w:val="7"/>
        </w:numPr>
      </w:pPr>
      <w:r>
        <w:t xml:space="preserve">Einzelne </w:t>
      </w:r>
      <w:proofErr w:type="spellStart"/>
      <w:r>
        <w:t>Use</w:t>
      </w:r>
      <w:proofErr w:type="spellEnd"/>
      <w:r>
        <w:t xml:space="preserve"> Case besprochen weitgehend korrekt</w:t>
      </w:r>
      <w:r w:rsidR="00397A16">
        <w:t xml:space="preserve"> </w:t>
      </w:r>
      <w:r w:rsidR="00271336">
        <w:t>(Keine Verbesserungsvorschläge)</w:t>
      </w:r>
    </w:p>
    <w:p w:rsidR="00271336" w:rsidRDefault="00271336" w:rsidP="00397A16">
      <w:pPr>
        <w:pStyle w:val="Listenabsatz"/>
        <w:numPr>
          <w:ilvl w:val="0"/>
          <w:numId w:val="7"/>
        </w:numPr>
      </w:pPr>
      <w:r>
        <w:t xml:space="preserve">Für die Zeitauswertung </w:t>
      </w:r>
      <w:r w:rsidR="00AF0F31">
        <w:t xml:space="preserve">würde Auswertung  direkt aus </w:t>
      </w:r>
      <w:proofErr w:type="spellStart"/>
      <w:r w:rsidR="00AF0F31">
        <w:t>Redmine</w:t>
      </w:r>
      <w:proofErr w:type="spellEnd"/>
      <w:r w:rsidR="00AF0F31">
        <w:t xml:space="preserve"> genügen.</w:t>
      </w:r>
    </w:p>
    <w:p w:rsidR="004E7536" w:rsidRDefault="004E7536" w:rsidP="00397A16">
      <w:pPr>
        <w:pStyle w:val="Listenabsatz"/>
        <w:numPr>
          <w:ilvl w:val="0"/>
          <w:numId w:val="7"/>
        </w:numPr>
      </w:pPr>
      <w:r>
        <w:t xml:space="preserve">Abgabetermin </w:t>
      </w:r>
      <w:r w:rsidR="00892AF6">
        <w:t xml:space="preserve">Dokumente Milestone 2 </w:t>
      </w:r>
      <w:r>
        <w:t>Mittwochabend  30.03.2011</w:t>
      </w:r>
    </w:p>
    <w:p w:rsidR="00E34C19" w:rsidRDefault="00E34C19" w:rsidP="00E34C19">
      <w:pPr>
        <w:pStyle w:val="berschrift1"/>
      </w:pPr>
      <w:bookmarkStart w:id="6" w:name="_Toc289175170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9175171"/>
      <w:r>
        <w:t>Elmer Lukas</w:t>
      </w:r>
      <w:bookmarkEnd w:id="7"/>
    </w:p>
    <w:p w:rsidR="00F97E19" w:rsidRDefault="002C2230" w:rsidP="000E267C">
      <w:pPr>
        <w:pStyle w:val="Listenabsatz"/>
        <w:numPr>
          <w:ilvl w:val="0"/>
          <w:numId w:val="5"/>
        </w:numPr>
      </w:pPr>
      <w:r>
        <w:t xml:space="preserve">Operation </w:t>
      </w:r>
      <w:proofErr w:type="spellStart"/>
      <w:r>
        <w:t>Contracts</w:t>
      </w:r>
      <w:proofErr w:type="spellEnd"/>
      <w:r>
        <w:t xml:space="preserve"> anpassen (Startzeitmessung, Materialtyp/Stundeneintragstyp ädern erfassen)</w:t>
      </w:r>
    </w:p>
    <w:p w:rsidR="004F3FE9" w:rsidRDefault="004F3FE9" w:rsidP="004F3FE9">
      <w:pPr>
        <w:pStyle w:val="berschrift2"/>
      </w:pPr>
      <w:bookmarkStart w:id="8" w:name="_Toc289175172"/>
      <w:r>
        <w:t>Heidt Christina</w:t>
      </w:r>
      <w:bookmarkEnd w:id="8"/>
    </w:p>
    <w:p w:rsidR="00A010D2" w:rsidRDefault="00A010D2" w:rsidP="00A010D2">
      <w:pPr>
        <w:pStyle w:val="Listenabsatz"/>
        <w:numPr>
          <w:ilvl w:val="0"/>
          <w:numId w:val="5"/>
        </w:numPr>
      </w:pPr>
    </w:p>
    <w:p w:rsidR="00B53049" w:rsidRDefault="00B53049" w:rsidP="00B53049">
      <w:pPr>
        <w:pStyle w:val="berschrift2"/>
      </w:pPr>
      <w:bookmarkStart w:id="9" w:name="_Toc289175173"/>
      <w:r>
        <w:t>Steiner Diego</w:t>
      </w:r>
      <w:bookmarkEnd w:id="9"/>
    </w:p>
    <w:p w:rsidR="00EA60C8" w:rsidRDefault="008D1436" w:rsidP="00EA60C8">
      <w:pPr>
        <w:pStyle w:val="Listenabsatz"/>
        <w:numPr>
          <w:ilvl w:val="0"/>
          <w:numId w:val="5"/>
        </w:numPr>
      </w:pPr>
      <w:r>
        <w:t>Anpassen Domainmodel (betreffend Ändern von Material)</w:t>
      </w:r>
    </w:p>
    <w:p w:rsidR="00EA60C8" w:rsidRPr="00B53049" w:rsidRDefault="00EA60C8" w:rsidP="00EA60C8">
      <w:pPr>
        <w:pStyle w:val="Listenabsatz"/>
        <w:numPr>
          <w:ilvl w:val="0"/>
          <w:numId w:val="5"/>
        </w:numPr>
      </w:pPr>
      <w:r>
        <w:t>Verwendete Standards allgemeiner definieren</w:t>
      </w:r>
    </w:p>
    <w:p w:rsidR="004F3FE9" w:rsidRDefault="004F3FE9" w:rsidP="004F3FE9">
      <w:pPr>
        <w:pStyle w:val="berschrift2"/>
      </w:pPr>
      <w:bookmarkStart w:id="10" w:name="_Toc289175174"/>
      <w:proofErr w:type="spellStart"/>
      <w:r>
        <w:t>Treichler</w:t>
      </w:r>
      <w:proofErr w:type="spellEnd"/>
      <w:r>
        <w:t xml:space="preserve"> Delia</w:t>
      </w:r>
      <w:bookmarkEnd w:id="10"/>
    </w:p>
    <w:p w:rsidR="004F3FE9" w:rsidRDefault="008D1436" w:rsidP="004F3FE9">
      <w:pPr>
        <w:pStyle w:val="Listenabsatz"/>
        <w:numPr>
          <w:ilvl w:val="0"/>
          <w:numId w:val="5"/>
        </w:numPr>
      </w:pPr>
      <w:r>
        <w:t xml:space="preserve">Google als </w:t>
      </w:r>
      <w:proofErr w:type="spellStart"/>
      <w:r>
        <w:t>Actor</w:t>
      </w:r>
      <w:proofErr w:type="spellEnd"/>
      <w:r>
        <w:t xml:space="preserve"> im </w:t>
      </w:r>
      <w:proofErr w:type="spellStart"/>
      <w:r>
        <w:t>Use</w:t>
      </w:r>
      <w:proofErr w:type="spellEnd"/>
      <w:r>
        <w:t xml:space="preserve"> Case Diagramm hinzufügen</w:t>
      </w:r>
    </w:p>
    <w:p w:rsidR="00EA60C8" w:rsidRPr="004F3FE9" w:rsidRDefault="00EA60C8" w:rsidP="004F3FE9">
      <w:pPr>
        <w:pStyle w:val="Listenabsatz"/>
        <w:numPr>
          <w:ilvl w:val="0"/>
          <w:numId w:val="5"/>
        </w:numPr>
      </w:pPr>
      <w:r>
        <w:t>Zeitauswertung für Team erstellen</w:t>
      </w:r>
    </w:p>
    <w:p w:rsidR="007C6540" w:rsidRDefault="004F3FE9" w:rsidP="000E267C">
      <w:pPr>
        <w:pStyle w:val="berschrift2"/>
      </w:pPr>
      <w:bookmarkStart w:id="11" w:name="_Toc289175175"/>
      <w:r>
        <w:t>Waltenspül Remo</w:t>
      </w:r>
      <w:bookmarkEnd w:id="11"/>
    </w:p>
    <w:p w:rsidR="00142F6F" w:rsidRDefault="009E7E03" w:rsidP="00142F6F">
      <w:pPr>
        <w:pStyle w:val="Listenabsatz"/>
        <w:numPr>
          <w:ilvl w:val="0"/>
          <w:numId w:val="5"/>
        </w:numPr>
      </w:pPr>
      <w:r>
        <w:t xml:space="preserve">SSD Referenz auf </w:t>
      </w:r>
      <w:proofErr w:type="spellStart"/>
      <w:r>
        <w:t>Use</w:t>
      </w:r>
      <w:proofErr w:type="spellEnd"/>
      <w:r>
        <w:t xml:space="preserve"> Cases</w:t>
      </w:r>
    </w:p>
    <w:p w:rsidR="00EA60C8" w:rsidRPr="004F3FE9" w:rsidRDefault="00EA60C8" w:rsidP="00142F6F">
      <w:pPr>
        <w:pStyle w:val="Listenabsatz"/>
        <w:numPr>
          <w:ilvl w:val="0"/>
          <w:numId w:val="5"/>
        </w:numPr>
      </w:pPr>
      <w:r>
        <w:t>Erreichbarkeit bezogen auf Software (</w:t>
      </w:r>
      <w:proofErr w:type="spellStart"/>
      <w:r>
        <w:t>Nichtfunkionale</w:t>
      </w:r>
      <w:proofErr w:type="spellEnd"/>
      <w:r>
        <w:t xml:space="preserve"> Anforderungen)</w:t>
      </w:r>
    </w:p>
    <w:sectPr w:rsidR="00EA60C8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7E4" w:rsidRDefault="00DE17E4" w:rsidP="008F2373">
      <w:pPr>
        <w:spacing w:after="0"/>
      </w:pPr>
      <w:r>
        <w:separator/>
      </w:r>
    </w:p>
  </w:endnote>
  <w:endnote w:type="continuationSeparator" w:id="0">
    <w:p w:rsidR="00DE17E4" w:rsidRDefault="00DE17E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E267C">
      <w:rPr>
        <w:noProof/>
      </w:rPr>
      <w:t>29.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5E378D" w:rsidRPr="005E378D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5E378D" w:rsidRPr="005E378D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7E4" w:rsidRDefault="00DE17E4" w:rsidP="008F2373">
      <w:pPr>
        <w:spacing w:after="0"/>
      </w:pPr>
      <w:r>
        <w:separator/>
      </w:r>
    </w:p>
  </w:footnote>
  <w:footnote w:type="continuationSeparator" w:id="0">
    <w:p w:rsidR="00DE17E4" w:rsidRDefault="00DE17E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565223">
      <w:t xml:space="preserve"> – Sitzungsprotokoll 09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65C3A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BCF5313"/>
    <w:multiLevelType w:val="hybridMultilevel"/>
    <w:tmpl w:val="7506DD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8C"/>
    <w:rsid w:val="000322A3"/>
    <w:rsid w:val="00097AB6"/>
    <w:rsid w:val="000A10EB"/>
    <w:rsid w:val="000B658F"/>
    <w:rsid w:val="000B6E18"/>
    <w:rsid w:val="000D2878"/>
    <w:rsid w:val="000E267C"/>
    <w:rsid w:val="000E71F7"/>
    <w:rsid w:val="000F3DAB"/>
    <w:rsid w:val="001332FD"/>
    <w:rsid w:val="001376A0"/>
    <w:rsid w:val="00137820"/>
    <w:rsid w:val="00142F6F"/>
    <w:rsid w:val="001609C2"/>
    <w:rsid w:val="001D17F5"/>
    <w:rsid w:val="001F1125"/>
    <w:rsid w:val="00223137"/>
    <w:rsid w:val="002525B2"/>
    <w:rsid w:val="0026560F"/>
    <w:rsid w:val="00271336"/>
    <w:rsid w:val="002B287F"/>
    <w:rsid w:val="002B42A7"/>
    <w:rsid w:val="002C2118"/>
    <w:rsid w:val="002C2230"/>
    <w:rsid w:val="002E16A4"/>
    <w:rsid w:val="002E65A6"/>
    <w:rsid w:val="00353578"/>
    <w:rsid w:val="00397A16"/>
    <w:rsid w:val="003A0ADD"/>
    <w:rsid w:val="003A5C55"/>
    <w:rsid w:val="003C3BB7"/>
    <w:rsid w:val="003E40FB"/>
    <w:rsid w:val="003E78CF"/>
    <w:rsid w:val="00407B99"/>
    <w:rsid w:val="00454044"/>
    <w:rsid w:val="004D294B"/>
    <w:rsid w:val="004E7536"/>
    <w:rsid w:val="004F3FE9"/>
    <w:rsid w:val="00547FDF"/>
    <w:rsid w:val="00565223"/>
    <w:rsid w:val="005A3A1D"/>
    <w:rsid w:val="005B081C"/>
    <w:rsid w:val="005E378D"/>
    <w:rsid w:val="005E6C04"/>
    <w:rsid w:val="006156A4"/>
    <w:rsid w:val="00623CEA"/>
    <w:rsid w:val="006357A7"/>
    <w:rsid w:val="00651384"/>
    <w:rsid w:val="006939B6"/>
    <w:rsid w:val="00695F14"/>
    <w:rsid w:val="006B4CD3"/>
    <w:rsid w:val="006C6507"/>
    <w:rsid w:val="006E056D"/>
    <w:rsid w:val="006F2255"/>
    <w:rsid w:val="00741DD6"/>
    <w:rsid w:val="0075029B"/>
    <w:rsid w:val="007537D1"/>
    <w:rsid w:val="00786D9F"/>
    <w:rsid w:val="007A158A"/>
    <w:rsid w:val="007B442E"/>
    <w:rsid w:val="007C6540"/>
    <w:rsid w:val="007D405F"/>
    <w:rsid w:val="008165CA"/>
    <w:rsid w:val="00827522"/>
    <w:rsid w:val="00867722"/>
    <w:rsid w:val="00870C31"/>
    <w:rsid w:val="00871D4C"/>
    <w:rsid w:val="008722E3"/>
    <w:rsid w:val="008722F0"/>
    <w:rsid w:val="00887085"/>
    <w:rsid w:val="00892AF6"/>
    <w:rsid w:val="00893411"/>
    <w:rsid w:val="00894911"/>
    <w:rsid w:val="008A4E18"/>
    <w:rsid w:val="008C54BF"/>
    <w:rsid w:val="008C5A17"/>
    <w:rsid w:val="008D1436"/>
    <w:rsid w:val="008E328B"/>
    <w:rsid w:val="008F2373"/>
    <w:rsid w:val="009030F0"/>
    <w:rsid w:val="00903E39"/>
    <w:rsid w:val="00952B86"/>
    <w:rsid w:val="009A0323"/>
    <w:rsid w:val="009B6E80"/>
    <w:rsid w:val="009D4D37"/>
    <w:rsid w:val="009E7E03"/>
    <w:rsid w:val="009F7B71"/>
    <w:rsid w:val="00A010D2"/>
    <w:rsid w:val="00A06B4F"/>
    <w:rsid w:val="00A44FF2"/>
    <w:rsid w:val="00A53880"/>
    <w:rsid w:val="00A611DF"/>
    <w:rsid w:val="00A614CE"/>
    <w:rsid w:val="00A64646"/>
    <w:rsid w:val="00A8108C"/>
    <w:rsid w:val="00AB51D5"/>
    <w:rsid w:val="00AC342A"/>
    <w:rsid w:val="00AC40CC"/>
    <w:rsid w:val="00AE119D"/>
    <w:rsid w:val="00AF0DB2"/>
    <w:rsid w:val="00AF0F31"/>
    <w:rsid w:val="00B038C9"/>
    <w:rsid w:val="00B10239"/>
    <w:rsid w:val="00B1324E"/>
    <w:rsid w:val="00B53049"/>
    <w:rsid w:val="00B712B5"/>
    <w:rsid w:val="00B71F9F"/>
    <w:rsid w:val="00BB1425"/>
    <w:rsid w:val="00BE6DFC"/>
    <w:rsid w:val="00C14F5B"/>
    <w:rsid w:val="00C22202"/>
    <w:rsid w:val="00C47BE9"/>
    <w:rsid w:val="00C506EE"/>
    <w:rsid w:val="00C72A59"/>
    <w:rsid w:val="00C74BF5"/>
    <w:rsid w:val="00C774C7"/>
    <w:rsid w:val="00C85D28"/>
    <w:rsid w:val="00C9533A"/>
    <w:rsid w:val="00CB0412"/>
    <w:rsid w:val="00CD42C7"/>
    <w:rsid w:val="00CD7C64"/>
    <w:rsid w:val="00CE533D"/>
    <w:rsid w:val="00D504C4"/>
    <w:rsid w:val="00D76DFD"/>
    <w:rsid w:val="00D96578"/>
    <w:rsid w:val="00DE17E4"/>
    <w:rsid w:val="00E13BEF"/>
    <w:rsid w:val="00E216EC"/>
    <w:rsid w:val="00E22264"/>
    <w:rsid w:val="00E26BCF"/>
    <w:rsid w:val="00E34C19"/>
    <w:rsid w:val="00E611C7"/>
    <w:rsid w:val="00E711E0"/>
    <w:rsid w:val="00E860CF"/>
    <w:rsid w:val="00E87169"/>
    <w:rsid w:val="00EA60C8"/>
    <w:rsid w:val="00EE2AB1"/>
    <w:rsid w:val="00F23951"/>
    <w:rsid w:val="00F26A77"/>
    <w:rsid w:val="00F42E13"/>
    <w:rsid w:val="00F50516"/>
    <w:rsid w:val="00F559D6"/>
    <w:rsid w:val="00F9181E"/>
    <w:rsid w:val="00F97E19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33237-3FC4-4375-9FCC-FC5A974A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433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schefe</cp:lastModifiedBy>
  <cp:revision>58</cp:revision>
  <dcterms:created xsi:type="dcterms:W3CDTF">2011-03-28T10:50:00Z</dcterms:created>
  <dcterms:modified xsi:type="dcterms:W3CDTF">2011-03-29T13:18:00Z</dcterms:modified>
</cp:coreProperties>
</file>