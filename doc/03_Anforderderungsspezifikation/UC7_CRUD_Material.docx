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28B" w:rsidRPr="00ED4363" w:rsidRDefault="00232F3E" w:rsidP="00232F3E">
      <w:pPr>
        <w:pStyle w:val="Title"/>
      </w:pPr>
      <w:r w:rsidRPr="00ED4363">
        <w:rPr>
          <w:noProof/>
          <w:lang w:eastAsia="de-CH"/>
        </w:rPr>
        <w:t>UC</w:t>
      </w:r>
      <w:r w:rsidR="00C11DE5">
        <w:rPr>
          <w:noProof/>
          <w:lang w:eastAsia="de-CH"/>
        </w:rPr>
        <w:t>7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 xml:space="preserve">CRUD </w:t>
      </w:r>
      <w:r w:rsidR="00A44FBD">
        <w:rPr>
          <w:noProof/>
          <w:lang w:eastAsia="de-CH"/>
        </w:rPr>
        <w:t>Material</w:t>
      </w:r>
    </w:p>
    <w:p w:rsidR="00A53880" w:rsidRPr="00ED4363" w:rsidRDefault="0075029B" w:rsidP="00E711E0">
      <w:pPr>
        <w:pStyle w:val="Heading1"/>
      </w:pPr>
      <w:bookmarkStart w:id="0" w:name="_Toc289016581"/>
      <w:r w:rsidRPr="00ED4363">
        <w:t>Dokumentinformationen</w:t>
      </w:r>
      <w:bookmarkEnd w:id="0"/>
    </w:p>
    <w:p w:rsidR="00B038C9" w:rsidRPr="00ED4363" w:rsidRDefault="00E711E0" w:rsidP="00B038C9">
      <w:pPr>
        <w:pStyle w:val="Heading2"/>
      </w:pPr>
      <w:bookmarkStart w:id="1" w:name="_Toc289016582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A0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/>
        </w:trPr>
        <w:tc>
          <w:tcPr>
            <w:cnfStyle w:val="001000000000"/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pPr>
              <w:cnfStyle w:val="10000000000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pPr>
              <w:cnfStyle w:val="10000000000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pPr>
              <w:cnfStyle w:val="10000000000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/>
        </w:trPr>
        <w:tc>
          <w:tcPr>
            <w:cnfStyle w:val="001000000000"/>
            <w:tcW w:w="1138" w:type="dxa"/>
          </w:tcPr>
          <w:p w:rsidR="00887085" w:rsidRPr="00ED4363" w:rsidRDefault="00951159" w:rsidP="00A44FBD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A44FBD">
              <w:rPr>
                <w:b w:val="0"/>
              </w:rPr>
              <w:t>7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pPr>
              <w:cnfStyle w:val="00000010000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pPr>
              <w:cnfStyle w:val="00000010000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92265" w:rsidP="00461FE7">
            <w:pPr>
              <w:cnfStyle w:val="000000100000"/>
            </w:pPr>
            <w:r>
              <w:t>SD</w:t>
            </w:r>
          </w:p>
        </w:tc>
      </w:tr>
    </w:tbl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89016583" w:displacedByCustomXml="prev"/>
        <w:p w:rsidR="00A06B4F" w:rsidRPr="00ED4363" w:rsidRDefault="00A06B4F" w:rsidP="00A06B4F">
          <w:pPr>
            <w:pStyle w:val="Heading2"/>
          </w:pPr>
          <w:r w:rsidRPr="00ED4363">
            <w:t>Inhaltsverzeichnis</w:t>
          </w:r>
          <w:bookmarkStart w:id="3" w:name="_GoBack"/>
          <w:bookmarkEnd w:id="2"/>
          <w:bookmarkEnd w:id="3"/>
        </w:p>
        <w:p w:rsidR="005A6D30" w:rsidRDefault="00654231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654231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654231">
            <w:rPr>
              <w:b w:val="0"/>
            </w:rPr>
            <w:fldChar w:fldCharType="separate"/>
          </w:r>
          <w:hyperlink w:anchor="_Toc289016581" w:history="1">
            <w:r w:rsidR="005A6D30" w:rsidRPr="00A11104">
              <w:rPr>
                <w:rStyle w:val="Hyperlink"/>
                <w:noProof/>
              </w:rPr>
              <w:t>1</w:t>
            </w:r>
            <w:r w:rsidR="005A6D30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A6D30" w:rsidRPr="00A11104">
              <w:rPr>
                <w:rStyle w:val="Hyperlink"/>
                <w:noProof/>
              </w:rPr>
              <w:t>Dokumentinformationen</w:t>
            </w:r>
            <w:r w:rsidR="005A6D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6D30">
              <w:rPr>
                <w:noProof/>
                <w:webHidden/>
              </w:rPr>
              <w:instrText xml:space="preserve"> PAGEREF _Toc289016581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6D3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D30" w:rsidRDefault="0065423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16582" w:history="1">
            <w:r w:rsidR="005A6D30" w:rsidRPr="00A11104">
              <w:rPr>
                <w:rStyle w:val="Hyperlink"/>
                <w:noProof/>
              </w:rPr>
              <w:t>1.1</w:t>
            </w:r>
            <w:r w:rsidR="005A6D30">
              <w:rPr>
                <w:noProof/>
                <w:sz w:val="22"/>
                <w:szCs w:val="22"/>
                <w:lang w:eastAsia="de-CH"/>
              </w:rPr>
              <w:tab/>
            </w:r>
            <w:r w:rsidR="005A6D30" w:rsidRPr="00A11104">
              <w:rPr>
                <w:rStyle w:val="Hyperlink"/>
                <w:noProof/>
              </w:rPr>
              <w:t>Änderungsgeschichte</w:t>
            </w:r>
            <w:r w:rsidR="005A6D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6D30">
              <w:rPr>
                <w:noProof/>
                <w:webHidden/>
              </w:rPr>
              <w:instrText xml:space="preserve"> PAGEREF _Toc289016582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6D3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D30" w:rsidRDefault="0065423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16583" w:history="1">
            <w:r w:rsidR="005A6D30" w:rsidRPr="00A11104">
              <w:rPr>
                <w:rStyle w:val="Hyperlink"/>
                <w:noProof/>
              </w:rPr>
              <w:t>1.2</w:t>
            </w:r>
            <w:r w:rsidR="005A6D30">
              <w:rPr>
                <w:noProof/>
                <w:sz w:val="22"/>
                <w:szCs w:val="22"/>
                <w:lang w:eastAsia="de-CH"/>
              </w:rPr>
              <w:tab/>
            </w:r>
            <w:r w:rsidR="005A6D30" w:rsidRPr="00A11104">
              <w:rPr>
                <w:rStyle w:val="Hyperlink"/>
                <w:noProof/>
              </w:rPr>
              <w:t>Inhaltsverzeichnis</w:t>
            </w:r>
            <w:r w:rsidR="005A6D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6D30">
              <w:rPr>
                <w:noProof/>
                <w:webHidden/>
              </w:rPr>
              <w:instrText xml:space="preserve"> PAGEREF _Toc289016583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6D3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D30" w:rsidRDefault="00654231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16584" w:history="1">
            <w:r w:rsidR="005A6D30" w:rsidRPr="00A11104">
              <w:rPr>
                <w:rStyle w:val="Hyperlink"/>
                <w:noProof/>
                <w:lang w:val="en-GB"/>
              </w:rPr>
              <w:t>2</w:t>
            </w:r>
            <w:r w:rsidR="005A6D30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A6D30" w:rsidRPr="00A11104">
              <w:rPr>
                <w:rStyle w:val="Hyperlink"/>
                <w:noProof/>
                <w:lang w:val="en-GB"/>
              </w:rPr>
              <w:t>Use Case UC7 CRUD Material</w:t>
            </w:r>
            <w:r w:rsidR="005A6D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6D30">
              <w:rPr>
                <w:noProof/>
                <w:webHidden/>
              </w:rPr>
              <w:instrText xml:space="preserve"> PAGEREF _Toc289016584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6D3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654231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232F3E" w:rsidP="006156A4">
      <w:pPr>
        <w:pStyle w:val="Heading1"/>
        <w:rPr>
          <w:lang w:val="en-GB"/>
        </w:rPr>
      </w:pPr>
      <w:bookmarkStart w:id="4" w:name="_Toc289016584"/>
      <w:r w:rsidRPr="00547D78">
        <w:rPr>
          <w:lang w:val="en-GB"/>
        </w:rPr>
        <w:t>Use Case</w:t>
      </w:r>
      <w:r w:rsidR="003B6922" w:rsidRPr="00547D78">
        <w:rPr>
          <w:lang w:val="en-GB"/>
        </w:rPr>
        <w:t xml:space="preserve"> UC</w:t>
      </w:r>
      <w:r w:rsidR="00C11DE5">
        <w:rPr>
          <w:lang w:val="en-GB"/>
        </w:rPr>
        <w:t>7</w:t>
      </w:r>
      <w:r w:rsidR="003B6922"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r w:rsidR="00DE22CA" w:rsidRPr="00547D78">
        <w:rPr>
          <w:lang w:val="en-GB"/>
        </w:rPr>
        <w:t xml:space="preserve"> </w:t>
      </w:r>
      <w:r w:rsidR="00A44FBD">
        <w:rPr>
          <w:lang w:val="en-GB"/>
        </w:rPr>
        <w:t>Material</w:t>
      </w:r>
      <w:bookmarkEnd w:id="4"/>
    </w:p>
    <w:tbl>
      <w:tblPr>
        <w:tblStyle w:val="MediumShading1-Accent11"/>
        <w:tblW w:w="0" w:type="auto"/>
        <w:tblLook w:val="0480"/>
      </w:tblPr>
      <w:tblGrid>
        <w:gridCol w:w="2518"/>
        <w:gridCol w:w="6694"/>
      </w:tblGrid>
      <w:tr w:rsidR="00AA6EBE" w:rsidTr="00CB012B">
        <w:trPr>
          <w:cnfStyle w:val="000000100000"/>
        </w:trPr>
        <w:tc>
          <w:tcPr>
            <w:cnfStyle w:val="00100000000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/>
            </w:pPr>
            <w:r w:rsidRPr="00ED4363">
              <w:t>Fully dressed</w:t>
            </w:r>
          </w:p>
        </w:tc>
      </w:tr>
      <w:tr w:rsidR="00AA6EBE" w:rsidTr="00CB012B">
        <w:trPr>
          <w:cnfStyle w:val="000000010000"/>
        </w:trPr>
        <w:tc>
          <w:tcPr>
            <w:cnfStyle w:val="001000000000"/>
            <w:tcW w:w="2518" w:type="dxa"/>
          </w:tcPr>
          <w:p w:rsidR="00AA6EBE" w:rsidRDefault="00AA6EBE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AA6EBE" w:rsidRDefault="00AA6EBE" w:rsidP="003B6922">
            <w:pPr>
              <w:cnfStyle w:val="000000010000"/>
            </w:pPr>
            <w:r w:rsidRPr="00537A7C">
              <w:rPr>
                <w:lang w:val="en-GB"/>
              </w:rPr>
              <w:t>Sekretärin</w:t>
            </w:r>
          </w:p>
        </w:tc>
      </w:tr>
      <w:tr w:rsidR="00537A7C" w:rsidTr="00CB012B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CB012B">
        <w:trPr>
          <w:cnfStyle w:val="000000010000"/>
        </w:trPr>
        <w:tc>
          <w:tcPr>
            <w:cnfStyle w:val="00100000000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A44FBD">
            <w:pPr>
              <w:tabs>
                <w:tab w:val="left" w:pos="2410"/>
              </w:tabs>
              <w:ind w:left="2124" w:hanging="2124"/>
              <w:cnfStyle w:val="000000010000"/>
            </w:pPr>
            <w:r>
              <w:t xml:space="preserve">Kann schnell </w:t>
            </w:r>
            <w:r w:rsidR="00A44FBD">
              <w:t>Material</w:t>
            </w:r>
            <w:r>
              <w:t xml:space="preserve"> neu anlegen und verwalten</w:t>
            </w:r>
          </w:p>
        </w:tc>
      </w:tr>
      <w:tr w:rsidR="00AA6EBE" w:rsidTr="00CB012B">
        <w:trPr>
          <w:cnfStyle w:val="000000100000"/>
        </w:trPr>
        <w:tc>
          <w:tcPr>
            <w:cnfStyle w:val="00100000000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A44FBD">
            <w:pPr>
              <w:cnfStyle w:val="000000100000"/>
              <w:rPr>
                <w:i/>
              </w:rPr>
            </w:pPr>
            <w:r w:rsidRPr="00991B04">
              <w:t>Üb</w:t>
            </w:r>
            <w:r>
              <w:t xml:space="preserve">ersicht über </w:t>
            </w:r>
            <w:r w:rsidR="00A44FBD">
              <w:t>Materialien, die Aufträgen zugewiesen werden können</w:t>
            </w:r>
          </w:p>
        </w:tc>
      </w:tr>
      <w:tr w:rsidR="00AA2E17" w:rsidTr="00CB012B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AA2E17" w:rsidRPr="00B00E1A" w:rsidRDefault="00AA2E17" w:rsidP="003B6922">
            <w:r w:rsidRPr="00B00E1A">
              <w:t>Preconditions</w:t>
            </w:r>
          </w:p>
        </w:tc>
      </w:tr>
      <w:tr w:rsidR="00E45D5D" w:rsidTr="00CB012B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E45D5D" w:rsidRPr="00B00E1A" w:rsidRDefault="00E45D5D" w:rsidP="00F80625">
            <w:pPr>
              <w:pStyle w:val="ListParagraph"/>
              <w:numPr>
                <w:ilvl w:val="0"/>
                <w:numId w:val="31"/>
              </w:numPr>
              <w:rPr>
                <w:b w:val="0"/>
              </w:rPr>
            </w:pPr>
            <w:r w:rsidRPr="00B00E1A">
              <w:rPr>
                <w:b w:val="0"/>
              </w:rPr>
              <w:t>Sekret</w:t>
            </w:r>
            <w:r w:rsidR="00F34B85">
              <w:rPr>
                <w:b w:val="0"/>
              </w:rPr>
              <w:t>ärin ist bei System registriert</w:t>
            </w:r>
          </w:p>
          <w:p w:rsidR="00E45D5D" w:rsidRPr="00E45D5D" w:rsidRDefault="00E45D5D" w:rsidP="00F80625">
            <w:pPr>
              <w:pStyle w:val="ListParagraph"/>
              <w:numPr>
                <w:ilvl w:val="0"/>
                <w:numId w:val="31"/>
              </w:numPr>
            </w:pPr>
            <w:r w:rsidRPr="00B00E1A">
              <w:rPr>
                <w:b w:val="0"/>
              </w:rPr>
              <w:t>Sekretärin ist bei System angemeldet (UC5)</w:t>
            </w:r>
          </w:p>
        </w:tc>
      </w:tr>
      <w:tr w:rsidR="00F80625" w:rsidTr="00CB012B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80625" w:rsidRPr="00B00E1A" w:rsidRDefault="00F80625" w:rsidP="00F80625">
            <w:pPr>
              <w:rPr>
                <w:b w:val="0"/>
              </w:rPr>
            </w:pPr>
            <w:r w:rsidRPr="00B00E1A">
              <w:rPr>
                <w:b w:val="0"/>
              </w:rPr>
              <w:t>Success Guarantee (Postconditions)</w:t>
            </w:r>
          </w:p>
        </w:tc>
      </w:tr>
      <w:tr w:rsidR="00F80625" w:rsidTr="00CB012B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Create</w:t>
            </w:r>
          </w:p>
          <w:p w:rsidR="00A63DF9" w:rsidRDefault="006156A9" w:rsidP="00A63DF9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Materi</w:t>
            </w:r>
            <w:r w:rsidR="00381887">
              <w:rPr>
                <w:b w:val="0"/>
              </w:rPr>
              <w:t>a</w:t>
            </w:r>
            <w:r>
              <w:rPr>
                <w:b w:val="0"/>
              </w:rPr>
              <w:t>l</w:t>
            </w:r>
            <w:r w:rsidR="00F34B85">
              <w:rPr>
                <w:b w:val="0"/>
              </w:rPr>
              <w:t xml:space="preserve"> wurde erstellt</w:t>
            </w:r>
          </w:p>
          <w:p w:rsidR="00F34B85" w:rsidRDefault="00F34B85" w:rsidP="00F34B85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F34B85" w:rsidRPr="00F34B85" w:rsidRDefault="006156A9" w:rsidP="00F34B85">
            <w:pPr>
              <w:pStyle w:val="ListParagraph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Materialien</w:t>
            </w:r>
            <w:r w:rsidR="00F34B85">
              <w:rPr>
                <w:b w:val="0"/>
              </w:rPr>
              <w:t xml:space="preserve"> wurden angezeigt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Update</w:t>
            </w:r>
          </w:p>
          <w:p w:rsidR="00A63DF9" w:rsidRPr="00B00E1A" w:rsidRDefault="006156A9" w:rsidP="00A63DF9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Material</w:t>
            </w:r>
            <w:r w:rsidR="00A63DF9" w:rsidRPr="00B00E1A">
              <w:rPr>
                <w:b w:val="0"/>
              </w:rPr>
              <w:t xml:space="preserve"> wurde gespeicher</w:t>
            </w:r>
            <w:r w:rsidR="00F34B85">
              <w:rPr>
                <w:b w:val="0"/>
              </w:rPr>
              <w:t>t, Änderungen wurden übernommen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Delete</w:t>
            </w:r>
          </w:p>
          <w:p w:rsidR="00F80625" w:rsidRPr="00A63DF9" w:rsidRDefault="006156A9" w:rsidP="006156A9">
            <w:pPr>
              <w:pStyle w:val="ListParagraph"/>
              <w:numPr>
                <w:ilvl w:val="0"/>
                <w:numId w:val="20"/>
              </w:numPr>
            </w:pPr>
            <w:r>
              <w:rPr>
                <w:b w:val="0"/>
              </w:rPr>
              <w:t>Materiel</w:t>
            </w:r>
            <w:r w:rsidR="00A63DF9" w:rsidRPr="00B00E1A">
              <w:rPr>
                <w:b w:val="0"/>
              </w:rPr>
              <w:t xml:space="preserve"> wurde auf </w:t>
            </w:r>
            <w:r>
              <w:rPr>
                <w:b w:val="0"/>
              </w:rPr>
              <w:t>gelöscht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80"/>
      </w:tblPr>
      <w:tblGrid>
        <w:gridCol w:w="5495"/>
        <w:gridCol w:w="3717"/>
      </w:tblGrid>
      <w:tr w:rsidR="006E2AFC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>Main Success Scenario</w:t>
            </w:r>
            <w:r>
              <w:t xml:space="preserve"> Create</w:t>
            </w:r>
          </w:p>
        </w:tc>
      </w:tr>
      <w:tr w:rsidR="0060355C" w:rsidTr="00F34B85">
        <w:trPr>
          <w:cnfStyle w:val="000000010000"/>
        </w:trPr>
        <w:tc>
          <w:tcPr>
            <w:cnfStyle w:val="00100000000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60355C">
            <w:pPr>
              <w:cnfStyle w:val="000000010000"/>
            </w:pPr>
            <w:r>
              <w:t>System</w:t>
            </w:r>
          </w:p>
        </w:tc>
      </w:tr>
      <w:tr w:rsidR="0060355C" w:rsidTr="00F34B85">
        <w:trPr>
          <w:cnfStyle w:val="000000100000"/>
        </w:trPr>
        <w:tc>
          <w:tcPr>
            <w:cnfStyle w:val="001000000000"/>
            <w:tcW w:w="5495" w:type="dxa"/>
          </w:tcPr>
          <w:p w:rsidR="0060355C" w:rsidRPr="00B00E1A" w:rsidRDefault="000071C7" w:rsidP="00800F8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800F86">
              <w:rPr>
                <w:b w:val="0"/>
              </w:rPr>
              <w:t>Sekretärin erstellt neues</w:t>
            </w:r>
            <w:r w:rsidR="0060355C" w:rsidRPr="00B00E1A">
              <w:rPr>
                <w:b w:val="0"/>
              </w:rPr>
              <w:t xml:space="preserve"> </w:t>
            </w:r>
            <w:r w:rsidR="00800F86">
              <w:rPr>
                <w:b w:val="0"/>
              </w:rPr>
              <w:t xml:space="preserve">Material </w:t>
            </w:r>
            <w:r w:rsidR="00147F0B">
              <w:rPr>
                <w:b w:val="0"/>
              </w:rPr>
              <w:t xml:space="preserve">mit </w:t>
            </w:r>
            <w:r w:rsidR="00800F86">
              <w:rPr>
                <w:b w:val="0"/>
              </w:rPr>
              <w:t>Katalognummer, Beschreibung, Dimension und Preis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100000"/>
            </w:pPr>
          </w:p>
          <w:p w:rsidR="00F34B85" w:rsidRDefault="00F34B85" w:rsidP="00576B63">
            <w:pPr>
              <w:tabs>
                <w:tab w:val="left" w:pos="317"/>
              </w:tabs>
              <w:cnfStyle w:val="000000100000"/>
            </w:pPr>
          </w:p>
          <w:p w:rsidR="0060355C" w:rsidRPr="00D85BF5" w:rsidRDefault="00461FE7" w:rsidP="00800F86">
            <w:pPr>
              <w:tabs>
                <w:tab w:val="left" w:pos="317"/>
              </w:tabs>
              <w:ind w:left="317" w:hanging="317"/>
              <w:cnfStyle w:val="000000100000"/>
            </w:pPr>
            <w:r>
              <w:t>2.</w:t>
            </w:r>
            <w:r>
              <w:tab/>
              <w:t>System erfasst neue</w:t>
            </w:r>
            <w:r w:rsidR="00800F86">
              <w:t>s Material</w:t>
            </w:r>
          </w:p>
        </w:tc>
      </w:tr>
      <w:tr w:rsidR="00326772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5B6107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F34B85">
        <w:trPr>
          <w:cnfStyle w:val="000000100000"/>
        </w:trPr>
        <w:tc>
          <w:tcPr>
            <w:cnfStyle w:val="00100000000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/>
            </w:pPr>
            <w:r w:rsidRPr="00F34B85">
              <w:t>System</w:t>
            </w:r>
          </w:p>
        </w:tc>
      </w:tr>
      <w:tr w:rsidR="0060355C" w:rsidTr="00F34B85">
        <w:trPr>
          <w:cnfStyle w:val="000000010000"/>
        </w:trPr>
        <w:tc>
          <w:tcPr>
            <w:cnfStyle w:val="001000000000"/>
            <w:tcW w:w="5495" w:type="dxa"/>
          </w:tcPr>
          <w:p w:rsidR="0060355C" w:rsidRPr="00B00E1A" w:rsidRDefault="000071C7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Die Sekretärin wählt </w:t>
            </w:r>
            <w:r w:rsidR="00C040FE">
              <w:rPr>
                <w:b w:val="0"/>
              </w:rPr>
              <w:t>ein Material</w:t>
            </w:r>
            <w:r w:rsidR="0060355C" w:rsidRPr="00B00E1A">
              <w:rPr>
                <w:b w:val="0"/>
              </w:rPr>
              <w:t xml:space="preserve"> aus und bearbeitet diese</w:t>
            </w:r>
            <w:r w:rsidR="00C040FE">
              <w:rPr>
                <w:b w:val="0"/>
              </w:rPr>
              <w:t>s</w:t>
            </w:r>
          </w:p>
        </w:tc>
        <w:tc>
          <w:tcPr>
            <w:tcW w:w="3717" w:type="dxa"/>
          </w:tcPr>
          <w:p w:rsidR="00F34B85" w:rsidRPr="00F34B85" w:rsidRDefault="00F34B85">
            <w:pPr>
              <w:cnfStyle w:val="000000010000"/>
            </w:pPr>
          </w:p>
          <w:p w:rsidR="0060355C" w:rsidRPr="00F34B85" w:rsidRDefault="00660C58" w:rsidP="00C040FE">
            <w:pPr>
              <w:tabs>
                <w:tab w:val="left" w:pos="317"/>
              </w:tabs>
              <w:ind w:left="317" w:hanging="317"/>
              <w:cnfStyle w:val="00000001000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0463B5">
              <w:t xml:space="preserve">ändert </w:t>
            </w:r>
            <w:r w:rsidR="00C040FE">
              <w:t>Material</w:t>
            </w:r>
          </w:p>
        </w:tc>
      </w:tr>
      <w:tr w:rsidR="00D520D4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D520D4" w:rsidRPr="000071C7" w:rsidRDefault="00D520D4" w:rsidP="00D520D4">
            <w:r w:rsidRPr="000071C7">
              <w:t>Extensions Update</w:t>
            </w:r>
          </w:p>
        </w:tc>
      </w:tr>
      <w:tr w:rsidR="001A4EAE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  <w:tr w:rsidR="001A4EAE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1A4EAE" w:rsidRPr="00B00E1A" w:rsidRDefault="001A4EAE" w:rsidP="00D520D4">
            <w:r w:rsidRPr="00B00E1A">
              <w:t>Main Success Scenario Delete</w:t>
            </w:r>
          </w:p>
        </w:tc>
      </w:tr>
      <w:tr w:rsidR="0060355C" w:rsidTr="00F34B85">
        <w:trPr>
          <w:cnfStyle w:val="000000010000"/>
        </w:trPr>
        <w:tc>
          <w:tcPr>
            <w:cnfStyle w:val="00100000000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010000"/>
            </w:pPr>
            <w:r w:rsidRPr="00F34B85">
              <w:t>System</w:t>
            </w:r>
          </w:p>
        </w:tc>
      </w:tr>
      <w:tr w:rsidR="0060355C" w:rsidTr="00F34B85">
        <w:trPr>
          <w:cnfStyle w:val="000000100000"/>
        </w:trPr>
        <w:tc>
          <w:tcPr>
            <w:cnfStyle w:val="001000000000"/>
            <w:tcW w:w="5495" w:type="dxa"/>
          </w:tcPr>
          <w:p w:rsidR="0060355C" w:rsidRPr="00B00E1A" w:rsidRDefault="00D24AF8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C040FE" w:rsidRPr="00B00E1A">
              <w:rPr>
                <w:b w:val="0"/>
              </w:rPr>
              <w:t xml:space="preserve">Die Sekretärin wählt </w:t>
            </w:r>
            <w:r w:rsidR="00C040FE">
              <w:rPr>
                <w:b w:val="0"/>
              </w:rPr>
              <w:t>ein Material</w:t>
            </w:r>
            <w:r w:rsidR="00C040FE" w:rsidRPr="00B00E1A">
              <w:rPr>
                <w:b w:val="0"/>
              </w:rPr>
              <w:t xml:space="preserve"> aus und </w:t>
            </w:r>
            <w:r w:rsidR="0060355C" w:rsidRPr="00B00E1A">
              <w:rPr>
                <w:b w:val="0"/>
              </w:rPr>
              <w:t xml:space="preserve">löscht </w:t>
            </w:r>
            <w:r w:rsidR="00C040FE">
              <w:rPr>
                <w:b w:val="0"/>
              </w:rPr>
              <w:t>dieses</w:t>
            </w:r>
          </w:p>
        </w:tc>
        <w:tc>
          <w:tcPr>
            <w:tcW w:w="3717" w:type="dxa"/>
          </w:tcPr>
          <w:p w:rsidR="00EA23DA" w:rsidRPr="00F34B85" w:rsidRDefault="00EA23DA" w:rsidP="00D24AF8">
            <w:pPr>
              <w:tabs>
                <w:tab w:val="left" w:pos="317"/>
              </w:tabs>
              <w:cnfStyle w:val="000000100000"/>
            </w:pPr>
          </w:p>
          <w:p w:rsidR="0060355C" w:rsidRPr="00F34B85" w:rsidRDefault="00D24AF8" w:rsidP="005A2FC2">
            <w:pPr>
              <w:tabs>
                <w:tab w:val="left" w:pos="317"/>
              </w:tabs>
              <w:ind w:left="317" w:hanging="317"/>
              <w:cnfStyle w:val="000000100000"/>
            </w:pPr>
            <w:r w:rsidRPr="00F34B85">
              <w:t>2</w:t>
            </w:r>
            <w:r w:rsidR="00F34B85" w:rsidRPr="00F34B85">
              <w:t>.</w:t>
            </w:r>
            <w:r w:rsidR="00F34B85" w:rsidRPr="00F34B85">
              <w:tab/>
              <w:t>System</w:t>
            </w:r>
            <w:r w:rsidR="00D30072" w:rsidRPr="00F34B85">
              <w:t xml:space="preserve"> </w:t>
            </w:r>
            <w:r w:rsidR="005A2FC2">
              <w:t>löscht Material</w:t>
            </w:r>
          </w:p>
        </w:tc>
      </w:tr>
      <w:tr w:rsidR="002528DB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2528DB" w:rsidRPr="00B00E1A" w:rsidRDefault="00027B19" w:rsidP="002528DB">
            <w:r w:rsidRPr="00B00E1A">
              <w:t>Extensions Delete</w:t>
            </w:r>
          </w:p>
        </w:tc>
      </w:tr>
      <w:tr w:rsidR="002528DB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2528DB" w:rsidRPr="00D24AF8" w:rsidRDefault="002528DB" w:rsidP="002528DB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RPr="00B00E1A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Main Success Scenario </w:t>
            </w:r>
            <w:r>
              <w:t>List</w:t>
            </w:r>
          </w:p>
        </w:tc>
      </w:tr>
      <w:tr w:rsidR="00F34B85" w:rsidRPr="00B00E1A" w:rsidTr="00F34B85">
        <w:trPr>
          <w:cnfStyle w:val="000000100000"/>
        </w:trPr>
        <w:tc>
          <w:tcPr>
            <w:cnfStyle w:val="001000000000"/>
            <w:tcW w:w="5495" w:type="dxa"/>
          </w:tcPr>
          <w:p w:rsidR="00F34B85" w:rsidRPr="00B00E1A" w:rsidRDefault="00F34B85" w:rsidP="00461FE7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cnfStyle w:val="000000100000"/>
            </w:pPr>
            <w:r w:rsidRPr="00F34B85">
              <w:t>System</w:t>
            </w:r>
          </w:p>
        </w:tc>
      </w:tr>
      <w:tr w:rsidR="00F34B85" w:rsidRPr="0060355C" w:rsidTr="00F34B85">
        <w:trPr>
          <w:cnfStyle w:val="000000010000"/>
        </w:trPr>
        <w:tc>
          <w:tcPr>
            <w:cnfStyle w:val="001000000000"/>
            <w:tcW w:w="5495" w:type="dxa"/>
          </w:tcPr>
          <w:p w:rsidR="00F34B85" w:rsidRPr="00B00E1A" w:rsidRDefault="00F34B85" w:rsidP="00026A67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>
              <w:rPr>
                <w:b w:val="0"/>
              </w:rPr>
              <w:t xml:space="preserve">Benutzer lässt sich </w:t>
            </w:r>
            <w:r w:rsidRPr="002116A0">
              <w:rPr>
                <w:b w:val="0"/>
              </w:rPr>
              <w:t xml:space="preserve">Liste der </w:t>
            </w:r>
            <w:r w:rsidR="00026A67">
              <w:rPr>
                <w:b w:val="0"/>
              </w:rPr>
              <w:t>Materialien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tabs>
                <w:tab w:val="left" w:pos="317"/>
              </w:tabs>
              <w:cnfStyle w:val="000000010000"/>
            </w:pPr>
          </w:p>
          <w:p w:rsidR="00F34B85" w:rsidRPr="00F34B85" w:rsidRDefault="00F34B85" w:rsidP="00026A67">
            <w:pPr>
              <w:tabs>
                <w:tab w:val="left" w:pos="317"/>
              </w:tabs>
              <w:ind w:left="317" w:hanging="317"/>
              <w:cnfStyle w:val="000000010000"/>
            </w:pPr>
            <w:r w:rsidRPr="00F34B85">
              <w:t>2.</w:t>
            </w:r>
            <w:r w:rsidRPr="00F34B85">
              <w:tab/>
              <w:t xml:space="preserve">System zeigt Liste der </w:t>
            </w:r>
            <w:r w:rsidR="00026A67">
              <w:t>Materialien</w:t>
            </w:r>
            <w:r w:rsidRPr="00F34B85">
              <w:t xml:space="preserve"> an</w:t>
            </w:r>
          </w:p>
        </w:tc>
      </w:tr>
      <w:tr w:rsidR="00F34B85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Extensions </w:t>
            </w:r>
            <w:r>
              <w:t>List</w:t>
            </w:r>
          </w:p>
        </w:tc>
      </w:tr>
      <w:tr w:rsidR="00F34B85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D24AF8" w:rsidRDefault="00F34B85" w:rsidP="00461FE7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2528DB">
            <w:r w:rsidRPr="008F32DB">
              <w:t>Special Requirements</w:t>
            </w:r>
          </w:p>
        </w:tc>
      </w:tr>
      <w:tr w:rsidR="00F34B85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46312F" w:rsidRDefault="00026A67" w:rsidP="0046312F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34B85" w:rsidRPr="00A44FBD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2528DB">
            <w:r w:rsidRPr="00B00E1A">
              <w:t>Frequency of Occurrence</w:t>
            </w:r>
          </w:p>
        </w:tc>
      </w:tr>
      <w:tr w:rsidR="00F34B85" w:rsidRPr="002528DB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026A67" w:rsidP="002528DB">
            <w:pPr>
              <w:rPr>
                <w:b w:val="0"/>
              </w:rPr>
            </w:pPr>
            <w:r>
              <w:rPr>
                <w:b w:val="0"/>
              </w:rPr>
              <w:t>Mehrmals Monatlich (10-15mal)</w:t>
            </w:r>
          </w:p>
        </w:tc>
      </w:tr>
      <w:tr w:rsidR="00F34B85" w:rsidRPr="002528DB" w:rsidTr="00F34B85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2528DB">
            <w:r w:rsidRPr="00B00E1A">
              <w:t>Open Issues</w:t>
            </w:r>
          </w:p>
        </w:tc>
      </w:tr>
      <w:tr w:rsidR="00F34B85" w:rsidRPr="002528DB" w:rsidTr="00F34B85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A55" w:rsidRDefault="009B7A55" w:rsidP="008F2373">
      <w:pPr>
        <w:spacing w:after="0"/>
      </w:pPr>
      <w:r>
        <w:separator/>
      </w:r>
    </w:p>
  </w:endnote>
  <w:endnote w:type="continuationSeparator" w:id="1">
    <w:p w:rsidR="009B7A55" w:rsidRDefault="009B7A55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FE7" w:rsidRDefault="00461FE7">
    <w:pPr>
      <w:pStyle w:val="Footer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fldSimple w:instr=" DATE  \@ &quot;d. MMMM yyyy&quot;  \* MERGEFORMAT ">
      <w:r w:rsidR="00381887">
        <w:rPr>
          <w:noProof/>
        </w:rPr>
        <w:t>27. März 2011</w:t>
      </w:r>
    </w:fldSimple>
    <w:r>
      <w:tab/>
    </w:r>
    <w:r>
      <w:rPr>
        <w:lang w:val="de-DE"/>
      </w:rPr>
      <w:t xml:space="preserve">Seite </w:t>
    </w:r>
    <w:r w:rsidR="00654231">
      <w:rPr>
        <w:b/>
      </w:rPr>
      <w:fldChar w:fldCharType="begin"/>
    </w:r>
    <w:r>
      <w:rPr>
        <w:b/>
      </w:rPr>
      <w:instrText>PAGE  \* Arabic  \* MERGEFORMAT</w:instrText>
    </w:r>
    <w:r w:rsidR="00654231">
      <w:rPr>
        <w:b/>
      </w:rPr>
      <w:fldChar w:fldCharType="separate"/>
    </w:r>
    <w:r w:rsidR="00381887" w:rsidRPr="00381887">
      <w:rPr>
        <w:b/>
        <w:noProof/>
        <w:lang w:val="de-DE"/>
      </w:rPr>
      <w:t>2</w:t>
    </w:r>
    <w:r w:rsidR="00654231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381887" w:rsidRPr="00381887">
        <w:rPr>
          <w:b/>
          <w:noProof/>
          <w:lang w:val="de-DE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A55" w:rsidRDefault="009B7A55" w:rsidP="008F2373">
      <w:pPr>
        <w:spacing w:after="0"/>
      </w:pPr>
      <w:r>
        <w:separator/>
      </w:r>
    </w:p>
  </w:footnote>
  <w:footnote w:type="continuationSeparator" w:id="1">
    <w:p w:rsidR="009B7A55" w:rsidRDefault="009B7A55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FE7" w:rsidRDefault="00461FE7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</w:t>
    </w:r>
    <w:r w:rsidR="00C11DE5">
      <w:t>7</w:t>
    </w:r>
    <w:r>
      <w:t xml:space="preserve"> CRUD </w:t>
    </w:r>
    <w:r w:rsidR="00A44FBD">
      <w:t>Material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40E4"/>
    <w:rsid w:val="00002E58"/>
    <w:rsid w:val="00004324"/>
    <w:rsid w:val="000071C7"/>
    <w:rsid w:val="000169B8"/>
    <w:rsid w:val="00023849"/>
    <w:rsid w:val="000245AF"/>
    <w:rsid w:val="00026A67"/>
    <w:rsid w:val="0002719F"/>
    <w:rsid w:val="000277CB"/>
    <w:rsid w:val="00027B19"/>
    <w:rsid w:val="00030DA5"/>
    <w:rsid w:val="00036B6D"/>
    <w:rsid w:val="0003733E"/>
    <w:rsid w:val="0004152D"/>
    <w:rsid w:val="000463B5"/>
    <w:rsid w:val="00066C46"/>
    <w:rsid w:val="00070F79"/>
    <w:rsid w:val="00077A81"/>
    <w:rsid w:val="000821B3"/>
    <w:rsid w:val="0009218C"/>
    <w:rsid w:val="00096B99"/>
    <w:rsid w:val="00097AB6"/>
    <w:rsid w:val="000A22C3"/>
    <w:rsid w:val="000A2C34"/>
    <w:rsid w:val="000A7387"/>
    <w:rsid w:val="000B0E01"/>
    <w:rsid w:val="000B658F"/>
    <w:rsid w:val="000C597B"/>
    <w:rsid w:val="000D0625"/>
    <w:rsid w:val="000D0D79"/>
    <w:rsid w:val="000E185C"/>
    <w:rsid w:val="000E71F7"/>
    <w:rsid w:val="00101881"/>
    <w:rsid w:val="00102434"/>
    <w:rsid w:val="001064E4"/>
    <w:rsid w:val="00107D18"/>
    <w:rsid w:val="00112639"/>
    <w:rsid w:val="0011560E"/>
    <w:rsid w:val="00116580"/>
    <w:rsid w:val="00117F39"/>
    <w:rsid w:val="00125FBF"/>
    <w:rsid w:val="00137BD1"/>
    <w:rsid w:val="00147F0B"/>
    <w:rsid w:val="001529E8"/>
    <w:rsid w:val="0015644E"/>
    <w:rsid w:val="001609C2"/>
    <w:rsid w:val="00162DBE"/>
    <w:rsid w:val="00163CD6"/>
    <w:rsid w:val="001800A3"/>
    <w:rsid w:val="001840E4"/>
    <w:rsid w:val="00187D09"/>
    <w:rsid w:val="001913A6"/>
    <w:rsid w:val="00192265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12C39"/>
    <w:rsid w:val="00220900"/>
    <w:rsid w:val="00223137"/>
    <w:rsid w:val="00232F3E"/>
    <w:rsid w:val="00233539"/>
    <w:rsid w:val="00246A38"/>
    <w:rsid w:val="00247654"/>
    <w:rsid w:val="00250325"/>
    <w:rsid w:val="002528DB"/>
    <w:rsid w:val="002540E4"/>
    <w:rsid w:val="0026560F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23FF1"/>
    <w:rsid w:val="00326772"/>
    <w:rsid w:val="00340A55"/>
    <w:rsid w:val="003452FD"/>
    <w:rsid w:val="00353578"/>
    <w:rsid w:val="003704E8"/>
    <w:rsid w:val="00375079"/>
    <w:rsid w:val="00381887"/>
    <w:rsid w:val="00385BCF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6C5B"/>
    <w:rsid w:val="0041707D"/>
    <w:rsid w:val="00432CF8"/>
    <w:rsid w:val="00436EE1"/>
    <w:rsid w:val="00437852"/>
    <w:rsid w:val="00440051"/>
    <w:rsid w:val="00443D5D"/>
    <w:rsid w:val="00444467"/>
    <w:rsid w:val="0046087B"/>
    <w:rsid w:val="00461FE7"/>
    <w:rsid w:val="0046312F"/>
    <w:rsid w:val="00475BD5"/>
    <w:rsid w:val="00475E58"/>
    <w:rsid w:val="00481FAF"/>
    <w:rsid w:val="00487A2C"/>
    <w:rsid w:val="00497BB9"/>
    <w:rsid w:val="004C0460"/>
    <w:rsid w:val="004C6DF8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2FC2"/>
    <w:rsid w:val="005A3100"/>
    <w:rsid w:val="005A6D3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156A9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54231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C1ACC"/>
    <w:rsid w:val="006C6507"/>
    <w:rsid w:val="006D48A2"/>
    <w:rsid w:val="006E11B9"/>
    <w:rsid w:val="006E2AFC"/>
    <w:rsid w:val="006E31A5"/>
    <w:rsid w:val="006F2255"/>
    <w:rsid w:val="006F4412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158A"/>
    <w:rsid w:val="007A6893"/>
    <w:rsid w:val="007A7B6D"/>
    <w:rsid w:val="007B442E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F2B17"/>
    <w:rsid w:val="00800F86"/>
    <w:rsid w:val="00806CA6"/>
    <w:rsid w:val="00807F70"/>
    <w:rsid w:val="00810CCF"/>
    <w:rsid w:val="0081499A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B7A55"/>
    <w:rsid w:val="009C0F30"/>
    <w:rsid w:val="009D35D1"/>
    <w:rsid w:val="009D3673"/>
    <w:rsid w:val="009E239C"/>
    <w:rsid w:val="009E377D"/>
    <w:rsid w:val="00A06B4F"/>
    <w:rsid w:val="00A1500F"/>
    <w:rsid w:val="00A1720B"/>
    <w:rsid w:val="00A22CBA"/>
    <w:rsid w:val="00A32742"/>
    <w:rsid w:val="00A34282"/>
    <w:rsid w:val="00A44FBD"/>
    <w:rsid w:val="00A509BF"/>
    <w:rsid w:val="00A53880"/>
    <w:rsid w:val="00A545E6"/>
    <w:rsid w:val="00A561DB"/>
    <w:rsid w:val="00A56268"/>
    <w:rsid w:val="00A610D3"/>
    <w:rsid w:val="00A611DF"/>
    <w:rsid w:val="00A63DF9"/>
    <w:rsid w:val="00A67F2D"/>
    <w:rsid w:val="00A74535"/>
    <w:rsid w:val="00A7566A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20A2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304CB"/>
    <w:rsid w:val="00B510C2"/>
    <w:rsid w:val="00B52B96"/>
    <w:rsid w:val="00B6086C"/>
    <w:rsid w:val="00B617B1"/>
    <w:rsid w:val="00B63E60"/>
    <w:rsid w:val="00B6517D"/>
    <w:rsid w:val="00B712B5"/>
    <w:rsid w:val="00B716FC"/>
    <w:rsid w:val="00B75251"/>
    <w:rsid w:val="00B8214F"/>
    <w:rsid w:val="00B86BC3"/>
    <w:rsid w:val="00B928AB"/>
    <w:rsid w:val="00BA66E8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040FE"/>
    <w:rsid w:val="00C11DE5"/>
    <w:rsid w:val="00C14F5B"/>
    <w:rsid w:val="00C172C7"/>
    <w:rsid w:val="00C22202"/>
    <w:rsid w:val="00C2331E"/>
    <w:rsid w:val="00C23844"/>
    <w:rsid w:val="00C36EB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12B"/>
    <w:rsid w:val="00CB0412"/>
    <w:rsid w:val="00CB5D06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3F14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229C"/>
    <w:rsid w:val="00E711E0"/>
    <w:rsid w:val="00E73171"/>
    <w:rsid w:val="00E73957"/>
    <w:rsid w:val="00E76404"/>
    <w:rsid w:val="00E860CF"/>
    <w:rsid w:val="00E87169"/>
    <w:rsid w:val="00E94895"/>
    <w:rsid w:val="00E96952"/>
    <w:rsid w:val="00EA23DA"/>
    <w:rsid w:val="00EA5D20"/>
    <w:rsid w:val="00EB1571"/>
    <w:rsid w:val="00EB24B4"/>
    <w:rsid w:val="00EB7851"/>
    <w:rsid w:val="00ED1633"/>
    <w:rsid w:val="00ED4363"/>
    <w:rsid w:val="00ED72D5"/>
    <w:rsid w:val="00EE1847"/>
    <w:rsid w:val="00EE2AB1"/>
    <w:rsid w:val="00F052A7"/>
    <w:rsid w:val="00F178BF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5EA8"/>
    <w:rsid w:val="00F80625"/>
    <w:rsid w:val="00F870E0"/>
    <w:rsid w:val="00F9181E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D86D4-ABBD-447B-8EBB-71ECA47C3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259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digi</cp:lastModifiedBy>
  <cp:revision>112</cp:revision>
  <dcterms:created xsi:type="dcterms:W3CDTF">2011-03-22T12:44:00Z</dcterms:created>
  <dcterms:modified xsi:type="dcterms:W3CDTF">2011-03-27T17:25:00Z</dcterms:modified>
</cp:coreProperties>
</file>