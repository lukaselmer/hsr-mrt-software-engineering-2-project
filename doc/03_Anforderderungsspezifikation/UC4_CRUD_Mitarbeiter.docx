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AA5C8F">
        <w:rPr>
          <w:noProof/>
          <w:lang w:eastAsia="de-CH"/>
        </w:rPr>
        <w:t>CRUD Mitarbeiter</w:t>
      </w:r>
    </w:p>
    <w:p w:rsidR="00A53880" w:rsidRPr="00ED4363" w:rsidRDefault="0075029B" w:rsidP="00E711E0">
      <w:pPr>
        <w:pStyle w:val="berschrift1"/>
      </w:pPr>
      <w:bookmarkStart w:id="0" w:name="_Toc28855720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55720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5E1B49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55720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FC1777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557204" w:history="1">
            <w:r w:rsidR="00FC1777" w:rsidRPr="00272FAA">
              <w:rPr>
                <w:rStyle w:val="Hyperlink"/>
                <w:noProof/>
              </w:rPr>
              <w:t>1</w:t>
            </w:r>
            <w:r w:rsidR="00FC177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Dokumentinformationen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_Toc288557204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CF03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205" w:history="1">
            <w:r w:rsidR="00FC1777" w:rsidRPr="00272FAA">
              <w:rPr>
                <w:rStyle w:val="Hyperlink"/>
                <w:noProof/>
              </w:rPr>
              <w:t>1.1</w:t>
            </w:r>
            <w:r w:rsidR="00FC1777">
              <w:rPr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Änderungsgeschichte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_Toc288557205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CF033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206" w:history="1">
            <w:r w:rsidR="00FC1777" w:rsidRPr="00272FAA">
              <w:rPr>
                <w:rStyle w:val="Hyperlink"/>
                <w:noProof/>
              </w:rPr>
              <w:t>1.2</w:t>
            </w:r>
            <w:r w:rsidR="00FC1777">
              <w:rPr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Inhaltsverzeichnis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_Toc288557206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FC1777" w:rsidRDefault="00CF033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57207" w:history="1">
            <w:r w:rsidR="00FC1777" w:rsidRPr="00272FAA">
              <w:rPr>
                <w:rStyle w:val="Hyperlink"/>
                <w:noProof/>
              </w:rPr>
              <w:t>2</w:t>
            </w:r>
            <w:r w:rsidR="00FC177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C1777" w:rsidRPr="00272FAA">
              <w:rPr>
                <w:rStyle w:val="Hyperlink"/>
                <w:noProof/>
              </w:rPr>
              <w:t>Use Case UC9: CRUD Auftrag</w:t>
            </w:r>
            <w:r w:rsidR="00FC1777">
              <w:rPr>
                <w:noProof/>
                <w:webHidden/>
              </w:rPr>
              <w:tab/>
            </w:r>
            <w:r w:rsidR="00FC1777">
              <w:rPr>
                <w:noProof/>
                <w:webHidden/>
              </w:rPr>
              <w:fldChar w:fldCharType="begin"/>
            </w:r>
            <w:r w:rsidR="00FC1777">
              <w:rPr>
                <w:noProof/>
                <w:webHidden/>
              </w:rPr>
              <w:instrText xml:space="preserve"> PAGEREF _Toc288557207 \h </w:instrText>
            </w:r>
            <w:r w:rsidR="00FC1777">
              <w:rPr>
                <w:noProof/>
                <w:webHidden/>
              </w:rPr>
            </w:r>
            <w:r w:rsidR="00FC1777">
              <w:rPr>
                <w:noProof/>
                <w:webHidden/>
              </w:rPr>
              <w:fldChar w:fldCharType="separate"/>
            </w:r>
            <w:r w:rsidR="00FC1777">
              <w:rPr>
                <w:noProof/>
                <w:webHidden/>
              </w:rPr>
              <w:t>1</w:t>
            </w:r>
            <w:r w:rsidR="00FC1777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547D78" w:rsidRDefault="00232F3E" w:rsidP="006156A4">
      <w:pPr>
        <w:pStyle w:val="berschrift1"/>
        <w:rPr>
          <w:lang w:val="en-GB"/>
        </w:rPr>
      </w:pPr>
      <w:bookmarkStart w:id="3" w:name="_Toc288557207"/>
      <w:r w:rsidRPr="00547D78">
        <w:rPr>
          <w:lang w:val="en-GB"/>
        </w:rPr>
        <w:t>Use Case</w:t>
      </w:r>
      <w:r w:rsidR="003B6922" w:rsidRPr="00547D78">
        <w:rPr>
          <w:lang w:val="en-GB"/>
        </w:rPr>
        <w:t xml:space="preserve"> UC</w:t>
      </w:r>
      <w:r w:rsidR="001529E8" w:rsidRPr="00547D78">
        <w:rPr>
          <w:lang w:val="en-GB"/>
        </w:rPr>
        <w:t>4</w:t>
      </w:r>
      <w:r w:rsidR="003B6922"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bookmarkEnd w:id="3"/>
      <w:r w:rsidR="00DE22CA" w:rsidRPr="00547D78">
        <w:rPr>
          <w:lang w:val="en-GB"/>
        </w:rPr>
        <w:t xml:space="preserve"> Mitarbeiter</w:t>
      </w:r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B6517D">
        <w:t>UC4</w:t>
      </w:r>
      <w:r w:rsidR="00D93A85">
        <w:t xml:space="preserve"> </w:t>
      </w:r>
      <w:r w:rsidR="00B6517D">
        <w:t>CRUD Mitarbeiter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EE1847" w:rsidRPr="00ED4363">
        <w:t xml:space="preserve"> </w:t>
      </w:r>
      <w:r w:rsidR="000B0E01">
        <w:t>Sekretärin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BE28A7" w:rsidRPr="00ED4363" w:rsidRDefault="00513369" w:rsidP="0057238E">
      <w:pPr>
        <w:tabs>
          <w:tab w:val="left" w:pos="2410"/>
        </w:tabs>
        <w:ind w:left="2124" w:hanging="2124"/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7C052B">
        <w:t>Möglichkeit sich beim</w:t>
      </w:r>
      <w:r w:rsidR="00290D3F">
        <w:t xml:space="preserve"> System an</w:t>
      </w:r>
      <w:r w:rsidR="007C052B">
        <w:t>zu</w:t>
      </w:r>
      <w:r w:rsidR="00290D3F">
        <w:t>melden.</w:t>
      </w:r>
    </w:p>
    <w:p w:rsidR="00513369" w:rsidRPr="006364C5" w:rsidRDefault="00C45E67" w:rsidP="00776C16">
      <w:pPr>
        <w:tabs>
          <w:tab w:val="left" w:pos="2410"/>
        </w:tabs>
        <w:ind w:left="2124" w:hanging="2124"/>
      </w:pPr>
      <w:r>
        <w:rPr>
          <w:i/>
        </w:rPr>
        <w:t>Sekretärin:</w:t>
      </w:r>
      <w:r w:rsidR="00500AFA">
        <w:rPr>
          <w:i/>
        </w:rPr>
        <w:tab/>
      </w:r>
      <w:r w:rsidR="00B617B1">
        <w:t>Kann schnell Mitarbeiter neu anlegen und verwalten.</w:t>
      </w:r>
    </w:p>
    <w:p w:rsidR="00277CC5" w:rsidRPr="00ED4363" w:rsidRDefault="00581803" w:rsidP="00581803">
      <w:pPr>
        <w:tabs>
          <w:tab w:val="left" w:pos="2410"/>
        </w:tabs>
        <w:ind w:left="2124" w:hanging="2124"/>
      </w:pPr>
      <w:r>
        <w:rPr>
          <w:i/>
        </w:rPr>
        <w:t>Unternehmung:</w:t>
      </w:r>
      <w:r>
        <w:tab/>
      </w:r>
    </w:p>
    <w:p w:rsidR="00195E74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95494D" w:rsidRPr="0095494D" w:rsidRDefault="004F4AF1" w:rsidP="003B6922">
      <w:r>
        <w:t>Sekretärin ist bei System registriert.</w:t>
      </w:r>
      <w:bookmarkStart w:id="4" w:name="_GoBack"/>
      <w:bookmarkEnd w:id="4"/>
    </w:p>
    <w:p w:rsidR="0009218C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536510" w:rsidRPr="00C634B1" w:rsidRDefault="00C634B1" w:rsidP="0009218C">
      <w:r w:rsidRPr="00C634B1">
        <w:t>Create</w:t>
      </w:r>
    </w:p>
    <w:p w:rsidR="00536510" w:rsidRDefault="00536510" w:rsidP="00536510">
      <w:pPr>
        <w:pStyle w:val="Listenabsatz"/>
        <w:numPr>
          <w:ilvl w:val="0"/>
          <w:numId w:val="20"/>
        </w:numPr>
      </w:pPr>
      <w:r>
        <w:t>Auftrag wurde erstellt</w:t>
      </w:r>
      <w:r w:rsidR="008F2763">
        <w:t>.</w:t>
      </w:r>
    </w:p>
    <w:p w:rsidR="00BD6202" w:rsidRDefault="00BD6202" w:rsidP="00536510">
      <w:pPr>
        <w:pStyle w:val="Listenabsatz"/>
        <w:numPr>
          <w:ilvl w:val="0"/>
          <w:numId w:val="20"/>
        </w:numPr>
      </w:pPr>
      <w:r>
        <w:t>Auftrag wurde dem Kunden hinzugefügt, falls ein Kunde ausgewählt wurde</w:t>
      </w:r>
      <w:r w:rsidR="00DF238C">
        <w:t>.</w:t>
      </w:r>
    </w:p>
    <w:p w:rsidR="006722B2" w:rsidRPr="00C634B1" w:rsidRDefault="006722B2" w:rsidP="006722B2">
      <w:r w:rsidRPr="00C634B1">
        <w:t>Update</w:t>
      </w:r>
    </w:p>
    <w:p w:rsidR="006722B2" w:rsidRPr="006722B2" w:rsidRDefault="006722B2" w:rsidP="006722B2">
      <w:pPr>
        <w:pStyle w:val="Listenabsatz"/>
        <w:numPr>
          <w:ilvl w:val="0"/>
          <w:numId w:val="20"/>
        </w:numPr>
        <w:rPr>
          <w:b/>
        </w:rPr>
      </w:pPr>
      <w:r>
        <w:t>Auftrag wurde gespeichert, Änderungen wurden übernommen.</w:t>
      </w:r>
    </w:p>
    <w:p w:rsidR="00D75B1B" w:rsidRDefault="00D75B1B" w:rsidP="00550C10">
      <w:pPr>
        <w:pStyle w:val="Listenabsatz"/>
        <w:numPr>
          <w:ilvl w:val="0"/>
          <w:numId w:val="20"/>
        </w:numPr>
      </w:pPr>
      <w:r>
        <w:t>Auftrag wurde dem Kunden hinzugefügt, falls ein Kunde ausgewählt wurde.</w:t>
      </w:r>
    </w:p>
    <w:p w:rsidR="00832236" w:rsidRPr="00C634B1" w:rsidRDefault="00C634B1" w:rsidP="00832236">
      <w:r w:rsidRPr="00C634B1">
        <w:t>Delete</w:t>
      </w:r>
    </w:p>
    <w:p w:rsidR="00CD7806" w:rsidRDefault="00CD7806" w:rsidP="00CD7806">
      <w:pPr>
        <w:pStyle w:val="Listenabsatz"/>
        <w:numPr>
          <w:ilvl w:val="0"/>
          <w:numId w:val="20"/>
        </w:numPr>
      </w:pPr>
      <w:r>
        <w:t>Auftrag wurde gelöscht.</w:t>
      </w:r>
    </w:p>
    <w:p w:rsidR="00CD7806" w:rsidRDefault="00CD7806" w:rsidP="00CD7806">
      <w:pPr>
        <w:pStyle w:val="Listenabsatz"/>
        <w:numPr>
          <w:ilvl w:val="0"/>
          <w:numId w:val="20"/>
        </w:numPr>
      </w:pPr>
      <w:r>
        <w:t xml:space="preserve">Zugewiesene </w:t>
      </w:r>
      <w:r w:rsidR="00B63E60">
        <w:t>Materialien werden entfernt.</w:t>
      </w:r>
    </w:p>
    <w:p w:rsidR="00163CD6" w:rsidRPr="009017ED" w:rsidRDefault="00CD7806" w:rsidP="009017ED">
      <w:pPr>
        <w:pStyle w:val="Listenabsatz"/>
        <w:numPr>
          <w:ilvl w:val="0"/>
          <w:numId w:val="20"/>
        </w:numPr>
      </w:pPr>
      <w:r>
        <w:t>Stundeneinträge sind nicht mehr dem Auftrag zugewiesen.</w:t>
      </w:r>
    </w:p>
    <w:p w:rsidR="00951159" w:rsidRDefault="00195E74" w:rsidP="003B6922">
      <w:pPr>
        <w:rPr>
          <w:b/>
        </w:rPr>
      </w:pPr>
      <w:r w:rsidRPr="00ED4363">
        <w:rPr>
          <w:b/>
        </w:rPr>
        <w:t>Main Success Scenario</w:t>
      </w:r>
      <w:r w:rsidR="00951159">
        <w:rPr>
          <w:b/>
        </w:rPr>
        <w:t xml:space="preserve"> Create</w:t>
      </w:r>
      <w:r w:rsidRPr="00ED4363">
        <w:rPr>
          <w:b/>
        </w:rPr>
        <w:t>:</w:t>
      </w:r>
    </w:p>
    <w:p w:rsidR="00004324" w:rsidRDefault="00004324" w:rsidP="00004324">
      <w:pPr>
        <w:pStyle w:val="Listenabsatz"/>
        <w:numPr>
          <w:ilvl w:val="0"/>
          <w:numId w:val="5"/>
        </w:numPr>
      </w:pPr>
      <w:r w:rsidRPr="00004324">
        <w:t>Sekret</w:t>
      </w:r>
      <w:r>
        <w:t xml:space="preserve">ärin </w:t>
      </w:r>
      <w:r w:rsidR="00323FF1">
        <w:t>erstellt neuen Aussendienstmitarbeiter mit Name</w:t>
      </w:r>
      <w:r w:rsidR="0051378C">
        <w:t>n</w:t>
      </w:r>
      <w:r w:rsidR="00323FF1">
        <w:t xml:space="preserve">, Telefonnummer, E-Mail </w:t>
      </w:r>
      <w:r w:rsidR="0051378C">
        <w:t>Adresse,</w:t>
      </w:r>
      <w:r w:rsidR="00323FF1">
        <w:t xml:space="preserve"> Login-Namen</w:t>
      </w:r>
      <w:r w:rsidR="0051378C">
        <w:t xml:space="preserve"> und einem Standardpasswort</w:t>
      </w:r>
      <w:r w:rsidR="00323FF1">
        <w:t>.</w:t>
      </w:r>
    </w:p>
    <w:p w:rsidR="00444467" w:rsidRDefault="0089654A" w:rsidP="00444467">
      <w:pPr>
        <w:pStyle w:val="Listenabsatz"/>
        <w:numPr>
          <w:ilvl w:val="0"/>
          <w:numId w:val="5"/>
        </w:numPr>
      </w:pPr>
      <w:r>
        <w:t>System: Erfas</w:t>
      </w:r>
      <w:r w:rsidR="00A74535">
        <w:t>st neuen Aussendienstmitarbeiter.</w:t>
      </w:r>
    </w:p>
    <w:p w:rsidR="00951159" w:rsidRPr="00444467" w:rsidRDefault="0004152D" w:rsidP="00444467">
      <w:r w:rsidRPr="00444467">
        <w:rPr>
          <w:b/>
        </w:rPr>
        <w:lastRenderedPageBreak/>
        <w:t>Extensions Create:</w:t>
      </w:r>
    </w:p>
    <w:p w:rsidR="00973482" w:rsidRDefault="0004152D" w:rsidP="003B6922">
      <w:r>
        <w:t>1a.</w:t>
      </w:r>
      <w:r>
        <w:tab/>
      </w:r>
      <w:r w:rsidR="003F4428">
        <w:t>Kunde existiert nicht: Neuer Kunde muss zuerst erstellt werden (UC6)</w:t>
      </w:r>
      <w:r w:rsidR="00220900">
        <w:t>.</w:t>
      </w:r>
    </w:p>
    <w:p w:rsidR="001B66A6" w:rsidRDefault="00023849" w:rsidP="00C67AD2">
      <w:pPr>
        <w:ind w:left="705" w:hanging="705"/>
      </w:pPr>
      <w:r>
        <w:t>1b.</w:t>
      </w:r>
      <w:r>
        <w:tab/>
      </w:r>
      <w:r w:rsidR="001B66A6">
        <w:t xml:space="preserve">Kunde </w:t>
      </w:r>
      <w:r w:rsidR="00220900">
        <w:t>wird mit Karte</w:t>
      </w:r>
      <w:r w:rsidR="00B510C2">
        <w:t xml:space="preserve"> ausgewählt</w:t>
      </w:r>
      <w:r w:rsidR="00220900">
        <w:t>.</w:t>
      </w:r>
    </w:p>
    <w:p w:rsidR="001B66A6" w:rsidRPr="001B66A6" w:rsidRDefault="001B66A6" w:rsidP="001B66A6">
      <w:pPr>
        <w:pStyle w:val="Listenabsatz"/>
        <w:numPr>
          <w:ilvl w:val="0"/>
          <w:numId w:val="25"/>
        </w:numPr>
        <w:rPr>
          <w:i/>
        </w:rPr>
      </w:pPr>
      <w:r w:rsidRPr="001B66A6">
        <w:rPr>
          <w:i/>
        </w:rPr>
        <w:t>System: Zeigt</w:t>
      </w:r>
      <w:r w:rsidR="0072092C">
        <w:rPr>
          <w:i/>
        </w:rPr>
        <w:t xml:space="preserve"> die</w:t>
      </w:r>
      <w:r w:rsidRPr="001B66A6">
        <w:rPr>
          <w:i/>
        </w:rPr>
        <w:t xml:space="preserve"> </w:t>
      </w:r>
      <w:r w:rsidR="00023849" w:rsidRPr="001B66A6">
        <w:rPr>
          <w:i/>
        </w:rPr>
        <w:t>Kunde</w:t>
      </w:r>
      <w:r w:rsidRPr="001B66A6">
        <w:rPr>
          <w:i/>
        </w:rPr>
        <w:t>n</w:t>
      </w:r>
      <w:r w:rsidR="00023849" w:rsidRPr="001B66A6">
        <w:rPr>
          <w:i/>
        </w:rPr>
        <w:t xml:space="preserve"> auf einer Karte </w:t>
      </w:r>
      <w:r w:rsidRPr="001B66A6">
        <w:rPr>
          <w:i/>
        </w:rPr>
        <w:t>an</w:t>
      </w:r>
      <w:r w:rsidR="00DC18DB">
        <w:rPr>
          <w:i/>
        </w:rPr>
        <w:t>.</w:t>
      </w:r>
    </w:p>
    <w:p w:rsidR="00070F79" w:rsidRDefault="008341CC" w:rsidP="001B66A6">
      <w:pPr>
        <w:pStyle w:val="Listenabsatz"/>
        <w:numPr>
          <w:ilvl w:val="0"/>
          <w:numId w:val="25"/>
        </w:numPr>
      </w:pPr>
      <w:r>
        <w:t>Sekretärin wählt</w:t>
      </w:r>
      <w:r w:rsidR="0072092C">
        <w:t xml:space="preserve"> den</w:t>
      </w:r>
      <w:r>
        <w:t xml:space="preserve"> </w:t>
      </w:r>
      <w:r w:rsidR="001B66A6">
        <w:t>Kunde</w:t>
      </w:r>
      <w:r w:rsidR="00546970">
        <w:t>n</w:t>
      </w:r>
      <w:r w:rsidR="001B66A6">
        <w:t xml:space="preserve"> </w:t>
      </w:r>
      <w:r>
        <w:t>aus.</w:t>
      </w:r>
    </w:p>
    <w:p w:rsidR="0078231D" w:rsidRDefault="0078231D" w:rsidP="0078231D">
      <w:pPr>
        <w:rPr>
          <w:b/>
        </w:rPr>
      </w:pPr>
      <w:r w:rsidRPr="0078231D">
        <w:rPr>
          <w:b/>
        </w:rPr>
        <w:t>Main Success Scenario Update:</w:t>
      </w:r>
    </w:p>
    <w:p w:rsidR="007D3871" w:rsidRDefault="00E15AE4" w:rsidP="00956F1D">
      <w:pPr>
        <w:pStyle w:val="Listenabsatz"/>
        <w:numPr>
          <w:ilvl w:val="0"/>
          <w:numId w:val="26"/>
        </w:numPr>
      </w:pPr>
      <w:r>
        <w:t xml:space="preserve">Die Sekretärin </w:t>
      </w:r>
      <w:r w:rsidR="00956F1D">
        <w:t xml:space="preserve">wählt einen Auftrag aus und </w:t>
      </w:r>
      <w:r>
        <w:t xml:space="preserve">bearbeitet </w:t>
      </w:r>
      <w:r w:rsidR="00956F1D">
        <w:t>diesen</w:t>
      </w:r>
      <w:r>
        <w:t>.</w:t>
      </w:r>
    </w:p>
    <w:p w:rsidR="00E15AE4" w:rsidRPr="007D3871" w:rsidRDefault="00F052A7" w:rsidP="007D3871">
      <w:pPr>
        <w:pStyle w:val="Listenabsatz"/>
        <w:numPr>
          <w:ilvl w:val="0"/>
          <w:numId w:val="26"/>
        </w:numPr>
      </w:pPr>
      <w:r w:rsidRPr="007D3871">
        <w:rPr>
          <w:i/>
        </w:rPr>
        <w:t>System: Speichert die Änderungen</w:t>
      </w:r>
    </w:p>
    <w:p w:rsidR="0085534C" w:rsidRPr="0078231D" w:rsidRDefault="0078231D" w:rsidP="00C67AD2">
      <w:pPr>
        <w:ind w:left="705" w:hanging="705"/>
        <w:rPr>
          <w:b/>
        </w:rPr>
      </w:pPr>
      <w:r w:rsidRPr="0078231D">
        <w:rPr>
          <w:b/>
        </w:rPr>
        <w:t>Extensions Update:</w:t>
      </w:r>
    </w:p>
    <w:p w:rsidR="00AC7DCB" w:rsidRDefault="00AC7DCB" w:rsidP="0078231D">
      <w:pPr>
        <w:ind w:left="705" w:hanging="705"/>
      </w:pPr>
      <w:r>
        <w:t>*a</w:t>
      </w:r>
      <w:r w:rsidR="0078231D">
        <w:t>.</w:t>
      </w:r>
      <w:r w:rsidR="0078231D">
        <w:tab/>
      </w:r>
      <w:r w:rsidR="000D0625">
        <w:t>Es</w:t>
      </w:r>
      <w:r w:rsidR="00B006FF">
        <w:t xml:space="preserve"> kann</w:t>
      </w:r>
      <w:r>
        <w:t xml:space="preserve"> </w:t>
      </w:r>
      <w:r w:rsidR="000D0625">
        <w:t xml:space="preserve">jederzeit </w:t>
      </w:r>
      <w:r>
        <w:t>ein Material einem Auftrag hinzugefügt werden</w:t>
      </w:r>
      <w:r w:rsidR="005F7DBD">
        <w:t>.</w:t>
      </w:r>
    </w:p>
    <w:p w:rsidR="001C4FEE" w:rsidRDefault="005429AB" w:rsidP="00A610D3">
      <w:pPr>
        <w:pStyle w:val="Listenabsatz"/>
        <w:numPr>
          <w:ilvl w:val="0"/>
          <w:numId w:val="27"/>
        </w:numPr>
      </w:pPr>
      <w:r>
        <w:t>Die Se</w:t>
      </w:r>
      <w:r w:rsidR="008A01FE">
        <w:t xml:space="preserve">kretärin wählt einen Auftrag, </w:t>
      </w:r>
      <w:r w:rsidR="004C6DF8">
        <w:t xml:space="preserve">ein Material </w:t>
      </w:r>
      <w:r w:rsidR="008A01FE">
        <w:t xml:space="preserve">und eine bestimmte Anzahl </w:t>
      </w:r>
      <w:r w:rsidR="004C6DF8">
        <w:t>aus</w:t>
      </w:r>
      <w:r>
        <w:t>.</w:t>
      </w:r>
    </w:p>
    <w:p w:rsidR="008A01FE" w:rsidRPr="00D4022F" w:rsidRDefault="00E94895" w:rsidP="008A01FE">
      <w:pPr>
        <w:pStyle w:val="Listenabsatz"/>
        <w:numPr>
          <w:ilvl w:val="0"/>
          <w:numId w:val="27"/>
        </w:numPr>
        <w:rPr>
          <w:i/>
        </w:rPr>
      </w:pPr>
      <w:r w:rsidRPr="00D4022F">
        <w:rPr>
          <w:i/>
        </w:rPr>
        <w:t xml:space="preserve">System: </w:t>
      </w:r>
      <w:r w:rsidR="008C52FD">
        <w:rPr>
          <w:i/>
        </w:rPr>
        <w:t>Erfasst Material</w:t>
      </w:r>
      <w:r w:rsidR="007D200A">
        <w:rPr>
          <w:i/>
        </w:rPr>
        <w:t xml:space="preserve"> und dessen Anzahl</w:t>
      </w:r>
      <w:r w:rsidR="008C52FD">
        <w:rPr>
          <w:i/>
        </w:rPr>
        <w:t xml:space="preserve"> und weist es dem Auftrag zu</w:t>
      </w:r>
      <w:r w:rsidR="00101881">
        <w:rPr>
          <w:i/>
        </w:rPr>
        <w:t>.</w:t>
      </w:r>
    </w:p>
    <w:p w:rsidR="00D93EC6" w:rsidRDefault="00AC7DCB" w:rsidP="008A01FE">
      <w:pPr>
        <w:ind w:left="705" w:hanging="705"/>
      </w:pPr>
      <w:r>
        <w:t>*b</w:t>
      </w:r>
      <w:r w:rsidR="0078231D">
        <w:t>.</w:t>
      </w:r>
      <w:r w:rsidR="0078231D">
        <w:tab/>
      </w:r>
      <w:r w:rsidR="00D93EC6">
        <w:t>Es kann jederzeit ein Stundeneintrag einem Auftrag hinzugefügt werden.</w:t>
      </w:r>
    </w:p>
    <w:p w:rsidR="00DF485C" w:rsidRDefault="00DF485C" w:rsidP="00DF485C">
      <w:pPr>
        <w:pStyle w:val="Listenabsatz"/>
        <w:numPr>
          <w:ilvl w:val="0"/>
          <w:numId w:val="28"/>
        </w:numPr>
      </w:pPr>
      <w:r>
        <w:t>Die Sekretärin wählt einen Auftrag und einen Stundeneintrag aus.</w:t>
      </w:r>
    </w:p>
    <w:p w:rsidR="00102434" w:rsidRPr="00D4022F" w:rsidRDefault="00D63E4A" w:rsidP="00DF485C">
      <w:pPr>
        <w:pStyle w:val="Listenabsatz"/>
        <w:numPr>
          <w:ilvl w:val="0"/>
          <w:numId w:val="28"/>
        </w:numPr>
        <w:rPr>
          <w:i/>
        </w:rPr>
      </w:pPr>
      <w:r w:rsidRPr="00D4022F">
        <w:rPr>
          <w:i/>
        </w:rPr>
        <w:t xml:space="preserve">System: Weist den ausgewählten </w:t>
      </w:r>
      <w:r w:rsidR="00102434" w:rsidRPr="00D4022F">
        <w:rPr>
          <w:i/>
        </w:rPr>
        <w:t>Stundeneintrag dem Auftrag zu.</w:t>
      </w:r>
    </w:p>
    <w:p w:rsidR="00D63E4A" w:rsidRDefault="00102434" w:rsidP="00DF485C">
      <w:pPr>
        <w:pStyle w:val="Listenabsatz"/>
        <w:numPr>
          <w:ilvl w:val="0"/>
          <w:numId w:val="28"/>
        </w:numPr>
      </w:pPr>
      <w:r w:rsidRPr="00D4022F">
        <w:rPr>
          <w:i/>
        </w:rPr>
        <w:t xml:space="preserve">System: </w:t>
      </w:r>
      <w:r w:rsidR="00D63E4A" w:rsidRPr="00D4022F">
        <w:rPr>
          <w:i/>
        </w:rPr>
        <w:t>Falls dem Auftrag kein Kunde zugewiesen ist</w:t>
      </w:r>
      <w:r w:rsidRPr="00D4022F">
        <w:rPr>
          <w:i/>
        </w:rPr>
        <w:t xml:space="preserve"> und falls dem Stundeneintrag ein Kunde</w:t>
      </w:r>
      <w:r>
        <w:t xml:space="preserve"> zugewiesen ist, so wird dem Auftrag automatisch der Kunde des Stundeneintrages zugewiesen.</w:t>
      </w:r>
    </w:p>
    <w:p w:rsidR="00D90CD3" w:rsidRDefault="00D90CD3" w:rsidP="00D90CD3">
      <w:r>
        <w:t>1a.</w:t>
      </w:r>
      <w:r>
        <w:tab/>
        <w:t>Kunde existiert nicht: Neuer Kunde muss zuerst erstellt werden (UC6).</w:t>
      </w:r>
    </w:p>
    <w:p w:rsidR="00D90CD3" w:rsidRDefault="00D90CD3" w:rsidP="00D90CD3">
      <w:pPr>
        <w:ind w:left="705" w:hanging="705"/>
      </w:pPr>
      <w:r>
        <w:t>1b.</w:t>
      </w:r>
      <w:r>
        <w:tab/>
        <w:t>Kunde wird mit Karte ausgewählt.</w:t>
      </w:r>
    </w:p>
    <w:p w:rsidR="00D90CD3" w:rsidRPr="001B66A6" w:rsidRDefault="00D90CD3" w:rsidP="00D90CD3">
      <w:pPr>
        <w:pStyle w:val="Listenabsatz"/>
        <w:numPr>
          <w:ilvl w:val="0"/>
          <w:numId w:val="29"/>
        </w:numPr>
        <w:rPr>
          <w:i/>
        </w:rPr>
      </w:pPr>
      <w:r w:rsidRPr="001B66A6">
        <w:rPr>
          <w:i/>
        </w:rPr>
        <w:t>System: Zeigt</w:t>
      </w:r>
      <w:r>
        <w:rPr>
          <w:i/>
        </w:rPr>
        <w:t xml:space="preserve"> die</w:t>
      </w:r>
      <w:r w:rsidRPr="001B66A6">
        <w:rPr>
          <w:i/>
        </w:rPr>
        <w:t xml:space="preserve"> Kunden auf einer Karte an</w:t>
      </w:r>
      <w:r>
        <w:rPr>
          <w:i/>
        </w:rPr>
        <w:t>.</w:t>
      </w:r>
    </w:p>
    <w:p w:rsidR="00D90CD3" w:rsidRDefault="00D90CD3" w:rsidP="00D90CD3">
      <w:pPr>
        <w:pStyle w:val="Listenabsatz"/>
        <w:numPr>
          <w:ilvl w:val="0"/>
          <w:numId w:val="29"/>
        </w:numPr>
      </w:pPr>
      <w:r>
        <w:t>Sekretärin wählt den Kunden aus.</w:t>
      </w:r>
    </w:p>
    <w:p w:rsidR="00D90CD3" w:rsidRDefault="008630CB" w:rsidP="00D90CD3">
      <w:pPr>
        <w:rPr>
          <w:b/>
        </w:rPr>
      </w:pPr>
      <w:r w:rsidRPr="008630CB">
        <w:rPr>
          <w:b/>
        </w:rPr>
        <w:t xml:space="preserve">Main Success Scenario </w:t>
      </w:r>
      <w:r>
        <w:rPr>
          <w:b/>
        </w:rPr>
        <w:t>Delete</w:t>
      </w:r>
      <w:r w:rsidRPr="008630CB">
        <w:rPr>
          <w:b/>
        </w:rPr>
        <w:t>:</w:t>
      </w:r>
    </w:p>
    <w:p w:rsidR="008630CB" w:rsidRDefault="008630CB" w:rsidP="008630CB">
      <w:pPr>
        <w:pStyle w:val="Listenabsatz"/>
        <w:numPr>
          <w:ilvl w:val="0"/>
          <w:numId w:val="30"/>
        </w:numPr>
      </w:pPr>
      <w:r>
        <w:t>Die Sekretärin wählt Auftrag aus und löscht diesen.</w:t>
      </w:r>
    </w:p>
    <w:p w:rsidR="008630CB" w:rsidRPr="00D4022F" w:rsidRDefault="008630CB" w:rsidP="008630CB">
      <w:pPr>
        <w:pStyle w:val="Listenabsatz"/>
        <w:numPr>
          <w:ilvl w:val="0"/>
          <w:numId w:val="30"/>
        </w:numPr>
        <w:rPr>
          <w:i/>
        </w:rPr>
      </w:pPr>
      <w:r w:rsidRPr="00D4022F">
        <w:rPr>
          <w:i/>
        </w:rPr>
        <w:t>System: Löscht zugehör</w:t>
      </w:r>
      <w:r w:rsidR="00117F39">
        <w:rPr>
          <w:i/>
        </w:rPr>
        <w:t>ige Materialien</w:t>
      </w:r>
      <w:r w:rsidRPr="00D4022F">
        <w:rPr>
          <w:i/>
        </w:rPr>
        <w:t>.</w:t>
      </w:r>
    </w:p>
    <w:p w:rsidR="008630CB" w:rsidRPr="00D4022F" w:rsidRDefault="008630CB" w:rsidP="008630CB">
      <w:pPr>
        <w:pStyle w:val="Listenabsatz"/>
        <w:numPr>
          <w:ilvl w:val="0"/>
          <w:numId w:val="30"/>
        </w:numPr>
        <w:rPr>
          <w:i/>
        </w:rPr>
      </w:pPr>
      <w:r w:rsidRPr="00D4022F">
        <w:rPr>
          <w:i/>
        </w:rPr>
        <w:t xml:space="preserve">System: </w:t>
      </w:r>
      <w:r w:rsidR="00CB5D06">
        <w:rPr>
          <w:i/>
        </w:rPr>
        <w:t>Entfernt bei den</w:t>
      </w:r>
      <w:r w:rsidRPr="00D4022F">
        <w:rPr>
          <w:i/>
        </w:rPr>
        <w:t xml:space="preserve"> zugehörigen Stundeneinträgen </w:t>
      </w:r>
      <w:r w:rsidR="00CB5D06">
        <w:rPr>
          <w:i/>
        </w:rPr>
        <w:t>den Auftrag</w:t>
      </w:r>
      <w:r w:rsidRPr="00D4022F">
        <w:rPr>
          <w:i/>
        </w:rPr>
        <w:t>.</w:t>
      </w:r>
    </w:p>
    <w:p w:rsidR="008630CB" w:rsidRPr="00D4022F" w:rsidRDefault="008630CB" w:rsidP="008630CB">
      <w:pPr>
        <w:pStyle w:val="Listenabsatz"/>
        <w:numPr>
          <w:ilvl w:val="0"/>
          <w:numId w:val="30"/>
        </w:numPr>
        <w:rPr>
          <w:i/>
        </w:rPr>
      </w:pPr>
      <w:r w:rsidRPr="00D4022F">
        <w:rPr>
          <w:i/>
        </w:rPr>
        <w:t>System: Löscht</w:t>
      </w:r>
      <w:r w:rsidR="00E258CC">
        <w:rPr>
          <w:i/>
        </w:rPr>
        <w:t xml:space="preserve"> den</w:t>
      </w:r>
      <w:r w:rsidR="00B6086C" w:rsidRPr="00D4022F">
        <w:rPr>
          <w:i/>
        </w:rPr>
        <w:t xml:space="preserve"> Auftrag</w:t>
      </w:r>
      <w:r w:rsidR="00862772">
        <w:rPr>
          <w:i/>
        </w:rPr>
        <w:t>.</w:t>
      </w:r>
    </w:p>
    <w:p w:rsidR="00B6086C" w:rsidRPr="00932158" w:rsidRDefault="001A2B06" w:rsidP="00B6086C">
      <w:pPr>
        <w:rPr>
          <w:b/>
          <w:lang w:val="en-GB"/>
        </w:rPr>
      </w:pPr>
      <w:r w:rsidRPr="00932158">
        <w:rPr>
          <w:b/>
          <w:lang w:val="en-GB"/>
        </w:rPr>
        <w:t>Extensions Delete:</w:t>
      </w:r>
    </w:p>
    <w:p w:rsidR="0078231D" w:rsidRPr="00932158" w:rsidRDefault="00C36EB1" w:rsidP="008A01FE">
      <w:pPr>
        <w:rPr>
          <w:lang w:val="en-GB"/>
        </w:rPr>
      </w:pPr>
      <w:r w:rsidRPr="00932158">
        <w:rPr>
          <w:lang w:val="en-GB"/>
        </w:rPr>
        <w:t>Keine</w:t>
      </w:r>
    </w:p>
    <w:p w:rsidR="00195E74" w:rsidRPr="00932158" w:rsidRDefault="00195E74" w:rsidP="003B6922">
      <w:pPr>
        <w:rPr>
          <w:b/>
          <w:lang w:val="en-GB"/>
        </w:rPr>
      </w:pPr>
      <w:r w:rsidRPr="00932158">
        <w:rPr>
          <w:b/>
          <w:lang w:val="en-GB"/>
        </w:rPr>
        <w:t>Special Requirements:</w:t>
      </w:r>
    </w:p>
    <w:p w:rsidR="009544D0" w:rsidRPr="009544D0" w:rsidRDefault="009544D0" w:rsidP="003B6922">
      <w:pPr>
        <w:rPr>
          <w:lang w:val="en-GB"/>
        </w:rPr>
      </w:pPr>
      <w:r w:rsidRPr="009544D0">
        <w:rPr>
          <w:lang w:val="en-GB"/>
        </w:rPr>
        <w:t>Keine</w:t>
      </w: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ED4363" w:rsidRPr="00ED4363" w:rsidRDefault="00875EC8" w:rsidP="00875EC8">
      <w:r>
        <w:t>Keine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517C0B" w:rsidP="00517C0B">
      <w:pPr>
        <w:pStyle w:val="Listenabsatz"/>
        <w:numPr>
          <w:ilvl w:val="0"/>
          <w:numId w:val="21"/>
        </w:numPr>
      </w:pPr>
      <w:r>
        <w:t>Einmal pro Woche werden an einem Tag mehrere Aufträge erstellt (</w:t>
      </w:r>
      <w:r w:rsidR="00831CB0">
        <w:t>ca. 10-40 m</w:t>
      </w:r>
      <w:r w:rsidR="0099366B">
        <w:t>al</w:t>
      </w:r>
      <w:r>
        <w:t>), bearbeitet (</w:t>
      </w:r>
      <w:r w:rsidR="00831CB0">
        <w:t>ca. 10-40 m</w:t>
      </w:r>
      <w:r w:rsidR="00522F8D">
        <w:t>al</w:t>
      </w:r>
      <w:r w:rsidR="002D316F">
        <w:t>) oder</w:t>
      </w:r>
      <w:r w:rsidR="00831CB0">
        <w:t xml:space="preserve"> gelöscht (ca. 0-5 m</w:t>
      </w:r>
      <w:r>
        <w:t>al).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2E57F0" w:rsidP="002E57F0">
      <w:r>
        <w:t>Keine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335" w:rsidRDefault="00CF0335" w:rsidP="008F2373">
      <w:pPr>
        <w:spacing w:after="0"/>
      </w:pPr>
      <w:r>
        <w:separator/>
      </w:r>
    </w:p>
  </w:endnote>
  <w:endnote w:type="continuationSeparator" w:id="0">
    <w:p w:rsidR="00CF0335" w:rsidRDefault="00CF033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F178BF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F4AF1" w:rsidRPr="004F4AF1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CF0335">
      <w:fldChar w:fldCharType="begin"/>
    </w:r>
    <w:r w:rsidR="00CF0335">
      <w:instrText>NUMPAGES  \* Arabic  \* MERGEFORMAT</w:instrText>
    </w:r>
    <w:r w:rsidR="00CF0335">
      <w:fldChar w:fldCharType="separate"/>
    </w:r>
    <w:r w:rsidR="004F4AF1" w:rsidRPr="004F4AF1">
      <w:rPr>
        <w:b/>
        <w:noProof/>
        <w:lang w:val="de-DE"/>
      </w:rPr>
      <w:t>2</w:t>
    </w:r>
    <w:r w:rsidR="00CF0335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335" w:rsidRDefault="00CF0335" w:rsidP="008F2373">
      <w:pPr>
        <w:spacing w:after="0"/>
      </w:pPr>
      <w:r>
        <w:separator/>
      </w:r>
    </w:p>
  </w:footnote>
  <w:footnote w:type="continuationSeparator" w:id="0">
    <w:p w:rsidR="00CF0335" w:rsidRDefault="00CF033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6712F899" wp14:editId="5DD7F1A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</w:t>
    </w:r>
    <w:r w:rsidR="00854F40">
      <w:t>UC4 CRUD Mitarbeiter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4"/>
  </w:num>
  <w:num w:numId="4">
    <w:abstractNumId w:val="15"/>
  </w:num>
  <w:num w:numId="5">
    <w:abstractNumId w:val="12"/>
  </w:num>
  <w:num w:numId="6">
    <w:abstractNumId w:val="22"/>
  </w:num>
  <w:num w:numId="7">
    <w:abstractNumId w:val="18"/>
  </w:num>
  <w:num w:numId="8">
    <w:abstractNumId w:val="0"/>
  </w:num>
  <w:num w:numId="9">
    <w:abstractNumId w:val="27"/>
  </w:num>
  <w:num w:numId="10">
    <w:abstractNumId w:val="6"/>
  </w:num>
  <w:num w:numId="11">
    <w:abstractNumId w:val="7"/>
  </w:num>
  <w:num w:numId="12">
    <w:abstractNumId w:val="17"/>
  </w:num>
  <w:num w:numId="13">
    <w:abstractNumId w:val="14"/>
  </w:num>
  <w:num w:numId="14">
    <w:abstractNumId w:val="23"/>
  </w:num>
  <w:num w:numId="15">
    <w:abstractNumId w:val="11"/>
  </w:num>
  <w:num w:numId="16">
    <w:abstractNumId w:val="26"/>
  </w:num>
  <w:num w:numId="17">
    <w:abstractNumId w:val="3"/>
  </w:num>
  <w:num w:numId="18">
    <w:abstractNumId w:val="29"/>
  </w:num>
  <w:num w:numId="19">
    <w:abstractNumId w:val="21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0"/>
  </w:num>
  <w:num w:numId="25">
    <w:abstractNumId w:val="19"/>
  </w:num>
  <w:num w:numId="26">
    <w:abstractNumId w:val="10"/>
  </w:num>
  <w:num w:numId="27">
    <w:abstractNumId w:val="28"/>
  </w:num>
  <w:num w:numId="28">
    <w:abstractNumId w:val="4"/>
  </w:num>
  <w:num w:numId="29">
    <w:abstractNumId w:val="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324"/>
    <w:rsid w:val="000169B8"/>
    <w:rsid w:val="00023849"/>
    <w:rsid w:val="000245AF"/>
    <w:rsid w:val="0002719F"/>
    <w:rsid w:val="000277CB"/>
    <w:rsid w:val="00030DA5"/>
    <w:rsid w:val="00036B6D"/>
    <w:rsid w:val="0004152D"/>
    <w:rsid w:val="00066C46"/>
    <w:rsid w:val="00070F79"/>
    <w:rsid w:val="00077A81"/>
    <w:rsid w:val="000821B3"/>
    <w:rsid w:val="0009218C"/>
    <w:rsid w:val="00097AB6"/>
    <w:rsid w:val="000A22C3"/>
    <w:rsid w:val="000A2C34"/>
    <w:rsid w:val="000A7387"/>
    <w:rsid w:val="000B0E01"/>
    <w:rsid w:val="000B658F"/>
    <w:rsid w:val="000C597B"/>
    <w:rsid w:val="000D0625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529E8"/>
    <w:rsid w:val="0015644E"/>
    <w:rsid w:val="001609C2"/>
    <w:rsid w:val="00162DBE"/>
    <w:rsid w:val="00163CD6"/>
    <w:rsid w:val="001840E4"/>
    <w:rsid w:val="00187D09"/>
    <w:rsid w:val="001913A6"/>
    <w:rsid w:val="00195E74"/>
    <w:rsid w:val="001A105D"/>
    <w:rsid w:val="001A1EF7"/>
    <w:rsid w:val="001A2B06"/>
    <w:rsid w:val="001B66A6"/>
    <w:rsid w:val="001C2982"/>
    <w:rsid w:val="001C4FEE"/>
    <w:rsid w:val="001D17F5"/>
    <w:rsid w:val="001E0640"/>
    <w:rsid w:val="001E38E8"/>
    <w:rsid w:val="001E4D76"/>
    <w:rsid w:val="001F1125"/>
    <w:rsid w:val="001F2A8C"/>
    <w:rsid w:val="001F2EB5"/>
    <w:rsid w:val="001F376C"/>
    <w:rsid w:val="001F7E8A"/>
    <w:rsid w:val="00205314"/>
    <w:rsid w:val="00220900"/>
    <w:rsid w:val="00223137"/>
    <w:rsid w:val="00232F3E"/>
    <w:rsid w:val="00233539"/>
    <w:rsid w:val="00247654"/>
    <w:rsid w:val="00250325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E16A4"/>
    <w:rsid w:val="002E57F0"/>
    <w:rsid w:val="002E65A6"/>
    <w:rsid w:val="002E7920"/>
    <w:rsid w:val="002F28DD"/>
    <w:rsid w:val="0030500F"/>
    <w:rsid w:val="00323FF1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75BD5"/>
    <w:rsid w:val="00475E58"/>
    <w:rsid w:val="00481FAF"/>
    <w:rsid w:val="00487A2C"/>
    <w:rsid w:val="004C0460"/>
    <w:rsid w:val="004C6DF8"/>
    <w:rsid w:val="004F4AF1"/>
    <w:rsid w:val="00500AFA"/>
    <w:rsid w:val="005124A1"/>
    <w:rsid w:val="00513369"/>
    <w:rsid w:val="0051378C"/>
    <w:rsid w:val="00514F07"/>
    <w:rsid w:val="00517C0B"/>
    <w:rsid w:val="00522F8D"/>
    <w:rsid w:val="005327F7"/>
    <w:rsid w:val="00532CE5"/>
    <w:rsid w:val="00536510"/>
    <w:rsid w:val="00542624"/>
    <w:rsid w:val="005429AB"/>
    <w:rsid w:val="005445CB"/>
    <w:rsid w:val="00546970"/>
    <w:rsid w:val="00547D78"/>
    <w:rsid w:val="00550C10"/>
    <w:rsid w:val="0057238E"/>
    <w:rsid w:val="00576C25"/>
    <w:rsid w:val="005802B6"/>
    <w:rsid w:val="00581803"/>
    <w:rsid w:val="005B081C"/>
    <w:rsid w:val="005B0CC8"/>
    <w:rsid w:val="005E1D61"/>
    <w:rsid w:val="005E6C04"/>
    <w:rsid w:val="005F7DBD"/>
    <w:rsid w:val="00600275"/>
    <w:rsid w:val="006115A3"/>
    <w:rsid w:val="006156A4"/>
    <w:rsid w:val="0063093C"/>
    <w:rsid w:val="0063153F"/>
    <w:rsid w:val="006364C5"/>
    <w:rsid w:val="00636B70"/>
    <w:rsid w:val="00642FE7"/>
    <w:rsid w:val="0064347B"/>
    <w:rsid w:val="00651384"/>
    <w:rsid w:val="006722B2"/>
    <w:rsid w:val="00681494"/>
    <w:rsid w:val="00684A5C"/>
    <w:rsid w:val="006870CA"/>
    <w:rsid w:val="00687BC8"/>
    <w:rsid w:val="006939B6"/>
    <w:rsid w:val="00695F14"/>
    <w:rsid w:val="006C1ACC"/>
    <w:rsid w:val="006C6507"/>
    <w:rsid w:val="006D48A2"/>
    <w:rsid w:val="006E11B9"/>
    <w:rsid w:val="006E31A5"/>
    <w:rsid w:val="006F2255"/>
    <w:rsid w:val="006F4412"/>
    <w:rsid w:val="007037F2"/>
    <w:rsid w:val="007050AC"/>
    <w:rsid w:val="00710F99"/>
    <w:rsid w:val="0072092C"/>
    <w:rsid w:val="0072340B"/>
    <w:rsid w:val="007463C2"/>
    <w:rsid w:val="0075029B"/>
    <w:rsid w:val="007537D1"/>
    <w:rsid w:val="00771B25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CCF"/>
    <w:rsid w:val="0081499A"/>
    <w:rsid w:val="0082698E"/>
    <w:rsid w:val="00831CB0"/>
    <w:rsid w:val="008320BB"/>
    <w:rsid w:val="00832236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6F1D"/>
    <w:rsid w:val="00973482"/>
    <w:rsid w:val="00974C50"/>
    <w:rsid w:val="00985FEF"/>
    <w:rsid w:val="0099366B"/>
    <w:rsid w:val="00996271"/>
    <w:rsid w:val="009B4D0A"/>
    <w:rsid w:val="009D3673"/>
    <w:rsid w:val="00A06B4F"/>
    <w:rsid w:val="00A1500F"/>
    <w:rsid w:val="00A1720B"/>
    <w:rsid w:val="00A22CBA"/>
    <w:rsid w:val="00A32742"/>
    <w:rsid w:val="00A509BF"/>
    <w:rsid w:val="00A53880"/>
    <w:rsid w:val="00A561DB"/>
    <w:rsid w:val="00A56268"/>
    <w:rsid w:val="00A610D3"/>
    <w:rsid w:val="00A611DF"/>
    <w:rsid w:val="00A67F2D"/>
    <w:rsid w:val="00A74535"/>
    <w:rsid w:val="00A7566A"/>
    <w:rsid w:val="00A83ACA"/>
    <w:rsid w:val="00A87ED1"/>
    <w:rsid w:val="00A9071F"/>
    <w:rsid w:val="00A908F6"/>
    <w:rsid w:val="00AA5C8F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38C9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8214F"/>
    <w:rsid w:val="00BA66E8"/>
    <w:rsid w:val="00BB1425"/>
    <w:rsid w:val="00BC1AEC"/>
    <w:rsid w:val="00BC1F33"/>
    <w:rsid w:val="00BD07D7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412"/>
    <w:rsid w:val="00CB5D06"/>
    <w:rsid w:val="00CC7849"/>
    <w:rsid w:val="00CD000D"/>
    <w:rsid w:val="00CD42C7"/>
    <w:rsid w:val="00CD4C93"/>
    <w:rsid w:val="00CD7806"/>
    <w:rsid w:val="00CE533D"/>
    <w:rsid w:val="00CF0335"/>
    <w:rsid w:val="00CF5FFB"/>
    <w:rsid w:val="00D33F14"/>
    <w:rsid w:val="00D4022F"/>
    <w:rsid w:val="00D40A6E"/>
    <w:rsid w:val="00D45D25"/>
    <w:rsid w:val="00D6190B"/>
    <w:rsid w:val="00D638B1"/>
    <w:rsid w:val="00D63E4A"/>
    <w:rsid w:val="00D75B1B"/>
    <w:rsid w:val="00D763CB"/>
    <w:rsid w:val="00D81ABD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F238C"/>
    <w:rsid w:val="00DF4225"/>
    <w:rsid w:val="00DF46A8"/>
    <w:rsid w:val="00DF485C"/>
    <w:rsid w:val="00DF741C"/>
    <w:rsid w:val="00E03CA7"/>
    <w:rsid w:val="00E13BEF"/>
    <w:rsid w:val="00E15AE4"/>
    <w:rsid w:val="00E21BEB"/>
    <w:rsid w:val="00E22264"/>
    <w:rsid w:val="00E22DAC"/>
    <w:rsid w:val="00E258C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5D20"/>
    <w:rsid w:val="00EB1571"/>
    <w:rsid w:val="00EB24B4"/>
    <w:rsid w:val="00EB7851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42E13"/>
    <w:rsid w:val="00F46A05"/>
    <w:rsid w:val="00F53AF9"/>
    <w:rsid w:val="00F559D6"/>
    <w:rsid w:val="00F650F5"/>
    <w:rsid w:val="00F75EA8"/>
    <w:rsid w:val="00F9181E"/>
    <w:rsid w:val="00FB4077"/>
    <w:rsid w:val="00FC1777"/>
    <w:rsid w:val="00FD7049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507D6-8449-4C3E-8DC1-516772CE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429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27</cp:revision>
  <dcterms:created xsi:type="dcterms:W3CDTF">2011-03-22T12:44:00Z</dcterms:created>
  <dcterms:modified xsi:type="dcterms:W3CDTF">2011-03-22T13:25:00Z</dcterms:modified>
</cp:coreProperties>
</file>