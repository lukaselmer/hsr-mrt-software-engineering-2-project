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 xml:space="preserve">Elmer Lukas, Heidt Christina, Steiner Diego, </w:t>
                </w:r>
                <w:proofErr w:type="spellStart"/>
                <w:r>
                  <w:rPr>
                    <w:color w:val="4F81BD" w:themeColor="accent1"/>
                  </w:rPr>
                  <w:t>Treichler</w:t>
                </w:r>
                <w:proofErr w:type="spellEnd"/>
                <w:r>
                  <w:rPr>
                    <w:color w:val="4F81BD" w:themeColor="accent1"/>
                  </w:rPr>
                  <w:t xml:space="preserve"> Delia, </w:t>
                </w:r>
                <w:proofErr w:type="spellStart"/>
                <w:r>
                  <w:rPr>
                    <w:color w:val="4F81BD" w:themeColor="accent1"/>
                  </w:rPr>
                  <w:t>Waltenspül</w:t>
                </w:r>
                <w:proofErr w:type="spellEnd"/>
                <w:r>
                  <w:rPr>
                    <w:color w:val="4F81BD" w:themeColor="accent1"/>
                  </w:rPr>
                  <w:t xml:space="preserve"> Remo</w:t>
                </w:r>
              </w:p>
              <w:p w:rsidR="008E328B" w:rsidRDefault="00CB57A1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7F2AF6">
                  <w:rPr>
                    <w:noProof/>
                    <w:color w:val="4F81BD" w:themeColor="accent1"/>
                  </w:rPr>
                  <w:t>31. Mai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804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1576F9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p w:rsidR="00C9533A" w:rsidRDefault="006D626F" w:rsidP="004E0C21">
                <w:pPr>
                  <w:pStyle w:val="KeinLeerraum"/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t>Server -Protokollspezifikation</w:t>
                </w:r>
              </w:p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4E0C21" w:rsidP="004E0C21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240" behindDoc="1" locked="0" layoutInCell="1" allowOverlap="1" wp14:anchorId="7AA3788A" wp14:editId="6C545219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94257055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4257056"/>
      <w:r>
        <w:t>Änderungsgeschichte</w:t>
      </w:r>
      <w:bookmarkEnd w:id="1"/>
      <w:r w:rsidR="008769B2">
        <w:tab/>
      </w:r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AD4235">
            <w:r>
              <w:t>Datum</w:t>
            </w:r>
          </w:p>
        </w:tc>
        <w:tc>
          <w:tcPr>
            <w:tcW w:w="993" w:type="dxa"/>
          </w:tcPr>
          <w:p w:rsidR="00887085" w:rsidRDefault="00887085" w:rsidP="00AD42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AD42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AD42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10208C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10208C" w:rsidRDefault="004E0C21" w:rsidP="00AD4235">
            <w:pPr>
              <w:rPr>
                <w:b w:val="0"/>
              </w:rPr>
            </w:pPr>
            <w:r w:rsidRPr="0010208C">
              <w:rPr>
                <w:b w:val="0"/>
              </w:rPr>
              <w:t>10</w:t>
            </w:r>
            <w:r w:rsidR="003F3090" w:rsidRPr="0010208C">
              <w:rPr>
                <w:b w:val="0"/>
              </w:rPr>
              <w:t>.05</w:t>
            </w:r>
            <w:r w:rsidR="00887085" w:rsidRPr="0010208C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10208C" w:rsidRDefault="00887085" w:rsidP="00AD4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208C">
              <w:t>1.0</w:t>
            </w:r>
          </w:p>
        </w:tc>
        <w:tc>
          <w:tcPr>
            <w:tcW w:w="4674" w:type="dxa"/>
          </w:tcPr>
          <w:p w:rsidR="00887085" w:rsidRPr="0010208C" w:rsidRDefault="00887085" w:rsidP="00AD4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208C">
              <w:t>Erste Version des Dokuments</w:t>
            </w:r>
          </w:p>
        </w:tc>
        <w:tc>
          <w:tcPr>
            <w:tcW w:w="2303" w:type="dxa"/>
          </w:tcPr>
          <w:p w:rsidR="00887085" w:rsidRPr="0010208C" w:rsidRDefault="004E0C21" w:rsidP="00AD4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0208C">
              <w:t>SD</w:t>
            </w:r>
          </w:p>
        </w:tc>
      </w:tr>
      <w:tr w:rsidR="002D37E6" w:rsidRPr="0010208C" w:rsidTr="004273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2D37E6" w:rsidRPr="0010208C" w:rsidRDefault="002D37E6" w:rsidP="00427306">
            <w:pPr>
              <w:rPr>
                <w:b w:val="0"/>
              </w:rPr>
            </w:pPr>
            <w:r w:rsidRPr="0010208C">
              <w:rPr>
                <w:b w:val="0"/>
              </w:rPr>
              <w:t>17.05.2011</w:t>
            </w:r>
          </w:p>
        </w:tc>
        <w:tc>
          <w:tcPr>
            <w:tcW w:w="993" w:type="dxa"/>
          </w:tcPr>
          <w:p w:rsidR="002D37E6" w:rsidRPr="0010208C" w:rsidRDefault="002D37E6" w:rsidP="004273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0208C">
              <w:t>1.1</w:t>
            </w:r>
          </w:p>
        </w:tc>
        <w:tc>
          <w:tcPr>
            <w:tcW w:w="4674" w:type="dxa"/>
          </w:tcPr>
          <w:p w:rsidR="002D37E6" w:rsidRPr="0010208C" w:rsidRDefault="002D37E6" w:rsidP="004273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0208C">
              <w:t>Review</w:t>
            </w:r>
          </w:p>
        </w:tc>
        <w:tc>
          <w:tcPr>
            <w:tcW w:w="2303" w:type="dxa"/>
          </w:tcPr>
          <w:p w:rsidR="002D37E6" w:rsidRPr="0010208C" w:rsidRDefault="002D37E6" w:rsidP="004273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0208C">
              <w:t>HC</w:t>
            </w:r>
          </w:p>
        </w:tc>
      </w:tr>
      <w:tr w:rsidR="0010208C" w:rsidRPr="0010208C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10208C" w:rsidRPr="0010208C" w:rsidRDefault="0010208C" w:rsidP="002D37E6">
            <w:pPr>
              <w:rPr>
                <w:b w:val="0"/>
              </w:rPr>
            </w:pPr>
            <w:r w:rsidRPr="0010208C">
              <w:rPr>
                <w:b w:val="0"/>
              </w:rPr>
              <w:t>1</w:t>
            </w:r>
            <w:r w:rsidR="002D37E6">
              <w:rPr>
                <w:b w:val="0"/>
              </w:rPr>
              <w:t>8</w:t>
            </w:r>
            <w:r w:rsidRPr="0010208C">
              <w:rPr>
                <w:b w:val="0"/>
              </w:rPr>
              <w:t>.05.2011</w:t>
            </w:r>
          </w:p>
        </w:tc>
        <w:tc>
          <w:tcPr>
            <w:tcW w:w="993" w:type="dxa"/>
          </w:tcPr>
          <w:p w:rsidR="0010208C" w:rsidRPr="0010208C" w:rsidRDefault="002D37E6" w:rsidP="00AD4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4674" w:type="dxa"/>
          </w:tcPr>
          <w:p w:rsidR="0010208C" w:rsidRPr="0010208C" w:rsidRDefault="002D37E6" w:rsidP="002D3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Korrekturen</w:t>
            </w:r>
          </w:p>
        </w:tc>
        <w:tc>
          <w:tcPr>
            <w:tcW w:w="2303" w:type="dxa"/>
          </w:tcPr>
          <w:p w:rsidR="0010208C" w:rsidRPr="0010208C" w:rsidRDefault="002D37E6" w:rsidP="00AD42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TD</w:t>
            </w:r>
          </w:p>
        </w:tc>
      </w:tr>
    </w:tbl>
    <w:bookmarkStart w:id="2" w:name="_Toc294257057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FE2269" w:rsidRDefault="00CB57A1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4257055" w:history="1">
            <w:r w:rsidR="00FE2269" w:rsidRPr="00125BE0">
              <w:rPr>
                <w:rStyle w:val="Hyperlink"/>
                <w:noProof/>
              </w:rPr>
              <w:t>1</w:t>
            </w:r>
            <w:r w:rsidR="00FE226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FE2269" w:rsidRPr="00125BE0">
              <w:rPr>
                <w:rStyle w:val="Hyperlink"/>
                <w:noProof/>
              </w:rPr>
              <w:t>Dokumentinformationen</w:t>
            </w:r>
            <w:r w:rsidR="00FE2269">
              <w:rPr>
                <w:noProof/>
                <w:webHidden/>
              </w:rPr>
              <w:tab/>
            </w:r>
            <w:r w:rsidR="00FE2269">
              <w:rPr>
                <w:noProof/>
                <w:webHidden/>
              </w:rPr>
              <w:fldChar w:fldCharType="begin"/>
            </w:r>
            <w:r w:rsidR="00FE2269">
              <w:rPr>
                <w:noProof/>
                <w:webHidden/>
              </w:rPr>
              <w:instrText xml:space="preserve"> PAGEREF _Toc294257055 \h </w:instrText>
            </w:r>
            <w:r w:rsidR="00FE2269">
              <w:rPr>
                <w:noProof/>
                <w:webHidden/>
              </w:rPr>
            </w:r>
            <w:r w:rsidR="00FE2269">
              <w:rPr>
                <w:noProof/>
                <w:webHidden/>
              </w:rPr>
              <w:fldChar w:fldCharType="separate"/>
            </w:r>
            <w:r w:rsidR="00FE2269">
              <w:rPr>
                <w:noProof/>
                <w:webHidden/>
              </w:rPr>
              <w:t>1</w:t>
            </w:r>
            <w:r w:rsidR="00FE2269">
              <w:rPr>
                <w:noProof/>
                <w:webHidden/>
              </w:rPr>
              <w:fldChar w:fldCharType="end"/>
            </w:r>
          </w:hyperlink>
        </w:p>
        <w:p w:rsidR="00FE2269" w:rsidRDefault="001576F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57056" w:history="1">
            <w:r w:rsidR="00FE2269" w:rsidRPr="00125BE0">
              <w:rPr>
                <w:rStyle w:val="Hyperlink"/>
                <w:noProof/>
              </w:rPr>
              <w:t>1.1</w:t>
            </w:r>
            <w:r w:rsidR="00FE2269">
              <w:rPr>
                <w:noProof/>
                <w:sz w:val="22"/>
                <w:szCs w:val="22"/>
                <w:lang w:eastAsia="de-CH"/>
              </w:rPr>
              <w:tab/>
            </w:r>
            <w:r w:rsidR="00FE2269" w:rsidRPr="00125BE0">
              <w:rPr>
                <w:rStyle w:val="Hyperlink"/>
                <w:noProof/>
              </w:rPr>
              <w:t>Änderungsgeschichte</w:t>
            </w:r>
            <w:r w:rsidR="00FE2269">
              <w:rPr>
                <w:noProof/>
                <w:webHidden/>
              </w:rPr>
              <w:tab/>
            </w:r>
            <w:r w:rsidR="00FE2269">
              <w:rPr>
                <w:noProof/>
                <w:webHidden/>
              </w:rPr>
              <w:fldChar w:fldCharType="begin"/>
            </w:r>
            <w:r w:rsidR="00FE2269">
              <w:rPr>
                <w:noProof/>
                <w:webHidden/>
              </w:rPr>
              <w:instrText xml:space="preserve"> PAGEREF _Toc294257056 \h </w:instrText>
            </w:r>
            <w:r w:rsidR="00FE2269">
              <w:rPr>
                <w:noProof/>
                <w:webHidden/>
              </w:rPr>
            </w:r>
            <w:r w:rsidR="00FE2269">
              <w:rPr>
                <w:noProof/>
                <w:webHidden/>
              </w:rPr>
              <w:fldChar w:fldCharType="separate"/>
            </w:r>
            <w:r w:rsidR="00FE2269">
              <w:rPr>
                <w:noProof/>
                <w:webHidden/>
              </w:rPr>
              <w:t>1</w:t>
            </w:r>
            <w:r w:rsidR="00FE2269">
              <w:rPr>
                <w:noProof/>
                <w:webHidden/>
              </w:rPr>
              <w:fldChar w:fldCharType="end"/>
            </w:r>
          </w:hyperlink>
        </w:p>
        <w:p w:rsidR="00FE2269" w:rsidRDefault="001576F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57057" w:history="1">
            <w:r w:rsidR="00FE2269" w:rsidRPr="00125BE0">
              <w:rPr>
                <w:rStyle w:val="Hyperlink"/>
                <w:noProof/>
              </w:rPr>
              <w:t>1.2</w:t>
            </w:r>
            <w:r w:rsidR="00FE2269">
              <w:rPr>
                <w:noProof/>
                <w:sz w:val="22"/>
                <w:szCs w:val="22"/>
                <w:lang w:eastAsia="de-CH"/>
              </w:rPr>
              <w:tab/>
            </w:r>
            <w:r w:rsidR="00FE2269" w:rsidRPr="00125BE0">
              <w:rPr>
                <w:rStyle w:val="Hyperlink"/>
                <w:noProof/>
                <w:lang w:val="de-DE"/>
              </w:rPr>
              <w:t>Inhaltsverzeichnis</w:t>
            </w:r>
            <w:r w:rsidR="00FE2269">
              <w:rPr>
                <w:noProof/>
                <w:webHidden/>
              </w:rPr>
              <w:tab/>
            </w:r>
            <w:r w:rsidR="00FE2269">
              <w:rPr>
                <w:noProof/>
                <w:webHidden/>
              </w:rPr>
              <w:fldChar w:fldCharType="begin"/>
            </w:r>
            <w:r w:rsidR="00FE2269">
              <w:rPr>
                <w:noProof/>
                <w:webHidden/>
              </w:rPr>
              <w:instrText xml:space="preserve"> PAGEREF _Toc294257057 \h </w:instrText>
            </w:r>
            <w:r w:rsidR="00FE2269">
              <w:rPr>
                <w:noProof/>
                <w:webHidden/>
              </w:rPr>
            </w:r>
            <w:r w:rsidR="00FE2269">
              <w:rPr>
                <w:noProof/>
                <w:webHidden/>
              </w:rPr>
              <w:fldChar w:fldCharType="separate"/>
            </w:r>
            <w:r w:rsidR="00FE2269">
              <w:rPr>
                <w:noProof/>
                <w:webHidden/>
              </w:rPr>
              <w:t>1</w:t>
            </w:r>
            <w:r w:rsidR="00FE2269">
              <w:rPr>
                <w:noProof/>
                <w:webHidden/>
              </w:rPr>
              <w:fldChar w:fldCharType="end"/>
            </w:r>
          </w:hyperlink>
        </w:p>
        <w:p w:rsidR="00FE2269" w:rsidRDefault="001576F9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257058" w:history="1">
            <w:r w:rsidR="00FE2269" w:rsidRPr="00125BE0">
              <w:rPr>
                <w:rStyle w:val="Hyperlink"/>
                <w:noProof/>
              </w:rPr>
              <w:t>2</w:t>
            </w:r>
            <w:r w:rsidR="00FE226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FE2269" w:rsidRPr="00125BE0">
              <w:rPr>
                <w:rStyle w:val="Hyperlink"/>
                <w:noProof/>
              </w:rPr>
              <w:t>Einleitung</w:t>
            </w:r>
            <w:r w:rsidR="00FE2269">
              <w:rPr>
                <w:noProof/>
                <w:webHidden/>
              </w:rPr>
              <w:tab/>
            </w:r>
            <w:r w:rsidR="00FE2269">
              <w:rPr>
                <w:noProof/>
                <w:webHidden/>
              </w:rPr>
              <w:fldChar w:fldCharType="begin"/>
            </w:r>
            <w:r w:rsidR="00FE2269">
              <w:rPr>
                <w:noProof/>
                <w:webHidden/>
              </w:rPr>
              <w:instrText xml:space="preserve"> PAGEREF _Toc294257058 \h </w:instrText>
            </w:r>
            <w:r w:rsidR="00FE2269">
              <w:rPr>
                <w:noProof/>
                <w:webHidden/>
              </w:rPr>
            </w:r>
            <w:r w:rsidR="00FE2269">
              <w:rPr>
                <w:noProof/>
                <w:webHidden/>
              </w:rPr>
              <w:fldChar w:fldCharType="separate"/>
            </w:r>
            <w:r w:rsidR="00FE2269">
              <w:rPr>
                <w:noProof/>
                <w:webHidden/>
              </w:rPr>
              <w:t>2</w:t>
            </w:r>
            <w:r w:rsidR="00FE2269">
              <w:rPr>
                <w:noProof/>
                <w:webHidden/>
              </w:rPr>
              <w:fldChar w:fldCharType="end"/>
            </w:r>
          </w:hyperlink>
        </w:p>
        <w:p w:rsidR="00FE2269" w:rsidRDefault="001576F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57059" w:history="1">
            <w:r w:rsidR="00FE2269" w:rsidRPr="00125BE0">
              <w:rPr>
                <w:rStyle w:val="Hyperlink"/>
                <w:noProof/>
              </w:rPr>
              <w:t>2.1</w:t>
            </w:r>
            <w:r w:rsidR="00FE2269">
              <w:rPr>
                <w:noProof/>
                <w:sz w:val="22"/>
                <w:szCs w:val="22"/>
                <w:lang w:eastAsia="de-CH"/>
              </w:rPr>
              <w:tab/>
            </w:r>
            <w:r w:rsidR="00FE2269" w:rsidRPr="00125BE0">
              <w:rPr>
                <w:rStyle w:val="Hyperlink"/>
                <w:noProof/>
              </w:rPr>
              <w:t>Zweck</w:t>
            </w:r>
            <w:r w:rsidR="00FE2269">
              <w:rPr>
                <w:noProof/>
                <w:webHidden/>
              </w:rPr>
              <w:tab/>
            </w:r>
            <w:r w:rsidR="00FE2269">
              <w:rPr>
                <w:noProof/>
                <w:webHidden/>
              </w:rPr>
              <w:fldChar w:fldCharType="begin"/>
            </w:r>
            <w:r w:rsidR="00FE2269">
              <w:rPr>
                <w:noProof/>
                <w:webHidden/>
              </w:rPr>
              <w:instrText xml:space="preserve"> PAGEREF _Toc294257059 \h </w:instrText>
            </w:r>
            <w:r w:rsidR="00FE2269">
              <w:rPr>
                <w:noProof/>
                <w:webHidden/>
              </w:rPr>
            </w:r>
            <w:r w:rsidR="00FE2269">
              <w:rPr>
                <w:noProof/>
                <w:webHidden/>
              </w:rPr>
              <w:fldChar w:fldCharType="separate"/>
            </w:r>
            <w:r w:rsidR="00FE2269">
              <w:rPr>
                <w:noProof/>
                <w:webHidden/>
              </w:rPr>
              <w:t>2</w:t>
            </w:r>
            <w:r w:rsidR="00FE2269">
              <w:rPr>
                <w:noProof/>
                <w:webHidden/>
              </w:rPr>
              <w:fldChar w:fldCharType="end"/>
            </w:r>
          </w:hyperlink>
        </w:p>
        <w:p w:rsidR="00FE2269" w:rsidRDefault="001576F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57060" w:history="1">
            <w:r w:rsidR="00FE2269" w:rsidRPr="00125BE0">
              <w:rPr>
                <w:rStyle w:val="Hyperlink"/>
                <w:noProof/>
              </w:rPr>
              <w:t>2.2</w:t>
            </w:r>
            <w:r w:rsidR="00FE2269">
              <w:rPr>
                <w:noProof/>
                <w:sz w:val="22"/>
                <w:szCs w:val="22"/>
                <w:lang w:eastAsia="de-CH"/>
              </w:rPr>
              <w:tab/>
            </w:r>
            <w:r w:rsidR="00FE2269" w:rsidRPr="00125BE0">
              <w:rPr>
                <w:rStyle w:val="Hyperlink"/>
                <w:noProof/>
              </w:rPr>
              <w:t>Gültigkeitsbereich</w:t>
            </w:r>
            <w:r w:rsidR="00FE2269">
              <w:rPr>
                <w:noProof/>
                <w:webHidden/>
              </w:rPr>
              <w:tab/>
            </w:r>
            <w:r w:rsidR="00FE2269">
              <w:rPr>
                <w:noProof/>
                <w:webHidden/>
              </w:rPr>
              <w:fldChar w:fldCharType="begin"/>
            </w:r>
            <w:r w:rsidR="00FE2269">
              <w:rPr>
                <w:noProof/>
                <w:webHidden/>
              </w:rPr>
              <w:instrText xml:space="preserve"> PAGEREF _Toc294257060 \h </w:instrText>
            </w:r>
            <w:r w:rsidR="00FE2269">
              <w:rPr>
                <w:noProof/>
                <w:webHidden/>
              </w:rPr>
            </w:r>
            <w:r w:rsidR="00FE2269">
              <w:rPr>
                <w:noProof/>
                <w:webHidden/>
              </w:rPr>
              <w:fldChar w:fldCharType="separate"/>
            </w:r>
            <w:r w:rsidR="00FE2269">
              <w:rPr>
                <w:noProof/>
                <w:webHidden/>
              </w:rPr>
              <w:t>2</w:t>
            </w:r>
            <w:r w:rsidR="00FE2269">
              <w:rPr>
                <w:noProof/>
                <w:webHidden/>
              </w:rPr>
              <w:fldChar w:fldCharType="end"/>
            </w:r>
          </w:hyperlink>
        </w:p>
        <w:p w:rsidR="00FE2269" w:rsidRDefault="001576F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57061" w:history="1">
            <w:r w:rsidR="00FE2269" w:rsidRPr="00125BE0">
              <w:rPr>
                <w:rStyle w:val="Hyperlink"/>
                <w:noProof/>
              </w:rPr>
              <w:t>2.3</w:t>
            </w:r>
            <w:r w:rsidR="00FE2269">
              <w:rPr>
                <w:noProof/>
                <w:sz w:val="22"/>
                <w:szCs w:val="22"/>
                <w:lang w:eastAsia="de-CH"/>
              </w:rPr>
              <w:tab/>
            </w:r>
            <w:r w:rsidR="00FE2269" w:rsidRPr="00125BE0">
              <w:rPr>
                <w:rStyle w:val="Hyperlink"/>
                <w:noProof/>
              </w:rPr>
              <w:t>Definitionen und Abkürzungen</w:t>
            </w:r>
            <w:r w:rsidR="00FE2269">
              <w:rPr>
                <w:noProof/>
                <w:webHidden/>
              </w:rPr>
              <w:tab/>
            </w:r>
            <w:r w:rsidR="00FE2269">
              <w:rPr>
                <w:noProof/>
                <w:webHidden/>
              </w:rPr>
              <w:fldChar w:fldCharType="begin"/>
            </w:r>
            <w:r w:rsidR="00FE2269">
              <w:rPr>
                <w:noProof/>
                <w:webHidden/>
              </w:rPr>
              <w:instrText xml:space="preserve"> PAGEREF _Toc294257061 \h </w:instrText>
            </w:r>
            <w:r w:rsidR="00FE2269">
              <w:rPr>
                <w:noProof/>
                <w:webHidden/>
              </w:rPr>
            </w:r>
            <w:r w:rsidR="00FE2269">
              <w:rPr>
                <w:noProof/>
                <w:webHidden/>
              </w:rPr>
              <w:fldChar w:fldCharType="separate"/>
            </w:r>
            <w:r w:rsidR="00FE2269">
              <w:rPr>
                <w:noProof/>
                <w:webHidden/>
              </w:rPr>
              <w:t>2</w:t>
            </w:r>
            <w:r w:rsidR="00FE2269">
              <w:rPr>
                <w:noProof/>
                <w:webHidden/>
              </w:rPr>
              <w:fldChar w:fldCharType="end"/>
            </w:r>
          </w:hyperlink>
        </w:p>
        <w:p w:rsidR="00FE2269" w:rsidRDefault="001576F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57062" w:history="1">
            <w:r w:rsidR="00FE2269" w:rsidRPr="00125BE0">
              <w:rPr>
                <w:rStyle w:val="Hyperlink"/>
                <w:noProof/>
              </w:rPr>
              <w:t>2.4</w:t>
            </w:r>
            <w:r w:rsidR="00FE2269">
              <w:rPr>
                <w:noProof/>
                <w:sz w:val="22"/>
                <w:szCs w:val="22"/>
                <w:lang w:eastAsia="de-CH"/>
              </w:rPr>
              <w:tab/>
            </w:r>
            <w:r w:rsidR="00FE2269" w:rsidRPr="00125BE0">
              <w:rPr>
                <w:rStyle w:val="Hyperlink"/>
                <w:noProof/>
              </w:rPr>
              <w:t>Referenzen</w:t>
            </w:r>
            <w:r w:rsidR="00FE2269">
              <w:rPr>
                <w:noProof/>
                <w:webHidden/>
              </w:rPr>
              <w:tab/>
            </w:r>
            <w:r w:rsidR="00FE2269">
              <w:rPr>
                <w:noProof/>
                <w:webHidden/>
              </w:rPr>
              <w:fldChar w:fldCharType="begin"/>
            </w:r>
            <w:r w:rsidR="00FE2269">
              <w:rPr>
                <w:noProof/>
                <w:webHidden/>
              </w:rPr>
              <w:instrText xml:space="preserve"> PAGEREF _Toc294257062 \h </w:instrText>
            </w:r>
            <w:r w:rsidR="00FE2269">
              <w:rPr>
                <w:noProof/>
                <w:webHidden/>
              </w:rPr>
            </w:r>
            <w:r w:rsidR="00FE2269">
              <w:rPr>
                <w:noProof/>
                <w:webHidden/>
              </w:rPr>
              <w:fldChar w:fldCharType="separate"/>
            </w:r>
            <w:r w:rsidR="00FE2269">
              <w:rPr>
                <w:noProof/>
                <w:webHidden/>
              </w:rPr>
              <w:t>2</w:t>
            </w:r>
            <w:r w:rsidR="00FE2269">
              <w:rPr>
                <w:noProof/>
                <w:webHidden/>
              </w:rPr>
              <w:fldChar w:fldCharType="end"/>
            </w:r>
          </w:hyperlink>
        </w:p>
        <w:p w:rsidR="00FE2269" w:rsidRDefault="001576F9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257063" w:history="1">
            <w:r w:rsidR="00FE2269" w:rsidRPr="00125BE0">
              <w:rPr>
                <w:rStyle w:val="Hyperlink"/>
                <w:noProof/>
              </w:rPr>
              <w:t>3</w:t>
            </w:r>
            <w:r w:rsidR="00FE2269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FE2269" w:rsidRPr="00125BE0">
              <w:rPr>
                <w:rStyle w:val="Hyperlink"/>
                <w:noProof/>
              </w:rPr>
              <w:t>Protokollspezifikation</w:t>
            </w:r>
            <w:r w:rsidR="00FE2269">
              <w:rPr>
                <w:noProof/>
                <w:webHidden/>
              </w:rPr>
              <w:tab/>
            </w:r>
            <w:r w:rsidR="00FE2269">
              <w:rPr>
                <w:noProof/>
                <w:webHidden/>
              </w:rPr>
              <w:fldChar w:fldCharType="begin"/>
            </w:r>
            <w:r w:rsidR="00FE2269">
              <w:rPr>
                <w:noProof/>
                <w:webHidden/>
              </w:rPr>
              <w:instrText xml:space="preserve"> PAGEREF _Toc294257063 \h </w:instrText>
            </w:r>
            <w:r w:rsidR="00FE2269">
              <w:rPr>
                <w:noProof/>
                <w:webHidden/>
              </w:rPr>
            </w:r>
            <w:r w:rsidR="00FE2269">
              <w:rPr>
                <w:noProof/>
                <w:webHidden/>
              </w:rPr>
              <w:fldChar w:fldCharType="separate"/>
            </w:r>
            <w:r w:rsidR="00FE2269">
              <w:rPr>
                <w:noProof/>
                <w:webHidden/>
              </w:rPr>
              <w:t>3</w:t>
            </w:r>
            <w:r w:rsidR="00FE2269">
              <w:rPr>
                <w:noProof/>
                <w:webHidden/>
              </w:rPr>
              <w:fldChar w:fldCharType="end"/>
            </w:r>
          </w:hyperlink>
        </w:p>
        <w:p w:rsidR="00FE2269" w:rsidRDefault="001576F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57064" w:history="1">
            <w:r w:rsidR="00FE2269" w:rsidRPr="00125BE0">
              <w:rPr>
                <w:rStyle w:val="Hyperlink"/>
                <w:noProof/>
              </w:rPr>
              <w:t>3.1</w:t>
            </w:r>
            <w:r w:rsidR="00FE2269">
              <w:rPr>
                <w:noProof/>
                <w:sz w:val="22"/>
                <w:szCs w:val="22"/>
                <w:lang w:eastAsia="de-CH"/>
              </w:rPr>
              <w:tab/>
            </w:r>
            <w:r w:rsidR="00FE2269" w:rsidRPr="00125BE0">
              <w:rPr>
                <w:rStyle w:val="Hyperlink"/>
                <w:noProof/>
              </w:rPr>
              <w:t>Login</w:t>
            </w:r>
            <w:r w:rsidR="00FE2269">
              <w:rPr>
                <w:noProof/>
                <w:webHidden/>
              </w:rPr>
              <w:tab/>
            </w:r>
            <w:r w:rsidR="00FE2269">
              <w:rPr>
                <w:noProof/>
                <w:webHidden/>
              </w:rPr>
              <w:fldChar w:fldCharType="begin"/>
            </w:r>
            <w:r w:rsidR="00FE2269">
              <w:rPr>
                <w:noProof/>
                <w:webHidden/>
              </w:rPr>
              <w:instrText xml:space="preserve"> PAGEREF _Toc294257064 \h </w:instrText>
            </w:r>
            <w:r w:rsidR="00FE2269">
              <w:rPr>
                <w:noProof/>
                <w:webHidden/>
              </w:rPr>
            </w:r>
            <w:r w:rsidR="00FE2269">
              <w:rPr>
                <w:noProof/>
                <w:webHidden/>
              </w:rPr>
              <w:fldChar w:fldCharType="separate"/>
            </w:r>
            <w:r w:rsidR="00FE2269">
              <w:rPr>
                <w:noProof/>
                <w:webHidden/>
              </w:rPr>
              <w:t>3</w:t>
            </w:r>
            <w:r w:rsidR="00FE2269">
              <w:rPr>
                <w:noProof/>
                <w:webHidden/>
              </w:rPr>
              <w:fldChar w:fldCharType="end"/>
            </w:r>
          </w:hyperlink>
        </w:p>
        <w:p w:rsidR="00FE2269" w:rsidRDefault="001576F9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57065" w:history="1">
            <w:r w:rsidR="00FE2269" w:rsidRPr="00125BE0">
              <w:rPr>
                <w:rStyle w:val="Hyperlink"/>
                <w:noProof/>
              </w:rPr>
              <w:t>3.1.1</w:t>
            </w:r>
            <w:r w:rsidR="00FE2269">
              <w:rPr>
                <w:noProof/>
                <w:sz w:val="22"/>
              </w:rPr>
              <w:tab/>
            </w:r>
            <w:r w:rsidR="00FE2269" w:rsidRPr="00125BE0">
              <w:rPr>
                <w:rStyle w:val="Hyperlink"/>
                <w:noProof/>
              </w:rPr>
              <w:t>Request</w:t>
            </w:r>
            <w:r w:rsidR="00FE2269">
              <w:rPr>
                <w:noProof/>
                <w:webHidden/>
              </w:rPr>
              <w:tab/>
            </w:r>
            <w:r w:rsidR="00FE2269">
              <w:rPr>
                <w:noProof/>
                <w:webHidden/>
              </w:rPr>
              <w:fldChar w:fldCharType="begin"/>
            </w:r>
            <w:r w:rsidR="00FE2269">
              <w:rPr>
                <w:noProof/>
                <w:webHidden/>
              </w:rPr>
              <w:instrText xml:space="preserve"> PAGEREF _Toc294257065 \h </w:instrText>
            </w:r>
            <w:r w:rsidR="00FE2269">
              <w:rPr>
                <w:noProof/>
                <w:webHidden/>
              </w:rPr>
            </w:r>
            <w:r w:rsidR="00FE2269">
              <w:rPr>
                <w:noProof/>
                <w:webHidden/>
              </w:rPr>
              <w:fldChar w:fldCharType="separate"/>
            </w:r>
            <w:r w:rsidR="00FE2269">
              <w:rPr>
                <w:noProof/>
                <w:webHidden/>
              </w:rPr>
              <w:t>3</w:t>
            </w:r>
            <w:r w:rsidR="00FE2269">
              <w:rPr>
                <w:noProof/>
                <w:webHidden/>
              </w:rPr>
              <w:fldChar w:fldCharType="end"/>
            </w:r>
          </w:hyperlink>
        </w:p>
        <w:p w:rsidR="00FE2269" w:rsidRDefault="001576F9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57066" w:history="1">
            <w:r w:rsidR="00FE2269" w:rsidRPr="00125BE0">
              <w:rPr>
                <w:rStyle w:val="Hyperlink"/>
                <w:noProof/>
                <w:lang w:val="en-US"/>
              </w:rPr>
              <w:t>3.1.2</w:t>
            </w:r>
            <w:r w:rsidR="00FE2269">
              <w:rPr>
                <w:noProof/>
                <w:sz w:val="22"/>
              </w:rPr>
              <w:tab/>
            </w:r>
            <w:r w:rsidR="00FE2269" w:rsidRPr="00125BE0">
              <w:rPr>
                <w:rStyle w:val="Hyperlink"/>
                <w:noProof/>
                <w:lang w:val="en-US"/>
              </w:rPr>
              <w:t>Response Success</w:t>
            </w:r>
            <w:r w:rsidR="00FE2269">
              <w:rPr>
                <w:noProof/>
                <w:webHidden/>
              </w:rPr>
              <w:tab/>
            </w:r>
            <w:r w:rsidR="00FE2269">
              <w:rPr>
                <w:noProof/>
                <w:webHidden/>
              </w:rPr>
              <w:fldChar w:fldCharType="begin"/>
            </w:r>
            <w:r w:rsidR="00FE2269">
              <w:rPr>
                <w:noProof/>
                <w:webHidden/>
              </w:rPr>
              <w:instrText xml:space="preserve"> PAGEREF _Toc294257066 \h </w:instrText>
            </w:r>
            <w:r w:rsidR="00FE2269">
              <w:rPr>
                <w:noProof/>
                <w:webHidden/>
              </w:rPr>
            </w:r>
            <w:r w:rsidR="00FE2269">
              <w:rPr>
                <w:noProof/>
                <w:webHidden/>
              </w:rPr>
              <w:fldChar w:fldCharType="separate"/>
            </w:r>
            <w:r w:rsidR="00FE2269">
              <w:rPr>
                <w:noProof/>
                <w:webHidden/>
              </w:rPr>
              <w:t>4</w:t>
            </w:r>
            <w:r w:rsidR="00FE2269">
              <w:rPr>
                <w:noProof/>
                <w:webHidden/>
              </w:rPr>
              <w:fldChar w:fldCharType="end"/>
            </w:r>
          </w:hyperlink>
        </w:p>
        <w:p w:rsidR="00FE2269" w:rsidRDefault="001576F9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57067" w:history="1">
            <w:r w:rsidR="00FE2269" w:rsidRPr="00125BE0">
              <w:rPr>
                <w:rStyle w:val="Hyperlink"/>
                <w:noProof/>
                <w:lang w:val="en-US"/>
              </w:rPr>
              <w:t>3.1.3</w:t>
            </w:r>
            <w:r w:rsidR="00FE2269">
              <w:rPr>
                <w:noProof/>
                <w:sz w:val="22"/>
              </w:rPr>
              <w:tab/>
            </w:r>
            <w:r w:rsidR="00FE2269" w:rsidRPr="00125BE0">
              <w:rPr>
                <w:rStyle w:val="Hyperlink"/>
                <w:noProof/>
                <w:lang w:val="en-US"/>
              </w:rPr>
              <w:t>Response Fail</w:t>
            </w:r>
            <w:r w:rsidR="00FE2269">
              <w:rPr>
                <w:noProof/>
                <w:webHidden/>
              </w:rPr>
              <w:tab/>
            </w:r>
            <w:r w:rsidR="00FE2269">
              <w:rPr>
                <w:noProof/>
                <w:webHidden/>
              </w:rPr>
              <w:fldChar w:fldCharType="begin"/>
            </w:r>
            <w:r w:rsidR="00FE2269">
              <w:rPr>
                <w:noProof/>
                <w:webHidden/>
              </w:rPr>
              <w:instrText xml:space="preserve"> PAGEREF _Toc294257067 \h </w:instrText>
            </w:r>
            <w:r w:rsidR="00FE2269">
              <w:rPr>
                <w:noProof/>
                <w:webHidden/>
              </w:rPr>
            </w:r>
            <w:r w:rsidR="00FE2269">
              <w:rPr>
                <w:noProof/>
                <w:webHidden/>
              </w:rPr>
              <w:fldChar w:fldCharType="separate"/>
            </w:r>
            <w:r w:rsidR="00FE2269">
              <w:rPr>
                <w:noProof/>
                <w:webHidden/>
              </w:rPr>
              <w:t>6</w:t>
            </w:r>
            <w:r w:rsidR="00FE2269">
              <w:rPr>
                <w:noProof/>
                <w:webHidden/>
              </w:rPr>
              <w:fldChar w:fldCharType="end"/>
            </w:r>
          </w:hyperlink>
        </w:p>
        <w:p w:rsidR="00FE2269" w:rsidRDefault="001576F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57068" w:history="1">
            <w:r w:rsidR="00FE2269" w:rsidRPr="00125BE0">
              <w:rPr>
                <w:rStyle w:val="Hyperlink"/>
                <w:noProof/>
              </w:rPr>
              <w:t>3.2</w:t>
            </w:r>
            <w:r w:rsidR="00FE2269">
              <w:rPr>
                <w:noProof/>
                <w:sz w:val="22"/>
                <w:szCs w:val="22"/>
                <w:lang w:eastAsia="de-CH"/>
              </w:rPr>
              <w:tab/>
            </w:r>
            <w:r w:rsidR="00FE2269" w:rsidRPr="00125BE0">
              <w:rPr>
                <w:rStyle w:val="Hyperlink"/>
                <w:noProof/>
              </w:rPr>
              <w:t>Synchronisation von Kunden</w:t>
            </w:r>
            <w:r w:rsidR="00FE2269">
              <w:rPr>
                <w:noProof/>
                <w:webHidden/>
              </w:rPr>
              <w:tab/>
            </w:r>
            <w:r w:rsidR="00FE2269">
              <w:rPr>
                <w:noProof/>
                <w:webHidden/>
              </w:rPr>
              <w:fldChar w:fldCharType="begin"/>
            </w:r>
            <w:r w:rsidR="00FE2269">
              <w:rPr>
                <w:noProof/>
                <w:webHidden/>
              </w:rPr>
              <w:instrText xml:space="preserve"> PAGEREF _Toc294257068 \h </w:instrText>
            </w:r>
            <w:r w:rsidR="00FE2269">
              <w:rPr>
                <w:noProof/>
                <w:webHidden/>
              </w:rPr>
            </w:r>
            <w:r w:rsidR="00FE2269">
              <w:rPr>
                <w:noProof/>
                <w:webHidden/>
              </w:rPr>
              <w:fldChar w:fldCharType="separate"/>
            </w:r>
            <w:r w:rsidR="00FE2269">
              <w:rPr>
                <w:noProof/>
                <w:webHidden/>
              </w:rPr>
              <w:t>7</w:t>
            </w:r>
            <w:r w:rsidR="00FE2269">
              <w:rPr>
                <w:noProof/>
                <w:webHidden/>
              </w:rPr>
              <w:fldChar w:fldCharType="end"/>
            </w:r>
          </w:hyperlink>
        </w:p>
        <w:p w:rsidR="00FE2269" w:rsidRDefault="001576F9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57069" w:history="1">
            <w:r w:rsidR="00FE2269" w:rsidRPr="00125BE0">
              <w:rPr>
                <w:rStyle w:val="Hyperlink"/>
                <w:noProof/>
              </w:rPr>
              <w:t>3.2.1</w:t>
            </w:r>
            <w:r w:rsidR="00FE2269">
              <w:rPr>
                <w:noProof/>
                <w:sz w:val="22"/>
              </w:rPr>
              <w:tab/>
            </w:r>
            <w:r w:rsidR="00FE2269" w:rsidRPr="00125BE0">
              <w:rPr>
                <w:rStyle w:val="Hyperlink"/>
                <w:noProof/>
              </w:rPr>
              <w:t>Request</w:t>
            </w:r>
            <w:r w:rsidR="00FE2269">
              <w:rPr>
                <w:noProof/>
                <w:webHidden/>
              </w:rPr>
              <w:tab/>
            </w:r>
            <w:r w:rsidR="00FE2269">
              <w:rPr>
                <w:noProof/>
                <w:webHidden/>
              </w:rPr>
              <w:fldChar w:fldCharType="begin"/>
            </w:r>
            <w:r w:rsidR="00FE2269">
              <w:rPr>
                <w:noProof/>
                <w:webHidden/>
              </w:rPr>
              <w:instrText xml:space="preserve"> PAGEREF _Toc294257069 \h </w:instrText>
            </w:r>
            <w:r w:rsidR="00FE2269">
              <w:rPr>
                <w:noProof/>
                <w:webHidden/>
              </w:rPr>
            </w:r>
            <w:r w:rsidR="00FE2269">
              <w:rPr>
                <w:noProof/>
                <w:webHidden/>
              </w:rPr>
              <w:fldChar w:fldCharType="separate"/>
            </w:r>
            <w:r w:rsidR="00FE2269">
              <w:rPr>
                <w:noProof/>
                <w:webHidden/>
              </w:rPr>
              <w:t>7</w:t>
            </w:r>
            <w:r w:rsidR="00FE2269">
              <w:rPr>
                <w:noProof/>
                <w:webHidden/>
              </w:rPr>
              <w:fldChar w:fldCharType="end"/>
            </w:r>
          </w:hyperlink>
        </w:p>
        <w:p w:rsidR="00FE2269" w:rsidRDefault="001576F9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57070" w:history="1">
            <w:r w:rsidR="00FE2269" w:rsidRPr="00125BE0">
              <w:rPr>
                <w:rStyle w:val="Hyperlink"/>
                <w:noProof/>
              </w:rPr>
              <w:t>3.2.2</w:t>
            </w:r>
            <w:r w:rsidR="00FE2269">
              <w:rPr>
                <w:noProof/>
                <w:sz w:val="22"/>
              </w:rPr>
              <w:tab/>
            </w:r>
            <w:r w:rsidR="00FE2269" w:rsidRPr="00125BE0">
              <w:rPr>
                <w:rStyle w:val="Hyperlink"/>
                <w:noProof/>
              </w:rPr>
              <w:t>Response Success</w:t>
            </w:r>
            <w:r w:rsidR="00FE2269">
              <w:rPr>
                <w:noProof/>
                <w:webHidden/>
              </w:rPr>
              <w:tab/>
            </w:r>
            <w:r w:rsidR="00FE2269">
              <w:rPr>
                <w:noProof/>
                <w:webHidden/>
              </w:rPr>
              <w:fldChar w:fldCharType="begin"/>
            </w:r>
            <w:r w:rsidR="00FE2269">
              <w:rPr>
                <w:noProof/>
                <w:webHidden/>
              </w:rPr>
              <w:instrText xml:space="preserve"> PAGEREF _Toc294257070 \h </w:instrText>
            </w:r>
            <w:r w:rsidR="00FE2269">
              <w:rPr>
                <w:noProof/>
                <w:webHidden/>
              </w:rPr>
            </w:r>
            <w:r w:rsidR="00FE2269">
              <w:rPr>
                <w:noProof/>
                <w:webHidden/>
              </w:rPr>
              <w:fldChar w:fldCharType="separate"/>
            </w:r>
            <w:r w:rsidR="00FE2269">
              <w:rPr>
                <w:noProof/>
                <w:webHidden/>
              </w:rPr>
              <w:t>8</w:t>
            </w:r>
            <w:r w:rsidR="00FE2269">
              <w:rPr>
                <w:noProof/>
                <w:webHidden/>
              </w:rPr>
              <w:fldChar w:fldCharType="end"/>
            </w:r>
          </w:hyperlink>
        </w:p>
        <w:p w:rsidR="00FE2269" w:rsidRDefault="001576F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57071" w:history="1">
            <w:r w:rsidR="00FE2269" w:rsidRPr="00125BE0">
              <w:rPr>
                <w:rStyle w:val="Hyperlink"/>
                <w:noProof/>
              </w:rPr>
              <w:t>3.3</w:t>
            </w:r>
            <w:r w:rsidR="00FE2269">
              <w:rPr>
                <w:noProof/>
                <w:sz w:val="22"/>
                <w:szCs w:val="22"/>
                <w:lang w:eastAsia="de-CH"/>
              </w:rPr>
              <w:tab/>
            </w:r>
            <w:r w:rsidR="00FE2269" w:rsidRPr="00125BE0">
              <w:rPr>
                <w:rStyle w:val="Hyperlink"/>
                <w:noProof/>
              </w:rPr>
              <w:t>Synchronisation von Stundeneintragstypen</w:t>
            </w:r>
            <w:r w:rsidR="00FE2269">
              <w:rPr>
                <w:noProof/>
                <w:webHidden/>
              </w:rPr>
              <w:tab/>
            </w:r>
            <w:r w:rsidR="00FE2269">
              <w:rPr>
                <w:noProof/>
                <w:webHidden/>
              </w:rPr>
              <w:fldChar w:fldCharType="begin"/>
            </w:r>
            <w:r w:rsidR="00FE2269">
              <w:rPr>
                <w:noProof/>
                <w:webHidden/>
              </w:rPr>
              <w:instrText xml:space="preserve"> PAGEREF _Toc294257071 \h </w:instrText>
            </w:r>
            <w:r w:rsidR="00FE2269">
              <w:rPr>
                <w:noProof/>
                <w:webHidden/>
              </w:rPr>
            </w:r>
            <w:r w:rsidR="00FE2269">
              <w:rPr>
                <w:noProof/>
                <w:webHidden/>
              </w:rPr>
              <w:fldChar w:fldCharType="separate"/>
            </w:r>
            <w:r w:rsidR="00FE2269">
              <w:rPr>
                <w:noProof/>
                <w:webHidden/>
              </w:rPr>
              <w:t>10</w:t>
            </w:r>
            <w:r w:rsidR="00FE2269">
              <w:rPr>
                <w:noProof/>
                <w:webHidden/>
              </w:rPr>
              <w:fldChar w:fldCharType="end"/>
            </w:r>
          </w:hyperlink>
        </w:p>
        <w:p w:rsidR="00FE2269" w:rsidRDefault="001576F9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57072" w:history="1">
            <w:r w:rsidR="00FE2269" w:rsidRPr="00125BE0">
              <w:rPr>
                <w:rStyle w:val="Hyperlink"/>
                <w:noProof/>
              </w:rPr>
              <w:t>3.3.1</w:t>
            </w:r>
            <w:r w:rsidR="00FE2269">
              <w:rPr>
                <w:noProof/>
                <w:sz w:val="22"/>
              </w:rPr>
              <w:tab/>
            </w:r>
            <w:r w:rsidR="00FE2269" w:rsidRPr="00125BE0">
              <w:rPr>
                <w:rStyle w:val="Hyperlink"/>
                <w:noProof/>
              </w:rPr>
              <w:t>Request</w:t>
            </w:r>
            <w:r w:rsidR="00FE2269">
              <w:rPr>
                <w:noProof/>
                <w:webHidden/>
              </w:rPr>
              <w:tab/>
            </w:r>
            <w:r w:rsidR="00FE2269">
              <w:rPr>
                <w:noProof/>
                <w:webHidden/>
              </w:rPr>
              <w:fldChar w:fldCharType="begin"/>
            </w:r>
            <w:r w:rsidR="00FE2269">
              <w:rPr>
                <w:noProof/>
                <w:webHidden/>
              </w:rPr>
              <w:instrText xml:space="preserve"> PAGEREF _Toc294257072 \h </w:instrText>
            </w:r>
            <w:r w:rsidR="00FE2269">
              <w:rPr>
                <w:noProof/>
                <w:webHidden/>
              </w:rPr>
            </w:r>
            <w:r w:rsidR="00FE2269">
              <w:rPr>
                <w:noProof/>
                <w:webHidden/>
              </w:rPr>
              <w:fldChar w:fldCharType="separate"/>
            </w:r>
            <w:r w:rsidR="00FE2269">
              <w:rPr>
                <w:noProof/>
                <w:webHidden/>
              </w:rPr>
              <w:t>10</w:t>
            </w:r>
            <w:r w:rsidR="00FE2269">
              <w:rPr>
                <w:noProof/>
                <w:webHidden/>
              </w:rPr>
              <w:fldChar w:fldCharType="end"/>
            </w:r>
          </w:hyperlink>
        </w:p>
        <w:p w:rsidR="00FE2269" w:rsidRDefault="001576F9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57073" w:history="1">
            <w:r w:rsidR="00FE2269" w:rsidRPr="00125BE0">
              <w:rPr>
                <w:rStyle w:val="Hyperlink"/>
                <w:noProof/>
              </w:rPr>
              <w:t>3.3.2</w:t>
            </w:r>
            <w:r w:rsidR="00FE2269">
              <w:rPr>
                <w:noProof/>
                <w:sz w:val="22"/>
              </w:rPr>
              <w:tab/>
            </w:r>
            <w:r w:rsidR="00FE2269" w:rsidRPr="00125BE0">
              <w:rPr>
                <w:rStyle w:val="Hyperlink"/>
                <w:noProof/>
              </w:rPr>
              <w:t>Response Success</w:t>
            </w:r>
            <w:r w:rsidR="00FE2269">
              <w:rPr>
                <w:noProof/>
                <w:webHidden/>
              </w:rPr>
              <w:tab/>
            </w:r>
            <w:r w:rsidR="00FE2269">
              <w:rPr>
                <w:noProof/>
                <w:webHidden/>
              </w:rPr>
              <w:fldChar w:fldCharType="begin"/>
            </w:r>
            <w:r w:rsidR="00FE2269">
              <w:rPr>
                <w:noProof/>
                <w:webHidden/>
              </w:rPr>
              <w:instrText xml:space="preserve"> PAGEREF _Toc294257073 \h </w:instrText>
            </w:r>
            <w:r w:rsidR="00FE2269">
              <w:rPr>
                <w:noProof/>
                <w:webHidden/>
              </w:rPr>
            </w:r>
            <w:r w:rsidR="00FE2269">
              <w:rPr>
                <w:noProof/>
                <w:webHidden/>
              </w:rPr>
              <w:fldChar w:fldCharType="separate"/>
            </w:r>
            <w:r w:rsidR="00FE2269">
              <w:rPr>
                <w:noProof/>
                <w:webHidden/>
              </w:rPr>
              <w:t>11</w:t>
            </w:r>
            <w:r w:rsidR="00FE2269">
              <w:rPr>
                <w:noProof/>
                <w:webHidden/>
              </w:rPr>
              <w:fldChar w:fldCharType="end"/>
            </w:r>
          </w:hyperlink>
        </w:p>
        <w:p w:rsidR="00FE2269" w:rsidRDefault="001576F9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257074" w:history="1">
            <w:r w:rsidR="00FE2269" w:rsidRPr="00125BE0">
              <w:rPr>
                <w:rStyle w:val="Hyperlink"/>
                <w:noProof/>
              </w:rPr>
              <w:t>3.4</w:t>
            </w:r>
            <w:r w:rsidR="00FE2269">
              <w:rPr>
                <w:noProof/>
                <w:sz w:val="22"/>
                <w:szCs w:val="22"/>
                <w:lang w:eastAsia="de-CH"/>
              </w:rPr>
              <w:tab/>
            </w:r>
            <w:r w:rsidR="00FE2269" w:rsidRPr="00125BE0">
              <w:rPr>
                <w:rStyle w:val="Hyperlink"/>
                <w:noProof/>
              </w:rPr>
              <w:t>Synchronisation von Stundeneinträgen</w:t>
            </w:r>
            <w:r w:rsidR="00FE2269">
              <w:rPr>
                <w:noProof/>
                <w:webHidden/>
              </w:rPr>
              <w:tab/>
            </w:r>
            <w:r w:rsidR="00FE2269">
              <w:rPr>
                <w:noProof/>
                <w:webHidden/>
              </w:rPr>
              <w:fldChar w:fldCharType="begin"/>
            </w:r>
            <w:r w:rsidR="00FE2269">
              <w:rPr>
                <w:noProof/>
                <w:webHidden/>
              </w:rPr>
              <w:instrText xml:space="preserve"> PAGEREF _Toc294257074 \h </w:instrText>
            </w:r>
            <w:r w:rsidR="00FE2269">
              <w:rPr>
                <w:noProof/>
                <w:webHidden/>
              </w:rPr>
            </w:r>
            <w:r w:rsidR="00FE2269">
              <w:rPr>
                <w:noProof/>
                <w:webHidden/>
              </w:rPr>
              <w:fldChar w:fldCharType="separate"/>
            </w:r>
            <w:r w:rsidR="00FE2269">
              <w:rPr>
                <w:noProof/>
                <w:webHidden/>
              </w:rPr>
              <w:t>13</w:t>
            </w:r>
            <w:r w:rsidR="00FE2269">
              <w:rPr>
                <w:noProof/>
                <w:webHidden/>
              </w:rPr>
              <w:fldChar w:fldCharType="end"/>
            </w:r>
          </w:hyperlink>
        </w:p>
        <w:p w:rsidR="00FE2269" w:rsidRDefault="001576F9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57075" w:history="1">
            <w:r w:rsidR="00FE2269" w:rsidRPr="00125BE0">
              <w:rPr>
                <w:rStyle w:val="Hyperlink"/>
                <w:noProof/>
              </w:rPr>
              <w:t>3.4.1</w:t>
            </w:r>
            <w:r w:rsidR="00FE2269">
              <w:rPr>
                <w:noProof/>
                <w:sz w:val="22"/>
              </w:rPr>
              <w:tab/>
            </w:r>
            <w:r w:rsidR="00FE2269" w:rsidRPr="00125BE0">
              <w:rPr>
                <w:rStyle w:val="Hyperlink"/>
                <w:noProof/>
              </w:rPr>
              <w:t>Request Transmission</w:t>
            </w:r>
            <w:r w:rsidR="00FE2269">
              <w:rPr>
                <w:noProof/>
                <w:webHidden/>
              </w:rPr>
              <w:tab/>
            </w:r>
            <w:r w:rsidR="00FE2269">
              <w:rPr>
                <w:noProof/>
                <w:webHidden/>
              </w:rPr>
              <w:fldChar w:fldCharType="begin"/>
            </w:r>
            <w:r w:rsidR="00FE2269">
              <w:rPr>
                <w:noProof/>
                <w:webHidden/>
              </w:rPr>
              <w:instrText xml:space="preserve"> PAGEREF _Toc294257075 \h </w:instrText>
            </w:r>
            <w:r w:rsidR="00FE2269">
              <w:rPr>
                <w:noProof/>
                <w:webHidden/>
              </w:rPr>
            </w:r>
            <w:r w:rsidR="00FE2269">
              <w:rPr>
                <w:noProof/>
                <w:webHidden/>
              </w:rPr>
              <w:fldChar w:fldCharType="separate"/>
            </w:r>
            <w:r w:rsidR="00FE2269">
              <w:rPr>
                <w:noProof/>
                <w:webHidden/>
              </w:rPr>
              <w:t>13</w:t>
            </w:r>
            <w:r w:rsidR="00FE2269">
              <w:rPr>
                <w:noProof/>
                <w:webHidden/>
              </w:rPr>
              <w:fldChar w:fldCharType="end"/>
            </w:r>
          </w:hyperlink>
        </w:p>
        <w:p w:rsidR="00FE2269" w:rsidRDefault="001576F9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57076" w:history="1">
            <w:r w:rsidR="00FE2269" w:rsidRPr="00125BE0">
              <w:rPr>
                <w:rStyle w:val="Hyperlink"/>
                <w:noProof/>
              </w:rPr>
              <w:t>3.4.2</w:t>
            </w:r>
            <w:r w:rsidR="00FE2269">
              <w:rPr>
                <w:noProof/>
                <w:sz w:val="22"/>
              </w:rPr>
              <w:tab/>
            </w:r>
            <w:r w:rsidR="00FE2269" w:rsidRPr="00125BE0">
              <w:rPr>
                <w:rStyle w:val="Hyperlink"/>
                <w:noProof/>
              </w:rPr>
              <w:t>Response Transmission</w:t>
            </w:r>
            <w:r w:rsidR="00FE2269">
              <w:rPr>
                <w:noProof/>
                <w:webHidden/>
              </w:rPr>
              <w:tab/>
            </w:r>
            <w:r w:rsidR="00FE2269">
              <w:rPr>
                <w:noProof/>
                <w:webHidden/>
              </w:rPr>
              <w:fldChar w:fldCharType="begin"/>
            </w:r>
            <w:r w:rsidR="00FE2269">
              <w:rPr>
                <w:noProof/>
                <w:webHidden/>
              </w:rPr>
              <w:instrText xml:space="preserve"> PAGEREF _Toc294257076 \h </w:instrText>
            </w:r>
            <w:r w:rsidR="00FE2269">
              <w:rPr>
                <w:noProof/>
                <w:webHidden/>
              </w:rPr>
            </w:r>
            <w:r w:rsidR="00FE2269">
              <w:rPr>
                <w:noProof/>
                <w:webHidden/>
              </w:rPr>
              <w:fldChar w:fldCharType="separate"/>
            </w:r>
            <w:r w:rsidR="00FE2269">
              <w:rPr>
                <w:noProof/>
                <w:webHidden/>
              </w:rPr>
              <w:t>15</w:t>
            </w:r>
            <w:r w:rsidR="00FE2269">
              <w:rPr>
                <w:noProof/>
                <w:webHidden/>
              </w:rPr>
              <w:fldChar w:fldCharType="end"/>
            </w:r>
          </w:hyperlink>
        </w:p>
        <w:p w:rsidR="00FE2269" w:rsidRDefault="001576F9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57077" w:history="1">
            <w:r w:rsidR="00FE2269" w:rsidRPr="00125BE0">
              <w:rPr>
                <w:rStyle w:val="Hyperlink"/>
                <w:noProof/>
              </w:rPr>
              <w:t>3.4.3</w:t>
            </w:r>
            <w:r w:rsidR="00FE2269">
              <w:rPr>
                <w:noProof/>
                <w:sz w:val="22"/>
              </w:rPr>
              <w:tab/>
            </w:r>
            <w:r w:rsidR="00FE2269" w:rsidRPr="00125BE0">
              <w:rPr>
                <w:rStyle w:val="Hyperlink"/>
                <w:noProof/>
              </w:rPr>
              <w:t>Request Validation</w:t>
            </w:r>
            <w:r w:rsidR="00FE2269">
              <w:rPr>
                <w:noProof/>
                <w:webHidden/>
              </w:rPr>
              <w:tab/>
            </w:r>
            <w:r w:rsidR="00FE2269">
              <w:rPr>
                <w:noProof/>
                <w:webHidden/>
              </w:rPr>
              <w:fldChar w:fldCharType="begin"/>
            </w:r>
            <w:r w:rsidR="00FE2269">
              <w:rPr>
                <w:noProof/>
                <w:webHidden/>
              </w:rPr>
              <w:instrText xml:space="preserve"> PAGEREF _Toc294257077 \h </w:instrText>
            </w:r>
            <w:r w:rsidR="00FE2269">
              <w:rPr>
                <w:noProof/>
                <w:webHidden/>
              </w:rPr>
            </w:r>
            <w:r w:rsidR="00FE2269">
              <w:rPr>
                <w:noProof/>
                <w:webHidden/>
              </w:rPr>
              <w:fldChar w:fldCharType="separate"/>
            </w:r>
            <w:r w:rsidR="00FE2269">
              <w:rPr>
                <w:noProof/>
                <w:webHidden/>
              </w:rPr>
              <w:t>17</w:t>
            </w:r>
            <w:r w:rsidR="00FE2269">
              <w:rPr>
                <w:noProof/>
                <w:webHidden/>
              </w:rPr>
              <w:fldChar w:fldCharType="end"/>
            </w:r>
          </w:hyperlink>
        </w:p>
        <w:p w:rsidR="00FE2269" w:rsidRDefault="001576F9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257078" w:history="1">
            <w:r w:rsidR="00FE2269" w:rsidRPr="00125BE0">
              <w:rPr>
                <w:rStyle w:val="Hyperlink"/>
                <w:noProof/>
              </w:rPr>
              <w:t>3.4.4</w:t>
            </w:r>
            <w:r w:rsidR="00FE2269">
              <w:rPr>
                <w:noProof/>
                <w:sz w:val="22"/>
              </w:rPr>
              <w:tab/>
            </w:r>
            <w:r w:rsidR="00FE2269" w:rsidRPr="00125BE0">
              <w:rPr>
                <w:rStyle w:val="Hyperlink"/>
                <w:noProof/>
              </w:rPr>
              <w:t>Response Validation</w:t>
            </w:r>
            <w:r w:rsidR="00FE2269">
              <w:rPr>
                <w:noProof/>
                <w:webHidden/>
              </w:rPr>
              <w:tab/>
            </w:r>
            <w:r w:rsidR="00FE2269">
              <w:rPr>
                <w:noProof/>
                <w:webHidden/>
              </w:rPr>
              <w:fldChar w:fldCharType="begin"/>
            </w:r>
            <w:r w:rsidR="00FE2269">
              <w:rPr>
                <w:noProof/>
                <w:webHidden/>
              </w:rPr>
              <w:instrText xml:space="preserve"> PAGEREF _Toc294257078 \h </w:instrText>
            </w:r>
            <w:r w:rsidR="00FE2269">
              <w:rPr>
                <w:noProof/>
                <w:webHidden/>
              </w:rPr>
            </w:r>
            <w:r w:rsidR="00FE2269">
              <w:rPr>
                <w:noProof/>
                <w:webHidden/>
              </w:rPr>
              <w:fldChar w:fldCharType="separate"/>
            </w:r>
            <w:r w:rsidR="00FE2269">
              <w:rPr>
                <w:noProof/>
                <w:webHidden/>
              </w:rPr>
              <w:t>18</w:t>
            </w:r>
            <w:r w:rsidR="00FE2269">
              <w:rPr>
                <w:noProof/>
                <w:webHidden/>
              </w:rPr>
              <w:fldChar w:fldCharType="end"/>
            </w:r>
          </w:hyperlink>
        </w:p>
        <w:p w:rsidR="00732FAA" w:rsidRDefault="00CB57A1" w:rsidP="006156A4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B7509A" w:rsidRDefault="00B7509A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D75B6D" w:rsidRDefault="00D75B6D" w:rsidP="00732FAA">
      <w:pPr>
        <w:pStyle w:val="berschrift1"/>
      </w:pPr>
      <w:bookmarkStart w:id="3" w:name="_Toc294257058"/>
      <w:r>
        <w:lastRenderedPageBreak/>
        <w:t>Einleitung</w:t>
      </w:r>
      <w:bookmarkEnd w:id="3"/>
    </w:p>
    <w:p w:rsidR="00D75B6D" w:rsidRDefault="00BD1E21" w:rsidP="00BD1E21">
      <w:pPr>
        <w:pStyle w:val="berschrift2"/>
      </w:pPr>
      <w:bookmarkStart w:id="4" w:name="_Toc294257059"/>
      <w:r>
        <w:t>Zweck</w:t>
      </w:r>
      <w:bookmarkEnd w:id="4"/>
    </w:p>
    <w:p w:rsidR="00BD1E21" w:rsidRPr="00BD1E21" w:rsidRDefault="00FD66B1" w:rsidP="00BD1E21">
      <w:r>
        <w:t>Dieses Dokume</w:t>
      </w:r>
      <w:r w:rsidR="00B35744">
        <w:t>nt beschreibt die API</w:t>
      </w:r>
      <w:r>
        <w:t xml:space="preserve"> für das Projekt MRT (Mobile Reporting Tool).</w:t>
      </w:r>
    </w:p>
    <w:p w:rsidR="00BD1E21" w:rsidRDefault="00BD1E21" w:rsidP="00BD1E21">
      <w:pPr>
        <w:pStyle w:val="berschrift2"/>
      </w:pPr>
      <w:bookmarkStart w:id="5" w:name="_Toc294257060"/>
      <w:r>
        <w:t>Gültigkeitsbereich</w:t>
      </w:r>
      <w:bookmarkEnd w:id="5"/>
    </w:p>
    <w:p w:rsidR="00BD1E21" w:rsidRPr="00BD1E21" w:rsidRDefault="00FD66B1" w:rsidP="00BD1E21">
      <w:r>
        <w:t>Dieses Dokument ist während der gesamten Projektdauer gültig (21.02 bis 03.06.2011).</w:t>
      </w:r>
    </w:p>
    <w:p w:rsidR="00BD1E21" w:rsidRDefault="00BD1E21" w:rsidP="00BD1E21">
      <w:pPr>
        <w:pStyle w:val="berschrift2"/>
      </w:pPr>
      <w:bookmarkStart w:id="6" w:name="_Toc294257061"/>
      <w:r>
        <w:t>Definitionen und Abkürzungen</w:t>
      </w:r>
      <w:bookmarkEnd w:id="6"/>
    </w:p>
    <w:p w:rsidR="00BD1E21" w:rsidRPr="00BD1E21" w:rsidRDefault="00FD66B1" w:rsidP="00BD1E21">
      <w:r>
        <w:t xml:space="preserve">Die Definitionen und Abkürzungen befinden sich in der ausgelagerten Datei </w:t>
      </w:r>
      <w:proofErr w:type="spellStart"/>
      <w:r>
        <w:t>doc</w:t>
      </w:r>
      <w:proofErr w:type="spellEnd"/>
      <w:r>
        <w:t>/01_Projektplan/glossar.docx.</w:t>
      </w:r>
      <w:r w:rsidR="00054333">
        <w:t xml:space="preserve"> In den Parameter-Tabellen </w:t>
      </w:r>
      <w:r w:rsidR="00715955">
        <w:t>sind</w:t>
      </w:r>
      <w:r w:rsidR="002D5177">
        <w:t xml:space="preserve"> alle zwingenden Parameter f</w:t>
      </w:r>
      <w:r w:rsidR="00054333">
        <w:t>ett markiert, während die optional</w:t>
      </w:r>
      <w:r w:rsidR="00236484">
        <w:t>en Parameter</w:t>
      </w:r>
      <w:r w:rsidR="00715955">
        <w:t xml:space="preserve"> als</w:t>
      </w:r>
      <w:r w:rsidR="00236484">
        <w:t xml:space="preserve"> normal markiert </w:t>
      </w:r>
      <w:r w:rsidR="00715955">
        <w:t>eingetragen sind</w:t>
      </w:r>
      <w:r w:rsidR="00054333">
        <w:t>.</w:t>
      </w:r>
    </w:p>
    <w:p w:rsidR="008D17CB" w:rsidRPr="006156A4" w:rsidRDefault="00BD1E21" w:rsidP="00183CE8">
      <w:pPr>
        <w:pStyle w:val="berschrift2"/>
      </w:pPr>
      <w:bookmarkStart w:id="7" w:name="_Toc294257062"/>
      <w:r>
        <w:t>Referenzen</w:t>
      </w:r>
      <w:bookmarkEnd w:id="7"/>
    </w:p>
    <w:p w:rsidR="00052CA3" w:rsidRDefault="00CC72BE" w:rsidP="009225B1">
      <w:pPr>
        <w:pStyle w:val="Listenabsatz"/>
        <w:numPr>
          <w:ilvl w:val="0"/>
          <w:numId w:val="8"/>
        </w:numPr>
      </w:pPr>
      <w:proofErr w:type="spellStart"/>
      <w:r>
        <w:t>doc</w:t>
      </w:r>
      <w:proofErr w:type="spellEnd"/>
      <w:r>
        <w:t>/05_Design/software_a</w:t>
      </w:r>
      <w:r w:rsidR="009225B1">
        <w:t>rchitektur.docx</w:t>
      </w:r>
    </w:p>
    <w:p w:rsidR="00052CA3" w:rsidRDefault="00052CA3">
      <w:r>
        <w:br w:type="page"/>
      </w:r>
    </w:p>
    <w:p w:rsidR="00AF70B4" w:rsidRPr="00AF70B4" w:rsidRDefault="00AF70B4" w:rsidP="00AF70B4">
      <w:pPr>
        <w:pStyle w:val="berschrift1"/>
      </w:pPr>
      <w:bookmarkStart w:id="8" w:name="_Toc294257063"/>
      <w:r w:rsidRPr="00AF70B4">
        <w:lastRenderedPageBreak/>
        <w:t>Protokollspezifikation</w:t>
      </w:r>
      <w:bookmarkEnd w:id="8"/>
    </w:p>
    <w:p w:rsidR="00B07D9D" w:rsidRDefault="00151506" w:rsidP="00AF70B4">
      <w:pPr>
        <w:pStyle w:val="berschrift2"/>
      </w:pPr>
      <w:bookmarkStart w:id="9" w:name="_Toc294257064"/>
      <w:r>
        <w:t>Login</w:t>
      </w:r>
      <w:bookmarkEnd w:id="9"/>
    </w:p>
    <w:p w:rsidR="00BD0E0C" w:rsidRPr="00BD0E0C" w:rsidRDefault="00BD0E0C" w:rsidP="00BD0E0C">
      <w:r w:rsidRPr="00BD0E0C">
        <w:t>Um mit dem System i</w:t>
      </w:r>
      <w:r w:rsidR="00C33C1B">
        <w:t>nteragieren zu können, bedarf e</w:t>
      </w:r>
      <w:r w:rsidRPr="00BD0E0C">
        <w:t>s</w:t>
      </w:r>
      <w:r w:rsidR="00C33C1B">
        <w:t xml:space="preserve"> </w:t>
      </w:r>
      <w:r w:rsidR="00527A42">
        <w:t>eines Authentication-Cookies, welches</w:t>
      </w:r>
      <w:r w:rsidRPr="00BD0E0C">
        <w:t xml:space="preserve"> man </w:t>
      </w:r>
      <w:r w:rsidR="000041A0">
        <w:t>mit</w:t>
      </w:r>
      <w:r w:rsidRPr="00BD0E0C">
        <w:t xml:space="preserve"> einem JSON Request auf /</w:t>
      </w:r>
      <w:proofErr w:type="spellStart"/>
      <w:r w:rsidRPr="00BD0E0C">
        <w:t>users</w:t>
      </w:r>
      <w:proofErr w:type="spellEnd"/>
      <w:r w:rsidRPr="00BD0E0C">
        <w:t>/</w:t>
      </w:r>
      <w:proofErr w:type="spellStart"/>
      <w:r w:rsidRPr="00BD0E0C">
        <w:t>sign_in.json</w:t>
      </w:r>
      <w:proofErr w:type="spellEnd"/>
      <w:r w:rsidRPr="00BD0E0C">
        <w:t xml:space="preserve"> erhält.</w:t>
      </w:r>
    </w:p>
    <w:p w:rsidR="00BD0E0C" w:rsidRDefault="00BD0E0C" w:rsidP="00BD0E0C">
      <w:pPr>
        <w:pStyle w:val="berschrift3"/>
      </w:pPr>
      <w:bookmarkStart w:id="10" w:name="_Toc294257065"/>
      <w:r>
        <w:t>Request</w:t>
      </w:r>
      <w:bookmarkEnd w:id="10"/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D0E0C" w:rsidTr="00BD0E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D0E0C" w:rsidRDefault="00BD0E0C" w:rsidP="00BD0E0C">
            <w:r>
              <w:t>Header</w:t>
            </w:r>
          </w:p>
        </w:tc>
        <w:tc>
          <w:tcPr>
            <w:tcW w:w="4606" w:type="dxa"/>
          </w:tcPr>
          <w:p w:rsidR="00BD0E0C" w:rsidRDefault="00D3610E" w:rsidP="00BD0E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Wert</w:t>
            </w:r>
          </w:p>
        </w:tc>
      </w:tr>
      <w:tr w:rsidR="00BD0E0C" w:rsidTr="00BD0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D0E0C" w:rsidRDefault="00BD0E0C" w:rsidP="00BD0E0C">
            <w:proofErr w:type="spellStart"/>
            <w:r>
              <w:t>Method</w:t>
            </w:r>
            <w:proofErr w:type="spellEnd"/>
          </w:p>
        </w:tc>
        <w:tc>
          <w:tcPr>
            <w:tcW w:w="4606" w:type="dxa"/>
          </w:tcPr>
          <w:p w:rsidR="00BD0E0C" w:rsidRDefault="00BD0E0C" w:rsidP="00BD0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</w:tr>
      <w:tr w:rsidR="0080590D" w:rsidTr="00BD0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80590D" w:rsidRDefault="0080590D" w:rsidP="00BD0E0C">
            <w:r>
              <w:t>Content Type</w:t>
            </w:r>
          </w:p>
        </w:tc>
        <w:tc>
          <w:tcPr>
            <w:tcW w:w="4606" w:type="dxa"/>
          </w:tcPr>
          <w:p w:rsidR="0080590D" w:rsidRDefault="0080590D" w:rsidP="00BD0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BD0E0C" w:rsidTr="00BD0E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D0E0C" w:rsidRDefault="00BD0E0C" w:rsidP="00BD0E0C">
            <w:r>
              <w:t>URI</w:t>
            </w:r>
          </w:p>
        </w:tc>
        <w:tc>
          <w:tcPr>
            <w:tcW w:w="4606" w:type="dxa"/>
          </w:tcPr>
          <w:p w:rsidR="00BD0E0C" w:rsidRDefault="00BD0E0C" w:rsidP="00BD0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users</w:t>
            </w:r>
            <w:proofErr w:type="spellEnd"/>
            <w:r>
              <w:t>/</w:t>
            </w:r>
            <w:proofErr w:type="spellStart"/>
            <w:r>
              <w:t>sign_in.json</w:t>
            </w:r>
            <w:proofErr w:type="spellEnd"/>
          </w:p>
        </w:tc>
      </w:tr>
      <w:tr w:rsidR="00BD0E0C" w:rsidTr="00BD0E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D0E0C" w:rsidRDefault="00BD0E0C" w:rsidP="00BD0E0C">
            <w:r>
              <w:t>Protocol</w:t>
            </w:r>
          </w:p>
        </w:tc>
        <w:tc>
          <w:tcPr>
            <w:tcW w:w="4606" w:type="dxa"/>
          </w:tcPr>
          <w:p w:rsidR="00BD0E0C" w:rsidRDefault="00BD0E0C" w:rsidP="00BD0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HTTP/1.1</w:t>
            </w:r>
          </w:p>
        </w:tc>
      </w:tr>
    </w:tbl>
    <w:p w:rsidR="00BD0E0C" w:rsidRDefault="00BD0E0C" w:rsidP="00BD0E0C"/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4250D" w:rsidTr="003425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4250D" w:rsidRDefault="0034250D" w:rsidP="00BD0E0C">
            <w:r>
              <w:t>Parameter</w:t>
            </w:r>
          </w:p>
        </w:tc>
        <w:tc>
          <w:tcPr>
            <w:tcW w:w="3071" w:type="dxa"/>
          </w:tcPr>
          <w:p w:rsidR="0034250D" w:rsidRDefault="00D3610E" w:rsidP="00BD0E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71" w:type="dxa"/>
          </w:tcPr>
          <w:p w:rsidR="0034250D" w:rsidRDefault="00D3610E" w:rsidP="00BD0E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Beispielwert</w:t>
            </w:r>
          </w:p>
        </w:tc>
      </w:tr>
      <w:tr w:rsidR="0034250D" w:rsidTr="00342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4250D" w:rsidRDefault="00EB0D93" w:rsidP="00BD0E0C">
            <w:proofErr w:type="spellStart"/>
            <w:r>
              <w:t>u</w:t>
            </w:r>
            <w:r w:rsidR="00D3610E">
              <w:t>ser</w:t>
            </w:r>
            <w:proofErr w:type="spellEnd"/>
          </w:p>
        </w:tc>
        <w:tc>
          <w:tcPr>
            <w:tcW w:w="3071" w:type="dxa"/>
          </w:tcPr>
          <w:p w:rsidR="0034250D" w:rsidRDefault="00D3610E" w:rsidP="00BD0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Das User </w:t>
            </w:r>
            <w:proofErr w:type="spellStart"/>
            <w:r>
              <w:t>Object</w:t>
            </w:r>
            <w:proofErr w:type="spellEnd"/>
            <w:r>
              <w:t xml:space="preserve"> mit den benötigten Attributen</w:t>
            </w:r>
          </w:p>
        </w:tc>
        <w:tc>
          <w:tcPr>
            <w:tcW w:w="3071" w:type="dxa"/>
          </w:tcPr>
          <w:p w:rsidR="0034250D" w:rsidRDefault="00D3610E" w:rsidP="00BD0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 } (Hash)</w:t>
            </w:r>
          </w:p>
        </w:tc>
      </w:tr>
      <w:tr w:rsidR="0034250D" w:rsidTr="00342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4250D" w:rsidRDefault="00EB0D93" w:rsidP="00BD0E0C">
            <w:proofErr w:type="spellStart"/>
            <w:r>
              <w:t>u</w:t>
            </w:r>
            <w:r w:rsidR="00D3610E">
              <w:t>ser.email</w:t>
            </w:r>
            <w:proofErr w:type="spellEnd"/>
          </w:p>
        </w:tc>
        <w:tc>
          <w:tcPr>
            <w:tcW w:w="3071" w:type="dxa"/>
          </w:tcPr>
          <w:p w:rsidR="0034250D" w:rsidRDefault="00D3610E" w:rsidP="00BD0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Emailadresse des einzuloggenden Subjekt</w:t>
            </w:r>
            <w:r w:rsidR="00C8610D">
              <w:t>e</w:t>
            </w:r>
            <w:r>
              <w:t>s</w:t>
            </w:r>
          </w:p>
        </w:tc>
        <w:tc>
          <w:tcPr>
            <w:tcW w:w="3071" w:type="dxa"/>
          </w:tcPr>
          <w:p w:rsidR="0034250D" w:rsidRDefault="008337BE" w:rsidP="00BD0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  <w:r w:rsidRPr="008337BE">
              <w:t>ield_worker@mrt.ch</w:t>
            </w:r>
          </w:p>
        </w:tc>
      </w:tr>
      <w:tr w:rsidR="0034250D" w:rsidTr="00342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4250D" w:rsidRDefault="00EB0D93" w:rsidP="00BD0E0C">
            <w:proofErr w:type="spellStart"/>
            <w:r>
              <w:t>u</w:t>
            </w:r>
            <w:r w:rsidR="00D3610E">
              <w:t>ser.password</w:t>
            </w:r>
            <w:proofErr w:type="spellEnd"/>
          </w:p>
        </w:tc>
        <w:tc>
          <w:tcPr>
            <w:tcW w:w="3071" w:type="dxa"/>
          </w:tcPr>
          <w:p w:rsidR="0034250D" w:rsidRDefault="00D3610E" w:rsidP="00BD0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Passwort des einzuloggenden Subjekt</w:t>
            </w:r>
            <w:r w:rsidR="00C8610D">
              <w:t>e</w:t>
            </w:r>
            <w:r>
              <w:t>s (</w:t>
            </w:r>
            <w:proofErr w:type="spellStart"/>
            <w:r>
              <w:t>Cleartext</w:t>
            </w:r>
            <w:proofErr w:type="spellEnd"/>
            <w:r>
              <w:t>)</w:t>
            </w:r>
          </w:p>
        </w:tc>
        <w:tc>
          <w:tcPr>
            <w:tcW w:w="3071" w:type="dxa"/>
          </w:tcPr>
          <w:p w:rsidR="0034250D" w:rsidRDefault="00D3610E" w:rsidP="00BD0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mrt</w:t>
            </w:r>
            <w:proofErr w:type="spellEnd"/>
          </w:p>
        </w:tc>
      </w:tr>
      <w:tr w:rsidR="0034250D" w:rsidTr="00342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4250D" w:rsidRDefault="00EB0D93" w:rsidP="00BD0E0C">
            <w:proofErr w:type="spellStart"/>
            <w:r>
              <w:t>u</w:t>
            </w:r>
            <w:r w:rsidR="00D3610E">
              <w:t>ser.remember_me</w:t>
            </w:r>
            <w:proofErr w:type="spellEnd"/>
          </w:p>
        </w:tc>
        <w:tc>
          <w:tcPr>
            <w:tcW w:w="3071" w:type="dxa"/>
          </w:tcPr>
          <w:p w:rsidR="0034250D" w:rsidRDefault="00D3610E" w:rsidP="00BD0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Soll der Benutzername gespeichert werden?</w:t>
            </w:r>
          </w:p>
        </w:tc>
        <w:tc>
          <w:tcPr>
            <w:tcW w:w="3071" w:type="dxa"/>
          </w:tcPr>
          <w:p w:rsidR="0034250D" w:rsidRDefault="00D3610E" w:rsidP="00BD0E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A43060" w:rsidRPr="00553563" w:rsidRDefault="00A43060" w:rsidP="00553563">
      <w:pPr>
        <w:pStyle w:val="berschrift4"/>
      </w:pPr>
      <w:r w:rsidRPr="00553563">
        <w:t xml:space="preserve">Beispiel </w:t>
      </w:r>
      <w:r w:rsidR="00553563" w:rsidRPr="00553563">
        <w:t xml:space="preserve">Request </w:t>
      </w:r>
      <w:r w:rsidRPr="00553563">
        <w:t>(</w:t>
      </w:r>
      <w:r w:rsidR="00553563" w:rsidRPr="00553563">
        <w:t>http://mrt.elmermx.ch</w:t>
      </w:r>
      <w:r w:rsidR="00553563" w:rsidRPr="00553563">
        <w:rPr>
          <w:szCs w:val="16"/>
        </w:rPr>
        <w:t>/users/sign_in.json</w:t>
      </w:r>
      <w:r w:rsidRPr="00553563">
        <w:t>)</w:t>
      </w:r>
    </w:p>
    <w:p w:rsidR="00C33C1B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PO</w:t>
      </w:r>
      <w:r w:rsidR="00C33C1B">
        <w:rPr>
          <w:rFonts w:ascii="Lucida Console" w:hAnsi="Lucida Console"/>
          <w:sz w:val="16"/>
          <w:szCs w:val="16"/>
          <w:lang w:val="en-US"/>
        </w:rPr>
        <w:t>ST /users/</w:t>
      </w:r>
      <w:proofErr w:type="spellStart"/>
      <w:r w:rsidR="00C33C1B">
        <w:rPr>
          <w:rFonts w:ascii="Lucida Console" w:hAnsi="Lucida Console"/>
          <w:sz w:val="16"/>
          <w:szCs w:val="16"/>
          <w:lang w:val="en-US"/>
        </w:rPr>
        <w:t>sign_in.json</w:t>
      </w:r>
      <w:proofErr w:type="spellEnd"/>
      <w:r w:rsidR="00C33C1B">
        <w:rPr>
          <w:rFonts w:ascii="Lucida Console" w:hAnsi="Lucida Console"/>
          <w:sz w:val="16"/>
          <w:szCs w:val="16"/>
          <w:lang w:val="en-US"/>
        </w:rPr>
        <w:t xml:space="preserve"> HTTP/1.1</w:t>
      </w:r>
    </w:p>
    <w:p w:rsidR="00C33C1B" w:rsidRDefault="00C33C1B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C</w:t>
      </w:r>
      <w:r w:rsidR="00F6437E" w:rsidRPr="00F6437E">
        <w:rPr>
          <w:rFonts w:ascii="Lucida Console" w:hAnsi="Lucida Console"/>
          <w:sz w:val="16"/>
          <w:szCs w:val="16"/>
          <w:lang w:val="en-US"/>
        </w:rPr>
        <w:t>ontent-Type:</w:t>
      </w:r>
      <w:r w:rsidR="000B60D4">
        <w:rPr>
          <w:rFonts w:ascii="Lucida Console" w:hAnsi="Lucida Console"/>
          <w:sz w:val="16"/>
          <w:szCs w:val="16"/>
          <w:lang w:val="en-US"/>
        </w:rPr>
        <w:tab/>
      </w:r>
      <w:r>
        <w:rPr>
          <w:rFonts w:ascii="Lucida Console" w:hAnsi="Lucida Console"/>
          <w:sz w:val="16"/>
          <w:szCs w:val="16"/>
          <w:lang w:val="en-US"/>
        </w:rPr>
        <w:t>application/</w:t>
      </w:r>
      <w:proofErr w:type="spellStart"/>
      <w:r>
        <w:rPr>
          <w:rFonts w:ascii="Lucida Console" w:hAnsi="Lucida Console"/>
          <w:sz w:val="16"/>
          <w:szCs w:val="16"/>
          <w:lang w:val="en-US"/>
        </w:rPr>
        <w:t>json</w:t>
      </w:r>
      <w:proofErr w:type="spellEnd"/>
    </w:p>
    <w:p w:rsidR="00C33C1B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Content-Length:</w:t>
      </w:r>
      <w:r w:rsidR="000B60D4">
        <w:rPr>
          <w:rFonts w:ascii="Lucida Console" w:hAnsi="Lucida Console"/>
          <w:sz w:val="16"/>
          <w:szCs w:val="16"/>
          <w:lang w:val="en-US"/>
        </w:rPr>
        <w:tab/>
      </w:r>
      <w:r w:rsidR="00C33C1B">
        <w:rPr>
          <w:rFonts w:ascii="Lucida Console" w:hAnsi="Lucida Console"/>
          <w:sz w:val="16"/>
          <w:szCs w:val="16"/>
          <w:lang w:val="en-US"/>
        </w:rPr>
        <w:t>75</w:t>
      </w:r>
    </w:p>
    <w:p w:rsidR="00C33C1B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Host:</w:t>
      </w:r>
      <w:r w:rsidR="000B60D4">
        <w:rPr>
          <w:rFonts w:ascii="Lucida Console" w:hAnsi="Lucida Console"/>
          <w:sz w:val="16"/>
          <w:szCs w:val="16"/>
          <w:lang w:val="en-US"/>
        </w:rPr>
        <w:tab/>
      </w:r>
      <w:r w:rsidR="00C33C1B">
        <w:rPr>
          <w:rFonts w:ascii="Lucida Console" w:hAnsi="Lucida Console"/>
          <w:sz w:val="16"/>
          <w:szCs w:val="16"/>
          <w:lang w:val="en-US"/>
        </w:rPr>
        <w:t>mrt.elmermx.ch</w:t>
      </w:r>
    </w:p>
    <w:p w:rsidR="00F6437E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Connection:</w:t>
      </w:r>
      <w:r w:rsidR="000B60D4">
        <w:rPr>
          <w:rFonts w:ascii="Lucida Console" w:hAnsi="Lucida Console"/>
          <w:sz w:val="16"/>
          <w:szCs w:val="16"/>
          <w:lang w:val="en-US"/>
        </w:rPr>
        <w:tab/>
      </w:r>
      <w:r w:rsidR="00C33C1B">
        <w:rPr>
          <w:rFonts w:ascii="Lucida Console" w:hAnsi="Lucida Console"/>
          <w:sz w:val="16"/>
          <w:szCs w:val="16"/>
          <w:lang w:val="en-US"/>
        </w:rPr>
        <w:t>Keep-Alive</w:t>
      </w:r>
    </w:p>
    <w:p w:rsidR="00C33C1B" w:rsidRDefault="00C33C1B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</w:p>
    <w:p w:rsidR="00C33C1B" w:rsidRPr="00F6437E" w:rsidRDefault="00C33C1B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</w:p>
    <w:p w:rsidR="006B0A19" w:rsidRDefault="00F6437E" w:rsidP="00C33C1B">
      <w:pPr>
        <w:tabs>
          <w:tab w:val="left" w:pos="1530"/>
        </w:tabs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{</w:t>
      </w:r>
    </w:p>
    <w:p w:rsidR="00C33C1B" w:rsidRDefault="00F6437E" w:rsidP="004E65DC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F6437E">
        <w:rPr>
          <w:rFonts w:ascii="Lucida Console" w:hAnsi="Lucida Console"/>
          <w:sz w:val="16"/>
          <w:szCs w:val="16"/>
          <w:lang w:val="en-US"/>
        </w:rPr>
        <w:t>user</w:t>
      </w:r>
      <w:proofErr w:type="gramEnd"/>
      <w:r w:rsidRPr="00F6437E">
        <w:rPr>
          <w:rFonts w:ascii="Lucida Console" w:hAnsi="Lucida Console"/>
          <w:sz w:val="16"/>
          <w:szCs w:val="16"/>
          <w:lang w:val="en-US"/>
        </w:rPr>
        <w:t>":</w:t>
      </w:r>
      <w:r w:rsidR="006B0A19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F6437E">
        <w:rPr>
          <w:rFonts w:ascii="Lucida Console" w:hAnsi="Lucida Console"/>
          <w:sz w:val="16"/>
          <w:szCs w:val="16"/>
          <w:lang w:val="en-US"/>
        </w:rPr>
        <w:t>{</w:t>
      </w:r>
    </w:p>
    <w:p w:rsidR="00C33C1B" w:rsidRDefault="00F6437E" w:rsidP="006B0A19">
      <w:pPr>
        <w:ind w:left="709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F6437E">
        <w:rPr>
          <w:rFonts w:ascii="Lucida Console" w:hAnsi="Lucida Console"/>
          <w:sz w:val="16"/>
          <w:szCs w:val="16"/>
          <w:lang w:val="en-US"/>
        </w:rPr>
        <w:t>password</w:t>
      </w:r>
      <w:proofErr w:type="gramEnd"/>
      <w:r w:rsidRPr="00F6437E">
        <w:rPr>
          <w:rFonts w:ascii="Lucida Console" w:hAnsi="Lucida Console"/>
          <w:sz w:val="16"/>
          <w:szCs w:val="16"/>
          <w:lang w:val="en-US"/>
        </w:rPr>
        <w:t>":"</w:t>
      </w:r>
      <w:proofErr w:type="spellStart"/>
      <w:r w:rsidRPr="00F6437E">
        <w:rPr>
          <w:rFonts w:ascii="Lucida Console" w:hAnsi="Lucida Console"/>
          <w:sz w:val="16"/>
          <w:szCs w:val="16"/>
          <w:lang w:val="en-US"/>
        </w:rPr>
        <w:t>mrt</w:t>
      </w:r>
      <w:proofErr w:type="spellEnd"/>
      <w:r w:rsidRPr="00F6437E">
        <w:rPr>
          <w:rFonts w:ascii="Lucida Console" w:hAnsi="Lucida Console"/>
          <w:sz w:val="16"/>
          <w:szCs w:val="16"/>
          <w:lang w:val="en-US"/>
        </w:rPr>
        <w:t>",</w:t>
      </w:r>
    </w:p>
    <w:p w:rsidR="00C33C1B" w:rsidRDefault="00F6437E" w:rsidP="006B0A19">
      <w:pPr>
        <w:ind w:left="709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"email":"field_Worker@mrt.ch",</w:t>
      </w:r>
    </w:p>
    <w:p w:rsidR="00C33C1B" w:rsidRDefault="00F6437E" w:rsidP="006B0A19">
      <w:pPr>
        <w:ind w:left="709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"remember_me":"1"</w:t>
      </w:r>
    </w:p>
    <w:p w:rsidR="006B0A19" w:rsidRDefault="00C33C1B" w:rsidP="006B0A19">
      <w:pPr>
        <w:ind w:left="284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}</w:t>
      </w:r>
    </w:p>
    <w:p w:rsidR="00A43060" w:rsidRDefault="00F6437E" w:rsidP="00C33C1B">
      <w:pPr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}</w:t>
      </w:r>
    </w:p>
    <w:p w:rsidR="005C6A27" w:rsidRDefault="005C6A27">
      <w:pPr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br w:type="page"/>
      </w:r>
    </w:p>
    <w:p w:rsidR="0080590D" w:rsidRDefault="0080590D" w:rsidP="0080590D">
      <w:pPr>
        <w:pStyle w:val="berschrift3"/>
        <w:rPr>
          <w:lang w:val="en-US"/>
        </w:rPr>
      </w:pPr>
      <w:bookmarkStart w:id="11" w:name="_Toc294257066"/>
      <w:r>
        <w:rPr>
          <w:lang w:val="en-US"/>
        </w:rPr>
        <w:lastRenderedPageBreak/>
        <w:t>Response</w:t>
      </w:r>
      <w:r w:rsidR="00D473BB">
        <w:rPr>
          <w:lang w:val="en-US"/>
        </w:rPr>
        <w:t xml:space="preserve"> Success</w:t>
      </w:r>
      <w:bookmarkEnd w:id="11"/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0B60D4" w:rsidRPr="00C33C1B" w:rsidTr="00C80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0B60D4" w:rsidRPr="00C33C1B" w:rsidRDefault="000B60D4" w:rsidP="00C80156">
            <w:pPr>
              <w:rPr>
                <w:lang w:val="en-US"/>
              </w:rPr>
            </w:pPr>
            <w:r w:rsidRPr="00C33C1B">
              <w:rPr>
                <w:lang w:val="en-US"/>
              </w:rPr>
              <w:t>Header</w:t>
            </w:r>
          </w:p>
        </w:tc>
        <w:tc>
          <w:tcPr>
            <w:tcW w:w="4606" w:type="dxa"/>
          </w:tcPr>
          <w:p w:rsidR="000B60D4" w:rsidRPr="00C33C1B" w:rsidRDefault="000B60D4" w:rsidP="00C8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33C1B">
              <w:rPr>
                <w:lang w:val="en-US"/>
              </w:rPr>
              <w:t>Wert</w:t>
            </w:r>
          </w:p>
        </w:tc>
      </w:tr>
      <w:tr w:rsidR="000B60D4" w:rsidRPr="00C33C1B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0B60D4" w:rsidRPr="00C33C1B" w:rsidRDefault="00405ED9" w:rsidP="00C80156">
            <w:pPr>
              <w:rPr>
                <w:lang w:val="en-US"/>
              </w:rPr>
            </w:pPr>
            <w:r w:rsidRPr="00C33C1B">
              <w:rPr>
                <w:lang w:val="en-US"/>
              </w:rPr>
              <w:t>Status</w:t>
            </w:r>
          </w:p>
        </w:tc>
        <w:tc>
          <w:tcPr>
            <w:tcW w:w="4606" w:type="dxa"/>
          </w:tcPr>
          <w:p w:rsidR="000B60D4" w:rsidRPr="00C33C1B" w:rsidRDefault="00405ED9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33C1B">
              <w:rPr>
                <w:lang w:val="en-US"/>
              </w:rPr>
              <w:t>200</w:t>
            </w:r>
          </w:p>
        </w:tc>
      </w:tr>
      <w:tr w:rsidR="000B60D4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0B60D4" w:rsidRDefault="000B60D4" w:rsidP="00C80156">
            <w:r w:rsidRPr="00C33C1B">
              <w:rPr>
                <w:lang w:val="en-US"/>
              </w:rPr>
              <w:t xml:space="preserve">Content </w:t>
            </w:r>
            <w:r>
              <w:t>Type</w:t>
            </w:r>
          </w:p>
        </w:tc>
        <w:tc>
          <w:tcPr>
            <w:tcW w:w="4606" w:type="dxa"/>
          </w:tcPr>
          <w:p w:rsidR="000B60D4" w:rsidRDefault="000B60D4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0B60D4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0B60D4" w:rsidRDefault="00405ED9" w:rsidP="00C80156">
            <w:proofErr w:type="spellStart"/>
            <w:r>
              <w:t>Charset</w:t>
            </w:r>
            <w:proofErr w:type="spellEnd"/>
          </w:p>
        </w:tc>
        <w:tc>
          <w:tcPr>
            <w:tcW w:w="4606" w:type="dxa"/>
          </w:tcPr>
          <w:p w:rsidR="000B60D4" w:rsidRDefault="00405ED9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UTF-8</w:t>
            </w:r>
          </w:p>
        </w:tc>
      </w:tr>
      <w:tr w:rsidR="000B60D4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0B60D4" w:rsidRDefault="000B60D4" w:rsidP="00C80156">
            <w:r>
              <w:t>Protocol</w:t>
            </w:r>
          </w:p>
        </w:tc>
        <w:tc>
          <w:tcPr>
            <w:tcW w:w="4606" w:type="dxa"/>
          </w:tcPr>
          <w:p w:rsidR="000B60D4" w:rsidRDefault="000B60D4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HTTP/1.1</w:t>
            </w:r>
          </w:p>
        </w:tc>
      </w:tr>
    </w:tbl>
    <w:p w:rsidR="005C6A27" w:rsidRDefault="005C6A27"/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239"/>
        <w:gridCol w:w="3018"/>
        <w:gridCol w:w="3031"/>
      </w:tblGrid>
      <w:tr w:rsidR="000B60D4" w:rsidTr="005C6A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0B60D4" w:rsidRDefault="000B60D4" w:rsidP="00C80156">
            <w:r>
              <w:t>Parameter</w:t>
            </w:r>
          </w:p>
        </w:tc>
        <w:tc>
          <w:tcPr>
            <w:tcW w:w="3018" w:type="dxa"/>
          </w:tcPr>
          <w:p w:rsidR="000B60D4" w:rsidRDefault="000B60D4" w:rsidP="00C8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31" w:type="dxa"/>
          </w:tcPr>
          <w:p w:rsidR="000B60D4" w:rsidRDefault="000B60D4" w:rsidP="00C8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Beispielwert</w:t>
            </w:r>
          </w:p>
        </w:tc>
      </w:tr>
      <w:tr w:rsidR="000B60D4" w:rsidTr="005C6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0B60D4" w:rsidRDefault="00EB0D93" w:rsidP="00C80156">
            <w:proofErr w:type="spellStart"/>
            <w:r>
              <w:t>f</w:t>
            </w:r>
            <w:r w:rsidR="00405ED9">
              <w:t>ield_worker</w:t>
            </w:r>
            <w:proofErr w:type="spellEnd"/>
          </w:p>
        </w:tc>
        <w:tc>
          <w:tcPr>
            <w:tcW w:w="3018" w:type="dxa"/>
          </w:tcPr>
          <w:p w:rsidR="000B60D4" w:rsidRDefault="00405ED9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Typ des </w:t>
            </w:r>
            <w:r w:rsidR="00C8610D">
              <w:t>eingeloggten Subjekte</w:t>
            </w:r>
            <w:r>
              <w:t>s</w:t>
            </w:r>
          </w:p>
        </w:tc>
        <w:tc>
          <w:tcPr>
            <w:tcW w:w="3031" w:type="dxa"/>
          </w:tcPr>
          <w:p w:rsidR="000B60D4" w:rsidRPr="00405ED9" w:rsidRDefault="000B60D4" w:rsidP="00405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5ED9">
              <w:t>{ } (Hash)</w:t>
            </w:r>
          </w:p>
        </w:tc>
      </w:tr>
      <w:tr w:rsidR="000B60D4" w:rsidTr="005C6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0B60D4" w:rsidRDefault="00EB0D93" w:rsidP="00405ED9">
            <w:r>
              <w:t>f</w:t>
            </w:r>
            <w:r w:rsidR="00405ED9">
              <w:t>ield_worker.id</w:t>
            </w:r>
          </w:p>
        </w:tc>
        <w:tc>
          <w:tcPr>
            <w:tcW w:w="3018" w:type="dxa"/>
          </w:tcPr>
          <w:p w:rsidR="000B60D4" w:rsidRDefault="00405ED9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des eingeloggten Subjektes auf dem Server</w:t>
            </w:r>
          </w:p>
        </w:tc>
        <w:tc>
          <w:tcPr>
            <w:tcW w:w="3031" w:type="dxa"/>
          </w:tcPr>
          <w:p w:rsidR="000B60D4" w:rsidRPr="00405ED9" w:rsidRDefault="00405ED9" w:rsidP="00405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5ED9">
              <w:t>2</w:t>
            </w:r>
          </w:p>
        </w:tc>
      </w:tr>
      <w:tr w:rsidR="00405ED9" w:rsidTr="005C6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405ED9" w:rsidRDefault="00EB0D93" w:rsidP="00405ED9">
            <w:proofErr w:type="spellStart"/>
            <w:r>
              <w:t>f</w:t>
            </w:r>
            <w:r w:rsidR="00405ED9">
              <w:t>ield_worker.last_name</w:t>
            </w:r>
            <w:proofErr w:type="spellEnd"/>
          </w:p>
        </w:tc>
        <w:tc>
          <w:tcPr>
            <w:tcW w:w="3018" w:type="dxa"/>
          </w:tcPr>
          <w:p w:rsidR="00405ED9" w:rsidRDefault="00405ED9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Nachname des eingeloggten Subjektes</w:t>
            </w:r>
          </w:p>
        </w:tc>
        <w:tc>
          <w:tcPr>
            <w:tcW w:w="3031" w:type="dxa"/>
          </w:tcPr>
          <w:p w:rsidR="00405ED9" w:rsidRPr="00405ED9" w:rsidRDefault="00405ED9" w:rsidP="00405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5ED9">
              <w:t>Worker</w:t>
            </w:r>
          </w:p>
        </w:tc>
      </w:tr>
      <w:tr w:rsidR="00405ED9" w:rsidTr="005C6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405ED9" w:rsidRDefault="00EB0D93" w:rsidP="00405ED9">
            <w:proofErr w:type="spellStart"/>
            <w:r>
              <w:t>f</w:t>
            </w:r>
            <w:r w:rsidR="00405ED9">
              <w:t>ield_worker.first_name</w:t>
            </w:r>
            <w:proofErr w:type="spellEnd"/>
          </w:p>
        </w:tc>
        <w:tc>
          <w:tcPr>
            <w:tcW w:w="3018" w:type="dxa"/>
          </w:tcPr>
          <w:p w:rsidR="00405ED9" w:rsidRDefault="00405ED9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Vorname des eingeloggten Subjektes</w:t>
            </w:r>
          </w:p>
        </w:tc>
        <w:tc>
          <w:tcPr>
            <w:tcW w:w="3031" w:type="dxa"/>
          </w:tcPr>
          <w:p w:rsidR="00405ED9" w:rsidRPr="00405ED9" w:rsidRDefault="00405ED9" w:rsidP="00405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5ED9">
              <w:t>Fredi</w:t>
            </w:r>
          </w:p>
        </w:tc>
      </w:tr>
      <w:tr w:rsidR="00405ED9" w:rsidRPr="00997E82" w:rsidTr="005C6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405ED9" w:rsidRPr="00997E82" w:rsidRDefault="00EB0D93" w:rsidP="00405ED9">
            <w:pPr>
              <w:rPr>
                <w:b w:val="0"/>
              </w:rPr>
            </w:pPr>
            <w:proofErr w:type="spellStart"/>
            <w:r w:rsidRPr="00997E82">
              <w:rPr>
                <w:b w:val="0"/>
              </w:rPr>
              <w:t>f</w:t>
            </w:r>
            <w:r w:rsidR="00405ED9" w:rsidRPr="00997E82">
              <w:rPr>
                <w:b w:val="0"/>
              </w:rPr>
              <w:t>ield_worker.phone</w:t>
            </w:r>
            <w:proofErr w:type="spellEnd"/>
          </w:p>
        </w:tc>
        <w:tc>
          <w:tcPr>
            <w:tcW w:w="3018" w:type="dxa"/>
          </w:tcPr>
          <w:p w:rsidR="00405ED9" w:rsidRPr="00997E82" w:rsidRDefault="00405ED9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7E82">
              <w:t>Telefonnummer des eingeloggten Subjektes</w:t>
            </w:r>
          </w:p>
        </w:tc>
        <w:tc>
          <w:tcPr>
            <w:tcW w:w="3031" w:type="dxa"/>
          </w:tcPr>
          <w:p w:rsidR="00405ED9" w:rsidRPr="00997E82" w:rsidRDefault="00405ED9" w:rsidP="00405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7E82">
              <w:t>044 210 111 11 11</w:t>
            </w:r>
          </w:p>
        </w:tc>
      </w:tr>
      <w:tr w:rsidR="00405ED9" w:rsidRPr="00997E82" w:rsidTr="005C6A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405ED9" w:rsidRPr="00997E82" w:rsidRDefault="00EB0D93" w:rsidP="00405ED9">
            <w:pPr>
              <w:rPr>
                <w:b w:val="0"/>
                <w:lang w:val="en-US"/>
              </w:rPr>
            </w:pPr>
            <w:proofErr w:type="spellStart"/>
            <w:r w:rsidRPr="00997E82">
              <w:rPr>
                <w:b w:val="0"/>
                <w:lang w:val="en-US"/>
              </w:rPr>
              <w:t>f</w:t>
            </w:r>
            <w:r w:rsidR="00405ED9" w:rsidRPr="00997E82">
              <w:rPr>
                <w:b w:val="0"/>
                <w:lang w:val="en-US"/>
              </w:rPr>
              <w:t>ield_worker.remember_created_at</w:t>
            </w:r>
            <w:proofErr w:type="spellEnd"/>
          </w:p>
        </w:tc>
        <w:tc>
          <w:tcPr>
            <w:tcW w:w="3018" w:type="dxa"/>
          </w:tcPr>
          <w:p w:rsidR="00405ED9" w:rsidRPr="00997E82" w:rsidRDefault="00405ED9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997E82">
              <w:rPr>
                <w:lang w:val="en-US"/>
              </w:rPr>
              <w:t>Erstellungsdatum</w:t>
            </w:r>
            <w:proofErr w:type="spellEnd"/>
            <w:r w:rsidRPr="00997E82">
              <w:rPr>
                <w:lang w:val="en-US"/>
              </w:rPr>
              <w:t xml:space="preserve"> der </w:t>
            </w:r>
            <w:proofErr w:type="spellStart"/>
            <w:r w:rsidRPr="00997E82">
              <w:rPr>
                <w:lang w:val="en-US"/>
              </w:rPr>
              <w:t>letzten</w:t>
            </w:r>
            <w:proofErr w:type="spellEnd"/>
            <w:r w:rsidRPr="00997E82">
              <w:rPr>
                <w:lang w:val="en-US"/>
              </w:rPr>
              <w:t xml:space="preserve"> Session</w:t>
            </w:r>
          </w:p>
        </w:tc>
        <w:tc>
          <w:tcPr>
            <w:tcW w:w="3031" w:type="dxa"/>
          </w:tcPr>
          <w:p w:rsidR="00405ED9" w:rsidRPr="00997E82" w:rsidRDefault="00405ED9" w:rsidP="00405E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97E82">
              <w:rPr>
                <w:lang w:val="en-US"/>
              </w:rPr>
              <w:t>2011-05-10T15:45:46+02:00</w:t>
            </w:r>
          </w:p>
        </w:tc>
      </w:tr>
      <w:tr w:rsidR="00405ED9" w:rsidRPr="00405ED9" w:rsidTr="005C6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405ED9" w:rsidRPr="00405ED9" w:rsidRDefault="00EB0D93" w:rsidP="00405ED9">
            <w:pPr>
              <w:rPr>
                <w:lang w:val="en-US"/>
              </w:rPr>
            </w:pPr>
            <w:proofErr w:type="spellStart"/>
            <w:r>
              <w:t>f</w:t>
            </w:r>
            <w:r w:rsidR="00405ED9">
              <w:t>ield_worker.email</w:t>
            </w:r>
            <w:proofErr w:type="spellEnd"/>
          </w:p>
        </w:tc>
        <w:tc>
          <w:tcPr>
            <w:tcW w:w="3018" w:type="dxa"/>
          </w:tcPr>
          <w:p w:rsidR="00405ED9" w:rsidRPr="00405ED9" w:rsidRDefault="00405ED9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Emailadresse</w:t>
            </w:r>
            <w:proofErr w:type="spellEnd"/>
            <w:r>
              <w:t xml:space="preserve"> des eingeloggten Subjektes</w:t>
            </w:r>
          </w:p>
        </w:tc>
        <w:tc>
          <w:tcPr>
            <w:tcW w:w="3031" w:type="dxa"/>
          </w:tcPr>
          <w:p w:rsidR="00405ED9" w:rsidRPr="00405ED9" w:rsidRDefault="00214753" w:rsidP="00405E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field_worker@mrt.ch</w:t>
            </w:r>
          </w:p>
        </w:tc>
      </w:tr>
      <w:tr w:rsidR="00DB2B23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B2B23" w:rsidRDefault="00DB2B23" w:rsidP="00107BEA">
            <w:proofErr w:type="spellStart"/>
            <w:r>
              <w:t>field_worker.created_at</w:t>
            </w:r>
            <w:proofErr w:type="spellEnd"/>
          </w:p>
        </w:tc>
        <w:tc>
          <w:tcPr>
            <w:tcW w:w="3018" w:type="dxa"/>
          </w:tcPr>
          <w:p w:rsidR="00DB2B23" w:rsidRDefault="00DB2B23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Erstellungsdatum des eingeloggten Subjektes</w:t>
            </w:r>
          </w:p>
        </w:tc>
        <w:tc>
          <w:tcPr>
            <w:tcW w:w="3031" w:type="dxa"/>
          </w:tcPr>
          <w:p w:rsidR="00DB2B23" w:rsidRPr="00405ED9" w:rsidRDefault="00DB2B23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5ED9">
              <w:rPr>
                <w:lang w:val="en-US"/>
              </w:rPr>
              <w:t>2011-05-10T15:45:46+02:00</w:t>
            </w:r>
          </w:p>
        </w:tc>
      </w:tr>
      <w:tr w:rsidR="00DB2B23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B2B23" w:rsidRDefault="00DB2B23" w:rsidP="00107BEA">
            <w:proofErr w:type="spellStart"/>
            <w:r>
              <w:t>field_worker.updated_at</w:t>
            </w:r>
            <w:proofErr w:type="spellEnd"/>
          </w:p>
        </w:tc>
        <w:tc>
          <w:tcPr>
            <w:tcW w:w="3018" w:type="dxa"/>
          </w:tcPr>
          <w:p w:rsidR="00DB2B23" w:rsidRDefault="00DB2B23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Letze Änderung des eingeloggten Subjektes</w:t>
            </w:r>
          </w:p>
        </w:tc>
        <w:tc>
          <w:tcPr>
            <w:tcW w:w="3031" w:type="dxa"/>
          </w:tcPr>
          <w:p w:rsidR="00DB2B23" w:rsidRPr="00405ED9" w:rsidRDefault="00DB2B23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5ED9">
              <w:rPr>
                <w:lang w:val="en-US"/>
              </w:rPr>
              <w:t>2011-05-10T15:45:46+02:00</w:t>
            </w:r>
          </w:p>
        </w:tc>
      </w:tr>
    </w:tbl>
    <w:p w:rsidR="000B60D4" w:rsidRPr="006D626F" w:rsidRDefault="00107BEA" w:rsidP="00107BEA">
      <w:pPr>
        <w:pStyle w:val="berschrift4"/>
        <w:rPr>
          <w:lang w:val="fr-CH"/>
        </w:rPr>
      </w:pPr>
      <w:r w:rsidRPr="006D626F">
        <w:rPr>
          <w:lang w:val="fr-CH"/>
        </w:rPr>
        <w:br w:type="page"/>
      </w:r>
      <w:proofErr w:type="spellStart"/>
      <w:r w:rsidR="000B60D4" w:rsidRPr="006D626F">
        <w:rPr>
          <w:lang w:val="fr-CH"/>
        </w:rPr>
        <w:lastRenderedPageBreak/>
        <w:t>Beispiel</w:t>
      </w:r>
      <w:proofErr w:type="spellEnd"/>
      <w:r w:rsidR="000B60D4" w:rsidRPr="006D626F">
        <w:rPr>
          <w:lang w:val="fr-CH"/>
        </w:rPr>
        <w:t xml:space="preserve"> </w:t>
      </w:r>
      <w:proofErr w:type="spellStart"/>
      <w:r w:rsidR="00553563" w:rsidRPr="006D626F">
        <w:rPr>
          <w:lang w:val="fr-CH"/>
        </w:rPr>
        <w:t>Response</w:t>
      </w:r>
      <w:proofErr w:type="spellEnd"/>
      <w:r w:rsidR="00C8610D" w:rsidRPr="006D626F">
        <w:rPr>
          <w:lang w:val="fr-CH"/>
        </w:rPr>
        <w:t xml:space="preserve"> </w:t>
      </w:r>
      <w:proofErr w:type="spellStart"/>
      <w:r w:rsidR="00C8610D" w:rsidRPr="006D626F">
        <w:rPr>
          <w:lang w:val="fr-CH"/>
        </w:rPr>
        <w:t>Success</w:t>
      </w:r>
      <w:proofErr w:type="spellEnd"/>
      <w:r w:rsidR="00553563" w:rsidRPr="006D626F">
        <w:rPr>
          <w:lang w:val="fr-CH"/>
        </w:rPr>
        <w:t xml:space="preserve"> </w:t>
      </w:r>
      <w:r w:rsidR="00C617A6" w:rsidRPr="006D626F">
        <w:rPr>
          <w:lang w:val="fr-CH"/>
        </w:rPr>
        <w:t>(http://mrt.elmermx.ch</w:t>
      </w:r>
      <w:r w:rsidR="00C617A6" w:rsidRPr="006D626F">
        <w:rPr>
          <w:szCs w:val="16"/>
          <w:lang w:val="fr-CH"/>
        </w:rPr>
        <w:t>/users/sign_in.json</w:t>
      </w:r>
      <w:r w:rsidR="00C617A6" w:rsidRPr="006D626F">
        <w:rPr>
          <w:lang w:val="fr-CH"/>
        </w:rPr>
        <w:t>)</w:t>
      </w:r>
    </w:p>
    <w:p w:rsidR="00C33C1B" w:rsidRDefault="00C33C1B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HTTP/1.1 200 OK</w:t>
      </w:r>
    </w:p>
    <w:p w:rsidR="00C33C1B" w:rsidRDefault="00405ED9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05ED9">
        <w:rPr>
          <w:rFonts w:ascii="Lucida Console" w:hAnsi="Lucida Console"/>
          <w:sz w:val="16"/>
          <w:szCs w:val="16"/>
          <w:lang w:val="en-US"/>
        </w:rPr>
        <w:t>D</w:t>
      </w:r>
      <w:r w:rsidR="00F6437E" w:rsidRPr="00405ED9">
        <w:rPr>
          <w:rFonts w:ascii="Lucida Console" w:hAnsi="Lucida Console"/>
          <w:sz w:val="16"/>
          <w:szCs w:val="16"/>
          <w:lang w:val="en-US"/>
        </w:rPr>
        <w:t>ate: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r w:rsidR="00C33C1B">
        <w:rPr>
          <w:rFonts w:ascii="Lucida Console" w:hAnsi="Lucida Console"/>
          <w:sz w:val="16"/>
          <w:szCs w:val="16"/>
          <w:lang w:val="en-US"/>
        </w:rPr>
        <w:t>Thu, 12 May 2011 13:43:05 GMT</w:t>
      </w:r>
    </w:p>
    <w:p w:rsidR="00C33C1B" w:rsidRDefault="00C33C1B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S</w:t>
      </w:r>
      <w:r w:rsidR="00F6437E" w:rsidRPr="00405ED9">
        <w:rPr>
          <w:rFonts w:ascii="Lucida Console" w:hAnsi="Lucida Console"/>
          <w:sz w:val="16"/>
          <w:szCs w:val="16"/>
          <w:lang w:val="en-US"/>
        </w:rPr>
        <w:t>erver: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r>
        <w:rPr>
          <w:rFonts w:ascii="Lucida Console" w:hAnsi="Lucida Console"/>
          <w:sz w:val="16"/>
          <w:szCs w:val="16"/>
          <w:lang w:val="en-US"/>
        </w:rPr>
        <w:t>Apache</w:t>
      </w:r>
    </w:p>
    <w:p w:rsidR="00C33C1B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05ED9">
        <w:rPr>
          <w:rFonts w:ascii="Lucida Console" w:hAnsi="Lucida Console"/>
          <w:sz w:val="16"/>
          <w:szCs w:val="16"/>
          <w:lang w:val="en-US"/>
        </w:rPr>
        <w:t>X-Powered-By: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proofErr w:type="spellStart"/>
      <w:r w:rsidRPr="00405ED9">
        <w:rPr>
          <w:rFonts w:ascii="Lucida Console" w:hAnsi="Lucida Console"/>
          <w:sz w:val="16"/>
          <w:szCs w:val="16"/>
          <w:lang w:val="en-US"/>
        </w:rPr>
        <w:t>Phusion</w:t>
      </w:r>
      <w:proofErr w:type="spellEnd"/>
      <w:r w:rsidRPr="00405ED9">
        <w:rPr>
          <w:rFonts w:ascii="Lucida Console" w:hAnsi="Lucida Console"/>
          <w:sz w:val="16"/>
          <w:szCs w:val="16"/>
          <w:lang w:val="en-US"/>
        </w:rPr>
        <w:t xml:space="preserve"> Passen</w:t>
      </w:r>
      <w:r w:rsidR="00C33C1B">
        <w:rPr>
          <w:rFonts w:ascii="Lucida Console" w:hAnsi="Lucida Console"/>
          <w:sz w:val="16"/>
          <w:szCs w:val="16"/>
          <w:lang w:val="en-US"/>
        </w:rPr>
        <w:t>ger (</w:t>
      </w:r>
      <w:proofErr w:type="spellStart"/>
      <w:r w:rsidR="00C33C1B">
        <w:rPr>
          <w:rFonts w:ascii="Lucida Console" w:hAnsi="Lucida Console"/>
          <w:sz w:val="16"/>
          <w:szCs w:val="16"/>
          <w:lang w:val="en-US"/>
        </w:rPr>
        <w:t>mod_rails</w:t>
      </w:r>
      <w:proofErr w:type="spellEnd"/>
      <w:r w:rsidR="00C33C1B">
        <w:rPr>
          <w:rFonts w:ascii="Lucida Console" w:hAnsi="Lucida Console"/>
          <w:sz w:val="16"/>
          <w:szCs w:val="16"/>
          <w:lang w:val="en-US"/>
        </w:rPr>
        <w:t>/</w:t>
      </w:r>
      <w:proofErr w:type="spellStart"/>
      <w:r w:rsidR="00C33C1B">
        <w:rPr>
          <w:rFonts w:ascii="Lucida Console" w:hAnsi="Lucida Console"/>
          <w:sz w:val="16"/>
          <w:szCs w:val="16"/>
          <w:lang w:val="en-US"/>
        </w:rPr>
        <w:t>mod_rack</w:t>
      </w:r>
      <w:proofErr w:type="spellEnd"/>
      <w:r w:rsidR="00C33C1B">
        <w:rPr>
          <w:rFonts w:ascii="Lucida Console" w:hAnsi="Lucida Console"/>
          <w:sz w:val="16"/>
          <w:szCs w:val="16"/>
          <w:lang w:val="en-US"/>
        </w:rPr>
        <w:t>) 2.2.15</w:t>
      </w:r>
    </w:p>
    <w:p w:rsidR="00C33C1B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proofErr w:type="spellStart"/>
      <w:r w:rsidRPr="00405ED9">
        <w:rPr>
          <w:rFonts w:ascii="Lucida Console" w:hAnsi="Lucida Console"/>
          <w:sz w:val="16"/>
          <w:szCs w:val="16"/>
          <w:lang w:val="en-US"/>
        </w:rPr>
        <w:t>ETag</w:t>
      </w:r>
      <w:proofErr w:type="spellEnd"/>
      <w:r w:rsidRPr="00405ED9">
        <w:rPr>
          <w:rFonts w:ascii="Lucida Console" w:hAnsi="Lucida Console"/>
          <w:sz w:val="16"/>
          <w:szCs w:val="16"/>
          <w:lang w:val="en-US"/>
        </w:rPr>
        <w:t>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r w:rsidRPr="00405ED9">
        <w:rPr>
          <w:rFonts w:ascii="Lucida Console" w:hAnsi="Lucida Console"/>
          <w:sz w:val="16"/>
          <w:szCs w:val="16"/>
          <w:lang w:val="en-US"/>
        </w:rPr>
        <w:t>"07</w:t>
      </w:r>
      <w:r w:rsidR="00C33C1B">
        <w:rPr>
          <w:rFonts w:ascii="Lucida Console" w:hAnsi="Lucida Console"/>
          <w:sz w:val="16"/>
          <w:szCs w:val="16"/>
          <w:lang w:val="en-US"/>
        </w:rPr>
        <w:t>36a29c31ffc1b236b21ea3f535e547"</w:t>
      </w:r>
    </w:p>
    <w:p w:rsidR="00C33C1B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05ED9">
        <w:rPr>
          <w:rFonts w:ascii="Lucida Console" w:hAnsi="Lucida Console"/>
          <w:sz w:val="16"/>
          <w:szCs w:val="16"/>
          <w:lang w:val="en-US"/>
        </w:rPr>
        <w:t>X-UA-Compatible: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r w:rsidR="00C33C1B">
        <w:rPr>
          <w:rFonts w:ascii="Lucida Console" w:hAnsi="Lucida Console"/>
          <w:sz w:val="16"/>
          <w:szCs w:val="16"/>
          <w:lang w:val="en-US"/>
        </w:rPr>
        <w:t>IE=</w:t>
      </w:r>
      <w:proofErr w:type="spellStart"/>
      <w:r w:rsidR="00C33C1B">
        <w:rPr>
          <w:rFonts w:ascii="Lucida Console" w:hAnsi="Lucida Console"/>
          <w:sz w:val="16"/>
          <w:szCs w:val="16"/>
          <w:lang w:val="en-US"/>
        </w:rPr>
        <w:t>Edge</w:t>
      </w:r>
      <w:proofErr w:type="gramStart"/>
      <w:r w:rsidR="00C33C1B">
        <w:rPr>
          <w:rFonts w:ascii="Lucida Console" w:hAnsi="Lucida Console"/>
          <w:sz w:val="16"/>
          <w:szCs w:val="16"/>
          <w:lang w:val="en-US"/>
        </w:rPr>
        <w:t>,chrome</w:t>
      </w:r>
      <w:proofErr w:type="spellEnd"/>
      <w:proofErr w:type="gramEnd"/>
      <w:r w:rsidR="00C33C1B">
        <w:rPr>
          <w:rFonts w:ascii="Lucida Console" w:hAnsi="Lucida Console"/>
          <w:sz w:val="16"/>
          <w:szCs w:val="16"/>
          <w:lang w:val="en-US"/>
        </w:rPr>
        <w:t>=1</w:t>
      </w:r>
    </w:p>
    <w:p w:rsidR="00C33C1B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05ED9">
        <w:rPr>
          <w:rFonts w:ascii="Lucida Console" w:hAnsi="Lucida Console"/>
          <w:sz w:val="16"/>
          <w:szCs w:val="16"/>
          <w:lang w:val="en-US"/>
        </w:rPr>
        <w:t>X-Runtime: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r w:rsidR="00C33C1B">
        <w:rPr>
          <w:rFonts w:ascii="Lucida Console" w:hAnsi="Lucida Console"/>
          <w:sz w:val="16"/>
          <w:szCs w:val="16"/>
          <w:lang w:val="en-US"/>
        </w:rPr>
        <w:t>0.082116</w:t>
      </w:r>
    </w:p>
    <w:p w:rsidR="00C33C1B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05ED9">
        <w:rPr>
          <w:rFonts w:ascii="Lucida Console" w:hAnsi="Lucida Console"/>
          <w:sz w:val="16"/>
          <w:szCs w:val="16"/>
          <w:lang w:val="en-US"/>
        </w:rPr>
        <w:t>Cache-Control: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r w:rsidRPr="00405ED9">
        <w:rPr>
          <w:rFonts w:ascii="Lucida Console" w:hAnsi="Lucida Console"/>
          <w:sz w:val="16"/>
          <w:szCs w:val="16"/>
          <w:lang w:val="en-US"/>
        </w:rPr>
        <w:t>max-age=0, privat</w:t>
      </w:r>
      <w:r w:rsidR="00C33C1B">
        <w:rPr>
          <w:rFonts w:ascii="Lucida Console" w:hAnsi="Lucida Console"/>
          <w:sz w:val="16"/>
          <w:szCs w:val="16"/>
          <w:lang w:val="en-US"/>
        </w:rPr>
        <w:t>e, must-revalidate</w:t>
      </w:r>
    </w:p>
    <w:p w:rsidR="00F6437E" w:rsidRPr="00405ED9" w:rsidRDefault="00F6437E" w:rsidP="00C33C1B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05ED9">
        <w:rPr>
          <w:rFonts w:ascii="Lucida Console" w:hAnsi="Lucida Console"/>
          <w:sz w:val="16"/>
          <w:szCs w:val="16"/>
          <w:lang w:val="en-US"/>
        </w:rPr>
        <w:t>Set-Cookie:</w:t>
      </w:r>
      <w:r w:rsidR="000B60D4" w:rsidRPr="00405ED9">
        <w:rPr>
          <w:rFonts w:ascii="Lucida Console" w:hAnsi="Lucida Console"/>
          <w:sz w:val="16"/>
          <w:szCs w:val="16"/>
          <w:lang w:val="en-US"/>
        </w:rPr>
        <w:tab/>
      </w:r>
      <w:r w:rsidRPr="00405ED9">
        <w:rPr>
          <w:rFonts w:ascii="Lucida Console" w:hAnsi="Lucida Console"/>
          <w:sz w:val="16"/>
          <w:szCs w:val="16"/>
          <w:lang w:val="en-US"/>
        </w:rPr>
        <w:t>remember_user_token=BAhbB1sGaQciIiQyYSQxMCRhZkxtSDU0dEN3U1E3MUZ6WC5iL3Mu-</w:t>
      </w:r>
      <w:r w:rsidR="00C33C1B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405ED9">
        <w:rPr>
          <w:rFonts w:ascii="Lucida Console" w:hAnsi="Lucida Console"/>
          <w:sz w:val="16"/>
          <w:szCs w:val="16"/>
          <w:lang w:val="en-US"/>
        </w:rPr>
        <w:t>-1f1edff405704f9c47c641f85f7788d26d475679; path=/; expires=Tue, 24-</w:t>
      </w:r>
      <w:r w:rsidR="00405ED9" w:rsidRPr="00405ED9">
        <w:rPr>
          <w:rFonts w:ascii="Lucida Console" w:hAnsi="Lucida Console"/>
          <w:sz w:val="16"/>
          <w:szCs w:val="16"/>
          <w:lang w:val="en-US"/>
        </w:rPr>
        <w:t xml:space="preserve">May-2011 14:51:53 GMT; </w:t>
      </w:r>
      <w:proofErr w:type="spellStart"/>
      <w:r w:rsidR="00405ED9" w:rsidRPr="00405ED9">
        <w:rPr>
          <w:rFonts w:ascii="Lucida Console" w:hAnsi="Lucida Console"/>
          <w:sz w:val="16"/>
          <w:szCs w:val="16"/>
          <w:lang w:val="en-US"/>
        </w:rPr>
        <w:t>HttpOnly</w:t>
      </w:r>
      <w:proofErr w:type="spellEnd"/>
    </w:p>
    <w:p w:rsidR="00F6437E" w:rsidRDefault="00C33C1B" w:rsidP="00C33C1B">
      <w:pPr>
        <w:tabs>
          <w:tab w:val="left" w:pos="1843"/>
          <w:tab w:val="left" w:pos="3261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Set-Cookie:</w:t>
      </w:r>
      <w:r>
        <w:rPr>
          <w:rFonts w:ascii="Lucida Console" w:hAnsi="Lucida Console"/>
          <w:sz w:val="16"/>
          <w:szCs w:val="16"/>
          <w:lang w:val="en-US"/>
        </w:rPr>
        <w:tab/>
      </w:r>
      <w:r w:rsidR="00F6437E" w:rsidRPr="00D473BB">
        <w:rPr>
          <w:rFonts w:ascii="Lucida Console" w:hAnsi="Lucida Console"/>
          <w:sz w:val="16"/>
          <w:szCs w:val="16"/>
          <w:lang w:val="en-US"/>
        </w:rPr>
        <w:t>_mrt_session=BAh7ByIPc2Vzc2lvbl9pZCIlYTZiNmI3NThjMzVhMTU0MzA4ZDkxNWY4N</w:t>
      </w:r>
      <w:r>
        <w:rPr>
          <w:rFonts w:ascii="Lucida Console" w:hAnsi="Lucida Console"/>
          <w:sz w:val="16"/>
          <w:szCs w:val="16"/>
          <w:lang w:val="en-US"/>
        </w:rPr>
        <w:t xml:space="preserve"> </w:t>
      </w:r>
      <w:r w:rsidR="00F6437E" w:rsidRPr="00D473BB">
        <w:rPr>
          <w:rFonts w:ascii="Lucida Console" w:hAnsi="Lucida Console"/>
          <w:sz w:val="16"/>
          <w:szCs w:val="16"/>
          <w:lang w:val="en-US"/>
        </w:rPr>
        <w:t>mExZmEwZWYiGXdhcmRlbi51c2VyLnVzZXIua2V5WwgiEEZ</w:t>
      </w:r>
      <w:r w:rsidR="00F6437E" w:rsidRPr="00F6437E">
        <w:rPr>
          <w:rFonts w:ascii="Lucida Console" w:hAnsi="Lucida Console"/>
          <w:sz w:val="16"/>
          <w:szCs w:val="16"/>
          <w:lang w:val="en-US"/>
        </w:rPr>
        <w:t>pZWxkV29ya2VyWwZpByIiJDJhJDEwJGFmTG1INTR0Q3dTUTcxRnpYLmIvcy4%3D--bfe5c2bcbe9b59b3b389f365842</w:t>
      </w:r>
      <w:r>
        <w:rPr>
          <w:rFonts w:ascii="Lucida Console" w:hAnsi="Lucida Console"/>
          <w:sz w:val="16"/>
          <w:szCs w:val="16"/>
          <w:lang w:val="en-US"/>
        </w:rPr>
        <w:t xml:space="preserve">77ef8b2974054; path=/; </w:t>
      </w:r>
      <w:proofErr w:type="spellStart"/>
      <w:r>
        <w:rPr>
          <w:rFonts w:ascii="Lucida Console" w:hAnsi="Lucida Console"/>
          <w:sz w:val="16"/>
          <w:szCs w:val="16"/>
          <w:lang w:val="en-US"/>
        </w:rPr>
        <w:t>HttpOnly</w:t>
      </w:r>
      <w:proofErr w:type="spellEnd"/>
      <w:r>
        <w:rPr>
          <w:rFonts w:ascii="Lucida Console" w:hAnsi="Lucida Console"/>
          <w:sz w:val="16"/>
          <w:szCs w:val="16"/>
          <w:lang w:val="en-US"/>
        </w:rPr>
        <w:br/>
      </w:r>
      <w:r w:rsidR="00F6437E" w:rsidRPr="00F6437E">
        <w:rPr>
          <w:rFonts w:ascii="Lucida Console" w:hAnsi="Lucida Console"/>
          <w:sz w:val="16"/>
          <w:szCs w:val="16"/>
          <w:lang w:val="en-US"/>
        </w:rPr>
        <w:t>Status:</w:t>
      </w:r>
      <w:r>
        <w:rPr>
          <w:rFonts w:ascii="Lucida Console" w:hAnsi="Lucida Console"/>
          <w:sz w:val="16"/>
          <w:szCs w:val="16"/>
          <w:lang w:val="en-US"/>
        </w:rPr>
        <w:tab/>
        <w:t>200</w:t>
      </w:r>
      <w:r>
        <w:rPr>
          <w:rFonts w:ascii="Lucida Console" w:hAnsi="Lucida Console"/>
          <w:sz w:val="16"/>
          <w:szCs w:val="16"/>
          <w:lang w:val="en-US"/>
        </w:rPr>
        <w:br/>
        <w:t>Keep-Alive: timeout=15, max=150</w:t>
      </w:r>
      <w:r>
        <w:rPr>
          <w:rFonts w:ascii="Lucida Console" w:hAnsi="Lucida Console"/>
          <w:sz w:val="16"/>
          <w:szCs w:val="16"/>
          <w:lang w:val="en-US"/>
        </w:rPr>
        <w:br/>
      </w:r>
      <w:r w:rsidR="00F6437E" w:rsidRPr="00F6437E">
        <w:rPr>
          <w:rFonts w:ascii="Lucida Console" w:hAnsi="Lucida Console"/>
          <w:sz w:val="16"/>
          <w:szCs w:val="16"/>
          <w:lang w:val="en-US"/>
        </w:rPr>
        <w:t xml:space="preserve">Connection: </w:t>
      </w:r>
      <w:r>
        <w:rPr>
          <w:rFonts w:ascii="Lucida Console" w:hAnsi="Lucida Console"/>
          <w:sz w:val="16"/>
          <w:szCs w:val="16"/>
          <w:lang w:val="en-US"/>
        </w:rPr>
        <w:t>Keep-Alive</w:t>
      </w:r>
      <w:r>
        <w:rPr>
          <w:rFonts w:ascii="Lucida Console" w:hAnsi="Lucida Console"/>
          <w:sz w:val="16"/>
          <w:szCs w:val="16"/>
          <w:lang w:val="en-US"/>
        </w:rPr>
        <w:br/>
        <w:t>Transfer-Encoding: chunked</w:t>
      </w:r>
      <w:r>
        <w:rPr>
          <w:rFonts w:ascii="Lucida Console" w:hAnsi="Lucida Console"/>
          <w:sz w:val="16"/>
          <w:szCs w:val="16"/>
          <w:lang w:val="en-US"/>
        </w:rPr>
        <w:br/>
      </w:r>
      <w:r w:rsidR="00F6437E" w:rsidRPr="00F6437E">
        <w:rPr>
          <w:rFonts w:ascii="Lucida Console" w:hAnsi="Lucida Console"/>
          <w:sz w:val="16"/>
          <w:szCs w:val="16"/>
          <w:lang w:val="en-US"/>
        </w:rPr>
        <w:t xml:space="preserve">Content-Type: </w:t>
      </w:r>
      <w:r>
        <w:rPr>
          <w:rFonts w:ascii="Lucida Console" w:hAnsi="Lucida Console"/>
          <w:sz w:val="16"/>
          <w:szCs w:val="16"/>
          <w:lang w:val="en-US"/>
        </w:rPr>
        <w:t>application/</w:t>
      </w:r>
      <w:proofErr w:type="spellStart"/>
      <w:r>
        <w:rPr>
          <w:rFonts w:ascii="Lucida Console" w:hAnsi="Lucida Console"/>
          <w:sz w:val="16"/>
          <w:szCs w:val="16"/>
          <w:lang w:val="en-US"/>
        </w:rPr>
        <w:t>json</w:t>
      </w:r>
      <w:proofErr w:type="spellEnd"/>
      <w:r>
        <w:rPr>
          <w:rFonts w:ascii="Lucida Console" w:hAnsi="Lucida Console"/>
          <w:sz w:val="16"/>
          <w:szCs w:val="16"/>
          <w:lang w:val="en-US"/>
        </w:rPr>
        <w:t>; charset=utf-8</w:t>
      </w:r>
    </w:p>
    <w:p w:rsidR="00C33C1B" w:rsidRDefault="00C33C1B" w:rsidP="00C33C1B">
      <w:pPr>
        <w:tabs>
          <w:tab w:val="left" w:pos="1843"/>
          <w:tab w:val="left" w:pos="3261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</w:p>
    <w:p w:rsidR="00C33C1B" w:rsidRPr="00F6437E" w:rsidRDefault="00C33C1B" w:rsidP="00C33C1B">
      <w:pPr>
        <w:tabs>
          <w:tab w:val="left" w:pos="1843"/>
          <w:tab w:val="left" w:pos="3261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</w:p>
    <w:p w:rsidR="004E65DC" w:rsidRDefault="00F6437E" w:rsidP="004E65DC">
      <w:pPr>
        <w:tabs>
          <w:tab w:val="left" w:pos="1530"/>
        </w:tabs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{</w:t>
      </w:r>
    </w:p>
    <w:p w:rsidR="00107BEA" w:rsidRDefault="00F6437E" w:rsidP="004E65DC">
      <w:pPr>
        <w:tabs>
          <w:tab w:val="left" w:pos="1530"/>
        </w:tabs>
        <w:ind w:left="284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F6437E">
        <w:rPr>
          <w:rFonts w:ascii="Lucida Console" w:hAnsi="Lucida Console"/>
          <w:sz w:val="16"/>
          <w:szCs w:val="16"/>
          <w:lang w:val="en-US"/>
        </w:rPr>
        <w:t>field_worker</w:t>
      </w:r>
      <w:proofErr w:type="spellEnd"/>
      <w:r w:rsidRPr="00F6437E">
        <w:rPr>
          <w:rFonts w:ascii="Lucida Console" w:hAnsi="Lucida Console"/>
          <w:sz w:val="16"/>
          <w:szCs w:val="16"/>
          <w:lang w:val="en-US"/>
        </w:rPr>
        <w:t>":</w:t>
      </w:r>
      <w:r w:rsidR="004E65DC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F6437E">
        <w:rPr>
          <w:rFonts w:ascii="Lucida Console" w:hAnsi="Lucida Console"/>
          <w:sz w:val="16"/>
          <w:szCs w:val="16"/>
          <w:lang w:val="en-US"/>
        </w:rPr>
        <w:t>{</w:t>
      </w:r>
    </w:p>
    <w:p w:rsidR="00920E01" w:rsidRDefault="00107BEA" w:rsidP="00920E01">
      <w:pPr>
        <w:tabs>
          <w:tab w:val="left" w:pos="1530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="00F6437E" w:rsidRPr="00F6437E">
        <w:rPr>
          <w:rFonts w:ascii="Lucida Console" w:hAnsi="Lucida Console"/>
          <w:sz w:val="16"/>
          <w:szCs w:val="16"/>
          <w:lang w:val="en-US"/>
        </w:rPr>
        <w:t>id</w:t>
      </w:r>
      <w:proofErr w:type="gramEnd"/>
      <w:r w:rsidR="00F6437E" w:rsidRPr="00F6437E">
        <w:rPr>
          <w:rFonts w:ascii="Lucida Console" w:hAnsi="Lucida Console"/>
          <w:sz w:val="16"/>
          <w:szCs w:val="16"/>
          <w:lang w:val="en-US"/>
        </w:rPr>
        <w:t>":2,</w:t>
      </w:r>
      <w:r w:rsidR="00920E01" w:rsidRPr="00920E01">
        <w:rPr>
          <w:rFonts w:ascii="Lucida Console" w:hAnsi="Lucida Console"/>
          <w:sz w:val="16"/>
          <w:szCs w:val="16"/>
          <w:lang w:val="en-US"/>
        </w:rPr>
        <w:t xml:space="preserve"> </w:t>
      </w:r>
      <w:r w:rsidR="00920E01" w:rsidRPr="00F6437E">
        <w:rPr>
          <w:rFonts w:ascii="Lucida Console" w:hAnsi="Lucida Console"/>
          <w:sz w:val="16"/>
          <w:szCs w:val="16"/>
          <w:lang w:val="en-US"/>
        </w:rPr>
        <w:t>"email":"field_worker@mrt.ch",</w:t>
      </w:r>
    </w:p>
    <w:p w:rsidR="00107BEA" w:rsidRDefault="00920E01" w:rsidP="00920E01">
      <w:pPr>
        <w:tabs>
          <w:tab w:val="left" w:pos="1530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"first_name":"</w:t>
      </w:r>
      <w:proofErr w:type="spellStart"/>
      <w:r w:rsidRPr="00F6437E">
        <w:rPr>
          <w:rFonts w:ascii="Lucida Console" w:hAnsi="Lucida Console"/>
          <w:sz w:val="16"/>
          <w:szCs w:val="16"/>
          <w:lang w:val="en-US"/>
        </w:rPr>
        <w:t>Fredi</w:t>
      </w:r>
      <w:proofErr w:type="spellEnd"/>
      <w:r w:rsidRPr="00F6437E">
        <w:rPr>
          <w:rFonts w:ascii="Lucida Console" w:hAnsi="Lucida Console"/>
          <w:sz w:val="16"/>
          <w:szCs w:val="16"/>
          <w:lang w:val="en-US"/>
        </w:rPr>
        <w:t>"</w:t>
      </w:r>
      <w:r>
        <w:rPr>
          <w:rFonts w:ascii="Lucida Console" w:hAnsi="Lucida Console"/>
          <w:sz w:val="16"/>
          <w:szCs w:val="16"/>
          <w:lang w:val="en-US"/>
        </w:rPr>
        <w:t>,</w:t>
      </w:r>
    </w:p>
    <w:p w:rsidR="00107BEA" w:rsidRDefault="00107BEA" w:rsidP="004E65DC">
      <w:pPr>
        <w:tabs>
          <w:tab w:val="left" w:pos="1530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="00F6437E" w:rsidRPr="00F6437E">
        <w:rPr>
          <w:rFonts w:ascii="Lucida Console" w:hAnsi="Lucida Console"/>
          <w:sz w:val="16"/>
          <w:szCs w:val="16"/>
          <w:lang w:val="en-US"/>
        </w:rPr>
        <w:t>last_name":"Worker</w:t>
      </w:r>
      <w:proofErr w:type="spellEnd"/>
      <w:r w:rsidR="00F6437E" w:rsidRPr="00F6437E">
        <w:rPr>
          <w:rFonts w:ascii="Lucida Console" w:hAnsi="Lucida Console"/>
          <w:sz w:val="16"/>
          <w:szCs w:val="16"/>
          <w:lang w:val="en-US"/>
        </w:rPr>
        <w:t>",</w:t>
      </w:r>
    </w:p>
    <w:p w:rsidR="00107BEA" w:rsidRDefault="00F6437E" w:rsidP="004E65DC">
      <w:pPr>
        <w:tabs>
          <w:tab w:val="left" w:pos="1530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proofErr w:type="gramStart"/>
      <w:r w:rsidRPr="00F6437E">
        <w:rPr>
          <w:rFonts w:ascii="Lucida Console" w:hAnsi="Lucida Console"/>
          <w:sz w:val="16"/>
          <w:szCs w:val="16"/>
          <w:lang w:val="en-US"/>
        </w:rPr>
        <w:t>phone</w:t>
      </w:r>
      <w:proofErr w:type="gramEnd"/>
      <w:r w:rsidRPr="00F6437E">
        <w:rPr>
          <w:rFonts w:ascii="Lucida Console" w:hAnsi="Lucida Console"/>
          <w:sz w:val="16"/>
          <w:szCs w:val="16"/>
          <w:lang w:val="en-US"/>
        </w:rPr>
        <w:t>":null</w:t>
      </w:r>
      <w:proofErr w:type="spellEnd"/>
      <w:r w:rsidRPr="00F6437E">
        <w:rPr>
          <w:rFonts w:ascii="Lucida Console" w:hAnsi="Lucida Console"/>
          <w:sz w:val="16"/>
          <w:szCs w:val="16"/>
          <w:lang w:val="en-US"/>
        </w:rPr>
        <w:t>,</w:t>
      </w:r>
    </w:p>
    <w:p w:rsidR="00107BEA" w:rsidRDefault="00F6437E" w:rsidP="004E65DC">
      <w:pPr>
        <w:tabs>
          <w:tab w:val="left" w:pos="1530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"remember_created_at":"2011-05-10T16:51:53+02:00",</w:t>
      </w:r>
    </w:p>
    <w:p w:rsidR="00920E01" w:rsidRDefault="00920E01" w:rsidP="00920E01">
      <w:pPr>
        <w:tabs>
          <w:tab w:val="left" w:pos="1530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"created_at":"2011-05-10T15:45:46+02:00",</w:t>
      </w:r>
    </w:p>
    <w:p w:rsidR="00920E01" w:rsidRDefault="00920E01" w:rsidP="00920E01">
      <w:pPr>
        <w:tabs>
          <w:tab w:val="left" w:pos="1530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"updated_</w:t>
      </w:r>
      <w:r>
        <w:rPr>
          <w:rFonts w:ascii="Lucida Console" w:hAnsi="Lucida Console"/>
          <w:sz w:val="16"/>
          <w:szCs w:val="16"/>
          <w:lang w:val="en-US"/>
        </w:rPr>
        <w:t>at":"2011-05-10T16:51:53+02:00"</w:t>
      </w:r>
    </w:p>
    <w:p w:rsidR="004E65DC" w:rsidRDefault="00F6437E" w:rsidP="004E65DC">
      <w:pPr>
        <w:tabs>
          <w:tab w:val="left" w:pos="1530"/>
        </w:tabs>
        <w:ind w:left="284"/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}</w:t>
      </w:r>
    </w:p>
    <w:p w:rsidR="005C6A27" w:rsidRDefault="00F6437E" w:rsidP="004E65DC">
      <w:pPr>
        <w:tabs>
          <w:tab w:val="left" w:pos="1530"/>
        </w:tabs>
        <w:rPr>
          <w:rFonts w:ascii="Lucida Console" w:hAnsi="Lucida Console"/>
          <w:sz w:val="16"/>
          <w:szCs w:val="16"/>
          <w:lang w:val="en-US"/>
        </w:rPr>
      </w:pPr>
      <w:r w:rsidRPr="00F6437E">
        <w:rPr>
          <w:rFonts w:ascii="Lucida Console" w:hAnsi="Lucida Console"/>
          <w:sz w:val="16"/>
          <w:szCs w:val="16"/>
          <w:lang w:val="en-US"/>
        </w:rPr>
        <w:t>}</w:t>
      </w:r>
      <w:r w:rsidRPr="00F6437E">
        <w:rPr>
          <w:rFonts w:ascii="Lucida Console" w:hAnsi="Lucida Console"/>
          <w:sz w:val="16"/>
          <w:szCs w:val="16"/>
          <w:lang w:val="en-US"/>
        </w:rPr>
        <w:cr/>
      </w:r>
      <w:r w:rsidR="005C6A27">
        <w:rPr>
          <w:rFonts w:ascii="Lucida Console" w:hAnsi="Lucida Console"/>
          <w:sz w:val="16"/>
          <w:szCs w:val="16"/>
          <w:lang w:val="en-US"/>
        </w:rPr>
        <w:br w:type="page"/>
      </w:r>
    </w:p>
    <w:p w:rsidR="00D473BB" w:rsidRDefault="00D473BB" w:rsidP="00D473BB">
      <w:pPr>
        <w:pStyle w:val="berschrift3"/>
        <w:rPr>
          <w:lang w:val="en-US"/>
        </w:rPr>
      </w:pPr>
      <w:bookmarkStart w:id="12" w:name="_Toc294257067"/>
      <w:r>
        <w:rPr>
          <w:lang w:val="en-US"/>
        </w:rPr>
        <w:lastRenderedPageBreak/>
        <w:t xml:space="preserve">Response </w:t>
      </w:r>
      <w:r w:rsidR="00C17700">
        <w:rPr>
          <w:lang w:val="en-US"/>
        </w:rPr>
        <w:t>Fail</w:t>
      </w:r>
      <w:bookmarkEnd w:id="12"/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473BB" w:rsidTr="00C80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473BB" w:rsidRDefault="00D473BB" w:rsidP="00C80156">
            <w:r>
              <w:t>Header</w:t>
            </w:r>
          </w:p>
        </w:tc>
        <w:tc>
          <w:tcPr>
            <w:tcW w:w="4606" w:type="dxa"/>
          </w:tcPr>
          <w:p w:rsidR="00D473BB" w:rsidRDefault="00D473BB" w:rsidP="00C8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Wert</w:t>
            </w:r>
          </w:p>
        </w:tc>
      </w:tr>
      <w:tr w:rsidR="00D473BB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473BB" w:rsidRDefault="00D473BB" w:rsidP="00C80156">
            <w:r>
              <w:t>Status</w:t>
            </w:r>
          </w:p>
        </w:tc>
        <w:tc>
          <w:tcPr>
            <w:tcW w:w="4606" w:type="dxa"/>
          </w:tcPr>
          <w:p w:rsidR="00D473BB" w:rsidRDefault="005C6A27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401</w:t>
            </w:r>
          </w:p>
        </w:tc>
      </w:tr>
      <w:tr w:rsidR="00D473BB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473BB" w:rsidRDefault="00D473BB" w:rsidP="00C80156">
            <w:r>
              <w:t>Content Type</w:t>
            </w:r>
          </w:p>
        </w:tc>
        <w:tc>
          <w:tcPr>
            <w:tcW w:w="4606" w:type="dxa"/>
          </w:tcPr>
          <w:p w:rsidR="00D473BB" w:rsidRDefault="00D473BB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D473BB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473BB" w:rsidRDefault="00D473BB" w:rsidP="00C80156">
            <w:proofErr w:type="spellStart"/>
            <w:r>
              <w:t>Charset</w:t>
            </w:r>
            <w:proofErr w:type="spellEnd"/>
          </w:p>
        </w:tc>
        <w:tc>
          <w:tcPr>
            <w:tcW w:w="4606" w:type="dxa"/>
          </w:tcPr>
          <w:p w:rsidR="00D473BB" w:rsidRDefault="00D473BB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UTF-8</w:t>
            </w:r>
          </w:p>
        </w:tc>
      </w:tr>
      <w:tr w:rsidR="00D473BB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473BB" w:rsidRDefault="00D473BB" w:rsidP="00C80156">
            <w:r>
              <w:t>Protocol</w:t>
            </w:r>
          </w:p>
        </w:tc>
        <w:tc>
          <w:tcPr>
            <w:tcW w:w="4606" w:type="dxa"/>
          </w:tcPr>
          <w:p w:rsidR="00D473BB" w:rsidRDefault="00D473BB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HTTP/1.1</w:t>
            </w:r>
          </w:p>
        </w:tc>
      </w:tr>
    </w:tbl>
    <w:p w:rsidR="00D473BB" w:rsidRDefault="00D473BB" w:rsidP="00D473BB"/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239"/>
        <w:gridCol w:w="3018"/>
        <w:gridCol w:w="3031"/>
      </w:tblGrid>
      <w:tr w:rsidR="00D473BB" w:rsidTr="00D473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473BB" w:rsidRDefault="00D473BB" w:rsidP="00C80156">
            <w:r>
              <w:t>Parameter</w:t>
            </w:r>
          </w:p>
        </w:tc>
        <w:tc>
          <w:tcPr>
            <w:tcW w:w="3018" w:type="dxa"/>
          </w:tcPr>
          <w:p w:rsidR="00D473BB" w:rsidRDefault="00D473BB" w:rsidP="00C8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31" w:type="dxa"/>
          </w:tcPr>
          <w:p w:rsidR="00D473BB" w:rsidRDefault="00D473BB" w:rsidP="00C8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Beispielwert</w:t>
            </w:r>
          </w:p>
        </w:tc>
      </w:tr>
      <w:tr w:rsidR="00D473BB" w:rsidTr="00D47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473BB" w:rsidRDefault="00EB0D93" w:rsidP="00C80156">
            <w:proofErr w:type="spellStart"/>
            <w:r>
              <w:t>error</w:t>
            </w:r>
            <w:proofErr w:type="spellEnd"/>
          </w:p>
        </w:tc>
        <w:tc>
          <w:tcPr>
            <w:tcW w:w="3018" w:type="dxa"/>
          </w:tcPr>
          <w:p w:rsidR="00D473BB" w:rsidRDefault="005C6A27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Fehlermeldung</w:t>
            </w:r>
          </w:p>
        </w:tc>
        <w:tc>
          <w:tcPr>
            <w:tcW w:w="3031" w:type="dxa"/>
          </w:tcPr>
          <w:p w:rsidR="00D473BB" w:rsidRPr="005C6A27" w:rsidRDefault="005C6A27" w:rsidP="005C6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5C6A27">
              <w:rPr>
                <w:rFonts w:cstheme="minorHAnsi"/>
                <w:lang w:val="en-US"/>
              </w:rPr>
              <w:t>Ungültige</w:t>
            </w:r>
            <w:proofErr w:type="spellEnd"/>
            <w:r w:rsidRPr="005C6A27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5C6A27">
              <w:rPr>
                <w:rFonts w:cstheme="minorHAnsi"/>
                <w:lang w:val="en-US"/>
              </w:rPr>
              <w:t>Anmeldedaten</w:t>
            </w:r>
            <w:proofErr w:type="spellEnd"/>
          </w:p>
        </w:tc>
      </w:tr>
    </w:tbl>
    <w:p w:rsidR="00D473BB" w:rsidRPr="00BD0E0C" w:rsidRDefault="00D473BB" w:rsidP="00D473BB">
      <w:pPr>
        <w:pStyle w:val="berschrift4"/>
      </w:pPr>
      <w:r>
        <w:t xml:space="preserve">Beispiel </w:t>
      </w:r>
      <w:proofErr w:type="spellStart"/>
      <w:r w:rsidR="00DC7F22">
        <w:t>Respone</w:t>
      </w:r>
      <w:proofErr w:type="spellEnd"/>
      <w:r w:rsidR="00DC7F22">
        <w:t xml:space="preserve"> Fail </w:t>
      </w:r>
      <w:r w:rsidR="00DC7F22" w:rsidRPr="00553563">
        <w:t>(http://mrt.elmermx.ch</w:t>
      </w:r>
      <w:r w:rsidR="00DC7F22" w:rsidRPr="00553563">
        <w:rPr>
          <w:szCs w:val="16"/>
        </w:rPr>
        <w:t>/users/sign_in.json</w:t>
      </w:r>
      <w:r w:rsidR="00DC7F22" w:rsidRPr="00553563">
        <w:t>)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HTTP/1.1 401 Authorization Required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Date: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Mon, 16 May 2011 11:04:26 GMT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Server: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Apache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X-Powered-By: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proofErr w:type="spellStart"/>
      <w:r w:rsidRPr="005C6A27">
        <w:rPr>
          <w:rFonts w:ascii="Lucida Console" w:hAnsi="Lucida Console"/>
          <w:sz w:val="16"/>
          <w:szCs w:val="16"/>
          <w:lang w:val="en-US"/>
        </w:rPr>
        <w:t>Phusion</w:t>
      </w:r>
      <w:proofErr w:type="spellEnd"/>
      <w:r w:rsidRPr="005C6A27">
        <w:rPr>
          <w:rFonts w:ascii="Lucida Console" w:hAnsi="Lucida Console"/>
          <w:sz w:val="16"/>
          <w:szCs w:val="16"/>
          <w:lang w:val="en-US"/>
        </w:rPr>
        <w:t xml:space="preserve"> Passenger (</w:t>
      </w:r>
      <w:proofErr w:type="spellStart"/>
      <w:r w:rsidRPr="005C6A27">
        <w:rPr>
          <w:rFonts w:ascii="Lucida Console" w:hAnsi="Lucida Console"/>
          <w:sz w:val="16"/>
          <w:szCs w:val="16"/>
          <w:lang w:val="en-US"/>
        </w:rPr>
        <w:t>mod_rails</w:t>
      </w:r>
      <w:proofErr w:type="spellEnd"/>
      <w:r w:rsidRPr="005C6A27">
        <w:rPr>
          <w:rFonts w:ascii="Lucida Console" w:hAnsi="Lucida Console"/>
          <w:sz w:val="16"/>
          <w:szCs w:val="16"/>
          <w:lang w:val="en-US"/>
        </w:rPr>
        <w:t>/</w:t>
      </w:r>
      <w:proofErr w:type="spellStart"/>
      <w:r w:rsidRPr="005C6A27">
        <w:rPr>
          <w:rFonts w:ascii="Lucida Console" w:hAnsi="Lucida Console"/>
          <w:sz w:val="16"/>
          <w:szCs w:val="16"/>
          <w:lang w:val="en-US"/>
        </w:rPr>
        <w:t>mod_rack</w:t>
      </w:r>
      <w:proofErr w:type="spellEnd"/>
      <w:r w:rsidRPr="005C6A27">
        <w:rPr>
          <w:rFonts w:ascii="Lucida Console" w:hAnsi="Lucida Console"/>
          <w:sz w:val="16"/>
          <w:szCs w:val="16"/>
          <w:lang w:val="en-US"/>
        </w:rPr>
        <w:t>) 2.2.15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X-UA-Compatible: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IE=</w:t>
      </w:r>
      <w:proofErr w:type="spellStart"/>
      <w:r w:rsidRPr="005C6A27">
        <w:rPr>
          <w:rFonts w:ascii="Lucida Console" w:hAnsi="Lucida Console"/>
          <w:sz w:val="16"/>
          <w:szCs w:val="16"/>
          <w:lang w:val="en-US"/>
        </w:rPr>
        <w:t>Edge</w:t>
      </w:r>
      <w:proofErr w:type="gramStart"/>
      <w:r w:rsidRPr="005C6A27">
        <w:rPr>
          <w:rFonts w:ascii="Lucida Console" w:hAnsi="Lucida Console"/>
          <w:sz w:val="16"/>
          <w:szCs w:val="16"/>
          <w:lang w:val="en-US"/>
        </w:rPr>
        <w:t>,chrome</w:t>
      </w:r>
      <w:proofErr w:type="spellEnd"/>
      <w:proofErr w:type="gramEnd"/>
      <w:r w:rsidRPr="005C6A27">
        <w:rPr>
          <w:rFonts w:ascii="Lucida Console" w:hAnsi="Lucida Console"/>
          <w:sz w:val="16"/>
          <w:szCs w:val="16"/>
          <w:lang w:val="en-US"/>
        </w:rPr>
        <w:t>=1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X-Runtime: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0.321662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Cache-Control: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no-cache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Set-Cookie: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_mrt_session=BAh7BiIPc2Vzc2lvbl9pZCIlZTY4ZTU0MTYzODliY2RiM2JiMGUzZWRhNz</w:t>
      </w:r>
      <w:r w:rsidR="00107BEA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5C6A27">
        <w:rPr>
          <w:rFonts w:ascii="Lucida Console" w:hAnsi="Lucida Console"/>
          <w:sz w:val="16"/>
          <w:szCs w:val="16"/>
          <w:lang w:val="en-US"/>
        </w:rPr>
        <w:t xml:space="preserve">k3OWRiZTQ%3D--bf8c828f976cbfafd21b9c070575b9c6e27d28f5; path=/; </w:t>
      </w:r>
      <w:proofErr w:type="spellStart"/>
      <w:r w:rsidRPr="005C6A27">
        <w:rPr>
          <w:rFonts w:ascii="Lucida Console" w:hAnsi="Lucida Console"/>
          <w:sz w:val="16"/>
          <w:szCs w:val="16"/>
          <w:lang w:val="en-US"/>
        </w:rPr>
        <w:t>HttpOnly</w:t>
      </w:r>
      <w:proofErr w:type="spellEnd"/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Status: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401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Keep-Alive: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timeout=15, max=150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Connection: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Keep-Alive</w:t>
      </w:r>
    </w:p>
    <w:p w:rsidR="005C6A27" w:rsidRPr="005C6A27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Transfer-Encoding:</w:t>
      </w:r>
      <w:r w:rsidR="00107BEA">
        <w:rPr>
          <w:rFonts w:ascii="Lucida Console" w:hAnsi="Lucida Console"/>
          <w:sz w:val="16"/>
          <w:szCs w:val="16"/>
          <w:lang w:val="en-US"/>
        </w:rPr>
        <w:tab/>
      </w:r>
      <w:r w:rsidRPr="005C6A27">
        <w:rPr>
          <w:rFonts w:ascii="Lucida Console" w:hAnsi="Lucida Console"/>
          <w:sz w:val="16"/>
          <w:szCs w:val="16"/>
          <w:lang w:val="en-US"/>
        </w:rPr>
        <w:t>chunked</w:t>
      </w:r>
    </w:p>
    <w:p w:rsidR="005C6A27" w:rsidRPr="00B35744" w:rsidRDefault="005C6A27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  <w:r w:rsidRPr="00B35744">
        <w:rPr>
          <w:rFonts w:ascii="Lucida Console" w:hAnsi="Lucida Console"/>
          <w:sz w:val="16"/>
          <w:szCs w:val="16"/>
          <w:lang w:val="fr-CH"/>
        </w:rPr>
        <w:t>Content-Type:</w:t>
      </w:r>
      <w:r w:rsidR="00107BEA" w:rsidRPr="00B35744">
        <w:rPr>
          <w:rFonts w:ascii="Lucida Console" w:hAnsi="Lucida Console"/>
          <w:sz w:val="16"/>
          <w:szCs w:val="16"/>
          <w:lang w:val="fr-CH"/>
        </w:rPr>
        <w:tab/>
      </w:r>
      <w:r w:rsidRPr="00B35744">
        <w:rPr>
          <w:rFonts w:ascii="Lucida Console" w:hAnsi="Lucida Console"/>
          <w:sz w:val="16"/>
          <w:szCs w:val="16"/>
          <w:lang w:val="fr-CH"/>
        </w:rPr>
        <w:t>application/</w:t>
      </w:r>
      <w:proofErr w:type="spellStart"/>
      <w:r w:rsidRPr="00B35744">
        <w:rPr>
          <w:rFonts w:ascii="Lucida Console" w:hAnsi="Lucida Console"/>
          <w:sz w:val="16"/>
          <w:szCs w:val="16"/>
          <w:lang w:val="fr-CH"/>
        </w:rPr>
        <w:t>json</w:t>
      </w:r>
      <w:proofErr w:type="spellEnd"/>
      <w:r w:rsidRPr="00B35744">
        <w:rPr>
          <w:rFonts w:ascii="Lucida Console" w:hAnsi="Lucida Console"/>
          <w:sz w:val="16"/>
          <w:szCs w:val="16"/>
          <w:lang w:val="fr-CH"/>
        </w:rPr>
        <w:t xml:space="preserve">; </w:t>
      </w:r>
      <w:proofErr w:type="spellStart"/>
      <w:r w:rsidRPr="00B35744">
        <w:rPr>
          <w:rFonts w:ascii="Lucida Console" w:hAnsi="Lucida Console"/>
          <w:sz w:val="16"/>
          <w:szCs w:val="16"/>
          <w:lang w:val="fr-CH"/>
        </w:rPr>
        <w:t>charset</w:t>
      </w:r>
      <w:proofErr w:type="spellEnd"/>
      <w:r w:rsidRPr="00B35744">
        <w:rPr>
          <w:rFonts w:ascii="Lucida Console" w:hAnsi="Lucida Console"/>
          <w:sz w:val="16"/>
          <w:szCs w:val="16"/>
          <w:lang w:val="fr-CH"/>
        </w:rPr>
        <w:t>=utf-8</w:t>
      </w:r>
    </w:p>
    <w:p w:rsidR="005C6A27" w:rsidRPr="00B35744" w:rsidRDefault="005C6A27" w:rsidP="005C6A27">
      <w:pPr>
        <w:tabs>
          <w:tab w:val="left" w:pos="1843"/>
        </w:tabs>
        <w:rPr>
          <w:rFonts w:ascii="Lucida Console" w:hAnsi="Lucida Console"/>
          <w:sz w:val="16"/>
          <w:szCs w:val="16"/>
          <w:lang w:val="fr-CH"/>
        </w:rPr>
      </w:pPr>
    </w:p>
    <w:p w:rsidR="00107BEA" w:rsidRPr="00B35744" w:rsidRDefault="00107BEA" w:rsidP="005C6A27">
      <w:pPr>
        <w:tabs>
          <w:tab w:val="left" w:pos="1843"/>
        </w:tabs>
        <w:rPr>
          <w:rFonts w:ascii="Lucida Console" w:hAnsi="Lucida Console"/>
          <w:sz w:val="16"/>
          <w:szCs w:val="16"/>
          <w:lang w:val="fr-CH"/>
        </w:rPr>
      </w:pPr>
    </w:p>
    <w:p w:rsidR="006675DE" w:rsidRDefault="005C6A27" w:rsidP="00107BEA">
      <w:pPr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{</w:t>
      </w:r>
    </w:p>
    <w:p w:rsidR="006675DE" w:rsidRDefault="005C6A27" w:rsidP="006675DE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5C6A27">
        <w:rPr>
          <w:rFonts w:ascii="Lucida Console" w:hAnsi="Lucida Console"/>
          <w:sz w:val="16"/>
          <w:szCs w:val="16"/>
          <w:lang w:val="en-US"/>
        </w:rPr>
        <w:t>error</w:t>
      </w:r>
      <w:proofErr w:type="gramEnd"/>
      <w:r w:rsidRPr="005C6A27">
        <w:rPr>
          <w:rFonts w:ascii="Lucida Console" w:hAnsi="Lucida Console"/>
          <w:sz w:val="16"/>
          <w:szCs w:val="16"/>
          <w:lang w:val="en-US"/>
        </w:rPr>
        <w:t>":"</w:t>
      </w:r>
      <w:proofErr w:type="spellStart"/>
      <w:r w:rsidRPr="005C6A27">
        <w:rPr>
          <w:rFonts w:ascii="Lucida Console" w:hAnsi="Lucida Console"/>
          <w:sz w:val="16"/>
          <w:szCs w:val="16"/>
          <w:lang w:val="en-US"/>
        </w:rPr>
        <w:t>Ung</w:t>
      </w:r>
      <w:r>
        <w:rPr>
          <w:rFonts w:ascii="Lucida Console" w:hAnsi="Lucida Console"/>
          <w:sz w:val="16"/>
          <w:szCs w:val="16"/>
          <w:lang w:val="en-US"/>
        </w:rPr>
        <w:t>ü</w:t>
      </w:r>
      <w:r w:rsidRPr="005C6A27">
        <w:rPr>
          <w:rFonts w:ascii="Lucida Console" w:hAnsi="Lucida Console"/>
          <w:sz w:val="16"/>
          <w:szCs w:val="16"/>
          <w:lang w:val="en-US"/>
        </w:rPr>
        <w:t>ltige</w:t>
      </w:r>
      <w:proofErr w:type="spellEnd"/>
      <w:r w:rsidRPr="005C6A27">
        <w:rPr>
          <w:rFonts w:ascii="Lucida Console" w:hAnsi="Lucida Console"/>
          <w:sz w:val="16"/>
          <w:szCs w:val="16"/>
          <w:lang w:val="en-US"/>
        </w:rPr>
        <w:t xml:space="preserve"> </w:t>
      </w:r>
      <w:proofErr w:type="spellStart"/>
      <w:r w:rsidRPr="005C6A27">
        <w:rPr>
          <w:rFonts w:ascii="Lucida Console" w:hAnsi="Lucida Console"/>
          <w:sz w:val="16"/>
          <w:szCs w:val="16"/>
          <w:lang w:val="en-US"/>
        </w:rPr>
        <w:t>Anmeldedaten</w:t>
      </w:r>
      <w:proofErr w:type="spellEnd"/>
      <w:r w:rsidRPr="005C6A27">
        <w:rPr>
          <w:rFonts w:ascii="Lucida Console" w:hAnsi="Lucida Console"/>
          <w:sz w:val="16"/>
          <w:szCs w:val="16"/>
          <w:lang w:val="en-US"/>
        </w:rPr>
        <w:t>."</w:t>
      </w:r>
    </w:p>
    <w:p w:rsidR="005C6A27" w:rsidRPr="005C6A27" w:rsidRDefault="005C6A27" w:rsidP="00107BEA">
      <w:pPr>
        <w:rPr>
          <w:rFonts w:ascii="Lucida Console" w:hAnsi="Lucida Console"/>
          <w:sz w:val="16"/>
          <w:szCs w:val="16"/>
          <w:lang w:val="en-US"/>
        </w:rPr>
      </w:pPr>
      <w:r w:rsidRPr="005C6A27">
        <w:rPr>
          <w:rFonts w:ascii="Lucida Console" w:hAnsi="Lucida Console"/>
          <w:sz w:val="16"/>
          <w:szCs w:val="16"/>
          <w:lang w:val="en-US"/>
        </w:rPr>
        <w:t>}</w:t>
      </w:r>
    </w:p>
    <w:p w:rsidR="005C6A27" w:rsidRPr="005C6A27" w:rsidRDefault="005C6A27" w:rsidP="005C6A27">
      <w:pPr>
        <w:tabs>
          <w:tab w:val="left" w:pos="1843"/>
        </w:tabs>
        <w:rPr>
          <w:rFonts w:ascii="Lucida Console" w:hAnsi="Lucida Console"/>
          <w:sz w:val="16"/>
          <w:szCs w:val="16"/>
          <w:lang w:val="en-US"/>
        </w:rPr>
      </w:pPr>
    </w:p>
    <w:p w:rsidR="00D473BB" w:rsidRDefault="00D473BB">
      <w:r>
        <w:br w:type="page"/>
      </w:r>
    </w:p>
    <w:p w:rsidR="00151506" w:rsidRDefault="00225363" w:rsidP="00F6437E">
      <w:pPr>
        <w:pStyle w:val="berschrift2"/>
      </w:pPr>
      <w:bookmarkStart w:id="13" w:name="_Toc294257068"/>
      <w:r>
        <w:lastRenderedPageBreak/>
        <w:t>Synchronisation von Kunden</w:t>
      </w:r>
      <w:bookmarkEnd w:id="13"/>
    </w:p>
    <w:p w:rsidR="00D473BB" w:rsidRPr="00D473BB" w:rsidRDefault="00D473BB" w:rsidP="00D473BB">
      <w:r>
        <w:t>MRT bietet die Möglichkeit</w:t>
      </w:r>
      <w:r w:rsidR="004141EA">
        <w:t>,</w:t>
      </w:r>
      <w:r>
        <w:t xml:space="preserve"> eine Liste der Kunden auf dem Endgerät zu verwalten. Damit nicht </w:t>
      </w:r>
      <w:r w:rsidR="004141EA">
        <w:t>jedes Mal</w:t>
      </w:r>
      <w:r>
        <w:t xml:space="preserve"> die ganze Liste übertragen werden muss, werden immer nur die seit der letzten Synchronisatio</w:t>
      </w:r>
      <w:r w:rsidR="00E41F74">
        <w:t>n veränderten Kunden übermittelt</w:t>
      </w:r>
      <w:r>
        <w:t>.</w:t>
      </w:r>
    </w:p>
    <w:p w:rsidR="00D473BB" w:rsidRDefault="00D473BB" w:rsidP="00D473BB">
      <w:pPr>
        <w:pStyle w:val="berschrift3"/>
      </w:pPr>
      <w:bookmarkStart w:id="14" w:name="_Toc294257069"/>
      <w:r>
        <w:t>Request</w:t>
      </w:r>
      <w:bookmarkEnd w:id="14"/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473BB" w:rsidTr="00C80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473BB" w:rsidRDefault="00D473BB" w:rsidP="00C80156">
            <w:r>
              <w:t>Header</w:t>
            </w:r>
          </w:p>
        </w:tc>
        <w:tc>
          <w:tcPr>
            <w:tcW w:w="4606" w:type="dxa"/>
          </w:tcPr>
          <w:p w:rsidR="00D473BB" w:rsidRDefault="00D473BB" w:rsidP="00C8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Wert</w:t>
            </w:r>
          </w:p>
        </w:tc>
      </w:tr>
      <w:tr w:rsidR="00D473BB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473BB" w:rsidRDefault="00D473BB" w:rsidP="00C80156">
            <w:proofErr w:type="spellStart"/>
            <w:r>
              <w:t>Method</w:t>
            </w:r>
            <w:proofErr w:type="spellEnd"/>
          </w:p>
        </w:tc>
        <w:tc>
          <w:tcPr>
            <w:tcW w:w="4606" w:type="dxa"/>
          </w:tcPr>
          <w:p w:rsidR="00D473BB" w:rsidRDefault="00D473BB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</w:tr>
      <w:tr w:rsidR="00D473BB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473BB" w:rsidRDefault="00D473BB" w:rsidP="00C80156">
            <w:r>
              <w:t>Content Type</w:t>
            </w:r>
          </w:p>
        </w:tc>
        <w:tc>
          <w:tcPr>
            <w:tcW w:w="4606" w:type="dxa"/>
          </w:tcPr>
          <w:p w:rsidR="00D473BB" w:rsidRDefault="00D473BB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D473BB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473BB" w:rsidRDefault="00D473BB" w:rsidP="00C80156">
            <w:r>
              <w:t>URI</w:t>
            </w:r>
          </w:p>
        </w:tc>
        <w:tc>
          <w:tcPr>
            <w:tcW w:w="4606" w:type="dxa"/>
          </w:tcPr>
          <w:p w:rsidR="00D473BB" w:rsidRDefault="00D473BB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C08">
              <w:rPr>
                <w:lang w:val="en-US"/>
              </w:rPr>
              <w:t>/customers/</w:t>
            </w:r>
            <w:proofErr w:type="spellStart"/>
            <w:r w:rsidRPr="000A6C08">
              <w:rPr>
                <w:lang w:val="en-US"/>
              </w:rPr>
              <w:t>synchronize.json</w:t>
            </w:r>
            <w:proofErr w:type="spellEnd"/>
          </w:p>
        </w:tc>
      </w:tr>
      <w:tr w:rsidR="00D473BB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473BB" w:rsidRDefault="00D473BB" w:rsidP="00C80156">
            <w:r>
              <w:t>Protocol</w:t>
            </w:r>
          </w:p>
        </w:tc>
        <w:tc>
          <w:tcPr>
            <w:tcW w:w="4606" w:type="dxa"/>
          </w:tcPr>
          <w:p w:rsidR="00D473BB" w:rsidRDefault="00D473BB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HTTP/1.1</w:t>
            </w:r>
          </w:p>
        </w:tc>
      </w:tr>
    </w:tbl>
    <w:p w:rsidR="00D473BB" w:rsidRDefault="00D473BB" w:rsidP="00D473BB"/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473BB" w:rsidTr="00C80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D473BB" w:rsidRDefault="00D473BB" w:rsidP="00C80156">
            <w:r>
              <w:t>Parameter</w:t>
            </w:r>
          </w:p>
        </w:tc>
        <w:tc>
          <w:tcPr>
            <w:tcW w:w="3071" w:type="dxa"/>
          </w:tcPr>
          <w:p w:rsidR="00D473BB" w:rsidRDefault="00D473BB" w:rsidP="00C8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71" w:type="dxa"/>
          </w:tcPr>
          <w:p w:rsidR="00D473BB" w:rsidRDefault="00D473BB" w:rsidP="00C8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Beispielwert</w:t>
            </w:r>
          </w:p>
        </w:tc>
      </w:tr>
      <w:tr w:rsidR="00D473BB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D473BB" w:rsidRDefault="00D473BB" w:rsidP="00C80156">
            <w:proofErr w:type="spellStart"/>
            <w:r>
              <w:t>last_update</w:t>
            </w:r>
            <w:proofErr w:type="spellEnd"/>
          </w:p>
        </w:tc>
        <w:tc>
          <w:tcPr>
            <w:tcW w:w="3071" w:type="dxa"/>
          </w:tcPr>
          <w:p w:rsidR="00D473BB" w:rsidRDefault="007F263B" w:rsidP="005352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höchste Zeitstemp</w:t>
            </w:r>
            <w:r w:rsidR="00EA1CDB">
              <w:t xml:space="preserve">el aus der lokalen Kundentabelle aus den Spalten </w:t>
            </w:r>
            <w:proofErr w:type="spellStart"/>
            <w:r w:rsidR="00EA1CDB">
              <w:t>created_at</w:t>
            </w:r>
            <w:proofErr w:type="spellEnd"/>
            <w:r w:rsidR="00EA1CDB">
              <w:t xml:space="preserve">, </w:t>
            </w:r>
            <w:proofErr w:type="spellStart"/>
            <w:r w:rsidR="00EA1CDB">
              <w:t>updated_at</w:t>
            </w:r>
            <w:proofErr w:type="spellEnd"/>
            <w:r w:rsidR="00EA1CDB">
              <w:t xml:space="preserve"> oder </w:t>
            </w:r>
            <w:proofErr w:type="spellStart"/>
            <w:r w:rsidR="00EA1CDB">
              <w:t>deleted_at</w:t>
            </w:r>
            <w:proofErr w:type="spellEnd"/>
            <w:r w:rsidR="00535276">
              <w:t xml:space="preserve"> als Long</w:t>
            </w:r>
          </w:p>
        </w:tc>
        <w:tc>
          <w:tcPr>
            <w:tcW w:w="3071" w:type="dxa"/>
          </w:tcPr>
          <w:p w:rsidR="00D473BB" w:rsidRDefault="00182643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1305389937000</w:t>
            </w:r>
          </w:p>
        </w:tc>
      </w:tr>
    </w:tbl>
    <w:p w:rsidR="00EA1CDB" w:rsidRPr="00270626" w:rsidRDefault="00EA1CDB" w:rsidP="00270626">
      <w:pPr>
        <w:pStyle w:val="berschrift4"/>
      </w:pPr>
      <w:r w:rsidRPr="00270626">
        <w:t>Beispiel</w:t>
      </w:r>
      <w:r w:rsidR="00270626" w:rsidRPr="00270626">
        <w:t xml:space="preserve"> Request</w:t>
      </w:r>
      <w:r w:rsidRPr="00270626">
        <w:t xml:space="preserve"> </w:t>
      </w:r>
      <w:r w:rsidR="00553563" w:rsidRPr="00270626">
        <w:t>(http://mrt.elmermx.ch</w:t>
      </w:r>
      <w:r w:rsidR="00270626" w:rsidRPr="00270626">
        <w:rPr>
          <w:szCs w:val="16"/>
        </w:rPr>
        <w:t>/customers/synchronize.json</w:t>
      </w:r>
      <w:r w:rsidR="00553563" w:rsidRPr="00270626">
        <w:t>)</w:t>
      </w:r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POST /cust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>omers/</w:t>
      </w:r>
      <w:proofErr w:type="spellStart"/>
      <w:r w:rsidR="00EA1CDB" w:rsidRPr="00EA1CDB">
        <w:rPr>
          <w:rFonts w:ascii="Lucida Console" w:hAnsi="Lucida Console"/>
          <w:sz w:val="16"/>
          <w:szCs w:val="16"/>
          <w:lang w:val="en-US"/>
        </w:rPr>
        <w:t>synchronize.json</w:t>
      </w:r>
      <w:proofErr w:type="spellEnd"/>
      <w:r w:rsidR="00EA1CDB" w:rsidRPr="00EA1CDB">
        <w:rPr>
          <w:rFonts w:ascii="Lucida Console" w:hAnsi="Lucida Console"/>
          <w:sz w:val="16"/>
          <w:szCs w:val="16"/>
          <w:lang w:val="en-US"/>
        </w:rPr>
        <w:t xml:space="preserve"> HTTP/1.1</w:t>
      </w:r>
    </w:p>
    <w:p w:rsidR="000A6C08" w:rsidRPr="00EA1CDB" w:rsidRDefault="00EA1CDB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Content-Type:</w:t>
      </w:r>
      <w:r w:rsidRPr="00EA1CDB">
        <w:rPr>
          <w:rFonts w:ascii="Lucida Console" w:hAnsi="Lucida Console"/>
          <w:sz w:val="16"/>
          <w:szCs w:val="16"/>
          <w:lang w:val="en-US"/>
        </w:rPr>
        <w:tab/>
        <w:t>application/</w:t>
      </w:r>
      <w:proofErr w:type="spellStart"/>
      <w:r w:rsidRPr="00EA1CDB">
        <w:rPr>
          <w:rFonts w:ascii="Lucida Console" w:hAnsi="Lucida Console"/>
          <w:sz w:val="16"/>
          <w:szCs w:val="16"/>
          <w:lang w:val="en-US"/>
        </w:rPr>
        <w:t>json</w:t>
      </w:r>
      <w:proofErr w:type="spellEnd"/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proofErr w:type="gramStart"/>
      <w:r w:rsidRPr="00EA1CDB">
        <w:rPr>
          <w:rFonts w:ascii="Lucida Console" w:hAnsi="Lucida Console"/>
          <w:sz w:val="16"/>
          <w:szCs w:val="16"/>
          <w:lang w:val="en-US"/>
        </w:rPr>
        <w:t>cookie</w:t>
      </w:r>
      <w:proofErr w:type="gramEnd"/>
      <w:r w:rsidRPr="00EA1CDB">
        <w:rPr>
          <w:rFonts w:ascii="Lucida Console" w:hAnsi="Lucida Console"/>
          <w:sz w:val="16"/>
          <w:szCs w:val="16"/>
          <w:lang w:val="en-US"/>
        </w:rPr>
        <w:t>: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ab/>
      </w:r>
      <w:r w:rsidRPr="00EA1CDB">
        <w:rPr>
          <w:rFonts w:ascii="Lucida Console" w:hAnsi="Lucida Console"/>
          <w:sz w:val="16"/>
          <w:szCs w:val="16"/>
          <w:lang w:val="en-US"/>
        </w:rPr>
        <w:t>remember_user_token=BAhbB1sGaQciIiQyYSQxMCRhZkxtSDU0dEN3U1E3MUZ6WC5iL3Mu--1f1edff405704f9c47c641f85f7788d26d475679; path=/; expires=Tue, 24-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 xml:space="preserve">May-2011 14:51:53 GMT; </w:t>
      </w:r>
      <w:proofErr w:type="spellStart"/>
      <w:r w:rsidR="00EA1CDB" w:rsidRPr="00EA1CDB">
        <w:rPr>
          <w:rFonts w:ascii="Lucida Console" w:hAnsi="Lucida Console"/>
          <w:sz w:val="16"/>
          <w:szCs w:val="16"/>
          <w:lang w:val="en-US"/>
        </w:rPr>
        <w:t>HttpOnly</w:t>
      </w:r>
      <w:proofErr w:type="spellEnd"/>
    </w:p>
    <w:p w:rsidR="000A6C08" w:rsidRPr="00EA1CDB" w:rsidRDefault="00EA1CDB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Content-Length:</w:t>
      </w:r>
      <w:r w:rsidRPr="00EA1CDB">
        <w:rPr>
          <w:rFonts w:ascii="Lucida Console" w:hAnsi="Lucida Console"/>
          <w:sz w:val="16"/>
          <w:szCs w:val="16"/>
          <w:lang w:val="en-US"/>
        </w:rPr>
        <w:tab/>
        <w:t>46</w:t>
      </w:r>
    </w:p>
    <w:p w:rsidR="000A6C08" w:rsidRPr="00EA1CDB" w:rsidRDefault="00EA1CDB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Host:</w:t>
      </w:r>
      <w:r w:rsidRPr="00EA1CDB">
        <w:rPr>
          <w:rFonts w:ascii="Lucida Console" w:hAnsi="Lucida Console"/>
          <w:sz w:val="16"/>
          <w:szCs w:val="16"/>
          <w:lang w:val="en-US"/>
        </w:rPr>
        <w:tab/>
        <w:t>mrt.elmermx.ch</w:t>
      </w:r>
    </w:p>
    <w:p w:rsidR="000A6C08" w:rsidRPr="00EA1CDB" w:rsidRDefault="00EA1CDB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Connection:</w:t>
      </w:r>
      <w:r w:rsidRPr="00EA1CDB">
        <w:rPr>
          <w:rFonts w:ascii="Lucida Console" w:hAnsi="Lucida Console"/>
          <w:sz w:val="16"/>
          <w:szCs w:val="16"/>
          <w:lang w:val="en-US"/>
        </w:rPr>
        <w:tab/>
        <w:t>Keep-Alive</w:t>
      </w:r>
    </w:p>
    <w:p w:rsidR="000A6C08" w:rsidRDefault="000A6C08" w:rsidP="00EA1CDB">
      <w:pPr>
        <w:tabs>
          <w:tab w:val="left" w:pos="1800"/>
        </w:tabs>
        <w:rPr>
          <w:rFonts w:ascii="Lucida Console" w:hAnsi="Lucida Console"/>
          <w:sz w:val="16"/>
          <w:szCs w:val="16"/>
          <w:lang w:val="en-US"/>
        </w:rPr>
      </w:pPr>
    </w:p>
    <w:p w:rsidR="00107BEA" w:rsidRPr="00EA1CDB" w:rsidRDefault="00107BEA" w:rsidP="00EA1CDB">
      <w:pPr>
        <w:tabs>
          <w:tab w:val="left" w:pos="1800"/>
        </w:tabs>
        <w:rPr>
          <w:rFonts w:ascii="Lucida Console" w:hAnsi="Lucida Console"/>
          <w:sz w:val="16"/>
          <w:szCs w:val="16"/>
          <w:lang w:val="en-US"/>
        </w:rPr>
      </w:pPr>
    </w:p>
    <w:p w:rsidR="00705C24" w:rsidRDefault="000A6C08" w:rsidP="00EA1CDB">
      <w:pPr>
        <w:tabs>
          <w:tab w:val="left" w:pos="1800"/>
        </w:tabs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{</w:t>
      </w:r>
    </w:p>
    <w:p w:rsidR="00705C24" w:rsidRPr="00182643" w:rsidRDefault="00182643" w:rsidP="00705C24">
      <w:pPr>
        <w:tabs>
          <w:tab w:val="left" w:pos="1800"/>
        </w:tabs>
        <w:ind w:left="284"/>
        <w:rPr>
          <w:rFonts w:ascii="Lucida Console" w:hAnsi="Lucida Console"/>
          <w:sz w:val="16"/>
          <w:szCs w:val="16"/>
          <w:lang w:val="en-US"/>
        </w:rPr>
      </w:pPr>
      <w:r w:rsidRPr="00182643">
        <w:rPr>
          <w:rFonts w:ascii="Lucida Console" w:hAnsi="Lucida Console"/>
          <w:sz w:val="16"/>
          <w:szCs w:val="16"/>
          <w:lang w:val="en-US"/>
        </w:rPr>
        <w:t>"last_update":1305389937000</w:t>
      </w:r>
    </w:p>
    <w:p w:rsidR="00EA1CDB" w:rsidRDefault="000A6C08" w:rsidP="00EA1CDB">
      <w:pPr>
        <w:tabs>
          <w:tab w:val="left" w:pos="1800"/>
        </w:tabs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}</w:t>
      </w:r>
    </w:p>
    <w:p w:rsidR="00C80156" w:rsidRDefault="00C80156">
      <w:pPr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br w:type="page"/>
      </w:r>
    </w:p>
    <w:p w:rsidR="005C6A27" w:rsidRDefault="005C6A27" w:rsidP="005C6A27">
      <w:pPr>
        <w:pStyle w:val="berschrift3"/>
      </w:pPr>
      <w:bookmarkStart w:id="15" w:name="_Toc294257070"/>
      <w:r>
        <w:lastRenderedPageBreak/>
        <w:t xml:space="preserve">Response </w:t>
      </w:r>
      <w:proofErr w:type="spellStart"/>
      <w:r>
        <w:t>Success</w:t>
      </w:r>
      <w:bookmarkEnd w:id="15"/>
      <w:proofErr w:type="spellEnd"/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C80156" w:rsidTr="00C80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C80156" w:rsidRDefault="00C80156" w:rsidP="00C80156">
            <w:r>
              <w:t>Header</w:t>
            </w:r>
          </w:p>
        </w:tc>
        <w:tc>
          <w:tcPr>
            <w:tcW w:w="4606" w:type="dxa"/>
          </w:tcPr>
          <w:p w:rsidR="00C80156" w:rsidRDefault="00C80156" w:rsidP="00C8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Wert</w:t>
            </w:r>
          </w:p>
        </w:tc>
      </w:tr>
      <w:tr w:rsidR="00C80156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C80156" w:rsidRDefault="00C80156" w:rsidP="00C80156">
            <w:r>
              <w:t>Status</w:t>
            </w:r>
          </w:p>
        </w:tc>
        <w:tc>
          <w:tcPr>
            <w:tcW w:w="4606" w:type="dxa"/>
          </w:tcPr>
          <w:p w:rsidR="00C80156" w:rsidRDefault="00C80156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</w:tr>
      <w:tr w:rsidR="00C80156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C80156" w:rsidRDefault="00C80156" w:rsidP="00C80156">
            <w:r>
              <w:t>Content Type</w:t>
            </w:r>
          </w:p>
        </w:tc>
        <w:tc>
          <w:tcPr>
            <w:tcW w:w="4606" w:type="dxa"/>
          </w:tcPr>
          <w:p w:rsidR="00C80156" w:rsidRDefault="00C80156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C80156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C80156" w:rsidRDefault="00C80156" w:rsidP="00C80156">
            <w:proofErr w:type="spellStart"/>
            <w:r>
              <w:t>Charset</w:t>
            </w:r>
            <w:proofErr w:type="spellEnd"/>
          </w:p>
        </w:tc>
        <w:tc>
          <w:tcPr>
            <w:tcW w:w="4606" w:type="dxa"/>
          </w:tcPr>
          <w:p w:rsidR="00C80156" w:rsidRDefault="00C80156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UTF-8</w:t>
            </w:r>
          </w:p>
        </w:tc>
      </w:tr>
      <w:tr w:rsidR="00C80156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C80156" w:rsidRDefault="00C80156" w:rsidP="00C80156">
            <w:r>
              <w:t>Protocol</w:t>
            </w:r>
          </w:p>
        </w:tc>
        <w:tc>
          <w:tcPr>
            <w:tcW w:w="4606" w:type="dxa"/>
          </w:tcPr>
          <w:p w:rsidR="00C80156" w:rsidRDefault="00C80156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HTTP/1.1</w:t>
            </w:r>
          </w:p>
        </w:tc>
      </w:tr>
    </w:tbl>
    <w:p w:rsidR="00C80156" w:rsidRDefault="00C80156" w:rsidP="00C80156"/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239"/>
        <w:gridCol w:w="3018"/>
        <w:gridCol w:w="3031"/>
      </w:tblGrid>
      <w:tr w:rsidR="00C80156" w:rsidTr="00C80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C80156" w:rsidRDefault="00C80156" w:rsidP="00C80156">
            <w:r>
              <w:t>Parameter</w:t>
            </w:r>
          </w:p>
        </w:tc>
        <w:tc>
          <w:tcPr>
            <w:tcW w:w="3018" w:type="dxa"/>
          </w:tcPr>
          <w:p w:rsidR="00C80156" w:rsidRDefault="00C80156" w:rsidP="00C8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31" w:type="dxa"/>
          </w:tcPr>
          <w:p w:rsidR="00C80156" w:rsidRDefault="00C80156" w:rsidP="00C801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Beispielwert</w:t>
            </w:r>
          </w:p>
        </w:tc>
      </w:tr>
      <w:tr w:rsidR="00C80156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C80156" w:rsidRDefault="00C80156" w:rsidP="00C80156"/>
        </w:tc>
        <w:tc>
          <w:tcPr>
            <w:tcW w:w="3018" w:type="dxa"/>
          </w:tcPr>
          <w:p w:rsidR="00C80156" w:rsidRDefault="007F263B" w:rsidP="00EB0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Das </w:t>
            </w:r>
            <w:proofErr w:type="spellStart"/>
            <w:r>
              <w:t>root</w:t>
            </w:r>
            <w:proofErr w:type="spellEnd"/>
            <w:r>
              <w:t>-</w:t>
            </w:r>
            <w:r w:rsidR="00EB0D93">
              <w:t>Element ist ein Array mit allen geänderten Kunden</w:t>
            </w:r>
          </w:p>
        </w:tc>
        <w:tc>
          <w:tcPr>
            <w:tcW w:w="3031" w:type="dxa"/>
          </w:tcPr>
          <w:p w:rsidR="00C80156" w:rsidRPr="00405ED9" w:rsidRDefault="00EB0D93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[]</w:t>
            </w:r>
            <w:r w:rsidR="00683267">
              <w:t xml:space="preserve"> (Array)</w:t>
            </w:r>
          </w:p>
        </w:tc>
      </w:tr>
      <w:tr w:rsidR="00EB0D93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EB0D93" w:rsidRDefault="00EB0D93" w:rsidP="00C80156">
            <w:proofErr w:type="spellStart"/>
            <w:r>
              <w:t>customer</w:t>
            </w:r>
            <w:proofErr w:type="spellEnd"/>
          </w:p>
        </w:tc>
        <w:tc>
          <w:tcPr>
            <w:tcW w:w="3018" w:type="dxa"/>
          </w:tcPr>
          <w:p w:rsidR="00EB0D93" w:rsidRDefault="00683267" w:rsidP="00EB0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Enthält alle zu einem Kunden zugehörigen Attribute</w:t>
            </w:r>
          </w:p>
        </w:tc>
        <w:tc>
          <w:tcPr>
            <w:tcW w:w="3031" w:type="dxa"/>
          </w:tcPr>
          <w:p w:rsidR="00EB0D93" w:rsidRDefault="00683267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 (Hash)</w:t>
            </w:r>
          </w:p>
        </w:tc>
      </w:tr>
      <w:tr w:rsidR="009A0745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9A0745" w:rsidRDefault="009A0745" w:rsidP="00C80156">
            <w:proofErr w:type="spellStart"/>
            <w:r>
              <w:t>customer.first_name</w:t>
            </w:r>
            <w:proofErr w:type="spellEnd"/>
          </w:p>
        </w:tc>
        <w:tc>
          <w:tcPr>
            <w:tcW w:w="3018" w:type="dxa"/>
          </w:tcPr>
          <w:p w:rsidR="009A0745" w:rsidRDefault="009A0745" w:rsidP="00EB0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Vorname des Kunden</w:t>
            </w:r>
          </w:p>
        </w:tc>
        <w:tc>
          <w:tcPr>
            <w:tcW w:w="3031" w:type="dxa"/>
          </w:tcPr>
          <w:p w:rsidR="009A0745" w:rsidRDefault="009A0745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Peter</w:t>
            </w:r>
          </w:p>
        </w:tc>
      </w:tr>
      <w:tr w:rsidR="009A0745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9A0745" w:rsidRDefault="009A0745" w:rsidP="00C80156">
            <w:proofErr w:type="spellStart"/>
            <w:r>
              <w:t>customer.last_name</w:t>
            </w:r>
            <w:proofErr w:type="spellEnd"/>
          </w:p>
        </w:tc>
        <w:tc>
          <w:tcPr>
            <w:tcW w:w="3018" w:type="dxa"/>
          </w:tcPr>
          <w:p w:rsidR="009A0745" w:rsidRDefault="009A0745" w:rsidP="00EB0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Nachname des Kunden</w:t>
            </w:r>
          </w:p>
        </w:tc>
        <w:tc>
          <w:tcPr>
            <w:tcW w:w="3031" w:type="dxa"/>
          </w:tcPr>
          <w:p w:rsidR="009A0745" w:rsidRDefault="009A0745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Muster</w:t>
            </w:r>
          </w:p>
        </w:tc>
      </w:tr>
      <w:tr w:rsidR="00FA2D96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FA2D96" w:rsidRDefault="00FA2D96" w:rsidP="00C80156">
            <w:proofErr w:type="spellStart"/>
            <w:r>
              <w:t>customer.address</w:t>
            </w:r>
            <w:proofErr w:type="spellEnd"/>
          </w:p>
        </w:tc>
        <w:tc>
          <w:tcPr>
            <w:tcW w:w="3018" w:type="dxa"/>
          </w:tcPr>
          <w:p w:rsidR="00FA2D96" w:rsidRDefault="00FA2D96" w:rsidP="00EB0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Enthält alle zu einer Adresse eines Kunden zugehörigen Attribute</w:t>
            </w:r>
          </w:p>
        </w:tc>
        <w:tc>
          <w:tcPr>
            <w:tcW w:w="3031" w:type="dxa"/>
          </w:tcPr>
          <w:p w:rsidR="00FA2D96" w:rsidRDefault="00FA2D96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 (Hash)</w:t>
            </w:r>
          </w:p>
        </w:tc>
      </w:tr>
      <w:tr w:rsidR="00827CAF" w:rsidRPr="00997E82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827CAF" w:rsidRPr="00997E82" w:rsidRDefault="00827CAF" w:rsidP="00C80156">
            <w:pPr>
              <w:rPr>
                <w:b w:val="0"/>
              </w:rPr>
            </w:pPr>
            <w:proofErr w:type="spellStart"/>
            <w:r w:rsidRPr="00997E82">
              <w:rPr>
                <w:b w:val="0"/>
              </w:rPr>
              <w:t>customer.phone</w:t>
            </w:r>
            <w:proofErr w:type="spellEnd"/>
          </w:p>
        </w:tc>
        <w:tc>
          <w:tcPr>
            <w:tcW w:w="3018" w:type="dxa"/>
          </w:tcPr>
          <w:p w:rsidR="00827CAF" w:rsidRPr="00997E82" w:rsidRDefault="00827CAF" w:rsidP="00EB0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7E82">
              <w:t>Telefonnummer des Kunden</w:t>
            </w:r>
          </w:p>
        </w:tc>
        <w:tc>
          <w:tcPr>
            <w:tcW w:w="3031" w:type="dxa"/>
          </w:tcPr>
          <w:p w:rsidR="00827CAF" w:rsidRPr="00997E82" w:rsidRDefault="00DF5119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7E82">
              <w:t xml:space="preserve">+41 44 </w:t>
            </w:r>
            <w:r w:rsidR="00827CAF" w:rsidRPr="00997E82">
              <w:t>340 00 00</w:t>
            </w:r>
          </w:p>
        </w:tc>
      </w:tr>
      <w:tr w:rsidR="00E5638B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E5638B" w:rsidRDefault="00E5638B" w:rsidP="00841485">
            <w:proofErr w:type="spellStart"/>
            <w:r>
              <w:t>customer.address</w:t>
            </w:r>
            <w:r w:rsidR="00841485">
              <w:t>_</w:t>
            </w:r>
            <w:r>
              <w:t>id</w:t>
            </w:r>
            <w:proofErr w:type="spellEnd"/>
          </w:p>
        </w:tc>
        <w:tc>
          <w:tcPr>
            <w:tcW w:w="3018" w:type="dxa"/>
          </w:tcPr>
          <w:p w:rsidR="00E5638B" w:rsidRDefault="00E5638B" w:rsidP="00EB0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der Adresse auf dem Server</w:t>
            </w:r>
          </w:p>
        </w:tc>
        <w:tc>
          <w:tcPr>
            <w:tcW w:w="3031" w:type="dxa"/>
          </w:tcPr>
          <w:p w:rsidR="00E5638B" w:rsidRDefault="00E5638B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E5638B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E5638B" w:rsidRDefault="00E5638B" w:rsidP="00C80156">
            <w:r>
              <w:t>customer.address.line1</w:t>
            </w:r>
          </w:p>
        </w:tc>
        <w:tc>
          <w:tcPr>
            <w:tcW w:w="3018" w:type="dxa"/>
          </w:tcPr>
          <w:p w:rsidR="00E5638B" w:rsidRDefault="00E5638B" w:rsidP="00E563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 Adresszeile</w:t>
            </w:r>
          </w:p>
        </w:tc>
        <w:tc>
          <w:tcPr>
            <w:tcW w:w="3031" w:type="dxa"/>
          </w:tcPr>
          <w:p w:rsidR="00E5638B" w:rsidRDefault="00E5638B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Hungerbergstr. 1</w:t>
            </w:r>
          </w:p>
        </w:tc>
      </w:tr>
      <w:tr w:rsidR="00E5638B" w:rsidRPr="00997E82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E5638B" w:rsidRPr="00997E82" w:rsidRDefault="00E5638B" w:rsidP="00E5638B">
            <w:pPr>
              <w:rPr>
                <w:b w:val="0"/>
              </w:rPr>
            </w:pPr>
            <w:r w:rsidRPr="00997E82">
              <w:rPr>
                <w:b w:val="0"/>
              </w:rPr>
              <w:t>customer.address.line2</w:t>
            </w:r>
          </w:p>
        </w:tc>
        <w:tc>
          <w:tcPr>
            <w:tcW w:w="3018" w:type="dxa"/>
          </w:tcPr>
          <w:p w:rsidR="00E5638B" w:rsidRPr="00997E82" w:rsidRDefault="00E5638B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7E82">
              <w:t>2. Adresszeile</w:t>
            </w:r>
          </w:p>
        </w:tc>
        <w:tc>
          <w:tcPr>
            <w:tcW w:w="3031" w:type="dxa"/>
          </w:tcPr>
          <w:p w:rsidR="00E5638B" w:rsidRPr="00997E82" w:rsidRDefault="00E5638B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7E82">
              <w:t>2. Stock</w:t>
            </w:r>
          </w:p>
        </w:tc>
      </w:tr>
      <w:tr w:rsidR="00E5638B" w:rsidRPr="00997E82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E5638B" w:rsidRPr="00997E82" w:rsidRDefault="00E5638B" w:rsidP="00107BEA">
            <w:pPr>
              <w:rPr>
                <w:b w:val="0"/>
              </w:rPr>
            </w:pPr>
            <w:r w:rsidRPr="00997E82">
              <w:rPr>
                <w:b w:val="0"/>
              </w:rPr>
              <w:t>customer.address.line3</w:t>
            </w:r>
          </w:p>
        </w:tc>
        <w:tc>
          <w:tcPr>
            <w:tcW w:w="3018" w:type="dxa"/>
          </w:tcPr>
          <w:p w:rsidR="00E5638B" w:rsidRPr="00997E82" w:rsidRDefault="00E5638B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7E82">
              <w:t>3. Adresszeile</w:t>
            </w:r>
          </w:p>
        </w:tc>
        <w:tc>
          <w:tcPr>
            <w:tcW w:w="3031" w:type="dxa"/>
          </w:tcPr>
          <w:p w:rsidR="00E5638B" w:rsidRPr="00997E82" w:rsidRDefault="00E5638B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7E82">
              <w:t>Postfach 11</w:t>
            </w:r>
          </w:p>
        </w:tc>
      </w:tr>
      <w:tr w:rsidR="00FA2D96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FA2D96" w:rsidRDefault="00FA2D96" w:rsidP="00C80156">
            <w:proofErr w:type="spellStart"/>
            <w:r>
              <w:t>customer.address.gps_position</w:t>
            </w:r>
            <w:proofErr w:type="spellEnd"/>
          </w:p>
        </w:tc>
        <w:tc>
          <w:tcPr>
            <w:tcW w:w="3018" w:type="dxa"/>
          </w:tcPr>
          <w:p w:rsidR="00FA2D96" w:rsidRDefault="00FA2D96" w:rsidP="00EB0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Enthält alle GPS Positionsdaten einer Adresse eines Kunden</w:t>
            </w:r>
          </w:p>
        </w:tc>
        <w:tc>
          <w:tcPr>
            <w:tcW w:w="3031" w:type="dxa"/>
          </w:tcPr>
          <w:p w:rsidR="00FA2D96" w:rsidRDefault="003F6FFC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{} (Hash)</w:t>
            </w:r>
          </w:p>
        </w:tc>
      </w:tr>
      <w:tr w:rsidR="00E5638B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E5638B" w:rsidRDefault="00E5638B" w:rsidP="00C80156">
            <w:r>
              <w:t>customer.address.zip</w:t>
            </w:r>
          </w:p>
        </w:tc>
        <w:tc>
          <w:tcPr>
            <w:tcW w:w="3018" w:type="dxa"/>
          </w:tcPr>
          <w:p w:rsidR="00E5638B" w:rsidRDefault="00E5638B" w:rsidP="00EB0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Postleitzahl der Adresse</w:t>
            </w:r>
          </w:p>
        </w:tc>
        <w:tc>
          <w:tcPr>
            <w:tcW w:w="3031" w:type="dxa"/>
          </w:tcPr>
          <w:p w:rsidR="00E5638B" w:rsidRDefault="00E5638B" w:rsidP="00C80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8000</w:t>
            </w:r>
          </w:p>
        </w:tc>
      </w:tr>
      <w:tr w:rsidR="00E5638B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E5638B" w:rsidRDefault="00E5638B" w:rsidP="00C80156">
            <w:proofErr w:type="spellStart"/>
            <w:r>
              <w:t>customer.address.place</w:t>
            </w:r>
            <w:proofErr w:type="spellEnd"/>
          </w:p>
        </w:tc>
        <w:tc>
          <w:tcPr>
            <w:tcW w:w="3018" w:type="dxa"/>
          </w:tcPr>
          <w:p w:rsidR="00E5638B" w:rsidRDefault="00E5638B" w:rsidP="00EB0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Ort der Adresse</w:t>
            </w:r>
          </w:p>
        </w:tc>
        <w:tc>
          <w:tcPr>
            <w:tcW w:w="3031" w:type="dxa"/>
          </w:tcPr>
          <w:p w:rsidR="00E5638B" w:rsidRDefault="00E5638B" w:rsidP="00C80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Zürich</w:t>
            </w:r>
          </w:p>
        </w:tc>
      </w:tr>
      <w:tr w:rsidR="00997E82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997E82" w:rsidRDefault="00997E82" w:rsidP="00A067FF">
            <w:proofErr w:type="spellStart"/>
            <w:r>
              <w:t>customer.created_at</w:t>
            </w:r>
            <w:proofErr w:type="spellEnd"/>
          </w:p>
        </w:tc>
        <w:tc>
          <w:tcPr>
            <w:tcW w:w="3018" w:type="dxa"/>
          </w:tcPr>
          <w:p w:rsidR="00997E82" w:rsidRDefault="00997E82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Erstellungsdatum des Kunden</w:t>
            </w:r>
          </w:p>
        </w:tc>
        <w:tc>
          <w:tcPr>
            <w:tcW w:w="3031" w:type="dxa"/>
          </w:tcPr>
          <w:p w:rsidR="00997E82" w:rsidRPr="00405ED9" w:rsidRDefault="00997E82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38D1">
              <w:t>2011-05-10T15:45:46+02:00</w:t>
            </w:r>
          </w:p>
        </w:tc>
      </w:tr>
      <w:tr w:rsidR="00997E82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997E82" w:rsidRDefault="00997E82" w:rsidP="00A067FF">
            <w:proofErr w:type="spellStart"/>
            <w:r>
              <w:t>customer.updated_at</w:t>
            </w:r>
            <w:proofErr w:type="spellEnd"/>
          </w:p>
        </w:tc>
        <w:tc>
          <w:tcPr>
            <w:tcW w:w="3018" w:type="dxa"/>
          </w:tcPr>
          <w:p w:rsidR="00997E82" w:rsidRDefault="00997E82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Letze Änderung des Kunden</w:t>
            </w:r>
          </w:p>
        </w:tc>
        <w:tc>
          <w:tcPr>
            <w:tcW w:w="3031" w:type="dxa"/>
          </w:tcPr>
          <w:p w:rsidR="00997E82" w:rsidRPr="00405ED9" w:rsidRDefault="00997E82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5ED9">
              <w:rPr>
                <w:lang w:val="en-US"/>
              </w:rPr>
              <w:t>2011-05-10T15:45:46+02:00</w:t>
            </w:r>
          </w:p>
        </w:tc>
      </w:tr>
      <w:tr w:rsidR="00997E82" w:rsidRPr="00997E82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997E82" w:rsidRPr="00997E82" w:rsidRDefault="00997E82" w:rsidP="00A067FF">
            <w:pPr>
              <w:rPr>
                <w:b w:val="0"/>
              </w:rPr>
            </w:pPr>
            <w:proofErr w:type="spellStart"/>
            <w:r w:rsidRPr="00997E82">
              <w:rPr>
                <w:b w:val="0"/>
              </w:rPr>
              <w:t>customer.deleted_at</w:t>
            </w:r>
            <w:proofErr w:type="spellEnd"/>
          </w:p>
        </w:tc>
        <w:tc>
          <w:tcPr>
            <w:tcW w:w="3018" w:type="dxa"/>
          </w:tcPr>
          <w:p w:rsidR="00997E82" w:rsidRPr="00997E82" w:rsidRDefault="00997E82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7E82">
              <w:t xml:space="preserve">Löschdatum des Stundeneintragstyps. Falls hier ein </w:t>
            </w:r>
            <w:proofErr w:type="spellStart"/>
            <w:r w:rsidRPr="00997E82">
              <w:t>Timestamp</w:t>
            </w:r>
            <w:proofErr w:type="spellEnd"/>
            <w:r w:rsidRPr="00997E82">
              <w:t xml:space="preserve"> übergeben wird, sollte das Element auch lokal gelöscht werden</w:t>
            </w:r>
            <w:r w:rsidR="007F263B">
              <w:t>.</w:t>
            </w:r>
          </w:p>
        </w:tc>
        <w:tc>
          <w:tcPr>
            <w:tcW w:w="3031" w:type="dxa"/>
          </w:tcPr>
          <w:p w:rsidR="00997E82" w:rsidRPr="00997E82" w:rsidRDefault="00997E82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7E82">
              <w:t>null</w:t>
            </w:r>
          </w:p>
        </w:tc>
      </w:tr>
      <w:tr w:rsidR="00E75C2B" w:rsidRPr="00997E82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E75C2B" w:rsidRPr="00997E82" w:rsidRDefault="00E75C2B" w:rsidP="00C80156">
            <w:pPr>
              <w:rPr>
                <w:b w:val="0"/>
                <w:lang w:val="en-US"/>
              </w:rPr>
            </w:pPr>
            <w:proofErr w:type="spellStart"/>
            <w:r w:rsidRPr="00997E82">
              <w:rPr>
                <w:b w:val="0"/>
                <w:lang w:val="en-US"/>
              </w:rPr>
              <w:t>customer.address.gps_position_id</w:t>
            </w:r>
            <w:proofErr w:type="spellEnd"/>
          </w:p>
        </w:tc>
        <w:tc>
          <w:tcPr>
            <w:tcW w:w="3018" w:type="dxa"/>
          </w:tcPr>
          <w:p w:rsidR="00E75C2B" w:rsidRPr="00997E82" w:rsidRDefault="00E75C2B" w:rsidP="00EB0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7E82">
              <w:t>ID der GPS Positionsdaten auf dem Server</w:t>
            </w:r>
          </w:p>
        </w:tc>
        <w:tc>
          <w:tcPr>
            <w:tcW w:w="3031" w:type="dxa"/>
          </w:tcPr>
          <w:p w:rsidR="00E75C2B" w:rsidRPr="00997E82" w:rsidRDefault="00EA4727" w:rsidP="006D4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97E82">
              <w:rPr>
                <w:rFonts w:cstheme="minorHAnsi"/>
              </w:rPr>
              <w:t>1</w:t>
            </w:r>
          </w:p>
        </w:tc>
      </w:tr>
      <w:tr w:rsidR="005B0AB7" w:rsidRPr="00997E82" w:rsidTr="00C80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5B0AB7" w:rsidRPr="00B35744" w:rsidRDefault="00E5638B" w:rsidP="005838D1">
            <w:pPr>
              <w:rPr>
                <w:b w:val="0"/>
                <w:lang w:val="en-GB"/>
              </w:rPr>
            </w:pPr>
            <w:proofErr w:type="spellStart"/>
            <w:r w:rsidRPr="00B35744">
              <w:rPr>
                <w:b w:val="0"/>
                <w:lang w:val="en-GB"/>
              </w:rPr>
              <w:t>customer.address</w:t>
            </w:r>
            <w:proofErr w:type="spellEnd"/>
            <w:r w:rsidR="005838D1" w:rsidRPr="00B35744">
              <w:rPr>
                <w:b w:val="0"/>
                <w:lang w:val="en-GB"/>
              </w:rPr>
              <w:br/>
            </w:r>
            <w:r w:rsidRPr="00B35744">
              <w:rPr>
                <w:b w:val="0"/>
                <w:lang w:val="en-GB"/>
              </w:rPr>
              <w:t>.</w:t>
            </w:r>
            <w:proofErr w:type="spellStart"/>
            <w:r w:rsidRPr="00B35744">
              <w:rPr>
                <w:b w:val="0"/>
                <w:lang w:val="en-GB"/>
              </w:rPr>
              <w:t>gps_position.latitude</w:t>
            </w:r>
            <w:proofErr w:type="spellEnd"/>
          </w:p>
        </w:tc>
        <w:tc>
          <w:tcPr>
            <w:tcW w:w="3018" w:type="dxa"/>
          </w:tcPr>
          <w:p w:rsidR="005B0AB7" w:rsidRPr="00997E82" w:rsidRDefault="00E5638B" w:rsidP="00EB0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7E82">
              <w:t>Breitengrad der Adresse als Double</w:t>
            </w:r>
          </w:p>
        </w:tc>
        <w:tc>
          <w:tcPr>
            <w:tcW w:w="3031" w:type="dxa"/>
          </w:tcPr>
          <w:p w:rsidR="005B0AB7" w:rsidRPr="00997E82" w:rsidRDefault="00E5638B" w:rsidP="006D4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97E82">
              <w:rPr>
                <w:rFonts w:cstheme="minorHAnsi"/>
              </w:rPr>
              <w:t>47.4206532</w:t>
            </w:r>
          </w:p>
        </w:tc>
      </w:tr>
      <w:tr w:rsidR="00E5638B" w:rsidRPr="00997E82" w:rsidTr="00C80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E5638B" w:rsidRPr="00B35744" w:rsidRDefault="00E5638B" w:rsidP="005838D1">
            <w:pPr>
              <w:rPr>
                <w:b w:val="0"/>
                <w:lang w:val="en-GB"/>
              </w:rPr>
            </w:pPr>
            <w:proofErr w:type="spellStart"/>
            <w:r w:rsidRPr="00B35744">
              <w:rPr>
                <w:b w:val="0"/>
                <w:lang w:val="en-GB"/>
              </w:rPr>
              <w:t>customer.address</w:t>
            </w:r>
            <w:proofErr w:type="spellEnd"/>
            <w:r w:rsidR="005838D1" w:rsidRPr="00B35744">
              <w:rPr>
                <w:b w:val="0"/>
                <w:lang w:val="en-GB"/>
              </w:rPr>
              <w:br/>
            </w:r>
            <w:r w:rsidRPr="00B35744">
              <w:rPr>
                <w:b w:val="0"/>
                <w:lang w:val="en-GB"/>
              </w:rPr>
              <w:t>.</w:t>
            </w:r>
            <w:proofErr w:type="spellStart"/>
            <w:r w:rsidRPr="00B35744">
              <w:rPr>
                <w:b w:val="0"/>
                <w:lang w:val="en-GB"/>
              </w:rPr>
              <w:t>gps_position.longitude</w:t>
            </w:r>
            <w:proofErr w:type="spellEnd"/>
          </w:p>
        </w:tc>
        <w:tc>
          <w:tcPr>
            <w:tcW w:w="3018" w:type="dxa"/>
          </w:tcPr>
          <w:p w:rsidR="00E5638B" w:rsidRPr="00997E82" w:rsidRDefault="00E5638B" w:rsidP="00EB0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7E82">
              <w:t>Längengrad der Adresse als Double</w:t>
            </w:r>
          </w:p>
        </w:tc>
        <w:tc>
          <w:tcPr>
            <w:tcW w:w="3031" w:type="dxa"/>
          </w:tcPr>
          <w:p w:rsidR="00E5638B" w:rsidRPr="00997E82" w:rsidRDefault="00E5638B" w:rsidP="006D4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997E82">
              <w:rPr>
                <w:rFonts w:cstheme="minorHAnsi"/>
              </w:rPr>
              <w:t>8.501602</w:t>
            </w:r>
          </w:p>
        </w:tc>
      </w:tr>
    </w:tbl>
    <w:p w:rsidR="00633906" w:rsidRPr="000E673E" w:rsidRDefault="00633906" w:rsidP="00180784">
      <w:r w:rsidRPr="000E673E">
        <w:br w:type="page"/>
      </w:r>
    </w:p>
    <w:p w:rsidR="00CE1393" w:rsidRPr="00270626" w:rsidRDefault="00EA1CDB" w:rsidP="00CE1393">
      <w:pPr>
        <w:pStyle w:val="berschrift4"/>
      </w:pPr>
      <w:r w:rsidRPr="00CE1393">
        <w:lastRenderedPageBreak/>
        <w:t xml:space="preserve">Beispiel </w:t>
      </w:r>
      <w:r w:rsidR="00CE1393">
        <w:t>Response</w:t>
      </w:r>
      <w:r w:rsidR="00FB4AED">
        <w:t xml:space="preserve"> </w:t>
      </w:r>
      <w:r w:rsidR="00CE1393" w:rsidRPr="00270626">
        <w:t>(http://mrt.elmermx.ch</w:t>
      </w:r>
      <w:r w:rsidR="00CE1393" w:rsidRPr="00270626">
        <w:rPr>
          <w:szCs w:val="16"/>
        </w:rPr>
        <w:t>/customers/synchronize.json</w:t>
      </w:r>
      <w:r w:rsidR="00CE1393" w:rsidRPr="00270626">
        <w:t>)</w:t>
      </w:r>
    </w:p>
    <w:p w:rsidR="000A6C08" w:rsidRPr="00CE1393" w:rsidRDefault="00EA1CDB" w:rsidP="00CE1393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CE1393">
        <w:rPr>
          <w:rFonts w:ascii="Lucida Console" w:hAnsi="Lucida Console"/>
          <w:sz w:val="16"/>
          <w:szCs w:val="16"/>
          <w:lang w:val="en-US"/>
        </w:rPr>
        <w:t>HTTP/1.1 200 OK</w:t>
      </w:r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Date: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ab/>
      </w:r>
      <w:r w:rsidRPr="00EA1CDB">
        <w:rPr>
          <w:rFonts w:ascii="Lucida Console" w:hAnsi="Lucida Console"/>
          <w:sz w:val="16"/>
          <w:szCs w:val="16"/>
          <w:lang w:val="en-US"/>
        </w:rPr>
        <w:t xml:space="preserve">Thu, 12 May 2011 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>13:43:11 GMT</w:t>
      </w:r>
    </w:p>
    <w:p w:rsidR="000A6C08" w:rsidRPr="00EA1CDB" w:rsidRDefault="00EA1CDB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Server:</w:t>
      </w:r>
      <w:r w:rsidRPr="00EA1CDB">
        <w:rPr>
          <w:rFonts w:ascii="Lucida Console" w:hAnsi="Lucida Console"/>
          <w:sz w:val="16"/>
          <w:szCs w:val="16"/>
          <w:lang w:val="en-US"/>
        </w:rPr>
        <w:tab/>
        <w:t>Apache</w:t>
      </w:r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X-Powered-By: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ab/>
      </w:r>
      <w:proofErr w:type="spellStart"/>
      <w:r w:rsidRPr="00EA1CDB">
        <w:rPr>
          <w:rFonts w:ascii="Lucida Console" w:hAnsi="Lucida Console"/>
          <w:sz w:val="16"/>
          <w:szCs w:val="16"/>
          <w:lang w:val="en-US"/>
        </w:rPr>
        <w:t>Phusion</w:t>
      </w:r>
      <w:proofErr w:type="spellEnd"/>
      <w:r w:rsidRPr="00EA1CDB">
        <w:rPr>
          <w:rFonts w:ascii="Lucida Console" w:hAnsi="Lucida Console"/>
          <w:sz w:val="16"/>
          <w:szCs w:val="16"/>
          <w:lang w:val="en-US"/>
        </w:rPr>
        <w:t xml:space="preserve"> Passen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>ger (</w:t>
      </w:r>
      <w:proofErr w:type="spellStart"/>
      <w:r w:rsidR="00EA1CDB" w:rsidRPr="00EA1CDB">
        <w:rPr>
          <w:rFonts w:ascii="Lucida Console" w:hAnsi="Lucida Console"/>
          <w:sz w:val="16"/>
          <w:szCs w:val="16"/>
          <w:lang w:val="en-US"/>
        </w:rPr>
        <w:t>mod_rails</w:t>
      </w:r>
      <w:proofErr w:type="spellEnd"/>
      <w:r w:rsidR="00EA1CDB" w:rsidRPr="00EA1CDB">
        <w:rPr>
          <w:rFonts w:ascii="Lucida Console" w:hAnsi="Lucida Console"/>
          <w:sz w:val="16"/>
          <w:szCs w:val="16"/>
          <w:lang w:val="en-US"/>
        </w:rPr>
        <w:t>/</w:t>
      </w:r>
      <w:proofErr w:type="spellStart"/>
      <w:r w:rsidR="00EA1CDB" w:rsidRPr="00EA1CDB">
        <w:rPr>
          <w:rFonts w:ascii="Lucida Console" w:hAnsi="Lucida Console"/>
          <w:sz w:val="16"/>
          <w:szCs w:val="16"/>
          <w:lang w:val="en-US"/>
        </w:rPr>
        <w:t>mod_rack</w:t>
      </w:r>
      <w:proofErr w:type="spellEnd"/>
      <w:r w:rsidR="00EA1CDB" w:rsidRPr="00EA1CDB">
        <w:rPr>
          <w:rFonts w:ascii="Lucida Console" w:hAnsi="Lucida Console"/>
          <w:sz w:val="16"/>
          <w:szCs w:val="16"/>
          <w:lang w:val="en-US"/>
        </w:rPr>
        <w:t>) 2.2.15</w:t>
      </w:r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proofErr w:type="spellStart"/>
      <w:r w:rsidRPr="00EA1CDB">
        <w:rPr>
          <w:rFonts w:ascii="Lucida Console" w:hAnsi="Lucida Console"/>
          <w:sz w:val="16"/>
          <w:szCs w:val="16"/>
          <w:lang w:val="en-US"/>
        </w:rPr>
        <w:t>ETag</w:t>
      </w:r>
      <w:proofErr w:type="spellEnd"/>
      <w:r w:rsidRPr="00EA1CDB">
        <w:rPr>
          <w:rFonts w:ascii="Lucida Console" w:hAnsi="Lucida Console"/>
          <w:sz w:val="16"/>
          <w:szCs w:val="16"/>
          <w:lang w:val="en-US"/>
        </w:rPr>
        <w:t>: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ab/>
      </w:r>
      <w:r w:rsidRPr="00EA1CDB">
        <w:rPr>
          <w:rFonts w:ascii="Lucida Console" w:hAnsi="Lucida Console"/>
          <w:sz w:val="16"/>
          <w:szCs w:val="16"/>
          <w:lang w:val="en-US"/>
        </w:rPr>
        <w:t>"9e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>eca918e7558c58d19b642f0c1828fa"</w:t>
      </w:r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X-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>UA-Compatible: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ab/>
        <w:t>IE=</w:t>
      </w:r>
      <w:proofErr w:type="spellStart"/>
      <w:r w:rsidR="00EA1CDB" w:rsidRPr="00EA1CDB">
        <w:rPr>
          <w:rFonts w:ascii="Lucida Console" w:hAnsi="Lucida Console"/>
          <w:sz w:val="16"/>
          <w:szCs w:val="16"/>
          <w:lang w:val="en-US"/>
        </w:rPr>
        <w:t>Edge</w:t>
      </w:r>
      <w:proofErr w:type="gramStart"/>
      <w:r w:rsidR="00EA1CDB" w:rsidRPr="00EA1CDB">
        <w:rPr>
          <w:rFonts w:ascii="Lucida Console" w:hAnsi="Lucida Console"/>
          <w:sz w:val="16"/>
          <w:szCs w:val="16"/>
          <w:lang w:val="en-US"/>
        </w:rPr>
        <w:t>,chrome</w:t>
      </w:r>
      <w:proofErr w:type="spellEnd"/>
      <w:proofErr w:type="gramEnd"/>
      <w:r w:rsidR="00EA1CDB" w:rsidRPr="00EA1CDB">
        <w:rPr>
          <w:rFonts w:ascii="Lucida Console" w:hAnsi="Lucida Console"/>
          <w:sz w:val="16"/>
          <w:szCs w:val="16"/>
          <w:lang w:val="en-US"/>
        </w:rPr>
        <w:t>=1</w:t>
      </w:r>
    </w:p>
    <w:p w:rsidR="000A6C08" w:rsidRPr="00EA1CDB" w:rsidRDefault="00EA1CDB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X-Runtime:</w:t>
      </w:r>
      <w:r w:rsidRPr="00EA1CDB">
        <w:rPr>
          <w:rFonts w:ascii="Lucida Console" w:hAnsi="Lucida Console"/>
          <w:sz w:val="16"/>
          <w:szCs w:val="16"/>
          <w:lang w:val="en-US"/>
        </w:rPr>
        <w:tab/>
        <w:t>0.169414</w:t>
      </w:r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Cache-Control: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ab/>
      </w:r>
      <w:r w:rsidRPr="00EA1CDB">
        <w:rPr>
          <w:rFonts w:ascii="Lucida Console" w:hAnsi="Lucida Console"/>
          <w:sz w:val="16"/>
          <w:szCs w:val="16"/>
          <w:lang w:val="en-US"/>
        </w:rPr>
        <w:t>max-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>age=0, private, must-revalidate</w:t>
      </w:r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Set-Cookie: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ab/>
      </w:r>
      <w:r w:rsidRPr="00EA1CDB">
        <w:rPr>
          <w:rFonts w:ascii="Lucida Console" w:hAnsi="Lucida Console"/>
          <w:sz w:val="16"/>
          <w:szCs w:val="16"/>
          <w:lang w:val="en-US"/>
        </w:rPr>
        <w:t>remember_user_token=BAhbB1sGaQciIiQyYSQxMCRhZkxtSDU0dEN3U1E3MUZ6WC5iL3Mu--1f1edff405704f9c47c641f85f7788d26d475679; path=/; expires=Tue, 24-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 xml:space="preserve">May-2011 14:51:53 GMT; </w:t>
      </w:r>
      <w:proofErr w:type="spellStart"/>
      <w:r w:rsidR="00EA1CDB" w:rsidRPr="00EA1CDB">
        <w:rPr>
          <w:rFonts w:ascii="Lucida Console" w:hAnsi="Lucida Console"/>
          <w:sz w:val="16"/>
          <w:szCs w:val="16"/>
          <w:lang w:val="en-US"/>
        </w:rPr>
        <w:t>HttpOnly</w:t>
      </w:r>
      <w:proofErr w:type="spellEnd"/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Set-Cookie:</w:t>
      </w:r>
      <w:r w:rsidR="002E4A4D">
        <w:rPr>
          <w:rFonts w:ascii="Lucida Console" w:hAnsi="Lucida Console"/>
          <w:sz w:val="16"/>
          <w:szCs w:val="16"/>
          <w:lang w:val="en-US"/>
        </w:rPr>
        <w:tab/>
      </w:r>
      <w:r w:rsidRPr="00EA1CDB">
        <w:rPr>
          <w:rFonts w:ascii="Lucida Console" w:hAnsi="Lucida Console"/>
          <w:sz w:val="16"/>
          <w:szCs w:val="16"/>
          <w:lang w:val="en-US"/>
        </w:rPr>
        <w:t>_mrt_session=BAh7ByIPc2Vzc2lvbl9pZCIlMjZhMTgzOTJjYzcxZWRmNjdiOTk2NGNl</w:t>
      </w:r>
      <w:r w:rsidR="00107BEA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EA1CDB">
        <w:rPr>
          <w:rFonts w:ascii="Lucida Console" w:hAnsi="Lucida Console"/>
          <w:sz w:val="16"/>
          <w:szCs w:val="16"/>
          <w:lang w:val="en-US"/>
        </w:rPr>
        <w:t>ZTcwYzFkZjIiGXdhcmRlbi51c2VyLnVzZXIua2V5WwgiEEZpZWxkV29ya2VyWwZpByIiJDJhJDEwJGFmTG1INTR0Q3dTUTcxRnpYLmIvcy4%3D--12c3a9000436874138557b7dd11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 xml:space="preserve">e48ceaea1cb81; path=/; </w:t>
      </w:r>
      <w:proofErr w:type="spellStart"/>
      <w:r w:rsidR="00EA1CDB" w:rsidRPr="00EA1CDB">
        <w:rPr>
          <w:rFonts w:ascii="Lucida Console" w:hAnsi="Lucida Console"/>
          <w:sz w:val="16"/>
          <w:szCs w:val="16"/>
          <w:lang w:val="en-US"/>
        </w:rPr>
        <w:t>HttpOnly</w:t>
      </w:r>
      <w:proofErr w:type="spellEnd"/>
    </w:p>
    <w:p w:rsidR="000A6C08" w:rsidRPr="00EA1CDB" w:rsidRDefault="00EA1CDB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Status: 200</w:t>
      </w:r>
    </w:p>
    <w:p w:rsidR="000A6C08" w:rsidRPr="00EA1CDB" w:rsidRDefault="00EA1CDB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Keep-Alive:</w:t>
      </w:r>
      <w:r w:rsidRPr="00EA1CDB">
        <w:rPr>
          <w:rFonts w:ascii="Lucida Console" w:hAnsi="Lucida Console"/>
          <w:sz w:val="16"/>
          <w:szCs w:val="16"/>
          <w:lang w:val="en-US"/>
        </w:rPr>
        <w:tab/>
        <w:t>timeout=15, max=150</w:t>
      </w:r>
    </w:p>
    <w:p w:rsidR="000A6C08" w:rsidRPr="00EA1CDB" w:rsidRDefault="00EA1CDB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Connection:</w:t>
      </w:r>
      <w:r w:rsidRPr="00EA1CDB">
        <w:rPr>
          <w:rFonts w:ascii="Lucida Console" w:hAnsi="Lucida Console"/>
          <w:sz w:val="16"/>
          <w:szCs w:val="16"/>
          <w:lang w:val="en-US"/>
        </w:rPr>
        <w:tab/>
        <w:t>Keep-Alive</w:t>
      </w:r>
    </w:p>
    <w:p w:rsidR="000A6C08" w:rsidRPr="00EA1CDB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Transfer-Encoding:</w:t>
      </w:r>
      <w:r w:rsidR="00EA1CDB" w:rsidRPr="00EA1CDB">
        <w:rPr>
          <w:rFonts w:ascii="Lucida Console" w:hAnsi="Lucida Console"/>
          <w:sz w:val="16"/>
          <w:szCs w:val="16"/>
          <w:lang w:val="en-US"/>
        </w:rPr>
        <w:tab/>
        <w:t>chunked</w:t>
      </w:r>
    </w:p>
    <w:p w:rsidR="000A6C08" w:rsidRPr="00B35744" w:rsidRDefault="000A6C08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  <w:r w:rsidRPr="00B35744">
        <w:rPr>
          <w:rFonts w:ascii="Lucida Console" w:hAnsi="Lucida Console"/>
          <w:sz w:val="16"/>
          <w:szCs w:val="16"/>
          <w:lang w:val="fr-CH"/>
        </w:rPr>
        <w:t>Content-Type:</w:t>
      </w:r>
      <w:r w:rsidR="00EA1CDB" w:rsidRPr="00B35744">
        <w:rPr>
          <w:rFonts w:ascii="Lucida Console" w:hAnsi="Lucida Console"/>
          <w:sz w:val="16"/>
          <w:szCs w:val="16"/>
          <w:lang w:val="fr-CH"/>
        </w:rPr>
        <w:tab/>
      </w:r>
      <w:r w:rsidR="00107BEA" w:rsidRPr="00B35744">
        <w:rPr>
          <w:rFonts w:ascii="Lucida Console" w:hAnsi="Lucida Console"/>
          <w:sz w:val="16"/>
          <w:szCs w:val="16"/>
          <w:lang w:val="fr-CH"/>
        </w:rPr>
        <w:t>application/</w:t>
      </w:r>
      <w:proofErr w:type="spellStart"/>
      <w:r w:rsidR="00107BEA" w:rsidRPr="00B35744">
        <w:rPr>
          <w:rFonts w:ascii="Lucida Console" w:hAnsi="Lucida Console"/>
          <w:sz w:val="16"/>
          <w:szCs w:val="16"/>
          <w:lang w:val="fr-CH"/>
        </w:rPr>
        <w:t>json</w:t>
      </w:r>
      <w:proofErr w:type="spellEnd"/>
      <w:r w:rsidR="00107BEA" w:rsidRPr="00B35744">
        <w:rPr>
          <w:rFonts w:ascii="Lucida Console" w:hAnsi="Lucida Console"/>
          <w:sz w:val="16"/>
          <w:szCs w:val="16"/>
          <w:lang w:val="fr-CH"/>
        </w:rPr>
        <w:t xml:space="preserve">; </w:t>
      </w:r>
      <w:proofErr w:type="spellStart"/>
      <w:r w:rsidR="00107BEA" w:rsidRPr="00B35744">
        <w:rPr>
          <w:rFonts w:ascii="Lucida Console" w:hAnsi="Lucida Console"/>
          <w:sz w:val="16"/>
          <w:szCs w:val="16"/>
          <w:lang w:val="fr-CH"/>
        </w:rPr>
        <w:t>charset</w:t>
      </w:r>
      <w:proofErr w:type="spellEnd"/>
      <w:r w:rsidR="00107BEA" w:rsidRPr="00B35744">
        <w:rPr>
          <w:rFonts w:ascii="Lucida Console" w:hAnsi="Lucida Console"/>
          <w:sz w:val="16"/>
          <w:szCs w:val="16"/>
          <w:lang w:val="fr-CH"/>
        </w:rPr>
        <w:t>=utf-8</w:t>
      </w:r>
    </w:p>
    <w:p w:rsidR="00107BEA" w:rsidRPr="00B35744" w:rsidRDefault="00107BEA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</w:p>
    <w:p w:rsidR="00F014CE" w:rsidRPr="00B35744" w:rsidRDefault="00F014CE" w:rsidP="00107BEA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</w:p>
    <w:p w:rsidR="00705C24" w:rsidRDefault="000A6C08" w:rsidP="00705C24">
      <w:pPr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[</w:t>
      </w:r>
    </w:p>
    <w:p w:rsidR="00107BEA" w:rsidRDefault="000A6C08" w:rsidP="00705C24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{</w:t>
      </w:r>
    </w:p>
    <w:p w:rsidR="00705C24" w:rsidRDefault="000A6C08" w:rsidP="00705C2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EA1CDB">
        <w:rPr>
          <w:rFonts w:ascii="Lucida Console" w:hAnsi="Lucida Console"/>
          <w:sz w:val="16"/>
          <w:szCs w:val="16"/>
          <w:lang w:val="en-US"/>
        </w:rPr>
        <w:t>customer</w:t>
      </w:r>
      <w:proofErr w:type="gramEnd"/>
      <w:r w:rsidRPr="00EA1CDB">
        <w:rPr>
          <w:rFonts w:ascii="Lucida Console" w:hAnsi="Lucida Console"/>
          <w:sz w:val="16"/>
          <w:szCs w:val="16"/>
          <w:lang w:val="en-US"/>
        </w:rPr>
        <w:t>":</w:t>
      </w:r>
      <w:r w:rsidR="00107BEA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EA1CDB">
        <w:rPr>
          <w:rFonts w:ascii="Lucida Console" w:hAnsi="Lucida Console"/>
          <w:sz w:val="16"/>
          <w:szCs w:val="16"/>
          <w:lang w:val="en-US"/>
        </w:rPr>
        <w:t>{</w:t>
      </w:r>
    </w:p>
    <w:p w:rsidR="00705C24" w:rsidRDefault="00705C24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EA1CDB">
        <w:rPr>
          <w:rFonts w:ascii="Lucida Console" w:hAnsi="Lucida Console"/>
          <w:sz w:val="16"/>
          <w:szCs w:val="16"/>
          <w:lang w:val="en-US"/>
        </w:rPr>
        <w:t>id</w:t>
      </w:r>
      <w:proofErr w:type="gramEnd"/>
      <w:r w:rsidRPr="00EA1CDB">
        <w:rPr>
          <w:rFonts w:ascii="Lucida Console" w:hAnsi="Lucida Console"/>
          <w:sz w:val="16"/>
          <w:szCs w:val="16"/>
          <w:lang w:val="en-US"/>
        </w:rPr>
        <w:t>":1,</w:t>
      </w:r>
      <w:r w:rsidRPr="00705C24">
        <w:rPr>
          <w:rFonts w:ascii="Lucida Console" w:hAnsi="Lucida Console"/>
          <w:sz w:val="16"/>
          <w:szCs w:val="16"/>
          <w:lang w:val="en-US"/>
        </w:rPr>
        <w:t xml:space="preserve"> </w:t>
      </w:r>
    </w:p>
    <w:p w:rsidR="00705C24" w:rsidRDefault="00705C24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"last_name":"</w:t>
      </w:r>
      <w:proofErr w:type="spellStart"/>
      <w:r w:rsidRPr="00EA1CDB">
        <w:rPr>
          <w:rFonts w:ascii="Lucida Console" w:hAnsi="Lucida Console"/>
          <w:sz w:val="16"/>
          <w:szCs w:val="16"/>
          <w:lang w:val="en-US"/>
        </w:rPr>
        <w:t>Lamprecht</w:t>
      </w:r>
      <w:proofErr w:type="spellEnd"/>
      <w:r w:rsidRPr="00EA1CDB">
        <w:rPr>
          <w:rFonts w:ascii="Lucida Console" w:hAnsi="Lucida Console"/>
          <w:sz w:val="16"/>
          <w:szCs w:val="16"/>
          <w:lang w:val="en-US"/>
        </w:rPr>
        <w:t>",</w:t>
      </w:r>
    </w:p>
    <w:p w:rsidR="00705C24" w:rsidRDefault="00705C24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"first_name":"</w:t>
      </w:r>
      <w:proofErr w:type="spellStart"/>
      <w:r w:rsidRPr="00EA1CDB">
        <w:rPr>
          <w:rFonts w:ascii="Lucida Console" w:hAnsi="Lucida Console"/>
          <w:sz w:val="16"/>
          <w:szCs w:val="16"/>
          <w:lang w:val="en-US"/>
        </w:rPr>
        <w:t>Waldemar</w:t>
      </w:r>
      <w:proofErr w:type="spellEnd"/>
      <w:r w:rsidRPr="00EA1CDB">
        <w:rPr>
          <w:rFonts w:ascii="Lucida Console" w:hAnsi="Lucida Console"/>
          <w:sz w:val="16"/>
          <w:szCs w:val="16"/>
          <w:lang w:val="en-US"/>
        </w:rPr>
        <w:t>"</w:t>
      </w:r>
      <w:r w:rsidR="00920E01">
        <w:rPr>
          <w:rFonts w:ascii="Lucida Console" w:hAnsi="Lucida Console"/>
          <w:sz w:val="16"/>
          <w:szCs w:val="16"/>
          <w:lang w:val="en-US"/>
        </w:rPr>
        <w:t>,</w:t>
      </w:r>
    </w:p>
    <w:p w:rsidR="00107BEA" w:rsidRDefault="00705C24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EA1CDB">
        <w:rPr>
          <w:rFonts w:ascii="Lucida Console" w:hAnsi="Lucida Console"/>
          <w:sz w:val="16"/>
          <w:szCs w:val="16"/>
          <w:lang w:val="en-US"/>
        </w:rPr>
        <w:t>phone</w:t>
      </w:r>
      <w:proofErr w:type="gramEnd"/>
      <w:r w:rsidRPr="00EA1CDB">
        <w:rPr>
          <w:rFonts w:ascii="Lucida Console" w:hAnsi="Lucida Console"/>
          <w:sz w:val="16"/>
          <w:szCs w:val="16"/>
          <w:lang w:val="en-US"/>
        </w:rPr>
        <w:t>":"0683093560",</w:t>
      </w:r>
    </w:p>
    <w:p w:rsidR="00705C24" w:rsidRDefault="00705C24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"created_at":"2011-05-10T15:45:53+02:00",</w:t>
      </w:r>
    </w:p>
    <w:p w:rsidR="00705C24" w:rsidRDefault="00705C24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"updated_at":"2011-05-10T15:45:53+02:00",</w:t>
      </w:r>
    </w:p>
    <w:p w:rsidR="00705C24" w:rsidRDefault="00705C24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EA1CDB">
        <w:rPr>
          <w:rFonts w:ascii="Lucida Console" w:hAnsi="Lucida Console"/>
          <w:sz w:val="16"/>
          <w:szCs w:val="16"/>
          <w:lang w:val="en-US"/>
        </w:rPr>
        <w:t>deleted_at"</w:t>
      </w:r>
      <w:proofErr w:type="gramStart"/>
      <w:r w:rsidRPr="00EA1CDB">
        <w:rPr>
          <w:rFonts w:ascii="Lucida Console" w:hAnsi="Lucida Console"/>
          <w:sz w:val="16"/>
          <w:szCs w:val="16"/>
          <w:lang w:val="en-US"/>
        </w:rPr>
        <w:t>:null</w:t>
      </w:r>
      <w:proofErr w:type="spellEnd"/>
      <w:proofErr w:type="gramEnd"/>
      <w:r w:rsidRPr="00EA1CDB">
        <w:rPr>
          <w:rFonts w:ascii="Lucida Console" w:hAnsi="Lucida Console"/>
          <w:sz w:val="16"/>
          <w:szCs w:val="16"/>
          <w:lang w:val="en-US"/>
        </w:rPr>
        <w:t>,</w:t>
      </w:r>
    </w:p>
    <w:p w:rsidR="00705C24" w:rsidRDefault="00705C24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"address_id":1,</w:t>
      </w:r>
    </w:p>
    <w:p w:rsidR="00705C24" w:rsidRDefault="000A6C08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EA1CDB">
        <w:rPr>
          <w:rFonts w:ascii="Lucida Console" w:hAnsi="Lucida Console"/>
          <w:sz w:val="16"/>
          <w:szCs w:val="16"/>
          <w:lang w:val="en-US"/>
        </w:rPr>
        <w:t>address</w:t>
      </w:r>
      <w:proofErr w:type="gramEnd"/>
      <w:r w:rsidRPr="00EA1CDB">
        <w:rPr>
          <w:rFonts w:ascii="Lucida Console" w:hAnsi="Lucida Console"/>
          <w:sz w:val="16"/>
          <w:szCs w:val="16"/>
          <w:lang w:val="en-US"/>
        </w:rPr>
        <w:t>":</w:t>
      </w:r>
      <w:r w:rsidR="00705C24">
        <w:rPr>
          <w:rFonts w:ascii="Lucida Console" w:hAnsi="Lucida Console"/>
          <w:sz w:val="16"/>
          <w:szCs w:val="16"/>
          <w:lang w:val="en-US"/>
        </w:rPr>
        <w:t xml:space="preserve"> </w:t>
      </w:r>
      <w:r w:rsidR="00107BEA">
        <w:rPr>
          <w:rFonts w:ascii="Lucida Console" w:hAnsi="Lucida Console"/>
          <w:sz w:val="16"/>
          <w:szCs w:val="16"/>
          <w:lang w:val="en-US"/>
        </w:rPr>
        <w:t>{</w:t>
      </w:r>
    </w:p>
    <w:p w:rsidR="00107BEA" w:rsidRDefault="00705C24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EA1CDB">
        <w:rPr>
          <w:rFonts w:ascii="Lucida Console" w:hAnsi="Lucida Console"/>
          <w:sz w:val="16"/>
          <w:szCs w:val="16"/>
          <w:lang w:val="en-US"/>
        </w:rPr>
        <w:t>id</w:t>
      </w:r>
      <w:proofErr w:type="gramEnd"/>
      <w:r w:rsidRPr="00EA1CDB">
        <w:rPr>
          <w:rFonts w:ascii="Lucida Console" w:hAnsi="Lucida Console"/>
          <w:sz w:val="16"/>
          <w:szCs w:val="16"/>
          <w:lang w:val="en-US"/>
        </w:rPr>
        <w:t>":1,</w:t>
      </w:r>
    </w:p>
    <w:p w:rsidR="00107BEA" w:rsidRDefault="00107BEA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"line1":"Hungerbergst</w:t>
      </w:r>
      <w:r w:rsidR="00920E01">
        <w:rPr>
          <w:rFonts w:ascii="Lucida Console" w:hAnsi="Lucida Console"/>
          <w:sz w:val="16"/>
          <w:szCs w:val="16"/>
          <w:lang w:val="en-US"/>
        </w:rPr>
        <w:t>r. 1",</w:t>
      </w:r>
    </w:p>
    <w:p w:rsidR="00107BEA" w:rsidRDefault="000A6C08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"line2"</w:t>
      </w:r>
      <w:proofErr w:type="gramStart"/>
      <w:r w:rsidRPr="00EA1CDB">
        <w:rPr>
          <w:rFonts w:ascii="Lucida Console" w:hAnsi="Lucida Console"/>
          <w:sz w:val="16"/>
          <w:szCs w:val="16"/>
          <w:lang w:val="en-US"/>
        </w:rPr>
        <w:t>:null</w:t>
      </w:r>
      <w:proofErr w:type="gramEnd"/>
      <w:r w:rsidRPr="00EA1CDB">
        <w:rPr>
          <w:rFonts w:ascii="Lucida Console" w:hAnsi="Lucida Console"/>
          <w:sz w:val="16"/>
          <w:szCs w:val="16"/>
          <w:lang w:val="en-US"/>
        </w:rPr>
        <w:t>,</w:t>
      </w:r>
    </w:p>
    <w:p w:rsidR="00705C24" w:rsidRDefault="000A6C08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"line3"</w:t>
      </w:r>
      <w:proofErr w:type="gramStart"/>
      <w:r w:rsidRPr="00EA1CDB">
        <w:rPr>
          <w:rFonts w:ascii="Lucida Console" w:hAnsi="Lucida Console"/>
          <w:sz w:val="16"/>
          <w:szCs w:val="16"/>
          <w:lang w:val="en-US"/>
        </w:rPr>
        <w:t>:null</w:t>
      </w:r>
      <w:proofErr w:type="gramEnd"/>
      <w:r w:rsidRPr="00EA1CDB">
        <w:rPr>
          <w:rFonts w:ascii="Lucida Console" w:hAnsi="Lucida Console"/>
          <w:sz w:val="16"/>
          <w:szCs w:val="16"/>
          <w:lang w:val="en-US"/>
        </w:rPr>
        <w:t>,</w:t>
      </w:r>
    </w:p>
    <w:p w:rsidR="00705C24" w:rsidRDefault="00705C24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EA1CDB">
        <w:rPr>
          <w:rFonts w:ascii="Lucida Console" w:hAnsi="Lucida Console"/>
          <w:sz w:val="16"/>
          <w:szCs w:val="16"/>
          <w:lang w:val="en-US"/>
        </w:rPr>
        <w:t>zip</w:t>
      </w:r>
      <w:proofErr w:type="gramEnd"/>
      <w:r w:rsidRPr="00EA1CDB">
        <w:rPr>
          <w:rFonts w:ascii="Lucida Console" w:hAnsi="Lucida Console"/>
          <w:sz w:val="16"/>
          <w:szCs w:val="16"/>
          <w:lang w:val="en-US"/>
        </w:rPr>
        <w:t>":8046,</w:t>
      </w:r>
    </w:p>
    <w:p w:rsidR="00705C24" w:rsidRDefault="00705C24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proofErr w:type="gramStart"/>
      <w:r w:rsidRPr="00EA1CDB">
        <w:rPr>
          <w:rFonts w:ascii="Lucida Console" w:hAnsi="Lucida Console"/>
          <w:sz w:val="16"/>
          <w:szCs w:val="16"/>
          <w:lang w:val="en-US"/>
        </w:rPr>
        <w:t>place</w:t>
      </w:r>
      <w:proofErr w:type="gramEnd"/>
      <w:r w:rsidRPr="00EA1CDB">
        <w:rPr>
          <w:rFonts w:ascii="Lucida Console" w:hAnsi="Lucida Console"/>
          <w:sz w:val="16"/>
          <w:szCs w:val="16"/>
          <w:lang w:val="en-US"/>
        </w:rPr>
        <w:t>":"Z</w:t>
      </w:r>
      <w:proofErr w:type="spellEnd"/>
      <w:r w:rsidRPr="00EA1CDB">
        <w:rPr>
          <w:rFonts w:ascii="Lucida Console" w:hAnsi="Lucida Console"/>
          <w:sz w:val="16"/>
          <w:szCs w:val="16"/>
          <w:lang w:val="en-US"/>
        </w:rPr>
        <w:t>\u00fcrich",</w:t>
      </w:r>
    </w:p>
    <w:p w:rsidR="00107BEA" w:rsidRDefault="00705C24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"created_at":"2011-05-10T15:45:49+02:00",</w:t>
      </w:r>
    </w:p>
    <w:p w:rsidR="00107BEA" w:rsidRDefault="000A6C08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"updated_at":"2011-05-10T15:46:00+02:00",</w:t>
      </w:r>
    </w:p>
    <w:p w:rsidR="00107BEA" w:rsidRDefault="000A6C08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"gps_position_id":35,</w:t>
      </w:r>
    </w:p>
    <w:p w:rsidR="00107BEA" w:rsidRPr="00B35744" w:rsidRDefault="000A6C08" w:rsidP="00705C24">
      <w:pPr>
        <w:ind w:left="1134"/>
        <w:rPr>
          <w:rFonts w:ascii="Lucida Console" w:hAnsi="Lucida Console"/>
          <w:sz w:val="16"/>
          <w:szCs w:val="16"/>
          <w:lang w:val="fr-CH"/>
        </w:rPr>
      </w:pPr>
      <w:r w:rsidRPr="00B35744">
        <w:rPr>
          <w:rFonts w:ascii="Lucida Console" w:hAnsi="Lucida Console"/>
          <w:sz w:val="16"/>
          <w:szCs w:val="16"/>
          <w:lang w:val="fr-CH"/>
        </w:rPr>
        <w:t>"</w:t>
      </w:r>
      <w:proofErr w:type="spellStart"/>
      <w:proofErr w:type="gramStart"/>
      <w:r w:rsidRPr="00B35744">
        <w:rPr>
          <w:rFonts w:ascii="Lucida Console" w:hAnsi="Lucida Console"/>
          <w:sz w:val="16"/>
          <w:szCs w:val="16"/>
          <w:lang w:val="fr-CH"/>
        </w:rPr>
        <w:t>gps_position</w:t>
      </w:r>
      <w:proofErr w:type="spellEnd"/>
      <w:proofErr w:type="gramEnd"/>
      <w:r w:rsidRPr="00B35744">
        <w:rPr>
          <w:rFonts w:ascii="Lucida Console" w:hAnsi="Lucida Console"/>
          <w:sz w:val="16"/>
          <w:szCs w:val="16"/>
          <w:lang w:val="fr-CH"/>
        </w:rPr>
        <w:t>":</w:t>
      </w:r>
      <w:r w:rsidR="00107BEA" w:rsidRPr="00B35744">
        <w:rPr>
          <w:rFonts w:ascii="Lucida Console" w:hAnsi="Lucida Console"/>
          <w:sz w:val="16"/>
          <w:szCs w:val="16"/>
          <w:lang w:val="fr-CH"/>
        </w:rPr>
        <w:t xml:space="preserve"> </w:t>
      </w:r>
      <w:r w:rsidRPr="00B35744">
        <w:rPr>
          <w:rFonts w:ascii="Lucida Console" w:hAnsi="Lucida Console"/>
          <w:sz w:val="16"/>
          <w:szCs w:val="16"/>
          <w:lang w:val="fr-CH"/>
        </w:rPr>
        <w:t>{</w:t>
      </w:r>
    </w:p>
    <w:p w:rsidR="00107BEA" w:rsidRPr="00B35744" w:rsidRDefault="00705C24" w:rsidP="00705C24">
      <w:pPr>
        <w:ind w:left="1417"/>
        <w:rPr>
          <w:rFonts w:ascii="Lucida Console" w:hAnsi="Lucida Console"/>
          <w:sz w:val="16"/>
          <w:szCs w:val="16"/>
          <w:lang w:val="fr-CH"/>
        </w:rPr>
      </w:pPr>
      <w:r w:rsidRPr="00B35744">
        <w:rPr>
          <w:rFonts w:ascii="Lucida Console" w:hAnsi="Lucida Console"/>
          <w:sz w:val="16"/>
          <w:szCs w:val="16"/>
          <w:lang w:val="fr-CH"/>
        </w:rPr>
        <w:t>"</w:t>
      </w:r>
      <w:proofErr w:type="gramStart"/>
      <w:r w:rsidRPr="00B35744">
        <w:rPr>
          <w:rFonts w:ascii="Lucida Console" w:hAnsi="Lucida Console"/>
          <w:sz w:val="16"/>
          <w:szCs w:val="16"/>
          <w:lang w:val="fr-CH"/>
        </w:rPr>
        <w:t>id</w:t>
      </w:r>
      <w:proofErr w:type="gramEnd"/>
      <w:r w:rsidRPr="00B35744">
        <w:rPr>
          <w:rFonts w:ascii="Lucida Console" w:hAnsi="Lucida Console"/>
          <w:sz w:val="16"/>
          <w:szCs w:val="16"/>
          <w:lang w:val="fr-CH"/>
        </w:rPr>
        <w:t>":35,</w:t>
      </w:r>
    </w:p>
    <w:p w:rsidR="00705C24" w:rsidRPr="00B35744" w:rsidRDefault="000A6C08" w:rsidP="00705C24">
      <w:pPr>
        <w:ind w:left="1417"/>
        <w:rPr>
          <w:rFonts w:ascii="Lucida Console" w:hAnsi="Lucida Console"/>
          <w:sz w:val="16"/>
          <w:szCs w:val="16"/>
          <w:lang w:val="fr-CH"/>
        </w:rPr>
      </w:pPr>
      <w:r w:rsidRPr="00B35744">
        <w:rPr>
          <w:rFonts w:ascii="Lucida Console" w:hAnsi="Lucida Console"/>
          <w:sz w:val="16"/>
          <w:szCs w:val="16"/>
          <w:lang w:val="fr-CH"/>
        </w:rPr>
        <w:t>"</w:t>
      </w:r>
      <w:proofErr w:type="gramStart"/>
      <w:r w:rsidRPr="00B35744">
        <w:rPr>
          <w:rFonts w:ascii="Lucida Console" w:hAnsi="Lucida Console"/>
          <w:sz w:val="16"/>
          <w:szCs w:val="16"/>
          <w:lang w:val="fr-CH"/>
        </w:rPr>
        <w:t>latitude</w:t>
      </w:r>
      <w:proofErr w:type="gramEnd"/>
      <w:r w:rsidRPr="00B35744">
        <w:rPr>
          <w:rFonts w:ascii="Lucida Console" w:hAnsi="Lucida Console"/>
          <w:sz w:val="16"/>
          <w:szCs w:val="16"/>
          <w:lang w:val="fr-CH"/>
        </w:rPr>
        <w:t>":"47.4206532",</w:t>
      </w:r>
    </w:p>
    <w:p w:rsidR="00705C24" w:rsidRPr="00B35744" w:rsidRDefault="00705C24" w:rsidP="00705C24">
      <w:pPr>
        <w:ind w:left="1417"/>
        <w:rPr>
          <w:rFonts w:ascii="Lucida Console" w:hAnsi="Lucida Console"/>
          <w:sz w:val="16"/>
          <w:szCs w:val="16"/>
          <w:lang w:val="fr-CH"/>
        </w:rPr>
      </w:pPr>
      <w:r w:rsidRPr="00B35744">
        <w:rPr>
          <w:rFonts w:ascii="Lucida Console" w:hAnsi="Lucida Console"/>
          <w:sz w:val="16"/>
          <w:szCs w:val="16"/>
          <w:lang w:val="fr-CH"/>
        </w:rPr>
        <w:t>"</w:t>
      </w:r>
      <w:proofErr w:type="gramStart"/>
      <w:r w:rsidRPr="00B35744">
        <w:rPr>
          <w:rFonts w:ascii="Lucida Console" w:hAnsi="Lucida Console"/>
          <w:sz w:val="16"/>
          <w:szCs w:val="16"/>
          <w:lang w:val="fr-CH"/>
        </w:rPr>
        <w:t>longitude</w:t>
      </w:r>
      <w:proofErr w:type="gramEnd"/>
      <w:r w:rsidRPr="00B35744">
        <w:rPr>
          <w:rFonts w:ascii="Lucida Console" w:hAnsi="Lucida Console"/>
          <w:sz w:val="16"/>
          <w:szCs w:val="16"/>
          <w:lang w:val="fr-CH"/>
        </w:rPr>
        <w:t>":"8.501602"</w:t>
      </w:r>
      <w:r w:rsidR="00920E01" w:rsidRPr="00B35744">
        <w:rPr>
          <w:rFonts w:ascii="Lucida Console" w:hAnsi="Lucida Console"/>
          <w:sz w:val="16"/>
          <w:szCs w:val="16"/>
          <w:lang w:val="fr-CH"/>
        </w:rPr>
        <w:t>,</w:t>
      </w:r>
    </w:p>
    <w:p w:rsidR="00107BEA" w:rsidRDefault="00705C24" w:rsidP="00705C24">
      <w:pPr>
        <w:ind w:left="1417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"created_at":"2011-05-10T15:46:00+02:00",</w:t>
      </w:r>
    </w:p>
    <w:p w:rsidR="00107BEA" w:rsidRDefault="000A6C08" w:rsidP="00705C24">
      <w:pPr>
        <w:ind w:left="1417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"updated_</w:t>
      </w:r>
      <w:r w:rsidR="00920E01">
        <w:rPr>
          <w:rFonts w:ascii="Lucida Console" w:hAnsi="Lucida Console"/>
          <w:sz w:val="16"/>
          <w:szCs w:val="16"/>
          <w:lang w:val="en-US"/>
        </w:rPr>
        <w:t>at":"2011-05-10T15:46:00+02:00"</w:t>
      </w:r>
    </w:p>
    <w:p w:rsidR="00107BEA" w:rsidRDefault="000A6C08" w:rsidP="00705C24">
      <w:pPr>
        <w:ind w:left="113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}</w:t>
      </w:r>
    </w:p>
    <w:p w:rsidR="00107BEA" w:rsidRDefault="00705C24" w:rsidP="00705C24">
      <w:pPr>
        <w:ind w:left="850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}</w:t>
      </w:r>
    </w:p>
    <w:p w:rsidR="00705C24" w:rsidRDefault="000A6C08" w:rsidP="00705C2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}</w:t>
      </w:r>
    </w:p>
    <w:p w:rsidR="00705C24" w:rsidRDefault="000A6C08" w:rsidP="00705C24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}</w:t>
      </w:r>
    </w:p>
    <w:p w:rsidR="00633906" w:rsidRPr="00705C24" w:rsidRDefault="000A6C08" w:rsidP="000A6C08">
      <w:pPr>
        <w:rPr>
          <w:rFonts w:ascii="Lucida Console" w:hAnsi="Lucida Console"/>
          <w:sz w:val="16"/>
          <w:szCs w:val="16"/>
          <w:lang w:val="en-US"/>
        </w:rPr>
      </w:pPr>
      <w:r w:rsidRPr="00EA1CDB">
        <w:rPr>
          <w:rFonts w:ascii="Lucida Console" w:hAnsi="Lucida Console"/>
          <w:sz w:val="16"/>
          <w:szCs w:val="16"/>
          <w:lang w:val="en-US"/>
        </w:rPr>
        <w:t>]</w:t>
      </w:r>
    </w:p>
    <w:p w:rsidR="00633906" w:rsidRPr="00705C24" w:rsidRDefault="00633906">
      <w:pPr>
        <w:rPr>
          <w:rFonts w:ascii="Lucida Console" w:hAnsi="Lucida Console"/>
          <w:sz w:val="16"/>
          <w:szCs w:val="16"/>
          <w:lang w:val="en-US"/>
        </w:rPr>
      </w:pPr>
      <w:r w:rsidRPr="00705C24">
        <w:rPr>
          <w:rFonts w:ascii="Lucida Console" w:hAnsi="Lucida Console"/>
          <w:sz w:val="16"/>
          <w:szCs w:val="16"/>
          <w:lang w:val="en-US"/>
        </w:rPr>
        <w:br w:type="page"/>
      </w:r>
    </w:p>
    <w:p w:rsidR="00151506" w:rsidRDefault="00B32AFA" w:rsidP="00F6437E">
      <w:pPr>
        <w:pStyle w:val="berschrift2"/>
      </w:pPr>
      <w:bookmarkStart w:id="16" w:name="_Toc294257071"/>
      <w:r>
        <w:lastRenderedPageBreak/>
        <w:t>Synchronisation von</w:t>
      </w:r>
      <w:r w:rsidR="00151506">
        <w:t xml:space="preserve"> </w:t>
      </w:r>
      <w:r>
        <w:t>Stundeneintragstypen</w:t>
      </w:r>
      <w:bookmarkEnd w:id="16"/>
    </w:p>
    <w:p w:rsidR="00647235" w:rsidRPr="000E1B73" w:rsidRDefault="00647235" w:rsidP="00647235">
      <w:r w:rsidRPr="000E1B73">
        <w:t>MRT bietet die Möglichkeit</w:t>
      </w:r>
      <w:r w:rsidR="000E1B73">
        <w:t>,</w:t>
      </w:r>
      <w:r w:rsidRPr="000E1B73">
        <w:t xml:space="preserve"> eine Liste der </w:t>
      </w:r>
      <w:r w:rsidR="000E1B73">
        <w:t>Stundeneintragstypen</w:t>
      </w:r>
      <w:r w:rsidRPr="000E1B73">
        <w:t xml:space="preserve"> auf dem Endgerät zu verwalten. Damit nicht </w:t>
      </w:r>
      <w:r w:rsidR="000E1B73" w:rsidRPr="000E1B73">
        <w:t>jedes Mal</w:t>
      </w:r>
      <w:r w:rsidRPr="000E1B73">
        <w:t xml:space="preserve"> die ganze Liste übertragen werden muss, werden immer nur die seit der letzten Synchronisation</w:t>
      </w:r>
      <w:r w:rsidR="006F7802" w:rsidRPr="000E1B73">
        <w:t xml:space="preserve"> veränderten </w:t>
      </w:r>
      <w:r w:rsidR="000E1B73">
        <w:t>Stundeneintragstypen</w:t>
      </w:r>
      <w:r w:rsidR="006F7802" w:rsidRPr="000E1B73">
        <w:t xml:space="preserve"> übermittelt.</w:t>
      </w:r>
    </w:p>
    <w:p w:rsidR="00647235" w:rsidRDefault="00647235" w:rsidP="00647235">
      <w:pPr>
        <w:pStyle w:val="berschrift3"/>
      </w:pPr>
      <w:bookmarkStart w:id="17" w:name="_Toc294257072"/>
      <w:r>
        <w:t>Request</w:t>
      </w:r>
      <w:bookmarkEnd w:id="17"/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47235" w:rsidTr="00107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47235" w:rsidRDefault="00647235" w:rsidP="00107BEA">
            <w:r>
              <w:t>Header</w:t>
            </w:r>
          </w:p>
        </w:tc>
        <w:tc>
          <w:tcPr>
            <w:tcW w:w="4606" w:type="dxa"/>
          </w:tcPr>
          <w:p w:rsidR="00647235" w:rsidRDefault="00647235" w:rsidP="00107B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Wert</w:t>
            </w:r>
          </w:p>
        </w:tc>
      </w:tr>
      <w:tr w:rsidR="00647235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47235" w:rsidRDefault="00647235" w:rsidP="00107BEA">
            <w:proofErr w:type="spellStart"/>
            <w:r>
              <w:t>Method</w:t>
            </w:r>
            <w:proofErr w:type="spellEnd"/>
          </w:p>
        </w:tc>
        <w:tc>
          <w:tcPr>
            <w:tcW w:w="4606" w:type="dxa"/>
          </w:tcPr>
          <w:p w:rsidR="00647235" w:rsidRDefault="00647235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</w:tr>
      <w:tr w:rsidR="00647235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47235" w:rsidRDefault="00647235" w:rsidP="00107BEA">
            <w:r>
              <w:t>Content Type</w:t>
            </w:r>
          </w:p>
        </w:tc>
        <w:tc>
          <w:tcPr>
            <w:tcW w:w="4606" w:type="dxa"/>
          </w:tcPr>
          <w:p w:rsidR="00647235" w:rsidRDefault="00647235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647235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47235" w:rsidRDefault="00647235" w:rsidP="00107BEA">
            <w:r>
              <w:t>URI</w:t>
            </w:r>
          </w:p>
        </w:tc>
        <w:tc>
          <w:tcPr>
            <w:tcW w:w="4606" w:type="dxa"/>
          </w:tcPr>
          <w:p w:rsidR="00647235" w:rsidRDefault="00647235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A6C08">
              <w:rPr>
                <w:lang w:val="en-US"/>
              </w:rPr>
              <w:t>/customers/</w:t>
            </w:r>
            <w:proofErr w:type="spellStart"/>
            <w:r w:rsidRPr="000A6C08">
              <w:rPr>
                <w:lang w:val="en-US"/>
              </w:rPr>
              <w:t>synchronize.json</w:t>
            </w:r>
            <w:proofErr w:type="spellEnd"/>
          </w:p>
        </w:tc>
      </w:tr>
      <w:tr w:rsidR="00647235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47235" w:rsidRDefault="00647235" w:rsidP="00107BEA">
            <w:r>
              <w:t>Protocol</w:t>
            </w:r>
          </w:p>
        </w:tc>
        <w:tc>
          <w:tcPr>
            <w:tcW w:w="4606" w:type="dxa"/>
          </w:tcPr>
          <w:p w:rsidR="00647235" w:rsidRDefault="00647235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HTTP/1.1</w:t>
            </w:r>
          </w:p>
        </w:tc>
      </w:tr>
    </w:tbl>
    <w:p w:rsidR="00647235" w:rsidRDefault="00647235" w:rsidP="00647235"/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647235" w:rsidTr="00107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647235" w:rsidRDefault="00647235" w:rsidP="00107BEA">
            <w:r>
              <w:t>Parameter</w:t>
            </w:r>
          </w:p>
        </w:tc>
        <w:tc>
          <w:tcPr>
            <w:tcW w:w="3071" w:type="dxa"/>
          </w:tcPr>
          <w:p w:rsidR="00647235" w:rsidRDefault="00647235" w:rsidP="00107B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71" w:type="dxa"/>
          </w:tcPr>
          <w:p w:rsidR="00647235" w:rsidRDefault="00647235" w:rsidP="00107B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Beispielwert</w:t>
            </w:r>
          </w:p>
        </w:tc>
      </w:tr>
      <w:tr w:rsidR="00647235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647235" w:rsidRDefault="00647235" w:rsidP="00107BEA">
            <w:proofErr w:type="spellStart"/>
            <w:r>
              <w:t>last_update</w:t>
            </w:r>
            <w:proofErr w:type="spellEnd"/>
          </w:p>
        </w:tc>
        <w:tc>
          <w:tcPr>
            <w:tcW w:w="3071" w:type="dxa"/>
          </w:tcPr>
          <w:p w:rsidR="00647235" w:rsidRDefault="00647235" w:rsidP="00796C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höchste Zeitstempel aus der lokalen </w:t>
            </w:r>
            <w:r w:rsidR="00965D0B">
              <w:t>Stundeneintragstyp</w:t>
            </w:r>
            <w:r>
              <w:t xml:space="preserve">tabelle aus den Spalten </w:t>
            </w:r>
            <w:proofErr w:type="spellStart"/>
            <w:r>
              <w:t>created_at</w:t>
            </w:r>
            <w:proofErr w:type="spellEnd"/>
            <w:r>
              <w:t xml:space="preserve">, </w:t>
            </w:r>
            <w:proofErr w:type="spellStart"/>
            <w:r>
              <w:t>updated_at</w:t>
            </w:r>
            <w:proofErr w:type="spellEnd"/>
            <w:r>
              <w:t xml:space="preserve"> oder </w:t>
            </w:r>
            <w:proofErr w:type="spellStart"/>
            <w:r>
              <w:t>deleted_at</w:t>
            </w:r>
            <w:proofErr w:type="spellEnd"/>
            <w:r w:rsidR="00046905">
              <w:t xml:space="preserve"> als Long</w:t>
            </w:r>
          </w:p>
        </w:tc>
        <w:tc>
          <w:tcPr>
            <w:tcW w:w="3071" w:type="dxa"/>
          </w:tcPr>
          <w:p w:rsidR="00647235" w:rsidRDefault="00182643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1305389937000</w:t>
            </w:r>
          </w:p>
        </w:tc>
      </w:tr>
    </w:tbl>
    <w:p w:rsidR="006D436D" w:rsidRPr="00697501" w:rsidRDefault="006D436D" w:rsidP="00697501">
      <w:pPr>
        <w:pStyle w:val="berschrift4"/>
      </w:pPr>
      <w:r w:rsidRPr="00697501">
        <w:t xml:space="preserve">Beispiel </w:t>
      </w:r>
      <w:r w:rsidR="00697501" w:rsidRPr="00697501">
        <w:t>Request (http://mrt.elmermx.ch</w:t>
      </w:r>
      <w:r w:rsidR="00697501" w:rsidRPr="00697501">
        <w:rPr>
          <w:szCs w:val="16"/>
        </w:rPr>
        <w:t>/time_entry_types/synchronize.json</w:t>
      </w:r>
      <w:r w:rsidR="00697501" w:rsidRPr="00697501">
        <w:t>)</w:t>
      </w:r>
    </w:p>
    <w:p w:rsidR="000A6C08" w:rsidRPr="00647235" w:rsidRDefault="000A6C08" w:rsidP="00F014CE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647235">
        <w:rPr>
          <w:rFonts w:ascii="Lucida Console" w:hAnsi="Lucida Console"/>
          <w:sz w:val="16"/>
          <w:szCs w:val="16"/>
          <w:lang w:val="en-US"/>
        </w:rPr>
        <w:t>POST /</w:t>
      </w:r>
      <w:proofErr w:type="spellStart"/>
      <w:r w:rsidRPr="00647235">
        <w:rPr>
          <w:rFonts w:ascii="Lucida Console" w:hAnsi="Lucida Console"/>
          <w:sz w:val="16"/>
          <w:szCs w:val="16"/>
          <w:lang w:val="en-US"/>
        </w:rPr>
        <w:t>time_entry_</w:t>
      </w:r>
      <w:r w:rsidR="006D436D" w:rsidRPr="00647235">
        <w:rPr>
          <w:rFonts w:ascii="Lucida Console" w:hAnsi="Lucida Console"/>
          <w:sz w:val="16"/>
          <w:szCs w:val="16"/>
          <w:lang w:val="en-US"/>
        </w:rPr>
        <w:t>types</w:t>
      </w:r>
      <w:proofErr w:type="spellEnd"/>
      <w:r w:rsidR="006D436D" w:rsidRPr="00647235">
        <w:rPr>
          <w:rFonts w:ascii="Lucida Console" w:hAnsi="Lucida Console"/>
          <w:sz w:val="16"/>
          <w:szCs w:val="16"/>
          <w:lang w:val="en-US"/>
        </w:rPr>
        <w:t>/</w:t>
      </w:r>
      <w:proofErr w:type="spellStart"/>
      <w:r w:rsidR="006D436D" w:rsidRPr="00647235">
        <w:rPr>
          <w:rFonts w:ascii="Lucida Console" w:hAnsi="Lucida Console"/>
          <w:sz w:val="16"/>
          <w:szCs w:val="16"/>
          <w:lang w:val="en-US"/>
        </w:rPr>
        <w:t>synchronize.json</w:t>
      </w:r>
      <w:proofErr w:type="spellEnd"/>
      <w:r w:rsidR="006D436D" w:rsidRPr="00647235">
        <w:rPr>
          <w:rFonts w:ascii="Lucida Console" w:hAnsi="Lucida Console"/>
          <w:sz w:val="16"/>
          <w:szCs w:val="16"/>
          <w:lang w:val="en-US"/>
        </w:rPr>
        <w:t xml:space="preserve"> HTTP/1.1</w:t>
      </w:r>
    </w:p>
    <w:p w:rsidR="000A6C08" w:rsidRPr="00647235" w:rsidRDefault="006D436D" w:rsidP="00F014CE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647235">
        <w:rPr>
          <w:rFonts w:ascii="Lucida Console" w:hAnsi="Lucida Console"/>
          <w:sz w:val="16"/>
          <w:szCs w:val="16"/>
          <w:lang w:val="en-US"/>
        </w:rPr>
        <w:t>Content-Type:</w:t>
      </w:r>
      <w:r w:rsidR="00647235">
        <w:rPr>
          <w:rFonts w:ascii="Lucida Console" w:hAnsi="Lucida Console"/>
          <w:sz w:val="16"/>
          <w:szCs w:val="16"/>
          <w:lang w:val="en-US"/>
        </w:rPr>
        <w:tab/>
      </w:r>
      <w:r w:rsidRPr="00647235">
        <w:rPr>
          <w:rFonts w:ascii="Lucida Console" w:hAnsi="Lucida Console"/>
          <w:sz w:val="16"/>
          <w:szCs w:val="16"/>
          <w:lang w:val="en-US"/>
        </w:rPr>
        <w:t>application/</w:t>
      </w:r>
      <w:proofErr w:type="spellStart"/>
      <w:r w:rsidRPr="00647235">
        <w:rPr>
          <w:rFonts w:ascii="Lucida Console" w:hAnsi="Lucida Console"/>
          <w:sz w:val="16"/>
          <w:szCs w:val="16"/>
          <w:lang w:val="en-US"/>
        </w:rPr>
        <w:t>json</w:t>
      </w:r>
      <w:proofErr w:type="spellEnd"/>
    </w:p>
    <w:p w:rsidR="000A6C08" w:rsidRPr="00647235" w:rsidRDefault="000A6C08" w:rsidP="00F014CE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proofErr w:type="gramStart"/>
      <w:r w:rsidRPr="00647235">
        <w:rPr>
          <w:rFonts w:ascii="Lucida Console" w:hAnsi="Lucida Console"/>
          <w:sz w:val="16"/>
          <w:szCs w:val="16"/>
          <w:lang w:val="en-US"/>
        </w:rPr>
        <w:t>cookie</w:t>
      </w:r>
      <w:proofErr w:type="gramEnd"/>
      <w:r w:rsidRPr="00647235">
        <w:rPr>
          <w:rFonts w:ascii="Lucida Console" w:hAnsi="Lucida Console"/>
          <w:sz w:val="16"/>
          <w:szCs w:val="16"/>
          <w:lang w:val="en-US"/>
        </w:rPr>
        <w:t>:</w:t>
      </w:r>
      <w:r w:rsidR="00647235">
        <w:rPr>
          <w:rFonts w:ascii="Lucida Console" w:hAnsi="Lucida Console"/>
          <w:sz w:val="16"/>
          <w:szCs w:val="16"/>
          <w:lang w:val="en-US"/>
        </w:rPr>
        <w:tab/>
      </w:r>
      <w:r w:rsidRPr="00647235">
        <w:rPr>
          <w:rFonts w:ascii="Lucida Console" w:hAnsi="Lucida Console"/>
          <w:sz w:val="16"/>
          <w:szCs w:val="16"/>
          <w:lang w:val="en-US"/>
        </w:rPr>
        <w:t>remember_user_token=BAhbB1sGaQciIiQyYSQxMCRhZkxtSDU0dEN3U1E3MUZ6WC5iL3Mu--1f1edff405704f9c47c641f85f7788d26d475679; path=/; expires=Tue, 24-</w:t>
      </w:r>
      <w:r w:rsidR="006D436D" w:rsidRPr="00647235">
        <w:rPr>
          <w:rFonts w:ascii="Lucida Console" w:hAnsi="Lucida Console"/>
          <w:sz w:val="16"/>
          <w:szCs w:val="16"/>
          <w:lang w:val="en-US"/>
        </w:rPr>
        <w:t xml:space="preserve">May-2011 14:51:53 GMT; </w:t>
      </w:r>
      <w:proofErr w:type="spellStart"/>
      <w:r w:rsidR="006D436D" w:rsidRPr="00647235">
        <w:rPr>
          <w:rFonts w:ascii="Lucida Console" w:hAnsi="Lucida Console"/>
          <w:sz w:val="16"/>
          <w:szCs w:val="16"/>
          <w:lang w:val="en-US"/>
        </w:rPr>
        <w:t>HttpOnly</w:t>
      </w:r>
      <w:proofErr w:type="spellEnd"/>
    </w:p>
    <w:p w:rsidR="000A6C08" w:rsidRPr="00647235" w:rsidRDefault="006D436D" w:rsidP="00F014CE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647235">
        <w:rPr>
          <w:rFonts w:ascii="Lucida Console" w:hAnsi="Lucida Console"/>
          <w:sz w:val="16"/>
          <w:szCs w:val="16"/>
          <w:lang w:val="en-US"/>
        </w:rPr>
        <w:t>Content-Length:</w:t>
      </w:r>
      <w:r w:rsidR="00647235">
        <w:rPr>
          <w:rFonts w:ascii="Lucida Console" w:hAnsi="Lucida Console"/>
          <w:sz w:val="16"/>
          <w:szCs w:val="16"/>
          <w:lang w:val="en-US"/>
        </w:rPr>
        <w:tab/>
      </w:r>
      <w:r w:rsidRPr="00647235">
        <w:rPr>
          <w:rFonts w:ascii="Lucida Console" w:hAnsi="Lucida Console"/>
          <w:sz w:val="16"/>
          <w:szCs w:val="16"/>
          <w:lang w:val="en-US"/>
        </w:rPr>
        <w:t>46</w:t>
      </w:r>
    </w:p>
    <w:p w:rsidR="000A6C08" w:rsidRPr="00647235" w:rsidRDefault="006D436D" w:rsidP="00F014CE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647235">
        <w:rPr>
          <w:rFonts w:ascii="Lucida Console" w:hAnsi="Lucida Console"/>
          <w:sz w:val="16"/>
          <w:szCs w:val="16"/>
          <w:lang w:val="en-US"/>
        </w:rPr>
        <w:t>Host:</w:t>
      </w:r>
      <w:r w:rsidR="00647235">
        <w:rPr>
          <w:rFonts w:ascii="Lucida Console" w:hAnsi="Lucida Console"/>
          <w:sz w:val="16"/>
          <w:szCs w:val="16"/>
          <w:lang w:val="en-US"/>
        </w:rPr>
        <w:tab/>
      </w:r>
      <w:r w:rsidRPr="00647235">
        <w:rPr>
          <w:rFonts w:ascii="Lucida Console" w:hAnsi="Lucida Console"/>
          <w:sz w:val="16"/>
          <w:szCs w:val="16"/>
          <w:lang w:val="en-US"/>
        </w:rPr>
        <w:t>mrt.elmermx.ch</w:t>
      </w:r>
    </w:p>
    <w:p w:rsidR="000A6C08" w:rsidRPr="00647235" w:rsidRDefault="006D436D" w:rsidP="00F014CE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647235">
        <w:rPr>
          <w:rFonts w:ascii="Lucida Console" w:hAnsi="Lucida Console"/>
          <w:sz w:val="16"/>
          <w:szCs w:val="16"/>
          <w:lang w:val="en-US"/>
        </w:rPr>
        <w:t>Connection:</w:t>
      </w:r>
      <w:r w:rsidR="00647235">
        <w:rPr>
          <w:rFonts w:ascii="Lucida Console" w:hAnsi="Lucida Console"/>
          <w:sz w:val="16"/>
          <w:szCs w:val="16"/>
          <w:lang w:val="en-US"/>
        </w:rPr>
        <w:tab/>
      </w:r>
      <w:r w:rsidRPr="00647235">
        <w:rPr>
          <w:rFonts w:ascii="Lucida Console" w:hAnsi="Lucida Console"/>
          <w:sz w:val="16"/>
          <w:szCs w:val="16"/>
          <w:lang w:val="en-US"/>
        </w:rPr>
        <w:t>Keep-Alive</w:t>
      </w:r>
    </w:p>
    <w:p w:rsidR="000A6C08" w:rsidRDefault="000A6C08" w:rsidP="00647235">
      <w:pPr>
        <w:tabs>
          <w:tab w:val="left" w:pos="1797"/>
        </w:tabs>
        <w:rPr>
          <w:rFonts w:ascii="Lucida Console" w:hAnsi="Lucida Console"/>
          <w:sz w:val="16"/>
          <w:szCs w:val="16"/>
          <w:lang w:val="en-US"/>
        </w:rPr>
      </w:pPr>
    </w:p>
    <w:p w:rsidR="00F014CE" w:rsidRPr="00647235" w:rsidRDefault="00F014CE" w:rsidP="00647235">
      <w:pPr>
        <w:tabs>
          <w:tab w:val="left" w:pos="1797"/>
        </w:tabs>
        <w:rPr>
          <w:rFonts w:ascii="Lucida Console" w:hAnsi="Lucida Console"/>
          <w:sz w:val="16"/>
          <w:szCs w:val="16"/>
          <w:lang w:val="en-US"/>
        </w:rPr>
      </w:pPr>
    </w:p>
    <w:p w:rsidR="00F014CE" w:rsidRDefault="000A6C08" w:rsidP="00647235">
      <w:pPr>
        <w:tabs>
          <w:tab w:val="left" w:pos="1797"/>
        </w:tabs>
        <w:rPr>
          <w:rFonts w:ascii="Lucida Console" w:hAnsi="Lucida Console"/>
          <w:sz w:val="16"/>
          <w:szCs w:val="16"/>
          <w:lang w:val="en-US"/>
        </w:rPr>
      </w:pPr>
      <w:r w:rsidRPr="00647235">
        <w:rPr>
          <w:rFonts w:ascii="Lucida Console" w:hAnsi="Lucida Console"/>
          <w:sz w:val="16"/>
          <w:szCs w:val="16"/>
          <w:lang w:val="en-US"/>
        </w:rPr>
        <w:t>{</w:t>
      </w:r>
    </w:p>
    <w:p w:rsidR="00F014CE" w:rsidRPr="00182643" w:rsidRDefault="000A6C08" w:rsidP="00F014CE">
      <w:pPr>
        <w:tabs>
          <w:tab w:val="left" w:pos="1797"/>
        </w:tabs>
        <w:ind w:left="284"/>
        <w:rPr>
          <w:rFonts w:ascii="Lucida Console" w:hAnsi="Lucida Console"/>
          <w:sz w:val="16"/>
          <w:szCs w:val="16"/>
          <w:lang w:val="en-US"/>
        </w:rPr>
      </w:pPr>
      <w:r w:rsidRPr="00182643">
        <w:rPr>
          <w:rFonts w:ascii="Lucida Console" w:hAnsi="Lucida Console"/>
          <w:sz w:val="16"/>
          <w:szCs w:val="16"/>
          <w:lang w:val="en-US"/>
        </w:rPr>
        <w:t>"last_update":</w:t>
      </w:r>
      <w:r w:rsidR="00182643" w:rsidRPr="00182643">
        <w:rPr>
          <w:rFonts w:ascii="Lucida Console" w:hAnsi="Lucida Console"/>
          <w:sz w:val="16"/>
          <w:szCs w:val="16"/>
          <w:lang w:val="en-US"/>
        </w:rPr>
        <w:t>1305389937000</w:t>
      </w:r>
    </w:p>
    <w:p w:rsidR="006D436D" w:rsidRPr="00647235" w:rsidRDefault="000A6C08" w:rsidP="00647235">
      <w:pPr>
        <w:tabs>
          <w:tab w:val="left" w:pos="1797"/>
        </w:tabs>
        <w:rPr>
          <w:rFonts w:ascii="Lucida Console" w:hAnsi="Lucida Console"/>
          <w:sz w:val="16"/>
          <w:szCs w:val="16"/>
          <w:lang w:val="en-US"/>
        </w:rPr>
      </w:pPr>
      <w:r w:rsidRPr="00647235">
        <w:rPr>
          <w:rFonts w:ascii="Lucida Console" w:hAnsi="Lucida Console"/>
          <w:sz w:val="16"/>
          <w:szCs w:val="16"/>
          <w:lang w:val="en-US"/>
        </w:rPr>
        <w:t>}</w:t>
      </w:r>
    </w:p>
    <w:p w:rsidR="00DB2B23" w:rsidRDefault="00DB2B23">
      <w:pPr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br w:type="page"/>
      </w:r>
    </w:p>
    <w:p w:rsidR="00DB2B23" w:rsidRDefault="00DB2B23" w:rsidP="00DB2B23">
      <w:pPr>
        <w:pStyle w:val="berschrift3"/>
      </w:pPr>
      <w:bookmarkStart w:id="18" w:name="_Toc294257073"/>
      <w:r>
        <w:lastRenderedPageBreak/>
        <w:t xml:space="preserve">Response </w:t>
      </w:r>
      <w:proofErr w:type="spellStart"/>
      <w:r>
        <w:t>Success</w:t>
      </w:r>
      <w:bookmarkEnd w:id="18"/>
      <w:proofErr w:type="spellEnd"/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B2B23" w:rsidTr="00107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B2B23" w:rsidRDefault="00DB2B23" w:rsidP="00107BEA">
            <w:r>
              <w:t>Header</w:t>
            </w:r>
          </w:p>
        </w:tc>
        <w:tc>
          <w:tcPr>
            <w:tcW w:w="4606" w:type="dxa"/>
          </w:tcPr>
          <w:p w:rsidR="00DB2B23" w:rsidRDefault="00DB2B23" w:rsidP="00107B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Wert</w:t>
            </w:r>
          </w:p>
        </w:tc>
      </w:tr>
      <w:tr w:rsidR="00DB2B23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B2B23" w:rsidRDefault="00DB2B23" w:rsidP="00107BEA">
            <w:r>
              <w:t>Status</w:t>
            </w:r>
          </w:p>
        </w:tc>
        <w:tc>
          <w:tcPr>
            <w:tcW w:w="4606" w:type="dxa"/>
          </w:tcPr>
          <w:p w:rsidR="00DB2B23" w:rsidRDefault="00DB2B23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</w:tr>
      <w:tr w:rsidR="00DB2B23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B2B23" w:rsidRDefault="00DB2B23" w:rsidP="00107BEA">
            <w:r>
              <w:t>Content Type</w:t>
            </w:r>
          </w:p>
        </w:tc>
        <w:tc>
          <w:tcPr>
            <w:tcW w:w="4606" w:type="dxa"/>
          </w:tcPr>
          <w:p w:rsidR="00DB2B23" w:rsidRDefault="00DB2B23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DB2B23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B2B23" w:rsidRDefault="00DB2B23" w:rsidP="00107BEA">
            <w:proofErr w:type="spellStart"/>
            <w:r>
              <w:t>Charset</w:t>
            </w:r>
            <w:proofErr w:type="spellEnd"/>
          </w:p>
        </w:tc>
        <w:tc>
          <w:tcPr>
            <w:tcW w:w="4606" w:type="dxa"/>
          </w:tcPr>
          <w:p w:rsidR="00DB2B23" w:rsidRDefault="00DB2B23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UTF-8</w:t>
            </w:r>
          </w:p>
        </w:tc>
      </w:tr>
      <w:tr w:rsidR="00DB2B23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DB2B23" w:rsidRDefault="00DB2B23" w:rsidP="00107BEA">
            <w:r>
              <w:t>Protocol</w:t>
            </w:r>
          </w:p>
        </w:tc>
        <w:tc>
          <w:tcPr>
            <w:tcW w:w="4606" w:type="dxa"/>
          </w:tcPr>
          <w:p w:rsidR="00DB2B23" w:rsidRDefault="00DB2B23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HTTP/1.1</w:t>
            </w:r>
          </w:p>
        </w:tc>
      </w:tr>
    </w:tbl>
    <w:p w:rsidR="00DB2B23" w:rsidRDefault="00DB2B23" w:rsidP="00DB2B23"/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248"/>
        <w:gridCol w:w="3013"/>
        <w:gridCol w:w="3027"/>
      </w:tblGrid>
      <w:tr w:rsidR="00DB2B23" w:rsidTr="00107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B2B23" w:rsidRDefault="00DB2B23" w:rsidP="00107BEA">
            <w:r>
              <w:t>Parameter</w:t>
            </w:r>
          </w:p>
        </w:tc>
        <w:tc>
          <w:tcPr>
            <w:tcW w:w="3018" w:type="dxa"/>
          </w:tcPr>
          <w:p w:rsidR="00DB2B23" w:rsidRDefault="00DB2B23" w:rsidP="00107B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31" w:type="dxa"/>
          </w:tcPr>
          <w:p w:rsidR="00DB2B23" w:rsidRDefault="00DB2B23" w:rsidP="00107B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Beispielwert</w:t>
            </w:r>
          </w:p>
        </w:tc>
      </w:tr>
      <w:tr w:rsidR="00DB2B23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B2B23" w:rsidRDefault="00DB2B23" w:rsidP="00107BEA"/>
        </w:tc>
        <w:tc>
          <w:tcPr>
            <w:tcW w:w="3018" w:type="dxa"/>
          </w:tcPr>
          <w:p w:rsidR="00DB2B23" w:rsidRDefault="00796C9A" w:rsidP="00DB2B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Das </w:t>
            </w:r>
            <w:proofErr w:type="spellStart"/>
            <w:r>
              <w:t>root</w:t>
            </w:r>
            <w:proofErr w:type="spellEnd"/>
            <w:r>
              <w:t>-</w:t>
            </w:r>
            <w:r w:rsidR="00DB2B23">
              <w:t>Element ist ein Array mit allen geänderten Stundeneintragstypen</w:t>
            </w:r>
          </w:p>
        </w:tc>
        <w:tc>
          <w:tcPr>
            <w:tcW w:w="3031" w:type="dxa"/>
          </w:tcPr>
          <w:p w:rsidR="00DB2B23" w:rsidRPr="00405ED9" w:rsidRDefault="00DB2B23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[] (Array)</w:t>
            </w:r>
          </w:p>
        </w:tc>
      </w:tr>
      <w:tr w:rsidR="00DB2B23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B2B23" w:rsidRDefault="00DB2B23" w:rsidP="00107BEA">
            <w:proofErr w:type="spellStart"/>
            <w:r>
              <w:t>time_entry_type</w:t>
            </w:r>
            <w:proofErr w:type="spellEnd"/>
          </w:p>
        </w:tc>
        <w:tc>
          <w:tcPr>
            <w:tcW w:w="3018" w:type="dxa"/>
          </w:tcPr>
          <w:p w:rsidR="00DB2B23" w:rsidRDefault="00DB2B23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Enthält alle zu einem Stundeneintragstyp zugehörigen Attribute</w:t>
            </w:r>
          </w:p>
        </w:tc>
        <w:tc>
          <w:tcPr>
            <w:tcW w:w="3031" w:type="dxa"/>
          </w:tcPr>
          <w:p w:rsidR="00DB2B23" w:rsidRDefault="00DB2B23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{} (Hash)</w:t>
            </w:r>
          </w:p>
        </w:tc>
      </w:tr>
      <w:tr w:rsidR="00DB2B23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B2B23" w:rsidRDefault="00DB2B23" w:rsidP="00107BEA">
            <w:proofErr w:type="spellStart"/>
            <w:r>
              <w:t>time_entry_type.description</w:t>
            </w:r>
            <w:proofErr w:type="spellEnd"/>
          </w:p>
        </w:tc>
        <w:tc>
          <w:tcPr>
            <w:tcW w:w="3018" w:type="dxa"/>
          </w:tcPr>
          <w:p w:rsidR="00DB2B23" w:rsidRPr="008F4210" w:rsidRDefault="008F4210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Beschreibung des Stundeneintragstyps</w:t>
            </w:r>
          </w:p>
        </w:tc>
        <w:tc>
          <w:tcPr>
            <w:tcW w:w="3031" w:type="dxa"/>
          </w:tcPr>
          <w:p w:rsidR="00DB2B23" w:rsidRDefault="008F4210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Schüsselauswechslung</w:t>
            </w:r>
          </w:p>
        </w:tc>
      </w:tr>
      <w:tr w:rsidR="006B3FE7" w:rsidRPr="002D5C6B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6B3FE7" w:rsidRPr="002D5C6B" w:rsidRDefault="006B3FE7" w:rsidP="00107BEA">
            <w:pPr>
              <w:rPr>
                <w:b w:val="0"/>
                <w:lang w:val="en-US"/>
              </w:rPr>
            </w:pPr>
            <w:proofErr w:type="spellStart"/>
            <w:r w:rsidRPr="002D5C6B">
              <w:rPr>
                <w:b w:val="0"/>
                <w:lang w:val="en-US"/>
              </w:rPr>
              <w:t>time_entry_type.time_entry_type_id</w:t>
            </w:r>
            <w:proofErr w:type="spellEnd"/>
          </w:p>
        </w:tc>
        <w:tc>
          <w:tcPr>
            <w:tcW w:w="3018" w:type="dxa"/>
          </w:tcPr>
          <w:p w:rsidR="006B3FE7" w:rsidRPr="002D5C6B" w:rsidRDefault="006B3FE7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5C6B">
              <w:t>ID des Parent-Elements auf dem Server</w:t>
            </w:r>
          </w:p>
        </w:tc>
        <w:tc>
          <w:tcPr>
            <w:tcW w:w="3031" w:type="dxa"/>
          </w:tcPr>
          <w:p w:rsidR="006B3FE7" w:rsidRPr="002D5C6B" w:rsidRDefault="006B3FE7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5C6B">
              <w:t>null</w:t>
            </w:r>
          </w:p>
        </w:tc>
      </w:tr>
      <w:tr w:rsidR="00DB2B23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B2B23" w:rsidRPr="00DB2B23" w:rsidRDefault="00DB2B23" w:rsidP="00107BEA">
            <w:pPr>
              <w:rPr>
                <w:lang w:val="en-US"/>
              </w:rPr>
            </w:pPr>
            <w:proofErr w:type="spellStart"/>
            <w:r w:rsidRPr="00DB2B23">
              <w:rPr>
                <w:lang w:val="en-US"/>
              </w:rPr>
              <w:t>time_entry_type.created_at</w:t>
            </w:r>
            <w:proofErr w:type="spellEnd"/>
          </w:p>
        </w:tc>
        <w:tc>
          <w:tcPr>
            <w:tcW w:w="3018" w:type="dxa"/>
          </w:tcPr>
          <w:p w:rsidR="00DB2B23" w:rsidRDefault="00DB2B23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Erstellungsdatum des Stundeneintragstyps</w:t>
            </w:r>
          </w:p>
        </w:tc>
        <w:tc>
          <w:tcPr>
            <w:tcW w:w="3031" w:type="dxa"/>
          </w:tcPr>
          <w:p w:rsidR="00DB2B23" w:rsidRPr="00405ED9" w:rsidRDefault="00DB2B23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5ED9">
              <w:rPr>
                <w:lang w:val="en-US"/>
              </w:rPr>
              <w:t>2011-05-10T15:45:46+02:00</w:t>
            </w:r>
          </w:p>
        </w:tc>
      </w:tr>
      <w:tr w:rsidR="00DB2B23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B2B23" w:rsidRPr="00DB2B23" w:rsidRDefault="00DB2B23" w:rsidP="00107BEA">
            <w:pPr>
              <w:rPr>
                <w:lang w:val="en-US"/>
              </w:rPr>
            </w:pPr>
            <w:proofErr w:type="spellStart"/>
            <w:r w:rsidRPr="00DB2B23">
              <w:rPr>
                <w:lang w:val="en-US"/>
              </w:rPr>
              <w:t>time_entry_type.updated_at</w:t>
            </w:r>
            <w:proofErr w:type="spellEnd"/>
          </w:p>
        </w:tc>
        <w:tc>
          <w:tcPr>
            <w:tcW w:w="3018" w:type="dxa"/>
          </w:tcPr>
          <w:p w:rsidR="00DB2B23" w:rsidRDefault="00DB2B23" w:rsidP="00DB2B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Letze Änderung des Stundeneintragstyps</w:t>
            </w:r>
          </w:p>
        </w:tc>
        <w:tc>
          <w:tcPr>
            <w:tcW w:w="3031" w:type="dxa"/>
          </w:tcPr>
          <w:p w:rsidR="00DB2B23" w:rsidRPr="00405ED9" w:rsidRDefault="00DB2B23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5ED9">
              <w:rPr>
                <w:lang w:val="en-US"/>
              </w:rPr>
              <w:t>2011-05-10T15:45:46+02:00</w:t>
            </w:r>
          </w:p>
        </w:tc>
      </w:tr>
      <w:tr w:rsidR="00DB2B23" w:rsidRPr="002D5C6B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</w:tcPr>
          <w:p w:rsidR="00DB2B23" w:rsidRPr="002D5C6B" w:rsidRDefault="00DB2B23" w:rsidP="00CC6D25">
            <w:pPr>
              <w:rPr>
                <w:b w:val="0"/>
                <w:lang w:val="en-US"/>
              </w:rPr>
            </w:pPr>
            <w:proofErr w:type="spellStart"/>
            <w:r w:rsidRPr="002D5C6B">
              <w:rPr>
                <w:b w:val="0"/>
                <w:lang w:val="en-US"/>
              </w:rPr>
              <w:t>time_entry_type.</w:t>
            </w:r>
            <w:r w:rsidR="00CC6D25" w:rsidRPr="002D5C6B">
              <w:rPr>
                <w:b w:val="0"/>
                <w:lang w:val="en-US"/>
              </w:rPr>
              <w:t>valid_until</w:t>
            </w:r>
            <w:proofErr w:type="spellEnd"/>
          </w:p>
        </w:tc>
        <w:tc>
          <w:tcPr>
            <w:tcW w:w="3018" w:type="dxa"/>
          </w:tcPr>
          <w:p w:rsidR="00DB2B23" w:rsidRPr="002D5C6B" w:rsidRDefault="00CC6D25" w:rsidP="00587E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5C6B">
              <w:t>Löschdatum</w:t>
            </w:r>
            <w:r w:rsidR="00DB2B23" w:rsidRPr="002D5C6B">
              <w:t xml:space="preserve"> des Stundeneintragstyps</w:t>
            </w:r>
            <w:r w:rsidR="00587EAB" w:rsidRPr="002D5C6B">
              <w:t xml:space="preserve">. Falls hier ein </w:t>
            </w:r>
            <w:proofErr w:type="spellStart"/>
            <w:r w:rsidR="00587EAB" w:rsidRPr="002D5C6B">
              <w:t>Timestamp</w:t>
            </w:r>
            <w:proofErr w:type="spellEnd"/>
            <w:r w:rsidR="00587EAB" w:rsidRPr="002D5C6B">
              <w:t xml:space="preserve"> übergeben wird, sollte das Element auch lokal gelöscht werden</w:t>
            </w:r>
            <w:r w:rsidR="00796C9A">
              <w:t>.</w:t>
            </w:r>
          </w:p>
        </w:tc>
        <w:tc>
          <w:tcPr>
            <w:tcW w:w="3031" w:type="dxa"/>
          </w:tcPr>
          <w:p w:rsidR="00DB2B23" w:rsidRPr="002D5C6B" w:rsidRDefault="00A22844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D5C6B">
              <w:rPr>
                <w:lang w:val="en-US"/>
              </w:rPr>
              <w:t>n</w:t>
            </w:r>
            <w:r w:rsidR="00587EAB" w:rsidRPr="002D5C6B">
              <w:rPr>
                <w:lang w:val="en-US"/>
              </w:rPr>
              <w:t>ull</w:t>
            </w:r>
          </w:p>
        </w:tc>
      </w:tr>
    </w:tbl>
    <w:p w:rsidR="00DB2B23" w:rsidRDefault="00DB2B23" w:rsidP="00DB2B23">
      <w:pPr>
        <w:rPr>
          <w:lang w:val="en-US"/>
        </w:rPr>
      </w:pPr>
      <w:r>
        <w:rPr>
          <w:lang w:val="en-US"/>
        </w:rPr>
        <w:br w:type="page"/>
      </w:r>
    </w:p>
    <w:p w:rsidR="006D436D" w:rsidRPr="00697501" w:rsidRDefault="006D436D" w:rsidP="000C5C28">
      <w:pPr>
        <w:pStyle w:val="berschrift4"/>
      </w:pPr>
      <w:r w:rsidRPr="00697501">
        <w:lastRenderedPageBreak/>
        <w:t xml:space="preserve">Beispiel </w:t>
      </w:r>
      <w:r w:rsidR="00697501">
        <w:t>Response</w:t>
      </w:r>
      <w:r w:rsidR="00697501" w:rsidRPr="00697501">
        <w:t xml:space="preserve"> (http://mrt.elmermx.ch</w:t>
      </w:r>
      <w:r w:rsidR="00697501" w:rsidRPr="00697501">
        <w:rPr>
          <w:szCs w:val="16"/>
        </w:rPr>
        <w:t>/time_entry_types/synchronize.json</w:t>
      </w:r>
      <w:r w:rsidR="00697501" w:rsidRPr="00697501">
        <w:t>)</w:t>
      </w:r>
    </w:p>
    <w:p w:rsidR="000A6C08" w:rsidRPr="00DB2B23" w:rsidRDefault="006D436D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HTTP/1.1 200 OK</w:t>
      </w:r>
    </w:p>
    <w:p w:rsidR="000A6C08" w:rsidRPr="00DB2B23" w:rsidRDefault="000A6C08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Date</w:t>
      </w:r>
      <w:r w:rsidR="006D436D" w:rsidRPr="00DB2B23">
        <w:rPr>
          <w:rFonts w:ascii="Lucida Console" w:hAnsi="Lucida Console"/>
          <w:sz w:val="16"/>
          <w:szCs w:val="16"/>
          <w:lang w:val="en-US"/>
        </w:rPr>
        <w:t>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="006D436D" w:rsidRPr="00DB2B23">
        <w:rPr>
          <w:rFonts w:ascii="Lucida Console" w:hAnsi="Lucida Console"/>
          <w:sz w:val="16"/>
          <w:szCs w:val="16"/>
          <w:lang w:val="en-US"/>
        </w:rPr>
        <w:t>Thu, 12 May 2011 13:43:13 GMT</w:t>
      </w:r>
    </w:p>
    <w:p w:rsidR="000A6C08" w:rsidRPr="00DB2B23" w:rsidRDefault="006D436D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Server: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Apache</w:t>
      </w:r>
    </w:p>
    <w:p w:rsidR="000A6C08" w:rsidRPr="00DB2B23" w:rsidRDefault="000A6C08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X-Powered-By: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proofErr w:type="spellStart"/>
      <w:r w:rsidRPr="00DB2B23">
        <w:rPr>
          <w:rFonts w:ascii="Lucida Console" w:hAnsi="Lucida Console"/>
          <w:sz w:val="16"/>
          <w:szCs w:val="16"/>
          <w:lang w:val="en-US"/>
        </w:rPr>
        <w:t>Phusion</w:t>
      </w:r>
      <w:proofErr w:type="spellEnd"/>
      <w:r w:rsidRPr="00DB2B23">
        <w:rPr>
          <w:rFonts w:ascii="Lucida Console" w:hAnsi="Lucida Console"/>
          <w:sz w:val="16"/>
          <w:szCs w:val="16"/>
          <w:lang w:val="en-US"/>
        </w:rPr>
        <w:t xml:space="preserve"> Passen</w:t>
      </w:r>
      <w:r w:rsidR="006D436D" w:rsidRPr="00DB2B23">
        <w:rPr>
          <w:rFonts w:ascii="Lucida Console" w:hAnsi="Lucida Console"/>
          <w:sz w:val="16"/>
          <w:szCs w:val="16"/>
          <w:lang w:val="en-US"/>
        </w:rPr>
        <w:t>ger (</w:t>
      </w:r>
      <w:proofErr w:type="spellStart"/>
      <w:r w:rsidR="006D436D" w:rsidRPr="00DB2B23">
        <w:rPr>
          <w:rFonts w:ascii="Lucida Console" w:hAnsi="Lucida Console"/>
          <w:sz w:val="16"/>
          <w:szCs w:val="16"/>
          <w:lang w:val="en-US"/>
        </w:rPr>
        <w:t>mod_rails</w:t>
      </w:r>
      <w:proofErr w:type="spellEnd"/>
      <w:r w:rsidR="006D436D" w:rsidRPr="00DB2B23">
        <w:rPr>
          <w:rFonts w:ascii="Lucida Console" w:hAnsi="Lucida Console"/>
          <w:sz w:val="16"/>
          <w:szCs w:val="16"/>
          <w:lang w:val="en-US"/>
        </w:rPr>
        <w:t>/</w:t>
      </w:r>
      <w:proofErr w:type="spellStart"/>
      <w:r w:rsidR="006D436D" w:rsidRPr="00DB2B23">
        <w:rPr>
          <w:rFonts w:ascii="Lucida Console" w:hAnsi="Lucida Console"/>
          <w:sz w:val="16"/>
          <w:szCs w:val="16"/>
          <w:lang w:val="en-US"/>
        </w:rPr>
        <w:t>mod_rack</w:t>
      </w:r>
      <w:proofErr w:type="spellEnd"/>
      <w:r w:rsidR="006D436D" w:rsidRPr="00DB2B23">
        <w:rPr>
          <w:rFonts w:ascii="Lucida Console" w:hAnsi="Lucida Console"/>
          <w:sz w:val="16"/>
          <w:szCs w:val="16"/>
          <w:lang w:val="en-US"/>
        </w:rPr>
        <w:t>) 2.2.15</w:t>
      </w:r>
    </w:p>
    <w:p w:rsidR="000A6C08" w:rsidRPr="00DB2B23" w:rsidRDefault="000A6C08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proofErr w:type="spellStart"/>
      <w:r w:rsidRPr="00DB2B23">
        <w:rPr>
          <w:rFonts w:ascii="Lucida Console" w:hAnsi="Lucida Console"/>
          <w:sz w:val="16"/>
          <w:szCs w:val="16"/>
          <w:lang w:val="en-US"/>
        </w:rPr>
        <w:t>ETag</w:t>
      </w:r>
      <w:proofErr w:type="spellEnd"/>
      <w:r w:rsidRPr="00DB2B23">
        <w:rPr>
          <w:rFonts w:ascii="Lucida Console" w:hAnsi="Lucida Console"/>
          <w:sz w:val="16"/>
          <w:szCs w:val="16"/>
          <w:lang w:val="en-US"/>
        </w:rPr>
        <w:t>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"2a</w:t>
      </w:r>
      <w:r w:rsidR="006D436D" w:rsidRPr="00DB2B23">
        <w:rPr>
          <w:rFonts w:ascii="Lucida Console" w:hAnsi="Lucida Console"/>
          <w:sz w:val="16"/>
          <w:szCs w:val="16"/>
          <w:lang w:val="en-US"/>
        </w:rPr>
        <w:t>7f5e4ebe04e4c6f54298937ed888bd"</w:t>
      </w:r>
    </w:p>
    <w:p w:rsidR="000A6C08" w:rsidRPr="00DB2B23" w:rsidRDefault="000A6C08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X-</w:t>
      </w:r>
      <w:r w:rsidR="006D436D" w:rsidRPr="00DB2B23">
        <w:rPr>
          <w:rFonts w:ascii="Lucida Console" w:hAnsi="Lucida Console"/>
          <w:sz w:val="16"/>
          <w:szCs w:val="16"/>
          <w:lang w:val="en-US"/>
        </w:rPr>
        <w:t>UA-Compatible: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="006D436D" w:rsidRPr="00DB2B23">
        <w:rPr>
          <w:rFonts w:ascii="Lucida Console" w:hAnsi="Lucida Console"/>
          <w:sz w:val="16"/>
          <w:szCs w:val="16"/>
          <w:lang w:val="en-US"/>
        </w:rPr>
        <w:t>IE=</w:t>
      </w:r>
      <w:proofErr w:type="spellStart"/>
      <w:r w:rsidR="006D436D" w:rsidRPr="00DB2B23">
        <w:rPr>
          <w:rFonts w:ascii="Lucida Console" w:hAnsi="Lucida Console"/>
          <w:sz w:val="16"/>
          <w:szCs w:val="16"/>
          <w:lang w:val="en-US"/>
        </w:rPr>
        <w:t>Edge</w:t>
      </w:r>
      <w:proofErr w:type="gramStart"/>
      <w:r w:rsidR="006D436D" w:rsidRPr="00DB2B23">
        <w:rPr>
          <w:rFonts w:ascii="Lucida Console" w:hAnsi="Lucida Console"/>
          <w:sz w:val="16"/>
          <w:szCs w:val="16"/>
          <w:lang w:val="en-US"/>
        </w:rPr>
        <w:t>,chrome</w:t>
      </w:r>
      <w:proofErr w:type="spellEnd"/>
      <w:proofErr w:type="gramEnd"/>
      <w:r w:rsidR="006D436D" w:rsidRPr="00DB2B23">
        <w:rPr>
          <w:rFonts w:ascii="Lucida Console" w:hAnsi="Lucida Console"/>
          <w:sz w:val="16"/>
          <w:szCs w:val="16"/>
          <w:lang w:val="en-US"/>
        </w:rPr>
        <w:t>=1</w:t>
      </w:r>
    </w:p>
    <w:p w:rsidR="000A6C08" w:rsidRPr="00DB2B23" w:rsidRDefault="006D436D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X-Runtime: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0.014304</w:t>
      </w:r>
    </w:p>
    <w:p w:rsidR="000A6C08" w:rsidRPr="00DB2B23" w:rsidRDefault="000A6C08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Cache-Control: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max-</w:t>
      </w:r>
      <w:r w:rsidR="006D436D" w:rsidRPr="00DB2B23">
        <w:rPr>
          <w:rFonts w:ascii="Lucida Console" w:hAnsi="Lucida Console"/>
          <w:sz w:val="16"/>
          <w:szCs w:val="16"/>
          <w:lang w:val="en-US"/>
        </w:rPr>
        <w:t>age=0, private, must-revalidate</w:t>
      </w:r>
    </w:p>
    <w:p w:rsidR="000A6C08" w:rsidRPr="00DB2B23" w:rsidRDefault="000A6C08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Set-Cookie: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remember_user_token=BAhbB1sGaQciIiQyYSQxMCRhZkxtSDU0dEN3U1E3MUZ6WC5iL3Mu--1f1edff405704f9c47c641f85f7788d26d475679; path=/; expires=Tue, 24-</w:t>
      </w:r>
      <w:r w:rsidR="006D436D" w:rsidRPr="00DB2B23">
        <w:rPr>
          <w:rFonts w:ascii="Lucida Console" w:hAnsi="Lucida Console"/>
          <w:sz w:val="16"/>
          <w:szCs w:val="16"/>
          <w:lang w:val="en-US"/>
        </w:rPr>
        <w:t xml:space="preserve">May-2011 14:51:53 GMT; </w:t>
      </w:r>
      <w:proofErr w:type="spellStart"/>
      <w:r w:rsidR="006D436D" w:rsidRPr="00DB2B23">
        <w:rPr>
          <w:rFonts w:ascii="Lucida Console" w:hAnsi="Lucida Console"/>
          <w:sz w:val="16"/>
          <w:szCs w:val="16"/>
          <w:lang w:val="en-US"/>
        </w:rPr>
        <w:t>HttpOnly</w:t>
      </w:r>
      <w:proofErr w:type="spellEnd"/>
    </w:p>
    <w:p w:rsidR="000A6C08" w:rsidRPr="00DB2B23" w:rsidRDefault="000A6C08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Set-Cookie:_mrt_session=BAh7ByIPc2Vzc2lvbl9pZCIlZDYxMDI2ZjcxODU1NTI1ZWFiMDA3NmE3MjFlY2Y3MDgiGXdhcmRlbi51c2VyLnVzZXIua2V5WwgiEEZpZWxkV29ya2VyWwZpByIiJDJhJDEwJGFmTG1INTR0Q3dTUTcxRnpYLmIvcy4%3D--2c1c30b03a3ab592d52908a6de4</w:t>
      </w:r>
      <w:r w:rsidR="006D436D" w:rsidRPr="00DB2B23">
        <w:rPr>
          <w:rFonts w:ascii="Lucida Console" w:hAnsi="Lucida Console"/>
          <w:sz w:val="16"/>
          <w:szCs w:val="16"/>
          <w:lang w:val="en-US"/>
        </w:rPr>
        <w:t xml:space="preserve">28f28113bd864; path=/; </w:t>
      </w:r>
      <w:proofErr w:type="spellStart"/>
      <w:r w:rsidR="006D436D" w:rsidRPr="00DB2B23">
        <w:rPr>
          <w:rFonts w:ascii="Lucida Console" w:hAnsi="Lucida Console"/>
          <w:sz w:val="16"/>
          <w:szCs w:val="16"/>
          <w:lang w:val="en-US"/>
        </w:rPr>
        <w:t>HttpOnly</w:t>
      </w:r>
      <w:proofErr w:type="spellEnd"/>
    </w:p>
    <w:p w:rsidR="000A6C08" w:rsidRPr="00DB2B23" w:rsidRDefault="006D436D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Status: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200</w:t>
      </w:r>
    </w:p>
    <w:p w:rsidR="000A6C08" w:rsidRPr="00DB2B23" w:rsidRDefault="006D436D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Keep-Alive: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timeout=15, max=150</w:t>
      </w:r>
    </w:p>
    <w:p w:rsidR="000A6C08" w:rsidRPr="00DB2B23" w:rsidRDefault="006D436D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Connection: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Keep-Alive</w:t>
      </w:r>
    </w:p>
    <w:p w:rsidR="000A6C08" w:rsidRPr="00DB2B23" w:rsidRDefault="006D436D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Transfer-Encoding:</w:t>
      </w:r>
      <w:r w:rsidR="00DB2B23">
        <w:rPr>
          <w:rFonts w:ascii="Lucida Console" w:hAnsi="Lucida Console"/>
          <w:sz w:val="16"/>
          <w:szCs w:val="16"/>
          <w:lang w:val="en-US"/>
        </w:rPr>
        <w:tab/>
      </w:r>
      <w:r w:rsidRPr="00DB2B23">
        <w:rPr>
          <w:rFonts w:ascii="Lucida Console" w:hAnsi="Lucida Console"/>
          <w:sz w:val="16"/>
          <w:szCs w:val="16"/>
          <w:lang w:val="en-US"/>
        </w:rPr>
        <w:t>chunked</w:t>
      </w:r>
    </w:p>
    <w:p w:rsidR="000A6C08" w:rsidRPr="00B35744" w:rsidRDefault="000A6C08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  <w:r w:rsidRPr="00B35744">
        <w:rPr>
          <w:rFonts w:ascii="Lucida Console" w:hAnsi="Lucida Console"/>
          <w:sz w:val="16"/>
          <w:szCs w:val="16"/>
          <w:lang w:val="fr-CH"/>
        </w:rPr>
        <w:t>Content-Type:</w:t>
      </w:r>
      <w:r w:rsidR="00DB2B23" w:rsidRPr="00B35744">
        <w:rPr>
          <w:rFonts w:ascii="Lucida Console" w:hAnsi="Lucida Console"/>
          <w:sz w:val="16"/>
          <w:szCs w:val="16"/>
          <w:lang w:val="fr-CH"/>
        </w:rPr>
        <w:tab/>
      </w:r>
      <w:r w:rsidR="006B3FE7" w:rsidRPr="00B35744">
        <w:rPr>
          <w:rFonts w:ascii="Lucida Console" w:hAnsi="Lucida Console"/>
          <w:sz w:val="16"/>
          <w:szCs w:val="16"/>
          <w:lang w:val="fr-CH"/>
        </w:rPr>
        <w:t>application/</w:t>
      </w:r>
      <w:proofErr w:type="spellStart"/>
      <w:r w:rsidR="006B3FE7" w:rsidRPr="00B35744">
        <w:rPr>
          <w:rFonts w:ascii="Lucida Console" w:hAnsi="Lucida Console"/>
          <w:sz w:val="16"/>
          <w:szCs w:val="16"/>
          <w:lang w:val="fr-CH"/>
        </w:rPr>
        <w:t>json</w:t>
      </w:r>
      <w:proofErr w:type="spellEnd"/>
      <w:r w:rsidR="006B3FE7" w:rsidRPr="00B35744">
        <w:rPr>
          <w:rFonts w:ascii="Lucida Console" w:hAnsi="Lucida Console"/>
          <w:sz w:val="16"/>
          <w:szCs w:val="16"/>
          <w:lang w:val="fr-CH"/>
        </w:rPr>
        <w:t xml:space="preserve">; </w:t>
      </w:r>
      <w:proofErr w:type="spellStart"/>
      <w:r w:rsidR="006B3FE7" w:rsidRPr="00B35744">
        <w:rPr>
          <w:rFonts w:ascii="Lucida Console" w:hAnsi="Lucida Console"/>
          <w:sz w:val="16"/>
          <w:szCs w:val="16"/>
          <w:lang w:val="fr-CH"/>
        </w:rPr>
        <w:t>charset</w:t>
      </w:r>
      <w:proofErr w:type="spellEnd"/>
      <w:r w:rsidR="006B3FE7" w:rsidRPr="00B35744">
        <w:rPr>
          <w:rFonts w:ascii="Lucida Console" w:hAnsi="Lucida Console"/>
          <w:sz w:val="16"/>
          <w:szCs w:val="16"/>
          <w:lang w:val="fr-CH"/>
        </w:rPr>
        <w:t>=utf-8</w:t>
      </w:r>
    </w:p>
    <w:p w:rsidR="006B3FE7" w:rsidRPr="00B35744" w:rsidRDefault="006B3FE7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</w:p>
    <w:p w:rsidR="006B3FE7" w:rsidRPr="00B35744" w:rsidRDefault="006B3FE7" w:rsidP="006B3FE7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</w:p>
    <w:p w:rsidR="006B3FE7" w:rsidRDefault="000A6C08" w:rsidP="00DB2B23">
      <w:pPr>
        <w:tabs>
          <w:tab w:val="left" w:pos="1797"/>
        </w:tabs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[</w:t>
      </w:r>
    </w:p>
    <w:p w:rsidR="006B3FE7" w:rsidRDefault="000A6C08" w:rsidP="006B3FE7">
      <w:pPr>
        <w:tabs>
          <w:tab w:val="left" w:pos="1797"/>
        </w:tabs>
        <w:ind w:left="284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{</w:t>
      </w:r>
    </w:p>
    <w:p w:rsidR="006B3FE7" w:rsidRDefault="000A6C08" w:rsidP="006B3FE7">
      <w:pPr>
        <w:tabs>
          <w:tab w:val="left" w:pos="1797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DB2B23">
        <w:rPr>
          <w:rFonts w:ascii="Lucida Console" w:hAnsi="Lucida Console"/>
          <w:sz w:val="16"/>
          <w:szCs w:val="16"/>
          <w:lang w:val="en-US"/>
        </w:rPr>
        <w:t>time_entry_type</w:t>
      </w:r>
      <w:proofErr w:type="spellEnd"/>
      <w:r w:rsidRPr="00DB2B23">
        <w:rPr>
          <w:rFonts w:ascii="Lucida Console" w:hAnsi="Lucida Console"/>
          <w:sz w:val="16"/>
          <w:szCs w:val="16"/>
          <w:lang w:val="en-US"/>
        </w:rPr>
        <w:t>":</w:t>
      </w:r>
      <w:r w:rsidR="006B3FE7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DB2B23">
        <w:rPr>
          <w:rFonts w:ascii="Lucida Console" w:hAnsi="Lucida Console"/>
          <w:sz w:val="16"/>
          <w:szCs w:val="16"/>
          <w:lang w:val="en-US"/>
        </w:rPr>
        <w:t>{</w:t>
      </w:r>
    </w:p>
    <w:p w:rsidR="00920E01" w:rsidRDefault="00920E01" w:rsidP="00920E01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DB2B23">
        <w:rPr>
          <w:rFonts w:ascii="Lucida Console" w:hAnsi="Lucida Console"/>
          <w:sz w:val="16"/>
          <w:szCs w:val="16"/>
          <w:lang w:val="en-US"/>
        </w:rPr>
        <w:t>id</w:t>
      </w:r>
      <w:proofErr w:type="gramEnd"/>
      <w:r w:rsidRPr="00DB2B23">
        <w:rPr>
          <w:rFonts w:ascii="Lucida Console" w:hAnsi="Lucida Console"/>
          <w:sz w:val="16"/>
          <w:szCs w:val="16"/>
          <w:lang w:val="en-US"/>
        </w:rPr>
        <w:t>":1,</w:t>
      </w:r>
    </w:p>
    <w:p w:rsidR="006B3FE7" w:rsidRDefault="000A6C08" w:rsidP="006B3FE7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DB2B23">
        <w:rPr>
          <w:rFonts w:ascii="Lucida Console" w:hAnsi="Lucida Console"/>
          <w:sz w:val="16"/>
          <w:szCs w:val="16"/>
          <w:lang w:val="en-US"/>
        </w:rPr>
        <w:t>time_entry_type_id"</w:t>
      </w:r>
      <w:proofErr w:type="gramStart"/>
      <w:r w:rsidRPr="00DB2B23">
        <w:rPr>
          <w:rFonts w:ascii="Lucida Console" w:hAnsi="Lucida Console"/>
          <w:sz w:val="16"/>
          <w:szCs w:val="16"/>
          <w:lang w:val="en-US"/>
        </w:rPr>
        <w:t>:null</w:t>
      </w:r>
      <w:proofErr w:type="spellEnd"/>
      <w:proofErr w:type="gramEnd"/>
      <w:r w:rsidRPr="00DB2B23">
        <w:rPr>
          <w:rFonts w:ascii="Lucida Console" w:hAnsi="Lucida Console"/>
          <w:sz w:val="16"/>
          <w:szCs w:val="16"/>
          <w:lang w:val="en-US"/>
        </w:rPr>
        <w:t>,</w:t>
      </w:r>
    </w:p>
    <w:p w:rsidR="006B3FE7" w:rsidRDefault="006B3FE7" w:rsidP="006B3FE7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DB2B23">
        <w:rPr>
          <w:rFonts w:ascii="Lucida Console" w:hAnsi="Lucida Console"/>
          <w:sz w:val="16"/>
          <w:szCs w:val="16"/>
          <w:lang w:val="en-US"/>
        </w:rPr>
        <w:t>description</w:t>
      </w:r>
      <w:proofErr w:type="gramEnd"/>
      <w:r w:rsidRPr="00DB2B23">
        <w:rPr>
          <w:rFonts w:ascii="Lucida Console" w:hAnsi="Lucida Console"/>
          <w:sz w:val="16"/>
          <w:szCs w:val="16"/>
          <w:lang w:val="en-US"/>
        </w:rPr>
        <w:t>":"</w:t>
      </w:r>
      <w:proofErr w:type="spellStart"/>
      <w:r w:rsidRPr="00DB2B23">
        <w:rPr>
          <w:rFonts w:ascii="Lucida Console" w:hAnsi="Lucida Console"/>
          <w:sz w:val="16"/>
          <w:szCs w:val="16"/>
          <w:lang w:val="en-US"/>
        </w:rPr>
        <w:t>Heizung</w:t>
      </w:r>
      <w:proofErr w:type="spellEnd"/>
      <w:r w:rsidRPr="00DB2B23">
        <w:rPr>
          <w:rFonts w:ascii="Lucida Console" w:hAnsi="Lucida Console"/>
          <w:sz w:val="16"/>
          <w:szCs w:val="16"/>
          <w:lang w:val="en-US"/>
        </w:rPr>
        <w:t xml:space="preserve"> </w:t>
      </w:r>
      <w:proofErr w:type="spellStart"/>
      <w:r w:rsidRPr="00DB2B23">
        <w:rPr>
          <w:rFonts w:ascii="Lucida Console" w:hAnsi="Lucida Console"/>
          <w:sz w:val="16"/>
          <w:szCs w:val="16"/>
          <w:lang w:val="en-US"/>
        </w:rPr>
        <w:t>ansehen</w:t>
      </w:r>
      <w:proofErr w:type="spellEnd"/>
      <w:r w:rsidRPr="00DB2B23">
        <w:rPr>
          <w:rFonts w:ascii="Lucida Console" w:hAnsi="Lucida Console"/>
          <w:sz w:val="16"/>
          <w:szCs w:val="16"/>
          <w:lang w:val="en-US"/>
        </w:rPr>
        <w:t>"</w:t>
      </w:r>
      <w:r>
        <w:rPr>
          <w:rFonts w:ascii="Lucida Console" w:hAnsi="Lucida Console"/>
          <w:sz w:val="16"/>
          <w:szCs w:val="16"/>
          <w:lang w:val="en-US"/>
        </w:rPr>
        <w:t>,</w:t>
      </w:r>
    </w:p>
    <w:p w:rsidR="006B3FE7" w:rsidRDefault="006B3FE7" w:rsidP="006B3FE7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"created_at":"2011-05-10T15:45:47+02:00",</w:t>
      </w:r>
    </w:p>
    <w:p w:rsidR="006B3FE7" w:rsidRDefault="000A6C08" w:rsidP="006B3FE7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"updated_at":"2011-05-10T15:45:47+02:00",</w:t>
      </w:r>
    </w:p>
    <w:p w:rsidR="006B3FE7" w:rsidRDefault="006B3FE7" w:rsidP="006B3FE7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>
        <w:rPr>
          <w:rFonts w:ascii="Lucida Console" w:hAnsi="Lucida Console"/>
          <w:sz w:val="16"/>
          <w:szCs w:val="16"/>
          <w:lang w:val="en-US"/>
        </w:rPr>
        <w:t>valid_until"</w:t>
      </w:r>
      <w:proofErr w:type="gramStart"/>
      <w:r>
        <w:rPr>
          <w:rFonts w:ascii="Lucida Console" w:hAnsi="Lucida Console"/>
          <w:sz w:val="16"/>
          <w:szCs w:val="16"/>
          <w:lang w:val="en-US"/>
        </w:rPr>
        <w:t>:null</w:t>
      </w:r>
      <w:proofErr w:type="spellEnd"/>
      <w:proofErr w:type="gramEnd"/>
    </w:p>
    <w:p w:rsidR="006B3FE7" w:rsidRDefault="000A6C08" w:rsidP="006B3FE7">
      <w:pPr>
        <w:tabs>
          <w:tab w:val="left" w:pos="1797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}</w:t>
      </w:r>
    </w:p>
    <w:p w:rsidR="006B3FE7" w:rsidRDefault="000A6C08" w:rsidP="006B3FE7">
      <w:pPr>
        <w:tabs>
          <w:tab w:val="left" w:pos="1797"/>
        </w:tabs>
        <w:ind w:left="284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},</w:t>
      </w:r>
    </w:p>
    <w:p w:rsidR="006B3FE7" w:rsidRDefault="000A6C08" w:rsidP="00920E01">
      <w:pPr>
        <w:tabs>
          <w:tab w:val="left" w:pos="1797"/>
        </w:tabs>
        <w:ind w:left="284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{</w:t>
      </w:r>
    </w:p>
    <w:p w:rsidR="006B3FE7" w:rsidRDefault="000A6C08" w:rsidP="00920E01">
      <w:pPr>
        <w:tabs>
          <w:tab w:val="left" w:pos="1797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DB2B23">
        <w:rPr>
          <w:rFonts w:ascii="Lucida Console" w:hAnsi="Lucida Console"/>
          <w:sz w:val="16"/>
          <w:szCs w:val="16"/>
          <w:lang w:val="en-US"/>
        </w:rPr>
        <w:t>time_entry_type</w:t>
      </w:r>
      <w:proofErr w:type="spellEnd"/>
      <w:r w:rsidRPr="00DB2B23">
        <w:rPr>
          <w:rFonts w:ascii="Lucida Console" w:hAnsi="Lucida Console"/>
          <w:sz w:val="16"/>
          <w:szCs w:val="16"/>
          <w:lang w:val="en-US"/>
        </w:rPr>
        <w:t>":</w:t>
      </w:r>
      <w:r w:rsidR="006B3FE7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DB2B23">
        <w:rPr>
          <w:rFonts w:ascii="Lucida Console" w:hAnsi="Lucida Console"/>
          <w:sz w:val="16"/>
          <w:szCs w:val="16"/>
          <w:lang w:val="en-US"/>
        </w:rPr>
        <w:t>{</w:t>
      </w:r>
    </w:p>
    <w:p w:rsidR="00920E01" w:rsidRDefault="00920E01" w:rsidP="00920E01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DB2B23">
        <w:rPr>
          <w:rFonts w:ascii="Lucida Console" w:hAnsi="Lucida Console"/>
          <w:sz w:val="16"/>
          <w:szCs w:val="16"/>
          <w:lang w:val="en-US"/>
        </w:rPr>
        <w:t>id</w:t>
      </w:r>
      <w:proofErr w:type="gramEnd"/>
      <w:r w:rsidRPr="00DB2B23">
        <w:rPr>
          <w:rFonts w:ascii="Lucida Console" w:hAnsi="Lucida Console"/>
          <w:sz w:val="16"/>
          <w:szCs w:val="16"/>
          <w:lang w:val="en-US"/>
        </w:rPr>
        <w:t>":2,</w:t>
      </w:r>
    </w:p>
    <w:p w:rsidR="00920E01" w:rsidRDefault="00920E01" w:rsidP="00920E01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DB2B23">
        <w:rPr>
          <w:rFonts w:ascii="Lucida Console" w:hAnsi="Lucida Console"/>
          <w:sz w:val="16"/>
          <w:szCs w:val="16"/>
          <w:lang w:val="en-US"/>
        </w:rPr>
        <w:t>time_entry_type_id"</w:t>
      </w:r>
      <w:proofErr w:type="gramStart"/>
      <w:r w:rsidRPr="00DB2B23">
        <w:rPr>
          <w:rFonts w:ascii="Lucida Console" w:hAnsi="Lucida Console"/>
          <w:sz w:val="16"/>
          <w:szCs w:val="16"/>
          <w:lang w:val="en-US"/>
        </w:rPr>
        <w:t>:null</w:t>
      </w:r>
      <w:proofErr w:type="spellEnd"/>
      <w:proofErr w:type="gramEnd"/>
      <w:r w:rsidRPr="00DB2B23">
        <w:rPr>
          <w:rFonts w:ascii="Lucida Console" w:hAnsi="Lucida Console"/>
          <w:sz w:val="16"/>
          <w:szCs w:val="16"/>
          <w:lang w:val="en-US"/>
        </w:rPr>
        <w:t>,</w:t>
      </w:r>
    </w:p>
    <w:p w:rsidR="00920E01" w:rsidRDefault="00920E01" w:rsidP="00920E01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proofErr w:type="gramStart"/>
      <w:r w:rsidRPr="00DB2B23">
        <w:rPr>
          <w:rFonts w:ascii="Lucida Console" w:hAnsi="Lucida Console"/>
          <w:sz w:val="16"/>
          <w:szCs w:val="16"/>
          <w:lang w:val="en-US"/>
        </w:rPr>
        <w:t>description</w:t>
      </w:r>
      <w:proofErr w:type="gramEnd"/>
      <w:r w:rsidRPr="00DB2B23">
        <w:rPr>
          <w:rFonts w:ascii="Lucida Console" w:hAnsi="Lucida Console"/>
          <w:sz w:val="16"/>
          <w:szCs w:val="16"/>
          <w:lang w:val="en-US"/>
        </w:rPr>
        <w:t>":"Lavabo</w:t>
      </w:r>
      <w:proofErr w:type="spellEnd"/>
      <w:r w:rsidRPr="00DB2B23">
        <w:rPr>
          <w:rFonts w:ascii="Lucida Console" w:hAnsi="Lucida Console"/>
          <w:sz w:val="16"/>
          <w:szCs w:val="16"/>
          <w:lang w:val="en-US"/>
        </w:rPr>
        <w:t xml:space="preserve"> </w:t>
      </w:r>
      <w:proofErr w:type="spellStart"/>
      <w:r w:rsidRPr="00DB2B23">
        <w:rPr>
          <w:rFonts w:ascii="Lucida Console" w:hAnsi="Lucida Console"/>
          <w:sz w:val="16"/>
          <w:szCs w:val="16"/>
          <w:lang w:val="en-US"/>
        </w:rPr>
        <w:t>wechseln</w:t>
      </w:r>
      <w:proofErr w:type="spellEnd"/>
      <w:r w:rsidRPr="00DB2B23">
        <w:rPr>
          <w:rFonts w:ascii="Lucida Console" w:hAnsi="Lucida Console"/>
          <w:sz w:val="16"/>
          <w:szCs w:val="16"/>
          <w:lang w:val="en-US"/>
        </w:rPr>
        <w:t>"</w:t>
      </w:r>
      <w:r>
        <w:rPr>
          <w:rFonts w:ascii="Lucida Console" w:hAnsi="Lucida Console"/>
          <w:sz w:val="16"/>
          <w:szCs w:val="16"/>
          <w:lang w:val="en-US"/>
        </w:rPr>
        <w:t>,</w:t>
      </w:r>
    </w:p>
    <w:p w:rsidR="006B3FE7" w:rsidRDefault="000A6C08" w:rsidP="00920E01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"created_at":"2011-05-10T15:45:48+02:00",</w:t>
      </w:r>
    </w:p>
    <w:p w:rsidR="006B3FE7" w:rsidRDefault="000A6C08" w:rsidP="00920E01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"updated_at":"2011-05-10T15:45:48+02:00",</w:t>
      </w:r>
    </w:p>
    <w:p w:rsidR="006B3FE7" w:rsidRDefault="00920E01" w:rsidP="00920E01">
      <w:pPr>
        <w:tabs>
          <w:tab w:val="left" w:pos="1797"/>
        </w:tabs>
        <w:ind w:left="851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>
        <w:rPr>
          <w:rFonts w:ascii="Lucida Console" w:hAnsi="Lucida Console"/>
          <w:sz w:val="16"/>
          <w:szCs w:val="16"/>
          <w:lang w:val="en-US"/>
        </w:rPr>
        <w:t>valid_until"</w:t>
      </w:r>
      <w:proofErr w:type="gramStart"/>
      <w:r>
        <w:rPr>
          <w:rFonts w:ascii="Lucida Console" w:hAnsi="Lucida Console"/>
          <w:sz w:val="16"/>
          <w:szCs w:val="16"/>
          <w:lang w:val="en-US"/>
        </w:rPr>
        <w:t>:null</w:t>
      </w:r>
      <w:proofErr w:type="spellEnd"/>
      <w:proofErr w:type="gramEnd"/>
    </w:p>
    <w:p w:rsidR="006B3FE7" w:rsidRDefault="000A6C08" w:rsidP="00920E01">
      <w:pPr>
        <w:tabs>
          <w:tab w:val="left" w:pos="1797"/>
        </w:tabs>
        <w:ind w:left="567"/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}</w:t>
      </w:r>
    </w:p>
    <w:p w:rsidR="006B3FE7" w:rsidRDefault="00920E01" w:rsidP="00920E01">
      <w:pPr>
        <w:tabs>
          <w:tab w:val="left" w:pos="1797"/>
        </w:tabs>
        <w:ind w:left="284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}</w:t>
      </w:r>
    </w:p>
    <w:p w:rsidR="00F6437E" w:rsidRPr="00920E01" w:rsidRDefault="000A6C08" w:rsidP="00DB2B23">
      <w:pPr>
        <w:tabs>
          <w:tab w:val="left" w:pos="1797"/>
        </w:tabs>
        <w:rPr>
          <w:rFonts w:ascii="Lucida Console" w:hAnsi="Lucida Console"/>
          <w:sz w:val="16"/>
          <w:szCs w:val="16"/>
          <w:lang w:val="en-US"/>
        </w:rPr>
      </w:pPr>
      <w:r w:rsidRPr="00DB2B23">
        <w:rPr>
          <w:rFonts w:ascii="Lucida Console" w:hAnsi="Lucida Console"/>
          <w:sz w:val="16"/>
          <w:szCs w:val="16"/>
          <w:lang w:val="en-US"/>
        </w:rPr>
        <w:t>]</w:t>
      </w:r>
    </w:p>
    <w:p w:rsidR="00DB2B23" w:rsidRDefault="00DB2B23">
      <w:r>
        <w:br w:type="page"/>
      </w:r>
    </w:p>
    <w:p w:rsidR="00151506" w:rsidRDefault="003525D3" w:rsidP="00F6437E">
      <w:pPr>
        <w:pStyle w:val="berschrift2"/>
      </w:pPr>
      <w:bookmarkStart w:id="19" w:name="_Toc294257074"/>
      <w:r>
        <w:lastRenderedPageBreak/>
        <w:t>Synchronisation von Stundeneinträgen</w:t>
      </w:r>
      <w:bookmarkEnd w:id="19"/>
    </w:p>
    <w:p w:rsidR="0014732C" w:rsidRPr="0014732C" w:rsidRDefault="003756C5" w:rsidP="0014732C">
      <w:r>
        <w:t>Neu erfa</w:t>
      </w:r>
      <w:r w:rsidR="00796C9A">
        <w:t>sste Stundeneinträge werden in zwei</w:t>
      </w:r>
      <w:r>
        <w:t xml:space="preserve"> Schritten übertragen</w:t>
      </w:r>
      <w:r w:rsidR="00796C9A">
        <w:t>:</w:t>
      </w:r>
      <w:r>
        <w:t xml:space="preserve"> Transmission und Validation. </w:t>
      </w:r>
      <w:r w:rsidR="00155FA0">
        <w:t>Im ersten Schritt wird der Stundeneint</w:t>
      </w:r>
      <w:r w:rsidR="00796C9A">
        <w:t>rag an den Server übertragen, welche</w:t>
      </w:r>
      <w:r w:rsidR="00155FA0">
        <w:t>r bei erfolgreicher Erstellung des Datensatzes den Stundeneintrag mit der neu generierten ID zurückschickt. Der soeben angelegte Stu</w:t>
      </w:r>
      <w:r w:rsidR="00796C9A">
        <w:t xml:space="preserve">ndeneintrag gilt aber noch als  nicht </w:t>
      </w:r>
      <w:r w:rsidR="00155FA0">
        <w:t>verifiziert, solange er über ein Hashcode-At</w:t>
      </w:r>
      <w:r w:rsidR="00796C9A">
        <w:t>tribut verfügt. Dieses wird im zweiten</w:t>
      </w:r>
      <w:r w:rsidR="00155FA0">
        <w:t xml:space="preserve"> Schritt entfernt und die Übermittlung gilt als erfolgreich abgeschlossen. Sie</w:t>
      </w:r>
      <w:r w:rsidR="00796C9A">
        <w:t>he dazu auch</w:t>
      </w:r>
      <w:r w:rsidR="00155FA0">
        <w:t xml:space="preserve"> „</w:t>
      </w:r>
      <w:proofErr w:type="spellStart"/>
      <w:r w:rsidR="00155FA0">
        <w:t>doc</w:t>
      </w:r>
      <w:proofErr w:type="spellEnd"/>
      <w:r w:rsidR="00155FA0">
        <w:t>/05_Desig</w:t>
      </w:r>
      <w:r w:rsidR="00C25A61">
        <w:t>n/software_a</w:t>
      </w:r>
      <w:r w:rsidR="00155FA0">
        <w:t>rchitektur.docx“ im Kapitel</w:t>
      </w:r>
      <w:r w:rsidR="009225B1">
        <w:t xml:space="preserve"> </w:t>
      </w:r>
      <w:r w:rsidR="00BD3F39">
        <w:t>3.3</w:t>
      </w:r>
      <w:r w:rsidR="00796C9A">
        <w:t>. „</w:t>
      </w:r>
      <w:r w:rsidR="007F2AF6">
        <w:t>Kernarchitektur Übertragung Stunden</w:t>
      </w:r>
      <w:bookmarkStart w:id="20" w:name="_GoBack"/>
      <w:bookmarkEnd w:id="20"/>
      <w:r w:rsidR="00796C9A" w:rsidRPr="00796C9A">
        <w:t>eintrag</w:t>
      </w:r>
      <w:r w:rsidR="00796C9A">
        <w:t>“.</w:t>
      </w:r>
    </w:p>
    <w:p w:rsidR="003122BA" w:rsidRDefault="003122BA" w:rsidP="003122BA">
      <w:pPr>
        <w:pStyle w:val="berschrift3"/>
      </w:pPr>
      <w:bookmarkStart w:id="21" w:name="_Toc294257075"/>
      <w:r>
        <w:t>Request</w:t>
      </w:r>
      <w:r w:rsidR="00041F4D">
        <w:t xml:space="preserve"> Transmission</w:t>
      </w:r>
      <w:bookmarkEnd w:id="21"/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122BA" w:rsidTr="00107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3122BA" w:rsidRDefault="003122BA" w:rsidP="00107BEA">
            <w:r>
              <w:t>Header</w:t>
            </w:r>
          </w:p>
        </w:tc>
        <w:tc>
          <w:tcPr>
            <w:tcW w:w="4606" w:type="dxa"/>
          </w:tcPr>
          <w:p w:rsidR="003122BA" w:rsidRDefault="003122BA" w:rsidP="00107B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Wert</w:t>
            </w:r>
          </w:p>
        </w:tc>
      </w:tr>
      <w:tr w:rsidR="003122BA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3122BA" w:rsidRDefault="003122BA" w:rsidP="00107BEA">
            <w:proofErr w:type="spellStart"/>
            <w:r>
              <w:t>Method</w:t>
            </w:r>
            <w:proofErr w:type="spellEnd"/>
          </w:p>
        </w:tc>
        <w:tc>
          <w:tcPr>
            <w:tcW w:w="4606" w:type="dxa"/>
          </w:tcPr>
          <w:p w:rsidR="003122BA" w:rsidRDefault="003122BA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</w:tr>
      <w:tr w:rsidR="003122BA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3122BA" w:rsidRDefault="003122BA" w:rsidP="00107BEA">
            <w:r>
              <w:t>Content Type</w:t>
            </w:r>
          </w:p>
        </w:tc>
        <w:tc>
          <w:tcPr>
            <w:tcW w:w="4606" w:type="dxa"/>
          </w:tcPr>
          <w:p w:rsidR="003122BA" w:rsidRDefault="003122BA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3122BA" w:rsidRPr="003122BA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3122BA" w:rsidRPr="003122BA" w:rsidRDefault="003122BA" w:rsidP="00107BEA">
            <w:pPr>
              <w:rPr>
                <w:rFonts w:cstheme="minorHAnsi"/>
              </w:rPr>
            </w:pPr>
            <w:r w:rsidRPr="003122BA">
              <w:rPr>
                <w:rFonts w:cstheme="minorHAnsi"/>
              </w:rPr>
              <w:t>URI</w:t>
            </w:r>
          </w:p>
        </w:tc>
        <w:tc>
          <w:tcPr>
            <w:tcW w:w="4606" w:type="dxa"/>
          </w:tcPr>
          <w:p w:rsidR="003122BA" w:rsidRPr="003122BA" w:rsidRDefault="003122BA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122BA">
              <w:rPr>
                <w:rFonts w:cstheme="minorHAnsi"/>
              </w:rPr>
              <w:t>/</w:t>
            </w:r>
            <w:proofErr w:type="spellStart"/>
            <w:r w:rsidRPr="003122BA">
              <w:rPr>
                <w:rFonts w:cstheme="minorHAnsi"/>
              </w:rPr>
              <w:t>time_entries.json</w:t>
            </w:r>
            <w:proofErr w:type="spellEnd"/>
          </w:p>
        </w:tc>
      </w:tr>
      <w:tr w:rsidR="003122BA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3122BA" w:rsidRDefault="003122BA" w:rsidP="00107BEA">
            <w:r>
              <w:t>Protocol</w:t>
            </w:r>
          </w:p>
        </w:tc>
        <w:tc>
          <w:tcPr>
            <w:tcW w:w="4606" w:type="dxa"/>
          </w:tcPr>
          <w:p w:rsidR="003122BA" w:rsidRDefault="003122BA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HTTP/1.1</w:t>
            </w:r>
          </w:p>
        </w:tc>
      </w:tr>
    </w:tbl>
    <w:p w:rsidR="003122BA" w:rsidRDefault="003122BA" w:rsidP="003122BA"/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122BA" w:rsidTr="00107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122BA" w:rsidRDefault="003122BA" w:rsidP="00107BEA">
            <w:r>
              <w:t>Parameter</w:t>
            </w:r>
          </w:p>
        </w:tc>
        <w:tc>
          <w:tcPr>
            <w:tcW w:w="3071" w:type="dxa"/>
          </w:tcPr>
          <w:p w:rsidR="003122BA" w:rsidRDefault="003122BA" w:rsidP="00107B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71" w:type="dxa"/>
          </w:tcPr>
          <w:p w:rsidR="003122BA" w:rsidRDefault="003122BA" w:rsidP="00107B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Beispielwert</w:t>
            </w:r>
          </w:p>
        </w:tc>
      </w:tr>
      <w:tr w:rsidR="003122BA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122BA" w:rsidRDefault="003122BA" w:rsidP="00107BEA">
            <w:proofErr w:type="spellStart"/>
            <w:r>
              <w:t>time_entry</w:t>
            </w:r>
            <w:proofErr w:type="spellEnd"/>
          </w:p>
        </w:tc>
        <w:tc>
          <w:tcPr>
            <w:tcW w:w="3071" w:type="dxa"/>
          </w:tcPr>
          <w:p w:rsidR="003122BA" w:rsidRDefault="003122BA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</w:t>
            </w:r>
            <w:r w:rsidR="000E1B73">
              <w:t xml:space="preserve"> zu übertragende Stundeneintrag</w:t>
            </w:r>
          </w:p>
        </w:tc>
        <w:tc>
          <w:tcPr>
            <w:tcW w:w="3071" w:type="dxa"/>
          </w:tcPr>
          <w:p w:rsidR="003122BA" w:rsidRPr="003525D3" w:rsidRDefault="003122BA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</w:rPr>
              <w:t>{ } (Hash)</w:t>
            </w:r>
          </w:p>
        </w:tc>
      </w:tr>
      <w:tr w:rsidR="003122BA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122BA" w:rsidRDefault="003122BA" w:rsidP="00107BEA">
            <w:proofErr w:type="spellStart"/>
            <w:r>
              <w:t>time_entry.time_start</w:t>
            </w:r>
            <w:proofErr w:type="spellEnd"/>
          </w:p>
        </w:tc>
        <w:tc>
          <w:tcPr>
            <w:tcW w:w="3071" w:type="dxa"/>
          </w:tcPr>
          <w:p w:rsidR="003122BA" w:rsidRDefault="005D3CB5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Timestamp</w:t>
            </w:r>
            <w:proofErr w:type="spellEnd"/>
            <w:r>
              <w:t xml:space="preserve"> der Zeit, zu welcher</w:t>
            </w:r>
            <w:r w:rsidR="006C704A">
              <w:t xml:space="preserve"> der Stundeneintrag beginnt</w:t>
            </w:r>
          </w:p>
        </w:tc>
        <w:tc>
          <w:tcPr>
            <w:tcW w:w="3071" w:type="dxa"/>
          </w:tcPr>
          <w:p w:rsidR="003122BA" w:rsidRPr="003525D3" w:rsidRDefault="006C704A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  <w:lang w:val="en-US"/>
              </w:rPr>
              <w:t>2011-05-12T16:12:35GMT+02:00</w:t>
            </w:r>
          </w:p>
        </w:tc>
      </w:tr>
      <w:tr w:rsidR="003122BA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122BA" w:rsidRDefault="003122BA" w:rsidP="003122BA">
            <w:proofErr w:type="spellStart"/>
            <w:r>
              <w:t>time_entry.time_stop</w:t>
            </w:r>
            <w:proofErr w:type="spellEnd"/>
          </w:p>
        </w:tc>
        <w:tc>
          <w:tcPr>
            <w:tcW w:w="3071" w:type="dxa"/>
          </w:tcPr>
          <w:p w:rsidR="003122BA" w:rsidRDefault="005D3CB5" w:rsidP="006C7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Timestamp</w:t>
            </w:r>
            <w:proofErr w:type="spellEnd"/>
            <w:r>
              <w:t xml:space="preserve"> der Zeit, zu welch</w:t>
            </w:r>
            <w:r w:rsidR="006C704A">
              <w:t>er der Stundeneintrag endet</w:t>
            </w:r>
          </w:p>
        </w:tc>
        <w:tc>
          <w:tcPr>
            <w:tcW w:w="3071" w:type="dxa"/>
          </w:tcPr>
          <w:p w:rsidR="003122BA" w:rsidRPr="003525D3" w:rsidRDefault="006C704A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  <w:lang w:val="en-US"/>
              </w:rPr>
              <w:t>2011-05-12T16:12:44GMT+02:00</w:t>
            </w:r>
          </w:p>
        </w:tc>
      </w:tr>
      <w:tr w:rsidR="003122BA" w:rsidRPr="006C704A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122BA" w:rsidRDefault="00041F4D" w:rsidP="00107BEA">
            <w:proofErr w:type="spellStart"/>
            <w:r>
              <w:t>time_entry.hashcode</w:t>
            </w:r>
            <w:proofErr w:type="spellEnd"/>
          </w:p>
        </w:tc>
        <w:tc>
          <w:tcPr>
            <w:tcW w:w="3071" w:type="dxa"/>
          </w:tcPr>
          <w:p w:rsidR="003122BA" w:rsidRPr="006C704A" w:rsidRDefault="006C704A" w:rsidP="00C760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5744">
              <w:t xml:space="preserve">Zufällig generierter </w:t>
            </w:r>
            <w:proofErr w:type="spellStart"/>
            <w:r w:rsidRPr="00B35744">
              <w:t>Hashcode</w:t>
            </w:r>
            <w:proofErr w:type="spellEnd"/>
            <w:r w:rsidRPr="00B35744">
              <w:t xml:space="preserve">. </w:t>
            </w:r>
            <w:r w:rsidRPr="006C704A">
              <w:t>Dieser dient als GUID und wird mit einem zweiten Request (siehe</w:t>
            </w:r>
            <w:r w:rsidR="00D96A97">
              <w:t xml:space="preserve"> </w:t>
            </w:r>
            <w:r w:rsidR="00D96A97">
              <w:fldChar w:fldCharType="begin"/>
            </w:r>
            <w:r w:rsidR="00D96A97">
              <w:instrText xml:space="preserve"> REF _Ref293329258 \w \h </w:instrText>
            </w:r>
            <w:r w:rsidR="00D96A97">
              <w:fldChar w:fldCharType="separate"/>
            </w:r>
            <w:r w:rsidR="00D96A97">
              <w:t>3.4.3</w:t>
            </w:r>
            <w:r w:rsidR="00D96A97">
              <w:fldChar w:fldCharType="end"/>
            </w:r>
            <w:r w:rsidR="00D96A97">
              <w:t xml:space="preserve"> </w:t>
            </w:r>
            <w:r w:rsidR="00C760E3">
              <w:t>„</w:t>
            </w:r>
            <w:r w:rsidR="00D96A97">
              <w:fldChar w:fldCharType="begin"/>
            </w:r>
            <w:r w:rsidR="00D96A97">
              <w:instrText xml:space="preserve"> REF _Ref293329258 \h </w:instrText>
            </w:r>
            <w:r w:rsidR="00D96A97">
              <w:fldChar w:fldCharType="separate"/>
            </w:r>
            <w:r w:rsidR="00D96A97">
              <w:t>Request Validation</w:t>
            </w:r>
            <w:r w:rsidR="00D96A97">
              <w:fldChar w:fldCharType="end"/>
            </w:r>
            <w:r w:rsidR="00C760E3">
              <w:t>“</w:t>
            </w:r>
            <w:r w:rsidRPr="006C704A">
              <w:t>) wieder entfernt.</w:t>
            </w:r>
          </w:p>
        </w:tc>
        <w:tc>
          <w:tcPr>
            <w:tcW w:w="3071" w:type="dxa"/>
          </w:tcPr>
          <w:p w:rsidR="003122BA" w:rsidRPr="003525D3" w:rsidRDefault="006C704A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3525D3">
              <w:rPr>
                <w:rFonts w:cstheme="minorHAnsi"/>
                <w:lang w:val="en-US"/>
              </w:rPr>
              <w:t>l5qok5vrq74b036541presgcbd</w:t>
            </w:r>
          </w:p>
        </w:tc>
      </w:tr>
      <w:tr w:rsidR="004157CF" w:rsidRPr="00316D94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157CF" w:rsidRPr="006C704A" w:rsidRDefault="004157CF" w:rsidP="00107BEA">
            <w:pPr>
              <w:rPr>
                <w:b w:val="0"/>
                <w:lang w:val="en-US"/>
              </w:rPr>
            </w:pPr>
            <w:proofErr w:type="spellStart"/>
            <w:r w:rsidRPr="006C704A">
              <w:rPr>
                <w:b w:val="0"/>
                <w:lang w:val="en-US"/>
              </w:rPr>
              <w:t>time_entry.description</w:t>
            </w:r>
            <w:proofErr w:type="spellEnd"/>
          </w:p>
        </w:tc>
        <w:tc>
          <w:tcPr>
            <w:tcW w:w="3071" w:type="dxa"/>
          </w:tcPr>
          <w:p w:rsidR="004157CF" w:rsidRPr="00316D94" w:rsidRDefault="00316D94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D94">
              <w:t>Kurze Beschreibung der verrichteten Arbeit</w:t>
            </w:r>
          </w:p>
        </w:tc>
        <w:tc>
          <w:tcPr>
            <w:tcW w:w="3071" w:type="dxa"/>
          </w:tcPr>
          <w:p w:rsidR="004157CF" w:rsidRPr="003525D3" w:rsidRDefault="00E858F5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3525D3">
              <w:rPr>
                <w:rFonts w:cstheme="minorHAnsi"/>
                <w:lang w:val="en-US"/>
              </w:rPr>
              <w:t>Neues</w:t>
            </w:r>
            <w:proofErr w:type="spellEnd"/>
            <w:r w:rsidRPr="003525D3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3525D3">
              <w:rPr>
                <w:rFonts w:cstheme="minorHAnsi"/>
                <w:lang w:val="en-US"/>
              </w:rPr>
              <w:t>Keramiklavabo</w:t>
            </w:r>
            <w:proofErr w:type="spellEnd"/>
          </w:p>
        </w:tc>
      </w:tr>
      <w:tr w:rsidR="00316D94" w:rsidRPr="00DB668C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316D94" w:rsidRPr="006C704A" w:rsidRDefault="00316D94" w:rsidP="00316D94">
            <w:pPr>
              <w:rPr>
                <w:b w:val="0"/>
                <w:lang w:val="en-US"/>
              </w:rPr>
            </w:pPr>
            <w:proofErr w:type="spellStart"/>
            <w:r w:rsidRPr="006C704A">
              <w:rPr>
                <w:b w:val="0"/>
                <w:lang w:val="en-US"/>
              </w:rPr>
              <w:t>time_entry.</w:t>
            </w:r>
            <w:r>
              <w:rPr>
                <w:b w:val="0"/>
                <w:lang w:val="en-US"/>
              </w:rPr>
              <w:t>time_entry_type_id</w:t>
            </w:r>
            <w:proofErr w:type="spellEnd"/>
          </w:p>
        </w:tc>
        <w:tc>
          <w:tcPr>
            <w:tcW w:w="3071" w:type="dxa"/>
          </w:tcPr>
          <w:p w:rsidR="00316D94" w:rsidRPr="00DB668C" w:rsidRDefault="005D3CB5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des </w:t>
            </w:r>
            <w:proofErr w:type="spellStart"/>
            <w:r>
              <w:t>Stundeneintragtyp</w:t>
            </w:r>
            <w:r w:rsidR="00316D94" w:rsidRPr="00DB668C">
              <w:t>s</w:t>
            </w:r>
            <w:proofErr w:type="spellEnd"/>
            <w:r w:rsidR="00316D94" w:rsidRPr="00DB668C">
              <w:t xml:space="preserve"> auf dem Server</w:t>
            </w:r>
          </w:p>
        </w:tc>
        <w:tc>
          <w:tcPr>
            <w:tcW w:w="3071" w:type="dxa"/>
          </w:tcPr>
          <w:p w:rsidR="00316D94" w:rsidRPr="003525D3" w:rsidRDefault="00E858F5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</w:rPr>
              <w:t>null</w:t>
            </w:r>
          </w:p>
        </w:tc>
      </w:tr>
      <w:tr w:rsidR="004157CF" w:rsidRPr="00DB668C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157CF" w:rsidRPr="006C704A" w:rsidRDefault="004157CF" w:rsidP="00107BEA">
            <w:pPr>
              <w:rPr>
                <w:b w:val="0"/>
                <w:lang w:val="en-US"/>
              </w:rPr>
            </w:pPr>
            <w:proofErr w:type="spellStart"/>
            <w:r w:rsidRPr="006C704A">
              <w:rPr>
                <w:b w:val="0"/>
                <w:lang w:val="en-US"/>
              </w:rPr>
              <w:t>time_entry.customer_id</w:t>
            </w:r>
            <w:proofErr w:type="spellEnd"/>
          </w:p>
        </w:tc>
        <w:tc>
          <w:tcPr>
            <w:tcW w:w="3071" w:type="dxa"/>
          </w:tcPr>
          <w:p w:rsidR="004157CF" w:rsidRPr="00DB668C" w:rsidRDefault="00DB668C" w:rsidP="00DB66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668C">
              <w:t xml:space="preserve">ID des </w:t>
            </w:r>
            <w:r>
              <w:t>Kunden</w:t>
            </w:r>
            <w:r w:rsidRPr="00DB668C">
              <w:t xml:space="preserve"> auf dem Server</w:t>
            </w:r>
          </w:p>
        </w:tc>
        <w:tc>
          <w:tcPr>
            <w:tcW w:w="3071" w:type="dxa"/>
          </w:tcPr>
          <w:p w:rsidR="004157CF" w:rsidRPr="003525D3" w:rsidRDefault="00E858F5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</w:rPr>
              <w:t>3</w:t>
            </w:r>
          </w:p>
        </w:tc>
      </w:tr>
      <w:tr w:rsidR="005838D1" w:rsidRPr="005838D1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5838D1" w:rsidRPr="00E858F5" w:rsidRDefault="005838D1" w:rsidP="00107BEA">
            <w:pPr>
              <w:rPr>
                <w:b w:val="0"/>
                <w:lang w:val="en-US"/>
              </w:rPr>
            </w:pPr>
            <w:proofErr w:type="spellStart"/>
            <w:r w:rsidRPr="00E858F5">
              <w:rPr>
                <w:b w:val="0"/>
                <w:lang w:val="en-US"/>
              </w:rPr>
              <w:t>time_entry.gps_position_data</w:t>
            </w:r>
            <w:proofErr w:type="spellEnd"/>
          </w:p>
        </w:tc>
        <w:tc>
          <w:tcPr>
            <w:tcW w:w="3071" w:type="dxa"/>
          </w:tcPr>
          <w:p w:rsidR="005838D1" w:rsidRPr="00E858F5" w:rsidRDefault="00E858F5" w:rsidP="00E85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Enthält alle GPS Positionsdaten eines Stundeneintrags</w:t>
            </w:r>
          </w:p>
        </w:tc>
        <w:tc>
          <w:tcPr>
            <w:tcW w:w="3071" w:type="dxa"/>
          </w:tcPr>
          <w:p w:rsidR="005838D1" w:rsidRPr="003525D3" w:rsidRDefault="00E858F5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3525D3">
              <w:rPr>
                <w:rFonts w:cstheme="minorHAnsi"/>
              </w:rPr>
              <w:t>{ } (Hash)</w:t>
            </w:r>
          </w:p>
        </w:tc>
      </w:tr>
      <w:tr w:rsidR="005838D1" w:rsidRPr="002D5C6B" w:rsidTr="00107B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5838D1" w:rsidRPr="00E858F5" w:rsidRDefault="005838D1" w:rsidP="00107BEA">
            <w:pPr>
              <w:rPr>
                <w:b w:val="0"/>
                <w:lang w:val="en-US"/>
              </w:rPr>
            </w:pPr>
            <w:proofErr w:type="spellStart"/>
            <w:r w:rsidRPr="00E858F5">
              <w:rPr>
                <w:b w:val="0"/>
                <w:lang w:val="en-US"/>
              </w:rPr>
              <w:t>time_entry.gps_position_data</w:t>
            </w:r>
            <w:proofErr w:type="spellEnd"/>
            <w:r w:rsidRPr="00E858F5">
              <w:rPr>
                <w:b w:val="0"/>
                <w:lang w:val="en-US"/>
              </w:rPr>
              <w:br/>
              <w:t>.latitude</w:t>
            </w:r>
          </w:p>
        </w:tc>
        <w:tc>
          <w:tcPr>
            <w:tcW w:w="3071" w:type="dxa"/>
          </w:tcPr>
          <w:p w:rsidR="005838D1" w:rsidRPr="002D5C6B" w:rsidRDefault="002D5C6B" w:rsidP="002D5C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7E82">
              <w:t>Breitengrad de</w:t>
            </w:r>
            <w:r>
              <w:t>s</w:t>
            </w:r>
            <w:r w:rsidRPr="00997E82">
              <w:t xml:space="preserve"> </w:t>
            </w:r>
            <w:r>
              <w:t>Stundeneintrags</w:t>
            </w:r>
            <w:r w:rsidRPr="00997E82">
              <w:t xml:space="preserve"> als Double</w:t>
            </w:r>
          </w:p>
        </w:tc>
        <w:tc>
          <w:tcPr>
            <w:tcW w:w="3071" w:type="dxa"/>
          </w:tcPr>
          <w:p w:rsidR="005838D1" w:rsidRPr="003525D3" w:rsidRDefault="003525D3" w:rsidP="00107B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  <w:lang w:val="en-US"/>
              </w:rPr>
              <w:t>-122.084095</w:t>
            </w:r>
          </w:p>
        </w:tc>
      </w:tr>
      <w:tr w:rsidR="006C704A" w:rsidRPr="002D5C6B" w:rsidTr="00107B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6C704A" w:rsidRPr="00E858F5" w:rsidRDefault="006C704A" w:rsidP="006C704A">
            <w:pPr>
              <w:rPr>
                <w:b w:val="0"/>
                <w:lang w:val="en-US"/>
              </w:rPr>
            </w:pPr>
            <w:proofErr w:type="spellStart"/>
            <w:r w:rsidRPr="00E858F5">
              <w:rPr>
                <w:b w:val="0"/>
                <w:lang w:val="en-US"/>
              </w:rPr>
              <w:t>time_entry.gps_position_data</w:t>
            </w:r>
            <w:proofErr w:type="spellEnd"/>
            <w:r w:rsidRPr="00E858F5">
              <w:rPr>
                <w:b w:val="0"/>
                <w:lang w:val="en-US"/>
              </w:rPr>
              <w:br/>
              <w:t>.longitude</w:t>
            </w:r>
          </w:p>
        </w:tc>
        <w:tc>
          <w:tcPr>
            <w:tcW w:w="3071" w:type="dxa"/>
          </w:tcPr>
          <w:p w:rsidR="006C704A" w:rsidRPr="002D5C6B" w:rsidRDefault="002D5C6B" w:rsidP="002D5C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Längengrad</w:t>
            </w:r>
            <w:r w:rsidRPr="00997E82">
              <w:t xml:space="preserve"> de</w:t>
            </w:r>
            <w:r>
              <w:t>s</w:t>
            </w:r>
            <w:r w:rsidRPr="00997E82">
              <w:t xml:space="preserve"> </w:t>
            </w:r>
            <w:r>
              <w:t>Stundeneintrags</w:t>
            </w:r>
            <w:r w:rsidRPr="00997E82">
              <w:t xml:space="preserve"> als Double</w:t>
            </w:r>
          </w:p>
        </w:tc>
        <w:tc>
          <w:tcPr>
            <w:tcW w:w="3071" w:type="dxa"/>
          </w:tcPr>
          <w:p w:rsidR="006C704A" w:rsidRPr="003525D3" w:rsidRDefault="003525D3" w:rsidP="00107B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  <w:lang w:val="en-US"/>
              </w:rPr>
              <w:t>37.422005</w:t>
            </w:r>
          </w:p>
        </w:tc>
      </w:tr>
    </w:tbl>
    <w:p w:rsidR="003525D3" w:rsidRDefault="003525D3">
      <w:pPr>
        <w:rPr>
          <w:lang w:val="en-US"/>
        </w:rPr>
      </w:pPr>
      <w:r>
        <w:rPr>
          <w:lang w:val="en-US"/>
        </w:rPr>
        <w:br w:type="page"/>
      </w:r>
    </w:p>
    <w:p w:rsidR="001B3319" w:rsidRPr="00344D9C" w:rsidRDefault="001B3319" w:rsidP="00344D9C">
      <w:pPr>
        <w:pStyle w:val="berschrift4"/>
      </w:pPr>
      <w:r w:rsidRPr="00344D9C">
        <w:lastRenderedPageBreak/>
        <w:t xml:space="preserve">Beispiel </w:t>
      </w:r>
      <w:r w:rsidR="00344D9C" w:rsidRPr="00344D9C">
        <w:t>Request Transmission (http://mrt.elmermx.ch</w:t>
      </w:r>
      <w:r w:rsidR="00344D9C" w:rsidRPr="00344D9C">
        <w:rPr>
          <w:szCs w:val="16"/>
        </w:rPr>
        <w:t>/time_entries.json</w:t>
      </w:r>
      <w:r w:rsidR="00344D9C" w:rsidRPr="00344D9C">
        <w:t>)</w:t>
      </w:r>
    </w:p>
    <w:p w:rsidR="004157CF" w:rsidRDefault="000A6C08" w:rsidP="004157CF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838D1">
        <w:rPr>
          <w:rFonts w:ascii="Lucida Console" w:hAnsi="Lucida Console"/>
          <w:sz w:val="16"/>
          <w:szCs w:val="16"/>
          <w:lang w:val="en-US"/>
        </w:rPr>
        <w:t>P</w:t>
      </w:r>
      <w:r w:rsidR="004157CF">
        <w:rPr>
          <w:rFonts w:ascii="Lucida Console" w:hAnsi="Lucida Console"/>
          <w:sz w:val="16"/>
          <w:szCs w:val="16"/>
          <w:lang w:val="en-US"/>
        </w:rPr>
        <w:t>OST /</w:t>
      </w:r>
      <w:proofErr w:type="spellStart"/>
      <w:r w:rsidR="004157CF">
        <w:rPr>
          <w:rFonts w:ascii="Lucida Console" w:hAnsi="Lucida Console"/>
          <w:sz w:val="16"/>
          <w:szCs w:val="16"/>
          <w:lang w:val="en-US"/>
        </w:rPr>
        <w:t>time_entries.json</w:t>
      </w:r>
      <w:proofErr w:type="spellEnd"/>
      <w:r w:rsidR="004157CF">
        <w:rPr>
          <w:rFonts w:ascii="Lucida Console" w:hAnsi="Lucida Console"/>
          <w:sz w:val="16"/>
          <w:szCs w:val="16"/>
          <w:lang w:val="en-US"/>
        </w:rPr>
        <w:t xml:space="preserve"> HTTP/1.1</w:t>
      </w:r>
    </w:p>
    <w:p w:rsidR="004157CF" w:rsidRDefault="000A6C08" w:rsidP="004157CF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5838D1">
        <w:rPr>
          <w:rFonts w:ascii="Lucida Console" w:hAnsi="Lucida Console"/>
          <w:sz w:val="16"/>
          <w:szCs w:val="16"/>
          <w:lang w:val="en-US"/>
        </w:rPr>
        <w:t>Content-Type:</w:t>
      </w:r>
      <w:r w:rsidR="00D84581" w:rsidRPr="005838D1">
        <w:rPr>
          <w:rFonts w:ascii="Lucida Console" w:hAnsi="Lucida Console"/>
          <w:sz w:val="16"/>
          <w:szCs w:val="16"/>
          <w:lang w:val="en-US"/>
        </w:rPr>
        <w:tab/>
      </w:r>
      <w:r w:rsidR="004157CF">
        <w:rPr>
          <w:rFonts w:ascii="Lucida Console" w:hAnsi="Lucida Console"/>
          <w:sz w:val="16"/>
          <w:szCs w:val="16"/>
          <w:lang w:val="en-US"/>
        </w:rPr>
        <w:t>application/</w:t>
      </w:r>
      <w:proofErr w:type="spellStart"/>
      <w:r w:rsidR="004157CF">
        <w:rPr>
          <w:rFonts w:ascii="Lucida Console" w:hAnsi="Lucida Console"/>
          <w:sz w:val="16"/>
          <w:szCs w:val="16"/>
          <w:lang w:val="en-US"/>
        </w:rPr>
        <w:t>json</w:t>
      </w:r>
      <w:proofErr w:type="spellEnd"/>
    </w:p>
    <w:p w:rsidR="004157CF" w:rsidRDefault="000A6C08" w:rsidP="004157CF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proofErr w:type="gramStart"/>
      <w:r w:rsidRPr="005838D1">
        <w:rPr>
          <w:rFonts w:ascii="Lucida Console" w:hAnsi="Lucida Console"/>
          <w:sz w:val="16"/>
          <w:szCs w:val="16"/>
          <w:lang w:val="en-US"/>
        </w:rPr>
        <w:t>cookie</w:t>
      </w:r>
      <w:proofErr w:type="gramEnd"/>
      <w:r w:rsidRPr="005838D1">
        <w:rPr>
          <w:rFonts w:ascii="Lucida Console" w:hAnsi="Lucida Console"/>
          <w:sz w:val="16"/>
          <w:szCs w:val="16"/>
          <w:lang w:val="en-US"/>
        </w:rPr>
        <w:t>:</w:t>
      </w:r>
      <w:r w:rsidR="00D84581" w:rsidRPr="005838D1">
        <w:rPr>
          <w:rFonts w:ascii="Lucida Console" w:hAnsi="Lucida Console"/>
          <w:sz w:val="16"/>
          <w:szCs w:val="16"/>
          <w:lang w:val="en-US"/>
        </w:rPr>
        <w:tab/>
      </w:r>
      <w:r w:rsidRPr="005838D1">
        <w:rPr>
          <w:rFonts w:ascii="Lucida Console" w:hAnsi="Lucida Console"/>
          <w:sz w:val="16"/>
          <w:szCs w:val="16"/>
          <w:lang w:val="en-US"/>
        </w:rPr>
        <w:t>remember_user_token</w:t>
      </w:r>
      <w:r w:rsidRPr="004157CF">
        <w:rPr>
          <w:rFonts w:ascii="Lucida Console" w:hAnsi="Lucida Console"/>
          <w:sz w:val="16"/>
          <w:szCs w:val="16"/>
          <w:lang w:val="en-US"/>
        </w:rPr>
        <w:t xml:space="preserve">=BAhbB1sGaQciIiQyYSQxMCRhZkxtSDU0dEN3U1E3MUZ6WC5iL3Mu--1f1edff405704f9c47c641f85f7788d26d475679; path=/; expires=Tue, 24-May-2011 14:51:53 GMT; </w:t>
      </w:r>
      <w:proofErr w:type="spellStart"/>
      <w:r w:rsidRPr="004157CF">
        <w:rPr>
          <w:rFonts w:ascii="Lucida Console" w:hAnsi="Lucida Console"/>
          <w:sz w:val="16"/>
          <w:szCs w:val="16"/>
          <w:lang w:val="en-US"/>
        </w:rPr>
        <w:t>Htt</w:t>
      </w:r>
      <w:r w:rsidR="004157CF">
        <w:rPr>
          <w:rFonts w:ascii="Lucida Console" w:hAnsi="Lucida Console"/>
          <w:sz w:val="16"/>
          <w:szCs w:val="16"/>
          <w:lang w:val="en-US"/>
        </w:rPr>
        <w:t>pOnly</w:t>
      </w:r>
      <w:proofErr w:type="spellEnd"/>
    </w:p>
    <w:p w:rsidR="004157CF" w:rsidRDefault="000A6C08" w:rsidP="004157CF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Content-Length:</w:t>
      </w:r>
      <w:r w:rsidR="00D84581" w:rsidRPr="004157CF">
        <w:rPr>
          <w:rFonts w:ascii="Lucida Console" w:hAnsi="Lucida Console"/>
          <w:sz w:val="16"/>
          <w:szCs w:val="16"/>
          <w:lang w:val="en-US"/>
        </w:rPr>
        <w:tab/>
      </w:r>
      <w:r w:rsidR="004157CF">
        <w:rPr>
          <w:rFonts w:ascii="Lucida Console" w:hAnsi="Lucida Console"/>
          <w:sz w:val="16"/>
          <w:szCs w:val="16"/>
          <w:lang w:val="en-US"/>
        </w:rPr>
        <w:t>261</w:t>
      </w:r>
    </w:p>
    <w:p w:rsidR="004157CF" w:rsidRDefault="000A6C08" w:rsidP="004157CF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Host:</w:t>
      </w:r>
      <w:r w:rsidR="00D84581" w:rsidRPr="004157CF">
        <w:rPr>
          <w:rFonts w:ascii="Lucida Console" w:hAnsi="Lucida Console"/>
          <w:sz w:val="16"/>
          <w:szCs w:val="16"/>
          <w:lang w:val="en-US"/>
        </w:rPr>
        <w:tab/>
      </w:r>
      <w:r w:rsidR="004157CF">
        <w:rPr>
          <w:rFonts w:ascii="Lucida Console" w:hAnsi="Lucida Console"/>
          <w:sz w:val="16"/>
          <w:szCs w:val="16"/>
          <w:lang w:val="en-US"/>
        </w:rPr>
        <w:t>mrt.elmermx.ch</w:t>
      </w:r>
    </w:p>
    <w:p w:rsidR="004157CF" w:rsidRDefault="000A6C08" w:rsidP="004157CF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Connection:</w:t>
      </w:r>
      <w:r w:rsidR="00D84581" w:rsidRPr="004157CF">
        <w:rPr>
          <w:rFonts w:ascii="Lucida Console" w:hAnsi="Lucida Console"/>
          <w:sz w:val="16"/>
          <w:szCs w:val="16"/>
          <w:lang w:val="en-US"/>
        </w:rPr>
        <w:tab/>
      </w:r>
      <w:r w:rsidR="004157CF">
        <w:rPr>
          <w:rFonts w:ascii="Lucida Console" w:hAnsi="Lucida Console"/>
          <w:sz w:val="16"/>
          <w:szCs w:val="16"/>
          <w:lang w:val="en-US"/>
        </w:rPr>
        <w:t>Keep-Alive</w:t>
      </w:r>
    </w:p>
    <w:p w:rsidR="004157CF" w:rsidRDefault="004157CF" w:rsidP="004157CF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</w:p>
    <w:p w:rsidR="004157CF" w:rsidRDefault="004157CF" w:rsidP="004157CF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</w:p>
    <w:p w:rsidR="004157CF" w:rsidRDefault="000A6C08" w:rsidP="004157CF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{</w:t>
      </w:r>
    </w:p>
    <w:p w:rsidR="004157CF" w:rsidRDefault="000A6C08" w:rsidP="004157CF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4157CF">
        <w:rPr>
          <w:rFonts w:ascii="Lucida Console" w:hAnsi="Lucida Console"/>
          <w:sz w:val="16"/>
          <w:szCs w:val="16"/>
          <w:lang w:val="en-US"/>
        </w:rPr>
        <w:t>time_entry</w:t>
      </w:r>
      <w:proofErr w:type="spellEnd"/>
      <w:r w:rsidRPr="004157CF">
        <w:rPr>
          <w:rFonts w:ascii="Lucida Console" w:hAnsi="Lucida Console"/>
          <w:sz w:val="16"/>
          <w:szCs w:val="16"/>
          <w:lang w:val="en-US"/>
        </w:rPr>
        <w:t>":</w:t>
      </w:r>
      <w:r w:rsidR="004157CF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4157CF">
        <w:rPr>
          <w:rFonts w:ascii="Lucida Console" w:hAnsi="Lucida Console"/>
          <w:sz w:val="16"/>
          <w:szCs w:val="16"/>
          <w:lang w:val="en-US"/>
        </w:rPr>
        <w:t>{</w:t>
      </w:r>
    </w:p>
    <w:p w:rsidR="004157CF" w:rsidRDefault="000A6C08" w:rsidP="004157CF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"time_start":"2011-05-12T16:12:35GMT+02:00",</w:t>
      </w:r>
    </w:p>
    <w:p w:rsidR="004157CF" w:rsidRDefault="000A6C08" w:rsidP="004157CF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"time_stop":"2011-05-12T16:12:44GMT+02:00",</w:t>
      </w:r>
    </w:p>
    <w:p w:rsidR="006350B2" w:rsidRDefault="000A6C08" w:rsidP="006350B2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4157CF">
        <w:rPr>
          <w:rFonts w:ascii="Lucida Console" w:hAnsi="Lucida Console"/>
          <w:sz w:val="16"/>
          <w:szCs w:val="16"/>
          <w:lang w:val="en-US"/>
        </w:rPr>
        <w:t>hashcode</w:t>
      </w:r>
      <w:proofErr w:type="gramEnd"/>
      <w:r w:rsidRPr="004157CF">
        <w:rPr>
          <w:rFonts w:ascii="Lucida Console" w:hAnsi="Lucida Console"/>
          <w:sz w:val="16"/>
          <w:szCs w:val="16"/>
          <w:lang w:val="en-US"/>
        </w:rPr>
        <w:t>":"l5qok5vrq74b036541presgcbd",</w:t>
      </w:r>
    </w:p>
    <w:p w:rsidR="006350B2" w:rsidRDefault="006350B2" w:rsidP="006350B2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4157CF">
        <w:rPr>
          <w:rFonts w:ascii="Lucida Console" w:hAnsi="Lucida Console"/>
          <w:sz w:val="16"/>
          <w:szCs w:val="16"/>
          <w:lang w:val="en-US"/>
        </w:rPr>
        <w:t>description</w:t>
      </w:r>
      <w:proofErr w:type="gramEnd"/>
      <w:r w:rsidRPr="004157CF">
        <w:rPr>
          <w:rFonts w:ascii="Lucida Console" w:hAnsi="Lucida Console"/>
          <w:sz w:val="16"/>
          <w:szCs w:val="16"/>
          <w:lang w:val="en-US"/>
        </w:rPr>
        <w:t>":"</w:t>
      </w:r>
      <w:proofErr w:type="spellStart"/>
      <w:r w:rsidRPr="004157CF">
        <w:rPr>
          <w:rFonts w:ascii="Lucida Console" w:hAnsi="Lucida Console"/>
          <w:sz w:val="16"/>
          <w:szCs w:val="16"/>
          <w:lang w:val="en-US"/>
        </w:rPr>
        <w:t>Neues</w:t>
      </w:r>
      <w:proofErr w:type="spellEnd"/>
      <w:r w:rsidRPr="004157CF">
        <w:rPr>
          <w:rFonts w:ascii="Lucida Console" w:hAnsi="Lucida Console"/>
          <w:sz w:val="16"/>
          <w:szCs w:val="16"/>
          <w:lang w:val="en-US"/>
        </w:rPr>
        <w:t xml:space="preserve"> </w:t>
      </w:r>
      <w:proofErr w:type="spellStart"/>
      <w:r w:rsidRPr="004157CF">
        <w:rPr>
          <w:rFonts w:ascii="Lucida Console" w:hAnsi="Lucida Console"/>
          <w:sz w:val="16"/>
          <w:szCs w:val="16"/>
          <w:lang w:val="en-US"/>
        </w:rPr>
        <w:t>Keramiklavabo</w:t>
      </w:r>
      <w:proofErr w:type="spellEnd"/>
      <w:r w:rsidRPr="004157CF">
        <w:rPr>
          <w:rFonts w:ascii="Lucida Console" w:hAnsi="Lucida Console"/>
          <w:sz w:val="16"/>
          <w:szCs w:val="16"/>
          <w:lang w:val="en-US"/>
        </w:rPr>
        <w:t>",</w:t>
      </w:r>
    </w:p>
    <w:p w:rsidR="004157CF" w:rsidRDefault="006350B2" w:rsidP="006350B2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"customer_id":3</w:t>
      </w:r>
      <w:r>
        <w:rPr>
          <w:rFonts w:ascii="Lucida Console" w:hAnsi="Lucida Console"/>
          <w:sz w:val="16"/>
          <w:szCs w:val="16"/>
          <w:lang w:val="en-US"/>
        </w:rPr>
        <w:t>,</w:t>
      </w:r>
    </w:p>
    <w:p w:rsidR="004157CF" w:rsidRDefault="000A6C08" w:rsidP="004157CF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4157CF">
        <w:rPr>
          <w:rFonts w:ascii="Lucida Console" w:hAnsi="Lucida Console"/>
          <w:sz w:val="16"/>
          <w:szCs w:val="16"/>
          <w:lang w:val="en-US"/>
        </w:rPr>
        <w:t>gps_position_data</w:t>
      </w:r>
      <w:proofErr w:type="spellEnd"/>
      <w:r w:rsidRPr="004157CF">
        <w:rPr>
          <w:rFonts w:ascii="Lucida Console" w:hAnsi="Lucida Console"/>
          <w:sz w:val="16"/>
          <w:szCs w:val="16"/>
          <w:lang w:val="en-US"/>
        </w:rPr>
        <w:t>":</w:t>
      </w:r>
      <w:r w:rsidR="004157CF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4157CF">
        <w:rPr>
          <w:rFonts w:ascii="Lucida Console" w:hAnsi="Lucida Console"/>
          <w:sz w:val="16"/>
          <w:szCs w:val="16"/>
          <w:lang w:val="en-US"/>
        </w:rPr>
        <w:t>{</w:t>
      </w:r>
    </w:p>
    <w:p w:rsidR="004157CF" w:rsidRDefault="000A6C08" w:rsidP="004157CF">
      <w:pPr>
        <w:ind w:left="851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4157CF">
        <w:rPr>
          <w:rFonts w:ascii="Lucida Console" w:hAnsi="Lucida Console"/>
          <w:sz w:val="16"/>
          <w:szCs w:val="16"/>
          <w:lang w:val="en-US"/>
        </w:rPr>
        <w:t>longitude</w:t>
      </w:r>
      <w:proofErr w:type="gramEnd"/>
      <w:r w:rsidRPr="004157CF">
        <w:rPr>
          <w:rFonts w:ascii="Lucida Console" w:hAnsi="Lucida Console"/>
          <w:sz w:val="16"/>
          <w:szCs w:val="16"/>
          <w:lang w:val="en-US"/>
        </w:rPr>
        <w:t>":-122.084095,</w:t>
      </w:r>
    </w:p>
    <w:p w:rsidR="004157CF" w:rsidRDefault="000A6C08" w:rsidP="004157CF">
      <w:pPr>
        <w:ind w:left="851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4157CF">
        <w:rPr>
          <w:rFonts w:ascii="Lucida Console" w:hAnsi="Lucida Console"/>
          <w:sz w:val="16"/>
          <w:szCs w:val="16"/>
          <w:lang w:val="en-US"/>
        </w:rPr>
        <w:t>latitude</w:t>
      </w:r>
      <w:proofErr w:type="gramEnd"/>
      <w:r w:rsidRPr="004157CF">
        <w:rPr>
          <w:rFonts w:ascii="Lucida Console" w:hAnsi="Lucida Console"/>
          <w:sz w:val="16"/>
          <w:szCs w:val="16"/>
          <w:lang w:val="en-US"/>
        </w:rPr>
        <w:t>":37.422005</w:t>
      </w:r>
    </w:p>
    <w:p w:rsidR="004157CF" w:rsidRDefault="000A6C08" w:rsidP="006350B2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}</w:t>
      </w:r>
    </w:p>
    <w:p w:rsidR="004157CF" w:rsidRDefault="000A6C08" w:rsidP="004157CF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}</w:t>
      </w:r>
    </w:p>
    <w:p w:rsidR="001B3319" w:rsidRDefault="000A6C08" w:rsidP="006350B2">
      <w:pPr>
        <w:tabs>
          <w:tab w:val="left" w:pos="1797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}</w:t>
      </w:r>
    </w:p>
    <w:p w:rsidR="003525D3" w:rsidRDefault="003525D3">
      <w:pPr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br w:type="page"/>
      </w:r>
    </w:p>
    <w:p w:rsidR="00CC0052" w:rsidRDefault="00CC0052" w:rsidP="00CC0052">
      <w:pPr>
        <w:pStyle w:val="berschrift3"/>
      </w:pPr>
      <w:bookmarkStart w:id="22" w:name="_Toc294257076"/>
      <w:r>
        <w:lastRenderedPageBreak/>
        <w:t>Response Transmission</w:t>
      </w:r>
      <w:bookmarkEnd w:id="22"/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54C26" w:rsidTr="00A0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54C26" w:rsidRDefault="00454C26" w:rsidP="00A067FF">
            <w:r>
              <w:t>Header</w:t>
            </w:r>
          </w:p>
        </w:tc>
        <w:tc>
          <w:tcPr>
            <w:tcW w:w="4606" w:type="dxa"/>
          </w:tcPr>
          <w:p w:rsidR="00454C26" w:rsidRDefault="00454C26" w:rsidP="00A06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Wert</w:t>
            </w:r>
          </w:p>
        </w:tc>
      </w:tr>
      <w:tr w:rsidR="00454C26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54C26" w:rsidRDefault="00454C26" w:rsidP="00A067FF">
            <w:r>
              <w:t>Status</w:t>
            </w:r>
          </w:p>
        </w:tc>
        <w:tc>
          <w:tcPr>
            <w:tcW w:w="4606" w:type="dxa"/>
          </w:tcPr>
          <w:p w:rsidR="00454C26" w:rsidRDefault="00454C26" w:rsidP="00454C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</w:t>
            </w:r>
          </w:p>
        </w:tc>
      </w:tr>
      <w:tr w:rsidR="00454C26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54C26" w:rsidRDefault="00454C26" w:rsidP="00A067FF">
            <w:r>
              <w:t>Content Type</w:t>
            </w:r>
          </w:p>
        </w:tc>
        <w:tc>
          <w:tcPr>
            <w:tcW w:w="4606" w:type="dxa"/>
          </w:tcPr>
          <w:p w:rsidR="00454C26" w:rsidRDefault="00454C26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454C26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54C26" w:rsidRDefault="00454C26" w:rsidP="00A067FF">
            <w:proofErr w:type="spellStart"/>
            <w:r>
              <w:t>Charset</w:t>
            </w:r>
            <w:proofErr w:type="spellEnd"/>
          </w:p>
        </w:tc>
        <w:tc>
          <w:tcPr>
            <w:tcW w:w="4606" w:type="dxa"/>
          </w:tcPr>
          <w:p w:rsidR="00454C26" w:rsidRDefault="00454C26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UTF-8</w:t>
            </w:r>
          </w:p>
        </w:tc>
      </w:tr>
      <w:tr w:rsidR="00454C26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454C26" w:rsidRDefault="00454C26" w:rsidP="00A067FF">
            <w:r>
              <w:t>Protocol</w:t>
            </w:r>
          </w:p>
        </w:tc>
        <w:tc>
          <w:tcPr>
            <w:tcW w:w="4606" w:type="dxa"/>
          </w:tcPr>
          <w:p w:rsidR="00454C26" w:rsidRDefault="00454C26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HTTP/1.1</w:t>
            </w:r>
          </w:p>
        </w:tc>
      </w:tr>
    </w:tbl>
    <w:p w:rsidR="00454C26" w:rsidRDefault="00454C26" w:rsidP="00454C26"/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454C26" w:rsidTr="00A0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54C26" w:rsidRDefault="00454C26" w:rsidP="00A067FF">
            <w:r>
              <w:t>Parameter</w:t>
            </w:r>
          </w:p>
        </w:tc>
        <w:tc>
          <w:tcPr>
            <w:tcW w:w="3071" w:type="dxa"/>
          </w:tcPr>
          <w:p w:rsidR="00454C26" w:rsidRDefault="00454C26" w:rsidP="00A06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71" w:type="dxa"/>
          </w:tcPr>
          <w:p w:rsidR="00454C26" w:rsidRDefault="00454C26" w:rsidP="00A06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Beispielwert</w:t>
            </w:r>
          </w:p>
        </w:tc>
      </w:tr>
      <w:tr w:rsidR="00454C26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54C26" w:rsidRDefault="00454C26" w:rsidP="00A067FF">
            <w:proofErr w:type="spellStart"/>
            <w:r>
              <w:t>time_entry</w:t>
            </w:r>
            <w:proofErr w:type="spellEnd"/>
          </w:p>
        </w:tc>
        <w:tc>
          <w:tcPr>
            <w:tcW w:w="3071" w:type="dxa"/>
          </w:tcPr>
          <w:p w:rsidR="00454C26" w:rsidRDefault="00454C26" w:rsidP="00F85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</w:t>
            </w:r>
            <w:r w:rsidR="00F855A2">
              <w:t>übertragen</w:t>
            </w:r>
            <w:r>
              <w:t>e Stundeneintrag</w:t>
            </w:r>
          </w:p>
        </w:tc>
        <w:tc>
          <w:tcPr>
            <w:tcW w:w="3071" w:type="dxa"/>
          </w:tcPr>
          <w:p w:rsidR="00454C26" w:rsidRPr="003525D3" w:rsidRDefault="00454C26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</w:rPr>
              <w:t>{ } (Hash)</w:t>
            </w:r>
          </w:p>
        </w:tc>
      </w:tr>
      <w:tr w:rsidR="00F855A2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855A2" w:rsidRDefault="00F855A2" w:rsidP="00F855A2">
            <w:r>
              <w:t>time_entry.id</w:t>
            </w:r>
          </w:p>
        </w:tc>
        <w:tc>
          <w:tcPr>
            <w:tcW w:w="3071" w:type="dxa"/>
          </w:tcPr>
          <w:p w:rsidR="00F855A2" w:rsidRDefault="00F855A2" w:rsidP="009721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ID des Stundeneintrags auf dem Server.</w:t>
            </w:r>
          </w:p>
        </w:tc>
        <w:tc>
          <w:tcPr>
            <w:tcW w:w="3071" w:type="dxa"/>
          </w:tcPr>
          <w:p w:rsidR="00F855A2" w:rsidRPr="00F855A2" w:rsidRDefault="00F855A2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454C26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54C26" w:rsidRDefault="00454C26" w:rsidP="00A067FF">
            <w:proofErr w:type="spellStart"/>
            <w:r>
              <w:t>time_entry.time_start</w:t>
            </w:r>
            <w:proofErr w:type="spellEnd"/>
          </w:p>
        </w:tc>
        <w:tc>
          <w:tcPr>
            <w:tcW w:w="3071" w:type="dxa"/>
          </w:tcPr>
          <w:p w:rsidR="00454C26" w:rsidRDefault="00454C26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Timestamp</w:t>
            </w:r>
            <w:proofErr w:type="spellEnd"/>
            <w:r>
              <w:t xml:space="preserve"> der Zeit</w:t>
            </w:r>
            <w:r w:rsidR="005D3CB5">
              <w:t>, zu welche</w:t>
            </w:r>
            <w:r>
              <w:t>r der Stundeneintrag beginnt</w:t>
            </w:r>
          </w:p>
        </w:tc>
        <w:tc>
          <w:tcPr>
            <w:tcW w:w="3071" w:type="dxa"/>
          </w:tcPr>
          <w:p w:rsidR="00454C26" w:rsidRPr="003525D3" w:rsidRDefault="00454C26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855A2">
              <w:rPr>
                <w:rFonts w:cstheme="minorHAnsi"/>
              </w:rPr>
              <w:t>2011-05-</w:t>
            </w:r>
            <w:r w:rsidRPr="003525D3">
              <w:rPr>
                <w:rFonts w:cstheme="minorHAnsi"/>
                <w:lang w:val="en-US"/>
              </w:rPr>
              <w:t>12T16:12:35GMT+02:00</w:t>
            </w:r>
          </w:p>
        </w:tc>
      </w:tr>
      <w:tr w:rsidR="00454C26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54C26" w:rsidRDefault="00454C26" w:rsidP="00A067FF">
            <w:proofErr w:type="spellStart"/>
            <w:r>
              <w:t>time_entry.time_stop</w:t>
            </w:r>
            <w:proofErr w:type="spellEnd"/>
          </w:p>
        </w:tc>
        <w:tc>
          <w:tcPr>
            <w:tcW w:w="3071" w:type="dxa"/>
          </w:tcPr>
          <w:p w:rsidR="00454C26" w:rsidRDefault="005D3CB5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Timestamp</w:t>
            </w:r>
            <w:proofErr w:type="spellEnd"/>
            <w:r>
              <w:t xml:space="preserve"> der Zeit, zu welch</w:t>
            </w:r>
            <w:r w:rsidR="00454C26">
              <w:t>er der Stundeneintrag endet</w:t>
            </w:r>
          </w:p>
        </w:tc>
        <w:tc>
          <w:tcPr>
            <w:tcW w:w="3071" w:type="dxa"/>
          </w:tcPr>
          <w:p w:rsidR="00454C26" w:rsidRPr="003525D3" w:rsidRDefault="00454C26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  <w:lang w:val="en-US"/>
              </w:rPr>
              <w:t>2011-05-12T16:12:44GMT+02:00</w:t>
            </w:r>
          </w:p>
        </w:tc>
      </w:tr>
      <w:tr w:rsidR="00454C26" w:rsidRPr="006C704A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54C26" w:rsidRDefault="00454C26" w:rsidP="00A067FF">
            <w:proofErr w:type="spellStart"/>
            <w:r>
              <w:t>time_entry.hashcode</w:t>
            </w:r>
            <w:proofErr w:type="spellEnd"/>
          </w:p>
        </w:tc>
        <w:tc>
          <w:tcPr>
            <w:tcW w:w="3071" w:type="dxa"/>
          </w:tcPr>
          <w:p w:rsidR="00454C26" w:rsidRPr="006C704A" w:rsidRDefault="00F855A2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</w:t>
            </w:r>
            <w:proofErr w:type="spellStart"/>
            <w:r>
              <w:t>Hash</w:t>
            </w:r>
            <w:r w:rsidR="005D3CB5">
              <w:t>code</w:t>
            </w:r>
            <w:proofErr w:type="spellEnd"/>
          </w:p>
        </w:tc>
        <w:tc>
          <w:tcPr>
            <w:tcW w:w="3071" w:type="dxa"/>
          </w:tcPr>
          <w:p w:rsidR="00454C26" w:rsidRPr="003525D3" w:rsidRDefault="00454C26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3525D3">
              <w:rPr>
                <w:rFonts w:cstheme="minorHAnsi"/>
                <w:lang w:val="en-US"/>
              </w:rPr>
              <w:t>l5qok5vrq74b036541presgcbd</w:t>
            </w:r>
          </w:p>
        </w:tc>
      </w:tr>
      <w:tr w:rsidR="00454C26" w:rsidRPr="00316D94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54C26" w:rsidRPr="006C704A" w:rsidRDefault="00454C26" w:rsidP="00A067FF">
            <w:pPr>
              <w:rPr>
                <w:b w:val="0"/>
                <w:lang w:val="en-US"/>
              </w:rPr>
            </w:pPr>
            <w:proofErr w:type="spellStart"/>
            <w:r w:rsidRPr="006C704A">
              <w:rPr>
                <w:b w:val="0"/>
                <w:lang w:val="en-US"/>
              </w:rPr>
              <w:t>time_entry.description</w:t>
            </w:r>
            <w:proofErr w:type="spellEnd"/>
          </w:p>
        </w:tc>
        <w:tc>
          <w:tcPr>
            <w:tcW w:w="3071" w:type="dxa"/>
          </w:tcPr>
          <w:p w:rsidR="00454C26" w:rsidRPr="00316D94" w:rsidRDefault="00454C26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D94">
              <w:t>Kurze Beschreibung der verrichteten Arbeit</w:t>
            </w:r>
          </w:p>
        </w:tc>
        <w:tc>
          <w:tcPr>
            <w:tcW w:w="3071" w:type="dxa"/>
          </w:tcPr>
          <w:p w:rsidR="00454C26" w:rsidRPr="003525D3" w:rsidRDefault="00454C26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3525D3">
              <w:rPr>
                <w:rFonts w:cstheme="minorHAnsi"/>
                <w:lang w:val="en-US"/>
              </w:rPr>
              <w:t>Neues</w:t>
            </w:r>
            <w:proofErr w:type="spellEnd"/>
            <w:r w:rsidRPr="003525D3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3525D3">
              <w:rPr>
                <w:rFonts w:cstheme="minorHAnsi"/>
                <w:lang w:val="en-US"/>
              </w:rPr>
              <w:t>Keramiklavabo</w:t>
            </w:r>
            <w:proofErr w:type="spellEnd"/>
          </w:p>
        </w:tc>
      </w:tr>
      <w:tr w:rsidR="00454C26" w:rsidRPr="00DB668C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54C26" w:rsidRPr="006C704A" w:rsidRDefault="00454C26" w:rsidP="00A067FF">
            <w:pPr>
              <w:rPr>
                <w:b w:val="0"/>
                <w:lang w:val="en-US"/>
              </w:rPr>
            </w:pPr>
            <w:proofErr w:type="spellStart"/>
            <w:r w:rsidRPr="006C704A">
              <w:rPr>
                <w:b w:val="0"/>
                <w:lang w:val="en-US"/>
              </w:rPr>
              <w:t>time_entry.</w:t>
            </w:r>
            <w:r>
              <w:rPr>
                <w:b w:val="0"/>
                <w:lang w:val="en-US"/>
              </w:rPr>
              <w:t>time_entry_type_id</w:t>
            </w:r>
            <w:proofErr w:type="spellEnd"/>
          </w:p>
        </w:tc>
        <w:tc>
          <w:tcPr>
            <w:tcW w:w="3071" w:type="dxa"/>
          </w:tcPr>
          <w:p w:rsidR="00454C26" w:rsidRPr="00DB668C" w:rsidRDefault="00454C26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668C">
              <w:t>ID des Stundeneintragstyps auf dem Server</w:t>
            </w:r>
          </w:p>
        </w:tc>
        <w:tc>
          <w:tcPr>
            <w:tcW w:w="3071" w:type="dxa"/>
          </w:tcPr>
          <w:p w:rsidR="00454C26" w:rsidRPr="003525D3" w:rsidRDefault="00454C26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</w:rPr>
              <w:t>null</w:t>
            </w:r>
          </w:p>
        </w:tc>
      </w:tr>
      <w:tr w:rsidR="00454C26" w:rsidRPr="00DB668C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54C26" w:rsidRPr="006C704A" w:rsidRDefault="00454C26" w:rsidP="00A067FF">
            <w:pPr>
              <w:rPr>
                <w:b w:val="0"/>
                <w:lang w:val="en-US"/>
              </w:rPr>
            </w:pPr>
            <w:proofErr w:type="spellStart"/>
            <w:r w:rsidRPr="006C704A">
              <w:rPr>
                <w:b w:val="0"/>
                <w:lang w:val="en-US"/>
              </w:rPr>
              <w:t>time_entry.customer_id</w:t>
            </w:r>
            <w:proofErr w:type="spellEnd"/>
          </w:p>
        </w:tc>
        <w:tc>
          <w:tcPr>
            <w:tcW w:w="3071" w:type="dxa"/>
          </w:tcPr>
          <w:p w:rsidR="00454C26" w:rsidRPr="00DB668C" w:rsidRDefault="00454C26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668C">
              <w:t xml:space="preserve">ID des </w:t>
            </w:r>
            <w:r>
              <w:t>Kunden</w:t>
            </w:r>
            <w:r w:rsidRPr="00DB668C">
              <w:t xml:space="preserve"> auf dem Server</w:t>
            </w:r>
          </w:p>
        </w:tc>
        <w:tc>
          <w:tcPr>
            <w:tcW w:w="3071" w:type="dxa"/>
          </w:tcPr>
          <w:p w:rsidR="00454C26" w:rsidRPr="003525D3" w:rsidRDefault="00454C26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</w:rPr>
              <w:t>3</w:t>
            </w:r>
          </w:p>
        </w:tc>
      </w:tr>
      <w:tr w:rsidR="00454C26" w:rsidRPr="005838D1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454C26" w:rsidRPr="00E858F5" w:rsidRDefault="00454C26" w:rsidP="00C07391">
            <w:pPr>
              <w:rPr>
                <w:b w:val="0"/>
                <w:lang w:val="en-US"/>
              </w:rPr>
            </w:pPr>
            <w:proofErr w:type="spellStart"/>
            <w:r w:rsidRPr="00E858F5">
              <w:rPr>
                <w:b w:val="0"/>
                <w:lang w:val="en-US"/>
              </w:rPr>
              <w:t>time_entry.gps_position_</w:t>
            </w:r>
            <w:r w:rsidR="00C07391">
              <w:rPr>
                <w:b w:val="0"/>
                <w:lang w:val="en-US"/>
              </w:rPr>
              <w:t>id</w:t>
            </w:r>
            <w:proofErr w:type="spellEnd"/>
          </w:p>
        </w:tc>
        <w:tc>
          <w:tcPr>
            <w:tcW w:w="3071" w:type="dxa"/>
          </w:tcPr>
          <w:p w:rsidR="00454C26" w:rsidRPr="00E858F5" w:rsidRDefault="00C07391" w:rsidP="00C07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der</w:t>
            </w:r>
            <w:r w:rsidR="00454C26">
              <w:t xml:space="preserve"> GPS Positionsdaten</w:t>
            </w:r>
            <w:r>
              <w:t xml:space="preserve"> </w:t>
            </w:r>
            <w:r w:rsidRPr="00DB668C">
              <w:t>auf dem Server</w:t>
            </w:r>
          </w:p>
        </w:tc>
        <w:tc>
          <w:tcPr>
            <w:tcW w:w="3071" w:type="dxa"/>
          </w:tcPr>
          <w:p w:rsidR="00454C26" w:rsidRPr="003525D3" w:rsidRDefault="00C07391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4</w:t>
            </w:r>
          </w:p>
        </w:tc>
      </w:tr>
      <w:tr w:rsidR="00C07391" w:rsidRPr="00C07391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C07391" w:rsidRPr="00E858F5" w:rsidRDefault="00C07391" w:rsidP="00C07391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time_entry.order_id</w:t>
            </w:r>
            <w:proofErr w:type="spellEnd"/>
          </w:p>
        </w:tc>
        <w:tc>
          <w:tcPr>
            <w:tcW w:w="3071" w:type="dxa"/>
          </w:tcPr>
          <w:p w:rsidR="00C07391" w:rsidRPr="00C07391" w:rsidRDefault="00C07391" w:rsidP="00C07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7391">
              <w:t xml:space="preserve">ID des zugewiesenen Auftrags </w:t>
            </w:r>
            <w:r w:rsidRPr="00DB668C">
              <w:t>auf dem Server</w:t>
            </w:r>
          </w:p>
        </w:tc>
        <w:tc>
          <w:tcPr>
            <w:tcW w:w="3071" w:type="dxa"/>
          </w:tcPr>
          <w:p w:rsidR="00C07391" w:rsidRPr="00C07391" w:rsidRDefault="005272E9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null</w:t>
            </w:r>
          </w:p>
        </w:tc>
      </w:tr>
    </w:tbl>
    <w:p w:rsidR="00F855A2" w:rsidRPr="00C07391" w:rsidRDefault="00F855A2">
      <w:r w:rsidRPr="00C07391">
        <w:br w:type="page"/>
      </w:r>
    </w:p>
    <w:p w:rsidR="00644FD5" w:rsidRPr="00C07391" w:rsidRDefault="00644FD5" w:rsidP="00644FD5">
      <w:pPr>
        <w:pStyle w:val="berschrift4"/>
        <w:rPr>
          <w:lang w:val="en-US"/>
        </w:rPr>
      </w:pPr>
      <w:proofErr w:type="spellStart"/>
      <w:r w:rsidRPr="00C07391">
        <w:rPr>
          <w:lang w:val="en-US"/>
        </w:rPr>
        <w:lastRenderedPageBreak/>
        <w:t>Beispiel</w:t>
      </w:r>
      <w:proofErr w:type="spellEnd"/>
      <w:r w:rsidRPr="00C07391">
        <w:rPr>
          <w:lang w:val="en-US"/>
        </w:rPr>
        <w:t xml:space="preserve"> Response Transmission (http://mrt.elmermx.ch</w:t>
      </w:r>
      <w:r w:rsidRPr="00C07391">
        <w:rPr>
          <w:szCs w:val="16"/>
          <w:lang w:val="en-US"/>
        </w:rPr>
        <w:t>/time_entries.json</w:t>
      </w:r>
      <w:r w:rsidRPr="00C07391">
        <w:rPr>
          <w:lang w:val="en-US"/>
        </w:rPr>
        <w:t>)</w:t>
      </w:r>
    </w:p>
    <w:p w:rsidR="000A6C08" w:rsidRPr="00C07391" w:rsidRDefault="00BC0864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C07391">
        <w:rPr>
          <w:rFonts w:ascii="Lucida Console" w:hAnsi="Lucida Console"/>
          <w:sz w:val="16"/>
          <w:szCs w:val="16"/>
          <w:lang w:val="en-US"/>
        </w:rPr>
        <w:t>HTTP/1.1 201 Created</w:t>
      </w:r>
    </w:p>
    <w:p w:rsidR="000A6C08" w:rsidRPr="00BC0864" w:rsidRDefault="000A6C08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</w:rPr>
      </w:pPr>
      <w:r w:rsidRPr="00C07391">
        <w:rPr>
          <w:rFonts w:ascii="Lucida Console" w:hAnsi="Lucida Console"/>
          <w:sz w:val="16"/>
          <w:szCs w:val="16"/>
          <w:lang w:val="en-US"/>
        </w:rPr>
        <w:t>Date:</w:t>
      </w:r>
      <w:r w:rsidR="00BC0864" w:rsidRPr="00C07391">
        <w:rPr>
          <w:rFonts w:ascii="Lucida Console" w:hAnsi="Lucida Console"/>
          <w:sz w:val="16"/>
          <w:szCs w:val="16"/>
          <w:lang w:val="en-US"/>
        </w:rPr>
        <w:tab/>
        <w:t xml:space="preserve">Thu, 12 May 2011 </w:t>
      </w:r>
      <w:r w:rsidR="00BC0864">
        <w:rPr>
          <w:rFonts w:ascii="Lucida Console" w:hAnsi="Lucida Console"/>
          <w:sz w:val="16"/>
          <w:szCs w:val="16"/>
        </w:rPr>
        <w:t>14:13:01 GMT</w:t>
      </w:r>
    </w:p>
    <w:p w:rsidR="000A6C08" w:rsidRPr="00BC0864" w:rsidRDefault="00BC0864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</w:rPr>
      </w:pPr>
      <w:r>
        <w:rPr>
          <w:rFonts w:ascii="Lucida Console" w:hAnsi="Lucida Console"/>
          <w:sz w:val="16"/>
          <w:szCs w:val="16"/>
        </w:rPr>
        <w:t>Server:</w:t>
      </w:r>
      <w:r>
        <w:rPr>
          <w:rFonts w:ascii="Lucida Console" w:hAnsi="Lucida Console"/>
          <w:sz w:val="16"/>
          <w:szCs w:val="16"/>
        </w:rPr>
        <w:tab/>
        <w:t>Apache</w:t>
      </w:r>
    </w:p>
    <w:p w:rsidR="000A6C08" w:rsidRPr="00BC0864" w:rsidRDefault="000A6C08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X-Powered-By:</w:t>
      </w:r>
      <w:r w:rsidR="00BC0864">
        <w:rPr>
          <w:rFonts w:ascii="Lucida Console" w:hAnsi="Lucida Console"/>
          <w:sz w:val="16"/>
          <w:szCs w:val="16"/>
          <w:lang w:val="en-US"/>
        </w:rPr>
        <w:tab/>
      </w:r>
      <w:proofErr w:type="spellStart"/>
      <w:r w:rsidRPr="00BC0864">
        <w:rPr>
          <w:rFonts w:ascii="Lucida Console" w:hAnsi="Lucida Console"/>
          <w:sz w:val="16"/>
          <w:szCs w:val="16"/>
          <w:lang w:val="en-US"/>
        </w:rPr>
        <w:t>Phusion</w:t>
      </w:r>
      <w:proofErr w:type="spellEnd"/>
      <w:r w:rsidRPr="00BC0864">
        <w:rPr>
          <w:rFonts w:ascii="Lucida Console" w:hAnsi="Lucida Console"/>
          <w:sz w:val="16"/>
          <w:szCs w:val="16"/>
          <w:lang w:val="en-US"/>
        </w:rPr>
        <w:t xml:space="preserve"> Passenger (</w:t>
      </w:r>
      <w:proofErr w:type="spellStart"/>
      <w:r w:rsidRPr="00BC0864">
        <w:rPr>
          <w:rFonts w:ascii="Lucida Console" w:hAnsi="Lucida Console"/>
          <w:sz w:val="16"/>
          <w:szCs w:val="16"/>
          <w:lang w:val="en-US"/>
        </w:rPr>
        <w:t>mo</w:t>
      </w:r>
      <w:r w:rsidR="00BC0864">
        <w:rPr>
          <w:rFonts w:ascii="Lucida Console" w:hAnsi="Lucida Console"/>
          <w:sz w:val="16"/>
          <w:szCs w:val="16"/>
          <w:lang w:val="en-US"/>
        </w:rPr>
        <w:t>d_rails</w:t>
      </w:r>
      <w:proofErr w:type="spellEnd"/>
      <w:r w:rsidR="00BC0864">
        <w:rPr>
          <w:rFonts w:ascii="Lucida Console" w:hAnsi="Lucida Console"/>
          <w:sz w:val="16"/>
          <w:szCs w:val="16"/>
          <w:lang w:val="en-US"/>
        </w:rPr>
        <w:t>/</w:t>
      </w:r>
      <w:proofErr w:type="spellStart"/>
      <w:r w:rsidR="00BC0864">
        <w:rPr>
          <w:rFonts w:ascii="Lucida Console" w:hAnsi="Lucida Console"/>
          <w:sz w:val="16"/>
          <w:szCs w:val="16"/>
          <w:lang w:val="en-US"/>
        </w:rPr>
        <w:t>mod_rack</w:t>
      </w:r>
      <w:proofErr w:type="spellEnd"/>
      <w:r w:rsidR="00BC0864">
        <w:rPr>
          <w:rFonts w:ascii="Lucida Console" w:hAnsi="Lucida Console"/>
          <w:sz w:val="16"/>
          <w:szCs w:val="16"/>
          <w:lang w:val="en-US"/>
        </w:rPr>
        <w:t>) 2.2.15</w:t>
      </w:r>
    </w:p>
    <w:p w:rsidR="000A6C08" w:rsidRPr="00BC0864" w:rsidRDefault="000A6C08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X-UA-Compatible:</w:t>
      </w:r>
      <w:r w:rsidR="00BC0864">
        <w:rPr>
          <w:rFonts w:ascii="Lucida Console" w:hAnsi="Lucida Console"/>
          <w:sz w:val="16"/>
          <w:szCs w:val="16"/>
          <w:lang w:val="en-US"/>
        </w:rPr>
        <w:tab/>
      </w:r>
      <w:r w:rsidRPr="00BC0864">
        <w:rPr>
          <w:rFonts w:ascii="Lucida Console" w:hAnsi="Lucida Console"/>
          <w:sz w:val="16"/>
          <w:szCs w:val="16"/>
          <w:lang w:val="en-US"/>
        </w:rPr>
        <w:t>IE=</w:t>
      </w:r>
      <w:proofErr w:type="spellStart"/>
      <w:r w:rsidRPr="00BC0864">
        <w:rPr>
          <w:rFonts w:ascii="Lucida Console" w:hAnsi="Lucida Console"/>
          <w:sz w:val="16"/>
          <w:szCs w:val="16"/>
          <w:lang w:val="en-US"/>
        </w:rPr>
        <w:t>Edge</w:t>
      </w:r>
      <w:proofErr w:type="gramStart"/>
      <w:r w:rsidRPr="00BC0864">
        <w:rPr>
          <w:rFonts w:ascii="Lucida Console" w:hAnsi="Lucida Console"/>
          <w:sz w:val="16"/>
          <w:szCs w:val="16"/>
          <w:lang w:val="en-US"/>
        </w:rPr>
        <w:t>,</w:t>
      </w:r>
      <w:r w:rsidR="00BC0864">
        <w:rPr>
          <w:rFonts w:ascii="Lucida Console" w:hAnsi="Lucida Console"/>
          <w:sz w:val="16"/>
          <w:szCs w:val="16"/>
          <w:lang w:val="en-US"/>
        </w:rPr>
        <w:t>chrome</w:t>
      </w:r>
      <w:proofErr w:type="spellEnd"/>
      <w:proofErr w:type="gramEnd"/>
      <w:r w:rsidR="00BC0864">
        <w:rPr>
          <w:rFonts w:ascii="Lucida Console" w:hAnsi="Lucida Console"/>
          <w:sz w:val="16"/>
          <w:szCs w:val="16"/>
          <w:lang w:val="en-US"/>
        </w:rPr>
        <w:t>=1</w:t>
      </w:r>
    </w:p>
    <w:p w:rsidR="000A6C08" w:rsidRPr="00BC0864" w:rsidRDefault="00BC0864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X-Runtime:</w:t>
      </w:r>
      <w:r>
        <w:rPr>
          <w:rFonts w:ascii="Lucida Console" w:hAnsi="Lucida Console"/>
          <w:sz w:val="16"/>
          <w:szCs w:val="16"/>
          <w:lang w:val="en-US"/>
        </w:rPr>
        <w:tab/>
        <w:t>0.143018</w:t>
      </w:r>
    </w:p>
    <w:p w:rsidR="000A6C08" w:rsidRPr="00BC0864" w:rsidRDefault="00BC0864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Cache-Control:</w:t>
      </w:r>
      <w:r>
        <w:rPr>
          <w:rFonts w:ascii="Lucida Console" w:hAnsi="Lucida Console"/>
          <w:sz w:val="16"/>
          <w:szCs w:val="16"/>
          <w:lang w:val="en-US"/>
        </w:rPr>
        <w:tab/>
        <w:t>no-cache</w:t>
      </w:r>
    </w:p>
    <w:p w:rsidR="000A6C08" w:rsidRPr="00BC0864" w:rsidRDefault="000A6C08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Set-Cookie:</w:t>
      </w:r>
      <w:r w:rsidR="00BC0864">
        <w:rPr>
          <w:rFonts w:ascii="Lucida Console" w:hAnsi="Lucida Console"/>
          <w:sz w:val="16"/>
          <w:szCs w:val="16"/>
          <w:lang w:val="en-US"/>
        </w:rPr>
        <w:tab/>
      </w:r>
      <w:r w:rsidRPr="00BC0864">
        <w:rPr>
          <w:rFonts w:ascii="Lucida Console" w:hAnsi="Lucida Console"/>
          <w:sz w:val="16"/>
          <w:szCs w:val="16"/>
          <w:lang w:val="en-US"/>
        </w:rPr>
        <w:t>remember_user_token=BAhbB1sGaQciIiQyYSQxMCRhZkxtSDU0dEN3U1E3MUZ6WC5iL3Mu--1f1edff405704f9c47c641f85f7788d26d475679; path=/; expires=Tue, 24-</w:t>
      </w:r>
      <w:r w:rsidR="00BC0864">
        <w:rPr>
          <w:rFonts w:ascii="Lucida Console" w:hAnsi="Lucida Console"/>
          <w:sz w:val="16"/>
          <w:szCs w:val="16"/>
          <w:lang w:val="en-US"/>
        </w:rPr>
        <w:t xml:space="preserve">May-2011 14:51:53 GMT; </w:t>
      </w:r>
      <w:proofErr w:type="spellStart"/>
      <w:r w:rsidR="00BC0864">
        <w:rPr>
          <w:rFonts w:ascii="Lucida Console" w:hAnsi="Lucida Console"/>
          <w:sz w:val="16"/>
          <w:szCs w:val="16"/>
          <w:lang w:val="en-US"/>
        </w:rPr>
        <w:t>HttpOnly</w:t>
      </w:r>
      <w:proofErr w:type="spellEnd"/>
    </w:p>
    <w:p w:rsidR="000A6C08" w:rsidRPr="00BC0864" w:rsidRDefault="000A6C08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Set-Cookie:</w:t>
      </w:r>
      <w:r w:rsidR="00BC0864">
        <w:rPr>
          <w:rFonts w:ascii="Lucida Console" w:hAnsi="Lucida Console"/>
          <w:sz w:val="16"/>
          <w:szCs w:val="16"/>
          <w:lang w:val="en-US"/>
        </w:rPr>
        <w:tab/>
      </w:r>
      <w:r w:rsidRPr="00BC0864">
        <w:rPr>
          <w:rFonts w:ascii="Lucida Console" w:hAnsi="Lucida Console"/>
          <w:sz w:val="16"/>
          <w:szCs w:val="16"/>
          <w:lang w:val="en-US"/>
        </w:rPr>
        <w:t>_mrt_session=BAh7ByIPc2Vzc2lvbl9pZCIlMDExZGVhZDZjMTI4ODI1YmE1Njky</w:t>
      </w:r>
      <w:r w:rsidR="00BC0864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BC0864">
        <w:rPr>
          <w:rFonts w:ascii="Lucida Console" w:hAnsi="Lucida Console"/>
          <w:sz w:val="16"/>
          <w:szCs w:val="16"/>
          <w:lang w:val="en-US"/>
        </w:rPr>
        <w:t>ODYxNjAxM2ZhZjciGXdhcmRlbi51c2VyLnVzZXIua2V5WwgiEEZpZWxkV29ya2VyWwZpByIiJDJhJDEwJGFmTG1INTR0Q3dTUTcxRnpYLmIvcy4%3D--61998f19a2bb7e5f87f6b065058</w:t>
      </w:r>
      <w:r w:rsidR="00BC0864">
        <w:rPr>
          <w:rFonts w:ascii="Lucida Console" w:hAnsi="Lucida Console"/>
          <w:sz w:val="16"/>
          <w:szCs w:val="16"/>
          <w:lang w:val="en-US"/>
        </w:rPr>
        <w:t xml:space="preserve">73136f66b6530; path=/; </w:t>
      </w:r>
      <w:proofErr w:type="spellStart"/>
      <w:r w:rsidR="00BC0864">
        <w:rPr>
          <w:rFonts w:ascii="Lucida Console" w:hAnsi="Lucida Console"/>
          <w:sz w:val="16"/>
          <w:szCs w:val="16"/>
          <w:lang w:val="en-US"/>
        </w:rPr>
        <w:t>HttpOnly</w:t>
      </w:r>
      <w:proofErr w:type="spellEnd"/>
    </w:p>
    <w:p w:rsidR="000A6C08" w:rsidRPr="00BC0864" w:rsidRDefault="000A6C08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Location:</w:t>
      </w:r>
      <w:r w:rsidR="00CC0052">
        <w:rPr>
          <w:rFonts w:ascii="Lucida Console" w:hAnsi="Lucida Console"/>
          <w:sz w:val="16"/>
          <w:szCs w:val="16"/>
          <w:lang w:val="en-US"/>
        </w:rPr>
        <w:tab/>
      </w:r>
      <w:r w:rsidRPr="00BC0864">
        <w:rPr>
          <w:rFonts w:ascii="Lucida Console" w:hAnsi="Lucida Console"/>
          <w:sz w:val="16"/>
          <w:szCs w:val="16"/>
          <w:lang w:val="en-US"/>
        </w:rPr>
        <w:t>http://m</w:t>
      </w:r>
      <w:r w:rsidR="00BC0864">
        <w:rPr>
          <w:rFonts w:ascii="Lucida Console" w:hAnsi="Lucida Console"/>
          <w:sz w:val="16"/>
          <w:szCs w:val="16"/>
          <w:lang w:val="en-US"/>
        </w:rPr>
        <w:t>rt.elmermx.ch/time_entries/81</w:t>
      </w:r>
    </w:p>
    <w:p w:rsidR="000A6C08" w:rsidRPr="00BC0864" w:rsidRDefault="00BC0864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Status:</w:t>
      </w:r>
      <w:r w:rsidR="00CC0052">
        <w:rPr>
          <w:rFonts w:ascii="Lucida Console" w:hAnsi="Lucida Console"/>
          <w:sz w:val="16"/>
          <w:szCs w:val="16"/>
          <w:lang w:val="en-US"/>
        </w:rPr>
        <w:tab/>
      </w:r>
      <w:r>
        <w:rPr>
          <w:rFonts w:ascii="Lucida Console" w:hAnsi="Lucida Console"/>
          <w:sz w:val="16"/>
          <w:szCs w:val="16"/>
          <w:lang w:val="en-US"/>
        </w:rPr>
        <w:t>201</w:t>
      </w:r>
    </w:p>
    <w:p w:rsidR="000A6C08" w:rsidRPr="00BC0864" w:rsidRDefault="00BC0864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Keep-Alive:</w:t>
      </w:r>
      <w:r w:rsidR="00CC0052">
        <w:rPr>
          <w:rFonts w:ascii="Lucida Console" w:hAnsi="Lucida Console"/>
          <w:sz w:val="16"/>
          <w:szCs w:val="16"/>
          <w:lang w:val="en-US"/>
        </w:rPr>
        <w:tab/>
      </w:r>
      <w:r>
        <w:rPr>
          <w:rFonts w:ascii="Lucida Console" w:hAnsi="Lucida Console"/>
          <w:sz w:val="16"/>
          <w:szCs w:val="16"/>
          <w:lang w:val="en-US"/>
        </w:rPr>
        <w:t>timeout=15, max=150</w:t>
      </w:r>
    </w:p>
    <w:p w:rsidR="000A6C08" w:rsidRPr="00BC0864" w:rsidRDefault="00BC0864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Connection:</w:t>
      </w:r>
      <w:r w:rsidR="00CC0052">
        <w:rPr>
          <w:rFonts w:ascii="Lucida Console" w:hAnsi="Lucida Console"/>
          <w:sz w:val="16"/>
          <w:szCs w:val="16"/>
          <w:lang w:val="en-US"/>
        </w:rPr>
        <w:tab/>
      </w:r>
      <w:r>
        <w:rPr>
          <w:rFonts w:ascii="Lucida Console" w:hAnsi="Lucida Console"/>
          <w:sz w:val="16"/>
          <w:szCs w:val="16"/>
          <w:lang w:val="en-US"/>
        </w:rPr>
        <w:t>Keep-Alive</w:t>
      </w:r>
    </w:p>
    <w:p w:rsidR="000A6C08" w:rsidRPr="00BC0864" w:rsidRDefault="00BC0864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Transfer-Encoding:</w:t>
      </w:r>
      <w:r w:rsidR="00CC0052">
        <w:rPr>
          <w:rFonts w:ascii="Lucida Console" w:hAnsi="Lucida Console"/>
          <w:sz w:val="16"/>
          <w:szCs w:val="16"/>
          <w:lang w:val="en-US"/>
        </w:rPr>
        <w:tab/>
      </w:r>
      <w:r>
        <w:rPr>
          <w:rFonts w:ascii="Lucida Console" w:hAnsi="Lucida Console"/>
          <w:sz w:val="16"/>
          <w:szCs w:val="16"/>
          <w:lang w:val="en-US"/>
        </w:rPr>
        <w:t>chunked</w:t>
      </w:r>
    </w:p>
    <w:p w:rsidR="000A6C08" w:rsidRPr="00B35744" w:rsidRDefault="000A6C08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  <w:r w:rsidRPr="00B35744">
        <w:rPr>
          <w:rFonts w:ascii="Lucida Console" w:hAnsi="Lucida Console"/>
          <w:sz w:val="16"/>
          <w:szCs w:val="16"/>
          <w:lang w:val="fr-CH"/>
        </w:rPr>
        <w:t>Content-Type:</w:t>
      </w:r>
      <w:r w:rsidR="00CC0052" w:rsidRPr="00B35744">
        <w:rPr>
          <w:rFonts w:ascii="Lucida Console" w:hAnsi="Lucida Console"/>
          <w:sz w:val="16"/>
          <w:szCs w:val="16"/>
          <w:lang w:val="fr-CH"/>
        </w:rPr>
        <w:tab/>
      </w:r>
      <w:r w:rsidR="00BC0864" w:rsidRPr="00B35744">
        <w:rPr>
          <w:rFonts w:ascii="Lucida Console" w:hAnsi="Lucida Console"/>
          <w:sz w:val="16"/>
          <w:szCs w:val="16"/>
          <w:lang w:val="fr-CH"/>
        </w:rPr>
        <w:t>application/</w:t>
      </w:r>
      <w:proofErr w:type="spellStart"/>
      <w:r w:rsidR="00BC0864" w:rsidRPr="00B35744">
        <w:rPr>
          <w:rFonts w:ascii="Lucida Console" w:hAnsi="Lucida Console"/>
          <w:sz w:val="16"/>
          <w:szCs w:val="16"/>
          <w:lang w:val="fr-CH"/>
        </w:rPr>
        <w:t>json</w:t>
      </w:r>
      <w:proofErr w:type="spellEnd"/>
      <w:r w:rsidR="00BC0864" w:rsidRPr="00B35744">
        <w:rPr>
          <w:rFonts w:ascii="Lucida Console" w:hAnsi="Lucida Console"/>
          <w:sz w:val="16"/>
          <w:szCs w:val="16"/>
          <w:lang w:val="fr-CH"/>
        </w:rPr>
        <w:t xml:space="preserve">; </w:t>
      </w:r>
      <w:proofErr w:type="spellStart"/>
      <w:r w:rsidR="00BC0864" w:rsidRPr="00B35744">
        <w:rPr>
          <w:rFonts w:ascii="Lucida Console" w:hAnsi="Lucida Console"/>
          <w:sz w:val="16"/>
          <w:szCs w:val="16"/>
          <w:lang w:val="fr-CH"/>
        </w:rPr>
        <w:t>charset</w:t>
      </w:r>
      <w:proofErr w:type="spellEnd"/>
      <w:r w:rsidR="00BC0864" w:rsidRPr="00B35744">
        <w:rPr>
          <w:rFonts w:ascii="Lucida Console" w:hAnsi="Lucida Console"/>
          <w:sz w:val="16"/>
          <w:szCs w:val="16"/>
          <w:lang w:val="fr-CH"/>
        </w:rPr>
        <w:t>=utf-8</w:t>
      </w:r>
    </w:p>
    <w:p w:rsidR="000A6C08" w:rsidRPr="00B35744" w:rsidRDefault="000A6C08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</w:p>
    <w:p w:rsidR="000A6C08" w:rsidRPr="00B35744" w:rsidRDefault="000A6C08" w:rsidP="00BC086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</w:p>
    <w:p w:rsidR="00454C26" w:rsidRPr="00183CE8" w:rsidRDefault="000A6C08" w:rsidP="000A6C08">
      <w:pPr>
        <w:rPr>
          <w:rFonts w:ascii="Lucida Console" w:hAnsi="Lucida Console"/>
          <w:sz w:val="16"/>
          <w:szCs w:val="16"/>
          <w:lang w:val="fr-CH"/>
        </w:rPr>
      </w:pPr>
      <w:r w:rsidRPr="00183CE8">
        <w:rPr>
          <w:rFonts w:ascii="Lucida Console" w:hAnsi="Lucida Console"/>
          <w:sz w:val="16"/>
          <w:szCs w:val="16"/>
          <w:lang w:val="fr-CH"/>
        </w:rPr>
        <w:t>{</w:t>
      </w:r>
    </w:p>
    <w:p w:rsidR="00454C26" w:rsidRPr="007F2AF6" w:rsidRDefault="000A6C08" w:rsidP="00454C26">
      <w:pPr>
        <w:ind w:left="284"/>
        <w:rPr>
          <w:rFonts w:ascii="Lucida Console" w:hAnsi="Lucida Console"/>
          <w:sz w:val="16"/>
          <w:szCs w:val="16"/>
          <w:lang w:val="fr-CH"/>
        </w:rPr>
      </w:pPr>
      <w:r w:rsidRPr="007F2AF6">
        <w:rPr>
          <w:rFonts w:ascii="Lucida Console" w:hAnsi="Lucida Console"/>
          <w:sz w:val="16"/>
          <w:szCs w:val="16"/>
          <w:lang w:val="fr-CH"/>
        </w:rPr>
        <w:t>"</w:t>
      </w:r>
      <w:proofErr w:type="spellStart"/>
      <w:proofErr w:type="gramStart"/>
      <w:r w:rsidRPr="007F2AF6">
        <w:rPr>
          <w:rFonts w:ascii="Lucida Console" w:hAnsi="Lucida Console"/>
          <w:sz w:val="16"/>
          <w:szCs w:val="16"/>
          <w:lang w:val="fr-CH"/>
        </w:rPr>
        <w:t>time_entry</w:t>
      </w:r>
      <w:proofErr w:type="spellEnd"/>
      <w:proofErr w:type="gramEnd"/>
      <w:r w:rsidRPr="007F2AF6">
        <w:rPr>
          <w:rFonts w:ascii="Lucida Console" w:hAnsi="Lucida Console"/>
          <w:sz w:val="16"/>
          <w:szCs w:val="16"/>
          <w:lang w:val="fr-CH"/>
        </w:rPr>
        <w:t>":</w:t>
      </w:r>
      <w:r w:rsidR="00454C26" w:rsidRPr="007F2AF6">
        <w:rPr>
          <w:rFonts w:ascii="Lucida Console" w:hAnsi="Lucida Console"/>
          <w:sz w:val="16"/>
          <w:szCs w:val="16"/>
          <w:lang w:val="fr-CH"/>
        </w:rPr>
        <w:t xml:space="preserve"> </w:t>
      </w:r>
      <w:r w:rsidRPr="007F2AF6">
        <w:rPr>
          <w:rFonts w:ascii="Lucida Console" w:hAnsi="Lucida Console"/>
          <w:sz w:val="16"/>
          <w:szCs w:val="16"/>
          <w:lang w:val="fr-CH"/>
        </w:rPr>
        <w:t>{</w:t>
      </w:r>
    </w:p>
    <w:p w:rsidR="00454C26" w:rsidRPr="007F2AF6" w:rsidRDefault="00454C26" w:rsidP="00454C26">
      <w:pPr>
        <w:ind w:left="567"/>
        <w:rPr>
          <w:rFonts w:ascii="Lucida Console" w:hAnsi="Lucida Console"/>
          <w:sz w:val="16"/>
          <w:szCs w:val="16"/>
          <w:lang w:val="fr-CH"/>
        </w:rPr>
      </w:pPr>
      <w:r w:rsidRPr="007F2AF6">
        <w:rPr>
          <w:rFonts w:ascii="Lucida Console" w:hAnsi="Lucida Console"/>
          <w:sz w:val="16"/>
          <w:szCs w:val="16"/>
          <w:lang w:val="fr-CH"/>
        </w:rPr>
        <w:t>"</w:t>
      </w:r>
      <w:proofErr w:type="gramStart"/>
      <w:r w:rsidRPr="007F2AF6">
        <w:rPr>
          <w:rFonts w:ascii="Lucida Console" w:hAnsi="Lucida Console"/>
          <w:sz w:val="16"/>
          <w:szCs w:val="16"/>
          <w:lang w:val="fr-CH"/>
        </w:rPr>
        <w:t>id</w:t>
      </w:r>
      <w:proofErr w:type="gramEnd"/>
      <w:r w:rsidRPr="007F2AF6">
        <w:rPr>
          <w:rFonts w:ascii="Lucida Console" w:hAnsi="Lucida Console"/>
          <w:sz w:val="16"/>
          <w:szCs w:val="16"/>
          <w:lang w:val="fr-CH"/>
        </w:rPr>
        <w:t xml:space="preserve">":81, </w:t>
      </w:r>
    </w:p>
    <w:p w:rsidR="00454C26" w:rsidRPr="007F2AF6" w:rsidRDefault="00454C26" w:rsidP="00454C26">
      <w:pPr>
        <w:ind w:left="567"/>
        <w:rPr>
          <w:rFonts w:ascii="Lucida Console" w:hAnsi="Lucida Console"/>
          <w:sz w:val="16"/>
          <w:szCs w:val="16"/>
          <w:lang w:val="fr-CH"/>
        </w:rPr>
      </w:pPr>
      <w:r w:rsidRPr="007F2AF6">
        <w:rPr>
          <w:rFonts w:ascii="Lucida Console" w:hAnsi="Lucida Console"/>
          <w:sz w:val="16"/>
          <w:szCs w:val="16"/>
          <w:lang w:val="fr-CH"/>
        </w:rPr>
        <w:t>"</w:t>
      </w:r>
      <w:proofErr w:type="gramStart"/>
      <w:r w:rsidRPr="007F2AF6">
        <w:rPr>
          <w:rFonts w:ascii="Lucida Console" w:hAnsi="Lucida Console"/>
          <w:sz w:val="16"/>
          <w:szCs w:val="16"/>
          <w:lang w:val="fr-CH"/>
        </w:rPr>
        <w:t>hashcode</w:t>
      </w:r>
      <w:proofErr w:type="gramEnd"/>
      <w:r w:rsidRPr="007F2AF6">
        <w:rPr>
          <w:rFonts w:ascii="Lucida Console" w:hAnsi="Lucida Console"/>
          <w:sz w:val="16"/>
          <w:szCs w:val="16"/>
          <w:lang w:val="fr-CH"/>
        </w:rPr>
        <w:t>":"l5qok5vrq74b036541presgcbd",</w:t>
      </w:r>
    </w:p>
    <w:p w:rsidR="00454C26" w:rsidRDefault="00454C26" w:rsidP="00454C26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"time_start":"2011-05-12T16:12:35+02:00"</w:t>
      </w:r>
      <w:r>
        <w:rPr>
          <w:rFonts w:ascii="Lucida Console" w:hAnsi="Lucida Console"/>
          <w:sz w:val="16"/>
          <w:szCs w:val="16"/>
          <w:lang w:val="en-US"/>
        </w:rPr>
        <w:t>,</w:t>
      </w:r>
    </w:p>
    <w:p w:rsidR="00454C26" w:rsidRDefault="000A6C08" w:rsidP="00454C26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"time_stop":"2011-05-12T16:12:44+02:00",</w:t>
      </w:r>
    </w:p>
    <w:p w:rsidR="00454C26" w:rsidRDefault="00454C26" w:rsidP="00454C26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BC0864">
        <w:rPr>
          <w:rFonts w:ascii="Lucida Console" w:hAnsi="Lucida Console"/>
          <w:sz w:val="16"/>
          <w:szCs w:val="16"/>
          <w:lang w:val="en-US"/>
        </w:rPr>
        <w:t>description</w:t>
      </w:r>
      <w:proofErr w:type="gramEnd"/>
      <w:r w:rsidRPr="00BC0864">
        <w:rPr>
          <w:rFonts w:ascii="Lucida Console" w:hAnsi="Lucida Console"/>
          <w:sz w:val="16"/>
          <w:szCs w:val="16"/>
          <w:lang w:val="en-US"/>
        </w:rPr>
        <w:t>":"</w:t>
      </w:r>
      <w:proofErr w:type="spellStart"/>
      <w:r w:rsidRPr="00BC0864">
        <w:rPr>
          <w:rFonts w:ascii="Lucida Console" w:hAnsi="Lucida Console"/>
          <w:sz w:val="16"/>
          <w:szCs w:val="16"/>
          <w:lang w:val="en-US"/>
        </w:rPr>
        <w:t>Neues</w:t>
      </w:r>
      <w:proofErr w:type="spellEnd"/>
      <w:r w:rsidRPr="00BC0864">
        <w:rPr>
          <w:rFonts w:ascii="Lucida Console" w:hAnsi="Lucida Console"/>
          <w:sz w:val="16"/>
          <w:szCs w:val="16"/>
          <w:lang w:val="en-US"/>
        </w:rPr>
        <w:t xml:space="preserve"> </w:t>
      </w:r>
      <w:proofErr w:type="spellStart"/>
      <w:r w:rsidRPr="00BC0864">
        <w:rPr>
          <w:rFonts w:ascii="Lucida Console" w:hAnsi="Lucida Console"/>
          <w:sz w:val="16"/>
          <w:szCs w:val="16"/>
          <w:lang w:val="en-US"/>
        </w:rPr>
        <w:t>Keramiklavao</w:t>
      </w:r>
      <w:proofErr w:type="spellEnd"/>
      <w:r w:rsidRPr="00BC0864">
        <w:rPr>
          <w:rFonts w:ascii="Lucida Console" w:hAnsi="Lucida Console"/>
          <w:sz w:val="16"/>
          <w:szCs w:val="16"/>
          <w:lang w:val="en-US"/>
        </w:rPr>
        <w:t>",</w:t>
      </w:r>
    </w:p>
    <w:p w:rsidR="00454C26" w:rsidRDefault="000A6C08" w:rsidP="00454C26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BC0864">
        <w:rPr>
          <w:rFonts w:ascii="Lucida Console" w:hAnsi="Lucida Console"/>
          <w:sz w:val="16"/>
          <w:szCs w:val="16"/>
          <w:lang w:val="en-US"/>
        </w:rPr>
        <w:t>order_id"</w:t>
      </w:r>
      <w:proofErr w:type="gramStart"/>
      <w:r w:rsidRPr="00BC0864">
        <w:rPr>
          <w:rFonts w:ascii="Lucida Console" w:hAnsi="Lucida Console"/>
          <w:sz w:val="16"/>
          <w:szCs w:val="16"/>
          <w:lang w:val="en-US"/>
        </w:rPr>
        <w:t>:null</w:t>
      </w:r>
      <w:proofErr w:type="spellEnd"/>
      <w:proofErr w:type="gramEnd"/>
      <w:r w:rsidRPr="00BC0864">
        <w:rPr>
          <w:rFonts w:ascii="Lucida Console" w:hAnsi="Lucida Console"/>
          <w:sz w:val="16"/>
          <w:szCs w:val="16"/>
          <w:lang w:val="en-US"/>
        </w:rPr>
        <w:t>,</w:t>
      </w:r>
    </w:p>
    <w:p w:rsidR="00454C26" w:rsidRDefault="000A6C08" w:rsidP="00454C26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BC0864">
        <w:rPr>
          <w:rFonts w:ascii="Lucida Console" w:hAnsi="Lucida Console"/>
          <w:sz w:val="16"/>
          <w:szCs w:val="16"/>
          <w:lang w:val="en-US"/>
        </w:rPr>
        <w:t>time_entry_type_id"</w:t>
      </w:r>
      <w:proofErr w:type="gramStart"/>
      <w:r w:rsidRPr="00BC0864">
        <w:rPr>
          <w:rFonts w:ascii="Lucida Console" w:hAnsi="Lucida Console"/>
          <w:sz w:val="16"/>
          <w:szCs w:val="16"/>
          <w:lang w:val="en-US"/>
        </w:rPr>
        <w:t>:null</w:t>
      </w:r>
      <w:proofErr w:type="spellEnd"/>
      <w:proofErr w:type="gramEnd"/>
      <w:r w:rsidRPr="00BC0864">
        <w:rPr>
          <w:rFonts w:ascii="Lucida Console" w:hAnsi="Lucida Console"/>
          <w:sz w:val="16"/>
          <w:szCs w:val="16"/>
          <w:lang w:val="en-US"/>
        </w:rPr>
        <w:t>,</w:t>
      </w:r>
    </w:p>
    <w:p w:rsidR="00454C26" w:rsidRDefault="000A6C08" w:rsidP="00454C26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"user_id":2,</w:t>
      </w:r>
    </w:p>
    <w:p w:rsidR="00454C26" w:rsidRDefault="000A6C08" w:rsidP="00454C26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"customer_id":3,</w:t>
      </w:r>
    </w:p>
    <w:p w:rsidR="00454C26" w:rsidRDefault="000A6C08" w:rsidP="00454C26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"gps_position_id":68,</w:t>
      </w:r>
    </w:p>
    <w:p w:rsidR="00454C26" w:rsidRDefault="00454C26" w:rsidP="00454C26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"created_at":"2011-05-12T16:13:01+02:00",</w:t>
      </w:r>
    </w:p>
    <w:p w:rsidR="00454C26" w:rsidRDefault="00454C26" w:rsidP="00454C26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"updated_</w:t>
      </w:r>
      <w:r>
        <w:rPr>
          <w:rFonts w:ascii="Lucida Console" w:hAnsi="Lucida Console"/>
          <w:sz w:val="16"/>
          <w:szCs w:val="16"/>
          <w:lang w:val="en-US"/>
        </w:rPr>
        <w:t>at":"2011-05-12T16:13:01+02:00"</w:t>
      </w:r>
    </w:p>
    <w:p w:rsidR="00454C26" w:rsidRDefault="000A6C08" w:rsidP="00454C26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}</w:t>
      </w:r>
    </w:p>
    <w:p w:rsidR="00F6437E" w:rsidRPr="00F6437E" w:rsidRDefault="000A6C08" w:rsidP="00454C26">
      <w:r w:rsidRPr="00BC0864">
        <w:rPr>
          <w:rFonts w:ascii="Lucida Console" w:hAnsi="Lucida Console"/>
          <w:sz w:val="16"/>
          <w:szCs w:val="16"/>
          <w:lang w:val="en-US"/>
        </w:rPr>
        <w:t>}</w:t>
      </w:r>
      <w:r w:rsidRPr="00BC0864">
        <w:rPr>
          <w:rFonts w:ascii="Lucida Console" w:hAnsi="Lucida Console"/>
          <w:sz w:val="16"/>
          <w:szCs w:val="16"/>
          <w:lang w:val="en-US"/>
        </w:rPr>
        <w:cr/>
      </w:r>
    </w:p>
    <w:p w:rsidR="00632C4F" w:rsidRDefault="00632C4F">
      <w:r>
        <w:br w:type="page"/>
      </w:r>
    </w:p>
    <w:p w:rsidR="00632C4F" w:rsidRDefault="00632C4F" w:rsidP="00632C4F">
      <w:pPr>
        <w:pStyle w:val="berschrift3"/>
      </w:pPr>
      <w:bookmarkStart w:id="23" w:name="_Ref293329258"/>
      <w:bookmarkStart w:id="24" w:name="_Toc294257077"/>
      <w:r>
        <w:lastRenderedPageBreak/>
        <w:t>Request Validation</w:t>
      </w:r>
      <w:bookmarkEnd w:id="23"/>
      <w:bookmarkEnd w:id="24"/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9769E" w:rsidTr="00A0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9769E" w:rsidRDefault="0069769E" w:rsidP="00A067FF">
            <w:r>
              <w:t>Header</w:t>
            </w:r>
          </w:p>
        </w:tc>
        <w:tc>
          <w:tcPr>
            <w:tcW w:w="4606" w:type="dxa"/>
          </w:tcPr>
          <w:p w:rsidR="0069769E" w:rsidRDefault="0069769E" w:rsidP="00A06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Wert</w:t>
            </w:r>
          </w:p>
        </w:tc>
      </w:tr>
      <w:tr w:rsidR="0069769E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9769E" w:rsidRDefault="0069769E" w:rsidP="00A067FF">
            <w:proofErr w:type="spellStart"/>
            <w:r>
              <w:t>Method</w:t>
            </w:r>
            <w:proofErr w:type="spellEnd"/>
          </w:p>
        </w:tc>
        <w:tc>
          <w:tcPr>
            <w:tcW w:w="4606" w:type="dxa"/>
          </w:tcPr>
          <w:p w:rsidR="0069769E" w:rsidRPr="0069769E" w:rsidRDefault="0069769E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9769E">
              <w:rPr>
                <w:rFonts w:cstheme="minorHAnsi"/>
              </w:rPr>
              <w:t>POST</w:t>
            </w:r>
          </w:p>
        </w:tc>
      </w:tr>
      <w:tr w:rsidR="0069769E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9769E" w:rsidRDefault="0069769E" w:rsidP="00A067FF">
            <w:r>
              <w:t>Content Type</w:t>
            </w:r>
          </w:p>
        </w:tc>
        <w:tc>
          <w:tcPr>
            <w:tcW w:w="4606" w:type="dxa"/>
          </w:tcPr>
          <w:p w:rsidR="0069769E" w:rsidRPr="0069769E" w:rsidRDefault="0069769E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69769E">
              <w:rPr>
                <w:rFonts w:cstheme="minorHAnsi"/>
              </w:rPr>
              <w:t>application</w:t>
            </w:r>
            <w:proofErr w:type="spellEnd"/>
            <w:r w:rsidRPr="0069769E">
              <w:rPr>
                <w:rFonts w:cstheme="minorHAnsi"/>
              </w:rPr>
              <w:t>/</w:t>
            </w:r>
            <w:proofErr w:type="spellStart"/>
            <w:r w:rsidRPr="0069769E">
              <w:rPr>
                <w:rFonts w:cstheme="minorHAnsi"/>
              </w:rPr>
              <w:t>json</w:t>
            </w:r>
            <w:proofErr w:type="spellEnd"/>
          </w:p>
        </w:tc>
      </w:tr>
      <w:tr w:rsidR="0069769E" w:rsidRPr="007F2AF6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9769E" w:rsidRPr="003122BA" w:rsidRDefault="0069769E" w:rsidP="00A067FF">
            <w:pPr>
              <w:rPr>
                <w:rFonts w:cstheme="minorHAnsi"/>
              </w:rPr>
            </w:pPr>
            <w:r w:rsidRPr="003122BA">
              <w:rPr>
                <w:rFonts w:cstheme="minorHAnsi"/>
              </w:rPr>
              <w:t>URI</w:t>
            </w:r>
          </w:p>
        </w:tc>
        <w:tc>
          <w:tcPr>
            <w:tcW w:w="4606" w:type="dxa"/>
          </w:tcPr>
          <w:p w:rsidR="0069769E" w:rsidRPr="0069769E" w:rsidRDefault="0069769E" w:rsidP="00697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69769E">
              <w:rPr>
                <w:rFonts w:cstheme="minorHAnsi"/>
                <w:lang w:val="en-US"/>
              </w:rPr>
              <w:t>/</w:t>
            </w:r>
            <w:proofErr w:type="spellStart"/>
            <w:r w:rsidRPr="0069769E">
              <w:rPr>
                <w:rFonts w:cstheme="minorHAnsi"/>
                <w:lang w:val="en-US"/>
              </w:rPr>
              <w:t>time_entries</w:t>
            </w:r>
            <w:proofErr w:type="spellEnd"/>
            <w:r w:rsidRPr="0069769E">
              <w:rPr>
                <w:rFonts w:cstheme="minorHAnsi"/>
                <w:lang w:val="en-US"/>
              </w:rPr>
              <w:t>/%id/</w:t>
            </w:r>
            <w:proofErr w:type="spellStart"/>
            <w:r w:rsidRPr="0069769E">
              <w:rPr>
                <w:rFonts w:cstheme="minorHAnsi"/>
                <w:lang w:val="en-US"/>
              </w:rPr>
              <w:t>remove_hashcode.json</w:t>
            </w:r>
            <w:proofErr w:type="spellEnd"/>
          </w:p>
        </w:tc>
      </w:tr>
      <w:tr w:rsidR="0069769E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69769E" w:rsidRDefault="0069769E" w:rsidP="00A067FF">
            <w:r>
              <w:t>Protocol</w:t>
            </w:r>
          </w:p>
        </w:tc>
        <w:tc>
          <w:tcPr>
            <w:tcW w:w="4606" w:type="dxa"/>
          </w:tcPr>
          <w:p w:rsidR="0069769E" w:rsidRPr="0069769E" w:rsidRDefault="0069769E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9769E">
              <w:rPr>
                <w:rFonts w:cstheme="minorHAnsi"/>
              </w:rPr>
              <w:t>HTTP/1.1</w:t>
            </w:r>
          </w:p>
        </w:tc>
      </w:tr>
    </w:tbl>
    <w:p w:rsidR="0069769E" w:rsidRDefault="0069769E" w:rsidP="0069769E"/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69769E" w:rsidTr="00A0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69769E" w:rsidRDefault="0069769E" w:rsidP="00A067FF">
            <w:r>
              <w:t>Parameter</w:t>
            </w:r>
          </w:p>
        </w:tc>
        <w:tc>
          <w:tcPr>
            <w:tcW w:w="3071" w:type="dxa"/>
          </w:tcPr>
          <w:p w:rsidR="0069769E" w:rsidRDefault="0069769E" w:rsidP="00A06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71" w:type="dxa"/>
          </w:tcPr>
          <w:p w:rsidR="0069769E" w:rsidRDefault="0069769E" w:rsidP="00A06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Beispielwert</w:t>
            </w:r>
          </w:p>
        </w:tc>
      </w:tr>
      <w:tr w:rsidR="0069769E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69769E" w:rsidRDefault="0069769E" w:rsidP="00A067FF">
            <w:proofErr w:type="spellStart"/>
            <w:r>
              <w:t>time_entry</w:t>
            </w:r>
            <w:proofErr w:type="spellEnd"/>
          </w:p>
        </w:tc>
        <w:tc>
          <w:tcPr>
            <w:tcW w:w="3071" w:type="dxa"/>
          </w:tcPr>
          <w:p w:rsidR="0069769E" w:rsidRDefault="0069769E" w:rsidP="006976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zu validierende Stundeneintrag</w:t>
            </w:r>
          </w:p>
        </w:tc>
        <w:tc>
          <w:tcPr>
            <w:tcW w:w="3071" w:type="dxa"/>
          </w:tcPr>
          <w:p w:rsidR="0069769E" w:rsidRPr="003525D3" w:rsidRDefault="0069769E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</w:rPr>
              <w:t>{ } (Hash)</w:t>
            </w:r>
          </w:p>
        </w:tc>
      </w:tr>
      <w:tr w:rsidR="0069769E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69769E" w:rsidRPr="00C077F7" w:rsidRDefault="0069769E" w:rsidP="00A067FF">
            <w:pPr>
              <w:rPr>
                <w:b w:val="0"/>
              </w:rPr>
            </w:pPr>
            <w:proofErr w:type="spellStart"/>
            <w:r w:rsidRPr="00C077F7">
              <w:rPr>
                <w:b w:val="0"/>
              </w:rPr>
              <w:t>time_entry.time_start</w:t>
            </w:r>
            <w:proofErr w:type="spellEnd"/>
          </w:p>
        </w:tc>
        <w:tc>
          <w:tcPr>
            <w:tcW w:w="3071" w:type="dxa"/>
          </w:tcPr>
          <w:p w:rsidR="0069769E" w:rsidRDefault="0069769E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Timestamp</w:t>
            </w:r>
            <w:proofErr w:type="spellEnd"/>
            <w:r>
              <w:t xml:space="preserve"> der Zeit</w:t>
            </w:r>
            <w:r w:rsidR="005D3CB5">
              <w:t>, zu welche</w:t>
            </w:r>
            <w:r>
              <w:t>r der Stundeneintrag beginnt</w:t>
            </w:r>
          </w:p>
        </w:tc>
        <w:tc>
          <w:tcPr>
            <w:tcW w:w="3071" w:type="dxa"/>
          </w:tcPr>
          <w:p w:rsidR="0069769E" w:rsidRPr="003525D3" w:rsidRDefault="0069769E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  <w:lang w:val="en-US"/>
              </w:rPr>
              <w:t>2011-05-12T16:12:35GMT+02:00</w:t>
            </w:r>
          </w:p>
        </w:tc>
      </w:tr>
      <w:tr w:rsidR="0069769E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69769E" w:rsidRPr="00C077F7" w:rsidRDefault="0069769E" w:rsidP="00A067FF">
            <w:pPr>
              <w:rPr>
                <w:b w:val="0"/>
              </w:rPr>
            </w:pPr>
            <w:proofErr w:type="spellStart"/>
            <w:r w:rsidRPr="00C077F7">
              <w:rPr>
                <w:b w:val="0"/>
              </w:rPr>
              <w:t>time_entry.time_stop</w:t>
            </w:r>
            <w:proofErr w:type="spellEnd"/>
          </w:p>
        </w:tc>
        <w:tc>
          <w:tcPr>
            <w:tcW w:w="3071" w:type="dxa"/>
          </w:tcPr>
          <w:p w:rsidR="0069769E" w:rsidRDefault="005D3CB5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Timestamp</w:t>
            </w:r>
            <w:proofErr w:type="spellEnd"/>
            <w:r>
              <w:t xml:space="preserve"> der Zeit, zu welch</w:t>
            </w:r>
            <w:r w:rsidR="0069769E">
              <w:t>er der Stundeneintrag endet</w:t>
            </w:r>
          </w:p>
        </w:tc>
        <w:tc>
          <w:tcPr>
            <w:tcW w:w="3071" w:type="dxa"/>
          </w:tcPr>
          <w:p w:rsidR="0069769E" w:rsidRPr="003525D3" w:rsidRDefault="0069769E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  <w:lang w:val="en-US"/>
              </w:rPr>
              <w:t>2011-05-12T16:12:44GMT+02:00</w:t>
            </w:r>
          </w:p>
        </w:tc>
      </w:tr>
      <w:tr w:rsidR="0069769E" w:rsidRPr="006C704A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69769E" w:rsidRDefault="0069769E" w:rsidP="00A067FF">
            <w:proofErr w:type="spellStart"/>
            <w:r>
              <w:t>time_entry.hashcode</w:t>
            </w:r>
            <w:proofErr w:type="spellEnd"/>
          </w:p>
        </w:tc>
        <w:tc>
          <w:tcPr>
            <w:tcW w:w="3071" w:type="dxa"/>
          </w:tcPr>
          <w:p w:rsidR="0069769E" w:rsidRPr="006C704A" w:rsidRDefault="00D66345" w:rsidP="00D663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</w:t>
            </w:r>
            <w:proofErr w:type="spellStart"/>
            <w:r>
              <w:t>Hashcode</w:t>
            </w:r>
            <w:proofErr w:type="spellEnd"/>
            <w:r>
              <w:t xml:space="preserve"> des Stundeneintrags</w:t>
            </w:r>
            <w:r w:rsidR="005D3CB5">
              <w:t>,</w:t>
            </w:r>
            <w:r>
              <w:t xml:space="preserve"> der validiert werden soll</w:t>
            </w:r>
          </w:p>
        </w:tc>
        <w:tc>
          <w:tcPr>
            <w:tcW w:w="3071" w:type="dxa"/>
          </w:tcPr>
          <w:p w:rsidR="0069769E" w:rsidRPr="003525D3" w:rsidRDefault="0069769E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3525D3">
              <w:rPr>
                <w:rFonts w:cstheme="minorHAnsi"/>
                <w:lang w:val="en-US"/>
              </w:rPr>
              <w:t>l5qok5vrq74b036541presgcbd</w:t>
            </w:r>
          </w:p>
        </w:tc>
      </w:tr>
      <w:tr w:rsidR="0069769E" w:rsidRPr="00316D94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69769E" w:rsidRPr="006C704A" w:rsidRDefault="0069769E" w:rsidP="00A067FF">
            <w:pPr>
              <w:rPr>
                <w:b w:val="0"/>
                <w:lang w:val="en-US"/>
              </w:rPr>
            </w:pPr>
            <w:proofErr w:type="spellStart"/>
            <w:r w:rsidRPr="006C704A">
              <w:rPr>
                <w:b w:val="0"/>
                <w:lang w:val="en-US"/>
              </w:rPr>
              <w:t>time_entry.description</w:t>
            </w:r>
            <w:proofErr w:type="spellEnd"/>
          </w:p>
        </w:tc>
        <w:tc>
          <w:tcPr>
            <w:tcW w:w="3071" w:type="dxa"/>
          </w:tcPr>
          <w:p w:rsidR="0069769E" w:rsidRPr="00316D94" w:rsidRDefault="0069769E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6D94">
              <w:t>Kurze Beschreibung der verrichteten Arbeit</w:t>
            </w:r>
          </w:p>
        </w:tc>
        <w:tc>
          <w:tcPr>
            <w:tcW w:w="3071" w:type="dxa"/>
          </w:tcPr>
          <w:p w:rsidR="0069769E" w:rsidRPr="003525D3" w:rsidRDefault="0069769E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3525D3">
              <w:rPr>
                <w:rFonts w:cstheme="minorHAnsi"/>
                <w:lang w:val="en-US"/>
              </w:rPr>
              <w:t>Neues</w:t>
            </w:r>
            <w:proofErr w:type="spellEnd"/>
            <w:r w:rsidRPr="003525D3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3525D3">
              <w:rPr>
                <w:rFonts w:cstheme="minorHAnsi"/>
                <w:lang w:val="en-US"/>
              </w:rPr>
              <w:t>Keramiklavabo</w:t>
            </w:r>
            <w:proofErr w:type="spellEnd"/>
          </w:p>
        </w:tc>
      </w:tr>
    </w:tbl>
    <w:p w:rsidR="00632C4F" w:rsidRPr="00145B9A" w:rsidRDefault="00632C4F" w:rsidP="00632C4F">
      <w:pPr>
        <w:pStyle w:val="berschrift4"/>
        <w:rPr>
          <w:lang w:val="en-US"/>
        </w:rPr>
      </w:pPr>
      <w:proofErr w:type="spellStart"/>
      <w:r w:rsidRPr="00C07391">
        <w:rPr>
          <w:lang w:val="en-US"/>
        </w:rPr>
        <w:t>Beispiel</w:t>
      </w:r>
      <w:proofErr w:type="spellEnd"/>
      <w:r w:rsidRPr="00C07391">
        <w:rPr>
          <w:lang w:val="en-US"/>
        </w:rPr>
        <w:t xml:space="preserve"> </w:t>
      </w:r>
      <w:r>
        <w:rPr>
          <w:lang w:val="en-US"/>
        </w:rPr>
        <w:t>Request</w:t>
      </w:r>
      <w:r w:rsidRPr="00C07391">
        <w:rPr>
          <w:lang w:val="en-US"/>
        </w:rPr>
        <w:t xml:space="preserve"> </w:t>
      </w:r>
      <w:r>
        <w:rPr>
          <w:lang w:val="en-US"/>
        </w:rPr>
        <w:t>Validation</w:t>
      </w:r>
      <w:r w:rsidRPr="00C07391">
        <w:rPr>
          <w:lang w:val="en-US"/>
        </w:rPr>
        <w:t xml:space="preserve"> </w:t>
      </w:r>
      <w:r w:rsidRPr="00145B9A">
        <w:rPr>
          <w:lang w:val="en-US"/>
        </w:rPr>
        <w:t>(http://mrt.elmermx.ch</w:t>
      </w:r>
      <w:r w:rsidR="00145B9A">
        <w:rPr>
          <w:lang w:val="en-US"/>
        </w:rPr>
        <w:t>/time_entries/2</w:t>
      </w:r>
      <w:r w:rsidR="00145B9A" w:rsidRPr="00145B9A">
        <w:rPr>
          <w:lang w:val="en-US"/>
        </w:rPr>
        <w:t>1/remove_hashcode.json</w:t>
      </w:r>
      <w:r w:rsidRPr="00145B9A">
        <w:rPr>
          <w:lang w:val="en-US"/>
        </w:rPr>
        <w:t>)</w:t>
      </w:r>
    </w:p>
    <w:p w:rsidR="00FA0B75" w:rsidRPr="00FA0B75" w:rsidRDefault="00FA0B75" w:rsidP="00FA0B75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FA0B75">
        <w:rPr>
          <w:rFonts w:ascii="Lucida Console" w:hAnsi="Lucida Console"/>
          <w:sz w:val="16"/>
          <w:szCs w:val="16"/>
          <w:lang w:val="en-US"/>
        </w:rPr>
        <w:t>POST /</w:t>
      </w:r>
      <w:proofErr w:type="spellStart"/>
      <w:r w:rsidRPr="00FA0B75">
        <w:rPr>
          <w:rFonts w:ascii="Lucida Console" w:hAnsi="Lucida Console"/>
          <w:sz w:val="16"/>
          <w:szCs w:val="16"/>
          <w:lang w:val="en-US"/>
        </w:rPr>
        <w:t>time_entries</w:t>
      </w:r>
      <w:proofErr w:type="spellEnd"/>
      <w:r w:rsidRPr="00FA0B75">
        <w:rPr>
          <w:rFonts w:ascii="Lucida Console" w:hAnsi="Lucida Console"/>
          <w:sz w:val="16"/>
          <w:szCs w:val="16"/>
          <w:lang w:val="en-US"/>
        </w:rPr>
        <w:t>/21/</w:t>
      </w:r>
      <w:proofErr w:type="spellStart"/>
      <w:r w:rsidRPr="00FA0B75">
        <w:rPr>
          <w:rFonts w:ascii="Lucida Console" w:hAnsi="Lucida Console"/>
          <w:sz w:val="16"/>
          <w:szCs w:val="16"/>
          <w:lang w:val="en-US"/>
        </w:rPr>
        <w:t>remove_hashcode.json</w:t>
      </w:r>
      <w:proofErr w:type="spellEnd"/>
      <w:r w:rsidRPr="00FA0B75">
        <w:rPr>
          <w:rFonts w:ascii="Lucida Console" w:hAnsi="Lucida Console"/>
          <w:sz w:val="16"/>
          <w:szCs w:val="16"/>
          <w:lang w:val="en-US"/>
        </w:rPr>
        <w:t xml:space="preserve"> HTTP/1.1</w:t>
      </w:r>
    </w:p>
    <w:p w:rsidR="00FA0B75" w:rsidRPr="00FA0B75" w:rsidRDefault="00FA0B75" w:rsidP="00FA0B75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FA0B75">
        <w:rPr>
          <w:rFonts w:ascii="Lucida Console" w:hAnsi="Lucida Console"/>
          <w:sz w:val="16"/>
          <w:szCs w:val="16"/>
          <w:lang w:val="en-US"/>
        </w:rPr>
        <w:t>Content-Type:</w:t>
      </w:r>
      <w:r>
        <w:rPr>
          <w:rFonts w:ascii="Lucida Console" w:hAnsi="Lucida Console"/>
          <w:sz w:val="16"/>
          <w:szCs w:val="16"/>
          <w:lang w:val="en-US"/>
        </w:rPr>
        <w:tab/>
      </w:r>
      <w:r w:rsidRPr="00FA0B75">
        <w:rPr>
          <w:rFonts w:ascii="Lucida Console" w:hAnsi="Lucida Console"/>
          <w:sz w:val="16"/>
          <w:szCs w:val="16"/>
          <w:lang w:val="en-US"/>
        </w:rPr>
        <w:t>application/</w:t>
      </w:r>
      <w:proofErr w:type="spellStart"/>
      <w:r w:rsidRPr="00FA0B75">
        <w:rPr>
          <w:rFonts w:ascii="Lucida Console" w:hAnsi="Lucida Console"/>
          <w:sz w:val="16"/>
          <w:szCs w:val="16"/>
          <w:lang w:val="en-US"/>
        </w:rPr>
        <w:t>json</w:t>
      </w:r>
      <w:proofErr w:type="spellEnd"/>
    </w:p>
    <w:p w:rsidR="00FA0B75" w:rsidRPr="00FA0B75" w:rsidRDefault="00FA0B75" w:rsidP="00FA0B75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proofErr w:type="gramStart"/>
      <w:r w:rsidRPr="00FA0B75">
        <w:rPr>
          <w:rFonts w:ascii="Lucida Console" w:hAnsi="Lucida Console"/>
          <w:sz w:val="16"/>
          <w:szCs w:val="16"/>
          <w:lang w:val="en-US"/>
        </w:rPr>
        <w:t>cookie</w:t>
      </w:r>
      <w:proofErr w:type="gramEnd"/>
      <w:r w:rsidRPr="00FA0B75">
        <w:rPr>
          <w:rFonts w:ascii="Lucida Console" w:hAnsi="Lucida Console"/>
          <w:sz w:val="16"/>
          <w:szCs w:val="16"/>
          <w:lang w:val="en-US"/>
        </w:rPr>
        <w:t>:</w:t>
      </w:r>
      <w:r>
        <w:rPr>
          <w:rFonts w:ascii="Lucida Console" w:hAnsi="Lucida Console"/>
          <w:sz w:val="16"/>
          <w:szCs w:val="16"/>
          <w:lang w:val="en-US"/>
        </w:rPr>
        <w:tab/>
      </w:r>
      <w:r w:rsidRPr="00FA0B75">
        <w:rPr>
          <w:rFonts w:ascii="Lucida Console" w:hAnsi="Lucida Console"/>
          <w:sz w:val="16"/>
          <w:szCs w:val="16"/>
          <w:lang w:val="en-US"/>
        </w:rPr>
        <w:t xml:space="preserve">remember_user_token=BAhbB1sGaQciIiQyYSQxMCQ1bno3c2ZuN3hxL2pCWWlJRlNWTG4u--2b97c50bc95da8d888d99e12e9ed364d291b0cb9; path=/; expires=Sat, 28-May-2011 16:19:03 GMT; </w:t>
      </w:r>
      <w:proofErr w:type="spellStart"/>
      <w:r w:rsidRPr="00FA0B75">
        <w:rPr>
          <w:rFonts w:ascii="Lucida Console" w:hAnsi="Lucida Console"/>
          <w:sz w:val="16"/>
          <w:szCs w:val="16"/>
          <w:lang w:val="en-US"/>
        </w:rPr>
        <w:t>HttpOnly</w:t>
      </w:r>
      <w:proofErr w:type="spellEnd"/>
    </w:p>
    <w:p w:rsidR="00FA0B75" w:rsidRPr="00FA0B75" w:rsidRDefault="00FA0B75" w:rsidP="00FA0B75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FA0B75">
        <w:rPr>
          <w:rFonts w:ascii="Lucida Console" w:hAnsi="Lucida Console"/>
          <w:sz w:val="16"/>
          <w:szCs w:val="16"/>
          <w:lang w:val="en-US"/>
        </w:rPr>
        <w:t>Content-Length:</w:t>
      </w:r>
      <w:r>
        <w:rPr>
          <w:rFonts w:ascii="Lucida Console" w:hAnsi="Lucida Console"/>
          <w:sz w:val="16"/>
          <w:szCs w:val="16"/>
          <w:lang w:val="en-US"/>
        </w:rPr>
        <w:tab/>
      </w:r>
      <w:r w:rsidRPr="00FA0B75">
        <w:rPr>
          <w:rFonts w:ascii="Lucida Console" w:hAnsi="Lucida Console"/>
          <w:sz w:val="16"/>
          <w:szCs w:val="16"/>
          <w:lang w:val="en-US"/>
        </w:rPr>
        <w:t>139</w:t>
      </w:r>
    </w:p>
    <w:p w:rsidR="00FA0B75" w:rsidRPr="00FA0B75" w:rsidRDefault="00FA0B75" w:rsidP="00FA0B75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FA0B75">
        <w:rPr>
          <w:rFonts w:ascii="Lucida Console" w:hAnsi="Lucida Console"/>
          <w:sz w:val="16"/>
          <w:szCs w:val="16"/>
          <w:lang w:val="en-US"/>
        </w:rPr>
        <w:t>Host:</w:t>
      </w:r>
      <w:r>
        <w:rPr>
          <w:rFonts w:ascii="Lucida Console" w:hAnsi="Lucida Console"/>
          <w:sz w:val="16"/>
          <w:szCs w:val="16"/>
          <w:lang w:val="en-US"/>
        </w:rPr>
        <w:tab/>
      </w:r>
      <w:r w:rsidRPr="00FA0B75">
        <w:rPr>
          <w:rFonts w:ascii="Lucida Console" w:hAnsi="Lucida Console"/>
          <w:sz w:val="16"/>
          <w:szCs w:val="16"/>
          <w:lang w:val="en-US"/>
        </w:rPr>
        <w:t>mrt.elmermx.ch</w:t>
      </w:r>
    </w:p>
    <w:p w:rsidR="00FA0B75" w:rsidRDefault="00FA0B75" w:rsidP="00FA0B75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FA0B75">
        <w:rPr>
          <w:rFonts w:ascii="Lucida Console" w:hAnsi="Lucida Console"/>
          <w:sz w:val="16"/>
          <w:szCs w:val="16"/>
          <w:lang w:val="en-US"/>
        </w:rPr>
        <w:t>Connection:</w:t>
      </w:r>
      <w:r>
        <w:rPr>
          <w:rFonts w:ascii="Lucida Console" w:hAnsi="Lucida Console"/>
          <w:sz w:val="16"/>
          <w:szCs w:val="16"/>
          <w:lang w:val="en-US"/>
        </w:rPr>
        <w:tab/>
      </w:r>
      <w:r w:rsidRPr="00FA0B75">
        <w:rPr>
          <w:rFonts w:ascii="Lucida Console" w:hAnsi="Lucida Console"/>
          <w:sz w:val="16"/>
          <w:szCs w:val="16"/>
          <w:lang w:val="en-US"/>
        </w:rPr>
        <w:t>Keep-Alive</w:t>
      </w:r>
    </w:p>
    <w:p w:rsidR="00FA0B75" w:rsidRDefault="00FA0B75" w:rsidP="00FA0B75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</w:p>
    <w:p w:rsidR="00FA0B75" w:rsidRDefault="00FA0B75" w:rsidP="00FA0B75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</w:p>
    <w:p w:rsidR="00FA0B75" w:rsidRDefault="00FA0B75" w:rsidP="00195C74">
      <w:pPr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{</w:t>
      </w:r>
    </w:p>
    <w:p w:rsidR="00FA0B75" w:rsidRDefault="00FA0B75" w:rsidP="00FA0B75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4157CF">
        <w:rPr>
          <w:rFonts w:ascii="Lucida Console" w:hAnsi="Lucida Console"/>
          <w:sz w:val="16"/>
          <w:szCs w:val="16"/>
          <w:lang w:val="en-US"/>
        </w:rPr>
        <w:t>time_entry</w:t>
      </w:r>
      <w:proofErr w:type="spellEnd"/>
      <w:r w:rsidRPr="004157CF">
        <w:rPr>
          <w:rFonts w:ascii="Lucida Console" w:hAnsi="Lucida Console"/>
          <w:sz w:val="16"/>
          <w:szCs w:val="16"/>
          <w:lang w:val="en-US"/>
        </w:rPr>
        <w:t>":</w:t>
      </w:r>
      <w:r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4157CF">
        <w:rPr>
          <w:rFonts w:ascii="Lucida Console" w:hAnsi="Lucida Console"/>
          <w:sz w:val="16"/>
          <w:szCs w:val="16"/>
          <w:lang w:val="en-US"/>
        </w:rPr>
        <w:t>{</w:t>
      </w:r>
    </w:p>
    <w:p w:rsidR="00FA0B75" w:rsidRDefault="00FA0B75" w:rsidP="00FA0B75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"time_start":"2011-05-12T16:12:35GMT+02:00",</w:t>
      </w:r>
    </w:p>
    <w:p w:rsidR="00FA0B75" w:rsidRDefault="00FA0B75" w:rsidP="00FA0B75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"time_stop":"2011-05-12T16:12:44GMT+02:00",</w:t>
      </w:r>
    </w:p>
    <w:p w:rsidR="00FA0B75" w:rsidRDefault="00FA0B75" w:rsidP="00FA0B75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4157CF">
        <w:rPr>
          <w:rFonts w:ascii="Lucida Console" w:hAnsi="Lucida Console"/>
          <w:sz w:val="16"/>
          <w:szCs w:val="16"/>
          <w:lang w:val="en-US"/>
        </w:rPr>
        <w:t>hashcode</w:t>
      </w:r>
      <w:proofErr w:type="gramEnd"/>
      <w:r w:rsidRPr="004157CF">
        <w:rPr>
          <w:rFonts w:ascii="Lucida Console" w:hAnsi="Lucida Console"/>
          <w:sz w:val="16"/>
          <w:szCs w:val="16"/>
          <w:lang w:val="en-US"/>
        </w:rPr>
        <w:t>":"l5qok5vrq74b036541presgcbd",</w:t>
      </w:r>
    </w:p>
    <w:p w:rsidR="00FA0B75" w:rsidRDefault="00FA0B75" w:rsidP="00FA0B75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4157CF">
        <w:rPr>
          <w:rFonts w:ascii="Lucida Console" w:hAnsi="Lucida Console"/>
          <w:sz w:val="16"/>
          <w:szCs w:val="16"/>
          <w:lang w:val="en-US"/>
        </w:rPr>
        <w:t>"</w:t>
      </w:r>
      <w:r>
        <w:rPr>
          <w:rFonts w:ascii="Lucida Console" w:hAnsi="Lucida Console"/>
          <w:sz w:val="16"/>
          <w:szCs w:val="16"/>
          <w:lang w:val="en-US"/>
        </w:rPr>
        <w:t>description</w:t>
      </w:r>
      <w:r w:rsidRPr="004157CF">
        <w:rPr>
          <w:rFonts w:ascii="Lucida Console" w:hAnsi="Lucida Console"/>
          <w:sz w:val="16"/>
          <w:szCs w:val="16"/>
          <w:lang w:val="en-US"/>
        </w:rPr>
        <w:t>":"</w:t>
      </w:r>
      <w:r w:rsidRPr="00FA0B75">
        <w:rPr>
          <w:rFonts w:ascii="Lucida Console" w:hAnsi="Lucida Console"/>
          <w:sz w:val="16"/>
          <w:szCs w:val="16"/>
          <w:lang w:val="en-US"/>
        </w:rPr>
        <w:t xml:space="preserve"> </w:t>
      </w:r>
      <w:proofErr w:type="spellStart"/>
      <w:r w:rsidRPr="004157CF">
        <w:rPr>
          <w:rFonts w:ascii="Lucida Console" w:hAnsi="Lucida Console"/>
          <w:sz w:val="16"/>
          <w:szCs w:val="16"/>
          <w:lang w:val="en-US"/>
        </w:rPr>
        <w:t>Neues</w:t>
      </w:r>
      <w:proofErr w:type="spellEnd"/>
      <w:r w:rsidRPr="004157CF">
        <w:rPr>
          <w:rFonts w:ascii="Lucida Console" w:hAnsi="Lucida Console"/>
          <w:sz w:val="16"/>
          <w:szCs w:val="16"/>
          <w:lang w:val="en-US"/>
        </w:rPr>
        <w:t xml:space="preserve"> </w:t>
      </w:r>
      <w:proofErr w:type="spellStart"/>
      <w:proofErr w:type="gramStart"/>
      <w:r w:rsidRPr="004157CF">
        <w:rPr>
          <w:rFonts w:ascii="Lucida Console" w:hAnsi="Lucida Console"/>
          <w:sz w:val="16"/>
          <w:szCs w:val="16"/>
          <w:lang w:val="en-US"/>
        </w:rPr>
        <w:t>Keramiklavabo</w:t>
      </w:r>
      <w:proofErr w:type="spellEnd"/>
      <w:r w:rsidRPr="004157CF">
        <w:rPr>
          <w:rFonts w:ascii="Lucida Console" w:hAnsi="Lucida Console"/>
          <w:sz w:val="16"/>
          <w:szCs w:val="16"/>
          <w:lang w:val="en-US"/>
        </w:rPr>
        <w:t xml:space="preserve"> </w:t>
      </w:r>
      <w:r>
        <w:rPr>
          <w:rFonts w:ascii="Lucida Console" w:hAnsi="Lucida Console"/>
          <w:sz w:val="16"/>
          <w:szCs w:val="16"/>
          <w:lang w:val="en-US"/>
        </w:rPr>
        <w:t>"</w:t>
      </w:r>
      <w:proofErr w:type="gramEnd"/>
    </w:p>
    <w:p w:rsidR="00FA0B75" w:rsidRDefault="00145B9A" w:rsidP="00FA0B75">
      <w:pPr>
        <w:ind w:left="567"/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}</w:t>
      </w:r>
    </w:p>
    <w:p w:rsidR="00145B9A" w:rsidRDefault="00145B9A" w:rsidP="00145B9A">
      <w:pPr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t>}</w:t>
      </w:r>
    </w:p>
    <w:p w:rsidR="00195C74" w:rsidRDefault="00195C74">
      <w:pPr>
        <w:rPr>
          <w:rFonts w:ascii="Lucida Console" w:hAnsi="Lucida Console"/>
          <w:sz w:val="16"/>
          <w:szCs w:val="16"/>
          <w:lang w:val="en-US"/>
        </w:rPr>
      </w:pPr>
      <w:r>
        <w:rPr>
          <w:rFonts w:ascii="Lucida Console" w:hAnsi="Lucida Console"/>
          <w:sz w:val="16"/>
          <w:szCs w:val="16"/>
          <w:lang w:val="en-US"/>
        </w:rPr>
        <w:br w:type="page"/>
      </w:r>
    </w:p>
    <w:p w:rsidR="00632C4F" w:rsidRDefault="00632C4F" w:rsidP="00632C4F">
      <w:pPr>
        <w:pStyle w:val="berschrift3"/>
      </w:pPr>
      <w:bookmarkStart w:id="25" w:name="_Toc294257078"/>
      <w:r>
        <w:lastRenderedPageBreak/>
        <w:t>Response Validation</w:t>
      </w:r>
      <w:bookmarkEnd w:id="25"/>
    </w:p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977B9" w:rsidTr="00A0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977B9" w:rsidRDefault="00F977B9" w:rsidP="00A067FF">
            <w:r>
              <w:t>Header</w:t>
            </w:r>
          </w:p>
        </w:tc>
        <w:tc>
          <w:tcPr>
            <w:tcW w:w="4606" w:type="dxa"/>
          </w:tcPr>
          <w:p w:rsidR="00F977B9" w:rsidRDefault="00F977B9" w:rsidP="00A06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Wert</w:t>
            </w:r>
          </w:p>
        </w:tc>
      </w:tr>
      <w:tr w:rsidR="00F977B9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977B9" w:rsidRDefault="00F977B9" w:rsidP="00A067FF">
            <w:r>
              <w:t>Status</w:t>
            </w:r>
          </w:p>
        </w:tc>
        <w:tc>
          <w:tcPr>
            <w:tcW w:w="4606" w:type="dxa"/>
          </w:tcPr>
          <w:p w:rsidR="00F977B9" w:rsidRDefault="00F977B9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</w:t>
            </w:r>
          </w:p>
        </w:tc>
      </w:tr>
      <w:tr w:rsidR="00F977B9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977B9" w:rsidRDefault="00F977B9" w:rsidP="00A067FF">
            <w:r>
              <w:t>Content Type</w:t>
            </w:r>
          </w:p>
        </w:tc>
        <w:tc>
          <w:tcPr>
            <w:tcW w:w="4606" w:type="dxa"/>
          </w:tcPr>
          <w:p w:rsidR="00F977B9" w:rsidRDefault="00F977B9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F977B9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977B9" w:rsidRDefault="00F977B9" w:rsidP="00A067FF">
            <w:proofErr w:type="spellStart"/>
            <w:r>
              <w:t>Charset</w:t>
            </w:r>
            <w:proofErr w:type="spellEnd"/>
          </w:p>
        </w:tc>
        <w:tc>
          <w:tcPr>
            <w:tcW w:w="4606" w:type="dxa"/>
          </w:tcPr>
          <w:p w:rsidR="00F977B9" w:rsidRDefault="00F977B9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UTF-8</w:t>
            </w:r>
          </w:p>
        </w:tc>
      </w:tr>
      <w:tr w:rsidR="00F977B9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F977B9" w:rsidRDefault="00F977B9" w:rsidP="00A067FF">
            <w:r>
              <w:t>Protocol</w:t>
            </w:r>
          </w:p>
        </w:tc>
        <w:tc>
          <w:tcPr>
            <w:tcW w:w="4606" w:type="dxa"/>
          </w:tcPr>
          <w:p w:rsidR="00F977B9" w:rsidRDefault="00F977B9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HTTP/1.1</w:t>
            </w:r>
          </w:p>
        </w:tc>
      </w:tr>
    </w:tbl>
    <w:p w:rsidR="00F977B9" w:rsidRDefault="00F977B9" w:rsidP="00F977B9"/>
    <w:tbl>
      <w:tblPr>
        <w:tblStyle w:val="HelleListe-Akzent1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F977B9" w:rsidTr="00A0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977B9" w:rsidRDefault="00F977B9" w:rsidP="00A067FF">
            <w:r>
              <w:t>Parameter</w:t>
            </w:r>
          </w:p>
        </w:tc>
        <w:tc>
          <w:tcPr>
            <w:tcW w:w="3071" w:type="dxa"/>
          </w:tcPr>
          <w:p w:rsidR="00F977B9" w:rsidRDefault="00F977B9" w:rsidP="00A06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3071" w:type="dxa"/>
          </w:tcPr>
          <w:p w:rsidR="00F977B9" w:rsidRDefault="00F977B9" w:rsidP="00A067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Beispielwert</w:t>
            </w:r>
          </w:p>
        </w:tc>
      </w:tr>
      <w:tr w:rsidR="00F977B9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977B9" w:rsidRDefault="00F977B9" w:rsidP="00A067FF">
            <w:proofErr w:type="spellStart"/>
            <w:r>
              <w:t>time_entry</w:t>
            </w:r>
            <w:proofErr w:type="spellEnd"/>
          </w:p>
        </w:tc>
        <w:tc>
          <w:tcPr>
            <w:tcW w:w="3071" w:type="dxa"/>
          </w:tcPr>
          <w:p w:rsidR="00F977B9" w:rsidRDefault="00F977B9" w:rsidP="00F977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validierte Stundeneintrag</w:t>
            </w:r>
          </w:p>
        </w:tc>
        <w:tc>
          <w:tcPr>
            <w:tcW w:w="3071" w:type="dxa"/>
          </w:tcPr>
          <w:p w:rsidR="00F977B9" w:rsidRPr="003525D3" w:rsidRDefault="00F977B9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</w:rPr>
              <w:t>{ } (Hash)</w:t>
            </w:r>
          </w:p>
        </w:tc>
      </w:tr>
      <w:tr w:rsidR="00F977B9" w:rsidRPr="00F977B9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977B9" w:rsidRPr="00F977B9" w:rsidRDefault="00F977B9" w:rsidP="00A067FF">
            <w:pPr>
              <w:rPr>
                <w:b w:val="0"/>
              </w:rPr>
            </w:pPr>
            <w:r w:rsidRPr="00F977B9">
              <w:rPr>
                <w:b w:val="0"/>
              </w:rPr>
              <w:t>time_entry.id</w:t>
            </w:r>
          </w:p>
        </w:tc>
        <w:tc>
          <w:tcPr>
            <w:tcW w:w="3071" w:type="dxa"/>
          </w:tcPr>
          <w:p w:rsidR="00F977B9" w:rsidRPr="00F977B9" w:rsidRDefault="00F977B9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77B9">
              <w:t>Die ID des</w:t>
            </w:r>
            <w:r w:rsidR="005D3CB5">
              <w:t xml:space="preserve"> Stundeneintrags auf dem Server</w:t>
            </w:r>
          </w:p>
        </w:tc>
        <w:tc>
          <w:tcPr>
            <w:tcW w:w="3071" w:type="dxa"/>
          </w:tcPr>
          <w:p w:rsidR="00F977B9" w:rsidRPr="00F977B9" w:rsidRDefault="00F977B9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977B9">
              <w:rPr>
                <w:rFonts w:cstheme="minorHAnsi"/>
              </w:rPr>
              <w:t>3</w:t>
            </w:r>
          </w:p>
        </w:tc>
      </w:tr>
      <w:tr w:rsidR="00F977B9" w:rsidRPr="00F977B9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977B9" w:rsidRPr="00F977B9" w:rsidRDefault="00F977B9" w:rsidP="00A067FF">
            <w:pPr>
              <w:rPr>
                <w:b w:val="0"/>
              </w:rPr>
            </w:pPr>
            <w:proofErr w:type="spellStart"/>
            <w:r w:rsidRPr="00F977B9">
              <w:rPr>
                <w:b w:val="0"/>
              </w:rPr>
              <w:t>time_entry.time_start</w:t>
            </w:r>
            <w:proofErr w:type="spellEnd"/>
          </w:p>
        </w:tc>
        <w:tc>
          <w:tcPr>
            <w:tcW w:w="3071" w:type="dxa"/>
          </w:tcPr>
          <w:p w:rsidR="00F977B9" w:rsidRPr="00F977B9" w:rsidRDefault="00F977B9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977B9">
              <w:t>Timestamp</w:t>
            </w:r>
            <w:proofErr w:type="spellEnd"/>
            <w:r w:rsidRPr="00F977B9">
              <w:t xml:space="preserve"> der Zeit</w:t>
            </w:r>
            <w:r w:rsidR="005D3CB5">
              <w:t>, zu welch</w:t>
            </w:r>
            <w:r w:rsidRPr="00F977B9">
              <w:t>er der Stundeneintrag beginnt</w:t>
            </w:r>
          </w:p>
        </w:tc>
        <w:tc>
          <w:tcPr>
            <w:tcW w:w="3071" w:type="dxa"/>
          </w:tcPr>
          <w:p w:rsidR="00F977B9" w:rsidRPr="00F977B9" w:rsidRDefault="00F977B9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F977B9">
              <w:rPr>
                <w:rFonts w:cstheme="minorHAnsi"/>
              </w:rPr>
              <w:t>2011-05-</w:t>
            </w:r>
            <w:r w:rsidRPr="00F977B9">
              <w:rPr>
                <w:rFonts w:cstheme="minorHAnsi"/>
                <w:lang w:val="en-US"/>
              </w:rPr>
              <w:t>12T16:12:35GMT+02:00</w:t>
            </w:r>
          </w:p>
        </w:tc>
      </w:tr>
      <w:tr w:rsidR="00F977B9" w:rsidRPr="00F977B9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977B9" w:rsidRPr="00F977B9" w:rsidRDefault="00F977B9" w:rsidP="00A067FF">
            <w:pPr>
              <w:rPr>
                <w:b w:val="0"/>
              </w:rPr>
            </w:pPr>
            <w:proofErr w:type="spellStart"/>
            <w:r w:rsidRPr="00F977B9">
              <w:rPr>
                <w:b w:val="0"/>
              </w:rPr>
              <w:t>time_entry.time_stop</w:t>
            </w:r>
            <w:proofErr w:type="spellEnd"/>
          </w:p>
        </w:tc>
        <w:tc>
          <w:tcPr>
            <w:tcW w:w="3071" w:type="dxa"/>
          </w:tcPr>
          <w:p w:rsidR="00F977B9" w:rsidRPr="00F977B9" w:rsidRDefault="005D3CB5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Timestamp</w:t>
            </w:r>
            <w:proofErr w:type="spellEnd"/>
            <w:r>
              <w:t xml:space="preserve"> der Zeit, zu welch</w:t>
            </w:r>
            <w:r w:rsidR="00F977B9" w:rsidRPr="00F977B9">
              <w:t>er der Stundeneintrag endet</w:t>
            </w:r>
          </w:p>
        </w:tc>
        <w:tc>
          <w:tcPr>
            <w:tcW w:w="3071" w:type="dxa"/>
          </w:tcPr>
          <w:p w:rsidR="00F977B9" w:rsidRPr="00F977B9" w:rsidRDefault="00F977B9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F977B9">
              <w:rPr>
                <w:rFonts w:cstheme="minorHAnsi"/>
                <w:lang w:val="en-US"/>
              </w:rPr>
              <w:t>2011-05-12T16:12:44GMT+02:00</w:t>
            </w:r>
          </w:p>
        </w:tc>
      </w:tr>
      <w:tr w:rsidR="00F977B9" w:rsidRPr="006C704A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977B9" w:rsidRDefault="00F977B9" w:rsidP="00A067FF">
            <w:proofErr w:type="spellStart"/>
            <w:r>
              <w:t>time_entry.hashcode</w:t>
            </w:r>
            <w:proofErr w:type="spellEnd"/>
          </w:p>
        </w:tc>
        <w:tc>
          <w:tcPr>
            <w:tcW w:w="3071" w:type="dxa"/>
          </w:tcPr>
          <w:p w:rsidR="00F977B9" w:rsidRPr="006C704A" w:rsidRDefault="00F977B9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</w:t>
            </w:r>
            <w:proofErr w:type="spellStart"/>
            <w:r>
              <w:t>Hash</w:t>
            </w:r>
            <w:r w:rsidR="00D66345">
              <w:t>code</w:t>
            </w:r>
            <w:proofErr w:type="spellEnd"/>
          </w:p>
        </w:tc>
        <w:tc>
          <w:tcPr>
            <w:tcW w:w="3071" w:type="dxa"/>
          </w:tcPr>
          <w:p w:rsidR="00F977B9" w:rsidRPr="003525D3" w:rsidRDefault="00D66345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null</w:t>
            </w:r>
          </w:p>
        </w:tc>
      </w:tr>
      <w:tr w:rsidR="00F977B9" w:rsidRPr="00316D94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977B9" w:rsidRPr="006C704A" w:rsidRDefault="00F977B9" w:rsidP="00A067FF">
            <w:pPr>
              <w:rPr>
                <w:b w:val="0"/>
                <w:lang w:val="en-US"/>
              </w:rPr>
            </w:pPr>
            <w:proofErr w:type="spellStart"/>
            <w:r w:rsidRPr="006C704A">
              <w:rPr>
                <w:b w:val="0"/>
                <w:lang w:val="en-US"/>
              </w:rPr>
              <w:t>time_entry.description</w:t>
            </w:r>
            <w:proofErr w:type="spellEnd"/>
          </w:p>
        </w:tc>
        <w:tc>
          <w:tcPr>
            <w:tcW w:w="3071" w:type="dxa"/>
          </w:tcPr>
          <w:p w:rsidR="00F977B9" w:rsidRPr="00316D94" w:rsidRDefault="00F977B9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6D94">
              <w:t>Kurze Beschreibung der verrichteten Arbeit</w:t>
            </w:r>
          </w:p>
        </w:tc>
        <w:tc>
          <w:tcPr>
            <w:tcW w:w="3071" w:type="dxa"/>
          </w:tcPr>
          <w:p w:rsidR="00F977B9" w:rsidRPr="003525D3" w:rsidRDefault="00F977B9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3525D3">
              <w:rPr>
                <w:rFonts w:cstheme="minorHAnsi"/>
                <w:lang w:val="en-US"/>
              </w:rPr>
              <w:t>Neues</w:t>
            </w:r>
            <w:proofErr w:type="spellEnd"/>
            <w:r w:rsidRPr="003525D3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3525D3">
              <w:rPr>
                <w:rFonts w:cstheme="minorHAnsi"/>
                <w:lang w:val="en-US"/>
              </w:rPr>
              <w:t>Keramiklavabo</w:t>
            </w:r>
            <w:proofErr w:type="spellEnd"/>
          </w:p>
        </w:tc>
      </w:tr>
      <w:tr w:rsidR="00F977B9" w:rsidRPr="00DB668C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977B9" w:rsidRPr="006C704A" w:rsidRDefault="00F977B9" w:rsidP="00A067FF">
            <w:pPr>
              <w:rPr>
                <w:b w:val="0"/>
                <w:lang w:val="en-US"/>
              </w:rPr>
            </w:pPr>
            <w:proofErr w:type="spellStart"/>
            <w:r w:rsidRPr="006C704A">
              <w:rPr>
                <w:b w:val="0"/>
                <w:lang w:val="en-US"/>
              </w:rPr>
              <w:t>time_entry.</w:t>
            </w:r>
            <w:r>
              <w:rPr>
                <w:b w:val="0"/>
                <w:lang w:val="en-US"/>
              </w:rPr>
              <w:t>time_entry_type_id</w:t>
            </w:r>
            <w:proofErr w:type="spellEnd"/>
          </w:p>
        </w:tc>
        <w:tc>
          <w:tcPr>
            <w:tcW w:w="3071" w:type="dxa"/>
          </w:tcPr>
          <w:p w:rsidR="00F977B9" w:rsidRPr="00DB668C" w:rsidRDefault="00F977B9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668C">
              <w:t>ID des Stundeneintragstyps auf dem Server</w:t>
            </w:r>
          </w:p>
        </w:tc>
        <w:tc>
          <w:tcPr>
            <w:tcW w:w="3071" w:type="dxa"/>
          </w:tcPr>
          <w:p w:rsidR="00F977B9" w:rsidRPr="003525D3" w:rsidRDefault="00F977B9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</w:rPr>
              <w:t>null</w:t>
            </w:r>
          </w:p>
        </w:tc>
      </w:tr>
      <w:tr w:rsidR="00F977B9" w:rsidRPr="00DB668C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977B9" w:rsidRPr="006C704A" w:rsidRDefault="00F977B9" w:rsidP="00A067FF">
            <w:pPr>
              <w:rPr>
                <w:b w:val="0"/>
                <w:lang w:val="en-US"/>
              </w:rPr>
            </w:pPr>
            <w:proofErr w:type="spellStart"/>
            <w:r w:rsidRPr="006C704A">
              <w:rPr>
                <w:b w:val="0"/>
                <w:lang w:val="en-US"/>
              </w:rPr>
              <w:t>time_entry.customer_id</w:t>
            </w:r>
            <w:proofErr w:type="spellEnd"/>
          </w:p>
        </w:tc>
        <w:tc>
          <w:tcPr>
            <w:tcW w:w="3071" w:type="dxa"/>
          </w:tcPr>
          <w:p w:rsidR="00F977B9" w:rsidRPr="00DB668C" w:rsidRDefault="00F977B9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668C">
              <w:t xml:space="preserve">ID des </w:t>
            </w:r>
            <w:r>
              <w:t>Kunden</w:t>
            </w:r>
            <w:r w:rsidRPr="00DB668C">
              <w:t xml:space="preserve"> auf dem Server</w:t>
            </w:r>
          </w:p>
        </w:tc>
        <w:tc>
          <w:tcPr>
            <w:tcW w:w="3071" w:type="dxa"/>
          </w:tcPr>
          <w:p w:rsidR="00F977B9" w:rsidRPr="003525D3" w:rsidRDefault="00F977B9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525D3">
              <w:rPr>
                <w:rFonts w:cstheme="minorHAnsi"/>
              </w:rPr>
              <w:t>3</w:t>
            </w:r>
          </w:p>
        </w:tc>
      </w:tr>
      <w:tr w:rsidR="00F977B9" w:rsidRPr="005838D1" w:rsidTr="00A06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977B9" w:rsidRPr="00E858F5" w:rsidRDefault="00F977B9" w:rsidP="00A067FF">
            <w:pPr>
              <w:rPr>
                <w:b w:val="0"/>
                <w:lang w:val="en-US"/>
              </w:rPr>
            </w:pPr>
            <w:proofErr w:type="spellStart"/>
            <w:r w:rsidRPr="00E858F5">
              <w:rPr>
                <w:b w:val="0"/>
                <w:lang w:val="en-US"/>
              </w:rPr>
              <w:t>time_entry.gps_position_</w:t>
            </w:r>
            <w:r>
              <w:rPr>
                <w:b w:val="0"/>
                <w:lang w:val="en-US"/>
              </w:rPr>
              <w:t>id</w:t>
            </w:r>
            <w:proofErr w:type="spellEnd"/>
          </w:p>
        </w:tc>
        <w:tc>
          <w:tcPr>
            <w:tcW w:w="3071" w:type="dxa"/>
          </w:tcPr>
          <w:p w:rsidR="00F977B9" w:rsidRPr="00E858F5" w:rsidRDefault="00F977B9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 der GPS Positionsdaten </w:t>
            </w:r>
            <w:r w:rsidRPr="00DB668C">
              <w:t>auf dem Server</w:t>
            </w:r>
          </w:p>
        </w:tc>
        <w:tc>
          <w:tcPr>
            <w:tcW w:w="3071" w:type="dxa"/>
          </w:tcPr>
          <w:p w:rsidR="00F977B9" w:rsidRPr="003525D3" w:rsidRDefault="00F977B9" w:rsidP="00A06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4</w:t>
            </w:r>
          </w:p>
        </w:tc>
      </w:tr>
      <w:tr w:rsidR="00F977B9" w:rsidRPr="00C07391" w:rsidTr="00A06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0" w:type="dxa"/>
          </w:tcPr>
          <w:p w:rsidR="00F977B9" w:rsidRPr="00E858F5" w:rsidRDefault="00F977B9" w:rsidP="00A067FF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time_entry.order_id</w:t>
            </w:r>
            <w:proofErr w:type="spellEnd"/>
          </w:p>
        </w:tc>
        <w:tc>
          <w:tcPr>
            <w:tcW w:w="3071" w:type="dxa"/>
          </w:tcPr>
          <w:p w:rsidR="00F977B9" w:rsidRPr="00C07391" w:rsidRDefault="00F977B9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7391">
              <w:t xml:space="preserve">ID des zugewiesenen Auftrags </w:t>
            </w:r>
            <w:r w:rsidRPr="00DB668C">
              <w:t>auf dem Server</w:t>
            </w:r>
          </w:p>
        </w:tc>
        <w:tc>
          <w:tcPr>
            <w:tcW w:w="3071" w:type="dxa"/>
          </w:tcPr>
          <w:p w:rsidR="00F977B9" w:rsidRPr="00C07391" w:rsidRDefault="00F977B9" w:rsidP="00A06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null</w:t>
            </w:r>
          </w:p>
        </w:tc>
      </w:tr>
    </w:tbl>
    <w:p w:rsidR="00195C74" w:rsidRDefault="00195C74" w:rsidP="00195C74"/>
    <w:p w:rsidR="00195C74" w:rsidRDefault="00195C74">
      <w:r>
        <w:br w:type="page"/>
      </w:r>
    </w:p>
    <w:p w:rsidR="00195C74" w:rsidRDefault="00632C4F" w:rsidP="00FA0B75">
      <w:pPr>
        <w:pStyle w:val="berschrift4"/>
        <w:rPr>
          <w:lang w:val="en-US"/>
        </w:rPr>
      </w:pPr>
      <w:proofErr w:type="spellStart"/>
      <w:r w:rsidRPr="009E4764">
        <w:rPr>
          <w:lang w:val="en-US"/>
        </w:rPr>
        <w:lastRenderedPageBreak/>
        <w:t>Beispiel</w:t>
      </w:r>
      <w:proofErr w:type="spellEnd"/>
      <w:r w:rsidRPr="009E4764">
        <w:rPr>
          <w:lang w:val="en-US"/>
        </w:rPr>
        <w:t xml:space="preserve"> Response </w:t>
      </w:r>
      <w:r w:rsidR="009E4764">
        <w:rPr>
          <w:lang w:val="en-US"/>
        </w:rPr>
        <w:t>Validation</w:t>
      </w:r>
      <w:r w:rsidR="009E4764" w:rsidRPr="00C07391">
        <w:rPr>
          <w:lang w:val="en-US"/>
        </w:rPr>
        <w:t xml:space="preserve"> </w:t>
      </w:r>
      <w:r w:rsidR="009E4764" w:rsidRPr="00145B9A">
        <w:rPr>
          <w:lang w:val="en-US"/>
        </w:rPr>
        <w:t>(</w:t>
      </w:r>
      <w:r w:rsidR="00195C74">
        <w:rPr>
          <w:lang w:val="en-US"/>
        </w:rPr>
        <w:t>http://mrt.elmermx.ch/time_entries/21/remove_hashcode.json</w:t>
      </w:r>
      <w:r w:rsidR="009E4764" w:rsidRPr="00145B9A">
        <w:rPr>
          <w:lang w:val="en-US"/>
        </w:rPr>
        <w:t>)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HTTP/1.1 200 OK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Date: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Mon, 16 May 2011 14:55:47 GMT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Server: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Apache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X-Powered-By: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proofErr w:type="spellStart"/>
      <w:r w:rsidRPr="00195C74">
        <w:rPr>
          <w:rFonts w:ascii="Lucida Console" w:hAnsi="Lucida Console"/>
          <w:sz w:val="16"/>
          <w:szCs w:val="16"/>
          <w:lang w:val="en-US"/>
        </w:rPr>
        <w:t>Phusion</w:t>
      </w:r>
      <w:proofErr w:type="spellEnd"/>
      <w:r w:rsidRPr="00195C74">
        <w:rPr>
          <w:rFonts w:ascii="Lucida Console" w:hAnsi="Lucida Console"/>
          <w:sz w:val="16"/>
          <w:szCs w:val="16"/>
          <w:lang w:val="en-US"/>
        </w:rPr>
        <w:t xml:space="preserve"> Passenger (</w:t>
      </w:r>
      <w:proofErr w:type="spellStart"/>
      <w:r w:rsidRPr="00195C74">
        <w:rPr>
          <w:rFonts w:ascii="Lucida Console" w:hAnsi="Lucida Console"/>
          <w:sz w:val="16"/>
          <w:szCs w:val="16"/>
          <w:lang w:val="en-US"/>
        </w:rPr>
        <w:t>mod_rails</w:t>
      </w:r>
      <w:proofErr w:type="spellEnd"/>
      <w:r w:rsidRPr="00195C74">
        <w:rPr>
          <w:rFonts w:ascii="Lucida Console" w:hAnsi="Lucida Console"/>
          <w:sz w:val="16"/>
          <w:szCs w:val="16"/>
          <w:lang w:val="en-US"/>
        </w:rPr>
        <w:t>/</w:t>
      </w:r>
      <w:proofErr w:type="spellStart"/>
      <w:r w:rsidRPr="00195C74">
        <w:rPr>
          <w:rFonts w:ascii="Lucida Console" w:hAnsi="Lucida Console"/>
          <w:sz w:val="16"/>
          <w:szCs w:val="16"/>
          <w:lang w:val="en-US"/>
        </w:rPr>
        <w:t>mod_rack</w:t>
      </w:r>
      <w:proofErr w:type="spellEnd"/>
      <w:r w:rsidRPr="00195C74">
        <w:rPr>
          <w:rFonts w:ascii="Lucida Console" w:hAnsi="Lucida Console"/>
          <w:sz w:val="16"/>
          <w:szCs w:val="16"/>
          <w:lang w:val="en-US"/>
        </w:rPr>
        <w:t>) 2.2.15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proofErr w:type="spellStart"/>
      <w:r w:rsidRPr="00195C74">
        <w:rPr>
          <w:rFonts w:ascii="Lucida Console" w:hAnsi="Lucida Console"/>
          <w:sz w:val="16"/>
          <w:szCs w:val="16"/>
          <w:lang w:val="en-US"/>
        </w:rPr>
        <w:t>ETag</w:t>
      </w:r>
      <w:proofErr w:type="spellEnd"/>
      <w:r w:rsidRPr="00195C74">
        <w:rPr>
          <w:rFonts w:ascii="Lucida Console" w:hAnsi="Lucida Console"/>
          <w:sz w:val="16"/>
          <w:szCs w:val="16"/>
          <w:lang w:val="en-US"/>
        </w:rPr>
        <w:t>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"0ed62284b88268d3aa00207b06d53a5d"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X-UA-Compatible: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IE=</w:t>
      </w:r>
      <w:proofErr w:type="spellStart"/>
      <w:r w:rsidRPr="00195C74">
        <w:rPr>
          <w:rFonts w:ascii="Lucida Console" w:hAnsi="Lucida Console"/>
          <w:sz w:val="16"/>
          <w:szCs w:val="16"/>
          <w:lang w:val="en-US"/>
        </w:rPr>
        <w:t>Edge</w:t>
      </w:r>
      <w:proofErr w:type="gramStart"/>
      <w:r w:rsidRPr="00195C74">
        <w:rPr>
          <w:rFonts w:ascii="Lucida Console" w:hAnsi="Lucida Console"/>
          <w:sz w:val="16"/>
          <w:szCs w:val="16"/>
          <w:lang w:val="en-US"/>
        </w:rPr>
        <w:t>,chrome</w:t>
      </w:r>
      <w:proofErr w:type="spellEnd"/>
      <w:proofErr w:type="gramEnd"/>
      <w:r w:rsidRPr="00195C74">
        <w:rPr>
          <w:rFonts w:ascii="Lucida Console" w:hAnsi="Lucida Console"/>
          <w:sz w:val="16"/>
          <w:szCs w:val="16"/>
          <w:lang w:val="en-US"/>
        </w:rPr>
        <w:t>=1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X-Runtime: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0.213613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Cache-Control: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max-age=0, private, must-revalidate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Set-Cookie: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 xml:space="preserve">remember_user_token=BAhbB1sGaQciIiQyYSQxMCQ1bno3c2ZuN3hxL2pCWWlJRlNWTG4u--2b97c50bc95da8d888d99e12e9ed364d291b0cb9; path=/; expires=Sat, 28-May-2011 16:19:03 GMT; </w:t>
      </w:r>
      <w:proofErr w:type="spellStart"/>
      <w:r w:rsidRPr="00195C74">
        <w:rPr>
          <w:rFonts w:ascii="Lucida Console" w:hAnsi="Lucida Console"/>
          <w:sz w:val="16"/>
          <w:szCs w:val="16"/>
          <w:lang w:val="en-US"/>
        </w:rPr>
        <w:t>HttpOnly</w:t>
      </w:r>
      <w:proofErr w:type="spellEnd"/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Set-Cookie: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_mrt_session=BAh7ByIPc2Vzc2lvbl9pZCIlMmNmOTJmMTRiNmM4NzcwMjhkZjhkNTJmYjJkZ</w:t>
      </w:r>
      <w:r w:rsidR="00195C74"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195C74">
        <w:rPr>
          <w:rFonts w:ascii="Lucida Console" w:hAnsi="Lucida Console"/>
          <w:sz w:val="16"/>
          <w:szCs w:val="16"/>
          <w:lang w:val="en-US"/>
        </w:rPr>
        <w:t xml:space="preserve">GUwYmEiGXdhcmRlbi51c2VyLnVzZXIua2V5WwgiEEZpZWxkV29ya2VyWwZpByIiJDJhJDEwJDVuejdzZm43eHEvakJZaUlGU1ZMbi4%3D--cbd4b333e2079f9dffbc8520da8205c2ef44b1d3; path=/; </w:t>
      </w:r>
      <w:proofErr w:type="spellStart"/>
      <w:r w:rsidRPr="00195C74">
        <w:rPr>
          <w:rFonts w:ascii="Lucida Console" w:hAnsi="Lucida Console"/>
          <w:sz w:val="16"/>
          <w:szCs w:val="16"/>
          <w:lang w:val="en-US"/>
        </w:rPr>
        <w:t>HttpOnly</w:t>
      </w:r>
      <w:proofErr w:type="spellEnd"/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Location: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http://mrt.elmermx.ch/time_entries/21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Status: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200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Keep-Alive: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timeout=15, max=150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Connection: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Keep-Alive</w:t>
      </w:r>
    </w:p>
    <w:p w:rsidR="00FA0B75" w:rsidRPr="00195C7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en-US"/>
        </w:rPr>
      </w:pPr>
      <w:r w:rsidRPr="00195C74">
        <w:rPr>
          <w:rFonts w:ascii="Lucida Console" w:hAnsi="Lucida Console"/>
          <w:sz w:val="16"/>
          <w:szCs w:val="16"/>
          <w:lang w:val="en-US"/>
        </w:rPr>
        <w:t>Transfer-Encoding:</w:t>
      </w:r>
      <w:r w:rsidR="00195C74">
        <w:rPr>
          <w:rFonts w:ascii="Lucida Console" w:hAnsi="Lucida Console"/>
          <w:sz w:val="16"/>
          <w:szCs w:val="16"/>
          <w:lang w:val="en-US"/>
        </w:rPr>
        <w:tab/>
      </w:r>
      <w:r w:rsidRPr="00195C74">
        <w:rPr>
          <w:rFonts w:ascii="Lucida Console" w:hAnsi="Lucida Console"/>
          <w:sz w:val="16"/>
          <w:szCs w:val="16"/>
          <w:lang w:val="en-US"/>
        </w:rPr>
        <w:t>chunked</w:t>
      </w:r>
    </w:p>
    <w:p w:rsidR="00FA0B75" w:rsidRPr="00B35744" w:rsidRDefault="00FA0B75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  <w:r w:rsidRPr="00B35744">
        <w:rPr>
          <w:rFonts w:ascii="Lucida Console" w:hAnsi="Lucida Console"/>
          <w:sz w:val="16"/>
          <w:szCs w:val="16"/>
          <w:lang w:val="fr-CH"/>
        </w:rPr>
        <w:t>Content-Type:</w:t>
      </w:r>
      <w:r w:rsidR="00195C74" w:rsidRPr="00B35744">
        <w:rPr>
          <w:rFonts w:ascii="Lucida Console" w:hAnsi="Lucida Console"/>
          <w:sz w:val="16"/>
          <w:szCs w:val="16"/>
          <w:lang w:val="fr-CH"/>
        </w:rPr>
        <w:tab/>
      </w:r>
      <w:r w:rsidRPr="00B35744">
        <w:rPr>
          <w:rFonts w:ascii="Lucida Console" w:hAnsi="Lucida Console"/>
          <w:sz w:val="16"/>
          <w:szCs w:val="16"/>
          <w:lang w:val="fr-CH"/>
        </w:rPr>
        <w:t>application/</w:t>
      </w:r>
      <w:proofErr w:type="spellStart"/>
      <w:r w:rsidRPr="00B35744">
        <w:rPr>
          <w:rFonts w:ascii="Lucida Console" w:hAnsi="Lucida Console"/>
          <w:sz w:val="16"/>
          <w:szCs w:val="16"/>
          <w:lang w:val="fr-CH"/>
        </w:rPr>
        <w:t>json</w:t>
      </w:r>
      <w:proofErr w:type="spellEnd"/>
      <w:r w:rsidRPr="00B35744">
        <w:rPr>
          <w:rFonts w:ascii="Lucida Console" w:hAnsi="Lucida Console"/>
          <w:sz w:val="16"/>
          <w:szCs w:val="16"/>
          <w:lang w:val="fr-CH"/>
        </w:rPr>
        <w:t xml:space="preserve">; </w:t>
      </w:r>
      <w:proofErr w:type="spellStart"/>
      <w:r w:rsidRPr="00B35744">
        <w:rPr>
          <w:rFonts w:ascii="Lucida Console" w:hAnsi="Lucida Console"/>
          <w:sz w:val="16"/>
          <w:szCs w:val="16"/>
          <w:lang w:val="fr-CH"/>
        </w:rPr>
        <w:t>charset</w:t>
      </w:r>
      <w:proofErr w:type="spellEnd"/>
      <w:r w:rsidRPr="00B35744">
        <w:rPr>
          <w:rFonts w:ascii="Lucida Console" w:hAnsi="Lucida Console"/>
          <w:sz w:val="16"/>
          <w:szCs w:val="16"/>
          <w:lang w:val="fr-CH"/>
        </w:rPr>
        <w:t>=utf-8</w:t>
      </w:r>
    </w:p>
    <w:p w:rsidR="00195C74" w:rsidRPr="00B35744" w:rsidRDefault="00195C74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</w:p>
    <w:p w:rsidR="00195C74" w:rsidRPr="00B35744" w:rsidRDefault="00195C74" w:rsidP="00195C74">
      <w:pPr>
        <w:tabs>
          <w:tab w:val="left" w:pos="1843"/>
        </w:tabs>
        <w:ind w:left="1843" w:hanging="1843"/>
        <w:rPr>
          <w:rFonts w:ascii="Lucida Console" w:hAnsi="Lucida Console"/>
          <w:sz w:val="16"/>
          <w:szCs w:val="16"/>
          <w:lang w:val="fr-CH"/>
        </w:rPr>
      </w:pPr>
    </w:p>
    <w:p w:rsidR="00195C74" w:rsidRDefault="00195C74" w:rsidP="00195C74">
      <w:pPr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{</w:t>
      </w:r>
    </w:p>
    <w:p w:rsidR="00195C74" w:rsidRDefault="00195C74" w:rsidP="00195C74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BC0864">
        <w:rPr>
          <w:rFonts w:ascii="Lucida Console" w:hAnsi="Lucida Console"/>
          <w:sz w:val="16"/>
          <w:szCs w:val="16"/>
          <w:lang w:val="en-US"/>
        </w:rPr>
        <w:t>time_entry</w:t>
      </w:r>
      <w:proofErr w:type="spellEnd"/>
      <w:r w:rsidRPr="00BC0864">
        <w:rPr>
          <w:rFonts w:ascii="Lucida Console" w:hAnsi="Lucida Console"/>
          <w:sz w:val="16"/>
          <w:szCs w:val="16"/>
          <w:lang w:val="en-US"/>
        </w:rPr>
        <w:t>":</w:t>
      </w:r>
      <w:r>
        <w:rPr>
          <w:rFonts w:ascii="Lucida Console" w:hAnsi="Lucida Console"/>
          <w:sz w:val="16"/>
          <w:szCs w:val="16"/>
          <w:lang w:val="en-US"/>
        </w:rPr>
        <w:t xml:space="preserve"> </w:t>
      </w:r>
      <w:r w:rsidRPr="00BC0864">
        <w:rPr>
          <w:rFonts w:ascii="Lucida Console" w:hAnsi="Lucida Console"/>
          <w:sz w:val="16"/>
          <w:szCs w:val="16"/>
          <w:lang w:val="en-US"/>
        </w:rPr>
        <w:t>{</w:t>
      </w:r>
    </w:p>
    <w:p w:rsidR="00195C74" w:rsidRDefault="00195C74" w:rsidP="00195C7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BC0864">
        <w:rPr>
          <w:rFonts w:ascii="Lucida Console" w:hAnsi="Lucida Console"/>
          <w:sz w:val="16"/>
          <w:szCs w:val="16"/>
          <w:lang w:val="en-US"/>
        </w:rPr>
        <w:t>id</w:t>
      </w:r>
      <w:proofErr w:type="gramEnd"/>
      <w:r w:rsidRPr="00BC0864">
        <w:rPr>
          <w:rFonts w:ascii="Lucida Console" w:hAnsi="Lucida Console"/>
          <w:sz w:val="16"/>
          <w:szCs w:val="16"/>
          <w:lang w:val="en-US"/>
        </w:rPr>
        <w:t>":81,</w:t>
      </w:r>
      <w:r w:rsidRPr="00454C26">
        <w:rPr>
          <w:rFonts w:ascii="Lucida Console" w:hAnsi="Lucida Console"/>
          <w:sz w:val="16"/>
          <w:szCs w:val="16"/>
          <w:lang w:val="en-US"/>
        </w:rPr>
        <w:t xml:space="preserve"> </w:t>
      </w:r>
    </w:p>
    <w:p w:rsidR="00195C74" w:rsidRDefault="00195C74" w:rsidP="00195C7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proofErr w:type="gramStart"/>
      <w:r w:rsidRPr="00BC0864">
        <w:rPr>
          <w:rFonts w:ascii="Lucida Console" w:hAnsi="Lucida Console"/>
          <w:sz w:val="16"/>
          <w:szCs w:val="16"/>
          <w:lang w:val="en-US"/>
        </w:rPr>
        <w:t>hashco</w:t>
      </w:r>
      <w:r>
        <w:rPr>
          <w:rFonts w:ascii="Lucida Console" w:hAnsi="Lucida Console"/>
          <w:sz w:val="16"/>
          <w:szCs w:val="16"/>
          <w:lang w:val="en-US"/>
        </w:rPr>
        <w:t>de</w:t>
      </w:r>
      <w:proofErr w:type="spellEnd"/>
      <w:proofErr w:type="gramEnd"/>
      <w:r>
        <w:rPr>
          <w:rFonts w:ascii="Lucida Console" w:hAnsi="Lucida Console"/>
          <w:sz w:val="16"/>
          <w:szCs w:val="16"/>
          <w:lang w:val="en-US"/>
        </w:rPr>
        <w:t>":null</w:t>
      </w:r>
      <w:r w:rsidRPr="00BC0864">
        <w:rPr>
          <w:rFonts w:ascii="Lucida Console" w:hAnsi="Lucida Console"/>
          <w:sz w:val="16"/>
          <w:szCs w:val="16"/>
          <w:lang w:val="en-US"/>
        </w:rPr>
        <w:t>,</w:t>
      </w:r>
    </w:p>
    <w:p w:rsidR="00195C74" w:rsidRDefault="00195C74" w:rsidP="00195C7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"time_start":"2011-05-12T16:12:35+02:00"</w:t>
      </w:r>
      <w:r>
        <w:rPr>
          <w:rFonts w:ascii="Lucida Console" w:hAnsi="Lucida Console"/>
          <w:sz w:val="16"/>
          <w:szCs w:val="16"/>
          <w:lang w:val="en-US"/>
        </w:rPr>
        <w:t>,</w:t>
      </w:r>
    </w:p>
    <w:p w:rsidR="00195C74" w:rsidRDefault="00195C74" w:rsidP="00195C7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"time_stop":"2011-05-12T16:12:44+02:00",</w:t>
      </w:r>
    </w:p>
    <w:p w:rsidR="00195C74" w:rsidRDefault="00195C74" w:rsidP="00195C7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</w:t>
      </w:r>
      <w:proofErr w:type="gramStart"/>
      <w:r w:rsidRPr="00BC0864">
        <w:rPr>
          <w:rFonts w:ascii="Lucida Console" w:hAnsi="Lucida Console"/>
          <w:sz w:val="16"/>
          <w:szCs w:val="16"/>
          <w:lang w:val="en-US"/>
        </w:rPr>
        <w:t>description</w:t>
      </w:r>
      <w:proofErr w:type="gramEnd"/>
      <w:r w:rsidRPr="00BC0864">
        <w:rPr>
          <w:rFonts w:ascii="Lucida Console" w:hAnsi="Lucida Console"/>
          <w:sz w:val="16"/>
          <w:szCs w:val="16"/>
          <w:lang w:val="en-US"/>
        </w:rPr>
        <w:t>":"</w:t>
      </w:r>
      <w:proofErr w:type="spellStart"/>
      <w:r w:rsidRPr="00BC0864">
        <w:rPr>
          <w:rFonts w:ascii="Lucida Console" w:hAnsi="Lucida Console"/>
          <w:sz w:val="16"/>
          <w:szCs w:val="16"/>
          <w:lang w:val="en-US"/>
        </w:rPr>
        <w:t>Neues</w:t>
      </w:r>
      <w:proofErr w:type="spellEnd"/>
      <w:r w:rsidRPr="00BC0864">
        <w:rPr>
          <w:rFonts w:ascii="Lucida Console" w:hAnsi="Lucida Console"/>
          <w:sz w:val="16"/>
          <w:szCs w:val="16"/>
          <w:lang w:val="en-US"/>
        </w:rPr>
        <w:t xml:space="preserve"> </w:t>
      </w:r>
      <w:proofErr w:type="spellStart"/>
      <w:r w:rsidRPr="00BC0864">
        <w:rPr>
          <w:rFonts w:ascii="Lucida Console" w:hAnsi="Lucida Console"/>
          <w:sz w:val="16"/>
          <w:szCs w:val="16"/>
          <w:lang w:val="en-US"/>
        </w:rPr>
        <w:t>Keramiklavao</w:t>
      </w:r>
      <w:proofErr w:type="spellEnd"/>
      <w:r w:rsidRPr="00BC0864">
        <w:rPr>
          <w:rFonts w:ascii="Lucida Console" w:hAnsi="Lucida Console"/>
          <w:sz w:val="16"/>
          <w:szCs w:val="16"/>
          <w:lang w:val="en-US"/>
        </w:rPr>
        <w:t>",</w:t>
      </w:r>
    </w:p>
    <w:p w:rsidR="00195C74" w:rsidRDefault="00195C74" w:rsidP="00195C7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BC0864">
        <w:rPr>
          <w:rFonts w:ascii="Lucida Console" w:hAnsi="Lucida Console"/>
          <w:sz w:val="16"/>
          <w:szCs w:val="16"/>
          <w:lang w:val="en-US"/>
        </w:rPr>
        <w:t>order_id"</w:t>
      </w:r>
      <w:proofErr w:type="gramStart"/>
      <w:r w:rsidRPr="00BC0864">
        <w:rPr>
          <w:rFonts w:ascii="Lucida Console" w:hAnsi="Lucida Console"/>
          <w:sz w:val="16"/>
          <w:szCs w:val="16"/>
          <w:lang w:val="en-US"/>
        </w:rPr>
        <w:t>:null</w:t>
      </w:r>
      <w:proofErr w:type="spellEnd"/>
      <w:proofErr w:type="gramEnd"/>
      <w:r w:rsidRPr="00BC0864">
        <w:rPr>
          <w:rFonts w:ascii="Lucida Console" w:hAnsi="Lucida Console"/>
          <w:sz w:val="16"/>
          <w:szCs w:val="16"/>
          <w:lang w:val="en-US"/>
        </w:rPr>
        <w:t>,</w:t>
      </w:r>
    </w:p>
    <w:p w:rsidR="00195C74" w:rsidRDefault="00195C74" w:rsidP="00195C7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</w:t>
      </w:r>
      <w:proofErr w:type="spellStart"/>
      <w:r w:rsidRPr="00BC0864">
        <w:rPr>
          <w:rFonts w:ascii="Lucida Console" w:hAnsi="Lucida Console"/>
          <w:sz w:val="16"/>
          <w:szCs w:val="16"/>
          <w:lang w:val="en-US"/>
        </w:rPr>
        <w:t>time_entry_type_id"</w:t>
      </w:r>
      <w:proofErr w:type="gramStart"/>
      <w:r w:rsidRPr="00BC0864">
        <w:rPr>
          <w:rFonts w:ascii="Lucida Console" w:hAnsi="Lucida Console"/>
          <w:sz w:val="16"/>
          <w:szCs w:val="16"/>
          <w:lang w:val="en-US"/>
        </w:rPr>
        <w:t>:null</w:t>
      </w:r>
      <w:proofErr w:type="spellEnd"/>
      <w:proofErr w:type="gramEnd"/>
      <w:r w:rsidRPr="00BC0864">
        <w:rPr>
          <w:rFonts w:ascii="Lucida Console" w:hAnsi="Lucida Console"/>
          <w:sz w:val="16"/>
          <w:szCs w:val="16"/>
          <w:lang w:val="en-US"/>
        </w:rPr>
        <w:t>,</w:t>
      </w:r>
    </w:p>
    <w:p w:rsidR="00195C74" w:rsidRDefault="00195C74" w:rsidP="00195C7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"user_id":2,</w:t>
      </w:r>
    </w:p>
    <w:p w:rsidR="00195C74" w:rsidRDefault="00195C74" w:rsidP="00195C7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"customer_id":3,</w:t>
      </w:r>
    </w:p>
    <w:p w:rsidR="00195C74" w:rsidRDefault="00195C74" w:rsidP="00195C7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"gps_position_id":68,</w:t>
      </w:r>
    </w:p>
    <w:p w:rsidR="00195C74" w:rsidRDefault="00195C74" w:rsidP="00195C7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"created_at":"2011-05-12T16:13:01+02:00",</w:t>
      </w:r>
    </w:p>
    <w:p w:rsidR="00195C74" w:rsidRDefault="00195C74" w:rsidP="00195C74">
      <w:pPr>
        <w:ind w:left="567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"updated_</w:t>
      </w:r>
      <w:r>
        <w:rPr>
          <w:rFonts w:ascii="Lucida Console" w:hAnsi="Lucida Console"/>
          <w:sz w:val="16"/>
          <w:szCs w:val="16"/>
          <w:lang w:val="en-US"/>
        </w:rPr>
        <w:t>at":"2011-05-12T16:13:01+02:00"</w:t>
      </w:r>
    </w:p>
    <w:p w:rsidR="00195C74" w:rsidRDefault="00195C74" w:rsidP="00195C74">
      <w:pPr>
        <w:ind w:left="284"/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}</w:t>
      </w:r>
    </w:p>
    <w:p w:rsidR="00195C74" w:rsidRDefault="00195C74" w:rsidP="00F203F9">
      <w:pPr>
        <w:rPr>
          <w:rFonts w:ascii="Lucida Console" w:hAnsi="Lucida Console"/>
          <w:sz w:val="16"/>
          <w:szCs w:val="16"/>
          <w:lang w:val="en-US"/>
        </w:rPr>
      </w:pPr>
      <w:r w:rsidRPr="00BC0864">
        <w:rPr>
          <w:rFonts w:ascii="Lucida Console" w:hAnsi="Lucida Console"/>
          <w:sz w:val="16"/>
          <w:szCs w:val="16"/>
          <w:lang w:val="en-US"/>
        </w:rPr>
        <w:t>}</w:t>
      </w:r>
    </w:p>
    <w:p w:rsidR="00F203F9" w:rsidRDefault="00F203F9" w:rsidP="00F203F9">
      <w:pPr>
        <w:rPr>
          <w:rFonts w:ascii="Lucida Console" w:hAnsi="Lucida Console"/>
          <w:sz w:val="16"/>
          <w:szCs w:val="16"/>
          <w:lang w:val="en-US"/>
        </w:rPr>
      </w:pPr>
    </w:p>
    <w:sectPr w:rsidR="00F203F9" w:rsidSect="008E328B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76F9" w:rsidRDefault="001576F9" w:rsidP="008F2373">
      <w:pPr>
        <w:spacing w:after="0"/>
      </w:pPr>
      <w:r>
        <w:separator/>
      </w:r>
    </w:p>
  </w:endnote>
  <w:endnote w:type="continuationSeparator" w:id="0">
    <w:p w:rsidR="001576F9" w:rsidRDefault="001576F9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14CE" w:rsidRDefault="00F014CE">
    <w:pPr>
      <w:pStyle w:val="Fuzeile"/>
    </w:pPr>
    <w:r w:rsidRPr="00EE2AB1">
      <w:rPr>
        <w:lang w:val="en-GB"/>
      </w:rPr>
      <w:t>EL, HC, SD, TD, WR</w:t>
    </w:r>
    <w:r w:rsidRPr="00EE2AB1">
      <w:rPr>
        <w:lang w:val="en-GB"/>
      </w:rPr>
      <w:tab/>
    </w:r>
    <w:r w:rsidR="00C90E70">
      <w:fldChar w:fldCharType="begin"/>
    </w:r>
    <w:r w:rsidR="00C90E70">
      <w:instrText xml:space="preserve"> DATE  \@ "d. MMMM yyyy"  \* MERGEFORMAT </w:instrText>
    </w:r>
    <w:r w:rsidR="00C90E70">
      <w:fldChar w:fldCharType="separate"/>
    </w:r>
    <w:r w:rsidR="007F2AF6">
      <w:rPr>
        <w:noProof/>
      </w:rPr>
      <w:t>31. Mai 2011</w:t>
    </w:r>
    <w:r w:rsidR="00C90E70">
      <w:rPr>
        <w:noProof/>
      </w:rPr>
      <w:fldChar w:fldCharType="end"/>
    </w:r>
    <w:r>
      <w:tab/>
    </w:r>
    <w:r>
      <w:rPr>
        <w:lang w:val="de-DE"/>
      </w:rP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7F2AF6" w:rsidRPr="007F2AF6">
      <w:rPr>
        <w:b/>
        <w:noProof/>
        <w:lang w:val="de-DE"/>
      </w:rPr>
      <w:t>13</w:t>
    </w:r>
    <w:r>
      <w:rPr>
        <w:b/>
      </w:rPr>
      <w:fldChar w:fldCharType="end"/>
    </w:r>
    <w:r>
      <w:rPr>
        <w:lang w:val="de-DE"/>
      </w:rPr>
      <w:t xml:space="preserve"> von </w:t>
    </w:r>
    <w:r w:rsidR="001576F9">
      <w:fldChar w:fldCharType="begin"/>
    </w:r>
    <w:r w:rsidR="001576F9">
      <w:instrText>NUMPAGES  \* Arabic  \* MERGEFORMAT</w:instrText>
    </w:r>
    <w:r w:rsidR="001576F9">
      <w:fldChar w:fldCharType="separate"/>
    </w:r>
    <w:r w:rsidR="007F2AF6" w:rsidRPr="007F2AF6">
      <w:rPr>
        <w:b/>
        <w:noProof/>
        <w:lang w:val="de-DE"/>
      </w:rPr>
      <w:t>19</w:t>
    </w:r>
    <w:r w:rsidR="001576F9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76F9" w:rsidRDefault="001576F9" w:rsidP="008F2373">
      <w:pPr>
        <w:spacing w:after="0"/>
      </w:pPr>
      <w:r>
        <w:separator/>
      </w:r>
    </w:p>
  </w:footnote>
  <w:footnote w:type="continuationSeparator" w:id="0">
    <w:p w:rsidR="001576F9" w:rsidRDefault="001576F9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14CE" w:rsidRDefault="00F014CE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76AE0">
      <w:t xml:space="preserve">SE2 Projekt MRT - </w:t>
    </w:r>
    <w:r w:rsidR="00376AE0" w:rsidRPr="00376AE0">
      <w:t>Server-Protokollspezifikation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2232E"/>
    <w:multiLevelType w:val="hybridMultilevel"/>
    <w:tmpl w:val="69D4452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1F1842"/>
    <w:multiLevelType w:val="hybridMultilevel"/>
    <w:tmpl w:val="86863F6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BF7D94"/>
    <w:multiLevelType w:val="hybridMultilevel"/>
    <w:tmpl w:val="F23CA6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6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C042D79"/>
    <w:multiLevelType w:val="hybridMultilevel"/>
    <w:tmpl w:val="60D67B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47DFE"/>
    <w:rsid w:val="00002201"/>
    <w:rsid w:val="000041A0"/>
    <w:rsid w:val="00011FB6"/>
    <w:rsid w:val="00035076"/>
    <w:rsid w:val="00041F4D"/>
    <w:rsid w:val="00044139"/>
    <w:rsid w:val="00046905"/>
    <w:rsid w:val="0004779B"/>
    <w:rsid w:val="00052CA3"/>
    <w:rsid w:val="00054333"/>
    <w:rsid w:val="00076D7D"/>
    <w:rsid w:val="000846F2"/>
    <w:rsid w:val="00085ACC"/>
    <w:rsid w:val="000961ED"/>
    <w:rsid w:val="00097AB6"/>
    <w:rsid w:val="000A2C34"/>
    <w:rsid w:val="000A629F"/>
    <w:rsid w:val="000A6C08"/>
    <w:rsid w:val="000B478E"/>
    <w:rsid w:val="000B60D4"/>
    <w:rsid w:val="000B658F"/>
    <w:rsid w:val="000C4A9A"/>
    <w:rsid w:val="000C5C28"/>
    <w:rsid w:val="000D36C6"/>
    <w:rsid w:val="000E1B73"/>
    <w:rsid w:val="000E28A7"/>
    <w:rsid w:val="000E51E7"/>
    <w:rsid w:val="000E673E"/>
    <w:rsid w:val="000E71F7"/>
    <w:rsid w:val="000F469B"/>
    <w:rsid w:val="0010208C"/>
    <w:rsid w:val="0010526B"/>
    <w:rsid w:val="00107BEA"/>
    <w:rsid w:val="00116D80"/>
    <w:rsid w:val="00127DD1"/>
    <w:rsid w:val="0013058F"/>
    <w:rsid w:val="00145B9A"/>
    <w:rsid w:val="001468DA"/>
    <w:rsid w:val="0014732C"/>
    <w:rsid w:val="00151506"/>
    <w:rsid w:val="00155FA0"/>
    <w:rsid w:val="001576F9"/>
    <w:rsid w:val="001609C2"/>
    <w:rsid w:val="00167409"/>
    <w:rsid w:val="00173188"/>
    <w:rsid w:val="00180784"/>
    <w:rsid w:val="00182643"/>
    <w:rsid w:val="00183CE8"/>
    <w:rsid w:val="00186860"/>
    <w:rsid w:val="00195C74"/>
    <w:rsid w:val="00197A5C"/>
    <w:rsid w:val="001A7E8B"/>
    <w:rsid w:val="001B3319"/>
    <w:rsid w:val="001B4AFE"/>
    <w:rsid w:val="001C5144"/>
    <w:rsid w:val="001C6EC0"/>
    <w:rsid w:val="001C7723"/>
    <w:rsid w:val="001D0449"/>
    <w:rsid w:val="001D17F5"/>
    <w:rsid w:val="001D4192"/>
    <w:rsid w:val="001F1125"/>
    <w:rsid w:val="001F1BD6"/>
    <w:rsid w:val="001F2A8C"/>
    <w:rsid w:val="001F3AC0"/>
    <w:rsid w:val="001F561E"/>
    <w:rsid w:val="00201B31"/>
    <w:rsid w:val="002102F5"/>
    <w:rsid w:val="00214753"/>
    <w:rsid w:val="00223137"/>
    <w:rsid w:val="00225363"/>
    <w:rsid w:val="00226FDA"/>
    <w:rsid w:val="0023219F"/>
    <w:rsid w:val="00236484"/>
    <w:rsid w:val="00251C82"/>
    <w:rsid w:val="002564D7"/>
    <w:rsid w:val="002604F5"/>
    <w:rsid w:val="0026560F"/>
    <w:rsid w:val="00270626"/>
    <w:rsid w:val="002840DC"/>
    <w:rsid w:val="002867C7"/>
    <w:rsid w:val="00292164"/>
    <w:rsid w:val="00296D84"/>
    <w:rsid w:val="002A0237"/>
    <w:rsid w:val="002A060D"/>
    <w:rsid w:val="002A5D79"/>
    <w:rsid w:val="002C2F05"/>
    <w:rsid w:val="002D37E6"/>
    <w:rsid w:val="002D5177"/>
    <w:rsid w:val="002D5C6B"/>
    <w:rsid w:val="002D7A73"/>
    <w:rsid w:val="002E16A4"/>
    <w:rsid w:val="002E4A4D"/>
    <w:rsid w:val="002E5CE2"/>
    <w:rsid w:val="002E65A6"/>
    <w:rsid w:val="002E6608"/>
    <w:rsid w:val="002F28DD"/>
    <w:rsid w:val="00310198"/>
    <w:rsid w:val="003122BA"/>
    <w:rsid w:val="00316D94"/>
    <w:rsid w:val="00330E12"/>
    <w:rsid w:val="00332E5F"/>
    <w:rsid w:val="0034250D"/>
    <w:rsid w:val="00344D9C"/>
    <w:rsid w:val="00347DFE"/>
    <w:rsid w:val="0035089D"/>
    <w:rsid w:val="003525D3"/>
    <w:rsid w:val="00353578"/>
    <w:rsid w:val="00373174"/>
    <w:rsid w:val="003756C5"/>
    <w:rsid w:val="00376AE0"/>
    <w:rsid w:val="003A0ADD"/>
    <w:rsid w:val="003A135F"/>
    <w:rsid w:val="003A5C55"/>
    <w:rsid w:val="003B0230"/>
    <w:rsid w:val="003B4E8A"/>
    <w:rsid w:val="003C0599"/>
    <w:rsid w:val="003C3BB7"/>
    <w:rsid w:val="003E04B1"/>
    <w:rsid w:val="003E374A"/>
    <w:rsid w:val="003E40FB"/>
    <w:rsid w:val="003F3090"/>
    <w:rsid w:val="003F6FFC"/>
    <w:rsid w:val="004040A0"/>
    <w:rsid w:val="00405ED9"/>
    <w:rsid w:val="00410618"/>
    <w:rsid w:val="004141EA"/>
    <w:rsid w:val="004157CF"/>
    <w:rsid w:val="004222D0"/>
    <w:rsid w:val="00424594"/>
    <w:rsid w:val="00454C26"/>
    <w:rsid w:val="0046502E"/>
    <w:rsid w:val="00467390"/>
    <w:rsid w:val="00472C7E"/>
    <w:rsid w:val="00473AC8"/>
    <w:rsid w:val="00475FFF"/>
    <w:rsid w:val="00480D98"/>
    <w:rsid w:val="0048447F"/>
    <w:rsid w:val="004A6923"/>
    <w:rsid w:val="004E0C21"/>
    <w:rsid w:val="004E65DC"/>
    <w:rsid w:val="004F3BFF"/>
    <w:rsid w:val="005005FC"/>
    <w:rsid w:val="00504F02"/>
    <w:rsid w:val="0051193D"/>
    <w:rsid w:val="00511CCE"/>
    <w:rsid w:val="0051478A"/>
    <w:rsid w:val="00524F1F"/>
    <w:rsid w:val="00525D38"/>
    <w:rsid w:val="005272E9"/>
    <w:rsid w:val="00527A42"/>
    <w:rsid w:val="00532C5D"/>
    <w:rsid w:val="00534D63"/>
    <w:rsid w:val="00535276"/>
    <w:rsid w:val="00535BAB"/>
    <w:rsid w:val="005436A8"/>
    <w:rsid w:val="005503A5"/>
    <w:rsid w:val="00552385"/>
    <w:rsid w:val="00553563"/>
    <w:rsid w:val="00557450"/>
    <w:rsid w:val="00571558"/>
    <w:rsid w:val="00572F4E"/>
    <w:rsid w:val="00573203"/>
    <w:rsid w:val="005838D1"/>
    <w:rsid w:val="00587EAB"/>
    <w:rsid w:val="005A0C63"/>
    <w:rsid w:val="005B081C"/>
    <w:rsid w:val="005B0AB7"/>
    <w:rsid w:val="005B184C"/>
    <w:rsid w:val="005C0E4E"/>
    <w:rsid w:val="005C16A6"/>
    <w:rsid w:val="005C6A27"/>
    <w:rsid w:val="005D3CB5"/>
    <w:rsid w:val="005D69CA"/>
    <w:rsid w:val="005E1D61"/>
    <w:rsid w:val="005E300B"/>
    <w:rsid w:val="005E6C04"/>
    <w:rsid w:val="005F7CC0"/>
    <w:rsid w:val="00601980"/>
    <w:rsid w:val="006156A4"/>
    <w:rsid w:val="00625479"/>
    <w:rsid w:val="00632C4F"/>
    <w:rsid w:val="00633906"/>
    <w:rsid w:val="006350B2"/>
    <w:rsid w:val="00644FD5"/>
    <w:rsid w:val="00647235"/>
    <w:rsid w:val="0064727C"/>
    <w:rsid w:val="00651384"/>
    <w:rsid w:val="00657382"/>
    <w:rsid w:val="006675DE"/>
    <w:rsid w:val="00667E16"/>
    <w:rsid w:val="00675886"/>
    <w:rsid w:val="00681D77"/>
    <w:rsid w:val="00683267"/>
    <w:rsid w:val="0068440F"/>
    <w:rsid w:val="006849C2"/>
    <w:rsid w:val="006902E2"/>
    <w:rsid w:val="00692D36"/>
    <w:rsid w:val="006939B6"/>
    <w:rsid w:val="00693A84"/>
    <w:rsid w:val="00695F14"/>
    <w:rsid w:val="00697501"/>
    <w:rsid w:val="0069769E"/>
    <w:rsid w:val="00697D86"/>
    <w:rsid w:val="006B0A19"/>
    <w:rsid w:val="006B246F"/>
    <w:rsid w:val="006B3A13"/>
    <w:rsid w:val="006B3FE7"/>
    <w:rsid w:val="006B6AAB"/>
    <w:rsid w:val="006C41BB"/>
    <w:rsid w:val="006C6507"/>
    <w:rsid w:val="006C704A"/>
    <w:rsid w:val="006D01BE"/>
    <w:rsid w:val="006D436D"/>
    <w:rsid w:val="006D626F"/>
    <w:rsid w:val="006D6877"/>
    <w:rsid w:val="006E0BE1"/>
    <w:rsid w:val="006E6ABF"/>
    <w:rsid w:val="006F2255"/>
    <w:rsid w:val="006F7802"/>
    <w:rsid w:val="007029C9"/>
    <w:rsid w:val="00705C24"/>
    <w:rsid w:val="007072DA"/>
    <w:rsid w:val="00711BC0"/>
    <w:rsid w:val="007139F5"/>
    <w:rsid w:val="00715955"/>
    <w:rsid w:val="00722A1C"/>
    <w:rsid w:val="00723A73"/>
    <w:rsid w:val="0072766E"/>
    <w:rsid w:val="00732861"/>
    <w:rsid w:val="00732FAA"/>
    <w:rsid w:val="00735978"/>
    <w:rsid w:val="0075029B"/>
    <w:rsid w:val="00750A5C"/>
    <w:rsid w:val="007537D1"/>
    <w:rsid w:val="00774369"/>
    <w:rsid w:val="00781A11"/>
    <w:rsid w:val="007833C8"/>
    <w:rsid w:val="00791707"/>
    <w:rsid w:val="00796C9A"/>
    <w:rsid w:val="007A12C3"/>
    <w:rsid w:val="007A158A"/>
    <w:rsid w:val="007A4DB3"/>
    <w:rsid w:val="007B442E"/>
    <w:rsid w:val="007C2F05"/>
    <w:rsid w:val="007C3CCF"/>
    <w:rsid w:val="007C4ACE"/>
    <w:rsid w:val="007C550A"/>
    <w:rsid w:val="007C5C78"/>
    <w:rsid w:val="007D20A9"/>
    <w:rsid w:val="007D405F"/>
    <w:rsid w:val="007E46AF"/>
    <w:rsid w:val="007F263B"/>
    <w:rsid w:val="007F2AF6"/>
    <w:rsid w:val="007F4D4A"/>
    <w:rsid w:val="007F530D"/>
    <w:rsid w:val="0080229C"/>
    <w:rsid w:val="0080590D"/>
    <w:rsid w:val="00820501"/>
    <w:rsid w:val="008277CB"/>
    <w:rsid w:val="00827CAF"/>
    <w:rsid w:val="0083245F"/>
    <w:rsid w:val="008337BE"/>
    <w:rsid w:val="00834388"/>
    <w:rsid w:val="00837078"/>
    <w:rsid w:val="00841485"/>
    <w:rsid w:val="00842AA0"/>
    <w:rsid w:val="008450A4"/>
    <w:rsid w:val="0086635D"/>
    <w:rsid w:val="00870C31"/>
    <w:rsid w:val="008722E3"/>
    <w:rsid w:val="00875E71"/>
    <w:rsid w:val="008769B2"/>
    <w:rsid w:val="00882337"/>
    <w:rsid w:val="00887085"/>
    <w:rsid w:val="008920D7"/>
    <w:rsid w:val="008A0BBD"/>
    <w:rsid w:val="008A4E18"/>
    <w:rsid w:val="008C388E"/>
    <w:rsid w:val="008C3BED"/>
    <w:rsid w:val="008C54BF"/>
    <w:rsid w:val="008D0737"/>
    <w:rsid w:val="008D17CB"/>
    <w:rsid w:val="008E328B"/>
    <w:rsid w:val="008E358C"/>
    <w:rsid w:val="008F0CD0"/>
    <w:rsid w:val="008F2373"/>
    <w:rsid w:val="008F4210"/>
    <w:rsid w:val="008F63DA"/>
    <w:rsid w:val="009030F0"/>
    <w:rsid w:val="00906BE8"/>
    <w:rsid w:val="00920E01"/>
    <w:rsid w:val="009223F8"/>
    <w:rsid w:val="009225B1"/>
    <w:rsid w:val="00943134"/>
    <w:rsid w:val="009434E1"/>
    <w:rsid w:val="00945E91"/>
    <w:rsid w:val="00952B86"/>
    <w:rsid w:val="009545EA"/>
    <w:rsid w:val="00965D0B"/>
    <w:rsid w:val="00972160"/>
    <w:rsid w:val="00972EFF"/>
    <w:rsid w:val="00983A6B"/>
    <w:rsid w:val="009962A5"/>
    <w:rsid w:val="009967DA"/>
    <w:rsid w:val="0099750B"/>
    <w:rsid w:val="00997E82"/>
    <w:rsid w:val="009A0745"/>
    <w:rsid w:val="009A23BC"/>
    <w:rsid w:val="009A5202"/>
    <w:rsid w:val="009B3759"/>
    <w:rsid w:val="009C32EB"/>
    <w:rsid w:val="009D034F"/>
    <w:rsid w:val="009E4764"/>
    <w:rsid w:val="009F18D1"/>
    <w:rsid w:val="009F1E81"/>
    <w:rsid w:val="009F2890"/>
    <w:rsid w:val="00A02E6C"/>
    <w:rsid w:val="00A06B4F"/>
    <w:rsid w:val="00A072A2"/>
    <w:rsid w:val="00A107D5"/>
    <w:rsid w:val="00A22844"/>
    <w:rsid w:val="00A25D91"/>
    <w:rsid w:val="00A41D95"/>
    <w:rsid w:val="00A43060"/>
    <w:rsid w:val="00A4632C"/>
    <w:rsid w:val="00A53880"/>
    <w:rsid w:val="00A576C7"/>
    <w:rsid w:val="00A611DF"/>
    <w:rsid w:val="00A61424"/>
    <w:rsid w:val="00A67D87"/>
    <w:rsid w:val="00A744FA"/>
    <w:rsid w:val="00A86A15"/>
    <w:rsid w:val="00A95667"/>
    <w:rsid w:val="00AB51D5"/>
    <w:rsid w:val="00AC2009"/>
    <w:rsid w:val="00AC40CC"/>
    <w:rsid w:val="00AD35C0"/>
    <w:rsid w:val="00AD4165"/>
    <w:rsid w:val="00AD4235"/>
    <w:rsid w:val="00AE119D"/>
    <w:rsid w:val="00AE30F0"/>
    <w:rsid w:val="00AE5575"/>
    <w:rsid w:val="00AE6947"/>
    <w:rsid w:val="00AF4AE0"/>
    <w:rsid w:val="00AF70B4"/>
    <w:rsid w:val="00B00DB1"/>
    <w:rsid w:val="00B038C9"/>
    <w:rsid w:val="00B07D9D"/>
    <w:rsid w:val="00B10239"/>
    <w:rsid w:val="00B1324E"/>
    <w:rsid w:val="00B32AFA"/>
    <w:rsid w:val="00B35744"/>
    <w:rsid w:val="00B40EBA"/>
    <w:rsid w:val="00B46F81"/>
    <w:rsid w:val="00B51FC3"/>
    <w:rsid w:val="00B5340A"/>
    <w:rsid w:val="00B622FF"/>
    <w:rsid w:val="00B7008D"/>
    <w:rsid w:val="00B712B5"/>
    <w:rsid w:val="00B7509A"/>
    <w:rsid w:val="00B87997"/>
    <w:rsid w:val="00B96AF4"/>
    <w:rsid w:val="00BB1425"/>
    <w:rsid w:val="00BC0864"/>
    <w:rsid w:val="00BD0E0C"/>
    <w:rsid w:val="00BD1E21"/>
    <w:rsid w:val="00BD3F39"/>
    <w:rsid w:val="00BE6DFC"/>
    <w:rsid w:val="00BF1750"/>
    <w:rsid w:val="00BF1AF4"/>
    <w:rsid w:val="00C07391"/>
    <w:rsid w:val="00C077F7"/>
    <w:rsid w:val="00C10356"/>
    <w:rsid w:val="00C13284"/>
    <w:rsid w:val="00C14F5B"/>
    <w:rsid w:val="00C17700"/>
    <w:rsid w:val="00C21222"/>
    <w:rsid w:val="00C22202"/>
    <w:rsid w:val="00C25A61"/>
    <w:rsid w:val="00C30E7B"/>
    <w:rsid w:val="00C33C1B"/>
    <w:rsid w:val="00C36C76"/>
    <w:rsid w:val="00C47BE9"/>
    <w:rsid w:val="00C52D22"/>
    <w:rsid w:val="00C617A6"/>
    <w:rsid w:val="00C74BF5"/>
    <w:rsid w:val="00C760E3"/>
    <w:rsid w:val="00C80156"/>
    <w:rsid w:val="00C85823"/>
    <w:rsid w:val="00C85D28"/>
    <w:rsid w:val="00C8610D"/>
    <w:rsid w:val="00C90E70"/>
    <w:rsid w:val="00C936B0"/>
    <w:rsid w:val="00C9533A"/>
    <w:rsid w:val="00C96648"/>
    <w:rsid w:val="00CB0412"/>
    <w:rsid w:val="00CB4ED2"/>
    <w:rsid w:val="00CB57A1"/>
    <w:rsid w:val="00CC0052"/>
    <w:rsid w:val="00CC5693"/>
    <w:rsid w:val="00CC5973"/>
    <w:rsid w:val="00CC6D25"/>
    <w:rsid w:val="00CC6E22"/>
    <w:rsid w:val="00CC72BE"/>
    <w:rsid w:val="00CD0E04"/>
    <w:rsid w:val="00CD42C7"/>
    <w:rsid w:val="00CD506E"/>
    <w:rsid w:val="00CE1393"/>
    <w:rsid w:val="00CE533D"/>
    <w:rsid w:val="00CF437E"/>
    <w:rsid w:val="00CF45F3"/>
    <w:rsid w:val="00D003C8"/>
    <w:rsid w:val="00D042A5"/>
    <w:rsid w:val="00D26421"/>
    <w:rsid w:val="00D3470A"/>
    <w:rsid w:val="00D3610E"/>
    <w:rsid w:val="00D363A8"/>
    <w:rsid w:val="00D37122"/>
    <w:rsid w:val="00D473BB"/>
    <w:rsid w:val="00D66345"/>
    <w:rsid w:val="00D75B6D"/>
    <w:rsid w:val="00D8350A"/>
    <w:rsid w:val="00D84581"/>
    <w:rsid w:val="00D8718F"/>
    <w:rsid w:val="00D96A97"/>
    <w:rsid w:val="00D9704C"/>
    <w:rsid w:val="00DA7413"/>
    <w:rsid w:val="00DB2B23"/>
    <w:rsid w:val="00DB3668"/>
    <w:rsid w:val="00DB668C"/>
    <w:rsid w:val="00DC7CC3"/>
    <w:rsid w:val="00DC7F22"/>
    <w:rsid w:val="00DD1B23"/>
    <w:rsid w:val="00DD7B23"/>
    <w:rsid w:val="00DF5119"/>
    <w:rsid w:val="00DF6C13"/>
    <w:rsid w:val="00E13BEF"/>
    <w:rsid w:val="00E22264"/>
    <w:rsid w:val="00E32599"/>
    <w:rsid w:val="00E41F74"/>
    <w:rsid w:val="00E4284D"/>
    <w:rsid w:val="00E42C3F"/>
    <w:rsid w:val="00E5638B"/>
    <w:rsid w:val="00E56A5E"/>
    <w:rsid w:val="00E61B4C"/>
    <w:rsid w:val="00E7059E"/>
    <w:rsid w:val="00E711E0"/>
    <w:rsid w:val="00E726A5"/>
    <w:rsid w:val="00E74505"/>
    <w:rsid w:val="00E75C2B"/>
    <w:rsid w:val="00E858F5"/>
    <w:rsid w:val="00E860CF"/>
    <w:rsid w:val="00E87169"/>
    <w:rsid w:val="00EA1CDB"/>
    <w:rsid w:val="00EA4727"/>
    <w:rsid w:val="00EA6C02"/>
    <w:rsid w:val="00EB0D93"/>
    <w:rsid w:val="00ED61DD"/>
    <w:rsid w:val="00EE2AB1"/>
    <w:rsid w:val="00EE3D37"/>
    <w:rsid w:val="00EF5D99"/>
    <w:rsid w:val="00F014CE"/>
    <w:rsid w:val="00F041A2"/>
    <w:rsid w:val="00F15D77"/>
    <w:rsid w:val="00F203F9"/>
    <w:rsid w:val="00F42E13"/>
    <w:rsid w:val="00F4362B"/>
    <w:rsid w:val="00F462AA"/>
    <w:rsid w:val="00F52F82"/>
    <w:rsid w:val="00F557AD"/>
    <w:rsid w:val="00F559D6"/>
    <w:rsid w:val="00F620C1"/>
    <w:rsid w:val="00F6437E"/>
    <w:rsid w:val="00F70F6F"/>
    <w:rsid w:val="00F714CE"/>
    <w:rsid w:val="00F74FDF"/>
    <w:rsid w:val="00F77D07"/>
    <w:rsid w:val="00F77F6E"/>
    <w:rsid w:val="00F855A2"/>
    <w:rsid w:val="00F855E5"/>
    <w:rsid w:val="00F90447"/>
    <w:rsid w:val="00F90D4D"/>
    <w:rsid w:val="00F9181E"/>
    <w:rsid w:val="00F94DED"/>
    <w:rsid w:val="00F977B9"/>
    <w:rsid w:val="00FA0B75"/>
    <w:rsid w:val="00FA1E9E"/>
    <w:rsid w:val="00FA2D96"/>
    <w:rsid w:val="00FB4AED"/>
    <w:rsid w:val="00FB6C11"/>
    <w:rsid w:val="00FD0781"/>
    <w:rsid w:val="00FD66B1"/>
    <w:rsid w:val="00FD69C7"/>
    <w:rsid w:val="00FE2269"/>
    <w:rsid w:val="00FE240B"/>
    <w:rsid w:val="00FE6E6B"/>
    <w:rsid w:val="00FF675D"/>
    <w:rsid w:val="00FF733A"/>
    <w:rsid w:val="00FF73F6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paragraph" w:styleId="Abbildungsverzeichnis">
    <w:name w:val="table of figures"/>
    <w:basedOn w:val="Standard"/>
    <w:next w:val="Standard"/>
    <w:uiPriority w:val="99"/>
    <w:unhideWhenUsed/>
    <w:rsid w:val="001D4192"/>
    <w:pPr>
      <w:spacing w:after="0"/>
    </w:pPr>
  </w:style>
  <w:style w:type="table" w:styleId="HelleListe-Akzent1">
    <w:name w:val="Light List Accent 1"/>
    <w:basedOn w:val="NormaleTabelle"/>
    <w:uiPriority w:val="61"/>
    <w:rsid w:val="00BD0E0C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paragraph" w:styleId="Abbildungsverzeichnis">
    <w:name w:val="table of figures"/>
    <w:basedOn w:val="Standard"/>
    <w:next w:val="Standard"/>
    <w:uiPriority w:val="99"/>
    <w:unhideWhenUsed/>
    <w:rsid w:val="001D4192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1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5AA250-93B1-46FD-BF68-4555BE64C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20</Pages>
  <Words>3035</Words>
  <Characters>19122</Characters>
  <Application>Microsoft Office Word</Application>
  <DocSecurity>0</DocSecurity>
  <Lines>159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API Documentation</vt:lpstr>
      <vt:lpstr>Projektplan</vt:lpstr>
    </vt:vector>
  </TitlesOfParts>
  <Company>SE2 Projekt MRT</Company>
  <LinksUpToDate>false</LinksUpToDate>
  <CharactersWithSpaces>22113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Documentation</dc:title>
  <dc:subject/>
  <dc:creator>Christina</dc:creator>
  <cp:lastModifiedBy>Delia</cp:lastModifiedBy>
  <cp:revision>398</cp:revision>
  <dcterms:created xsi:type="dcterms:W3CDTF">2011-05-02T11:20:00Z</dcterms:created>
  <dcterms:modified xsi:type="dcterms:W3CDTF">2011-05-31T11:48:00Z</dcterms:modified>
</cp:coreProperties>
</file>