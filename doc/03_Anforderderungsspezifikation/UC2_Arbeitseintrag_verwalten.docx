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D93A85">
        <w:rPr>
          <w:noProof/>
          <w:lang w:eastAsia="de-CH"/>
        </w:rPr>
        <w:t>1</w:t>
      </w:r>
      <w:r w:rsidRPr="00ED4363">
        <w:rPr>
          <w:noProof/>
          <w:lang w:eastAsia="de-CH"/>
        </w:rPr>
        <w:t xml:space="preserve"> </w:t>
      </w:r>
      <w:r w:rsidR="00D93A85">
        <w:rPr>
          <w:noProof/>
          <w:lang w:eastAsia="de-CH"/>
        </w:rPr>
        <w:t>Arbeitseintrag</w:t>
      </w:r>
      <w:r w:rsidR="008F6FC0">
        <w:rPr>
          <w:noProof/>
          <w:lang w:eastAsia="de-CH"/>
        </w:rPr>
        <w:t xml:space="preserve"> erfassen</w:t>
      </w:r>
    </w:p>
    <w:p w:rsidR="00A53880" w:rsidRPr="00ED4363" w:rsidRDefault="0075029B" w:rsidP="00E711E0">
      <w:pPr>
        <w:pStyle w:val="berschrift1"/>
      </w:pPr>
      <w:bookmarkStart w:id="0" w:name="_Toc288484320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8484321"/>
      <w:r w:rsidRPr="00ED4363"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887085" w:rsidP="005E1B49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Autor</w:t>
            </w:r>
          </w:p>
        </w:tc>
      </w:tr>
      <w:tr w:rsidR="00887085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034955" w:rsidP="005E1B49">
            <w:pPr>
              <w:rPr>
                <w:b w:val="0"/>
              </w:rPr>
            </w:pPr>
            <w:r>
              <w:rPr>
                <w:b w:val="0"/>
              </w:rPr>
              <w:t>21</w:t>
            </w:r>
            <w:r w:rsidR="0011560E" w:rsidRPr="00ED4363">
              <w:rPr>
                <w:b w:val="0"/>
              </w:rPr>
              <w:t>.03</w:t>
            </w:r>
            <w:r w:rsidR="00887085" w:rsidRPr="00ED4363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11560E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HC</w:t>
            </w:r>
          </w:p>
        </w:tc>
      </w:tr>
    </w:tbl>
    <w:bookmarkStart w:id="2" w:name="_Toc288484322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D81ABD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8484320" w:history="1">
            <w:r w:rsidR="00D81ABD" w:rsidRPr="00A70CE5">
              <w:rPr>
                <w:rStyle w:val="Hyperlink"/>
                <w:noProof/>
              </w:rPr>
              <w:t>1</w:t>
            </w:r>
            <w:r w:rsidR="00D81ABD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81ABD" w:rsidRPr="00A70CE5">
              <w:rPr>
                <w:rStyle w:val="Hyperlink"/>
                <w:noProof/>
              </w:rPr>
              <w:t>Dokumentinformationen</w:t>
            </w:r>
            <w:r w:rsidR="00D81ABD">
              <w:rPr>
                <w:noProof/>
                <w:webHidden/>
              </w:rPr>
              <w:tab/>
            </w:r>
            <w:r w:rsidR="00D81ABD">
              <w:rPr>
                <w:noProof/>
                <w:webHidden/>
              </w:rPr>
              <w:fldChar w:fldCharType="begin"/>
            </w:r>
            <w:r w:rsidR="00D81ABD">
              <w:rPr>
                <w:noProof/>
                <w:webHidden/>
              </w:rPr>
              <w:instrText xml:space="preserve"> PAGEREF _Toc288484320 \h </w:instrText>
            </w:r>
            <w:r w:rsidR="00D81ABD">
              <w:rPr>
                <w:noProof/>
                <w:webHidden/>
              </w:rPr>
            </w:r>
            <w:r w:rsidR="00D81ABD">
              <w:rPr>
                <w:noProof/>
                <w:webHidden/>
              </w:rPr>
              <w:fldChar w:fldCharType="separate"/>
            </w:r>
            <w:r w:rsidR="00D81ABD">
              <w:rPr>
                <w:noProof/>
                <w:webHidden/>
              </w:rPr>
              <w:t>1</w:t>
            </w:r>
            <w:r w:rsidR="00D81ABD">
              <w:rPr>
                <w:noProof/>
                <w:webHidden/>
              </w:rPr>
              <w:fldChar w:fldCharType="end"/>
            </w:r>
          </w:hyperlink>
        </w:p>
        <w:p w:rsidR="00D81ABD" w:rsidRDefault="007341E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484321" w:history="1">
            <w:r w:rsidR="00D81ABD" w:rsidRPr="00A70CE5">
              <w:rPr>
                <w:rStyle w:val="Hyperlink"/>
                <w:noProof/>
              </w:rPr>
              <w:t>1.1</w:t>
            </w:r>
            <w:r w:rsidR="00D81ABD">
              <w:rPr>
                <w:noProof/>
                <w:sz w:val="22"/>
                <w:szCs w:val="22"/>
                <w:lang w:eastAsia="de-CH"/>
              </w:rPr>
              <w:tab/>
            </w:r>
            <w:r w:rsidR="00D81ABD" w:rsidRPr="00A70CE5">
              <w:rPr>
                <w:rStyle w:val="Hyperlink"/>
                <w:noProof/>
              </w:rPr>
              <w:t>Änderungsgeschichte</w:t>
            </w:r>
            <w:r w:rsidR="00D81ABD">
              <w:rPr>
                <w:noProof/>
                <w:webHidden/>
              </w:rPr>
              <w:tab/>
            </w:r>
            <w:r w:rsidR="00D81ABD">
              <w:rPr>
                <w:noProof/>
                <w:webHidden/>
              </w:rPr>
              <w:fldChar w:fldCharType="begin"/>
            </w:r>
            <w:r w:rsidR="00D81ABD">
              <w:rPr>
                <w:noProof/>
                <w:webHidden/>
              </w:rPr>
              <w:instrText xml:space="preserve"> PAGEREF _Toc288484321 \h </w:instrText>
            </w:r>
            <w:r w:rsidR="00D81ABD">
              <w:rPr>
                <w:noProof/>
                <w:webHidden/>
              </w:rPr>
            </w:r>
            <w:r w:rsidR="00D81ABD">
              <w:rPr>
                <w:noProof/>
                <w:webHidden/>
              </w:rPr>
              <w:fldChar w:fldCharType="separate"/>
            </w:r>
            <w:r w:rsidR="00D81ABD">
              <w:rPr>
                <w:noProof/>
                <w:webHidden/>
              </w:rPr>
              <w:t>1</w:t>
            </w:r>
            <w:r w:rsidR="00D81ABD">
              <w:rPr>
                <w:noProof/>
                <w:webHidden/>
              </w:rPr>
              <w:fldChar w:fldCharType="end"/>
            </w:r>
          </w:hyperlink>
        </w:p>
        <w:p w:rsidR="00D81ABD" w:rsidRDefault="007341E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484322" w:history="1">
            <w:r w:rsidR="00D81ABD" w:rsidRPr="00A70CE5">
              <w:rPr>
                <w:rStyle w:val="Hyperlink"/>
                <w:noProof/>
              </w:rPr>
              <w:t>1.2</w:t>
            </w:r>
            <w:r w:rsidR="00D81ABD">
              <w:rPr>
                <w:noProof/>
                <w:sz w:val="22"/>
                <w:szCs w:val="22"/>
                <w:lang w:eastAsia="de-CH"/>
              </w:rPr>
              <w:tab/>
            </w:r>
            <w:r w:rsidR="00D81ABD" w:rsidRPr="00A70CE5">
              <w:rPr>
                <w:rStyle w:val="Hyperlink"/>
                <w:noProof/>
              </w:rPr>
              <w:t>Inhaltsverzeichnis</w:t>
            </w:r>
            <w:r w:rsidR="00D81ABD">
              <w:rPr>
                <w:noProof/>
                <w:webHidden/>
              </w:rPr>
              <w:tab/>
            </w:r>
            <w:r w:rsidR="00D81ABD">
              <w:rPr>
                <w:noProof/>
                <w:webHidden/>
              </w:rPr>
              <w:fldChar w:fldCharType="begin"/>
            </w:r>
            <w:r w:rsidR="00D81ABD">
              <w:rPr>
                <w:noProof/>
                <w:webHidden/>
              </w:rPr>
              <w:instrText xml:space="preserve"> PAGEREF _Toc288484322 \h </w:instrText>
            </w:r>
            <w:r w:rsidR="00D81ABD">
              <w:rPr>
                <w:noProof/>
                <w:webHidden/>
              </w:rPr>
            </w:r>
            <w:r w:rsidR="00D81ABD">
              <w:rPr>
                <w:noProof/>
                <w:webHidden/>
              </w:rPr>
              <w:fldChar w:fldCharType="separate"/>
            </w:r>
            <w:r w:rsidR="00D81ABD">
              <w:rPr>
                <w:noProof/>
                <w:webHidden/>
              </w:rPr>
              <w:t>1</w:t>
            </w:r>
            <w:r w:rsidR="00D81ABD">
              <w:rPr>
                <w:noProof/>
                <w:webHidden/>
              </w:rPr>
              <w:fldChar w:fldCharType="end"/>
            </w:r>
          </w:hyperlink>
        </w:p>
        <w:p w:rsidR="00D81ABD" w:rsidRDefault="007341ED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484323" w:history="1">
            <w:r w:rsidR="00D81ABD" w:rsidRPr="00A70CE5">
              <w:rPr>
                <w:rStyle w:val="Hyperlink"/>
                <w:noProof/>
              </w:rPr>
              <w:t>2</w:t>
            </w:r>
            <w:r w:rsidR="00D81ABD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81ABD" w:rsidRPr="00A70CE5">
              <w:rPr>
                <w:rStyle w:val="Hyperlink"/>
                <w:noProof/>
              </w:rPr>
              <w:t>Use Case UC1: Arbeitseintrag erfassen</w:t>
            </w:r>
            <w:r w:rsidR="00D81ABD">
              <w:rPr>
                <w:noProof/>
                <w:webHidden/>
              </w:rPr>
              <w:tab/>
            </w:r>
            <w:r w:rsidR="00D81ABD">
              <w:rPr>
                <w:noProof/>
                <w:webHidden/>
              </w:rPr>
              <w:fldChar w:fldCharType="begin"/>
            </w:r>
            <w:r w:rsidR="00D81ABD">
              <w:rPr>
                <w:noProof/>
                <w:webHidden/>
              </w:rPr>
              <w:instrText xml:space="preserve"> PAGEREF _Toc288484323 \h </w:instrText>
            </w:r>
            <w:r w:rsidR="00D81ABD">
              <w:rPr>
                <w:noProof/>
                <w:webHidden/>
              </w:rPr>
            </w:r>
            <w:r w:rsidR="00D81ABD">
              <w:rPr>
                <w:noProof/>
                <w:webHidden/>
              </w:rPr>
              <w:fldChar w:fldCharType="separate"/>
            </w:r>
            <w:r w:rsidR="00D81ABD">
              <w:rPr>
                <w:noProof/>
                <w:webHidden/>
              </w:rPr>
              <w:t>1</w:t>
            </w:r>
            <w:r w:rsidR="00D81ABD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AF4AE0">
          <w:r w:rsidRPr="00ED4363">
            <w:rPr>
              <w:b/>
              <w:bCs/>
            </w:rPr>
            <w:fldChar w:fldCharType="end"/>
          </w:r>
        </w:p>
      </w:sdtContent>
    </w:sdt>
    <w:p w:rsidR="006156A4" w:rsidRPr="00ED4363" w:rsidRDefault="00232F3E" w:rsidP="006156A4">
      <w:pPr>
        <w:pStyle w:val="berschrift1"/>
      </w:pPr>
      <w:bookmarkStart w:id="3" w:name="_Toc288484323"/>
      <w:r w:rsidRPr="00ED4363">
        <w:t>Use Case</w:t>
      </w:r>
      <w:r w:rsidR="003B6922" w:rsidRPr="00ED4363">
        <w:t xml:space="preserve"> UC1: </w:t>
      </w:r>
      <w:r w:rsidR="00D93A85">
        <w:t>Arbe</w:t>
      </w:r>
      <w:bookmarkEnd w:id="3"/>
      <w:r w:rsidR="00FD33EB">
        <w:t>itseintrag verwalten</w:t>
      </w:r>
      <w:bookmarkStart w:id="4" w:name="_GoBack"/>
      <w:bookmarkEnd w:id="4"/>
    </w:p>
    <w:p w:rsidR="003B6922" w:rsidRPr="00ED4363" w:rsidRDefault="0011560E" w:rsidP="003B6922">
      <w:r w:rsidRPr="00ED4363">
        <w:rPr>
          <w:b/>
        </w:rPr>
        <w:t>Bezeichnung:</w:t>
      </w:r>
      <w:r w:rsidRPr="00ED4363">
        <w:t xml:space="preserve"> </w:t>
      </w:r>
      <w:r w:rsidR="00D93A85">
        <w:t>UC1: Arbeitseintrag</w:t>
      </w:r>
      <w:r w:rsidR="00CF5FFB">
        <w:t xml:space="preserve"> erfassen</w:t>
      </w:r>
    </w:p>
    <w:p w:rsidR="009337FA" w:rsidRPr="00ED4363" w:rsidRDefault="009337FA" w:rsidP="003B6922">
      <w:r w:rsidRPr="00ED4363">
        <w:rPr>
          <w:b/>
        </w:rPr>
        <w:t>Format:</w:t>
      </w:r>
      <w:r w:rsidRPr="00ED4363">
        <w:t xml:space="preserve"> Fully dressed</w:t>
      </w:r>
    </w:p>
    <w:p w:rsidR="00195E74" w:rsidRPr="00ED4363" w:rsidRDefault="00195E74" w:rsidP="003B6922">
      <w:r w:rsidRPr="00ED4363">
        <w:rPr>
          <w:b/>
        </w:rPr>
        <w:t>Primary Actor:</w:t>
      </w:r>
      <w:r w:rsidR="00EE1847" w:rsidRPr="00ED4363">
        <w:t xml:space="preserve"> Aussendienstmitarbeiter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Stakeholders and Interests:</w:t>
      </w:r>
    </w:p>
    <w:p w:rsidR="00BE28A7" w:rsidRPr="00ED4363" w:rsidRDefault="00513369" w:rsidP="00500AFA">
      <w:pPr>
        <w:tabs>
          <w:tab w:val="left" w:pos="2410"/>
        </w:tabs>
      </w:pPr>
      <w:r w:rsidRPr="00ED4363">
        <w:rPr>
          <w:i/>
        </w:rPr>
        <w:t>Aus</w:t>
      </w:r>
      <w:r w:rsidR="00E73957">
        <w:rPr>
          <w:i/>
        </w:rPr>
        <w:t>s</w:t>
      </w:r>
      <w:r w:rsidRPr="00ED4363">
        <w:rPr>
          <w:i/>
        </w:rPr>
        <w:t>endie</w:t>
      </w:r>
      <w:r w:rsidR="008D1541" w:rsidRPr="00ED4363">
        <w:rPr>
          <w:i/>
        </w:rPr>
        <w:t>n</w:t>
      </w:r>
      <w:r w:rsidRPr="00ED4363">
        <w:rPr>
          <w:i/>
        </w:rPr>
        <w:t>s</w:t>
      </w:r>
      <w:r w:rsidR="008D1541" w:rsidRPr="00ED4363">
        <w:rPr>
          <w:i/>
        </w:rPr>
        <w:t>tmitarbeiter:</w:t>
      </w:r>
      <w:r w:rsidR="008D1541" w:rsidRPr="00ED4363">
        <w:t xml:space="preserve"> </w:t>
      </w:r>
      <w:r w:rsidR="00500AFA">
        <w:tab/>
      </w:r>
      <w:r w:rsidR="007463C2" w:rsidRPr="00ED4363">
        <w:t xml:space="preserve">Möglichst simple und </w:t>
      </w:r>
      <w:r w:rsidR="00002E58" w:rsidRPr="00ED4363">
        <w:t>schne</w:t>
      </w:r>
      <w:r w:rsidR="000821B3" w:rsidRPr="00ED4363">
        <w:t xml:space="preserve">lle Erfassung von Arbeitszeiten </w:t>
      </w:r>
    </w:p>
    <w:p w:rsidR="00513369" w:rsidRPr="00ED4363" w:rsidRDefault="001E38E8" w:rsidP="00500AFA">
      <w:pPr>
        <w:tabs>
          <w:tab w:val="left" w:pos="2410"/>
        </w:tabs>
      </w:pPr>
      <w:r w:rsidRPr="00ED4363">
        <w:rPr>
          <w:i/>
        </w:rPr>
        <w:t xml:space="preserve">Sekretärin: </w:t>
      </w:r>
      <w:r w:rsidR="00500AFA">
        <w:rPr>
          <w:i/>
        </w:rPr>
        <w:tab/>
      </w:r>
      <w:r w:rsidR="00C2331E" w:rsidRPr="00ED4363">
        <w:t xml:space="preserve">Genaue Zeiterfassung </w:t>
      </w:r>
      <w:r w:rsidR="008448A9" w:rsidRPr="00ED4363">
        <w:t xml:space="preserve">der Arbeiten zur späteren </w:t>
      </w:r>
      <w:r w:rsidR="00EA5D20" w:rsidRPr="00ED4363">
        <w:t>Rechnungserstellung.</w:t>
      </w:r>
    </w:p>
    <w:p w:rsidR="00C2331E" w:rsidRPr="00ED4363" w:rsidRDefault="00C2331E" w:rsidP="00500AFA">
      <w:pPr>
        <w:tabs>
          <w:tab w:val="left" w:pos="2410"/>
        </w:tabs>
      </w:pPr>
      <w:r w:rsidRPr="00ED4363">
        <w:rPr>
          <w:i/>
        </w:rPr>
        <w:t xml:space="preserve">Kunde: </w:t>
      </w:r>
      <w:r w:rsidR="00500AFA">
        <w:rPr>
          <w:i/>
        </w:rPr>
        <w:tab/>
      </w:r>
      <w:r w:rsidR="000821B3" w:rsidRPr="00ED4363">
        <w:t>Erhält schon nach ein paar Tagen die Rechnung zur durchgeführten Arbeit.</w:t>
      </w:r>
    </w:p>
    <w:p w:rsidR="00277CC5" w:rsidRPr="00ED4363" w:rsidRDefault="00277CC5" w:rsidP="00500AFA">
      <w:pPr>
        <w:tabs>
          <w:tab w:val="left" w:pos="2410"/>
        </w:tabs>
        <w:ind w:left="2410" w:hanging="2410"/>
      </w:pPr>
      <w:r w:rsidRPr="00ED4363">
        <w:rPr>
          <w:i/>
        </w:rPr>
        <w:t>Unternehmung:</w:t>
      </w:r>
      <w:r w:rsidR="00077A81" w:rsidRPr="00ED4363">
        <w:rPr>
          <w:i/>
        </w:rPr>
        <w:t xml:space="preserve"> </w:t>
      </w:r>
      <w:r w:rsidR="00500AFA">
        <w:rPr>
          <w:i/>
        </w:rPr>
        <w:tab/>
      </w:r>
      <w:r w:rsidR="00E22DAC" w:rsidRPr="00ED4363">
        <w:t>Erstellung präziser Abrechnungen, welche nach kurzer Zeit verschickt werden können.</w:t>
      </w:r>
      <w:r w:rsidR="000821B3" w:rsidRPr="00ED4363">
        <w:rPr>
          <w:i/>
        </w:rPr>
        <w:t xml:space="preserve"> </w:t>
      </w:r>
      <w:r w:rsidR="000821B3" w:rsidRPr="00ED4363">
        <w:t>Möglichkeit von Auswertungen anhand der übermittelten Daten.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Preconditions:</w:t>
      </w:r>
    </w:p>
    <w:p w:rsidR="005327F7" w:rsidRPr="00ED4363" w:rsidRDefault="006E31A5" w:rsidP="00AD2893">
      <w:pPr>
        <w:pStyle w:val="Listenabsatz"/>
        <w:numPr>
          <w:ilvl w:val="0"/>
          <w:numId w:val="6"/>
        </w:numPr>
      </w:pPr>
      <w:r w:rsidRPr="00ED4363">
        <w:t>Aussendienstmitarbeiter ist im</w:t>
      </w:r>
      <w:r w:rsidR="00771B25" w:rsidRPr="00ED4363">
        <w:t xml:space="preserve"> System registriert.</w:t>
      </w:r>
    </w:p>
    <w:p w:rsidR="00440051" w:rsidRPr="00ED4363" w:rsidRDefault="00440051" w:rsidP="00AD2893">
      <w:pPr>
        <w:pStyle w:val="Listenabsatz"/>
        <w:numPr>
          <w:ilvl w:val="0"/>
          <w:numId w:val="6"/>
        </w:numPr>
      </w:pPr>
      <w:r w:rsidRPr="00ED4363">
        <w:t>Aussendienstmitarbeiter ist bei System angemeldet.</w:t>
      </w:r>
      <w:r w:rsidR="00163CD6">
        <w:t xml:space="preserve">  </w:t>
      </w:r>
      <w:r w:rsidR="0041707D">
        <w:t xml:space="preserve">(siehe </w:t>
      </w:r>
      <w:r w:rsidR="0041707D" w:rsidRPr="0041707D">
        <w:rPr>
          <w:u w:val="single"/>
        </w:rPr>
        <w:t>UC05 Benutzer authentifizieren</w:t>
      </w:r>
      <w:r w:rsidR="0041707D">
        <w:t>)</w:t>
      </w:r>
    </w:p>
    <w:p w:rsidR="0009218C" w:rsidRPr="00ED4363" w:rsidRDefault="00195E74" w:rsidP="0009218C">
      <w:pPr>
        <w:rPr>
          <w:b/>
        </w:rPr>
      </w:pPr>
      <w:r w:rsidRPr="00ED4363">
        <w:rPr>
          <w:b/>
        </w:rPr>
        <w:t>Success Guarantee (Postconditions):</w:t>
      </w:r>
    </w:p>
    <w:p w:rsidR="00C70DAF" w:rsidRPr="00ED4363" w:rsidRDefault="005B0CC8" w:rsidP="0011560E">
      <w:pPr>
        <w:pStyle w:val="Listenabsatz"/>
        <w:numPr>
          <w:ilvl w:val="0"/>
          <w:numId w:val="20"/>
        </w:numPr>
      </w:pPr>
      <w:r w:rsidRPr="00ED4363">
        <w:t>GPS-Ko</w:t>
      </w:r>
      <w:r w:rsidR="00275FC9">
        <w:t>ordinaten wurden erfasst.</w:t>
      </w:r>
    </w:p>
    <w:p w:rsidR="005B0CC8" w:rsidRPr="00ED4363" w:rsidRDefault="00576C25" w:rsidP="0011560E">
      <w:pPr>
        <w:pStyle w:val="Listenabsatz"/>
        <w:numPr>
          <w:ilvl w:val="0"/>
          <w:numId w:val="20"/>
        </w:numPr>
      </w:pPr>
      <w:r>
        <w:t>Kundenangaben wurden erfasst</w:t>
      </w:r>
      <w:r w:rsidR="005B0CC8" w:rsidRPr="00ED4363">
        <w:t xml:space="preserve"> (optional)</w:t>
      </w:r>
    </w:p>
    <w:p w:rsidR="005B0CC8" w:rsidRPr="00ED4363" w:rsidRDefault="005B0CC8" w:rsidP="0011560E">
      <w:pPr>
        <w:pStyle w:val="Listenabsatz"/>
        <w:numPr>
          <w:ilvl w:val="0"/>
          <w:numId w:val="20"/>
        </w:numPr>
      </w:pPr>
      <w:r w:rsidRPr="00ED4363">
        <w:t xml:space="preserve">Beschreibung zum durchgeführten Auftrag </w:t>
      </w:r>
      <w:r w:rsidR="006115A3">
        <w:t xml:space="preserve">wurden </w:t>
      </w:r>
      <w:r w:rsidRPr="00ED4363">
        <w:t>im System erfasst (optional)</w:t>
      </w:r>
    </w:p>
    <w:p w:rsidR="00163CD6" w:rsidRDefault="00163CD6">
      <w:pPr>
        <w:rPr>
          <w:b/>
        </w:rPr>
      </w:pPr>
      <w:r>
        <w:rPr>
          <w:b/>
        </w:rPr>
        <w:br w:type="page"/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lastRenderedPageBreak/>
        <w:t>Main Success Scenario:</w:t>
      </w:r>
    </w:p>
    <w:p w:rsidR="008476AB" w:rsidRPr="00ED4363" w:rsidRDefault="008476AB" w:rsidP="006F4412">
      <w:pPr>
        <w:pStyle w:val="Listenabsatz"/>
        <w:numPr>
          <w:ilvl w:val="0"/>
          <w:numId w:val="5"/>
        </w:numPr>
        <w:ind w:hanging="720"/>
      </w:pPr>
      <w:r w:rsidRPr="00ED4363">
        <w:t xml:space="preserve">Aussendienstmitarbeiter erhält einen </w:t>
      </w:r>
      <w:r w:rsidR="006115A3">
        <w:t>Arbeitsa</w:t>
      </w:r>
      <w:r w:rsidRPr="00ED4363">
        <w:t>uftrag.</w:t>
      </w:r>
    </w:p>
    <w:p w:rsidR="00ED4363" w:rsidRPr="00ED4363" w:rsidRDefault="008476AB" w:rsidP="00ED4363">
      <w:pPr>
        <w:pStyle w:val="Listenabsatz"/>
        <w:numPr>
          <w:ilvl w:val="0"/>
          <w:numId w:val="5"/>
        </w:numPr>
        <w:ind w:hanging="720"/>
      </w:pPr>
      <w:r w:rsidRPr="00ED4363">
        <w:t>Aussendienstmitarbeiter fährt zur angegebenen Adresse.</w:t>
      </w:r>
    </w:p>
    <w:p w:rsidR="006115A3" w:rsidRPr="00ED4363" w:rsidRDefault="008476AB" w:rsidP="006115A3">
      <w:pPr>
        <w:pStyle w:val="Listenabsatz"/>
        <w:numPr>
          <w:ilvl w:val="0"/>
          <w:numId w:val="5"/>
        </w:numPr>
        <w:ind w:hanging="720"/>
      </w:pPr>
      <w:r w:rsidRPr="00ED4363">
        <w:t xml:space="preserve">Sobald der Aussendienstmitarbeiter dort </w:t>
      </w:r>
      <w:r w:rsidR="00C70DAF" w:rsidRPr="00ED4363">
        <w:t>angekommen ist, startet er die Zeitmessung.</w:t>
      </w:r>
      <w:r w:rsidR="006115A3">
        <w:br/>
      </w:r>
      <w:r w:rsidR="006115A3" w:rsidRPr="006115A3">
        <w:rPr>
          <w:i/>
        </w:rPr>
        <w:t>System: Erfasst Startzeit</w:t>
      </w:r>
    </w:p>
    <w:p w:rsidR="008476AB" w:rsidRPr="00ED4363" w:rsidRDefault="00EB24B4" w:rsidP="006F4412">
      <w:pPr>
        <w:pStyle w:val="Listenabsatz"/>
        <w:numPr>
          <w:ilvl w:val="0"/>
          <w:numId w:val="5"/>
        </w:numPr>
        <w:ind w:hanging="720"/>
      </w:pPr>
      <w:r w:rsidRPr="00ED4363">
        <w:t>Aussendienstmitarbeiter führt Auftrag aus.</w:t>
      </w:r>
    </w:p>
    <w:p w:rsidR="00440051" w:rsidRPr="00ED4363" w:rsidRDefault="00F650F5" w:rsidP="006F4412">
      <w:pPr>
        <w:pStyle w:val="Listenabsatz"/>
        <w:numPr>
          <w:ilvl w:val="0"/>
          <w:numId w:val="5"/>
        </w:numPr>
        <w:ind w:hanging="720"/>
      </w:pPr>
      <w:r w:rsidRPr="00ED4363">
        <w:t>Nach Erledigung des Auftrags, beendet der Aussendienstmitarbeiter die Zeitmessung.</w:t>
      </w:r>
      <w:r w:rsidR="006115A3">
        <w:br/>
      </w:r>
      <w:r w:rsidR="006115A3" w:rsidRPr="006115A3">
        <w:rPr>
          <w:i/>
        </w:rPr>
        <w:t>System: Erfasst Endzeit</w:t>
      </w:r>
    </w:p>
    <w:p w:rsidR="006115A3" w:rsidRPr="00ED4363" w:rsidRDefault="00BA66E8" w:rsidP="006115A3">
      <w:pPr>
        <w:pStyle w:val="Listenabsatz"/>
        <w:numPr>
          <w:ilvl w:val="0"/>
          <w:numId w:val="5"/>
        </w:numPr>
        <w:ind w:hanging="720"/>
      </w:pPr>
      <w:r w:rsidRPr="00ED4363">
        <w:t>Die erfasste Zeit und die GPS-Koordinaten werden an das System übertragen.</w:t>
      </w:r>
      <w:r w:rsidR="006115A3">
        <w:br/>
      </w:r>
      <w:r w:rsidR="006115A3" w:rsidRPr="006115A3">
        <w:rPr>
          <w:i/>
        </w:rPr>
        <w:t>System: Erfasst GPS-Koordinaten, Arbeitszeit und ev. Kundenangaben (optional)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Extensions:</w:t>
      </w:r>
    </w:p>
    <w:p w:rsidR="00AC7D7B" w:rsidRPr="00ED4363" w:rsidRDefault="003704E8" w:rsidP="00AC7D7B">
      <w:r w:rsidRPr="00ED4363">
        <w:t>*a.</w:t>
      </w:r>
      <w:r w:rsidRPr="00ED4363">
        <w:tab/>
        <w:t>Server ist nicht erreichbar</w:t>
      </w:r>
    </w:p>
    <w:p w:rsidR="00E76404" w:rsidRPr="00ED4363" w:rsidRDefault="00AC7D7B" w:rsidP="002B0F31">
      <w:pPr>
        <w:ind w:firstLine="708"/>
      </w:pPr>
      <w:r w:rsidRPr="00ED4363">
        <w:t>1.</w:t>
      </w:r>
      <w:r w:rsidR="00E76404" w:rsidRPr="00ED4363">
        <w:tab/>
        <w:t>Daten werden lokal abgelegt.</w:t>
      </w:r>
    </w:p>
    <w:p w:rsidR="003704E8" w:rsidRPr="00ED4363" w:rsidRDefault="00E76404" w:rsidP="004C0460">
      <w:pPr>
        <w:ind w:firstLine="708"/>
      </w:pPr>
      <w:r w:rsidRPr="00ED4363">
        <w:t>2.</w:t>
      </w:r>
      <w:r w:rsidR="00AC7D7B" w:rsidRPr="00ED4363">
        <w:tab/>
      </w:r>
      <w:r w:rsidR="00ED4363" w:rsidRPr="00ED4363">
        <w:t>Sobald Server wieder erreichbar, werden sämtliche Daten übermittelt</w:t>
      </w:r>
    </w:p>
    <w:p w:rsidR="00771B25" w:rsidRPr="00ED4363" w:rsidRDefault="002A044D" w:rsidP="002A044D">
      <w:r w:rsidRPr="00ED4363">
        <w:t>3a.</w:t>
      </w:r>
      <w:r w:rsidRPr="00ED4363">
        <w:tab/>
      </w:r>
      <w:r w:rsidR="0064347B" w:rsidRPr="00ED4363">
        <w:t>Kundenname wird mit</w:t>
      </w:r>
      <w:r w:rsidR="00340A55" w:rsidRPr="00ED4363">
        <w:t>erfasst</w:t>
      </w:r>
      <w:r w:rsidR="00BC1F33" w:rsidRPr="00ED4363">
        <w:t>.</w:t>
      </w:r>
      <w:r w:rsidR="00514F07">
        <w:t xml:space="preserve">  (</w:t>
      </w:r>
      <w:r w:rsidR="00500AFA">
        <w:t>Kann in Kombination</w:t>
      </w:r>
      <w:r w:rsidR="00514F07">
        <w:t xml:space="preserve"> mit Punkt 3b ablaufen)</w:t>
      </w:r>
    </w:p>
    <w:p w:rsidR="006C1ACC" w:rsidRPr="00ED4363" w:rsidRDefault="00247654" w:rsidP="00C23844">
      <w:pPr>
        <w:pStyle w:val="Listenabsatz"/>
        <w:numPr>
          <w:ilvl w:val="0"/>
          <w:numId w:val="7"/>
        </w:numPr>
      </w:pPr>
      <w:r w:rsidRPr="00ED4363">
        <w:t>Aussendienstmitarbeiter wählt den Kunden aus</w:t>
      </w:r>
      <w:r w:rsidR="006C1ACC" w:rsidRPr="00ED4363">
        <w:t>.</w:t>
      </w:r>
    </w:p>
    <w:p w:rsidR="00806CA6" w:rsidRPr="00ED4363" w:rsidRDefault="006C1ACC" w:rsidP="00C23844">
      <w:pPr>
        <w:pStyle w:val="Listenabsatz"/>
        <w:numPr>
          <w:ilvl w:val="0"/>
          <w:numId w:val="7"/>
        </w:numPr>
      </w:pPr>
      <w:r w:rsidRPr="00ED4363">
        <w:t>Aussendienstmitarbeiter</w:t>
      </w:r>
      <w:r w:rsidR="00247654" w:rsidRPr="00ED4363">
        <w:t xml:space="preserve"> startet die Zeitmessung.</w:t>
      </w:r>
    </w:p>
    <w:p w:rsidR="00D6190B" w:rsidRPr="00ED4363" w:rsidRDefault="007D21EB" w:rsidP="00205314">
      <w:pPr>
        <w:ind w:left="372" w:firstLine="348"/>
      </w:pPr>
      <w:r w:rsidRPr="00ED4363">
        <w:t>1a.</w:t>
      </w:r>
      <w:r w:rsidR="00205314" w:rsidRPr="00ED4363">
        <w:tab/>
      </w:r>
      <w:r w:rsidR="003A1E7E" w:rsidRPr="00ED4363">
        <w:t>Kunde ist</w:t>
      </w:r>
      <w:r w:rsidR="00C017C2" w:rsidRPr="00ED4363">
        <w:t xml:space="preserve"> im System noch nicht vorhanden</w:t>
      </w:r>
      <w:r w:rsidR="00BC1F33" w:rsidRPr="00ED4363">
        <w:t>.</w:t>
      </w:r>
    </w:p>
    <w:p w:rsidR="00475E58" w:rsidRPr="00ED4363" w:rsidRDefault="007037F2" w:rsidP="00D6190B">
      <w:pPr>
        <w:pStyle w:val="Listenabsatz"/>
        <w:numPr>
          <w:ilvl w:val="0"/>
          <w:numId w:val="10"/>
        </w:numPr>
      </w:pPr>
      <w:r w:rsidRPr="00ED4363">
        <w:t>Aussendienstmitarbeiter erstellt neuen Kunden</w:t>
      </w:r>
      <w:r w:rsidR="00C172C7" w:rsidRPr="00ED4363">
        <w:t>.</w:t>
      </w:r>
    </w:p>
    <w:p w:rsidR="00D6190B" w:rsidRPr="00ED4363" w:rsidRDefault="00475E58" w:rsidP="00D6190B">
      <w:pPr>
        <w:pStyle w:val="Listenabsatz"/>
        <w:numPr>
          <w:ilvl w:val="0"/>
          <w:numId w:val="10"/>
        </w:numPr>
      </w:pPr>
      <w:r w:rsidRPr="00ED4363">
        <w:t xml:space="preserve">Aussendienstmitarbeiter </w:t>
      </w:r>
      <w:r w:rsidR="007037F2" w:rsidRPr="00ED4363">
        <w:t>startet die Zeitmessung</w:t>
      </w:r>
      <w:r w:rsidR="005802B6" w:rsidRPr="00ED4363">
        <w:t>.</w:t>
      </w:r>
    </w:p>
    <w:p w:rsidR="00E5229C" w:rsidRPr="00ED4363" w:rsidRDefault="00E5229C" w:rsidP="00E5229C">
      <w:r w:rsidRPr="00ED4363">
        <w:t>3b.</w:t>
      </w:r>
      <w:r w:rsidRPr="00ED4363">
        <w:tab/>
        <w:t>Beschreibung wird hinzugefügt</w:t>
      </w:r>
      <w:r w:rsidR="001E0640" w:rsidRPr="00ED4363">
        <w:t>.</w:t>
      </w:r>
      <w:r w:rsidR="00514F07">
        <w:t xml:space="preserve"> </w:t>
      </w:r>
      <w:r w:rsidR="00500AFA">
        <w:t>(Kann in Kombination mit Punkt 3a</w:t>
      </w:r>
      <w:r w:rsidR="00514F07">
        <w:t xml:space="preserve"> ablaufen)</w:t>
      </w:r>
    </w:p>
    <w:p w:rsidR="008A107B" w:rsidRPr="00ED4363" w:rsidRDefault="00B304CB" w:rsidP="00E5229C">
      <w:pPr>
        <w:pStyle w:val="Listenabsatz"/>
        <w:numPr>
          <w:ilvl w:val="0"/>
          <w:numId w:val="11"/>
        </w:numPr>
      </w:pPr>
      <w:r w:rsidRPr="00ED4363">
        <w:t>Aussendienstmitarbeiter fügt eine Beschreibung hinzu</w:t>
      </w:r>
      <w:r w:rsidR="008A107B" w:rsidRPr="00ED4363">
        <w:t>.</w:t>
      </w:r>
    </w:p>
    <w:p w:rsidR="00E5229C" w:rsidRPr="00ED4363" w:rsidRDefault="008A107B" w:rsidP="00E5229C">
      <w:pPr>
        <w:pStyle w:val="Listenabsatz"/>
        <w:numPr>
          <w:ilvl w:val="0"/>
          <w:numId w:val="11"/>
        </w:numPr>
      </w:pPr>
      <w:r w:rsidRPr="00ED4363">
        <w:t xml:space="preserve">Aussendienstmitarbeiter </w:t>
      </w:r>
      <w:r w:rsidR="00B304CB" w:rsidRPr="00ED4363">
        <w:t>startet</w:t>
      </w:r>
      <w:r w:rsidR="001913A6" w:rsidRPr="00ED4363">
        <w:t xml:space="preserve"> </w:t>
      </w:r>
      <w:r w:rsidR="00B304CB" w:rsidRPr="00ED4363">
        <w:t>die Zeitmessung.</w:t>
      </w:r>
    </w:p>
    <w:p w:rsidR="00CC7849" w:rsidRPr="00ED4363" w:rsidRDefault="00CC7849" w:rsidP="00CC7849">
      <w:r w:rsidRPr="00ED4363">
        <w:t>5a.</w:t>
      </w:r>
      <w:r w:rsidRPr="00ED4363">
        <w:tab/>
        <w:t>Kundenname wird miterfasst.</w:t>
      </w:r>
      <w:r w:rsidR="00500AFA">
        <w:t xml:space="preserve"> (Verweis: siehe Punkt 3a)</w:t>
      </w:r>
    </w:p>
    <w:p w:rsidR="001E0640" w:rsidRPr="00ED4363" w:rsidRDefault="001E0640" w:rsidP="001E0640">
      <w:r w:rsidRPr="00ED4363">
        <w:t>5b.</w:t>
      </w:r>
      <w:r w:rsidRPr="00ED4363">
        <w:tab/>
        <w:t>Beschreibung wird hinzugefügt.</w:t>
      </w:r>
      <w:r w:rsidR="00500AFA">
        <w:t xml:space="preserve"> (Verweis: siehe Punkt 3b)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Special Requirements:</w:t>
      </w:r>
    </w:p>
    <w:p w:rsidR="00ED4363" w:rsidRPr="00ED4363" w:rsidRDefault="00ED4363" w:rsidP="00ED4363">
      <w:pPr>
        <w:pStyle w:val="Listenabsatz"/>
        <w:numPr>
          <w:ilvl w:val="0"/>
          <w:numId w:val="21"/>
        </w:numPr>
      </w:pPr>
    </w:p>
    <w:p w:rsidR="00195E74" w:rsidRPr="00CF5FFB" w:rsidRDefault="00195E74" w:rsidP="003B6922">
      <w:pPr>
        <w:rPr>
          <w:b/>
          <w:lang w:val="en-GB"/>
        </w:rPr>
      </w:pPr>
      <w:r w:rsidRPr="00CF5FFB">
        <w:rPr>
          <w:b/>
          <w:lang w:val="en-GB"/>
        </w:rPr>
        <w:t>Technology and Data Variations List:</w:t>
      </w:r>
    </w:p>
    <w:p w:rsidR="00771B25" w:rsidRDefault="00ED4363" w:rsidP="00ED4363">
      <w:pPr>
        <w:pStyle w:val="Listenabsatz"/>
        <w:numPr>
          <w:ilvl w:val="0"/>
          <w:numId w:val="21"/>
        </w:numPr>
      </w:pPr>
      <w:r w:rsidRPr="00ED4363">
        <w:t>Aussendienstmitarbeiter verwenden ein Android fähiges Smartphone</w:t>
      </w:r>
    </w:p>
    <w:p w:rsidR="00ED4363" w:rsidRPr="00ED4363" w:rsidRDefault="00ED4363" w:rsidP="00ED4363">
      <w:pPr>
        <w:pStyle w:val="Listenabsatz"/>
        <w:numPr>
          <w:ilvl w:val="0"/>
          <w:numId w:val="21"/>
        </w:numPr>
      </w:pPr>
      <w:r>
        <w:t>Übermittlung von Daten über das GSM-Mobilfunknetz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Frequency of Occurrence:</w:t>
      </w:r>
    </w:p>
    <w:p w:rsidR="00771B25" w:rsidRPr="00ED4363" w:rsidRDefault="00250325" w:rsidP="00ED4363">
      <w:pPr>
        <w:pStyle w:val="Listenabsatz"/>
        <w:numPr>
          <w:ilvl w:val="0"/>
          <w:numId w:val="21"/>
        </w:numPr>
      </w:pPr>
      <w:r>
        <w:t>Mehrmals am Tag (ca. 2-10 mal)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Open Issues:</w:t>
      </w:r>
    </w:p>
    <w:p w:rsidR="00771B25" w:rsidRPr="00ED4363" w:rsidRDefault="00ED4363" w:rsidP="00ED4363">
      <w:pPr>
        <w:pStyle w:val="Listenabsatz"/>
        <w:numPr>
          <w:ilvl w:val="0"/>
          <w:numId w:val="21"/>
        </w:numPr>
      </w:pPr>
      <w:r>
        <w:t>Wird aktuelle GPS-Position eines Aussendienstmitarbeiters periodisch übermittelt?</w:t>
      </w:r>
    </w:p>
    <w:sectPr w:rsidR="00771B25" w:rsidRPr="00ED4363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1ED" w:rsidRDefault="007341ED" w:rsidP="008F2373">
      <w:pPr>
        <w:spacing w:after="0"/>
      </w:pPr>
      <w:r>
        <w:separator/>
      </w:r>
    </w:p>
  </w:endnote>
  <w:endnote w:type="continuationSeparator" w:id="0">
    <w:p w:rsidR="007341ED" w:rsidRDefault="007341ED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AE7EC5">
      <w:rPr>
        <w:noProof/>
      </w:rPr>
      <w:t>21. März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FD33EB" w:rsidRPr="00FD33EB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FD33EB" w:rsidRPr="00FD33EB">
        <w:rPr>
          <w:b/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1ED" w:rsidRDefault="007341ED" w:rsidP="008F2373">
      <w:pPr>
        <w:spacing w:after="0"/>
      </w:pPr>
      <w:r>
        <w:separator/>
      </w:r>
    </w:p>
  </w:footnote>
  <w:footnote w:type="continuationSeparator" w:id="0">
    <w:p w:rsidR="007341ED" w:rsidRDefault="007341ED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210A0EDB" wp14:editId="19E8AC6C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9337FA">
      <w:t xml:space="preserve"> – UC Mitarbeiter Rapport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8">
    <w:nsid w:val="3DFE0AD9"/>
    <w:multiLevelType w:val="hybridMultilevel"/>
    <w:tmpl w:val="9260E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5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7"/>
  </w:num>
  <w:num w:numId="4">
    <w:abstractNumId w:val="10"/>
  </w:num>
  <w:num w:numId="5">
    <w:abstractNumId w:val="8"/>
  </w:num>
  <w:num w:numId="6">
    <w:abstractNumId w:val="15"/>
  </w:num>
  <w:num w:numId="7">
    <w:abstractNumId w:val="13"/>
  </w:num>
  <w:num w:numId="8">
    <w:abstractNumId w:val="0"/>
  </w:num>
  <w:num w:numId="9">
    <w:abstractNumId w:val="19"/>
  </w:num>
  <w:num w:numId="10">
    <w:abstractNumId w:val="3"/>
  </w:num>
  <w:num w:numId="11">
    <w:abstractNumId w:val="4"/>
  </w:num>
  <w:num w:numId="12">
    <w:abstractNumId w:val="12"/>
  </w:num>
  <w:num w:numId="13">
    <w:abstractNumId w:val="9"/>
  </w:num>
  <w:num w:numId="14">
    <w:abstractNumId w:val="16"/>
  </w:num>
  <w:num w:numId="15">
    <w:abstractNumId w:val="7"/>
  </w:num>
  <w:num w:numId="16">
    <w:abstractNumId w:val="18"/>
  </w:num>
  <w:num w:numId="17">
    <w:abstractNumId w:val="2"/>
  </w:num>
  <w:num w:numId="18">
    <w:abstractNumId w:val="20"/>
  </w:num>
  <w:num w:numId="19">
    <w:abstractNumId w:val="14"/>
  </w:num>
  <w:num w:numId="20">
    <w:abstractNumId w:val="11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0E4"/>
    <w:rsid w:val="00002E58"/>
    <w:rsid w:val="0002719F"/>
    <w:rsid w:val="00030DA5"/>
    <w:rsid w:val="00034955"/>
    <w:rsid w:val="00077A81"/>
    <w:rsid w:val="000821B3"/>
    <w:rsid w:val="0009218C"/>
    <w:rsid w:val="00097AB6"/>
    <w:rsid w:val="000A2C34"/>
    <w:rsid w:val="000B658F"/>
    <w:rsid w:val="000C597B"/>
    <w:rsid w:val="000E71F7"/>
    <w:rsid w:val="001064E4"/>
    <w:rsid w:val="0011560E"/>
    <w:rsid w:val="0015644E"/>
    <w:rsid w:val="001609C2"/>
    <w:rsid w:val="00163CD6"/>
    <w:rsid w:val="001840E4"/>
    <w:rsid w:val="001913A6"/>
    <w:rsid w:val="00195E74"/>
    <w:rsid w:val="001A105D"/>
    <w:rsid w:val="001D17F5"/>
    <w:rsid w:val="001E0640"/>
    <w:rsid w:val="001E38E8"/>
    <w:rsid w:val="001E4D76"/>
    <w:rsid w:val="001F1125"/>
    <w:rsid w:val="001F2A8C"/>
    <w:rsid w:val="001F376C"/>
    <w:rsid w:val="001F7E8A"/>
    <w:rsid w:val="00205314"/>
    <w:rsid w:val="00223137"/>
    <w:rsid w:val="00232F3E"/>
    <w:rsid w:val="00247654"/>
    <w:rsid w:val="00250325"/>
    <w:rsid w:val="0026560F"/>
    <w:rsid w:val="0027399D"/>
    <w:rsid w:val="00275FC9"/>
    <w:rsid w:val="00277CC5"/>
    <w:rsid w:val="00285479"/>
    <w:rsid w:val="00294870"/>
    <w:rsid w:val="002A044D"/>
    <w:rsid w:val="002B0F31"/>
    <w:rsid w:val="002D0261"/>
    <w:rsid w:val="002E16A4"/>
    <w:rsid w:val="002E65A6"/>
    <w:rsid w:val="002F28DD"/>
    <w:rsid w:val="00340A55"/>
    <w:rsid w:val="003452FD"/>
    <w:rsid w:val="00353578"/>
    <w:rsid w:val="003704E8"/>
    <w:rsid w:val="003A0ADD"/>
    <w:rsid w:val="003A1E7E"/>
    <w:rsid w:val="003A5C55"/>
    <w:rsid w:val="003B6922"/>
    <w:rsid w:val="003C3BB7"/>
    <w:rsid w:val="003E40FB"/>
    <w:rsid w:val="0041707D"/>
    <w:rsid w:val="00432CF8"/>
    <w:rsid w:val="00436EE1"/>
    <w:rsid w:val="00437852"/>
    <w:rsid w:val="00440051"/>
    <w:rsid w:val="00443D5D"/>
    <w:rsid w:val="0046087B"/>
    <w:rsid w:val="00475BD5"/>
    <w:rsid w:val="00475E58"/>
    <w:rsid w:val="004C0460"/>
    <w:rsid w:val="00500AFA"/>
    <w:rsid w:val="00513369"/>
    <w:rsid w:val="00514F07"/>
    <w:rsid w:val="005327F7"/>
    <w:rsid w:val="00532CE5"/>
    <w:rsid w:val="00576C25"/>
    <w:rsid w:val="005802B6"/>
    <w:rsid w:val="005B081C"/>
    <w:rsid w:val="005B0CC8"/>
    <w:rsid w:val="005E1D61"/>
    <w:rsid w:val="005E6C04"/>
    <w:rsid w:val="00600275"/>
    <w:rsid w:val="006115A3"/>
    <w:rsid w:val="006156A4"/>
    <w:rsid w:val="0064347B"/>
    <w:rsid w:val="00651384"/>
    <w:rsid w:val="00684A5C"/>
    <w:rsid w:val="006939B6"/>
    <w:rsid w:val="00695F14"/>
    <w:rsid w:val="006C1ACC"/>
    <w:rsid w:val="006C6507"/>
    <w:rsid w:val="006D48A2"/>
    <w:rsid w:val="006E31A5"/>
    <w:rsid w:val="006F2255"/>
    <w:rsid w:val="006F4412"/>
    <w:rsid w:val="007037F2"/>
    <w:rsid w:val="00710F99"/>
    <w:rsid w:val="0072340B"/>
    <w:rsid w:val="007341ED"/>
    <w:rsid w:val="007463C2"/>
    <w:rsid w:val="0075029B"/>
    <w:rsid w:val="007537D1"/>
    <w:rsid w:val="00771B25"/>
    <w:rsid w:val="007A158A"/>
    <w:rsid w:val="007B442E"/>
    <w:rsid w:val="007D06FC"/>
    <w:rsid w:val="007D21EB"/>
    <w:rsid w:val="007D405F"/>
    <w:rsid w:val="00806CA6"/>
    <w:rsid w:val="0083789C"/>
    <w:rsid w:val="008448A9"/>
    <w:rsid w:val="008454F0"/>
    <w:rsid w:val="008476AB"/>
    <w:rsid w:val="00870C31"/>
    <w:rsid w:val="008722E3"/>
    <w:rsid w:val="008812F0"/>
    <w:rsid w:val="00884BBD"/>
    <w:rsid w:val="00887085"/>
    <w:rsid w:val="008A107B"/>
    <w:rsid w:val="008A4E18"/>
    <w:rsid w:val="008C54BF"/>
    <w:rsid w:val="008D1541"/>
    <w:rsid w:val="008E328B"/>
    <w:rsid w:val="008F2373"/>
    <w:rsid w:val="008F6FC0"/>
    <w:rsid w:val="009030F0"/>
    <w:rsid w:val="00915A1E"/>
    <w:rsid w:val="0093329E"/>
    <w:rsid w:val="009337FA"/>
    <w:rsid w:val="00934A5D"/>
    <w:rsid w:val="009437C2"/>
    <w:rsid w:val="00952B86"/>
    <w:rsid w:val="009551E2"/>
    <w:rsid w:val="009B4D0A"/>
    <w:rsid w:val="009D3673"/>
    <w:rsid w:val="00A06B4F"/>
    <w:rsid w:val="00A1720B"/>
    <w:rsid w:val="00A22CBA"/>
    <w:rsid w:val="00A53880"/>
    <w:rsid w:val="00A561DB"/>
    <w:rsid w:val="00A56268"/>
    <w:rsid w:val="00A611DF"/>
    <w:rsid w:val="00A67F2D"/>
    <w:rsid w:val="00A7566A"/>
    <w:rsid w:val="00A83ACA"/>
    <w:rsid w:val="00AB51D5"/>
    <w:rsid w:val="00AB70F5"/>
    <w:rsid w:val="00AC40CC"/>
    <w:rsid w:val="00AC7D7B"/>
    <w:rsid w:val="00AD2893"/>
    <w:rsid w:val="00AE119D"/>
    <w:rsid w:val="00AE7EC5"/>
    <w:rsid w:val="00AF4AE0"/>
    <w:rsid w:val="00B038C9"/>
    <w:rsid w:val="00B10239"/>
    <w:rsid w:val="00B1324E"/>
    <w:rsid w:val="00B304CB"/>
    <w:rsid w:val="00B712B5"/>
    <w:rsid w:val="00BA66E8"/>
    <w:rsid w:val="00BB1425"/>
    <w:rsid w:val="00BC1AEC"/>
    <w:rsid w:val="00BC1F33"/>
    <w:rsid w:val="00BD07D7"/>
    <w:rsid w:val="00BE28A7"/>
    <w:rsid w:val="00BE6DFC"/>
    <w:rsid w:val="00C017C2"/>
    <w:rsid w:val="00C14F5B"/>
    <w:rsid w:val="00C172C7"/>
    <w:rsid w:val="00C22202"/>
    <w:rsid w:val="00C2331E"/>
    <w:rsid w:val="00C23844"/>
    <w:rsid w:val="00C47BE9"/>
    <w:rsid w:val="00C70DAF"/>
    <w:rsid w:val="00C74BF5"/>
    <w:rsid w:val="00C85D28"/>
    <w:rsid w:val="00C9533A"/>
    <w:rsid w:val="00CB0412"/>
    <w:rsid w:val="00CC7849"/>
    <w:rsid w:val="00CD42C7"/>
    <w:rsid w:val="00CE533D"/>
    <w:rsid w:val="00CF5FFB"/>
    <w:rsid w:val="00D33F14"/>
    <w:rsid w:val="00D6190B"/>
    <w:rsid w:val="00D81ABD"/>
    <w:rsid w:val="00D93A85"/>
    <w:rsid w:val="00DF4225"/>
    <w:rsid w:val="00E13BEF"/>
    <w:rsid w:val="00E22264"/>
    <w:rsid w:val="00E22DAC"/>
    <w:rsid w:val="00E32987"/>
    <w:rsid w:val="00E5229C"/>
    <w:rsid w:val="00E711E0"/>
    <w:rsid w:val="00E73957"/>
    <w:rsid w:val="00E76404"/>
    <w:rsid w:val="00E860CF"/>
    <w:rsid w:val="00E87169"/>
    <w:rsid w:val="00EA5D20"/>
    <w:rsid w:val="00EB24B4"/>
    <w:rsid w:val="00EB7851"/>
    <w:rsid w:val="00ED4363"/>
    <w:rsid w:val="00EE1847"/>
    <w:rsid w:val="00EE2AB1"/>
    <w:rsid w:val="00F42E13"/>
    <w:rsid w:val="00F46A05"/>
    <w:rsid w:val="00F559D6"/>
    <w:rsid w:val="00F650F5"/>
    <w:rsid w:val="00F75EA8"/>
    <w:rsid w:val="00F9181E"/>
    <w:rsid w:val="00FD33EB"/>
    <w:rsid w:val="00FE3DF0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EB0B4-D552-4E23-BDB6-E3B2AF24F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427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UC Mitarbeiter Rapport</vt:lpstr>
    </vt:vector>
  </TitlesOfParts>
  <Company>SE2 Projekt MRT</Company>
  <LinksUpToDate>false</LinksUpToDate>
  <CharactersWithSpaces>3112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Christina</cp:lastModifiedBy>
  <cp:revision>4</cp:revision>
  <dcterms:created xsi:type="dcterms:W3CDTF">2011-03-21T14:30:00Z</dcterms:created>
  <dcterms:modified xsi:type="dcterms:W3CDTF">2011-03-21T14:30:00Z</dcterms:modified>
</cp:coreProperties>
</file>