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56265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E437CF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6A222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Schlussbericht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6A222B" w:rsidP="004D635F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Wichtige Informationen zum Projektabschluss</w:t>
                </w: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D8BDB23" wp14:editId="09629FD7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11250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1125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E2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610833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610833" w:rsidRPr="00F9181E" w:rsidRDefault="00610833" w:rsidP="008B4EAD">
            <w:pPr>
              <w:rPr>
                <w:b/>
              </w:rPr>
            </w:pPr>
            <w:r>
              <w:t>23.05</w:t>
            </w:r>
            <w:r w:rsidRPr="00F9181E">
              <w:t>.2011</w:t>
            </w:r>
          </w:p>
        </w:tc>
        <w:tc>
          <w:tcPr>
            <w:tcW w:w="993" w:type="dxa"/>
          </w:tcPr>
          <w:p w:rsidR="00610833" w:rsidRPr="00F9181E" w:rsidRDefault="00610833" w:rsidP="008B4EAD">
            <w:r w:rsidRPr="00F9181E">
              <w:t>1.0</w:t>
            </w:r>
          </w:p>
        </w:tc>
        <w:tc>
          <w:tcPr>
            <w:tcW w:w="4674" w:type="dxa"/>
          </w:tcPr>
          <w:p w:rsidR="00610833" w:rsidRPr="00F9181E" w:rsidRDefault="00610833" w:rsidP="008B4EAD">
            <w:r w:rsidRPr="00F9181E">
              <w:t>Erste Version des Dokuments</w:t>
            </w:r>
          </w:p>
        </w:tc>
        <w:tc>
          <w:tcPr>
            <w:tcW w:w="2303" w:type="dxa"/>
          </w:tcPr>
          <w:p w:rsidR="00610833" w:rsidRPr="00F9181E" w:rsidRDefault="00610833" w:rsidP="008B4EAD">
            <w:r>
              <w:t>WR</w:t>
            </w:r>
          </w:p>
        </w:tc>
      </w:tr>
      <w:tr w:rsidR="00887085" w:rsidRPr="00F9181E" w:rsidTr="00E20B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610833" w:rsidP="005E1B49">
            <w:pPr>
              <w:rPr>
                <w:b/>
              </w:rPr>
            </w:pPr>
            <w:r>
              <w:t>24</w:t>
            </w:r>
            <w:r w:rsidR="004D635F">
              <w:t>.05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610833" w:rsidP="005E1B49">
            <w:r>
              <w:t>1.1</w:t>
            </w:r>
          </w:p>
        </w:tc>
        <w:tc>
          <w:tcPr>
            <w:tcW w:w="4674" w:type="dxa"/>
          </w:tcPr>
          <w:p w:rsidR="00887085" w:rsidRPr="00F9181E" w:rsidRDefault="00610833" w:rsidP="005E1B49">
            <w:r>
              <w:t>Korrekturen</w:t>
            </w:r>
          </w:p>
        </w:tc>
        <w:tc>
          <w:tcPr>
            <w:tcW w:w="2303" w:type="dxa"/>
          </w:tcPr>
          <w:p w:rsidR="00887085" w:rsidRPr="00F9181E" w:rsidRDefault="00610833" w:rsidP="005E1B49">
            <w:r>
              <w:t>TD</w:t>
            </w:r>
          </w:p>
        </w:tc>
      </w:tr>
      <w:tr w:rsidR="00E20BC5" w:rsidRPr="00F9181E" w:rsidTr="00E2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20BC5" w:rsidRDefault="00E20BC5" w:rsidP="005E1B49">
            <w:r>
              <w:t>30.05.2010</w:t>
            </w:r>
          </w:p>
        </w:tc>
        <w:tc>
          <w:tcPr>
            <w:tcW w:w="993" w:type="dxa"/>
          </w:tcPr>
          <w:p w:rsidR="00E20BC5" w:rsidRDefault="00E20BC5" w:rsidP="005E1B49">
            <w:r>
              <w:t>1.2</w:t>
            </w:r>
          </w:p>
        </w:tc>
        <w:tc>
          <w:tcPr>
            <w:tcW w:w="4674" w:type="dxa"/>
          </w:tcPr>
          <w:p w:rsidR="00E20BC5" w:rsidRDefault="00E20BC5" w:rsidP="005E1B49">
            <w:r>
              <w:t>Abschnitt mit den Funktionen erweitert</w:t>
            </w:r>
          </w:p>
        </w:tc>
        <w:tc>
          <w:tcPr>
            <w:tcW w:w="2303" w:type="dxa"/>
          </w:tcPr>
          <w:p w:rsidR="00E20BC5" w:rsidRDefault="00E20BC5" w:rsidP="005E1B49">
            <w:r>
              <w:t>EL</w:t>
            </w:r>
          </w:p>
        </w:tc>
      </w:tr>
    </w:tbl>
    <w:bookmarkStart w:id="2" w:name="_Toc29451125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E20BC5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11250" w:history="1">
            <w:r w:rsidR="00E20BC5" w:rsidRPr="00DB1BD1">
              <w:rPr>
                <w:rStyle w:val="Hyperlink"/>
                <w:noProof/>
              </w:rPr>
              <w:t>1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Dokumentinformationen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_Toc294511250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1" w:history="1">
            <w:r w:rsidR="00E20BC5" w:rsidRPr="00DB1BD1">
              <w:rPr>
                <w:rStyle w:val="Hyperlink"/>
                <w:noProof/>
              </w:rPr>
              <w:t>1.1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Änderungsgeschichte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_Toc294511251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2" w:history="1">
            <w:r w:rsidR="00E20BC5" w:rsidRPr="00DB1BD1">
              <w:rPr>
                <w:rStyle w:val="Hyperlink"/>
                <w:noProof/>
              </w:rPr>
              <w:t>1.2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  <w:lang w:val="de-DE"/>
              </w:rPr>
              <w:t>Inhaltsverzeichnis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_Toc294511252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1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3" w:history="1">
            <w:r w:rsidR="00E20BC5" w:rsidRPr="00DB1BD1">
              <w:rPr>
                <w:rStyle w:val="Hyperlink"/>
                <w:noProof/>
              </w:rPr>
              <w:t>2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Einführung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_Toc294511253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4" w:history="1">
            <w:r w:rsidR="00E20BC5" w:rsidRPr="00DB1BD1">
              <w:rPr>
                <w:rStyle w:val="Hyperlink"/>
                <w:noProof/>
              </w:rPr>
              <w:t>2.1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Zweck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_Toc294511254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5" w:history="1">
            <w:r w:rsidR="00E20BC5" w:rsidRPr="00DB1BD1">
              <w:rPr>
                <w:rStyle w:val="Hyperlink"/>
                <w:noProof/>
              </w:rPr>
              <w:t>2.2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Gültigkeitsbereich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_Toc294511255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6" w:history="1">
            <w:r w:rsidR="00E20BC5" w:rsidRPr="00DB1BD1">
              <w:rPr>
                <w:rStyle w:val="Hyperlink"/>
                <w:noProof/>
              </w:rPr>
              <w:t>2.3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Definitionen und Abkürzungen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_Toc294511256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7" w:history="1">
            <w:r w:rsidR="00E20BC5" w:rsidRPr="00DB1BD1">
              <w:rPr>
                <w:rStyle w:val="Hyperlink"/>
                <w:noProof/>
              </w:rPr>
              <w:t>2.4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Referenzen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_Toc294511257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2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58" w:history="1">
            <w:r w:rsidR="00E20BC5" w:rsidRPr="00DB1BD1">
              <w:rPr>
                <w:rStyle w:val="Hyperlink"/>
                <w:noProof/>
              </w:rPr>
              <w:t>3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Arbeitsabläufe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_Toc294511258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59" w:history="1">
            <w:r w:rsidR="00E20BC5" w:rsidRPr="00DB1BD1">
              <w:rPr>
                <w:rStyle w:val="Hyperlink"/>
                <w:noProof/>
              </w:rPr>
              <w:t>3.1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Codereview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_Toc294511259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0" w:history="1">
            <w:r w:rsidR="00E20BC5" w:rsidRPr="00DB1BD1">
              <w:rPr>
                <w:rStyle w:val="Hyperlink"/>
                <w:noProof/>
              </w:rPr>
              <w:t>3.2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Dokument-Review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_Toc294511260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1" w:history="1">
            <w:r w:rsidR="00E20BC5" w:rsidRPr="00DB1BD1">
              <w:rPr>
                <w:rStyle w:val="Hyperlink"/>
                <w:noProof/>
              </w:rPr>
              <w:t>3.3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Refactoring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_Toc294511261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2" w:history="1">
            <w:r w:rsidR="00E20BC5" w:rsidRPr="00DB1BD1">
              <w:rPr>
                <w:rStyle w:val="Hyperlink"/>
                <w:noProof/>
              </w:rPr>
              <w:t>3.4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Unit Tests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_Toc294511262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3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11263" w:history="1">
            <w:r w:rsidR="00E20BC5" w:rsidRPr="00DB1BD1">
              <w:rPr>
                <w:rStyle w:val="Hyperlink"/>
                <w:noProof/>
              </w:rPr>
              <w:t>4</w:t>
            </w:r>
            <w:r w:rsidR="00E20BC5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Nicht realisierte Funktionen und mögliche Erweiterungen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_Toc294511263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4" w:history="1">
            <w:r w:rsidR="00E20BC5" w:rsidRPr="00DB1BD1">
              <w:rPr>
                <w:rStyle w:val="Hyperlink"/>
                <w:noProof/>
              </w:rPr>
              <w:t>4.1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Nicht realisierte Funktionen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_Toc294511264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E20BC5" w:rsidRDefault="00E437C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11265" w:history="1">
            <w:r w:rsidR="00E20BC5" w:rsidRPr="00DB1BD1">
              <w:rPr>
                <w:rStyle w:val="Hyperlink"/>
                <w:noProof/>
              </w:rPr>
              <w:t>4.2</w:t>
            </w:r>
            <w:r w:rsidR="00E20BC5">
              <w:rPr>
                <w:noProof/>
                <w:sz w:val="22"/>
                <w:szCs w:val="22"/>
                <w:lang w:eastAsia="de-CH"/>
              </w:rPr>
              <w:tab/>
            </w:r>
            <w:r w:rsidR="00E20BC5" w:rsidRPr="00DB1BD1">
              <w:rPr>
                <w:rStyle w:val="Hyperlink"/>
                <w:noProof/>
              </w:rPr>
              <w:t>Erweiterungen</w:t>
            </w:r>
            <w:r w:rsidR="00E20BC5">
              <w:rPr>
                <w:noProof/>
                <w:webHidden/>
              </w:rPr>
              <w:tab/>
            </w:r>
            <w:r w:rsidR="00E20BC5">
              <w:rPr>
                <w:noProof/>
                <w:webHidden/>
              </w:rPr>
              <w:fldChar w:fldCharType="begin"/>
            </w:r>
            <w:r w:rsidR="00E20BC5">
              <w:rPr>
                <w:noProof/>
                <w:webHidden/>
              </w:rPr>
              <w:instrText xml:space="preserve"> PAGEREF _Toc294511265 \h </w:instrText>
            </w:r>
            <w:r w:rsidR="00E20BC5">
              <w:rPr>
                <w:noProof/>
                <w:webHidden/>
              </w:rPr>
            </w:r>
            <w:r w:rsidR="00E20BC5">
              <w:rPr>
                <w:noProof/>
                <w:webHidden/>
              </w:rPr>
              <w:fldChar w:fldCharType="separate"/>
            </w:r>
            <w:r w:rsidR="00E20BC5">
              <w:rPr>
                <w:noProof/>
                <w:webHidden/>
              </w:rPr>
              <w:t>4</w:t>
            </w:r>
            <w:r w:rsidR="00E20BC5">
              <w:rPr>
                <w:noProof/>
                <w:webHidden/>
              </w:rPr>
              <w:fldChar w:fldCharType="end"/>
            </w:r>
          </w:hyperlink>
        </w:p>
        <w:p w:rsidR="00A06B4F" w:rsidRDefault="00AF4AE0" w:rsidP="00D9654C">
          <w:pPr>
            <w:pStyle w:val="Verzeichnis2"/>
            <w:tabs>
              <w:tab w:val="left" w:pos="880"/>
              <w:tab w:val="right" w:leader="dot" w:pos="906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587F1C" w:rsidRDefault="00587F1C">
      <w:pPr>
        <w:rPr>
          <w:b/>
          <w:bCs/>
          <w:color w:val="FFFFFF" w:themeColor="background1"/>
          <w:spacing w:val="15"/>
          <w:sz w:val="22"/>
          <w:szCs w:val="22"/>
        </w:rPr>
      </w:pPr>
      <w:bookmarkStart w:id="3" w:name="_Toc293502628"/>
      <w:r>
        <w:br w:type="page"/>
      </w:r>
    </w:p>
    <w:p w:rsidR="00D2192A" w:rsidRPr="00DD5A17" w:rsidRDefault="00D2192A" w:rsidP="00D2192A">
      <w:pPr>
        <w:pStyle w:val="berschrift1"/>
      </w:pPr>
      <w:bookmarkStart w:id="4" w:name="_Toc294511253"/>
      <w:r>
        <w:lastRenderedPageBreak/>
        <w:t>Einführung</w:t>
      </w:r>
      <w:bookmarkEnd w:id="3"/>
      <w:bookmarkEnd w:id="4"/>
    </w:p>
    <w:p w:rsidR="00D2192A" w:rsidRDefault="00D2192A" w:rsidP="00D2192A">
      <w:pPr>
        <w:pStyle w:val="berschrift2"/>
        <w:ind w:left="576" w:hanging="576"/>
      </w:pPr>
      <w:bookmarkStart w:id="5" w:name="_Toc293502629"/>
      <w:bookmarkStart w:id="6" w:name="_Toc294511254"/>
      <w:r>
        <w:t>Zweck</w:t>
      </w:r>
      <w:bookmarkEnd w:id="5"/>
      <w:bookmarkEnd w:id="6"/>
    </w:p>
    <w:p w:rsidR="00D2192A" w:rsidRPr="00DD5A17" w:rsidRDefault="00DE43C8" w:rsidP="00D2192A">
      <w:r>
        <w:t xml:space="preserve">Dieses Dokument </w:t>
      </w:r>
      <w:r w:rsidR="009D1C20">
        <w:t>enthält die</w:t>
      </w:r>
      <w:r w:rsidR="00056103">
        <w:t xml:space="preserve"> wichtigsten</w:t>
      </w:r>
      <w:r w:rsidR="009D1C20">
        <w:t xml:space="preserve"> Informationen über den derzeitigen Projektstand, </w:t>
      </w:r>
      <w:r w:rsidR="00056103">
        <w:t>die</w:t>
      </w:r>
      <w:r w:rsidR="009D1C20">
        <w:t xml:space="preserve"> nicht implementierte</w:t>
      </w:r>
      <w:r w:rsidR="00056103">
        <w:t>n</w:t>
      </w:r>
      <w:r w:rsidR="009D1C20">
        <w:t xml:space="preserve"> Funktionen</w:t>
      </w:r>
      <w:r w:rsidR="00017DBB">
        <w:t>,</w:t>
      </w:r>
      <w:r w:rsidR="009D1C20">
        <w:t xml:space="preserve"> sowie durchgeführte Arbeitsabläufe</w:t>
      </w:r>
      <w:r w:rsidR="002F0B3D">
        <w:t>.</w:t>
      </w:r>
    </w:p>
    <w:p w:rsidR="00D2192A" w:rsidRDefault="00D2192A" w:rsidP="00D2192A">
      <w:pPr>
        <w:pStyle w:val="berschrift2"/>
        <w:ind w:left="576" w:hanging="576"/>
      </w:pPr>
      <w:bookmarkStart w:id="7" w:name="_Toc293502630"/>
      <w:bookmarkStart w:id="8" w:name="_Toc294511255"/>
      <w:r>
        <w:t>Gültigkeitsbereich</w:t>
      </w:r>
      <w:bookmarkEnd w:id="7"/>
      <w:bookmarkEnd w:id="8"/>
    </w:p>
    <w:p w:rsidR="00D2192A" w:rsidRPr="00DD5A17" w:rsidRDefault="00D2192A" w:rsidP="00D2192A">
      <w:r>
        <w:t>Dieses Dokument ist während der gesamten Projektdauer gültig (21.02 bis 03.06.2011).</w:t>
      </w:r>
    </w:p>
    <w:p w:rsidR="00D2192A" w:rsidRDefault="00D2192A" w:rsidP="00D2192A">
      <w:pPr>
        <w:pStyle w:val="berschrift2"/>
        <w:ind w:left="576" w:hanging="576"/>
      </w:pPr>
      <w:bookmarkStart w:id="9" w:name="_Toc293502631"/>
      <w:bookmarkStart w:id="10" w:name="_Toc294511256"/>
      <w:r>
        <w:t>Definitionen und Abkürzungen</w:t>
      </w:r>
      <w:bookmarkEnd w:id="9"/>
      <w:bookmarkEnd w:id="10"/>
    </w:p>
    <w:p w:rsidR="00D2192A" w:rsidRPr="00DD5A17" w:rsidRDefault="00D2192A" w:rsidP="00D2192A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</w:p>
    <w:p w:rsidR="00D2192A" w:rsidRPr="00D2192A" w:rsidRDefault="00D2192A" w:rsidP="00D2192A">
      <w:pPr>
        <w:pStyle w:val="berschrift2"/>
        <w:ind w:left="576" w:hanging="576"/>
      </w:pPr>
      <w:bookmarkStart w:id="11" w:name="_Ref293093350"/>
      <w:bookmarkStart w:id="12" w:name="_Ref293093357"/>
      <w:bookmarkStart w:id="13" w:name="_Toc293502632"/>
      <w:bookmarkStart w:id="14" w:name="_Toc294511257"/>
      <w:r>
        <w:t>Referenzen</w:t>
      </w:r>
      <w:bookmarkEnd w:id="11"/>
      <w:bookmarkEnd w:id="12"/>
      <w:bookmarkEnd w:id="13"/>
      <w:bookmarkEnd w:id="14"/>
    </w:p>
    <w:p w:rsidR="00482D41" w:rsidRPr="008F7CEC" w:rsidRDefault="00482D41" w:rsidP="00D2192A">
      <w:pPr>
        <w:pStyle w:val="Listenabsatz"/>
        <w:numPr>
          <w:ilvl w:val="0"/>
          <w:numId w:val="5"/>
        </w:numPr>
      </w:pPr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/01_Projektplan/projektplan.docx</w:t>
      </w:r>
    </w:p>
    <w:p w:rsidR="0027514D" w:rsidRPr="00DD5A17" w:rsidRDefault="00755080" w:rsidP="00755080">
      <w:pPr>
        <w:pStyle w:val="Listenabsatz"/>
        <w:numPr>
          <w:ilvl w:val="0"/>
          <w:numId w:val="5"/>
        </w:numPr>
      </w:pPr>
      <w:bookmarkStart w:id="15" w:name="_GoBack"/>
      <w:bookmarkEnd w:id="15"/>
      <w:proofErr w:type="spellStart"/>
      <w:r>
        <w:rPr>
          <w:rFonts w:cstheme="minorHAnsi"/>
        </w:rPr>
        <w:t>doc</w:t>
      </w:r>
      <w:proofErr w:type="spellEnd"/>
      <w:r>
        <w:rPr>
          <w:rFonts w:cstheme="minorHAnsi"/>
        </w:rPr>
        <w:t>/</w:t>
      </w:r>
      <w:r w:rsidRPr="00755080">
        <w:rPr>
          <w:rFonts w:cstheme="minorHAnsi"/>
        </w:rPr>
        <w:t>11_Qualitaetsmassnahmen</w:t>
      </w:r>
      <w:r>
        <w:rPr>
          <w:rFonts w:cstheme="minorHAnsi"/>
        </w:rPr>
        <w:t>/</w:t>
      </w:r>
      <w:r w:rsidRPr="00755080">
        <w:rPr>
          <w:rFonts w:cstheme="minorHAnsi"/>
        </w:rPr>
        <w:t>qualitaetsmassnahmen</w:t>
      </w:r>
      <w:r w:rsidR="0027514D">
        <w:rPr>
          <w:rFonts w:cstheme="minorHAnsi"/>
        </w:rPr>
        <w:t>.docx</w:t>
      </w:r>
    </w:p>
    <w:p w:rsidR="00D2192A" w:rsidRDefault="00D2192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FC4B67" w:rsidP="00FC4B67">
      <w:pPr>
        <w:pStyle w:val="berschrift1"/>
      </w:pPr>
      <w:bookmarkStart w:id="16" w:name="_Toc294511258"/>
      <w:r>
        <w:lastRenderedPageBreak/>
        <w:t>Arbeitsabläufe</w:t>
      </w:r>
      <w:bookmarkEnd w:id="16"/>
    </w:p>
    <w:p w:rsidR="00FC4B67" w:rsidRDefault="00FC4B67" w:rsidP="00FC4B67">
      <w:pPr>
        <w:pStyle w:val="berschrift2"/>
      </w:pPr>
      <w:bookmarkStart w:id="17" w:name="_Toc294511259"/>
      <w:r>
        <w:t>Codereview</w:t>
      </w:r>
      <w:bookmarkEnd w:id="17"/>
    </w:p>
    <w:p w:rsidR="00C76D14" w:rsidRDefault="0027514D" w:rsidP="00C76D14">
      <w:r>
        <w:t>Wie aus dem Projektplan</w:t>
      </w:r>
      <w:r w:rsidR="00017DBB">
        <w:t xml:space="preserve"> (Kapitel Qualitätsmassnahmen)</w:t>
      </w:r>
      <w:r>
        <w:t xml:space="preserve"> ersichtlich</w:t>
      </w:r>
      <w:r w:rsidR="006B0803">
        <w:t xml:space="preserve"> </w:t>
      </w:r>
      <w:r w:rsidR="00017DBB">
        <w:t>ist</w:t>
      </w:r>
      <w:r>
        <w:t xml:space="preserve">, wurde während jeder Iteration mindestens einmal ein Codereview von beiden Teams durchgeführt. Die Resultate wurden ausserdem </w:t>
      </w:r>
      <w:r w:rsidR="004E75C9">
        <w:t xml:space="preserve"> im Dokument Codereview festgehalten. </w:t>
      </w:r>
    </w:p>
    <w:p w:rsidR="004E75C9" w:rsidRDefault="00017DBB" w:rsidP="00C76D14">
      <w:r>
        <w:t xml:space="preserve">Falls grössere Probleme oder </w:t>
      </w:r>
      <w:r w:rsidR="004E75C9">
        <w:t xml:space="preserve">Fehler bei der Inspektion des Codes aufgefallen sind, </w:t>
      </w:r>
      <w:r w:rsidR="009A0AA5">
        <w:t>wurden</w:t>
      </w:r>
      <w:r w:rsidR="004E75C9">
        <w:t xml:space="preserve"> diese Punkte näher beschrieben</w:t>
      </w:r>
      <w:r>
        <w:t xml:space="preserve">. </w:t>
      </w:r>
      <w:r w:rsidR="009A0AA5">
        <w:t xml:space="preserve">Auch </w:t>
      </w:r>
      <w:r>
        <w:t xml:space="preserve">wurden </w:t>
      </w:r>
      <w:r w:rsidR="009A0AA5">
        <w:t xml:space="preserve">diese </w:t>
      </w:r>
      <w:r>
        <w:t xml:space="preserve">jeweils mit dem </w:t>
      </w:r>
      <w:r w:rsidR="004E75C9">
        <w:t xml:space="preserve">kompletten Team besprochen. </w:t>
      </w:r>
    </w:p>
    <w:p w:rsidR="004E75C9" w:rsidRPr="00C76D14" w:rsidRDefault="004E75C9" w:rsidP="00C76D14">
      <w:r>
        <w:t xml:space="preserve">Anschliessend </w:t>
      </w:r>
      <w:r w:rsidR="00B72520">
        <w:t>wurden</w:t>
      </w:r>
      <w:r>
        <w:t xml:space="preserve"> die besprochenen Mängel mittels geeigneten </w:t>
      </w:r>
      <w:proofErr w:type="spellStart"/>
      <w:r>
        <w:t>Refactoring</w:t>
      </w:r>
      <w:proofErr w:type="spellEnd"/>
      <w:r>
        <w:t xml:space="preserve">-Methoden  </w:t>
      </w:r>
      <w:r w:rsidR="00861DC4">
        <w:t>behoben.</w:t>
      </w:r>
    </w:p>
    <w:p w:rsidR="00FC4B67" w:rsidRDefault="00BB1376" w:rsidP="00FC4B67">
      <w:pPr>
        <w:pStyle w:val="berschrift2"/>
      </w:pPr>
      <w:bookmarkStart w:id="18" w:name="_Toc294511260"/>
      <w:r>
        <w:t>Dokument</w:t>
      </w:r>
      <w:r w:rsidR="00FE6492">
        <w:t>-R</w:t>
      </w:r>
      <w:r w:rsidR="00FC4B67">
        <w:t>eview</w:t>
      </w:r>
      <w:bookmarkEnd w:id="18"/>
    </w:p>
    <w:p w:rsidR="00927440" w:rsidRDefault="005312D1" w:rsidP="00927440">
      <w:r>
        <w:t xml:space="preserve">Sämtliche Dokumente </w:t>
      </w:r>
      <w:r w:rsidR="00BB1376">
        <w:t xml:space="preserve">– </w:t>
      </w:r>
      <w:r>
        <w:t>abgesehen von den Sitzungsprotokollen</w:t>
      </w:r>
      <w:r w:rsidR="00BB1376">
        <w:t xml:space="preserve"> – wu</w:t>
      </w:r>
      <w:r>
        <w:t>rden von einem anderen Projektmitglied als dem Verfa</w:t>
      </w:r>
      <w:r w:rsidR="007250FB">
        <w:t>sser überarbeitet. Dies di</w:t>
      </w:r>
      <w:r w:rsidR="00A96EEB">
        <w:t>ent primär der Qualitätssicherung</w:t>
      </w:r>
      <w:r w:rsidR="00BB1376">
        <w:t xml:space="preserve"> sowie der</w:t>
      </w:r>
      <w:r w:rsidR="00A96EEB">
        <w:t xml:space="preserve"> Gewährleistung der Konsistenz zwischen den verschiedenen Dokumenten. </w:t>
      </w:r>
    </w:p>
    <w:p w:rsidR="00A93A61" w:rsidRPr="00927440" w:rsidRDefault="00A93A61" w:rsidP="00927440">
      <w:r>
        <w:t xml:space="preserve">Damit Änderungen </w:t>
      </w:r>
      <w:r w:rsidR="00700295">
        <w:t>an Dokumenten sichtbar sind</w:t>
      </w:r>
      <w:r w:rsidR="000D07DF">
        <w:t>,</w:t>
      </w:r>
      <w:r w:rsidR="00BB1376">
        <w:t xml:space="preserve"> wur</w:t>
      </w:r>
      <w:r w:rsidR="00700295">
        <w:t>d</w:t>
      </w:r>
      <w:r w:rsidR="00BB1376">
        <w:t>e</w:t>
      </w:r>
      <w:r w:rsidR="00700295">
        <w:t xml:space="preserve"> bei jeder Anpassung die Änderungsgeschichte um einen Eintrag ergänzt.</w:t>
      </w:r>
    </w:p>
    <w:p w:rsidR="00927440" w:rsidRDefault="00927440" w:rsidP="00927440">
      <w:pPr>
        <w:pStyle w:val="berschrift2"/>
      </w:pPr>
      <w:bookmarkStart w:id="19" w:name="_Toc294511261"/>
      <w:proofErr w:type="spellStart"/>
      <w:r>
        <w:t>Refactoring</w:t>
      </w:r>
      <w:bookmarkEnd w:id="19"/>
      <w:proofErr w:type="spellEnd"/>
    </w:p>
    <w:p w:rsidR="00D70089" w:rsidRPr="00D70089" w:rsidRDefault="00713064" w:rsidP="00D70089">
      <w:r>
        <w:t xml:space="preserve">Die Überarbeitung des Codes mittels </w:t>
      </w:r>
      <w:proofErr w:type="spellStart"/>
      <w:r>
        <w:t>Refactoring</w:t>
      </w:r>
      <w:proofErr w:type="spellEnd"/>
      <w:r>
        <w:t xml:space="preserve">-Prinzipien </w:t>
      </w:r>
      <w:r w:rsidR="00FE6492">
        <w:t>wur</w:t>
      </w:r>
      <w:r w:rsidR="0030355A">
        <w:t>d</w:t>
      </w:r>
      <w:r w:rsidR="00FE6492">
        <w:t>e</w:t>
      </w:r>
      <w:r w:rsidR="00C7740B">
        <w:t xml:space="preserve"> direkt nach der Implementation eines neuen Features </w:t>
      </w:r>
      <w:r w:rsidR="00FE6492">
        <w:t>durchgeführt</w:t>
      </w:r>
      <w:r w:rsidR="00C7740B">
        <w:t xml:space="preserve">. </w:t>
      </w:r>
      <w:r w:rsidR="006B0803">
        <w:t>Durch diese Massnahme wird der Code aussagekräftiger, einfacher zu lesen sowie kürzer und prägnanter.</w:t>
      </w:r>
    </w:p>
    <w:p w:rsidR="00D70089" w:rsidRPr="00D70089" w:rsidRDefault="00FE6492" w:rsidP="00D70089">
      <w:pPr>
        <w:pStyle w:val="berschrift2"/>
      </w:pPr>
      <w:bookmarkStart w:id="20" w:name="_Toc294511262"/>
      <w:r>
        <w:t xml:space="preserve">Unit </w:t>
      </w:r>
      <w:r w:rsidR="00D70089">
        <w:t>Tests</w:t>
      </w:r>
      <w:bookmarkEnd w:id="20"/>
    </w:p>
    <w:p w:rsidR="00207B74" w:rsidRDefault="00FE6492">
      <w:r>
        <w:t xml:space="preserve">Die Unit </w:t>
      </w:r>
      <w:r w:rsidR="006B0803">
        <w:t>Tests w</w:t>
      </w:r>
      <w:r>
        <w:t>u</w:t>
      </w:r>
      <w:r w:rsidR="006B0803">
        <w:t xml:space="preserve">rden immer unmittelbar nach </w:t>
      </w:r>
      <w:r w:rsidR="00405C8F">
        <w:t>der Realisierung</w:t>
      </w:r>
      <w:r w:rsidR="006B0803">
        <w:t xml:space="preserve"> einer neuen Funktionalität</w:t>
      </w:r>
      <w:r>
        <w:t xml:space="preserve"> geschrieben. Diese Tests stellen</w:t>
      </w:r>
      <w:r w:rsidR="006B0803">
        <w:t xml:space="preserve"> sicher, dass die </w:t>
      </w:r>
      <w:r>
        <w:t>gewünschten</w:t>
      </w:r>
      <w:r w:rsidR="006B0803">
        <w:t xml:space="preserve"> Anforderungen  erfüllt werden. </w:t>
      </w:r>
    </w:p>
    <w:p w:rsidR="00A57809" w:rsidRDefault="00FE6492">
      <w:r>
        <w:t>Um</w:t>
      </w:r>
      <w:r w:rsidR="00A57809">
        <w:t xml:space="preserve"> diese Tests durchzuführen</w:t>
      </w:r>
      <w:r>
        <w:t xml:space="preserve">, ist das </w:t>
      </w:r>
      <w:proofErr w:type="spellStart"/>
      <w:r>
        <w:t>JU</w:t>
      </w:r>
      <w:r w:rsidR="00A57809">
        <w:t>nit</w:t>
      </w:r>
      <w:proofErr w:type="spellEnd"/>
      <w:r w:rsidR="00A57809">
        <w:t xml:space="preserve"> Framework verwendet</w:t>
      </w:r>
      <w:r>
        <w:t xml:space="preserve"> worden</w:t>
      </w:r>
      <w:r w:rsidR="00A57809">
        <w:t xml:space="preserve">. </w:t>
      </w:r>
    </w:p>
    <w:p w:rsidR="00FC4B67" w:rsidRDefault="00FC4B67">
      <w:r>
        <w:br w:type="page"/>
      </w:r>
    </w:p>
    <w:p w:rsidR="00C76D14" w:rsidRDefault="00F70524" w:rsidP="00F70524">
      <w:pPr>
        <w:pStyle w:val="berschrift1"/>
      </w:pPr>
      <w:bookmarkStart w:id="21" w:name="_Toc294511263"/>
      <w:r w:rsidRPr="00F70524">
        <w:lastRenderedPageBreak/>
        <w:t>Nicht realisierte Funktionen</w:t>
      </w:r>
      <w:r>
        <w:t xml:space="preserve"> und </w:t>
      </w:r>
      <w:r w:rsidR="00E20BC5">
        <w:t xml:space="preserve">mögliche </w:t>
      </w:r>
      <w:r>
        <w:t>Erweiterungen</w:t>
      </w:r>
      <w:bookmarkEnd w:id="21"/>
    </w:p>
    <w:p w:rsidR="00F70524" w:rsidRDefault="00F70524" w:rsidP="00F70524">
      <w:pPr>
        <w:pStyle w:val="berschrift2"/>
      </w:pPr>
      <w:bookmarkStart w:id="22" w:name="_Toc294511264"/>
      <w:r w:rsidRPr="00F70524">
        <w:t>Nicht realisierte Funktionen</w:t>
      </w:r>
      <w:bookmarkEnd w:id="22"/>
    </w:p>
    <w:p w:rsidR="000D4114" w:rsidRDefault="000D4114" w:rsidP="000D4114">
      <w:r>
        <w:t xml:space="preserve">Die folgende Auflistung gibt einen Überblick über sämtliche Funktionen, welche während der Projektzeit </w:t>
      </w:r>
      <w:r w:rsidR="006E6509">
        <w:t xml:space="preserve">aus Zeitmangel </w:t>
      </w:r>
      <w:r>
        <w:t xml:space="preserve">nicht implementiert </w:t>
      </w:r>
      <w:r w:rsidR="006E6509">
        <w:t>werden konnten:</w:t>
      </w:r>
      <w:r>
        <w:t xml:space="preserve"> </w:t>
      </w:r>
    </w:p>
    <w:p w:rsidR="00716386" w:rsidRDefault="00716386" w:rsidP="00716386">
      <w:pPr>
        <w:pStyle w:val="Listenabsatz"/>
        <w:numPr>
          <w:ilvl w:val="0"/>
          <w:numId w:val="6"/>
        </w:numPr>
      </w:pPr>
      <w:r>
        <w:t>Erfassen von Tonaufnahmen beim Erstellen eines Stunden</w:t>
      </w:r>
      <w:r w:rsidR="00B500A2">
        <w:t>eintrags auf dem Android Client</w:t>
      </w:r>
    </w:p>
    <w:p w:rsidR="00716386" w:rsidRDefault="005504DC" w:rsidP="00716386">
      <w:pPr>
        <w:pStyle w:val="Listenabsatz"/>
        <w:numPr>
          <w:ilvl w:val="0"/>
          <w:numId w:val="6"/>
        </w:numPr>
      </w:pPr>
      <w:r>
        <w:t>Kunden direkt auf Client erfassen</w:t>
      </w:r>
    </w:p>
    <w:p w:rsidR="005504DC" w:rsidRDefault="006F73C9" w:rsidP="00716386">
      <w:pPr>
        <w:pStyle w:val="Listenabsatz"/>
        <w:numPr>
          <w:ilvl w:val="0"/>
          <w:numId w:val="6"/>
        </w:numPr>
      </w:pPr>
      <w:r>
        <w:t xml:space="preserve">Generieren von Arbeitsrapporten </w:t>
      </w:r>
      <w:r w:rsidR="00AB3E8E">
        <w:t>zu bestimmten Aufträgen</w:t>
      </w:r>
    </w:p>
    <w:p w:rsidR="00E70A3A" w:rsidRDefault="00AB74D0" w:rsidP="00E73D67">
      <w:pPr>
        <w:pStyle w:val="Listenabsatz"/>
        <w:numPr>
          <w:ilvl w:val="0"/>
          <w:numId w:val="6"/>
        </w:numPr>
      </w:pPr>
      <w:r>
        <w:t>Verschlüs</w:t>
      </w:r>
      <w:r w:rsidR="00B500A2">
        <w:t>selte Übertragung mittels HTTP</w:t>
      </w:r>
      <w:r w:rsidR="004854A8">
        <w:t>S</w:t>
      </w:r>
      <w:r>
        <w:t xml:space="preserve"> zwischen dem Server und dem </w:t>
      </w:r>
      <w:r w:rsidR="004854A8">
        <w:t xml:space="preserve">Android </w:t>
      </w:r>
      <w:r w:rsidR="00B368E2">
        <w:t>Client</w:t>
      </w:r>
    </w:p>
    <w:p w:rsidR="00F70524" w:rsidRDefault="00F70524" w:rsidP="00F70524">
      <w:pPr>
        <w:pStyle w:val="berschrift2"/>
      </w:pPr>
      <w:bookmarkStart w:id="23" w:name="_Toc294511265"/>
      <w:r>
        <w:t>Erweiterungen</w:t>
      </w:r>
      <w:bookmarkEnd w:id="23"/>
    </w:p>
    <w:p w:rsidR="00556985" w:rsidRDefault="00556985" w:rsidP="00556985">
      <w:r>
        <w:t>Natürlich ist MRT noch nicht fertig entwickelt. Man kann sich noch beliebig viele Erweiterungen vorstellen. Im Folgenden eine kleine Auswahl an Features, die noch implementiert werden könnten:</w:t>
      </w:r>
    </w:p>
    <w:p w:rsidR="00F70524" w:rsidRDefault="00556985" w:rsidP="00556985">
      <w:pPr>
        <w:pStyle w:val="Listenabsatz"/>
        <w:numPr>
          <w:ilvl w:val="0"/>
          <w:numId w:val="6"/>
        </w:numPr>
      </w:pPr>
      <w:r>
        <w:t xml:space="preserve"> </w:t>
      </w:r>
      <w:r w:rsidR="00F70524">
        <w:t>Generierung von Rechnungen</w:t>
      </w:r>
    </w:p>
    <w:p w:rsidR="00F70524" w:rsidRDefault="00F70524" w:rsidP="00F70524">
      <w:pPr>
        <w:pStyle w:val="Listenabsatz"/>
        <w:numPr>
          <w:ilvl w:val="0"/>
          <w:numId w:val="6"/>
        </w:numPr>
      </w:pPr>
      <w:r>
        <w:t xml:space="preserve">Bessere </w:t>
      </w:r>
      <w:proofErr w:type="spellStart"/>
      <w:r>
        <w:t>Usability</w:t>
      </w:r>
      <w:proofErr w:type="spellEnd"/>
      <w:r>
        <w:t xml:space="preserve"> im für den HTTP/S Client (z.B. mit </w:t>
      </w:r>
      <w:proofErr w:type="spellStart"/>
      <w:r>
        <w:t>Autocompletion</w:t>
      </w:r>
      <w:proofErr w:type="spellEnd"/>
      <w:r w:rsidR="00213A3B">
        <w:t>, AJAX, etc.)</w:t>
      </w:r>
    </w:p>
    <w:p w:rsidR="005161D0" w:rsidRDefault="005161D0" w:rsidP="005161D0">
      <w:pPr>
        <w:pStyle w:val="Listenabsatz"/>
        <w:numPr>
          <w:ilvl w:val="0"/>
          <w:numId w:val="6"/>
        </w:numPr>
      </w:pPr>
      <w:r>
        <w:t>Einteilung der Kunden in Regionen / Kundengruppen, sodass einem Mitarbeiter nicht alle Kundeninfos erhält</w:t>
      </w:r>
    </w:p>
    <w:p w:rsidR="005161D0" w:rsidRDefault="00556985" w:rsidP="005161D0">
      <w:pPr>
        <w:pStyle w:val="Listenabsatz"/>
        <w:numPr>
          <w:ilvl w:val="0"/>
          <w:numId w:val="6"/>
        </w:numPr>
      </w:pPr>
      <w:r>
        <w:t>Anzeige weiterer Kundeninfos (z.B. Telefonnummer,  Kundenadresse, etc.)</w:t>
      </w:r>
    </w:p>
    <w:p w:rsidR="00556985" w:rsidRDefault="00556985" w:rsidP="005161D0">
      <w:pPr>
        <w:pStyle w:val="Listenabsatz"/>
        <w:numPr>
          <w:ilvl w:val="0"/>
          <w:numId w:val="6"/>
        </w:numPr>
      </w:pPr>
      <w:r>
        <w:t>Stundeneinträge im Nachhinein auf dem mobilen Gerät bearbeiten</w:t>
      </w:r>
    </w:p>
    <w:p w:rsidR="00556985" w:rsidRPr="000D4114" w:rsidRDefault="00556985" w:rsidP="00052089"/>
    <w:sectPr w:rsidR="00556985" w:rsidRPr="000D411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CF" w:rsidRDefault="00E437CF" w:rsidP="008F2373">
      <w:pPr>
        <w:spacing w:after="0"/>
      </w:pPr>
      <w:r>
        <w:separator/>
      </w:r>
    </w:p>
  </w:endnote>
  <w:endnote w:type="continuationSeparator" w:id="0">
    <w:p w:rsidR="00E437CF" w:rsidRDefault="00E437CF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856265">
      <w:rPr>
        <w:noProof/>
      </w:rPr>
      <w:t>31. Mai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856265" w:rsidRPr="00856265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E437CF">
      <w:fldChar w:fldCharType="begin"/>
    </w:r>
    <w:r w:rsidR="00E437CF">
      <w:instrText>NUMPAGES  \* Arabic  \* MERGEFORMAT</w:instrText>
    </w:r>
    <w:r w:rsidR="00E437CF">
      <w:fldChar w:fldCharType="separate"/>
    </w:r>
    <w:r w:rsidR="00856265" w:rsidRPr="00856265">
      <w:rPr>
        <w:b/>
        <w:noProof/>
        <w:lang w:val="de-DE"/>
      </w:rPr>
      <w:t>4</w:t>
    </w:r>
    <w:r w:rsidR="00E437CF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CF" w:rsidRDefault="00E437CF" w:rsidP="008F2373">
      <w:pPr>
        <w:spacing w:after="0"/>
      </w:pPr>
      <w:r>
        <w:separator/>
      </w:r>
    </w:p>
  </w:footnote>
  <w:footnote w:type="continuationSeparator" w:id="0">
    <w:p w:rsidR="00E437CF" w:rsidRDefault="00E437CF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587F1C">
      <w:t xml:space="preserve"> - Schlussbericht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E81"/>
    <w:multiLevelType w:val="hybridMultilevel"/>
    <w:tmpl w:val="3C862E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3E"/>
    <w:rsid w:val="00004EA8"/>
    <w:rsid w:val="00017DBB"/>
    <w:rsid w:val="00052089"/>
    <w:rsid w:val="00056103"/>
    <w:rsid w:val="00097AB6"/>
    <w:rsid w:val="000A2C34"/>
    <w:rsid w:val="000A3BF0"/>
    <w:rsid w:val="000B658F"/>
    <w:rsid w:val="000D07DF"/>
    <w:rsid w:val="000D4114"/>
    <w:rsid w:val="000E2B7F"/>
    <w:rsid w:val="000E71F7"/>
    <w:rsid w:val="000F2470"/>
    <w:rsid w:val="00144EC5"/>
    <w:rsid w:val="00153726"/>
    <w:rsid w:val="001609C2"/>
    <w:rsid w:val="001D17F5"/>
    <w:rsid w:val="001F1125"/>
    <w:rsid w:val="001F2A8C"/>
    <w:rsid w:val="00207B74"/>
    <w:rsid w:val="00213A3B"/>
    <w:rsid w:val="00223137"/>
    <w:rsid w:val="0026560F"/>
    <w:rsid w:val="00271D51"/>
    <w:rsid w:val="0027514D"/>
    <w:rsid w:val="002840DC"/>
    <w:rsid w:val="002E03B4"/>
    <w:rsid w:val="002E16A4"/>
    <w:rsid w:val="002E65A6"/>
    <w:rsid w:val="002F0B3D"/>
    <w:rsid w:val="002F28DD"/>
    <w:rsid w:val="0030355A"/>
    <w:rsid w:val="00353578"/>
    <w:rsid w:val="003A0ADD"/>
    <w:rsid w:val="003A5C55"/>
    <w:rsid w:val="003C3BB7"/>
    <w:rsid w:val="003E40FB"/>
    <w:rsid w:val="00405C8F"/>
    <w:rsid w:val="0043239B"/>
    <w:rsid w:val="00481291"/>
    <w:rsid w:val="00482D41"/>
    <w:rsid w:val="004854A8"/>
    <w:rsid w:val="004D635F"/>
    <w:rsid w:val="004E75C9"/>
    <w:rsid w:val="005161D0"/>
    <w:rsid w:val="005312D1"/>
    <w:rsid w:val="005504DC"/>
    <w:rsid w:val="00556985"/>
    <w:rsid w:val="00587F1C"/>
    <w:rsid w:val="005B081C"/>
    <w:rsid w:val="005E1D61"/>
    <w:rsid w:val="005E6C04"/>
    <w:rsid w:val="00610833"/>
    <w:rsid w:val="006156A4"/>
    <w:rsid w:val="00651384"/>
    <w:rsid w:val="00670981"/>
    <w:rsid w:val="006731BB"/>
    <w:rsid w:val="00674A97"/>
    <w:rsid w:val="0068440F"/>
    <w:rsid w:val="006939B6"/>
    <w:rsid w:val="00695F14"/>
    <w:rsid w:val="006A222B"/>
    <w:rsid w:val="006B0803"/>
    <w:rsid w:val="006C6507"/>
    <w:rsid w:val="006E6509"/>
    <w:rsid w:val="006F2255"/>
    <w:rsid w:val="006F73C9"/>
    <w:rsid w:val="00700295"/>
    <w:rsid w:val="00713064"/>
    <w:rsid w:val="00716386"/>
    <w:rsid w:val="007250C1"/>
    <w:rsid w:val="007250FB"/>
    <w:rsid w:val="0075029B"/>
    <w:rsid w:val="007537D1"/>
    <w:rsid w:val="00755080"/>
    <w:rsid w:val="007A158A"/>
    <w:rsid w:val="007B442E"/>
    <w:rsid w:val="007D405F"/>
    <w:rsid w:val="007E689A"/>
    <w:rsid w:val="00856265"/>
    <w:rsid w:val="00857B37"/>
    <w:rsid w:val="00861DC4"/>
    <w:rsid w:val="0086724D"/>
    <w:rsid w:val="00870C31"/>
    <w:rsid w:val="008722E3"/>
    <w:rsid w:val="00887085"/>
    <w:rsid w:val="008A4E18"/>
    <w:rsid w:val="008C54BF"/>
    <w:rsid w:val="008E328B"/>
    <w:rsid w:val="008F2373"/>
    <w:rsid w:val="008F7CEC"/>
    <w:rsid w:val="009030F0"/>
    <w:rsid w:val="00927440"/>
    <w:rsid w:val="00952B86"/>
    <w:rsid w:val="009622D2"/>
    <w:rsid w:val="009962A5"/>
    <w:rsid w:val="009A0AA5"/>
    <w:rsid w:val="009D1C20"/>
    <w:rsid w:val="00A06630"/>
    <w:rsid w:val="00A06B4F"/>
    <w:rsid w:val="00A53880"/>
    <w:rsid w:val="00A57809"/>
    <w:rsid w:val="00A611DF"/>
    <w:rsid w:val="00A93A61"/>
    <w:rsid w:val="00A96EEB"/>
    <w:rsid w:val="00AB3E8E"/>
    <w:rsid w:val="00AB51D5"/>
    <w:rsid w:val="00AB74D0"/>
    <w:rsid w:val="00AC40CC"/>
    <w:rsid w:val="00AE119D"/>
    <w:rsid w:val="00AF4AE0"/>
    <w:rsid w:val="00B038C9"/>
    <w:rsid w:val="00B10239"/>
    <w:rsid w:val="00B1324E"/>
    <w:rsid w:val="00B368E2"/>
    <w:rsid w:val="00B500A2"/>
    <w:rsid w:val="00B712B5"/>
    <w:rsid w:val="00B72520"/>
    <w:rsid w:val="00BB1376"/>
    <w:rsid w:val="00BB1425"/>
    <w:rsid w:val="00BE6DFC"/>
    <w:rsid w:val="00BF1750"/>
    <w:rsid w:val="00C14F5B"/>
    <w:rsid w:val="00C22202"/>
    <w:rsid w:val="00C2223E"/>
    <w:rsid w:val="00C47BE9"/>
    <w:rsid w:val="00C74BF5"/>
    <w:rsid w:val="00C76D14"/>
    <w:rsid w:val="00C7740B"/>
    <w:rsid w:val="00C85D28"/>
    <w:rsid w:val="00C9533A"/>
    <w:rsid w:val="00CA2FAE"/>
    <w:rsid w:val="00CA3824"/>
    <w:rsid w:val="00CB0412"/>
    <w:rsid w:val="00CD42C7"/>
    <w:rsid w:val="00CE533D"/>
    <w:rsid w:val="00D2192A"/>
    <w:rsid w:val="00D2453F"/>
    <w:rsid w:val="00D245A1"/>
    <w:rsid w:val="00D70089"/>
    <w:rsid w:val="00D9654C"/>
    <w:rsid w:val="00DE43C8"/>
    <w:rsid w:val="00E13BEF"/>
    <w:rsid w:val="00E20BC5"/>
    <w:rsid w:val="00E22264"/>
    <w:rsid w:val="00E437CF"/>
    <w:rsid w:val="00E70A3A"/>
    <w:rsid w:val="00E711E0"/>
    <w:rsid w:val="00E73D67"/>
    <w:rsid w:val="00E860CF"/>
    <w:rsid w:val="00E87169"/>
    <w:rsid w:val="00EA51DF"/>
    <w:rsid w:val="00ED1EDE"/>
    <w:rsid w:val="00EE2AB1"/>
    <w:rsid w:val="00EF7181"/>
    <w:rsid w:val="00F42E13"/>
    <w:rsid w:val="00F53642"/>
    <w:rsid w:val="00F559D6"/>
    <w:rsid w:val="00F70524"/>
    <w:rsid w:val="00F8033B"/>
    <w:rsid w:val="00F9181E"/>
    <w:rsid w:val="00FC4B67"/>
    <w:rsid w:val="00FE649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VN\se2p_svn.elmermx.ch\doc\08_Erfahrungsberichte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19551-E017-4226-8B8D-3128A4322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673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Schlussbericht</vt:lpstr>
    </vt:vector>
  </TitlesOfParts>
  <Company>SE2 Projekt MRT</Company>
  <LinksUpToDate>false</LinksUpToDate>
  <CharactersWithSpaces>4904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Schlussbericht</dc:title>
  <dc:subject>Berichte  sämtlicher Projektmitglieder</dc:subject>
  <dc:creator>schefe</dc:creator>
  <cp:lastModifiedBy>Delia</cp:lastModifiedBy>
  <cp:revision>75</cp:revision>
  <dcterms:created xsi:type="dcterms:W3CDTF">2011-05-23T12:24:00Z</dcterms:created>
  <dcterms:modified xsi:type="dcterms:W3CDTF">2011-05-31T14:01:00Z</dcterms:modified>
</cp:coreProperties>
</file>