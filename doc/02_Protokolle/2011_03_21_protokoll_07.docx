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7B1825" w:rsidP="008165CA">
      <w:pPr>
        <w:rPr>
          <w:sz w:val="28"/>
          <w:szCs w:val="28"/>
        </w:rPr>
      </w:pPr>
      <w:r>
        <w:rPr>
          <w:sz w:val="28"/>
          <w:szCs w:val="28"/>
        </w:rPr>
        <w:t>Vom 21.03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93383596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3383597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6F4F59" w:rsidRPr="00F9181E" w:rsidTr="00FE1E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6F4F59" w:rsidRPr="00F9181E" w:rsidRDefault="006F4F59" w:rsidP="00FE1EC2">
            <w:pPr>
              <w:rPr>
                <w:b w:val="0"/>
              </w:rPr>
            </w:pPr>
            <w:r>
              <w:rPr>
                <w:b w:val="0"/>
              </w:rPr>
              <w:t>21.03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6F4F59" w:rsidRPr="00F9181E" w:rsidRDefault="006F4F59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6F4F59" w:rsidRPr="00F9181E" w:rsidRDefault="006F4F59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6F4F59" w:rsidRPr="00F9181E" w:rsidRDefault="006F4F59" w:rsidP="00FE1E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  <w:tr w:rsidR="00887085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7B1825" w:rsidP="006F4F59">
            <w:pPr>
              <w:rPr>
                <w:b w:val="0"/>
              </w:rPr>
            </w:pPr>
            <w:r>
              <w:rPr>
                <w:b w:val="0"/>
              </w:rPr>
              <w:t>2</w:t>
            </w:r>
            <w:r w:rsidR="006F4F59">
              <w:rPr>
                <w:b w:val="0"/>
              </w:rPr>
              <w:t>2</w:t>
            </w:r>
            <w:r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6F4F5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887085" w:rsidRPr="00F9181E" w:rsidRDefault="006F4F5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</w:p>
        </w:tc>
        <w:tc>
          <w:tcPr>
            <w:tcW w:w="2303" w:type="dxa"/>
          </w:tcPr>
          <w:p w:rsidR="00887085" w:rsidRPr="00F9181E" w:rsidRDefault="006F4F59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3383598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6F4F59" w:rsidRDefault="00A06B4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3383596" w:history="1">
            <w:r w:rsidR="006F4F59" w:rsidRPr="0069402C">
              <w:rPr>
                <w:rStyle w:val="Hyperlink"/>
                <w:noProof/>
              </w:rPr>
              <w:t>1</w:t>
            </w:r>
            <w:r w:rsidR="006F4F5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6F4F59" w:rsidRPr="0069402C">
              <w:rPr>
                <w:rStyle w:val="Hyperlink"/>
                <w:noProof/>
              </w:rPr>
              <w:t>Dokumentinformationen</w:t>
            </w:r>
            <w:r w:rsidR="006F4F59">
              <w:rPr>
                <w:noProof/>
                <w:webHidden/>
              </w:rPr>
              <w:tab/>
            </w:r>
            <w:r w:rsidR="006F4F59">
              <w:rPr>
                <w:noProof/>
                <w:webHidden/>
              </w:rPr>
              <w:fldChar w:fldCharType="begin"/>
            </w:r>
            <w:r w:rsidR="006F4F59">
              <w:rPr>
                <w:noProof/>
                <w:webHidden/>
              </w:rPr>
              <w:instrText xml:space="preserve"> PAGEREF _Toc293383596 \h </w:instrText>
            </w:r>
            <w:r w:rsidR="006F4F59">
              <w:rPr>
                <w:noProof/>
                <w:webHidden/>
              </w:rPr>
            </w:r>
            <w:r w:rsidR="006F4F59">
              <w:rPr>
                <w:noProof/>
                <w:webHidden/>
              </w:rPr>
              <w:fldChar w:fldCharType="separate"/>
            </w:r>
            <w:r w:rsidR="006F4F59">
              <w:rPr>
                <w:noProof/>
                <w:webHidden/>
              </w:rPr>
              <w:t>1</w:t>
            </w:r>
            <w:r w:rsidR="006F4F59"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97" w:history="1">
            <w:r w:rsidRPr="0069402C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598" w:history="1">
            <w:r w:rsidRPr="0069402C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599" w:history="1">
            <w:r w:rsidRPr="0069402C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</w:rPr>
              <w:t>Traktanden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3383600" w:history="1">
            <w:r w:rsidRPr="0069402C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</w:rPr>
              <w:t>Diskussion / Beschlüsse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1" w:history="1">
            <w:r w:rsidRPr="0069402C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</w:rPr>
              <w:t>Elmer Lukas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2" w:history="1">
            <w:r w:rsidRPr="0069402C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</w:rPr>
              <w:t>Heidt Christina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3" w:history="1">
            <w:r w:rsidRPr="0069402C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</w:rPr>
              <w:t>Steiner Diego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4" w:history="1">
            <w:r w:rsidRPr="0069402C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</w:rPr>
              <w:t>Treichler Delia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F59" w:rsidRDefault="006F4F5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3383605" w:history="1">
            <w:r w:rsidRPr="0069402C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69402C">
              <w:rPr>
                <w:rStyle w:val="Hyperlink"/>
                <w:noProof/>
              </w:rPr>
              <w:t>Waltenspül Remo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_Toc293383605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06B4F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3" w:name="_Toc293383599"/>
      <w:r>
        <w:t>Traktanden</w:t>
      </w:r>
      <w:bookmarkEnd w:id="3"/>
    </w:p>
    <w:p w:rsidR="00AE3729" w:rsidRDefault="00AE3729" w:rsidP="00DE5C8F">
      <w:pPr>
        <w:pStyle w:val="Listenabsatz"/>
        <w:numPr>
          <w:ilvl w:val="0"/>
          <w:numId w:val="6"/>
        </w:numPr>
      </w:pPr>
      <w:r>
        <w:t>Besprechung weiteres Vorgehen</w:t>
      </w:r>
      <w:r w:rsidR="00E351BC">
        <w:t xml:space="preserve">, </w:t>
      </w:r>
      <w:r>
        <w:t>Arbeitsverteilung</w:t>
      </w:r>
      <w:bookmarkStart w:id="4" w:name="_GoBack"/>
      <w:bookmarkEnd w:id="4"/>
    </w:p>
    <w:p w:rsidR="00DE5C8F" w:rsidRDefault="00DE5C8F" w:rsidP="00F8462E">
      <w:pPr>
        <w:pStyle w:val="Listenabsatz"/>
        <w:numPr>
          <w:ilvl w:val="0"/>
          <w:numId w:val="6"/>
        </w:numPr>
      </w:pPr>
      <w:r>
        <w:t xml:space="preserve">Domain Model &amp; </w:t>
      </w:r>
      <w:proofErr w:type="spellStart"/>
      <w:r>
        <w:t>Use</w:t>
      </w:r>
      <w:proofErr w:type="spellEnd"/>
      <w:r>
        <w:t xml:space="preserve"> Cases gemeinsam besprechen</w:t>
      </w:r>
    </w:p>
    <w:p w:rsidR="001332FD" w:rsidRDefault="00AF0DB2" w:rsidP="00AF0DB2">
      <w:pPr>
        <w:pStyle w:val="berschrift1"/>
      </w:pPr>
      <w:bookmarkStart w:id="5" w:name="_Toc293383600"/>
      <w:r>
        <w:t>Diskussion / Beschlüsse</w:t>
      </w:r>
      <w:bookmarkEnd w:id="5"/>
    </w:p>
    <w:p w:rsidR="004F3FE9" w:rsidRPr="00762F3F" w:rsidRDefault="00762F3F" w:rsidP="00762F3F">
      <w:pPr>
        <w:pStyle w:val="Listenabsatz"/>
        <w:numPr>
          <w:ilvl w:val="0"/>
          <w:numId w:val="6"/>
        </w:numPr>
        <w:rPr>
          <w:lang w:val="en-GB"/>
        </w:rPr>
      </w:pPr>
      <w:r w:rsidRPr="00762F3F">
        <w:rPr>
          <w:lang w:val="en-GB"/>
        </w:rPr>
        <w:t xml:space="preserve">Use Cases </w:t>
      </w:r>
      <w:proofErr w:type="spellStart"/>
      <w:r w:rsidRPr="00762F3F">
        <w:rPr>
          <w:lang w:val="en-GB"/>
        </w:rPr>
        <w:t>alle</w:t>
      </w:r>
      <w:proofErr w:type="spellEnd"/>
      <w:r w:rsidRPr="00762F3F">
        <w:rPr>
          <w:lang w:val="en-GB"/>
        </w:rPr>
        <w:t xml:space="preserve"> </w:t>
      </w:r>
      <w:r>
        <w:rPr>
          <w:lang w:val="en-GB"/>
        </w:rPr>
        <w:t xml:space="preserve">brief &amp; </w:t>
      </w:r>
      <w:r w:rsidRPr="00762F3F">
        <w:rPr>
          <w:lang w:val="en-GB"/>
        </w:rPr>
        <w:t>fully dressed</w:t>
      </w:r>
    </w:p>
    <w:p w:rsidR="00A97EBA" w:rsidRPr="00F8462E" w:rsidRDefault="00A97EBA" w:rsidP="00A97EBA">
      <w:pPr>
        <w:pStyle w:val="Listenabsatz"/>
        <w:numPr>
          <w:ilvl w:val="0"/>
          <w:numId w:val="6"/>
        </w:numPr>
      </w:pPr>
      <w:r>
        <w:t>Risikomanagement in Sitzungen besprechen</w:t>
      </w:r>
    </w:p>
    <w:p w:rsidR="005A53B1" w:rsidRDefault="008D6262" w:rsidP="005A53B1">
      <w:pPr>
        <w:pStyle w:val="Listenabsatz"/>
        <w:numPr>
          <w:ilvl w:val="0"/>
          <w:numId w:val="6"/>
        </w:numPr>
      </w:pPr>
      <w:r w:rsidRPr="008D6262">
        <w:t>Milestone 5 kürzen und dafür 1 Woche mehr für Präsentation</w:t>
      </w:r>
    </w:p>
    <w:p w:rsidR="00307722" w:rsidRDefault="002E24B2" w:rsidP="005A53B1">
      <w:pPr>
        <w:pStyle w:val="Listenabsatz"/>
        <w:numPr>
          <w:ilvl w:val="0"/>
          <w:numId w:val="6"/>
        </w:numPr>
      </w:pPr>
      <w:r>
        <w:t xml:space="preserve">Domain Model: </w:t>
      </w:r>
      <w:r w:rsidR="00430074">
        <w:t xml:space="preserve">Rapport benötigt </w:t>
      </w:r>
      <w:r w:rsidR="00430074">
        <w:sym w:font="Wingdings" w:char="F0E0"/>
      </w:r>
      <w:r w:rsidR="00A01685">
        <w:t xml:space="preserve"> Herrn </w:t>
      </w:r>
      <w:proofErr w:type="spellStart"/>
      <w:r w:rsidR="00A01685">
        <w:t>Rudin</w:t>
      </w:r>
      <w:proofErr w:type="spellEnd"/>
      <w:r w:rsidR="00A01685">
        <w:t xml:space="preserve"> f</w:t>
      </w:r>
      <w:r w:rsidR="00430074">
        <w:t>ragen</w:t>
      </w:r>
    </w:p>
    <w:p w:rsidR="009061F2" w:rsidRDefault="00F52969" w:rsidP="005A53B1">
      <w:pPr>
        <w:pStyle w:val="Listenabsatz"/>
        <w:numPr>
          <w:ilvl w:val="0"/>
          <w:numId w:val="6"/>
        </w:numPr>
      </w:pPr>
      <w:r>
        <w:t>Domain Model: Auftraggeber</w:t>
      </w:r>
      <w:r w:rsidR="00A01685">
        <w:t xml:space="preserve"> in separater Tabelle? -&gt; Herrn </w:t>
      </w:r>
      <w:proofErr w:type="spellStart"/>
      <w:r w:rsidR="00A01685">
        <w:t>Rudin</w:t>
      </w:r>
      <w:proofErr w:type="spellEnd"/>
      <w:r w:rsidR="00A01685">
        <w:t xml:space="preserve"> fragen</w:t>
      </w:r>
    </w:p>
    <w:p w:rsidR="000C25C8" w:rsidRDefault="00A04E65" w:rsidP="005A53B1">
      <w:pPr>
        <w:pStyle w:val="Listenabsatz"/>
        <w:numPr>
          <w:ilvl w:val="0"/>
          <w:numId w:val="6"/>
        </w:numPr>
      </w:pPr>
      <w:r>
        <w:t xml:space="preserve">Domain Model: </w:t>
      </w:r>
      <w:proofErr w:type="spellStart"/>
      <w:r w:rsidR="008F4BED">
        <w:t>StundeneintragsTyp</w:t>
      </w:r>
      <w:proofErr w:type="spellEnd"/>
      <w:r w:rsidR="000C25C8">
        <w:t xml:space="preserve"> für immer wiederkehrende Aufträge</w:t>
      </w:r>
    </w:p>
    <w:p w:rsidR="004F3FE9" w:rsidRDefault="004F3FE9" w:rsidP="004F3FE9">
      <w:pPr>
        <w:pStyle w:val="berschrift2"/>
      </w:pPr>
      <w:bookmarkStart w:id="6" w:name="_Toc293383601"/>
      <w:r>
        <w:t>Elmer Lukas</w:t>
      </w:r>
      <w:bookmarkEnd w:id="6"/>
    </w:p>
    <w:p w:rsidR="004F3FE9" w:rsidRDefault="00165C15" w:rsidP="00165C15">
      <w:pPr>
        <w:pStyle w:val="Listenabsatz"/>
        <w:numPr>
          <w:ilvl w:val="0"/>
          <w:numId w:val="5"/>
        </w:numPr>
      </w:pPr>
      <w:r>
        <w:t>Projektplan anpassen</w:t>
      </w:r>
    </w:p>
    <w:p w:rsidR="006E0668" w:rsidRDefault="006E0668" w:rsidP="00165C15">
      <w:pPr>
        <w:pStyle w:val="Listenabsatz"/>
        <w:numPr>
          <w:ilvl w:val="0"/>
          <w:numId w:val="5"/>
        </w:numPr>
      </w:pPr>
      <w:r>
        <w:t>Iterationen anpassen</w:t>
      </w:r>
    </w:p>
    <w:p w:rsidR="00BA448B" w:rsidRDefault="00BA448B" w:rsidP="00165C15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 Übersicht</w:t>
      </w:r>
    </w:p>
    <w:p w:rsidR="00AB6CDD" w:rsidRPr="00AB6CDD" w:rsidRDefault="004F3FE9" w:rsidP="00AB6CDD">
      <w:pPr>
        <w:pStyle w:val="berschrift2"/>
      </w:pPr>
      <w:bookmarkStart w:id="7" w:name="_Toc293383602"/>
      <w:r>
        <w:lastRenderedPageBreak/>
        <w:t>Heidt Christina</w:t>
      </w:r>
      <w:bookmarkEnd w:id="7"/>
    </w:p>
    <w:p w:rsidR="00AB6CDD" w:rsidRDefault="00AB6CDD" w:rsidP="004F3FE9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</w:t>
      </w:r>
      <w:r w:rsidR="00380071">
        <w:t xml:space="preserve"> 2, 4, 6, 7, 8, 9</w:t>
      </w:r>
    </w:p>
    <w:p w:rsidR="004F3FE9" w:rsidRDefault="006E4CD4" w:rsidP="004F3FE9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</w:p>
    <w:p w:rsidR="00B53049" w:rsidRDefault="00B53049" w:rsidP="00B53049">
      <w:pPr>
        <w:pStyle w:val="berschrift2"/>
      </w:pPr>
      <w:bookmarkStart w:id="8" w:name="_Toc293383603"/>
      <w:r>
        <w:t>Steiner Diego</w:t>
      </w:r>
      <w:bookmarkEnd w:id="8"/>
    </w:p>
    <w:p w:rsidR="00B53049" w:rsidRDefault="00AE1959" w:rsidP="00B53049">
      <w:pPr>
        <w:pStyle w:val="Listenabsatz"/>
        <w:numPr>
          <w:ilvl w:val="0"/>
          <w:numId w:val="5"/>
        </w:numPr>
      </w:pPr>
      <w:r>
        <w:t>SSD</w:t>
      </w:r>
    </w:p>
    <w:p w:rsidR="00716928" w:rsidRPr="00B53049" w:rsidRDefault="00716928" w:rsidP="00B53049">
      <w:pPr>
        <w:pStyle w:val="Listenabsatz"/>
        <w:numPr>
          <w:ilvl w:val="0"/>
          <w:numId w:val="5"/>
        </w:numPr>
      </w:pPr>
      <w:r>
        <w:t>Review Anforderungsspezifikationen</w:t>
      </w:r>
    </w:p>
    <w:p w:rsidR="004F3FE9" w:rsidRDefault="004F3FE9" w:rsidP="004F3FE9">
      <w:pPr>
        <w:pStyle w:val="berschrift2"/>
      </w:pPr>
      <w:bookmarkStart w:id="9" w:name="_Toc293383604"/>
      <w:proofErr w:type="spellStart"/>
      <w:r>
        <w:t>Treichler</w:t>
      </w:r>
      <w:proofErr w:type="spellEnd"/>
      <w:r>
        <w:t xml:space="preserve"> Delia</w:t>
      </w:r>
      <w:bookmarkEnd w:id="9"/>
    </w:p>
    <w:p w:rsidR="00AB6CDD" w:rsidRDefault="00AB6CDD" w:rsidP="00BC2C2D">
      <w:pPr>
        <w:pStyle w:val="Listenabsatz"/>
        <w:numPr>
          <w:ilvl w:val="0"/>
          <w:numId w:val="5"/>
        </w:numPr>
      </w:pPr>
      <w:proofErr w:type="spellStart"/>
      <w:r>
        <w:t>Use</w:t>
      </w:r>
      <w:proofErr w:type="spellEnd"/>
      <w:r>
        <w:t xml:space="preserve"> Cases</w:t>
      </w:r>
      <w:r w:rsidR="00C44504">
        <w:t xml:space="preserve"> 3</w:t>
      </w:r>
    </w:p>
    <w:p w:rsidR="00BC2C2D" w:rsidRPr="004F3FE9" w:rsidRDefault="00085EF4" w:rsidP="00BC2C2D">
      <w:pPr>
        <w:pStyle w:val="Listenabsatz"/>
        <w:numPr>
          <w:ilvl w:val="0"/>
          <w:numId w:val="5"/>
        </w:numPr>
      </w:pPr>
      <w:r>
        <w:t xml:space="preserve">Operation </w:t>
      </w:r>
      <w:proofErr w:type="spellStart"/>
      <w:r>
        <w:t>Contracts</w:t>
      </w:r>
      <w:proofErr w:type="spellEnd"/>
    </w:p>
    <w:p w:rsidR="004F3FE9" w:rsidRDefault="004F3FE9" w:rsidP="004F3FE9">
      <w:pPr>
        <w:pStyle w:val="berschrift2"/>
      </w:pPr>
      <w:bookmarkStart w:id="10" w:name="_Toc293383605"/>
      <w:proofErr w:type="spellStart"/>
      <w:r>
        <w:t>Waltenspül</w:t>
      </w:r>
      <w:proofErr w:type="spellEnd"/>
      <w:r>
        <w:t xml:space="preserve"> Remo</w:t>
      </w:r>
      <w:bookmarkEnd w:id="10"/>
    </w:p>
    <w:p w:rsidR="004F3FE9" w:rsidRDefault="0060112F" w:rsidP="004F3FE9">
      <w:pPr>
        <w:pStyle w:val="Listenabsatz"/>
        <w:numPr>
          <w:ilvl w:val="0"/>
          <w:numId w:val="5"/>
        </w:numPr>
      </w:pPr>
      <w:r>
        <w:t>SDD</w:t>
      </w:r>
    </w:p>
    <w:p w:rsidR="00AB3C51" w:rsidRPr="004F3FE9" w:rsidRDefault="00AB3C51" w:rsidP="004F3FE9">
      <w:pPr>
        <w:pStyle w:val="Listenabsatz"/>
        <w:numPr>
          <w:ilvl w:val="0"/>
          <w:numId w:val="5"/>
        </w:numPr>
      </w:pPr>
      <w:r>
        <w:t>Klassenspezifikationen</w:t>
      </w:r>
    </w:p>
    <w:sectPr w:rsidR="00AB3C51" w:rsidRPr="004F3FE9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17E6" w:rsidRDefault="007017E6" w:rsidP="008F2373">
      <w:pPr>
        <w:spacing w:after="0"/>
      </w:pPr>
      <w:r>
        <w:separator/>
      </w:r>
    </w:p>
  </w:endnote>
  <w:endnote w:type="continuationSeparator" w:id="0">
    <w:p w:rsidR="007017E6" w:rsidRDefault="007017E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>
      <w:fldChar w:fldCharType="begin"/>
    </w:r>
    <w:r>
      <w:instrText xml:space="preserve"> DATE  \@ "d. MMMM yyyy"  \* MERGEFORMAT </w:instrText>
    </w:r>
    <w:r>
      <w:fldChar w:fldCharType="separate"/>
    </w:r>
    <w:r w:rsidR="006F4F59">
      <w:rPr>
        <w:noProof/>
      </w:rPr>
      <w:t>17. Mai 2011</w:t>
    </w:r>
    <w:r>
      <w:fldChar w:fldCharType="end"/>
    </w:r>
    <w:r>
      <w:tab/>
    </w:r>
    <w:r w:rsidR="008F2373">
      <w:rPr>
        <w:lang w:val="de-DE"/>
      </w:rPr>
      <w:t xml:space="preserve">Seite </w:t>
    </w:r>
    <w:r w:rsidR="008F2373">
      <w:rPr>
        <w:b/>
      </w:rPr>
      <w:fldChar w:fldCharType="begin"/>
    </w:r>
    <w:r w:rsidR="008F2373">
      <w:rPr>
        <w:b/>
      </w:rPr>
      <w:instrText>PAGE  \* Arabic  \* MERGEFORMAT</w:instrText>
    </w:r>
    <w:r w:rsidR="008F2373">
      <w:rPr>
        <w:b/>
      </w:rPr>
      <w:fldChar w:fldCharType="separate"/>
    </w:r>
    <w:r w:rsidR="006F4F59" w:rsidRPr="006F4F59">
      <w:rPr>
        <w:b/>
        <w:noProof/>
        <w:lang w:val="de-DE"/>
      </w:rPr>
      <w:t>2</w:t>
    </w:r>
    <w:r w:rsidR="008F2373">
      <w:rPr>
        <w:b/>
      </w:rPr>
      <w:fldChar w:fldCharType="end"/>
    </w:r>
    <w:r w:rsidR="008F2373">
      <w:rPr>
        <w:lang w:val="de-DE"/>
      </w:rPr>
      <w:t xml:space="preserve"> von </w:t>
    </w:r>
    <w:r w:rsidR="008F2373">
      <w:rPr>
        <w:b/>
      </w:rPr>
      <w:fldChar w:fldCharType="begin"/>
    </w:r>
    <w:r w:rsidR="008F2373">
      <w:rPr>
        <w:b/>
      </w:rPr>
      <w:instrText>NUMPAGES  \* Arabic  \* MERGEFORMAT</w:instrText>
    </w:r>
    <w:r w:rsidR="008F2373">
      <w:rPr>
        <w:b/>
      </w:rPr>
      <w:fldChar w:fldCharType="separate"/>
    </w:r>
    <w:r w:rsidR="006F4F59" w:rsidRPr="006F4F59">
      <w:rPr>
        <w:b/>
        <w:noProof/>
        <w:lang w:val="de-DE"/>
      </w:rPr>
      <w:t>2</w:t>
    </w:r>
    <w:r w:rsidR="008F2373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17E6" w:rsidRDefault="007017E6" w:rsidP="008F2373">
      <w:pPr>
        <w:spacing w:after="0"/>
      </w:pPr>
      <w:r>
        <w:separator/>
      </w:r>
    </w:p>
  </w:footnote>
  <w:footnote w:type="continuationSeparator" w:id="0">
    <w:p w:rsidR="007017E6" w:rsidRDefault="007017E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4C4F49A5" wp14:editId="18C9126A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>SE2 Projekt MRT</w:t>
    </w:r>
    <w:r w:rsidR="002471D6">
      <w:t xml:space="preserve"> – Sitzungsprotokoll 07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451C6A"/>
    <w:multiLevelType w:val="hybridMultilevel"/>
    <w:tmpl w:val="717AAD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18C6784"/>
    <w:multiLevelType w:val="hybridMultilevel"/>
    <w:tmpl w:val="A7EA6C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25"/>
    <w:rsid w:val="00085EF4"/>
    <w:rsid w:val="00097AB6"/>
    <w:rsid w:val="000B658F"/>
    <w:rsid w:val="000C25C8"/>
    <w:rsid w:val="000E71F7"/>
    <w:rsid w:val="001110B0"/>
    <w:rsid w:val="001332FD"/>
    <w:rsid w:val="00137820"/>
    <w:rsid w:val="001609C2"/>
    <w:rsid w:val="00165C15"/>
    <w:rsid w:val="00166378"/>
    <w:rsid w:val="001D17F5"/>
    <w:rsid w:val="001F1125"/>
    <w:rsid w:val="00202EA5"/>
    <w:rsid w:val="00223137"/>
    <w:rsid w:val="002471D6"/>
    <w:rsid w:val="0026560F"/>
    <w:rsid w:val="002668EA"/>
    <w:rsid w:val="002A13C8"/>
    <w:rsid w:val="002E16A4"/>
    <w:rsid w:val="002E24B2"/>
    <w:rsid w:val="002E65A6"/>
    <w:rsid w:val="00307722"/>
    <w:rsid w:val="00353578"/>
    <w:rsid w:val="00380071"/>
    <w:rsid w:val="003A0ADD"/>
    <w:rsid w:val="003A5C55"/>
    <w:rsid w:val="003C3BB7"/>
    <w:rsid w:val="003E40FB"/>
    <w:rsid w:val="00430074"/>
    <w:rsid w:val="00437242"/>
    <w:rsid w:val="004B5D89"/>
    <w:rsid w:val="004F3FE9"/>
    <w:rsid w:val="005A53B1"/>
    <w:rsid w:val="005B081C"/>
    <w:rsid w:val="005E6C04"/>
    <w:rsid w:val="0060112F"/>
    <w:rsid w:val="006127B4"/>
    <w:rsid w:val="006156A4"/>
    <w:rsid w:val="00651384"/>
    <w:rsid w:val="006939B6"/>
    <w:rsid w:val="00695F14"/>
    <w:rsid w:val="006C6507"/>
    <w:rsid w:val="006E056D"/>
    <w:rsid w:val="006E0668"/>
    <w:rsid w:val="006E4CD4"/>
    <w:rsid w:val="006F2255"/>
    <w:rsid w:val="006F4F59"/>
    <w:rsid w:val="007017E6"/>
    <w:rsid w:val="00716928"/>
    <w:rsid w:val="0075029B"/>
    <w:rsid w:val="007537D1"/>
    <w:rsid w:val="00762F3F"/>
    <w:rsid w:val="007A158A"/>
    <w:rsid w:val="007B1825"/>
    <w:rsid w:val="007B442E"/>
    <w:rsid w:val="007D405F"/>
    <w:rsid w:val="008165CA"/>
    <w:rsid w:val="00870C31"/>
    <w:rsid w:val="008722E3"/>
    <w:rsid w:val="00887085"/>
    <w:rsid w:val="008A4E18"/>
    <w:rsid w:val="008C54BF"/>
    <w:rsid w:val="008D0EDD"/>
    <w:rsid w:val="008D2245"/>
    <w:rsid w:val="008D6262"/>
    <w:rsid w:val="008E0ACF"/>
    <w:rsid w:val="008E328B"/>
    <w:rsid w:val="008F2373"/>
    <w:rsid w:val="008F4BED"/>
    <w:rsid w:val="008F5E7C"/>
    <w:rsid w:val="009030F0"/>
    <w:rsid w:val="009061F2"/>
    <w:rsid w:val="0090660F"/>
    <w:rsid w:val="00952B86"/>
    <w:rsid w:val="009918A3"/>
    <w:rsid w:val="009B6469"/>
    <w:rsid w:val="009B6E80"/>
    <w:rsid w:val="00A01685"/>
    <w:rsid w:val="00A04E65"/>
    <w:rsid w:val="00A06B4F"/>
    <w:rsid w:val="00A53880"/>
    <w:rsid w:val="00A611DF"/>
    <w:rsid w:val="00A614CE"/>
    <w:rsid w:val="00A67A79"/>
    <w:rsid w:val="00A97EBA"/>
    <w:rsid w:val="00AB3C51"/>
    <w:rsid w:val="00AB51D5"/>
    <w:rsid w:val="00AB6CDD"/>
    <w:rsid w:val="00AC40CC"/>
    <w:rsid w:val="00AE119D"/>
    <w:rsid w:val="00AE1959"/>
    <w:rsid w:val="00AE3729"/>
    <w:rsid w:val="00AF0DB2"/>
    <w:rsid w:val="00B038C9"/>
    <w:rsid w:val="00B10239"/>
    <w:rsid w:val="00B1324E"/>
    <w:rsid w:val="00B53049"/>
    <w:rsid w:val="00B712B5"/>
    <w:rsid w:val="00B772E0"/>
    <w:rsid w:val="00BA448B"/>
    <w:rsid w:val="00BB1425"/>
    <w:rsid w:val="00BC2C2D"/>
    <w:rsid w:val="00BE6DFC"/>
    <w:rsid w:val="00C14F5B"/>
    <w:rsid w:val="00C22202"/>
    <w:rsid w:val="00C44504"/>
    <w:rsid w:val="00C47BE9"/>
    <w:rsid w:val="00C72A59"/>
    <w:rsid w:val="00C74BF5"/>
    <w:rsid w:val="00C774C7"/>
    <w:rsid w:val="00C85D28"/>
    <w:rsid w:val="00C9533A"/>
    <w:rsid w:val="00CB0412"/>
    <w:rsid w:val="00CD42C7"/>
    <w:rsid w:val="00CE533D"/>
    <w:rsid w:val="00D96578"/>
    <w:rsid w:val="00DE5C8F"/>
    <w:rsid w:val="00E13BEF"/>
    <w:rsid w:val="00E216EC"/>
    <w:rsid w:val="00E22264"/>
    <w:rsid w:val="00E351BC"/>
    <w:rsid w:val="00E711E0"/>
    <w:rsid w:val="00E772B1"/>
    <w:rsid w:val="00E860CF"/>
    <w:rsid w:val="00E87169"/>
    <w:rsid w:val="00EE2AB1"/>
    <w:rsid w:val="00F12311"/>
    <w:rsid w:val="00F26A77"/>
    <w:rsid w:val="00F32D70"/>
    <w:rsid w:val="00F42E13"/>
    <w:rsid w:val="00F52969"/>
    <w:rsid w:val="00F559D6"/>
    <w:rsid w:val="00F721AC"/>
    <w:rsid w:val="00F8462E"/>
    <w:rsid w:val="00F9181E"/>
    <w:rsid w:val="00F928E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72A59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57F1E-F37F-4ADA-B191-1B3248884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250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Delia</cp:lastModifiedBy>
  <cp:revision>55</cp:revision>
  <dcterms:created xsi:type="dcterms:W3CDTF">2011-03-21T12:13:00Z</dcterms:created>
  <dcterms:modified xsi:type="dcterms:W3CDTF">2011-05-17T06:17:00Z</dcterms:modified>
</cp:coreProperties>
</file>