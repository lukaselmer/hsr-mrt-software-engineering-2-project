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A1614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97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F687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F2074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Benutzerdokumentation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0F2074" w:rsidP="000F207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Teil Server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4853A2C4" wp14:editId="4B98239A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7347252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53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2074" w:rsidP="005E1B49">
            <w:pPr>
              <w:rPr>
                <w:b w:val="0"/>
              </w:rPr>
            </w:pPr>
            <w:r>
              <w:rPr>
                <w:b w:val="0"/>
              </w:rPr>
              <w:t>18.05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20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54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EF68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EF68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EF68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EF68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EF687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0F2074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AF6FFC" w:rsidP="00AF6FFC">
      <w:pPr>
        <w:pStyle w:val="berschrift1"/>
      </w:pPr>
      <w:r>
        <w:t>Einleitung</w:t>
      </w:r>
    </w:p>
    <w:p w:rsidR="00750DEF" w:rsidRPr="00750DEF" w:rsidRDefault="00750DEF" w:rsidP="00750DEF"/>
    <w:p w:rsidR="00AF6FFC" w:rsidRDefault="00AF6FFC" w:rsidP="00AF6FFC"/>
    <w:p w:rsidR="00AF6FFC" w:rsidRDefault="00A46674" w:rsidP="00A46674">
      <w:pPr>
        <w:pStyle w:val="berschrift1"/>
      </w:pPr>
      <w:r>
        <w:t>Anleitung</w:t>
      </w:r>
    </w:p>
    <w:p w:rsidR="00750DEF" w:rsidRDefault="00750DEF" w:rsidP="00750DEF">
      <w:pPr>
        <w:pStyle w:val="berschrift2"/>
      </w:pPr>
      <w:r>
        <w:t>Systemvoraussetzung</w:t>
      </w:r>
    </w:p>
    <w:p w:rsidR="00750DEF" w:rsidRPr="00750DEF" w:rsidRDefault="00750DEF" w:rsidP="00750DEF"/>
    <w:p w:rsidR="00750DEF" w:rsidRDefault="00750DEF" w:rsidP="00750DEF">
      <w:pPr>
        <w:pStyle w:val="berschrift2"/>
      </w:pPr>
      <w:r>
        <w:t>Installation</w:t>
      </w:r>
    </w:p>
    <w:p w:rsidR="00A81627" w:rsidRDefault="00A81627" w:rsidP="00A81627"/>
    <w:p w:rsidR="00A81627" w:rsidRPr="00A81627" w:rsidRDefault="00A81627" w:rsidP="00A81627">
      <w:pPr>
        <w:pStyle w:val="berschrift2"/>
      </w:pPr>
      <w:r>
        <w:t>Benutzerrechte</w:t>
      </w:r>
    </w:p>
    <w:p w:rsidR="004324F8" w:rsidRDefault="004324F8" w:rsidP="004324F8"/>
    <w:p w:rsidR="004324F8" w:rsidRDefault="003A0C3D" w:rsidP="003A0C3D">
      <w:pPr>
        <w:pStyle w:val="berschrift2"/>
      </w:pPr>
      <w:r>
        <w:t>Anmeldung</w:t>
      </w:r>
    </w:p>
    <w:p w:rsidR="003A0C3D" w:rsidRDefault="003A0C3D" w:rsidP="003A0C3D"/>
    <w:p w:rsidR="003A0C3D" w:rsidRDefault="009C6A68" w:rsidP="009C6A68">
      <w:pPr>
        <w:pStyle w:val="berschrift2"/>
      </w:pPr>
      <w:r>
        <w:t>Bereich Stundeneintrag</w:t>
      </w:r>
    </w:p>
    <w:p w:rsidR="005E1F03" w:rsidRDefault="005E1F03" w:rsidP="005E1F03">
      <w:r>
        <w:rPr>
          <w:noProof/>
          <w:lang w:eastAsia="de-CH"/>
        </w:rPr>
        <w:lastRenderedPageBreak/>
        <w:drawing>
          <wp:inline distT="0" distB="0" distL="0" distR="0">
            <wp:extent cx="5760720" cy="156458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e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F7" w:rsidRDefault="009229E8" w:rsidP="005E1F03">
      <w:r>
        <w:t>Übersicht:</w:t>
      </w:r>
    </w:p>
    <w:p w:rsidR="009229E8" w:rsidRDefault="009229E8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Neuer Stundeneintrag:</w:t>
      </w:r>
      <w:r>
        <w:t xml:space="preserve"> Damit kann ein neuer Stundeneintrag generiert werden. D</w:t>
      </w:r>
      <w:r w:rsidR="00A61D32">
        <w:t xml:space="preserve">ies wird </w:t>
      </w:r>
      <w:r>
        <w:t xml:space="preserve">im Kapitel </w:t>
      </w:r>
      <w:r>
        <w:fldChar w:fldCharType="begin"/>
      </w:r>
      <w:r>
        <w:instrText xml:space="preserve"> REF _Ref293482439 \r \h </w:instrText>
      </w:r>
      <w:r>
        <w:fldChar w:fldCharType="separate"/>
      </w:r>
      <w:r>
        <w:t>3.4.1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_Ref293482439 \h </w:instrText>
      </w:r>
      <w:r>
        <w:fldChar w:fldCharType="separate"/>
      </w:r>
      <w:r>
        <w:t>Erstellung eines neuen Stundeneintrags</w:t>
      </w:r>
      <w:r>
        <w:fldChar w:fldCharType="end"/>
      </w:r>
      <w:r w:rsidR="0070651E">
        <w:t xml:space="preserve"> erläutert.</w:t>
      </w:r>
    </w:p>
    <w:p w:rsidR="00F042EC" w:rsidRDefault="00F042EC" w:rsidP="009229E8">
      <w:pPr>
        <w:pStyle w:val="Listenabsatz"/>
        <w:numPr>
          <w:ilvl w:val="0"/>
          <w:numId w:val="5"/>
        </w:numPr>
      </w:pPr>
      <w:r w:rsidRPr="007F4D1B">
        <w:rPr>
          <w:b/>
        </w:rPr>
        <w:t>Alle Stundeneinträge löschen:</w:t>
      </w:r>
      <w:r>
        <w:t xml:space="preserve"> </w:t>
      </w:r>
      <w:r w:rsidR="007F4D1B">
        <w:t>Löscht alle vorhandenen Stundeneinträge</w:t>
      </w:r>
      <w:r w:rsidR="00603F4B">
        <w:t xml:space="preserve"> die von dem angemeldeten Benutzer erstellt wurden. </w:t>
      </w:r>
      <w:r w:rsidR="00B367E2">
        <w:t>Handelt es sich hierbei um eine Person mit Administrationsrechten werden alle Einträge gelöscht.</w:t>
      </w:r>
    </w:p>
    <w:p w:rsidR="007F4D1B" w:rsidRDefault="007F4D1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Nur unzugewiesene Stundeneinträge anzeigen:</w:t>
      </w:r>
      <w:r>
        <w:t xml:space="preserve"> Dadurch werden nur die Stundeneinträge, die noch keinem Auftrag zugewiesen wurden</w:t>
      </w:r>
      <w:r w:rsidR="00AE572C">
        <w:t>,</w:t>
      </w:r>
      <w:r>
        <w:t xml:space="preserve"> angezeigt. </w:t>
      </w:r>
    </w:p>
    <w:p w:rsidR="009C123B" w:rsidRDefault="009C123B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Alle Stundeneinträge anzeigen:</w:t>
      </w:r>
      <w:r>
        <w:t xml:space="preserve"> </w:t>
      </w:r>
      <w:r w:rsidR="00CD4E07">
        <w:t>Nach drücken von 3. können hiermit wieder alle Stundeneinträge angezeigt werden.</w:t>
      </w:r>
    </w:p>
    <w:p w:rsidR="006430D2" w:rsidRDefault="006430D2" w:rsidP="009229E8">
      <w:pPr>
        <w:pStyle w:val="Listenabsatz"/>
        <w:numPr>
          <w:ilvl w:val="0"/>
          <w:numId w:val="5"/>
        </w:numPr>
      </w:pPr>
      <w:r w:rsidRPr="00D95958">
        <w:rPr>
          <w:b/>
        </w:rPr>
        <w:t>Anzeigen:</w:t>
      </w:r>
      <w:r w:rsidR="001A670B">
        <w:t xml:space="preserve"> Öffnet die Detailansicht des Stundeneintrags.</w:t>
      </w:r>
    </w:p>
    <w:p w:rsidR="005B1697" w:rsidRDefault="00AA0EBA" w:rsidP="009229E8">
      <w:pPr>
        <w:pStyle w:val="Listenabsatz"/>
        <w:numPr>
          <w:ilvl w:val="0"/>
          <w:numId w:val="5"/>
        </w:numPr>
      </w:pPr>
      <w:r w:rsidRPr="005B1697">
        <w:rPr>
          <w:b/>
        </w:rPr>
        <w:t>Bearbeiten:</w:t>
      </w:r>
      <w:r w:rsidR="005B1697">
        <w:t xml:space="preserve"> Damit können die einzelnen Felder eines</w:t>
      </w:r>
      <w:r>
        <w:t xml:space="preserve"> S</w:t>
      </w:r>
      <w:r w:rsidR="008415A9">
        <w:t>tundeneintrag</w:t>
      </w:r>
      <w:r w:rsidR="005B1697">
        <w:t>s</w:t>
      </w:r>
      <w:r w:rsidR="008415A9">
        <w:t xml:space="preserve"> bearbeitet werden</w:t>
      </w:r>
      <w:r w:rsidR="00785F30">
        <w:t>.</w:t>
      </w:r>
    </w:p>
    <w:p w:rsidR="00504EE1" w:rsidRPr="005E1F03" w:rsidRDefault="00504EE1" w:rsidP="009229E8">
      <w:pPr>
        <w:pStyle w:val="Listenabsatz"/>
        <w:numPr>
          <w:ilvl w:val="0"/>
          <w:numId w:val="5"/>
        </w:numPr>
      </w:pPr>
      <w:r w:rsidRPr="005B1697">
        <w:rPr>
          <w:b/>
        </w:rPr>
        <w:t>Löschen:</w:t>
      </w:r>
      <w:r w:rsidR="00FA02FC">
        <w:t xml:space="preserve"> Dadurch </w:t>
      </w:r>
      <w:r w:rsidR="00542750">
        <w:t>wird ein Dialog angezeigt, bei Bestätigung von diesem wird der</w:t>
      </w:r>
      <w:r w:rsidR="00FA02FC">
        <w:t xml:space="preserve"> Stundeneintrag gelöscht</w:t>
      </w:r>
      <w:r w:rsidR="00542750">
        <w:t xml:space="preserve">. </w:t>
      </w:r>
      <w:r w:rsidR="00D445A6">
        <w:t>Beim Abbruch bleibt der Stundeneintrag bestehen.</w:t>
      </w:r>
    </w:p>
    <w:p w:rsidR="009C6A68" w:rsidRDefault="009C6A68" w:rsidP="00FC758D">
      <w:pPr>
        <w:pStyle w:val="berschrift3"/>
      </w:pPr>
      <w:bookmarkStart w:id="3" w:name="_Ref293482439"/>
      <w:r>
        <w:t>Erstellung</w:t>
      </w:r>
      <w:r w:rsidR="00FC758D">
        <w:t xml:space="preserve"> eines neuen Stundeneintrags</w:t>
      </w:r>
      <w:bookmarkEnd w:id="3"/>
    </w:p>
    <w:p w:rsidR="00976E99" w:rsidRDefault="00B500A9" w:rsidP="00414BCF">
      <w:pPr>
        <w:pStyle w:val="Listenabsatz"/>
        <w:numPr>
          <w:ilvl w:val="0"/>
          <w:numId w:val="7"/>
        </w:numPr>
      </w:pPr>
      <w:r w:rsidRPr="0022343F">
        <w:rPr>
          <w:b/>
          <w:noProof/>
          <w:lang w:eastAsia="de-CH"/>
        </w:rPr>
        <w:drawing>
          <wp:anchor distT="0" distB="0" distL="114300" distR="114300" simplePos="0" relativeHeight="251659776" behindDoc="0" locked="0" layoutInCell="1" allowOverlap="1" wp14:anchorId="3449A7D7" wp14:editId="08B8B6BB">
            <wp:simplePos x="0" y="0"/>
            <wp:positionH relativeFrom="column">
              <wp:posOffset>-46355</wp:posOffset>
            </wp:positionH>
            <wp:positionV relativeFrom="paragraph">
              <wp:posOffset>8255</wp:posOffset>
            </wp:positionV>
            <wp:extent cx="2915920" cy="50571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AB0" w:rsidRPr="0022343F">
        <w:rPr>
          <w:b/>
        </w:rPr>
        <w:t>Auftrag:</w:t>
      </w:r>
      <w:r w:rsidR="00682AB0">
        <w:t xml:space="preserve"> </w:t>
      </w:r>
      <w:r>
        <w:t>Dem Stundeneintrag kann ein Auftrag hinz</w:t>
      </w:r>
      <w:r w:rsidR="00073BBD">
        <w:t>ugefügt werden</w:t>
      </w:r>
      <w:r w:rsidR="00EA22E3">
        <w:t>.</w:t>
      </w:r>
      <w:r w:rsidR="00C811C2">
        <w:t xml:space="preserve"> Falls der gewünschte Auftrag nicht existiert können Benutzer</w:t>
      </w:r>
      <w:r w:rsidR="00F80B9D">
        <w:t xml:space="preserve"> mit A</w:t>
      </w:r>
      <w:r w:rsidR="00C811C2">
        <w:t>d</w:t>
      </w:r>
      <w:r w:rsidR="00F80B9D">
        <w:t>min</w:t>
      </w:r>
      <w:r w:rsidR="00C811C2">
        <w:t>istrat</w:t>
      </w:r>
      <w:r w:rsidR="000E68B9">
        <w:t>ionsrechten diesen erfassen</w:t>
      </w:r>
      <w:r w:rsidR="00C811C2">
        <w:t>.</w:t>
      </w:r>
    </w:p>
    <w:p w:rsidR="002D02CF" w:rsidRDefault="00414BCF" w:rsidP="00244AED">
      <w:pPr>
        <w:pStyle w:val="Listenabsatz"/>
        <w:numPr>
          <w:ilvl w:val="0"/>
          <w:numId w:val="7"/>
        </w:numPr>
      </w:pPr>
      <w:r w:rsidRPr="0022343F">
        <w:rPr>
          <w:b/>
        </w:rPr>
        <w:t>Kunde:</w:t>
      </w:r>
      <w:r>
        <w:t xml:space="preserve"> Es kann ein Kunde hinzugefügt w</w:t>
      </w:r>
      <w:r w:rsidR="00175A2A">
        <w:t>erden. Falls dieser noch nicht existiert kan</w:t>
      </w:r>
      <w:r w:rsidR="00496881">
        <w:t>n dieser von einem Nutzer mit A</w:t>
      </w:r>
      <w:r w:rsidR="00175A2A">
        <w:t>d</w:t>
      </w:r>
      <w:r w:rsidR="00496881">
        <w:t>min</w:t>
      </w:r>
      <w:r w:rsidR="00175A2A">
        <w:t>istrationsrechten erstellt werden.</w:t>
      </w:r>
    </w:p>
    <w:p w:rsidR="0098419D" w:rsidRDefault="002D02CF" w:rsidP="00244AED">
      <w:pPr>
        <w:pStyle w:val="Listenabsatz"/>
        <w:numPr>
          <w:ilvl w:val="0"/>
          <w:numId w:val="7"/>
        </w:numPr>
      </w:pPr>
      <w:r>
        <w:rPr>
          <w:b/>
        </w:rPr>
        <w:t>Stundeneintragstyp:</w:t>
      </w:r>
      <w:r>
        <w:t xml:space="preserve"> </w:t>
      </w:r>
      <w:r w:rsidR="003026F4">
        <w:t>Dem Stundeneintrag</w:t>
      </w:r>
      <w:r w:rsidR="00DF0CFC">
        <w:t xml:space="preserve"> kann ein</w:t>
      </w:r>
      <w:r w:rsidR="003026F4">
        <w:t xml:space="preserve"> Stundeneintragstyp zugeteilt werden.</w:t>
      </w:r>
      <w:r w:rsidR="00DF0CFC">
        <w:t xml:space="preserve"> </w:t>
      </w:r>
      <w:r w:rsidR="00CE027E">
        <w:t>Existiert der gewünschte Typ noch nicht kann dieser neu erfasst werden.</w:t>
      </w:r>
    </w:p>
    <w:p w:rsidR="004B0C42" w:rsidRDefault="0098419D" w:rsidP="00244AED">
      <w:pPr>
        <w:pStyle w:val="Listenabsatz"/>
        <w:numPr>
          <w:ilvl w:val="0"/>
          <w:numId w:val="7"/>
        </w:numPr>
      </w:pPr>
      <w:r>
        <w:rPr>
          <w:b/>
        </w:rPr>
        <w:t>Aussendienstmitarbeiter:</w:t>
      </w:r>
      <w:r>
        <w:t xml:space="preserve"> </w:t>
      </w:r>
      <w:r w:rsidR="0055172F">
        <w:t>Ein Aussendienstmitarbeiter (meist die Person welche gerade angemeldet ist) kann ausgewählt werden.</w:t>
      </w:r>
    </w:p>
    <w:p w:rsidR="00BF21ED" w:rsidRDefault="004B0C42" w:rsidP="00244AED">
      <w:pPr>
        <w:pStyle w:val="Listenabsatz"/>
        <w:numPr>
          <w:ilvl w:val="0"/>
          <w:numId w:val="7"/>
        </w:numPr>
      </w:pPr>
      <w:r>
        <w:rPr>
          <w:b/>
        </w:rPr>
        <w:t>Beschreibung:</w:t>
      </w:r>
      <w:r>
        <w:t xml:space="preserve"> </w:t>
      </w:r>
      <w:r w:rsidR="00BF21ED">
        <w:t>Hier kann eine Beschreibung über die ausgeführten Arbeiten eingetragen werden.</w:t>
      </w:r>
    </w:p>
    <w:p w:rsidR="004012AE" w:rsidRDefault="004012AE" w:rsidP="00244AED">
      <w:pPr>
        <w:pStyle w:val="Listenabsatz"/>
        <w:numPr>
          <w:ilvl w:val="0"/>
          <w:numId w:val="7"/>
        </w:numPr>
      </w:pPr>
      <w:r>
        <w:rPr>
          <w:b/>
        </w:rPr>
        <w:t>Startzeitpunkt:</w:t>
      </w:r>
      <w:r>
        <w:t xml:space="preserve"> </w:t>
      </w:r>
      <w:r w:rsidR="0064399A">
        <w:t xml:space="preserve">Über die verschiedenen </w:t>
      </w:r>
      <w:r w:rsidR="00C8694D">
        <w:t>Dropdowns kann der Startzeitpunkt des Stundeneintrags ausgewählt werden.</w:t>
      </w:r>
    </w:p>
    <w:p w:rsidR="006D38C2" w:rsidRDefault="006D38C2" w:rsidP="00244AED">
      <w:pPr>
        <w:pStyle w:val="Listenabsatz"/>
        <w:numPr>
          <w:ilvl w:val="0"/>
          <w:numId w:val="7"/>
        </w:numPr>
      </w:pPr>
      <w:r>
        <w:rPr>
          <w:b/>
        </w:rPr>
        <w:t>Endzeitpunkt:</w:t>
      </w:r>
      <w:r>
        <w:t xml:space="preserve"> </w:t>
      </w:r>
      <w:r w:rsidR="002F0EFC">
        <w:t>Hier kann der Endzeitpunkt ausgewählt werden.</w:t>
      </w:r>
    </w:p>
    <w:p w:rsidR="001716CE" w:rsidRDefault="001716CE" w:rsidP="00244AED">
      <w:pPr>
        <w:pStyle w:val="Listenabsatz"/>
        <w:numPr>
          <w:ilvl w:val="0"/>
          <w:numId w:val="7"/>
        </w:numPr>
      </w:pPr>
      <w:r>
        <w:rPr>
          <w:b/>
        </w:rPr>
        <w:t>Stundeneintrag erstellen:</w:t>
      </w:r>
      <w:r>
        <w:t xml:space="preserve"> </w:t>
      </w:r>
      <w:r w:rsidR="00752299">
        <w:t>Über diese Schaltfläche kann der Stundeneintrag erstellt werden.</w:t>
      </w:r>
      <w:r w:rsidR="00D0438F">
        <w:t xml:space="preserve"> Danach wird die Detailansicht des neuen Stundeneintrags angezeigt.</w:t>
      </w:r>
    </w:p>
    <w:p w:rsidR="00414BCF" w:rsidRDefault="00414BCF" w:rsidP="007B1171"/>
    <w:p w:rsidR="00F32628" w:rsidRDefault="00F32628" w:rsidP="00F32628">
      <w:pPr>
        <w:pStyle w:val="berschrift2"/>
      </w:pPr>
      <w:r>
        <w:lastRenderedPageBreak/>
        <w:t>Bereich Kunden</w:t>
      </w:r>
    </w:p>
    <w:p w:rsidR="0011284C" w:rsidRDefault="0011284C" w:rsidP="0011284C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kund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EE" w:rsidRDefault="00881BEE" w:rsidP="0011284C">
      <w:r>
        <w:t>Übersicht:</w:t>
      </w:r>
    </w:p>
    <w:p w:rsidR="00B22132" w:rsidRDefault="001D4643" w:rsidP="00C214D9">
      <w:pPr>
        <w:pStyle w:val="Listenabsatz"/>
        <w:numPr>
          <w:ilvl w:val="0"/>
          <w:numId w:val="8"/>
        </w:numPr>
      </w:pPr>
      <w:r w:rsidRPr="00D13A82">
        <w:rPr>
          <w:b/>
        </w:rPr>
        <w:t>Neuer Kunde:</w:t>
      </w:r>
      <w:r>
        <w:t xml:space="preserve"> </w:t>
      </w:r>
      <w:r w:rsidR="00C24C26">
        <w:t>Dam</w:t>
      </w:r>
      <w:r w:rsidR="00855B23">
        <w:t>it kann ein neuer Kunde</w:t>
      </w:r>
      <w:r w:rsidR="00C24C26">
        <w:t xml:space="preserve"> generiert werden. Dies wird im Kapitel</w:t>
      </w:r>
      <w:r>
        <w:t xml:space="preserve"> </w:t>
      </w:r>
      <w:r>
        <w:fldChar w:fldCharType="begin"/>
      </w:r>
      <w:r>
        <w:instrText xml:space="preserve"> REF _Ref293489430 \r \h </w:instrText>
      </w:r>
      <w:r>
        <w:fldChar w:fldCharType="separate"/>
      </w:r>
      <w:r>
        <w:t>3.5.1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_Ref293489430 \h </w:instrText>
      </w:r>
      <w:r>
        <w:fldChar w:fldCharType="separate"/>
      </w:r>
      <w:r>
        <w:t>Erstellung eines neuen Kunden</w:t>
      </w:r>
      <w:r>
        <w:fldChar w:fldCharType="end"/>
      </w:r>
      <w:r w:rsidR="002E65B1">
        <w:t xml:space="preserve"> </w:t>
      </w:r>
      <w:r w:rsidR="00C24C26">
        <w:t>erläutert.</w:t>
      </w:r>
    </w:p>
    <w:p w:rsidR="002375BB" w:rsidRDefault="00FE50FD" w:rsidP="00C214D9">
      <w:pPr>
        <w:pStyle w:val="Listenabsatz"/>
        <w:numPr>
          <w:ilvl w:val="0"/>
          <w:numId w:val="8"/>
        </w:numPr>
      </w:pPr>
      <w:r w:rsidRPr="00C214D9">
        <w:rPr>
          <w:b/>
        </w:rPr>
        <w:t>Anzeigen:</w:t>
      </w:r>
      <w:r>
        <w:t xml:space="preserve"> </w:t>
      </w:r>
      <w:r w:rsidR="002375BB">
        <w:t>Öffnet die D</w:t>
      </w:r>
      <w:r w:rsidR="001A0BCA">
        <w:t>etailansicht des Kunden</w:t>
      </w:r>
      <w:r w:rsidR="002375BB">
        <w:t>.</w:t>
      </w:r>
    </w:p>
    <w:p w:rsidR="0012779D" w:rsidRPr="0012779D" w:rsidRDefault="00B762A9" w:rsidP="0012779D">
      <w:pPr>
        <w:pStyle w:val="Listenabsatz"/>
        <w:numPr>
          <w:ilvl w:val="0"/>
          <w:numId w:val="8"/>
        </w:numPr>
      </w:pPr>
      <w:r w:rsidRPr="0012779D">
        <w:rPr>
          <w:b/>
        </w:rPr>
        <w:t>Bearbeiten:</w:t>
      </w:r>
      <w:r>
        <w:t xml:space="preserve"> </w:t>
      </w:r>
      <w:r w:rsidR="0012779D" w:rsidRPr="0012779D">
        <w:t>Damit können die einzel</w:t>
      </w:r>
      <w:r w:rsidR="00992AE6">
        <w:t>nen Felder eines Kunden</w:t>
      </w:r>
      <w:r w:rsidR="0012779D" w:rsidRPr="0012779D">
        <w:t xml:space="preserve"> bearbeitet werden.</w:t>
      </w:r>
    </w:p>
    <w:p w:rsidR="00B762A9" w:rsidRPr="0011284C" w:rsidRDefault="003F3EF4" w:rsidP="00B22132">
      <w:pPr>
        <w:pStyle w:val="Listenabsatz"/>
        <w:numPr>
          <w:ilvl w:val="0"/>
          <w:numId w:val="8"/>
        </w:numPr>
      </w:pPr>
      <w:r w:rsidRPr="0012779D">
        <w:rPr>
          <w:b/>
        </w:rPr>
        <w:t>Löschen:</w:t>
      </w:r>
      <w:r w:rsidR="00423906">
        <w:t xml:space="preserve"> </w:t>
      </w:r>
      <w:r w:rsidR="00B22132" w:rsidRPr="00B22132">
        <w:t>Dadurch wird ein Dialog angezeigt, bei Bestätigung vo</w:t>
      </w:r>
      <w:r w:rsidR="0041653F">
        <w:t>n diesem wird der Kunde</w:t>
      </w:r>
      <w:r w:rsidR="00B22132" w:rsidRPr="00B22132">
        <w:t xml:space="preserve"> gelöscht. Beim Abbruch bleibt der </w:t>
      </w:r>
      <w:r w:rsidR="00347A27">
        <w:t>Kunde</w:t>
      </w:r>
      <w:r w:rsidR="00B22132" w:rsidRPr="00B22132">
        <w:t xml:space="preserve"> bestehen.</w:t>
      </w:r>
    </w:p>
    <w:p w:rsidR="00F32628" w:rsidRDefault="002010C4" w:rsidP="00F32628">
      <w:pPr>
        <w:pStyle w:val="berschrift3"/>
      </w:pPr>
      <w:bookmarkStart w:id="4" w:name="_Ref293489430"/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565ED156" wp14:editId="0E91C73B">
            <wp:simplePos x="0" y="0"/>
            <wp:positionH relativeFrom="column">
              <wp:posOffset>-3175</wp:posOffset>
            </wp:positionH>
            <wp:positionV relativeFrom="paragraph">
              <wp:posOffset>539115</wp:posOffset>
            </wp:positionV>
            <wp:extent cx="3368040" cy="2534285"/>
            <wp:effectExtent l="0" t="0" r="381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kun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628">
        <w:t>Erstellung eines neuen Kunden</w:t>
      </w:r>
      <w:bookmarkEnd w:id="4"/>
    </w:p>
    <w:p w:rsidR="00304AAE" w:rsidRDefault="00863243">
      <w:r>
        <w:t>Übersicht:</w:t>
      </w:r>
    </w:p>
    <w:p w:rsidR="00432A4A" w:rsidRDefault="00304AAE" w:rsidP="00304AAE">
      <w:pPr>
        <w:pStyle w:val="Listenabsatz"/>
        <w:numPr>
          <w:ilvl w:val="0"/>
          <w:numId w:val="9"/>
        </w:numPr>
      </w:pPr>
      <w:r w:rsidRPr="00805700">
        <w:rPr>
          <w:b/>
        </w:rPr>
        <w:t>Vorname:</w:t>
      </w:r>
      <w:r>
        <w:t xml:space="preserve"> </w:t>
      </w:r>
      <w:r w:rsidR="00432A4A">
        <w:t>Der Vorname des Kunden</w:t>
      </w:r>
    </w:p>
    <w:p w:rsidR="00FF44A6" w:rsidRDefault="00432A4A" w:rsidP="00FF44A6">
      <w:pPr>
        <w:pStyle w:val="Listenabsatz"/>
        <w:numPr>
          <w:ilvl w:val="0"/>
          <w:numId w:val="9"/>
        </w:numPr>
      </w:pPr>
      <w:r w:rsidRPr="00805700">
        <w:rPr>
          <w:b/>
        </w:rPr>
        <w:t>Nachname:</w:t>
      </w:r>
      <w:r>
        <w:t xml:space="preserve"> Der Nachname des </w:t>
      </w:r>
      <w:r w:rsidR="00FF44A6">
        <w:t>Kunden.</w:t>
      </w:r>
    </w:p>
    <w:p w:rsidR="00FF44A6" w:rsidRDefault="00FF44A6" w:rsidP="00FF44A6">
      <w:pPr>
        <w:pStyle w:val="Listenabsatz"/>
        <w:numPr>
          <w:ilvl w:val="0"/>
          <w:numId w:val="9"/>
        </w:numPr>
      </w:pPr>
      <w:r w:rsidRPr="00920A99">
        <w:rPr>
          <w:b/>
        </w:rPr>
        <w:t>Telefonnummer:</w:t>
      </w:r>
      <w:r>
        <w:t xml:space="preserve"> Die </w:t>
      </w:r>
      <w:r w:rsidR="008F3A62">
        <w:t>Telefonnummer des</w:t>
      </w:r>
      <w:r>
        <w:t xml:space="preserve"> Kunden.</w:t>
      </w:r>
    </w:p>
    <w:p w:rsidR="00140923" w:rsidRPr="00140923" w:rsidRDefault="00FF44A6" w:rsidP="00140923">
      <w:pPr>
        <w:pStyle w:val="Listenabsatz"/>
        <w:numPr>
          <w:ilvl w:val="0"/>
          <w:numId w:val="9"/>
        </w:numPr>
      </w:pPr>
      <w:r w:rsidRPr="00140923">
        <w:rPr>
          <w:b/>
        </w:rPr>
        <w:t>Adresse:</w:t>
      </w:r>
      <w:r>
        <w:t xml:space="preserve"> Die Adresse des Kunden kann ausgewählt werden. </w:t>
      </w:r>
      <w:r w:rsidR="00140923" w:rsidRPr="00140923">
        <w:t>Falls dieser noch nicht existiert kann dieser von einem Nutzer mit Administrationsrechten erstellt werden.</w:t>
      </w:r>
    </w:p>
    <w:p w:rsidR="002010C4" w:rsidRDefault="00FC6DF2" w:rsidP="00B226CA">
      <w:pPr>
        <w:pStyle w:val="Listenabsatz"/>
        <w:numPr>
          <w:ilvl w:val="0"/>
          <w:numId w:val="9"/>
        </w:numPr>
      </w:pPr>
      <w:r w:rsidRPr="00140923">
        <w:rPr>
          <w:b/>
        </w:rPr>
        <w:t>Kunde erstellen:</w:t>
      </w:r>
      <w:r>
        <w:t xml:space="preserve"> </w:t>
      </w:r>
      <w:r w:rsidR="00B226CA" w:rsidRPr="00B226CA">
        <w:t>Über diese Scha</w:t>
      </w:r>
      <w:r w:rsidR="00B226CA">
        <w:t>ltfläche kann der Kunde</w:t>
      </w:r>
      <w:r w:rsidR="00B226CA" w:rsidRPr="00B226CA">
        <w:t xml:space="preserve"> erstellt werden. Danach wird die</w:t>
      </w:r>
      <w:r w:rsidR="00EF51BA">
        <w:t xml:space="preserve"> Detailansicht des neuen Kunden</w:t>
      </w:r>
      <w:r w:rsidR="00B226CA" w:rsidRPr="00B226CA">
        <w:t xml:space="preserve"> angezeigt.</w:t>
      </w:r>
      <w:r w:rsidR="002010C4">
        <w:br w:type="page"/>
      </w:r>
    </w:p>
    <w:p w:rsidR="00F32628" w:rsidRDefault="007E6EF0" w:rsidP="007E6EF0">
      <w:pPr>
        <w:pStyle w:val="berschrift2"/>
      </w:pPr>
      <w:r>
        <w:lastRenderedPageBreak/>
        <w:t>Bereich Stundeneintragstypen</w:t>
      </w:r>
    </w:p>
    <w:p w:rsidR="00897F44" w:rsidRDefault="003915F3" w:rsidP="00897F44">
      <w:r>
        <w:rPr>
          <w:noProof/>
          <w:lang w:eastAsia="de-CH"/>
        </w:rPr>
        <w:drawing>
          <wp:inline distT="0" distB="0" distL="0" distR="0">
            <wp:extent cx="5760720" cy="1783715"/>
            <wp:effectExtent l="0" t="0" r="0" b="698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stundeneintragstyp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C6" w:rsidRDefault="000F4DC6" w:rsidP="00897F44">
      <w:r>
        <w:t>Übersicht:</w:t>
      </w:r>
    </w:p>
    <w:p w:rsidR="000A29CD" w:rsidRDefault="00746482" w:rsidP="000A29CD">
      <w:pPr>
        <w:pStyle w:val="Listenabsatz"/>
        <w:numPr>
          <w:ilvl w:val="0"/>
          <w:numId w:val="10"/>
        </w:numPr>
      </w:pPr>
      <w:r w:rsidRPr="000A29CD">
        <w:rPr>
          <w:b/>
        </w:rPr>
        <w:t>Neuer Stundeneintragstyp</w:t>
      </w:r>
      <w:r w:rsidR="00A313DC" w:rsidRPr="00D13A82">
        <w:rPr>
          <w:b/>
        </w:rPr>
        <w:t>:</w:t>
      </w:r>
      <w:r w:rsidR="00A313DC">
        <w:t xml:space="preserve"> Damit kann ein neuer Stundeneintrag</w:t>
      </w:r>
      <w:r w:rsidR="004D3E2E">
        <w:t>styp</w:t>
      </w:r>
      <w:r w:rsidR="00A313DC">
        <w:t xml:space="preserve"> generiert werden. Dies wird im Kapitel</w:t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\r \h </w:instrText>
      </w:r>
      <w:r w:rsidR="000D434D">
        <w:fldChar w:fldCharType="separate"/>
      </w:r>
      <w:r w:rsidR="000D434D">
        <w:t>3.6.1</w:t>
      </w:r>
      <w:r w:rsidR="000D434D">
        <w:fldChar w:fldCharType="end"/>
      </w:r>
      <w:r w:rsidR="000D434D">
        <w:t xml:space="preserve"> </w:t>
      </w:r>
      <w:r w:rsidR="000D434D">
        <w:fldChar w:fldCharType="begin"/>
      </w:r>
      <w:r w:rsidR="000D434D">
        <w:instrText xml:space="preserve"> REF _Ref293491023 \h </w:instrText>
      </w:r>
      <w:r w:rsidR="000D434D">
        <w:fldChar w:fldCharType="separate"/>
      </w:r>
      <w:r w:rsidR="000D434D">
        <w:t>Erstellung eines neuen Stundeneintragstypen</w:t>
      </w:r>
      <w:r w:rsidR="000D434D">
        <w:fldChar w:fldCharType="end"/>
      </w:r>
      <w:r w:rsidR="00E433E2">
        <w:t xml:space="preserve"> </w:t>
      </w:r>
      <w:r w:rsidR="00A313DC">
        <w:t>erläutert</w:t>
      </w:r>
      <w:r w:rsidR="000D434D">
        <w:t>.</w:t>
      </w:r>
    </w:p>
    <w:p w:rsidR="000F0C9A" w:rsidRDefault="0004486B" w:rsidP="000F0C9A">
      <w:pPr>
        <w:pStyle w:val="Listenabsatz"/>
        <w:numPr>
          <w:ilvl w:val="0"/>
          <w:numId w:val="10"/>
        </w:numPr>
      </w:pPr>
      <w:r>
        <w:rPr>
          <w:b/>
        </w:rPr>
        <w:t>Material hinzufügen:</w:t>
      </w:r>
      <w:r>
        <w:t xml:space="preserve"> </w:t>
      </w:r>
      <w:r w:rsidR="00EA6D4A">
        <w:t>Fügt ein Material und dessen Quantität zum Stundeneintragstyp hinzu.</w:t>
      </w:r>
    </w:p>
    <w:p w:rsidR="00F50CD3" w:rsidRDefault="00F50CD3" w:rsidP="00F50CD3">
      <w:pPr>
        <w:pStyle w:val="Listenabsatz"/>
        <w:numPr>
          <w:ilvl w:val="0"/>
          <w:numId w:val="10"/>
        </w:numPr>
      </w:pPr>
      <w:bookmarkStart w:id="5" w:name="_Ref293491023"/>
      <w:r w:rsidRPr="00C214D9">
        <w:rPr>
          <w:b/>
        </w:rPr>
        <w:t>Anzeigen:</w:t>
      </w:r>
      <w:r>
        <w:t xml:space="preserve"> Öffnet die Detailansicht des Stundeneintrags</w:t>
      </w:r>
      <w:r w:rsidR="002D197E">
        <w:t>typen</w:t>
      </w:r>
      <w:r>
        <w:t>.</w:t>
      </w:r>
    </w:p>
    <w:p w:rsidR="00F50CD3" w:rsidRPr="0012779D" w:rsidRDefault="00F50CD3" w:rsidP="00F50CD3">
      <w:pPr>
        <w:pStyle w:val="Listenabsatz"/>
        <w:numPr>
          <w:ilvl w:val="0"/>
          <w:numId w:val="10"/>
        </w:numPr>
      </w:pPr>
      <w:r w:rsidRPr="0012779D">
        <w:rPr>
          <w:b/>
        </w:rPr>
        <w:t>Bearbeiten:</w:t>
      </w:r>
      <w:r>
        <w:t xml:space="preserve"> </w:t>
      </w:r>
      <w:r w:rsidRPr="0012779D">
        <w:t>Damit können die einzelnen Felder eines Stundeneintrags</w:t>
      </w:r>
      <w:r w:rsidR="00037AFB">
        <w:t>typs</w:t>
      </w:r>
      <w:r w:rsidRPr="0012779D">
        <w:t xml:space="preserve"> bearbeitet werden.</w:t>
      </w:r>
    </w:p>
    <w:p w:rsidR="00F50CD3" w:rsidRPr="0011284C" w:rsidRDefault="00F50CD3" w:rsidP="00F50CD3">
      <w:pPr>
        <w:pStyle w:val="Listenabsatz"/>
        <w:numPr>
          <w:ilvl w:val="0"/>
          <w:numId w:val="10"/>
        </w:numPr>
      </w:pPr>
      <w:r w:rsidRPr="0012779D">
        <w:rPr>
          <w:b/>
        </w:rPr>
        <w:t>Löschen:</w:t>
      </w:r>
      <w:r>
        <w:t xml:space="preserve"> </w:t>
      </w:r>
      <w:r w:rsidRPr="00B22132">
        <w:t>Dadurch wird ein Dialog angezeigt, bei Bestätigung vo</w:t>
      </w:r>
      <w:r>
        <w:t xml:space="preserve">n diesem wird der </w:t>
      </w:r>
      <w:r w:rsidR="003C6379">
        <w:t>Stundeneintragstyp</w:t>
      </w:r>
      <w:r w:rsidRPr="00B22132">
        <w:t xml:space="preserve"> gelöscht. Beim Abbruch bleibt der </w:t>
      </w:r>
      <w:r w:rsidR="00B72B44">
        <w:t>Stundeneintragstyp</w:t>
      </w:r>
      <w:r w:rsidRPr="00B22132">
        <w:t xml:space="preserve"> bestehen.</w:t>
      </w:r>
    </w:p>
    <w:p w:rsidR="00334069" w:rsidRDefault="002C4579" w:rsidP="007E6EF0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3C070BD2" wp14:editId="755D48F5">
            <wp:simplePos x="0" y="0"/>
            <wp:positionH relativeFrom="column">
              <wp:posOffset>-3175</wp:posOffset>
            </wp:positionH>
            <wp:positionV relativeFrom="paragraph">
              <wp:posOffset>537845</wp:posOffset>
            </wp:positionV>
            <wp:extent cx="3181985" cy="3070860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stundeneintragsty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Stundeneintragstypen</w:t>
      </w:r>
      <w:bookmarkEnd w:id="5"/>
    </w:p>
    <w:p w:rsidR="00CC0749" w:rsidRDefault="00CC0749" w:rsidP="00CC0749"/>
    <w:p w:rsidR="000F0F3F" w:rsidRDefault="00C31E82" w:rsidP="00CC0749">
      <w:r>
        <w:t>Übersicht:</w:t>
      </w:r>
    </w:p>
    <w:p w:rsidR="002C4579" w:rsidRDefault="002C4579" w:rsidP="002C4579">
      <w:pPr>
        <w:pStyle w:val="Listenabsatz"/>
        <w:numPr>
          <w:ilvl w:val="0"/>
          <w:numId w:val="12"/>
        </w:numPr>
      </w:pPr>
      <w:r w:rsidRPr="002C4579">
        <w:rPr>
          <w:b/>
        </w:rPr>
        <w:t>Typ:</w:t>
      </w:r>
      <w:r>
        <w:t xml:space="preserve"> Der Name des Stundeneintragstyp</w:t>
      </w:r>
      <w:r w:rsidR="00291DC8">
        <w:t>s</w:t>
      </w:r>
      <w:r w:rsidR="00332ABE" w:rsidRPr="00332ABE">
        <w:rPr>
          <w:color w:val="FF0000"/>
        </w:rPr>
        <w:t xml:space="preserve"> (GRAFIKANPASSUNG!)</w:t>
      </w:r>
      <w:r w:rsidR="00332ABE">
        <w:t>.</w:t>
      </w:r>
    </w:p>
    <w:p w:rsidR="000F0F3F" w:rsidRDefault="00B66E17" w:rsidP="00985222">
      <w:pPr>
        <w:pStyle w:val="Listenabsatz"/>
        <w:numPr>
          <w:ilvl w:val="0"/>
          <w:numId w:val="12"/>
        </w:numPr>
      </w:pPr>
      <w:r>
        <w:rPr>
          <w:b/>
        </w:rPr>
        <w:t>Stundeneintragstyp</w:t>
      </w:r>
      <w:r w:rsidR="002C4579" w:rsidRPr="002C4579">
        <w:rPr>
          <w:b/>
        </w:rPr>
        <w:t xml:space="preserve"> erstellen:</w:t>
      </w:r>
      <w:r w:rsidR="002C4579" w:rsidRPr="002C4579">
        <w:t xml:space="preserve"> </w:t>
      </w:r>
      <w:r w:rsidR="00985222" w:rsidRPr="00985222">
        <w:t>Über d</w:t>
      </w:r>
      <w:r w:rsidR="00985222">
        <w:t>iese Schaltfläche kann der Stundeneintragstyp</w:t>
      </w:r>
      <w:r w:rsidR="00985222" w:rsidRPr="00985222">
        <w:t xml:space="preserve"> erstellt werden. Danach wird di</w:t>
      </w:r>
      <w:r w:rsidR="0008066D">
        <w:t>e Detailansicht des neuen Stundeneintragstyps</w:t>
      </w:r>
      <w:r w:rsidR="00985222" w:rsidRPr="00985222">
        <w:t xml:space="preserve"> angezeigt.</w:t>
      </w:r>
      <w:r w:rsidR="000F0F3F">
        <w:br w:type="page"/>
      </w:r>
    </w:p>
    <w:p w:rsidR="00334069" w:rsidRDefault="00334069" w:rsidP="00713B99">
      <w:pPr>
        <w:pStyle w:val="berschrift2"/>
      </w:pPr>
      <w:r>
        <w:lastRenderedPageBreak/>
        <w:t>Bereich Benutzer</w:t>
      </w:r>
    </w:p>
    <w:p w:rsidR="00F0463C" w:rsidRDefault="00DA25FB" w:rsidP="00F0463C">
      <w:r>
        <w:rPr>
          <w:noProof/>
          <w:lang w:eastAsia="de-CH"/>
        </w:rPr>
        <w:drawing>
          <wp:inline distT="0" distB="0" distL="0" distR="0">
            <wp:extent cx="5760720" cy="122745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benut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FB" w:rsidRDefault="00DA25FB" w:rsidP="00F0463C">
      <w:r>
        <w:t>Übersicht: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5907A7">
        <w:rPr>
          <w:b/>
        </w:rPr>
        <w:t>Neuer Benutzer</w:t>
      </w:r>
      <w:r w:rsidR="005907A7" w:rsidRPr="005907A7">
        <w:rPr>
          <w:b/>
        </w:rPr>
        <w:t>:</w:t>
      </w:r>
      <w:r>
        <w:t xml:space="preserve"> </w:t>
      </w:r>
      <w:r w:rsidR="00FC39E6">
        <w:t>Damit</w:t>
      </w:r>
      <w:r w:rsidR="0022444D">
        <w:t xml:space="preserve"> kann ein neuer Benutzer</w:t>
      </w:r>
      <w:r w:rsidR="00FC39E6">
        <w:t xml:space="preserve"> generiert werden. Dies wird im Kapitel </w:t>
      </w:r>
      <w:r>
        <w:fldChar w:fldCharType="begin"/>
      </w:r>
      <w:r>
        <w:instrText xml:space="preserve"> REF _Ref293492842 \r \h </w:instrText>
      </w:r>
      <w:r>
        <w:fldChar w:fldCharType="separate"/>
      </w:r>
      <w:r>
        <w:t>3.7.1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_Ref293492842 \h </w:instrText>
      </w:r>
      <w:r>
        <w:fldChar w:fldCharType="separate"/>
      </w:r>
      <w:r>
        <w:t>Erstellung eines neuen Benutzers</w:t>
      </w:r>
      <w:r>
        <w:fldChar w:fldCharType="end"/>
      </w:r>
      <w:r>
        <w:t xml:space="preserve"> erläutert.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644ED0">
        <w:rPr>
          <w:b/>
        </w:rPr>
        <w:t>Anzeigen:</w:t>
      </w:r>
      <w:r>
        <w:t xml:space="preserve"> </w:t>
      </w:r>
      <w:r w:rsidR="005C4576" w:rsidRPr="005C4576">
        <w:t>Öffnet die D</w:t>
      </w:r>
      <w:r w:rsidR="00277835">
        <w:t>etailansicht des Benutzers</w:t>
      </w:r>
      <w:r w:rsidR="005C4576" w:rsidRPr="005C4576">
        <w:t>.</w:t>
      </w:r>
    </w:p>
    <w:p w:rsidR="00644ED0" w:rsidRDefault="00623B1F" w:rsidP="00644ED0">
      <w:pPr>
        <w:pStyle w:val="Listenabsatz"/>
        <w:numPr>
          <w:ilvl w:val="0"/>
          <w:numId w:val="13"/>
        </w:numPr>
      </w:pPr>
      <w:r w:rsidRPr="00644ED0">
        <w:rPr>
          <w:b/>
        </w:rPr>
        <w:t>Bearbeiten:</w:t>
      </w:r>
      <w:r>
        <w:t xml:space="preserve"> </w:t>
      </w:r>
      <w:r w:rsidR="00644ED0" w:rsidRPr="0012779D">
        <w:t>Damit können die einzel</w:t>
      </w:r>
      <w:r w:rsidR="007157C3">
        <w:t>nen Felder eines Benutzers</w:t>
      </w:r>
      <w:r w:rsidR="00644ED0" w:rsidRPr="0012779D">
        <w:t xml:space="preserve"> bearbeitet werden.</w:t>
      </w:r>
    </w:p>
    <w:p w:rsidR="00623B1F" w:rsidRPr="00F0463C" w:rsidRDefault="00644ED0" w:rsidP="00644ED0">
      <w:pPr>
        <w:pStyle w:val="Listenabsatz"/>
        <w:numPr>
          <w:ilvl w:val="0"/>
          <w:numId w:val="13"/>
        </w:numPr>
      </w:pPr>
      <w:r w:rsidRPr="00644ED0">
        <w:rPr>
          <w:b/>
        </w:rPr>
        <w:t>Löschen:</w:t>
      </w:r>
      <w:r>
        <w:t xml:space="preserve"> </w:t>
      </w:r>
      <w:r w:rsidRPr="00B22132">
        <w:t>Dadurch wird ein Dialog angezeigt, bei Bestätigung vo</w:t>
      </w:r>
      <w:r>
        <w:t xml:space="preserve">n diesem wird der </w:t>
      </w:r>
      <w:r w:rsidR="004F4855">
        <w:t>Benutzer</w:t>
      </w:r>
      <w:r w:rsidRPr="00B22132">
        <w:t xml:space="preserve"> gelöscht. Beim Abbruch bleibt der </w:t>
      </w:r>
      <w:r w:rsidR="003A1614">
        <w:t>Benutzer</w:t>
      </w:r>
      <w:r w:rsidRPr="00B22132">
        <w:t xml:space="preserve"> bestehen.</w:t>
      </w:r>
    </w:p>
    <w:p w:rsidR="00334069" w:rsidRDefault="001B7B00" w:rsidP="007E6EF0">
      <w:pPr>
        <w:pStyle w:val="berschrift3"/>
      </w:pPr>
      <w:bookmarkStart w:id="6" w:name="_Ref293492842"/>
      <w:r>
        <w:rPr>
          <w:noProof/>
          <w:lang w:eastAsia="de-CH"/>
        </w:rPr>
        <w:drawing>
          <wp:anchor distT="0" distB="0" distL="114300" distR="114300" simplePos="0" relativeHeight="251662848" behindDoc="0" locked="0" layoutInCell="1" allowOverlap="1" wp14:anchorId="5777904B" wp14:editId="20E77F97">
            <wp:simplePos x="0" y="0"/>
            <wp:positionH relativeFrom="column">
              <wp:posOffset>-3175</wp:posOffset>
            </wp:positionH>
            <wp:positionV relativeFrom="paragraph">
              <wp:posOffset>539750</wp:posOffset>
            </wp:positionV>
            <wp:extent cx="3079115" cy="3137535"/>
            <wp:effectExtent l="0" t="0" r="6985" b="5715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benutz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Benutzers</w:t>
      </w:r>
      <w:bookmarkEnd w:id="6"/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Vorname:</w:t>
      </w:r>
      <w:r>
        <w:t xml:space="preserve"> Vorname des neuen Benutzers.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Nachname:</w:t>
      </w:r>
      <w:r>
        <w:t xml:space="preserve"> Nachname des neuen Benutzers.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Telefonnummer:</w:t>
      </w:r>
      <w:r>
        <w:t xml:space="preserve"> Telefonnummer des neuen Benutzers</w:t>
      </w:r>
    </w:p>
    <w:p w:rsidR="00CB0D46" w:rsidRDefault="00CB0D46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Email:</w:t>
      </w:r>
      <w:r>
        <w:t xml:space="preserve"> Emailadresse des neuen Benutzers.</w:t>
      </w:r>
    </w:p>
    <w:p w:rsidR="00ED3B8B" w:rsidRDefault="00ED3B8B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Passwort:</w:t>
      </w:r>
      <w:r>
        <w:t xml:space="preserve"> </w:t>
      </w:r>
      <w:r w:rsidR="00431D4E">
        <w:t>Das Passwort des neuen Benutzers.</w:t>
      </w:r>
    </w:p>
    <w:p w:rsidR="00431D4E" w:rsidRDefault="00431D4E" w:rsidP="00CB0D46">
      <w:pPr>
        <w:pStyle w:val="Listenabsatz"/>
        <w:numPr>
          <w:ilvl w:val="0"/>
          <w:numId w:val="14"/>
        </w:numPr>
      </w:pPr>
      <w:r w:rsidRPr="005D4C45">
        <w:rPr>
          <w:b/>
        </w:rPr>
        <w:t>Typ:</w:t>
      </w:r>
      <w:r>
        <w:t xml:space="preserve"> Ob der Benutzer vom Typ Sekretärin</w:t>
      </w:r>
      <w:r w:rsidR="00CB457C">
        <w:t>(Administrator)</w:t>
      </w:r>
      <w:r>
        <w:t xml:space="preserve"> oder Aussendienstmitarbeiter ist. </w:t>
      </w:r>
      <w:r w:rsidR="004908D7">
        <w:t>Aussendienstmitarbeiter haben im Vergleich zu der Sekretärin nur beschränkte Rechte.</w:t>
      </w:r>
    </w:p>
    <w:p w:rsidR="001B7B00" w:rsidRDefault="007B4E17" w:rsidP="007978D2">
      <w:pPr>
        <w:pStyle w:val="Listenabsatz"/>
        <w:numPr>
          <w:ilvl w:val="0"/>
          <w:numId w:val="14"/>
        </w:numPr>
      </w:pPr>
      <w:r w:rsidRPr="00D218F5">
        <w:rPr>
          <w:b/>
        </w:rPr>
        <w:t>Benutzer erstellen:</w:t>
      </w:r>
      <w:r>
        <w:t xml:space="preserve"> </w:t>
      </w:r>
      <w:r w:rsidR="007978D2" w:rsidRPr="007978D2">
        <w:t>Über d</w:t>
      </w:r>
      <w:r w:rsidR="008917C0">
        <w:t>iese Schaltfläche kann der Benutzer</w:t>
      </w:r>
      <w:r w:rsidR="007978D2" w:rsidRPr="007978D2">
        <w:t xml:space="preserve"> erstellt werden. Danach wird di</w:t>
      </w:r>
      <w:r w:rsidR="00F01BB6">
        <w:t>e Detailansicht des neuen Benutzers</w:t>
      </w:r>
      <w:r w:rsidR="007978D2" w:rsidRPr="007978D2">
        <w:t xml:space="preserve"> angezeigt.</w:t>
      </w:r>
      <w:r w:rsidR="001B7B00">
        <w:br w:type="page"/>
      </w:r>
    </w:p>
    <w:p w:rsidR="00334069" w:rsidRDefault="00334069" w:rsidP="00713B99">
      <w:pPr>
        <w:pStyle w:val="berschrift2"/>
      </w:pPr>
      <w:r>
        <w:lastRenderedPageBreak/>
        <w:t>Bereich Aufträge</w:t>
      </w:r>
    </w:p>
    <w:p w:rsidR="001872B2" w:rsidRDefault="001872B2" w:rsidP="001872B2">
      <w:r>
        <w:rPr>
          <w:noProof/>
          <w:lang w:eastAsia="de-CH"/>
        </w:rPr>
        <w:drawing>
          <wp:inline distT="0" distB="0" distL="0" distR="0">
            <wp:extent cx="5760720" cy="1248410"/>
            <wp:effectExtent l="0" t="0" r="0" b="889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uftrae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B2" w:rsidRDefault="001872B2" w:rsidP="001872B2">
      <w:r>
        <w:t>Übersicht:</w:t>
      </w:r>
    </w:p>
    <w:p w:rsidR="00790A03" w:rsidRDefault="009F0A34" w:rsidP="00790A03">
      <w:pPr>
        <w:pStyle w:val="Listenabsatz"/>
        <w:numPr>
          <w:ilvl w:val="0"/>
          <w:numId w:val="15"/>
        </w:numPr>
      </w:pPr>
      <w:r>
        <w:rPr>
          <w:b/>
        </w:rPr>
        <w:t>Neuer Auftrag</w:t>
      </w:r>
      <w:r w:rsidR="00790A03" w:rsidRPr="000A29CD">
        <w:rPr>
          <w:b/>
        </w:rPr>
        <w:t>:</w:t>
      </w:r>
      <w:r w:rsidR="00790A03">
        <w:t xml:space="preserve"> </w:t>
      </w:r>
      <w:r w:rsidR="00613C08">
        <w:t>Damit</w:t>
      </w:r>
      <w:r w:rsidR="00924C69">
        <w:t xml:space="preserve"> kann ein neuer Auftrag</w:t>
      </w:r>
      <w:r w:rsidR="00613C08">
        <w:t xml:space="preserve"> generiert werden. Dies wird im Kapitel </w:t>
      </w:r>
      <w:r w:rsidR="008652C2">
        <w:fldChar w:fldCharType="begin"/>
      </w:r>
      <w:r w:rsidR="008652C2">
        <w:instrText xml:space="preserve"> REF _Ref293494607 \r \h </w:instrText>
      </w:r>
      <w:r w:rsidR="008652C2">
        <w:fldChar w:fldCharType="separate"/>
      </w:r>
      <w:r w:rsidR="008652C2">
        <w:t>3.9.1</w:t>
      </w:r>
      <w:r w:rsidR="008652C2">
        <w:fldChar w:fldCharType="end"/>
      </w:r>
      <w:r w:rsidR="008652C2">
        <w:t xml:space="preserve"> </w:t>
      </w:r>
      <w:r w:rsidR="008652C2">
        <w:fldChar w:fldCharType="begin"/>
      </w:r>
      <w:r w:rsidR="008652C2">
        <w:instrText xml:space="preserve"> REF _Ref293494607 \h </w:instrText>
      </w:r>
      <w:r w:rsidR="008652C2">
        <w:fldChar w:fldCharType="separate"/>
      </w:r>
      <w:r w:rsidR="008652C2">
        <w:t>Erstellung eines neuen Auftrags</w:t>
      </w:r>
      <w:r w:rsidR="008652C2">
        <w:fldChar w:fldCharType="end"/>
      </w:r>
      <w:r w:rsidR="00D034C6">
        <w:t xml:space="preserve"> erläutert.</w:t>
      </w:r>
    </w:p>
    <w:p w:rsidR="00790A03" w:rsidRDefault="00790A03" w:rsidP="00790A03">
      <w:pPr>
        <w:pStyle w:val="Listenabsatz"/>
        <w:numPr>
          <w:ilvl w:val="0"/>
          <w:numId w:val="15"/>
        </w:numPr>
      </w:pPr>
      <w:r>
        <w:rPr>
          <w:b/>
        </w:rPr>
        <w:t>Material hinzufügen:</w:t>
      </w:r>
      <w:r>
        <w:t xml:space="preserve"> Fügt ein Material und dessen </w:t>
      </w:r>
      <w:r w:rsidR="00DB020B">
        <w:t>Quantität zu dem Auftrag</w:t>
      </w:r>
      <w:r>
        <w:t xml:space="preserve"> hinzu.</w:t>
      </w:r>
    </w:p>
    <w:p w:rsidR="00864725" w:rsidRDefault="00864725" w:rsidP="00864725">
      <w:pPr>
        <w:pStyle w:val="Listenabsatz"/>
        <w:numPr>
          <w:ilvl w:val="0"/>
          <w:numId w:val="15"/>
        </w:numPr>
      </w:pPr>
      <w:bookmarkStart w:id="7" w:name="_Ref293494607"/>
      <w:r w:rsidRPr="00C214D9">
        <w:rPr>
          <w:b/>
        </w:rPr>
        <w:t>Anzeigen:</w:t>
      </w:r>
      <w:r>
        <w:t xml:space="preserve"> Öffnet die D</w:t>
      </w:r>
      <w:r w:rsidR="00C24B4A">
        <w:t>etailansicht des Auftrags</w:t>
      </w:r>
      <w:r>
        <w:t>.</w:t>
      </w:r>
    </w:p>
    <w:p w:rsidR="00864725" w:rsidRPr="0012779D" w:rsidRDefault="00864725" w:rsidP="00864725">
      <w:pPr>
        <w:pStyle w:val="Listenabsatz"/>
        <w:numPr>
          <w:ilvl w:val="0"/>
          <w:numId w:val="15"/>
        </w:numPr>
      </w:pPr>
      <w:r w:rsidRPr="0012779D">
        <w:rPr>
          <w:b/>
        </w:rPr>
        <w:t>Bearbeiten:</w:t>
      </w:r>
      <w:r>
        <w:t xml:space="preserve"> </w:t>
      </w:r>
      <w:r w:rsidRPr="0012779D">
        <w:t>Damit können die einzel</w:t>
      </w:r>
      <w:r w:rsidR="006158A2">
        <w:t>nen Felder eines Auftrags</w:t>
      </w:r>
      <w:r w:rsidRPr="0012779D">
        <w:t xml:space="preserve"> bearbeitet werden.</w:t>
      </w:r>
    </w:p>
    <w:p w:rsidR="00864725" w:rsidRPr="0011284C" w:rsidRDefault="00864725" w:rsidP="00864725">
      <w:pPr>
        <w:pStyle w:val="Listenabsatz"/>
        <w:numPr>
          <w:ilvl w:val="0"/>
          <w:numId w:val="15"/>
        </w:numPr>
      </w:pPr>
      <w:r w:rsidRPr="0012779D">
        <w:rPr>
          <w:b/>
        </w:rPr>
        <w:t>Löschen:</w:t>
      </w:r>
      <w:r>
        <w:t xml:space="preserve"> </w:t>
      </w:r>
      <w:r w:rsidRPr="00B22132">
        <w:t>Dadurch wird ein Dialog angezeigt, bei Bestätigung vo</w:t>
      </w:r>
      <w:r>
        <w:t xml:space="preserve">n diesem wird der </w:t>
      </w:r>
      <w:r w:rsidR="00936FCC">
        <w:t>Auftrag</w:t>
      </w:r>
      <w:r w:rsidRPr="00B22132">
        <w:t xml:space="preserve"> gelöscht. Beim Abbruch bleibt der </w:t>
      </w:r>
      <w:r w:rsidR="009A38FD">
        <w:t>Auftrag</w:t>
      </w:r>
      <w:r w:rsidRPr="00B22132">
        <w:t xml:space="preserve"> bestehen.</w:t>
      </w:r>
    </w:p>
    <w:p w:rsidR="00334069" w:rsidRDefault="0084791E" w:rsidP="007E6EF0">
      <w:pPr>
        <w:pStyle w:val="berschrift3"/>
      </w:pPr>
      <w:r>
        <w:rPr>
          <w:noProof/>
          <w:lang w:eastAsia="de-CH"/>
        </w:rPr>
        <w:drawing>
          <wp:anchor distT="0" distB="0" distL="114300" distR="114300" simplePos="0" relativeHeight="251663872" behindDoc="0" locked="0" layoutInCell="1" allowOverlap="1" wp14:anchorId="520B7B35" wp14:editId="1D827586">
            <wp:simplePos x="0" y="0"/>
            <wp:positionH relativeFrom="column">
              <wp:posOffset>-3175</wp:posOffset>
            </wp:positionH>
            <wp:positionV relativeFrom="paragraph">
              <wp:posOffset>536575</wp:posOffset>
            </wp:positionV>
            <wp:extent cx="3044825" cy="3659505"/>
            <wp:effectExtent l="0" t="0" r="3175" b="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uftra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69">
        <w:t>Erstellung eines neuen Auftrags</w:t>
      </w:r>
      <w:bookmarkEnd w:id="7"/>
    </w:p>
    <w:p w:rsidR="000B1807" w:rsidRPr="000B1807" w:rsidRDefault="000B1807" w:rsidP="000B1807">
      <w:pPr>
        <w:pStyle w:val="Listenabsatz"/>
        <w:numPr>
          <w:ilvl w:val="0"/>
          <w:numId w:val="16"/>
        </w:numPr>
      </w:pPr>
      <w:r w:rsidRPr="00290389">
        <w:rPr>
          <w:b/>
        </w:rPr>
        <w:t>Kunde:</w:t>
      </w:r>
      <w:r w:rsidRPr="000B1807">
        <w:t xml:space="preserve"> Es kann ein Kunde hinzugefügt werden. Falls dieser noch nicht existiert kann dieser von einem Nutzer mit Administrationsrechten erstellt werden.</w:t>
      </w:r>
    </w:p>
    <w:p w:rsidR="00A37235" w:rsidRPr="000B1807" w:rsidRDefault="00846D4B" w:rsidP="00A37235">
      <w:pPr>
        <w:pStyle w:val="Listenabsatz"/>
        <w:numPr>
          <w:ilvl w:val="0"/>
          <w:numId w:val="16"/>
        </w:numPr>
      </w:pPr>
      <w:r w:rsidRPr="00A37235">
        <w:rPr>
          <w:b/>
        </w:rPr>
        <w:t>Adresse:</w:t>
      </w:r>
      <w:r w:rsidRPr="00846D4B">
        <w:t xml:space="preserve"> Die Adresse des Kunden kann ausgewählt werden. </w:t>
      </w:r>
      <w:r w:rsidR="00A73E1E">
        <w:t>Falls diese</w:t>
      </w:r>
      <w:r w:rsidR="00A37235" w:rsidRPr="000B1807">
        <w:t xml:space="preserve"> </w:t>
      </w:r>
      <w:r w:rsidR="00FE4F3E">
        <w:t>noch nicht existiert kann diese</w:t>
      </w:r>
      <w:r w:rsidR="00A37235" w:rsidRPr="000B1807">
        <w:t xml:space="preserve"> von einem Nutzer mit Administrationsrechten erstellt werden.</w:t>
      </w:r>
    </w:p>
    <w:p w:rsidR="002F67BA" w:rsidRDefault="00087DB3" w:rsidP="00087DB3">
      <w:pPr>
        <w:pStyle w:val="Listenabsatz"/>
        <w:numPr>
          <w:ilvl w:val="0"/>
          <w:numId w:val="16"/>
        </w:numPr>
      </w:pPr>
      <w:r w:rsidRPr="00A37235">
        <w:rPr>
          <w:b/>
        </w:rPr>
        <w:t>Beschreibung:</w:t>
      </w:r>
      <w:r w:rsidRPr="00087DB3">
        <w:t xml:space="preserve"> Hier </w:t>
      </w:r>
      <w:r w:rsidR="002F67BA">
        <w:t>kann eine Beschreibung über den Auftrag eingefügt werden.</w:t>
      </w:r>
    </w:p>
    <w:p w:rsidR="0013479D" w:rsidRPr="00087DB3" w:rsidRDefault="00087DB3" w:rsidP="00087DB3">
      <w:pPr>
        <w:pStyle w:val="Listenabsatz"/>
        <w:numPr>
          <w:ilvl w:val="0"/>
          <w:numId w:val="16"/>
        </w:numPr>
      </w:pPr>
      <w:r w:rsidRPr="00B94C49">
        <w:rPr>
          <w:b/>
        </w:rPr>
        <w:t>Auftrag erstellen:</w:t>
      </w:r>
      <w:r w:rsidRPr="00087DB3">
        <w:t xml:space="preserve"> </w:t>
      </w:r>
      <w:r w:rsidR="00B94C49" w:rsidRPr="007978D2">
        <w:t>Über d</w:t>
      </w:r>
      <w:r w:rsidR="00B94C49">
        <w:t xml:space="preserve">iese Schaltfläche kann der </w:t>
      </w:r>
      <w:r w:rsidR="005F33A0">
        <w:t>Auftrag</w:t>
      </w:r>
      <w:r w:rsidR="00B94C49" w:rsidRPr="007978D2">
        <w:t xml:space="preserve"> erstellt werden. Danach wird di</w:t>
      </w:r>
      <w:r w:rsidR="00B94C49">
        <w:t xml:space="preserve">e Detailansicht des neuen </w:t>
      </w:r>
      <w:r w:rsidR="0067350C">
        <w:t>Auftrags</w:t>
      </w:r>
      <w:bookmarkStart w:id="8" w:name="_GoBack"/>
      <w:bookmarkEnd w:id="8"/>
      <w:r w:rsidR="00B94C49" w:rsidRPr="007978D2">
        <w:t xml:space="preserve"> angezeigt.</w:t>
      </w:r>
      <w:r w:rsidR="0013479D">
        <w:br w:type="page"/>
      </w:r>
    </w:p>
    <w:p w:rsidR="00334069" w:rsidRDefault="00334069" w:rsidP="00713B99">
      <w:pPr>
        <w:pStyle w:val="berschrift2"/>
      </w:pPr>
      <w:r>
        <w:lastRenderedPageBreak/>
        <w:t>Bereich Adressen</w:t>
      </w:r>
    </w:p>
    <w:p w:rsidR="007753BA" w:rsidRDefault="007753BA" w:rsidP="007753BA">
      <w:r>
        <w:rPr>
          <w:noProof/>
          <w:lang w:eastAsia="de-CH"/>
        </w:rPr>
        <w:drawing>
          <wp:inline distT="0" distB="0" distL="0" distR="0">
            <wp:extent cx="5760720" cy="15646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adress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BA" w:rsidRDefault="007753BA" w:rsidP="007753BA">
      <w:r>
        <w:t>Übersicht:</w:t>
      </w:r>
    </w:p>
    <w:p w:rsidR="00105E7E" w:rsidRDefault="0074709F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Neue Adresse</w:t>
      </w:r>
      <w:r w:rsidR="00105E7E" w:rsidRPr="000246F4">
        <w:rPr>
          <w:b/>
        </w:rPr>
        <w:t>:</w:t>
      </w:r>
      <w:r w:rsidR="00105E7E">
        <w:t xml:space="preserve"> Damit kann ein neuer Stundeneintragstyp erstellt werden. Dies w</w:t>
      </w:r>
      <w:r w:rsidR="00BA769B">
        <w:t xml:space="preserve">ird detailliert im Kapitel </w:t>
      </w:r>
      <w:r w:rsidR="00BA769B">
        <w:fldChar w:fldCharType="begin"/>
      </w:r>
      <w:r w:rsidR="00BA769B">
        <w:instrText xml:space="preserve"> REF _Ref293496783 \r \h </w:instrText>
      </w:r>
      <w:r w:rsidR="00BA769B">
        <w:fldChar w:fldCharType="separate"/>
      </w:r>
      <w:r w:rsidR="00BA769B">
        <w:t>3.10.1</w:t>
      </w:r>
      <w:r w:rsidR="00BA769B">
        <w:fldChar w:fldCharType="end"/>
      </w:r>
      <w:r w:rsidR="00BA769B">
        <w:t xml:space="preserve"> </w:t>
      </w:r>
      <w:r w:rsidR="00BA769B">
        <w:fldChar w:fldCharType="begin"/>
      </w:r>
      <w:r w:rsidR="00BA769B">
        <w:instrText xml:space="preserve"> REF _Ref293496783 \h </w:instrText>
      </w:r>
      <w:r w:rsidR="00BA769B">
        <w:fldChar w:fldCharType="separate"/>
      </w:r>
      <w:r w:rsidR="00BA769B">
        <w:t>Erstellung einer neuen Adresse</w:t>
      </w:r>
      <w:r w:rsidR="00BA769B">
        <w:fldChar w:fldCharType="end"/>
      </w:r>
      <w:r w:rsidR="00105E7E">
        <w:t xml:space="preserve"> beschrieben.</w:t>
      </w:r>
    </w:p>
    <w:p w:rsidR="00105E7E" w:rsidRDefault="00105E7E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Anzeigen:</w:t>
      </w:r>
      <w:r>
        <w:t xml:space="preserve"> Öffnet eine d</w:t>
      </w:r>
      <w:r w:rsidR="001A504F">
        <w:t>etaillierte Ansicht d</w:t>
      </w:r>
      <w:r w:rsidR="00F87A49">
        <w:t>er</w:t>
      </w:r>
      <w:r w:rsidR="001A504F">
        <w:t xml:space="preserve"> </w:t>
      </w:r>
      <w:r w:rsidR="00F87A49">
        <w:t>Adresse</w:t>
      </w:r>
      <w:r>
        <w:t xml:space="preserve"> und dessen Attribute.</w:t>
      </w:r>
    </w:p>
    <w:p w:rsidR="00105E7E" w:rsidRDefault="00105E7E" w:rsidP="00105E7E">
      <w:pPr>
        <w:pStyle w:val="Listenabsatz"/>
        <w:numPr>
          <w:ilvl w:val="0"/>
          <w:numId w:val="17"/>
        </w:numPr>
      </w:pPr>
      <w:r>
        <w:t>Be</w:t>
      </w:r>
      <w:r w:rsidR="008A1252">
        <w:t>arbeiten: Damit kann eine Adresse</w:t>
      </w:r>
      <w:r>
        <w:t xml:space="preserve"> bearbeitet werden, dabei wird eine praktisch identische Seite </w:t>
      </w:r>
      <w:r w:rsidR="006E2492">
        <w:t>geladen wie beim Erstellen einer Adresse.</w:t>
      </w:r>
    </w:p>
    <w:p w:rsidR="00623E5B" w:rsidRPr="007753BA" w:rsidRDefault="00105E7E" w:rsidP="00105E7E">
      <w:pPr>
        <w:pStyle w:val="Listenabsatz"/>
        <w:numPr>
          <w:ilvl w:val="0"/>
          <w:numId w:val="17"/>
        </w:numPr>
      </w:pPr>
      <w:r w:rsidRPr="000246F4">
        <w:rPr>
          <w:b/>
        </w:rPr>
        <w:t>Löschen:</w:t>
      </w:r>
      <w:r>
        <w:t xml:space="preserve"> Dadurch wird ein</w:t>
      </w:r>
      <w:r w:rsidR="00F46D1A">
        <w:t>e</w:t>
      </w:r>
      <w:r>
        <w:t xml:space="preserve"> </w:t>
      </w:r>
      <w:r w:rsidR="00F46D1A">
        <w:t>Adresse</w:t>
      </w:r>
      <w:r>
        <w:t xml:space="preserve"> gelöscht, bevor dies jedoch effektiv geschieht wird ein Dialog angezeigt, welcher bestätigt oder abgebrochen werden muss. </w:t>
      </w:r>
    </w:p>
    <w:p w:rsidR="00334069" w:rsidRDefault="00334069" w:rsidP="007E6EF0">
      <w:pPr>
        <w:pStyle w:val="berschrift3"/>
      </w:pPr>
      <w:bookmarkStart w:id="9" w:name="_Ref293496783"/>
      <w:r>
        <w:t>Erstellung einer neuen Adresse</w:t>
      </w:r>
      <w:bookmarkEnd w:id="9"/>
    </w:p>
    <w:p w:rsidR="00DE017C" w:rsidRDefault="00BB0690" w:rsidP="00DE017C">
      <w:r>
        <w:rPr>
          <w:noProof/>
          <w:lang w:eastAsia="de-CH"/>
        </w:rPr>
        <w:drawing>
          <wp:anchor distT="0" distB="0" distL="114300" distR="114300" simplePos="0" relativeHeight="251664896" behindDoc="0" locked="0" layoutInCell="1" allowOverlap="1" wp14:anchorId="37BE4613" wp14:editId="1993064B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3137535" cy="2941320"/>
            <wp:effectExtent l="0" t="0" r="5715" b="0"/>
            <wp:wrapSquare wrapText="bothSides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adres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828">
        <w:t>Übersicht:</w:t>
      </w:r>
    </w:p>
    <w:p w:rsidR="00C11EB5" w:rsidRDefault="00C11EB5" w:rsidP="00C11EB5">
      <w:pPr>
        <w:pStyle w:val="Listenabsatz"/>
        <w:numPr>
          <w:ilvl w:val="0"/>
          <w:numId w:val="19"/>
        </w:numPr>
      </w:pPr>
      <w:r w:rsidRPr="00FF5A0B">
        <w:rPr>
          <w:b/>
        </w:rPr>
        <w:t>Adresszeile1:</w:t>
      </w:r>
      <w:r>
        <w:t xml:space="preserve"> Zeile eins der Adresse</w:t>
      </w:r>
      <w:r w:rsidR="00B96FD7">
        <w:t>.</w:t>
      </w:r>
    </w:p>
    <w:p w:rsidR="00C11EB5" w:rsidRDefault="00C11EB5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Adresszeile2:</w:t>
      </w:r>
      <w:r>
        <w:t xml:space="preserve"> Zeile zwei der Adresse</w:t>
      </w:r>
      <w:r w:rsidR="00B96FD7">
        <w:t>.</w:t>
      </w:r>
    </w:p>
    <w:p w:rsidR="00B96FD7" w:rsidRDefault="00B96FD7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Adresszeile3:</w:t>
      </w:r>
      <w:r>
        <w:t xml:space="preserve"> Zeile drei der Adresse.</w:t>
      </w:r>
    </w:p>
    <w:p w:rsidR="00B96FD7" w:rsidRPr="00C431AA" w:rsidRDefault="00243BDD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Ort</w:t>
      </w:r>
      <w:r w:rsidR="00C431AA" w:rsidRPr="00C431AA">
        <w:rPr>
          <w:b/>
        </w:rPr>
        <w:t>:</w:t>
      </w:r>
      <w:r w:rsidR="00C431AA">
        <w:t xml:space="preserve"> Name des Ortes</w:t>
      </w:r>
    </w:p>
    <w:p w:rsidR="004A136C" w:rsidRDefault="004A136C" w:rsidP="00C11EB5">
      <w:pPr>
        <w:pStyle w:val="Listenabsatz"/>
        <w:numPr>
          <w:ilvl w:val="0"/>
          <w:numId w:val="19"/>
        </w:numPr>
      </w:pPr>
      <w:r w:rsidRPr="00C431AA">
        <w:rPr>
          <w:b/>
        </w:rPr>
        <w:t>PLZ:</w:t>
      </w:r>
      <w:r>
        <w:t xml:space="preserve"> Postleitzahl</w:t>
      </w:r>
    </w:p>
    <w:p w:rsidR="00E03F89" w:rsidRDefault="00396563" w:rsidP="00E03F89">
      <w:pPr>
        <w:pStyle w:val="Listenabsatz"/>
        <w:numPr>
          <w:ilvl w:val="0"/>
          <w:numId w:val="19"/>
        </w:numPr>
      </w:pPr>
      <w:r>
        <w:rPr>
          <w:b/>
        </w:rPr>
        <w:t>Adresse</w:t>
      </w:r>
      <w:r w:rsidR="00E03F89" w:rsidRPr="00290389">
        <w:rPr>
          <w:b/>
        </w:rPr>
        <w:t xml:space="preserve"> erstellen:</w:t>
      </w:r>
      <w:r w:rsidR="00E03F89" w:rsidRPr="00087DB3">
        <w:t xml:space="preserve"> Schliesst den Dialog ab. Nach drücken</w:t>
      </w:r>
      <w:r w:rsidR="00E03F89">
        <w:t xml:space="preserve"> der Schaltfläche wird der Auftrag</w:t>
      </w:r>
      <w:r w:rsidR="00E03F89" w:rsidRPr="00087DB3">
        <w:t xml:space="preserve"> erstellt. Danach wird einem die Detail</w:t>
      </w:r>
      <w:r w:rsidR="00E03F89">
        <w:t>ansicht des neuen Auftrags</w:t>
      </w:r>
      <w:r w:rsidR="00E03F89" w:rsidRPr="00087DB3">
        <w:t xml:space="preserve"> angezeigt.</w:t>
      </w:r>
    </w:p>
    <w:p w:rsidR="00A27086" w:rsidRDefault="00A27086">
      <w:pPr>
        <w:rPr>
          <w:spacing w:val="15"/>
          <w:sz w:val="22"/>
          <w:szCs w:val="22"/>
        </w:rPr>
      </w:pPr>
      <w:r>
        <w:br w:type="page"/>
      </w:r>
    </w:p>
    <w:p w:rsidR="00334069" w:rsidRDefault="00334069" w:rsidP="00713B99">
      <w:pPr>
        <w:pStyle w:val="berschrift2"/>
      </w:pPr>
      <w:r>
        <w:lastRenderedPageBreak/>
        <w:t>Bereich Materialien</w:t>
      </w:r>
    </w:p>
    <w:p w:rsidR="00FF2B69" w:rsidRDefault="00617F0A" w:rsidP="00FF2B69">
      <w:r>
        <w:rPr>
          <w:noProof/>
          <w:lang w:eastAsia="de-CH"/>
        </w:rPr>
        <w:drawing>
          <wp:inline distT="0" distB="0" distL="0" distR="0">
            <wp:extent cx="5760538" cy="2032635"/>
            <wp:effectExtent l="0" t="0" r="0" b="571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_materiali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38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0A" w:rsidRDefault="00617F0A" w:rsidP="00FF2B69">
      <w:r>
        <w:t>Übersicht: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Neue</w:t>
      </w:r>
      <w:r w:rsidR="00B9102C" w:rsidRPr="009741A6">
        <w:rPr>
          <w:b/>
        </w:rPr>
        <w:t>s Material</w:t>
      </w:r>
      <w:r w:rsidRPr="009741A6">
        <w:rPr>
          <w:b/>
        </w:rPr>
        <w:t>:</w:t>
      </w:r>
      <w:r>
        <w:t xml:space="preserve"> Damit k</w:t>
      </w:r>
      <w:r w:rsidR="00680005">
        <w:t>ann ein neues Material</w:t>
      </w:r>
      <w:r>
        <w:t xml:space="preserve"> erstellt werden. Dies wird detailliert im Kapitel </w:t>
      </w:r>
      <w:r w:rsidR="00572C7F">
        <w:fldChar w:fldCharType="begin"/>
      </w:r>
      <w:r w:rsidR="00572C7F">
        <w:instrText xml:space="preserve"> REF _Ref293497972 \r \h </w:instrText>
      </w:r>
      <w:r w:rsidR="00572C7F">
        <w:fldChar w:fldCharType="separate"/>
      </w:r>
      <w:r w:rsidR="00572C7F">
        <w:t>3.11.1</w:t>
      </w:r>
      <w:r w:rsidR="00572C7F">
        <w:fldChar w:fldCharType="end"/>
      </w:r>
      <w:r w:rsidR="00572C7F">
        <w:t xml:space="preserve"> </w:t>
      </w:r>
      <w:r w:rsidR="00572C7F">
        <w:fldChar w:fldCharType="begin"/>
      </w:r>
      <w:r w:rsidR="00572C7F">
        <w:instrText xml:space="preserve"> REF _Ref293497972 \h </w:instrText>
      </w:r>
      <w:r w:rsidR="00572C7F">
        <w:fldChar w:fldCharType="separate"/>
      </w:r>
      <w:r w:rsidR="00572C7F">
        <w:t>Erstellung eines neuen Materials</w:t>
      </w:r>
      <w:r w:rsidR="00572C7F">
        <w:fldChar w:fldCharType="end"/>
      </w:r>
      <w:r w:rsidR="00572C7F">
        <w:t xml:space="preserve"> </w:t>
      </w:r>
      <w:r>
        <w:t>beschrieben.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Anzeigen:</w:t>
      </w:r>
      <w:r>
        <w:t xml:space="preserve"> Öffnet eine detaillierte Ansicht de</w:t>
      </w:r>
      <w:r w:rsidR="00F7437B">
        <w:t>s Materials</w:t>
      </w:r>
      <w:r>
        <w:t xml:space="preserve"> und dessen Attribute.</w:t>
      </w:r>
    </w:p>
    <w:p w:rsidR="00B67A08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Bearbeiten:</w:t>
      </w:r>
      <w:r>
        <w:t xml:space="preserve"> Damit kann ein</w:t>
      </w:r>
      <w:r w:rsidR="00743BF7">
        <w:t xml:space="preserve"> Material</w:t>
      </w:r>
      <w:r>
        <w:t xml:space="preserve"> bearbeitet werden, dabei wird eine praktisch identische Seite geladen wie beim Erstellen eine</w:t>
      </w:r>
      <w:r w:rsidR="00516D29">
        <w:t>s Materials</w:t>
      </w:r>
      <w:r>
        <w:t>.</w:t>
      </w:r>
    </w:p>
    <w:p w:rsidR="002B25D3" w:rsidRPr="00FF2B69" w:rsidRDefault="00B67A08" w:rsidP="00B67A08">
      <w:pPr>
        <w:pStyle w:val="Listenabsatz"/>
        <w:numPr>
          <w:ilvl w:val="0"/>
          <w:numId w:val="21"/>
        </w:numPr>
      </w:pPr>
      <w:r w:rsidRPr="009741A6">
        <w:rPr>
          <w:b/>
        </w:rPr>
        <w:t>Löschen:</w:t>
      </w:r>
      <w:r>
        <w:t xml:space="preserve"> Dadurch wird ein</w:t>
      </w:r>
      <w:r w:rsidR="00927B68">
        <w:t xml:space="preserve"> Material</w:t>
      </w:r>
      <w:r>
        <w:t xml:space="preserve"> gelöscht, bevor dies jedoch effektiv geschieht wird ein Dialog angezeigt, welcher bestätigt oder abgebrochen werden muss. </w:t>
      </w:r>
    </w:p>
    <w:p w:rsidR="00334069" w:rsidRDefault="00D2181E" w:rsidP="00694537">
      <w:pPr>
        <w:pStyle w:val="berschrift3"/>
      </w:pPr>
      <w:bookmarkStart w:id="10" w:name="_Ref293497972"/>
      <w:r>
        <w:rPr>
          <w:noProof/>
          <w:lang w:eastAsia="de-CH"/>
        </w:rPr>
        <w:drawing>
          <wp:anchor distT="0" distB="0" distL="114300" distR="114300" simplePos="0" relativeHeight="251665920" behindDoc="1" locked="0" layoutInCell="1" allowOverlap="1" wp14:anchorId="633722B0" wp14:editId="553AA3F6">
            <wp:simplePos x="0" y="0"/>
            <wp:positionH relativeFrom="column">
              <wp:posOffset>-1905</wp:posOffset>
            </wp:positionH>
            <wp:positionV relativeFrom="paragraph">
              <wp:posOffset>541020</wp:posOffset>
            </wp:positionV>
            <wp:extent cx="3169285" cy="4157345"/>
            <wp:effectExtent l="0" t="0" r="0" b="0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stellen_materia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537">
        <w:t>Erstellung eines neuen Material</w:t>
      </w:r>
      <w:r w:rsidR="00CE1F40">
        <w:t>s</w:t>
      </w:r>
      <w:bookmarkEnd w:id="10"/>
    </w:p>
    <w:p w:rsidR="00694537" w:rsidRDefault="00720DEE" w:rsidP="00694537">
      <w:r>
        <w:t>Übersicht:</w:t>
      </w:r>
    </w:p>
    <w:p w:rsidR="008000B3" w:rsidRDefault="008000B3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Katalognummer:</w:t>
      </w:r>
      <w:r w:rsidR="008C5095">
        <w:t xml:space="preserve"> Die Katalognummer des </w:t>
      </w:r>
      <w:r>
        <w:t>Material</w:t>
      </w:r>
      <w:r w:rsidR="008C5095">
        <w:t>s</w:t>
      </w:r>
      <w:r>
        <w:t>.</w:t>
      </w:r>
    </w:p>
    <w:p w:rsidR="008C5095" w:rsidRDefault="00C700A0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Beschreibung:</w:t>
      </w:r>
      <w:r>
        <w:t xml:space="preserve"> </w:t>
      </w:r>
      <w:r w:rsidR="002A48D1">
        <w:t>Beschreibt das</w:t>
      </w:r>
      <w:r w:rsidR="00137265">
        <w:t xml:space="preserve"> Material.</w:t>
      </w:r>
    </w:p>
    <w:p w:rsidR="002A48D1" w:rsidRDefault="002A48D1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Dimension:</w:t>
      </w:r>
      <w:r>
        <w:t xml:space="preserve"> Dimension des Materials</w:t>
      </w:r>
      <w:r w:rsidR="00137265">
        <w:t>.</w:t>
      </w:r>
    </w:p>
    <w:p w:rsidR="00137265" w:rsidRDefault="002B1473" w:rsidP="008000B3">
      <w:pPr>
        <w:pStyle w:val="Listenabsatz"/>
        <w:numPr>
          <w:ilvl w:val="0"/>
          <w:numId w:val="22"/>
        </w:numPr>
      </w:pPr>
      <w:r w:rsidRPr="009741A6">
        <w:rPr>
          <w:b/>
        </w:rPr>
        <w:t>Preis:</w:t>
      </w:r>
      <w:r>
        <w:t xml:space="preserve"> Preis des Materials.</w:t>
      </w:r>
    </w:p>
    <w:p w:rsidR="002B1473" w:rsidRPr="00694537" w:rsidRDefault="002B1473" w:rsidP="002B1473">
      <w:pPr>
        <w:pStyle w:val="Listenabsatz"/>
        <w:numPr>
          <w:ilvl w:val="0"/>
          <w:numId w:val="22"/>
        </w:numPr>
      </w:pPr>
      <w:r w:rsidRPr="009741A6">
        <w:rPr>
          <w:b/>
        </w:rPr>
        <w:t>Adresse erstellen</w:t>
      </w:r>
      <w:r w:rsidRPr="002B1473">
        <w:t>: Schliesst den Dialog ab. Nach drücken d</w:t>
      </w:r>
      <w:r w:rsidR="00632310">
        <w:t>er Schaltfläche wird das Material</w:t>
      </w:r>
      <w:r w:rsidRPr="002B1473">
        <w:t xml:space="preserve"> erstellt. Danach wird einem die </w:t>
      </w:r>
      <w:r w:rsidR="003A002A">
        <w:t>Detailansicht des neuen Materials</w:t>
      </w:r>
      <w:r w:rsidRPr="002B1473">
        <w:t xml:space="preserve"> angezeigt.</w:t>
      </w:r>
    </w:p>
    <w:sectPr w:rsidR="002B1473" w:rsidRPr="00694537" w:rsidSect="008E328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87F" w:rsidRDefault="00EF687F" w:rsidP="008F2373">
      <w:pPr>
        <w:spacing w:after="0"/>
      </w:pPr>
      <w:r>
        <w:separator/>
      </w:r>
    </w:p>
  </w:endnote>
  <w:endnote w:type="continuationSeparator" w:id="0">
    <w:p w:rsidR="00EF687F" w:rsidRDefault="00EF687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3A1614">
      <w:rPr>
        <w:noProof/>
      </w:rPr>
      <w:t>18.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7350C" w:rsidRPr="0067350C">
      <w:rPr>
        <w:b/>
        <w:noProof/>
        <w:lang w:val="de-DE"/>
      </w:rPr>
      <w:t>6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67350C" w:rsidRPr="0067350C">
        <w:rPr>
          <w:b/>
          <w:noProof/>
          <w:lang w:val="de-DE"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87F" w:rsidRDefault="00EF687F" w:rsidP="008F2373">
      <w:pPr>
        <w:spacing w:after="0"/>
      </w:pPr>
      <w:r>
        <w:separator/>
      </w:r>
    </w:p>
  </w:footnote>
  <w:footnote w:type="continuationSeparator" w:id="0">
    <w:p w:rsidR="00EF687F" w:rsidRDefault="00EF687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CB0626">
      <w:t xml:space="preserve"> – Benutzerdokumentation Server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BCC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B3F5F"/>
    <w:multiLevelType w:val="hybridMultilevel"/>
    <w:tmpl w:val="2DBE4F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7F45"/>
    <w:multiLevelType w:val="hybridMultilevel"/>
    <w:tmpl w:val="C214FB0A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143C72"/>
    <w:multiLevelType w:val="hybridMultilevel"/>
    <w:tmpl w:val="1D1AE2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E3C34"/>
    <w:multiLevelType w:val="hybridMultilevel"/>
    <w:tmpl w:val="270A2A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6182D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935CD"/>
    <w:multiLevelType w:val="hybridMultilevel"/>
    <w:tmpl w:val="08C01E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07EC4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91569"/>
    <w:multiLevelType w:val="hybridMultilevel"/>
    <w:tmpl w:val="DDD846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03563"/>
    <w:multiLevelType w:val="hybridMultilevel"/>
    <w:tmpl w:val="DAA8F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D1D37"/>
    <w:multiLevelType w:val="hybridMultilevel"/>
    <w:tmpl w:val="9E0A91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8F257D"/>
    <w:multiLevelType w:val="hybridMultilevel"/>
    <w:tmpl w:val="9210EF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171E7"/>
    <w:multiLevelType w:val="hybridMultilevel"/>
    <w:tmpl w:val="B0D2F7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52CF3"/>
    <w:multiLevelType w:val="hybridMultilevel"/>
    <w:tmpl w:val="E438D6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ABB31C3"/>
    <w:multiLevelType w:val="hybridMultilevel"/>
    <w:tmpl w:val="583EAA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B5E16"/>
    <w:multiLevelType w:val="hybridMultilevel"/>
    <w:tmpl w:val="353EE8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905446"/>
    <w:multiLevelType w:val="hybridMultilevel"/>
    <w:tmpl w:val="01E039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4DA2453"/>
    <w:multiLevelType w:val="hybridMultilevel"/>
    <w:tmpl w:val="2B5E3D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16"/>
  </w:num>
  <w:num w:numId="5">
    <w:abstractNumId w:val="3"/>
  </w:num>
  <w:num w:numId="6">
    <w:abstractNumId w:val="14"/>
  </w:num>
  <w:num w:numId="7">
    <w:abstractNumId w:val="2"/>
  </w:num>
  <w:num w:numId="8">
    <w:abstractNumId w:val="15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1"/>
  </w:num>
  <w:num w:numId="14">
    <w:abstractNumId w:val="19"/>
  </w:num>
  <w:num w:numId="15">
    <w:abstractNumId w:val="13"/>
  </w:num>
  <w:num w:numId="16">
    <w:abstractNumId w:val="10"/>
  </w:num>
  <w:num w:numId="17">
    <w:abstractNumId w:val="5"/>
  </w:num>
  <w:num w:numId="18">
    <w:abstractNumId w:val="21"/>
  </w:num>
  <w:num w:numId="19">
    <w:abstractNumId w:val="11"/>
  </w:num>
  <w:num w:numId="20">
    <w:abstractNumId w:val="17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74"/>
    <w:rsid w:val="000246F4"/>
    <w:rsid w:val="00037AFB"/>
    <w:rsid w:val="0004486B"/>
    <w:rsid w:val="00046C74"/>
    <w:rsid w:val="00072192"/>
    <w:rsid w:val="00073BBD"/>
    <w:rsid w:val="0008066D"/>
    <w:rsid w:val="00084AFA"/>
    <w:rsid w:val="00087DB3"/>
    <w:rsid w:val="00097AB6"/>
    <w:rsid w:val="000A29CD"/>
    <w:rsid w:val="000A2C34"/>
    <w:rsid w:val="000B1807"/>
    <w:rsid w:val="000B5E09"/>
    <w:rsid w:val="000B658F"/>
    <w:rsid w:val="000C0E73"/>
    <w:rsid w:val="000C6142"/>
    <w:rsid w:val="000C7F1D"/>
    <w:rsid w:val="000D434D"/>
    <w:rsid w:val="000D4992"/>
    <w:rsid w:val="000D7BBA"/>
    <w:rsid w:val="000E23EE"/>
    <w:rsid w:val="000E68B9"/>
    <w:rsid w:val="000E71F7"/>
    <w:rsid w:val="000F0C9A"/>
    <w:rsid w:val="000F0F3F"/>
    <w:rsid w:val="000F2074"/>
    <w:rsid w:val="000F4DC6"/>
    <w:rsid w:val="00105E7E"/>
    <w:rsid w:val="0011284C"/>
    <w:rsid w:val="0012779D"/>
    <w:rsid w:val="0013479D"/>
    <w:rsid w:val="00137265"/>
    <w:rsid w:val="00140923"/>
    <w:rsid w:val="001609C2"/>
    <w:rsid w:val="001716CE"/>
    <w:rsid w:val="0017513B"/>
    <w:rsid w:val="00175A2A"/>
    <w:rsid w:val="00175AEF"/>
    <w:rsid w:val="001872B2"/>
    <w:rsid w:val="001A0BCA"/>
    <w:rsid w:val="001A4123"/>
    <w:rsid w:val="001A504F"/>
    <w:rsid w:val="001A670B"/>
    <w:rsid w:val="001B7B00"/>
    <w:rsid w:val="001D17F5"/>
    <w:rsid w:val="001D4643"/>
    <w:rsid w:val="001F1125"/>
    <w:rsid w:val="001F2A8C"/>
    <w:rsid w:val="002010C4"/>
    <w:rsid w:val="002214C0"/>
    <w:rsid w:val="00223137"/>
    <w:rsid w:val="0022343F"/>
    <w:rsid w:val="0022444D"/>
    <w:rsid w:val="00224800"/>
    <w:rsid w:val="002375BB"/>
    <w:rsid w:val="002436DB"/>
    <w:rsid w:val="00243BDD"/>
    <w:rsid w:val="00244919"/>
    <w:rsid w:val="00244AED"/>
    <w:rsid w:val="0026560F"/>
    <w:rsid w:val="00265EF0"/>
    <w:rsid w:val="00277835"/>
    <w:rsid w:val="002840DC"/>
    <w:rsid w:val="00290389"/>
    <w:rsid w:val="00291DC8"/>
    <w:rsid w:val="002A48D1"/>
    <w:rsid w:val="002B1473"/>
    <w:rsid w:val="002B25D3"/>
    <w:rsid w:val="002B3177"/>
    <w:rsid w:val="002C4579"/>
    <w:rsid w:val="002D02CF"/>
    <w:rsid w:val="002D197E"/>
    <w:rsid w:val="002D4AA8"/>
    <w:rsid w:val="002D527F"/>
    <w:rsid w:val="002E16A4"/>
    <w:rsid w:val="002E65A6"/>
    <w:rsid w:val="002E65B1"/>
    <w:rsid w:val="002F0EFC"/>
    <w:rsid w:val="002F28DD"/>
    <w:rsid w:val="002F67BA"/>
    <w:rsid w:val="002F7754"/>
    <w:rsid w:val="003026F4"/>
    <w:rsid w:val="00304AAE"/>
    <w:rsid w:val="00304B09"/>
    <w:rsid w:val="0031641C"/>
    <w:rsid w:val="00332ABE"/>
    <w:rsid w:val="00334069"/>
    <w:rsid w:val="00347A27"/>
    <w:rsid w:val="00353578"/>
    <w:rsid w:val="00362D28"/>
    <w:rsid w:val="00364F9B"/>
    <w:rsid w:val="00370BDA"/>
    <w:rsid w:val="003915F3"/>
    <w:rsid w:val="00396563"/>
    <w:rsid w:val="00397504"/>
    <w:rsid w:val="003A002A"/>
    <w:rsid w:val="003A0ADD"/>
    <w:rsid w:val="003A0C3D"/>
    <w:rsid w:val="003A1614"/>
    <w:rsid w:val="003A5C55"/>
    <w:rsid w:val="003C3BB7"/>
    <w:rsid w:val="003C6379"/>
    <w:rsid w:val="003E2914"/>
    <w:rsid w:val="003E40FB"/>
    <w:rsid w:val="003F3EF4"/>
    <w:rsid w:val="004012AE"/>
    <w:rsid w:val="00414BCF"/>
    <w:rsid w:val="0041653F"/>
    <w:rsid w:val="00423906"/>
    <w:rsid w:val="00431D4E"/>
    <w:rsid w:val="004324F8"/>
    <w:rsid w:val="00432A4A"/>
    <w:rsid w:val="00467740"/>
    <w:rsid w:val="004908D7"/>
    <w:rsid w:val="00496881"/>
    <w:rsid w:val="004A136C"/>
    <w:rsid w:val="004B0C42"/>
    <w:rsid w:val="004D3E2E"/>
    <w:rsid w:val="004F4855"/>
    <w:rsid w:val="00504EE1"/>
    <w:rsid w:val="00516D29"/>
    <w:rsid w:val="00517A1E"/>
    <w:rsid w:val="0053299E"/>
    <w:rsid w:val="00542750"/>
    <w:rsid w:val="0055172F"/>
    <w:rsid w:val="00572C7F"/>
    <w:rsid w:val="00580F1D"/>
    <w:rsid w:val="005907A7"/>
    <w:rsid w:val="00593E3D"/>
    <w:rsid w:val="005B081C"/>
    <w:rsid w:val="005B1697"/>
    <w:rsid w:val="005C1828"/>
    <w:rsid w:val="005C4576"/>
    <w:rsid w:val="005D4C45"/>
    <w:rsid w:val="005E1D61"/>
    <w:rsid w:val="005E1F03"/>
    <w:rsid w:val="005E6C04"/>
    <w:rsid w:val="005F33A0"/>
    <w:rsid w:val="00603F4B"/>
    <w:rsid w:val="00611881"/>
    <w:rsid w:val="00612AE2"/>
    <w:rsid w:val="00613C08"/>
    <w:rsid w:val="006156A4"/>
    <w:rsid w:val="006158A2"/>
    <w:rsid w:val="00617B71"/>
    <w:rsid w:val="00617F0A"/>
    <w:rsid w:val="00623B1F"/>
    <w:rsid w:val="00623E5B"/>
    <w:rsid w:val="00627C3F"/>
    <w:rsid w:val="00632310"/>
    <w:rsid w:val="006430D2"/>
    <w:rsid w:val="0064399A"/>
    <w:rsid w:val="00644ED0"/>
    <w:rsid w:val="00651384"/>
    <w:rsid w:val="0067350C"/>
    <w:rsid w:val="00680005"/>
    <w:rsid w:val="00682AB0"/>
    <w:rsid w:val="0068440F"/>
    <w:rsid w:val="006922B7"/>
    <w:rsid w:val="006939B6"/>
    <w:rsid w:val="00694537"/>
    <w:rsid w:val="00695F14"/>
    <w:rsid w:val="006B4823"/>
    <w:rsid w:val="006C6507"/>
    <w:rsid w:val="006D38C2"/>
    <w:rsid w:val="006D61EE"/>
    <w:rsid w:val="006D7B6F"/>
    <w:rsid w:val="006E2492"/>
    <w:rsid w:val="006E325E"/>
    <w:rsid w:val="006E5EA2"/>
    <w:rsid w:val="006F2255"/>
    <w:rsid w:val="0070651E"/>
    <w:rsid w:val="00713B99"/>
    <w:rsid w:val="007148E1"/>
    <w:rsid w:val="007157C3"/>
    <w:rsid w:val="00720DEE"/>
    <w:rsid w:val="00742342"/>
    <w:rsid w:val="00743BF7"/>
    <w:rsid w:val="00746482"/>
    <w:rsid w:val="0074709F"/>
    <w:rsid w:val="0075029B"/>
    <w:rsid w:val="00750DEF"/>
    <w:rsid w:val="00752299"/>
    <w:rsid w:val="007537D1"/>
    <w:rsid w:val="007617AD"/>
    <w:rsid w:val="007753BA"/>
    <w:rsid w:val="00785F30"/>
    <w:rsid w:val="00790A03"/>
    <w:rsid w:val="007978D2"/>
    <w:rsid w:val="007A158A"/>
    <w:rsid w:val="007B1171"/>
    <w:rsid w:val="007B2B68"/>
    <w:rsid w:val="007B442E"/>
    <w:rsid w:val="007B4E17"/>
    <w:rsid w:val="007D405F"/>
    <w:rsid w:val="007E6EF0"/>
    <w:rsid w:val="007F4D1B"/>
    <w:rsid w:val="008000B3"/>
    <w:rsid w:val="00805700"/>
    <w:rsid w:val="00811645"/>
    <w:rsid w:val="008262CB"/>
    <w:rsid w:val="008415A9"/>
    <w:rsid w:val="00846D4B"/>
    <w:rsid w:val="0084791E"/>
    <w:rsid w:val="00855B23"/>
    <w:rsid w:val="00863243"/>
    <w:rsid w:val="00864725"/>
    <w:rsid w:val="008652C2"/>
    <w:rsid w:val="00870C31"/>
    <w:rsid w:val="0087208E"/>
    <w:rsid w:val="008722E3"/>
    <w:rsid w:val="00881BEE"/>
    <w:rsid w:val="00887085"/>
    <w:rsid w:val="008917C0"/>
    <w:rsid w:val="00897F44"/>
    <w:rsid w:val="008A1252"/>
    <w:rsid w:val="008A4E18"/>
    <w:rsid w:val="008C5095"/>
    <w:rsid w:val="008C54BF"/>
    <w:rsid w:val="008E328B"/>
    <w:rsid w:val="008F2373"/>
    <w:rsid w:val="008F3A62"/>
    <w:rsid w:val="009030F0"/>
    <w:rsid w:val="00920A99"/>
    <w:rsid w:val="009229E8"/>
    <w:rsid w:val="00924C69"/>
    <w:rsid w:val="00927B68"/>
    <w:rsid w:val="00936FCC"/>
    <w:rsid w:val="00952B86"/>
    <w:rsid w:val="009741A6"/>
    <w:rsid w:val="00976E99"/>
    <w:rsid w:val="0098419D"/>
    <w:rsid w:val="00985222"/>
    <w:rsid w:val="00992AE6"/>
    <w:rsid w:val="009962A5"/>
    <w:rsid w:val="009A38FD"/>
    <w:rsid w:val="009C123B"/>
    <w:rsid w:val="009C6A68"/>
    <w:rsid w:val="009F0A34"/>
    <w:rsid w:val="00A06B4F"/>
    <w:rsid w:val="00A15FCC"/>
    <w:rsid w:val="00A16BE4"/>
    <w:rsid w:val="00A27086"/>
    <w:rsid w:val="00A313DC"/>
    <w:rsid w:val="00A3478E"/>
    <w:rsid w:val="00A37235"/>
    <w:rsid w:val="00A46674"/>
    <w:rsid w:val="00A53880"/>
    <w:rsid w:val="00A611DF"/>
    <w:rsid w:val="00A61D32"/>
    <w:rsid w:val="00A73E1E"/>
    <w:rsid w:val="00A81627"/>
    <w:rsid w:val="00A84632"/>
    <w:rsid w:val="00AA0EBA"/>
    <w:rsid w:val="00AB51D5"/>
    <w:rsid w:val="00AC40CC"/>
    <w:rsid w:val="00AE119D"/>
    <w:rsid w:val="00AE572C"/>
    <w:rsid w:val="00AF4AE0"/>
    <w:rsid w:val="00AF6F3D"/>
    <w:rsid w:val="00AF6FFC"/>
    <w:rsid w:val="00B038C9"/>
    <w:rsid w:val="00B054E9"/>
    <w:rsid w:val="00B10239"/>
    <w:rsid w:val="00B1324E"/>
    <w:rsid w:val="00B22132"/>
    <w:rsid w:val="00B22431"/>
    <w:rsid w:val="00B226CA"/>
    <w:rsid w:val="00B367E2"/>
    <w:rsid w:val="00B500A9"/>
    <w:rsid w:val="00B66E17"/>
    <w:rsid w:val="00B67A08"/>
    <w:rsid w:val="00B712B5"/>
    <w:rsid w:val="00B72B44"/>
    <w:rsid w:val="00B762A9"/>
    <w:rsid w:val="00B84744"/>
    <w:rsid w:val="00B9102C"/>
    <w:rsid w:val="00B94C49"/>
    <w:rsid w:val="00B9612B"/>
    <w:rsid w:val="00B96FD7"/>
    <w:rsid w:val="00BA769B"/>
    <w:rsid w:val="00BB0690"/>
    <w:rsid w:val="00BB1425"/>
    <w:rsid w:val="00BC4176"/>
    <w:rsid w:val="00BE6DFC"/>
    <w:rsid w:val="00BF1693"/>
    <w:rsid w:val="00BF1750"/>
    <w:rsid w:val="00BF21ED"/>
    <w:rsid w:val="00C11EB5"/>
    <w:rsid w:val="00C14F5B"/>
    <w:rsid w:val="00C1594F"/>
    <w:rsid w:val="00C214D9"/>
    <w:rsid w:val="00C22202"/>
    <w:rsid w:val="00C24B4A"/>
    <w:rsid w:val="00C24C26"/>
    <w:rsid w:val="00C27596"/>
    <w:rsid w:val="00C307AB"/>
    <w:rsid w:val="00C31E82"/>
    <w:rsid w:val="00C431AA"/>
    <w:rsid w:val="00C47BE9"/>
    <w:rsid w:val="00C5465B"/>
    <w:rsid w:val="00C700A0"/>
    <w:rsid w:val="00C74BF5"/>
    <w:rsid w:val="00C811C2"/>
    <w:rsid w:val="00C85D28"/>
    <w:rsid w:val="00C8694D"/>
    <w:rsid w:val="00C9533A"/>
    <w:rsid w:val="00CB0412"/>
    <w:rsid w:val="00CB0626"/>
    <w:rsid w:val="00CB0D46"/>
    <w:rsid w:val="00CB457C"/>
    <w:rsid w:val="00CC0749"/>
    <w:rsid w:val="00CD42C7"/>
    <w:rsid w:val="00CD4E07"/>
    <w:rsid w:val="00CE027E"/>
    <w:rsid w:val="00CE1F40"/>
    <w:rsid w:val="00CE533D"/>
    <w:rsid w:val="00CF2328"/>
    <w:rsid w:val="00D034C6"/>
    <w:rsid w:val="00D0438F"/>
    <w:rsid w:val="00D108E8"/>
    <w:rsid w:val="00D13A82"/>
    <w:rsid w:val="00D2181E"/>
    <w:rsid w:val="00D218F5"/>
    <w:rsid w:val="00D36750"/>
    <w:rsid w:val="00D445A6"/>
    <w:rsid w:val="00D87798"/>
    <w:rsid w:val="00D95958"/>
    <w:rsid w:val="00DA25FB"/>
    <w:rsid w:val="00DB020B"/>
    <w:rsid w:val="00DB173A"/>
    <w:rsid w:val="00DC2CAA"/>
    <w:rsid w:val="00DD6FF3"/>
    <w:rsid w:val="00DE017C"/>
    <w:rsid w:val="00DF0CFC"/>
    <w:rsid w:val="00E03F89"/>
    <w:rsid w:val="00E13BEF"/>
    <w:rsid w:val="00E22264"/>
    <w:rsid w:val="00E25978"/>
    <w:rsid w:val="00E30C1A"/>
    <w:rsid w:val="00E433E2"/>
    <w:rsid w:val="00E5777D"/>
    <w:rsid w:val="00E648F7"/>
    <w:rsid w:val="00E711E0"/>
    <w:rsid w:val="00E860CF"/>
    <w:rsid w:val="00E87169"/>
    <w:rsid w:val="00EA22E3"/>
    <w:rsid w:val="00EA6D4A"/>
    <w:rsid w:val="00EB0750"/>
    <w:rsid w:val="00EC5CF6"/>
    <w:rsid w:val="00ED3B8B"/>
    <w:rsid w:val="00ED6017"/>
    <w:rsid w:val="00EE2AB1"/>
    <w:rsid w:val="00EF0567"/>
    <w:rsid w:val="00EF51BA"/>
    <w:rsid w:val="00EF687F"/>
    <w:rsid w:val="00F01BB6"/>
    <w:rsid w:val="00F042EC"/>
    <w:rsid w:val="00F0463C"/>
    <w:rsid w:val="00F32628"/>
    <w:rsid w:val="00F42E13"/>
    <w:rsid w:val="00F46D1A"/>
    <w:rsid w:val="00F50CD3"/>
    <w:rsid w:val="00F559D6"/>
    <w:rsid w:val="00F7437B"/>
    <w:rsid w:val="00F80B9D"/>
    <w:rsid w:val="00F819C5"/>
    <w:rsid w:val="00F87A49"/>
    <w:rsid w:val="00F9181E"/>
    <w:rsid w:val="00FA02FC"/>
    <w:rsid w:val="00FA1684"/>
    <w:rsid w:val="00FC39E6"/>
    <w:rsid w:val="00FC6DF2"/>
    <w:rsid w:val="00FC758D"/>
    <w:rsid w:val="00FE4F3E"/>
    <w:rsid w:val="00FE50FD"/>
    <w:rsid w:val="00FF2B69"/>
    <w:rsid w:val="00FF44A6"/>
    <w:rsid w:val="00FF5A0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23AD3-9495-4E31-8596-B37C2C9E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9</Pages>
  <Words>1240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Benutzerdokumentation</vt:lpstr>
    </vt:vector>
  </TitlesOfParts>
  <Company>SE2 Projekt MRT</Company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Benutzerdokumentation</dc:title>
  <dc:subject>Teil Server</dc:subject>
  <dc:creator>Christina</dc:creator>
  <cp:lastModifiedBy>Christina</cp:lastModifiedBy>
  <cp:revision>303</cp:revision>
  <dcterms:created xsi:type="dcterms:W3CDTF">2011-05-18T08:24:00Z</dcterms:created>
  <dcterms:modified xsi:type="dcterms:W3CDTF">2011-05-18T16:22:00Z</dcterms:modified>
</cp:coreProperties>
</file>