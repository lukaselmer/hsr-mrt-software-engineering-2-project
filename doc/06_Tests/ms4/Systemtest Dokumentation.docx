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7666AA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7A56F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940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940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842C57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0565DE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2" w:name="_Toc29347940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7666A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9401" w:history="1">
            <w:r w:rsidR="007666AA" w:rsidRPr="00C51D96">
              <w:rPr>
                <w:rStyle w:val="Hyperlink"/>
                <w:noProof/>
              </w:rPr>
              <w:t>1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Dokumentinformationen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2" w:history="1">
            <w:r w:rsidRPr="00C51D9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D96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3" w:history="1">
            <w:r w:rsidRPr="00C51D9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D96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4" w:history="1">
            <w:r w:rsidRPr="00C51D96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D96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05" w:history="1">
            <w:r w:rsidRPr="00C51D96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51D96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6" w:history="1">
            <w:r w:rsidRPr="00C51D96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D96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7" w:history="1">
            <w:r w:rsidRPr="00C51D96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D96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8" w:history="1">
            <w:r w:rsidRPr="00C51D96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D96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09" w:history="1">
            <w:r w:rsidRPr="00C51D96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C51D96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0" w:history="1">
            <w:r w:rsidRPr="00C51D96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D96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1" w:history="1">
            <w:r w:rsidRPr="00C51D96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C51D96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12" w:history="1">
            <w:r w:rsidRPr="00C51D96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51D96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3" w:history="1">
            <w:r w:rsidRPr="00C51D96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D96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4" w:history="1">
            <w:r w:rsidRPr="00C51D96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C51D96">
              <w:rPr>
                <w:rStyle w:val="Hyperlink"/>
                <w:noProof/>
              </w:rPr>
              <w:t>Gesamtübersicht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5" w:history="1">
            <w:r w:rsidRPr="00C51D96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C51D96">
              <w:rPr>
                <w:rStyle w:val="Hyperlink"/>
                <w:noProof/>
              </w:rPr>
              <w:t>Testklasse HttpTransmitterTest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6" w:history="1">
            <w:r w:rsidRPr="00C51D96">
              <w:rPr>
                <w:rStyle w:val="Hyperlink"/>
                <w:noProof/>
              </w:rPr>
              <w:t>3.1.3</w:t>
            </w:r>
            <w:r>
              <w:rPr>
                <w:noProof/>
                <w:sz w:val="22"/>
              </w:rPr>
              <w:tab/>
            </w:r>
            <w:r w:rsidRPr="00C51D96">
              <w:rPr>
                <w:rStyle w:val="Hyperlink"/>
                <w:noProof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7" w:history="1">
            <w:r w:rsidRPr="00C51D96">
              <w:rPr>
                <w:rStyle w:val="Hyperlink"/>
                <w:noProof/>
              </w:rPr>
              <w:t>3.1.4</w:t>
            </w:r>
            <w:r>
              <w:rPr>
                <w:noProof/>
                <w:sz w:val="22"/>
              </w:rPr>
              <w:tab/>
            </w:r>
            <w:r w:rsidRPr="00C51D96">
              <w:rPr>
                <w:rStyle w:val="Hyperlink"/>
                <w:noProof/>
              </w:rPr>
              <w:t>Testklasse TimeEntryActivityTest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8" w:history="1">
            <w:r w:rsidRPr="00C51D96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51D96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9" w:history="1">
            <w:r w:rsidRPr="00C51D96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C51D96">
              <w:rPr>
                <w:rStyle w:val="Hyperlink"/>
                <w:noProof/>
              </w:rPr>
              <w:t>Gesamtübersicht Tests &amp; Abdeckung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0" w:history="1">
            <w:r w:rsidRPr="00C51D96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  <w:sz w:val="22"/>
              </w:rPr>
              <w:tab/>
            </w:r>
            <w:r w:rsidRPr="00C51D96">
              <w:rPr>
                <w:rStyle w:val="Hyperlink"/>
                <w:noProof/>
                <w:lang w:val="en-US"/>
              </w:rPr>
              <w:t>TestklasseTimeEntriesControllerTest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6AA" w:rsidRDefault="007666A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1" w:history="1">
            <w:r w:rsidRPr="00C51D96">
              <w:rPr>
                <w:rStyle w:val="Hyperlink"/>
                <w:noProof/>
                <w:lang w:val="en-GB"/>
              </w:rPr>
              <w:t>3.2.3</w:t>
            </w:r>
            <w:r>
              <w:rPr>
                <w:noProof/>
                <w:sz w:val="22"/>
              </w:rPr>
              <w:tab/>
            </w:r>
            <w:r w:rsidRPr="00C51D96">
              <w:rPr>
                <w:rStyle w:val="Hyperlink"/>
                <w:noProof/>
                <w:lang w:val="en-GB"/>
              </w:rPr>
              <w:t>TestklasseTimeEntryTest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_Toc293479421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3479404"/>
      <w:r>
        <w:t>Abbildungsverzeichnis</w:t>
      </w:r>
      <w:bookmarkEnd w:id="3"/>
    </w:p>
    <w:bookmarkStart w:id="4" w:name="_GoBack"/>
    <w:bookmarkEnd w:id="4"/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7666A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_Toc293479423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5" w:name="_Toc293479405"/>
      <w:r>
        <w:lastRenderedPageBreak/>
        <w:t>Systemtests</w:t>
      </w:r>
      <w:bookmarkEnd w:id="5"/>
    </w:p>
    <w:p w:rsidR="00AB5894" w:rsidRDefault="00AB5894" w:rsidP="00AB5894">
      <w:pPr>
        <w:pStyle w:val="berschrift2"/>
      </w:pPr>
      <w:bookmarkStart w:id="6" w:name="_Toc293479406"/>
      <w:r>
        <w:t>Voraussetzungen</w:t>
      </w:r>
      <w:bookmarkEnd w:id="6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Toc293479407"/>
      <w:r>
        <w:t>Vorbereitungen</w:t>
      </w:r>
      <w:bookmarkEnd w:id="7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8" w:name="_Toc289166094"/>
      <w:bookmarkStart w:id="9" w:name="_Toc293479408"/>
      <w:r>
        <w:t>UC1</w:t>
      </w:r>
      <w:r w:rsidR="005D4B0F">
        <w:t xml:space="preserve"> </w:t>
      </w:r>
      <w:r>
        <w:t>Stundeneintrag erfassen</w:t>
      </w:r>
      <w:bookmarkEnd w:id="8"/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10" w:name="_Toc293479409"/>
      <w:r>
        <w:t>Testprotokoll</w:t>
      </w:r>
      <w:bookmarkEnd w:id="1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1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2" w:name="_Toc293479410"/>
      <w:r>
        <w:lastRenderedPageBreak/>
        <w:t>UC2</w:t>
      </w:r>
      <w:r w:rsidR="005D4B0F">
        <w:t xml:space="preserve"> </w:t>
      </w:r>
      <w:r>
        <w:t>CRUD Stundeneintrag</w:t>
      </w:r>
      <w:bookmarkEnd w:id="11"/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3" w:name="_Toc293479411"/>
      <w:r>
        <w:t>Testprotokoll</w:t>
      </w:r>
      <w:bookmarkEnd w:id="1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4" w:name="_Toc293479412"/>
      <w:r>
        <w:lastRenderedPageBreak/>
        <w:t>Unit Tests</w:t>
      </w:r>
      <w:bookmarkEnd w:id="1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15" w:name="_Toc293479413"/>
      <w:r>
        <w:t>Client</w:t>
      </w:r>
      <w:bookmarkEnd w:id="15"/>
    </w:p>
    <w:p w:rsidR="00A85358" w:rsidRDefault="00A85358" w:rsidP="00A85358">
      <w:pPr>
        <w:pStyle w:val="berschrift3"/>
      </w:pPr>
      <w:bookmarkStart w:id="16" w:name="_Toc293479414"/>
      <w:r>
        <w:t>Gesamtübersicht Tests</w:t>
      </w:r>
      <w:bookmarkEnd w:id="16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17" w:name="_Toc293479422"/>
      <w:r>
        <w:t xml:space="preserve">Abbildung </w:t>
      </w:r>
      <w:r w:rsidR="007A56F2">
        <w:fldChar w:fldCharType="begin"/>
      </w:r>
      <w:r w:rsidR="007A56F2">
        <w:instrText xml:space="preserve"> SEQ Abbildung \* ARABIC </w:instrText>
      </w:r>
      <w:r w:rsidR="007A56F2">
        <w:fldChar w:fldCharType="separate"/>
      </w:r>
      <w:r w:rsidR="007228D9">
        <w:rPr>
          <w:noProof/>
        </w:rPr>
        <w:t>1</w:t>
      </w:r>
      <w:r w:rsidR="007A56F2">
        <w:rPr>
          <w:noProof/>
        </w:rPr>
        <w:fldChar w:fldCharType="end"/>
      </w:r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7"/>
    </w:p>
    <w:p w:rsidR="00A85358" w:rsidRDefault="00A85358" w:rsidP="00936FE1">
      <w:pPr>
        <w:pStyle w:val="berschrift3"/>
      </w:pPr>
      <w:bookmarkStart w:id="18" w:name="_Toc293479415"/>
      <w:r>
        <w:t xml:space="preserve">Testklasse </w:t>
      </w:r>
      <w:proofErr w:type="spellStart"/>
      <w:r w:rsidRPr="00A85358">
        <w:t>HttpTransmitterTest</w:t>
      </w:r>
      <w:bookmarkEnd w:id="18"/>
      <w:proofErr w:type="spellEnd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proofErr w:type="spellStart"/>
      <w:r w:rsidRPr="00A85358">
        <w:t>testTransmission</w:t>
      </w:r>
      <w:proofErr w:type="spellEnd"/>
      <w:r w:rsidRPr="00A85358">
        <w:t>()</w:t>
      </w:r>
    </w:p>
    <w:p w:rsidR="00A85358" w:rsidRDefault="00A85358" w:rsidP="00936FE1">
      <w:pPr>
        <w:pStyle w:val="berschrift3"/>
      </w:pPr>
      <w:bookmarkStart w:id="19" w:name="_Toc293479416"/>
      <w:r>
        <w:t xml:space="preserve">Testklasse </w:t>
      </w:r>
      <w:proofErr w:type="spellStart"/>
      <w:r w:rsidRPr="00A85358">
        <w:t>TimeEntryTest</w:t>
      </w:r>
      <w:bookmarkEnd w:id="19"/>
      <w:proofErr w:type="spellEnd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testCreate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testFind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testSetTransmitted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testToJSON</w:t>
      </w:r>
      <w:proofErr w:type="spellEnd"/>
      <w:r w:rsidRPr="00A85358">
        <w:t>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20" w:name="_Toc293479417"/>
      <w:r>
        <w:lastRenderedPageBreak/>
        <w:t xml:space="preserve">Testklasse </w:t>
      </w:r>
      <w:proofErr w:type="spellStart"/>
      <w:r w:rsidRPr="00A85358">
        <w:t>TimeEntryActivityTest</w:t>
      </w:r>
      <w:bookmarkEnd w:id="20"/>
      <w:proofErr w:type="spellEnd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testCreateTimeEntries</w:t>
      </w:r>
      <w:proofErr w:type="spellEnd"/>
      <w:r w:rsidRPr="00480630">
        <w:t>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testPreconditions</w:t>
      </w:r>
      <w:proofErr w:type="spellEnd"/>
      <w:r w:rsidRPr="00480630">
        <w:t>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testWelcomeText</w:t>
      </w:r>
      <w:proofErr w:type="spellEnd"/>
      <w:r w:rsidRPr="00480630">
        <w:t>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21" w:name="_Toc293479418"/>
      <w:r>
        <w:t>Server</w:t>
      </w:r>
      <w:bookmarkEnd w:id="21"/>
    </w:p>
    <w:p w:rsidR="00AD1775" w:rsidRDefault="001F476D" w:rsidP="00AD1775">
      <w:pPr>
        <w:pStyle w:val="berschrift3"/>
      </w:pPr>
      <w:bookmarkStart w:id="22" w:name="_Toc293479419"/>
      <w:r>
        <w:t>Gesamtübersicht Tests</w:t>
      </w:r>
      <w:r w:rsidR="005D4B0F">
        <w:t xml:space="preserve"> </w:t>
      </w:r>
      <w:r w:rsidR="00903C40">
        <w:t>&amp; Abdeckung</w:t>
      </w:r>
      <w:bookmarkEnd w:id="22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23" w:name="_Toc293479423"/>
      <w:r>
        <w:t xml:space="preserve">Abbildung </w:t>
      </w:r>
      <w:r w:rsidR="007A56F2">
        <w:fldChar w:fldCharType="begin"/>
      </w:r>
      <w:r w:rsidR="007A56F2">
        <w:instrText xml:space="preserve"> SEQ Abbildung \* ARABIC </w:instrText>
      </w:r>
      <w:r w:rsidR="007A56F2">
        <w:fldChar w:fldCharType="separate"/>
      </w:r>
      <w:r>
        <w:rPr>
          <w:noProof/>
        </w:rPr>
        <w:t>2</w:t>
      </w:r>
      <w:r w:rsidR="007A56F2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23"/>
    </w:p>
    <w:p w:rsidR="009549C2" w:rsidRPr="009549C2" w:rsidRDefault="00A85358" w:rsidP="009549C2">
      <w:pPr>
        <w:pStyle w:val="berschrift3"/>
        <w:rPr>
          <w:lang w:val="en-US"/>
        </w:rPr>
      </w:pPr>
      <w:bookmarkStart w:id="24" w:name="_Toc293479420"/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24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25" w:name="_Toc293479421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25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Pr="005A44F6" w:rsidRDefault="00B710F2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sectPr w:rsidR="001C3C55" w:rsidRPr="005A44F6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6F2" w:rsidRDefault="007A56F2" w:rsidP="008F2373">
      <w:pPr>
        <w:spacing w:after="0"/>
      </w:pPr>
      <w:r>
        <w:separator/>
      </w:r>
    </w:p>
  </w:endnote>
  <w:endnote w:type="continuationSeparator" w:id="0">
    <w:p w:rsidR="007A56F2" w:rsidRDefault="007A56F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7666AA">
      <w:rPr>
        <w:noProof/>
      </w:rPr>
      <w:t>18.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7666AA" w:rsidRPr="007666AA">
      <w:rPr>
        <w:b/>
        <w:noProof/>
        <w:lang w:val="de-DE"/>
      </w:rPr>
      <w:t>2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r w:rsidR="007A56F2">
      <w:fldChar w:fldCharType="begin"/>
    </w:r>
    <w:r w:rsidR="007A56F2">
      <w:instrText>NUMPAGES  \* Arabic  \* MERGEFORMAT</w:instrText>
    </w:r>
    <w:r w:rsidR="007A56F2">
      <w:fldChar w:fldCharType="separate"/>
    </w:r>
    <w:r w:rsidR="007666AA" w:rsidRPr="007666AA">
      <w:rPr>
        <w:b/>
        <w:noProof/>
        <w:lang w:val="de-DE"/>
      </w:rPr>
      <w:t>6</w:t>
    </w:r>
    <w:r w:rsidR="007A56F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6F2" w:rsidRDefault="007A56F2" w:rsidP="008F2373">
      <w:pPr>
        <w:spacing w:after="0"/>
      </w:pPr>
      <w:r>
        <w:separator/>
      </w:r>
    </w:p>
  </w:footnote>
  <w:footnote w:type="continuationSeparator" w:id="0">
    <w:p w:rsidR="007A56F2" w:rsidRDefault="007A56F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530DEC"/>
    <w:rsid w:val="005540DD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F0AB5"/>
    <w:rsid w:val="00EF202F"/>
    <w:rsid w:val="00F33558"/>
    <w:rsid w:val="00F42E13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A7426-48B2-4939-BA95-20BC295A2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964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</dc:title>
  <dc:creator>Christina</dc:creator>
  <cp:lastModifiedBy>Delia</cp:lastModifiedBy>
  <cp:revision>97</cp:revision>
  <dcterms:created xsi:type="dcterms:W3CDTF">2011-04-11T12:08:00Z</dcterms:created>
  <dcterms:modified xsi:type="dcterms:W3CDTF">2011-05-18T08:54:00Z</dcterms:modified>
</cp:coreProperties>
</file>