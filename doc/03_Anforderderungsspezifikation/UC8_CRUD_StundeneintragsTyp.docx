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615FC9">
        <w:rPr>
          <w:noProof/>
          <w:lang w:eastAsia="de-CH"/>
        </w:rPr>
        <w:t>8</w:t>
      </w:r>
      <w:r w:rsidRPr="00ED4363">
        <w:rPr>
          <w:noProof/>
          <w:lang w:eastAsia="de-CH"/>
        </w:rPr>
        <w:t xml:space="preserve"> </w:t>
      </w:r>
      <w:r w:rsidR="00824A76">
        <w:rPr>
          <w:noProof/>
          <w:lang w:eastAsia="de-CH"/>
        </w:rPr>
        <w:t xml:space="preserve">CRUD </w:t>
      </w:r>
      <w:r w:rsidR="00615FC9">
        <w:rPr>
          <w:noProof/>
          <w:lang w:eastAsia="de-CH"/>
        </w:rPr>
        <w:t>StundeneintragsTyp</w:t>
      </w:r>
    </w:p>
    <w:p w:rsidR="00A53880" w:rsidRPr="00ED4363" w:rsidRDefault="0075029B" w:rsidP="00E711E0">
      <w:pPr>
        <w:pStyle w:val="berschrift1"/>
      </w:pPr>
      <w:bookmarkStart w:id="0" w:name="_Toc289064799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9064800"/>
      <w:r w:rsidRPr="00ED4363">
        <w:t>Änderungsgeschichte</w:t>
      </w:r>
      <w:bookmarkEnd w:id="1"/>
    </w:p>
    <w:tbl>
      <w:tblPr>
        <w:tblStyle w:val="MediumShading1-Accent1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EB4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461FE7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461FE7">
            <w:r w:rsidRPr="00ED4363">
              <w:t>Autor</w:t>
            </w:r>
          </w:p>
        </w:tc>
      </w:tr>
      <w:tr w:rsidR="00887085" w:rsidRPr="00ED4363" w:rsidTr="00EB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951159" w:rsidP="00A44FBD">
            <w:pPr>
              <w:rPr>
                <w:b/>
              </w:rPr>
            </w:pPr>
            <w:r>
              <w:t>2</w:t>
            </w:r>
            <w:r w:rsidR="00A44FBD">
              <w:t>7</w:t>
            </w:r>
            <w:r w:rsidR="0011560E" w:rsidRPr="00ED4363">
              <w:t>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461FE7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461FE7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92265" w:rsidP="00461FE7">
            <w:r>
              <w:t>SD</w:t>
            </w:r>
          </w:p>
        </w:tc>
      </w:tr>
      <w:tr w:rsidR="00EB4F4B" w:rsidRPr="00ED4363" w:rsidTr="00EB4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B4F4B" w:rsidRDefault="00EB4F4B" w:rsidP="00A44FBD">
            <w:r>
              <w:t>28.03.2011</w:t>
            </w:r>
          </w:p>
        </w:tc>
        <w:tc>
          <w:tcPr>
            <w:tcW w:w="993" w:type="dxa"/>
          </w:tcPr>
          <w:p w:rsidR="00EB4F4B" w:rsidRPr="00ED4363" w:rsidRDefault="00EB4F4B" w:rsidP="00461FE7">
            <w:r>
              <w:t>1.1</w:t>
            </w:r>
          </w:p>
        </w:tc>
        <w:tc>
          <w:tcPr>
            <w:tcW w:w="4674" w:type="dxa"/>
          </w:tcPr>
          <w:p w:rsidR="00EB4F4B" w:rsidRPr="00ED4363" w:rsidRDefault="00EB4F4B" w:rsidP="00461FE7">
            <w:r>
              <w:t>Review</w:t>
            </w:r>
          </w:p>
        </w:tc>
        <w:tc>
          <w:tcPr>
            <w:tcW w:w="2303" w:type="dxa"/>
          </w:tcPr>
          <w:p w:rsidR="00EB4F4B" w:rsidRDefault="00EB4F4B" w:rsidP="00461FE7">
            <w:r>
              <w:t>TD</w:t>
            </w:r>
          </w:p>
        </w:tc>
      </w:tr>
      <w:tr w:rsidR="00F01C4D" w:rsidRPr="00ED4363" w:rsidTr="00EB4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F01C4D" w:rsidRDefault="00F01C4D" w:rsidP="00A44FBD">
            <w:r>
              <w:t>29.03.2011</w:t>
            </w:r>
          </w:p>
        </w:tc>
        <w:tc>
          <w:tcPr>
            <w:tcW w:w="993" w:type="dxa"/>
          </w:tcPr>
          <w:p w:rsidR="00F01C4D" w:rsidRDefault="00F01C4D" w:rsidP="00461FE7">
            <w:r>
              <w:t>1.2</w:t>
            </w:r>
          </w:p>
        </w:tc>
        <w:tc>
          <w:tcPr>
            <w:tcW w:w="4674" w:type="dxa"/>
          </w:tcPr>
          <w:p w:rsidR="00F01C4D" w:rsidRDefault="00F01C4D" w:rsidP="00461FE7">
            <w:r>
              <w:t>Korrektur gem. Sitzungsprotokoll</w:t>
            </w:r>
          </w:p>
        </w:tc>
        <w:tc>
          <w:tcPr>
            <w:tcW w:w="2303" w:type="dxa"/>
          </w:tcPr>
          <w:p w:rsidR="00F01C4D" w:rsidRDefault="00F01C4D" w:rsidP="00461FE7">
            <w:r>
              <w:t>TD, SD</w:t>
            </w:r>
          </w:p>
        </w:tc>
      </w:tr>
    </w:tbl>
    <w:bookmarkStart w:id="2" w:name="_Toc289064801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EA3432" w:rsidRDefault="002712A2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9064799" w:history="1">
            <w:r w:rsidR="00EA3432" w:rsidRPr="00C72652">
              <w:rPr>
                <w:rStyle w:val="Hyperlink"/>
                <w:noProof/>
              </w:rPr>
              <w:t>1</w:t>
            </w:r>
            <w:r w:rsidR="00EA343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A3432" w:rsidRPr="00C72652">
              <w:rPr>
                <w:rStyle w:val="Hyperlink"/>
                <w:noProof/>
              </w:rPr>
              <w:t>Dokumentinformationen</w:t>
            </w:r>
            <w:r w:rsidR="00EA34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A3432">
              <w:rPr>
                <w:noProof/>
                <w:webHidden/>
              </w:rPr>
              <w:instrText xml:space="preserve"> PAGEREF _Toc289064799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343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3432" w:rsidRDefault="00405C7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00" w:history="1">
            <w:r w:rsidR="00EA3432" w:rsidRPr="00C72652">
              <w:rPr>
                <w:rStyle w:val="Hyperlink"/>
                <w:noProof/>
              </w:rPr>
              <w:t>1.1</w:t>
            </w:r>
            <w:r w:rsidR="00EA3432">
              <w:rPr>
                <w:noProof/>
                <w:sz w:val="22"/>
                <w:szCs w:val="22"/>
                <w:lang w:eastAsia="de-CH"/>
              </w:rPr>
              <w:tab/>
            </w:r>
            <w:r w:rsidR="00EA3432" w:rsidRPr="00C72652">
              <w:rPr>
                <w:rStyle w:val="Hyperlink"/>
                <w:noProof/>
              </w:rPr>
              <w:t>Änderungsgeschichte</w:t>
            </w:r>
            <w:r w:rsidR="00EA3432">
              <w:rPr>
                <w:noProof/>
                <w:webHidden/>
              </w:rPr>
              <w:tab/>
            </w:r>
            <w:r w:rsidR="002712A2">
              <w:rPr>
                <w:noProof/>
                <w:webHidden/>
              </w:rPr>
              <w:fldChar w:fldCharType="begin"/>
            </w:r>
            <w:r w:rsidR="00EA3432">
              <w:rPr>
                <w:noProof/>
                <w:webHidden/>
              </w:rPr>
              <w:instrText xml:space="preserve"> PAGEREF _Toc289064800 \h </w:instrText>
            </w:r>
            <w:r w:rsidR="002712A2">
              <w:rPr>
                <w:noProof/>
                <w:webHidden/>
              </w:rPr>
            </w:r>
            <w:r w:rsidR="002712A2">
              <w:rPr>
                <w:noProof/>
                <w:webHidden/>
              </w:rPr>
              <w:fldChar w:fldCharType="separate"/>
            </w:r>
            <w:r w:rsidR="00EA3432">
              <w:rPr>
                <w:noProof/>
                <w:webHidden/>
              </w:rPr>
              <w:t>1</w:t>
            </w:r>
            <w:r w:rsidR="002712A2">
              <w:rPr>
                <w:noProof/>
                <w:webHidden/>
              </w:rPr>
              <w:fldChar w:fldCharType="end"/>
            </w:r>
          </w:hyperlink>
        </w:p>
        <w:p w:rsidR="00EA3432" w:rsidRDefault="00405C75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064801" w:history="1">
            <w:r w:rsidR="00EA3432" w:rsidRPr="00C72652">
              <w:rPr>
                <w:rStyle w:val="Hyperlink"/>
                <w:noProof/>
              </w:rPr>
              <w:t>1.2</w:t>
            </w:r>
            <w:r w:rsidR="00EA3432">
              <w:rPr>
                <w:noProof/>
                <w:sz w:val="22"/>
                <w:szCs w:val="22"/>
                <w:lang w:eastAsia="de-CH"/>
              </w:rPr>
              <w:tab/>
            </w:r>
            <w:r w:rsidR="00EA3432" w:rsidRPr="00C72652">
              <w:rPr>
                <w:rStyle w:val="Hyperlink"/>
                <w:noProof/>
              </w:rPr>
              <w:t>Inhaltsverzeichnis</w:t>
            </w:r>
            <w:r w:rsidR="00EA3432">
              <w:rPr>
                <w:noProof/>
                <w:webHidden/>
              </w:rPr>
              <w:tab/>
            </w:r>
            <w:r w:rsidR="002712A2">
              <w:rPr>
                <w:noProof/>
                <w:webHidden/>
              </w:rPr>
              <w:fldChar w:fldCharType="begin"/>
            </w:r>
            <w:r w:rsidR="00EA3432">
              <w:rPr>
                <w:noProof/>
                <w:webHidden/>
              </w:rPr>
              <w:instrText xml:space="preserve"> PAGEREF _Toc289064801 \h </w:instrText>
            </w:r>
            <w:r w:rsidR="002712A2">
              <w:rPr>
                <w:noProof/>
                <w:webHidden/>
              </w:rPr>
            </w:r>
            <w:r w:rsidR="002712A2">
              <w:rPr>
                <w:noProof/>
                <w:webHidden/>
              </w:rPr>
              <w:fldChar w:fldCharType="separate"/>
            </w:r>
            <w:r w:rsidR="00EA3432">
              <w:rPr>
                <w:noProof/>
                <w:webHidden/>
              </w:rPr>
              <w:t>1</w:t>
            </w:r>
            <w:r w:rsidR="002712A2">
              <w:rPr>
                <w:noProof/>
                <w:webHidden/>
              </w:rPr>
              <w:fldChar w:fldCharType="end"/>
            </w:r>
          </w:hyperlink>
        </w:p>
        <w:p w:rsidR="00EA3432" w:rsidRDefault="00405C75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064802" w:history="1">
            <w:r w:rsidR="00EA3432" w:rsidRPr="00C72652">
              <w:rPr>
                <w:rStyle w:val="Hyperlink"/>
                <w:noProof/>
                <w:lang w:val="en-GB"/>
              </w:rPr>
              <w:t>2</w:t>
            </w:r>
            <w:r w:rsidR="00EA343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A3432" w:rsidRPr="00C72652">
              <w:rPr>
                <w:rStyle w:val="Hyperlink"/>
                <w:noProof/>
                <w:lang w:eastAsia="de-CH"/>
              </w:rPr>
              <w:t>UC8 CRUD StundeneintragsTyp</w:t>
            </w:r>
            <w:r w:rsidR="00EA3432">
              <w:rPr>
                <w:noProof/>
                <w:webHidden/>
              </w:rPr>
              <w:tab/>
            </w:r>
            <w:r w:rsidR="002712A2">
              <w:rPr>
                <w:noProof/>
                <w:webHidden/>
              </w:rPr>
              <w:fldChar w:fldCharType="begin"/>
            </w:r>
            <w:r w:rsidR="00EA3432">
              <w:rPr>
                <w:noProof/>
                <w:webHidden/>
              </w:rPr>
              <w:instrText xml:space="preserve"> PAGEREF _Toc289064802 \h </w:instrText>
            </w:r>
            <w:r w:rsidR="002712A2">
              <w:rPr>
                <w:noProof/>
                <w:webHidden/>
              </w:rPr>
            </w:r>
            <w:r w:rsidR="002712A2">
              <w:rPr>
                <w:noProof/>
                <w:webHidden/>
              </w:rPr>
              <w:fldChar w:fldCharType="separate"/>
            </w:r>
            <w:r w:rsidR="00EA3432">
              <w:rPr>
                <w:noProof/>
                <w:webHidden/>
              </w:rPr>
              <w:t>1</w:t>
            </w:r>
            <w:r w:rsidR="002712A2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2712A2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615FC9" w:rsidP="006156A4">
      <w:pPr>
        <w:pStyle w:val="berschrift1"/>
        <w:rPr>
          <w:lang w:val="en-GB"/>
        </w:rPr>
      </w:pPr>
      <w:bookmarkStart w:id="3" w:name="_Toc289064802"/>
      <w:r w:rsidRPr="00ED4363">
        <w:rPr>
          <w:noProof/>
          <w:lang w:eastAsia="de-CH"/>
        </w:rPr>
        <w:t>UC</w:t>
      </w:r>
      <w:r>
        <w:rPr>
          <w:noProof/>
          <w:lang w:eastAsia="de-CH"/>
        </w:rPr>
        <w:t>8</w:t>
      </w:r>
      <w:r w:rsidRPr="00ED4363">
        <w:rPr>
          <w:noProof/>
          <w:lang w:eastAsia="de-CH"/>
        </w:rPr>
        <w:t xml:space="preserve"> </w:t>
      </w:r>
      <w:r>
        <w:rPr>
          <w:noProof/>
          <w:lang w:eastAsia="de-CH"/>
        </w:rPr>
        <w:t>CRUD StundeneintragsTyp</w:t>
      </w:r>
      <w:bookmarkEnd w:id="3"/>
    </w:p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B00E1A" w:rsidP="003B6922">
            <w:r>
              <w:t>Format</w:t>
            </w:r>
          </w:p>
        </w:tc>
        <w:tc>
          <w:tcPr>
            <w:tcW w:w="6694" w:type="dxa"/>
          </w:tcPr>
          <w:p w:rsidR="00AA6EBE" w:rsidRDefault="00AA6EBE" w:rsidP="00AA6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D4363">
              <w:t>Fully</w:t>
            </w:r>
            <w:proofErr w:type="spellEnd"/>
            <w:r w:rsidRPr="00ED4363">
              <w:t xml:space="preserve"> </w:t>
            </w:r>
            <w:proofErr w:type="spellStart"/>
            <w:r w:rsidRPr="00ED4363">
              <w:t>dressed</w:t>
            </w:r>
            <w:proofErr w:type="spellEnd"/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Default="00AA6EBE" w:rsidP="003B6922">
            <w:r w:rsidRPr="00537A7C">
              <w:rPr>
                <w:lang w:val="en-GB"/>
              </w:rPr>
              <w:t>Primary Actor</w:t>
            </w:r>
          </w:p>
        </w:tc>
        <w:tc>
          <w:tcPr>
            <w:tcW w:w="6694" w:type="dxa"/>
          </w:tcPr>
          <w:p w:rsidR="00AA6EBE" w:rsidRDefault="00AA6EBE" w:rsidP="003B69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537A7C">
              <w:rPr>
                <w:lang w:val="en-GB"/>
              </w:rPr>
              <w:t>Sekretärin</w:t>
            </w:r>
            <w:proofErr w:type="spellEnd"/>
          </w:p>
        </w:tc>
      </w:tr>
      <w:tr w:rsidR="00537A7C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37A7C" w:rsidRPr="00B00E1A" w:rsidRDefault="00537A7C" w:rsidP="003B6922">
            <w:pPr>
              <w:rPr>
                <w:lang w:val="en-GB"/>
              </w:rPr>
            </w:pPr>
            <w:r w:rsidRPr="00B00E1A">
              <w:rPr>
                <w:lang w:val="en-GB"/>
              </w:rPr>
              <w:t>Stakeholders and Interests</w:t>
            </w:r>
          </w:p>
        </w:tc>
      </w:tr>
      <w:tr w:rsidR="00AA6EBE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AA6EBE" w:rsidRPr="00AA6EBE" w:rsidRDefault="00AA6EBE" w:rsidP="00615FC9">
            <w:pPr>
              <w:tabs>
                <w:tab w:val="left" w:pos="2410"/>
              </w:tabs>
              <w:ind w:left="2124" w:hanging="212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Kann schnell </w:t>
            </w:r>
            <w:r w:rsidR="004250AC">
              <w:t>Stundeneintragstypen</w:t>
            </w:r>
            <w:r>
              <w:t xml:space="preserve"> neu anlegen und verwalten</w:t>
            </w:r>
          </w:p>
        </w:tc>
      </w:tr>
      <w:tr w:rsidR="00AA6EBE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AA6EBE" w:rsidRPr="00B00E1A" w:rsidRDefault="00AA6EBE" w:rsidP="003B6922">
            <w:pPr>
              <w:rPr>
                <w:b w:val="0"/>
              </w:rPr>
            </w:pPr>
            <w:r w:rsidRPr="00B00E1A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AA6EBE" w:rsidRDefault="00AA6EBE" w:rsidP="00615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991B04">
              <w:t>Üb</w:t>
            </w:r>
            <w:r>
              <w:t xml:space="preserve">ersicht über </w:t>
            </w:r>
            <w:r w:rsidR="00615FC9">
              <w:t>Stundeneintragstypen</w:t>
            </w:r>
            <w:r w:rsidR="00A44FBD">
              <w:t xml:space="preserve">, die </w:t>
            </w:r>
            <w:r w:rsidR="00615FC9">
              <w:t>in Stundeneinträgen</w:t>
            </w:r>
            <w:r w:rsidR="00A44FBD">
              <w:t xml:space="preserve"> </w:t>
            </w:r>
            <w:r w:rsidR="00615FC9">
              <w:t>ausgewählt werden können</w:t>
            </w:r>
          </w:p>
        </w:tc>
      </w:tr>
      <w:tr w:rsidR="00AA2E17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A2E17" w:rsidRPr="00B00E1A" w:rsidRDefault="00AA2E17" w:rsidP="003B6922">
            <w:proofErr w:type="spellStart"/>
            <w:r w:rsidRPr="00B00E1A">
              <w:t>Preconditions</w:t>
            </w:r>
            <w:proofErr w:type="spellEnd"/>
          </w:p>
        </w:tc>
      </w:tr>
      <w:tr w:rsidR="00E45D5D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45D5D" w:rsidRPr="00B00E1A" w:rsidRDefault="00E45D5D" w:rsidP="00F80625">
            <w:pPr>
              <w:pStyle w:val="Listenabsatz"/>
              <w:numPr>
                <w:ilvl w:val="0"/>
                <w:numId w:val="31"/>
              </w:numPr>
              <w:rPr>
                <w:b w:val="0"/>
              </w:rPr>
            </w:pPr>
            <w:r w:rsidRPr="00B00E1A">
              <w:rPr>
                <w:b w:val="0"/>
              </w:rPr>
              <w:t>Sekret</w:t>
            </w:r>
            <w:r w:rsidR="00224A04">
              <w:rPr>
                <w:b w:val="0"/>
              </w:rPr>
              <w:t>ärin ist im</w:t>
            </w:r>
            <w:r w:rsidR="00F34B85">
              <w:rPr>
                <w:b w:val="0"/>
              </w:rPr>
              <w:t xml:space="preserve"> System registriert</w:t>
            </w:r>
            <w:r w:rsidR="00FB13B6">
              <w:rPr>
                <w:b w:val="0"/>
              </w:rPr>
              <w:t xml:space="preserve"> (UC4)</w:t>
            </w:r>
          </w:p>
          <w:p w:rsidR="00E45D5D" w:rsidRPr="00E45D5D" w:rsidRDefault="00224A04" w:rsidP="00224A04">
            <w:pPr>
              <w:pStyle w:val="Listenabsatz"/>
              <w:numPr>
                <w:ilvl w:val="0"/>
                <w:numId w:val="31"/>
              </w:numPr>
            </w:pPr>
            <w:r>
              <w:rPr>
                <w:b w:val="0"/>
              </w:rPr>
              <w:t>Sekretärin ist am</w:t>
            </w:r>
            <w:r w:rsidR="00E45D5D" w:rsidRPr="00B00E1A">
              <w:rPr>
                <w:b w:val="0"/>
              </w:rPr>
              <w:t xml:space="preserve"> System angemeldet (UC5)</w:t>
            </w:r>
          </w:p>
        </w:tc>
      </w:tr>
      <w:tr w:rsidR="00F80625" w:rsidRPr="004250AC" w:rsidTr="00CB01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F80625" w:rsidRPr="004250AC" w:rsidRDefault="00F80625" w:rsidP="00F80625">
            <w:proofErr w:type="spellStart"/>
            <w:r w:rsidRPr="004250AC">
              <w:t>Success</w:t>
            </w:r>
            <w:proofErr w:type="spellEnd"/>
            <w:r w:rsidRPr="004250AC">
              <w:t xml:space="preserve"> </w:t>
            </w:r>
            <w:proofErr w:type="spellStart"/>
            <w:r w:rsidRPr="004250AC">
              <w:t>Guarantee</w:t>
            </w:r>
            <w:proofErr w:type="spellEnd"/>
            <w:r w:rsidRPr="004250AC">
              <w:t xml:space="preserve"> (</w:t>
            </w:r>
            <w:proofErr w:type="spellStart"/>
            <w:r w:rsidRPr="004250AC">
              <w:t>Postconditions</w:t>
            </w:r>
            <w:proofErr w:type="spellEnd"/>
            <w:r w:rsidRPr="004250AC">
              <w:t>)</w:t>
            </w:r>
          </w:p>
        </w:tc>
      </w:tr>
      <w:tr w:rsidR="00F80625" w:rsidTr="00CB01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A63DF9" w:rsidRPr="00615FC9" w:rsidRDefault="00A63DF9" w:rsidP="00A63DF9">
            <w:pPr>
              <w:rPr>
                <w:b w:val="0"/>
              </w:rPr>
            </w:pPr>
            <w:r w:rsidRPr="00615FC9">
              <w:rPr>
                <w:b w:val="0"/>
              </w:rPr>
              <w:t>Create</w:t>
            </w:r>
          </w:p>
          <w:p w:rsidR="00A63DF9" w:rsidRPr="00615FC9" w:rsidRDefault="00615FC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615FC9">
              <w:rPr>
                <w:b w:val="0"/>
              </w:rPr>
              <w:t xml:space="preserve">Stundeneintragstyp </w:t>
            </w:r>
            <w:r w:rsidR="00F34B85" w:rsidRPr="00615FC9">
              <w:rPr>
                <w:b w:val="0"/>
              </w:rPr>
              <w:t>wurde erstellt</w:t>
            </w:r>
          </w:p>
          <w:p w:rsidR="00F34B85" w:rsidRPr="00615FC9" w:rsidRDefault="00F34B85" w:rsidP="00F34B85">
            <w:pPr>
              <w:rPr>
                <w:b w:val="0"/>
              </w:rPr>
            </w:pPr>
            <w:r w:rsidRPr="00615FC9">
              <w:rPr>
                <w:b w:val="0"/>
              </w:rPr>
              <w:t>List</w:t>
            </w:r>
          </w:p>
          <w:p w:rsidR="00F34B85" w:rsidRPr="00615FC9" w:rsidRDefault="00615FC9" w:rsidP="00F34B85">
            <w:pPr>
              <w:pStyle w:val="Listenabsatz"/>
              <w:numPr>
                <w:ilvl w:val="0"/>
                <w:numId w:val="32"/>
              </w:numPr>
              <w:rPr>
                <w:b w:val="0"/>
              </w:rPr>
            </w:pPr>
            <w:r w:rsidRPr="00615FC9">
              <w:rPr>
                <w:b w:val="0"/>
              </w:rPr>
              <w:t xml:space="preserve">Stundeneintragstypen </w:t>
            </w:r>
            <w:r w:rsidR="00F34B85" w:rsidRPr="00615FC9">
              <w:rPr>
                <w:b w:val="0"/>
              </w:rPr>
              <w:t>wurden angezeigt</w:t>
            </w:r>
          </w:p>
          <w:p w:rsidR="00A63DF9" w:rsidRPr="00615FC9" w:rsidRDefault="00A63DF9" w:rsidP="00A63DF9">
            <w:pPr>
              <w:rPr>
                <w:b w:val="0"/>
              </w:rPr>
            </w:pPr>
            <w:r w:rsidRPr="00615FC9">
              <w:rPr>
                <w:b w:val="0"/>
              </w:rPr>
              <w:t>Update</w:t>
            </w:r>
          </w:p>
          <w:p w:rsidR="00A63DF9" w:rsidRPr="00615FC9" w:rsidRDefault="00615FC9" w:rsidP="00A63DF9">
            <w:pPr>
              <w:pStyle w:val="Listenabsatz"/>
              <w:numPr>
                <w:ilvl w:val="0"/>
                <w:numId w:val="20"/>
              </w:numPr>
              <w:rPr>
                <w:b w:val="0"/>
              </w:rPr>
            </w:pPr>
            <w:r w:rsidRPr="00615FC9">
              <w:rPr>
                <w:b w:val="0"/>
              </w:rPr>
              <w:t xml:space="preserve">Stundeneintragstyp </w:t>
            </w:r>
            <w:r w:rsidR="00A63DF9" w:rsidRPr="00615FC9">
              <w:rPr>
                <w:b w:val="0"/>
              </w:rPr>
              <w:t>wurde gespeicher</w:t>
            </w:r>
            <w:r w:rsidR="00F34B85" w:rsidRPr="00615FC9">
              <w:rPr>
                <w:b w:val="0"/>
              </w:rPr>
              <w:t>t, Änderungen wurden übernommen</w:t>
            </w:r>
          </w:p>
          <w:p w:rsidR="00A63DF9" w:rsidRPr="00615FC9" w:rsidRDefault="00A63DF9" w:rsidP="00A63DF9">
            <w:pPr>
              <w:rPr>
                <w:b w:val="0"/>
              </w:rPr>
            </w:pPr>
            <w:r w:rsidRPr="00615FC9">
              <w:rPr>
                <w:b w:val="0"/>
              </w:rPr>
              <w:t>Delete</w:t>
            </w:r>
          </w:p>
          <w:p w:rsidR="00F80625" w:rsidRPr="00A63DF9" w:rsidRDefault="00615FC9" w:rsidP="004250AC">
            <w:pPr>
              <w:pStyle w:val="Listenabsatz"/>
              <w:numPr>
                <w:ilvl w:val="0"/>
                <w:numId w:val="20"/>
              </w:numPr>
            </w:pPr>
            <w:r w:rsidRPr="00615FC9">
              <w:rPr>
                <w:b w:val="0"/>
              </w:rPr>
              <w:t xml:space="preserve">Stundeneintragstyp </w:t>
            </w:r>
            <w:r w:rsidR="004250AC">
              <w:rPr>
                <w:b w:val="0"/>
              </w:rPr>
              <w:t>wurde</w:t>
            </w:r>
            <w:r w:rsidR="00A63DF9" w:rsidRPr="00615FC9">
              <w:rPr>
                <w:b w:val="0"/>
              </w:rPr>
              <w:t xml:space="preserve"> </w:t>
            </w:r>
            <w:r w:rsidR="00273D43">
              <w:rPr>
                <w:b w:val="0"/>
              </w:rPr>
              <w:t xml:space="preserve">als </w:t>
            </w:r>
            <w:r w:rsidR="006156A9" w:rsidRPr="00615FC9">
              <w:rPr>
                <w:b w:val="0"/>
              </w:rPr>
              <w:t>gelöscht</w:t>
            </w:r>
            <w:r w:rsidR="00273D43">
              <w:rPr>
                <w:b w:val="0"/>
              </w:rPr>
              <w:t xml:space="preserve"> markiert</w:t>
            </w:r>
          </w:p>
        </w:tc>
      </w:tr>
    </w:tbl>
    <w:p w:rsidR="00F34B85" w:rsidRDefault="00F34B85">
      <w:r>
        <w:rPr>
          <w:b/>
          <w:bCs/>
        </w:rPr>
        <w:br w:type="page"/>
      </w:r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6E2AFC" w:rsidTr="00054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6E2AFC" w:rsidRPr="006E2AFC" w:rsidRDefault="006E2AFC" w:rsidP="00A63DF9">
            <w:r w:rsidRPr="00ED4363">
              <w:lastRenderedPageBreak/>
              <w:t xml:space="preserve">Main </w:t>
            </w:r>
            <w:proofErr w:type="spellStart"/>
            <w:r w:rsidRPr="00ED4363">
              <w:t>Success</w:t>
            </w:r>
            <w:proofErr w:type="spellEnd"/>
            <w:r w:rsidRPr="00ED4363">
              <w:t xml:space="preserve"> Scenario</w:t>
            </w:r>
            <w:r>
              <w:t xml:space="preserve"> Create</w:t>
            </w:r>
          </w:p>
        </w:tc>
      </w:tr>
      <w:tr w:rsidR="0060355C" w:rsidTr="00054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004324" w:rsidRDefault="00CD02A9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0355C" w:rsidTr="00054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615FC9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800F86">
              <w:rPr>
                <w:b w:val="0"/>
              </w:rPr>
              <w:t xml:space="preserve">Sekretärin erstellt </w:t>
            </w:r>
            <w:r w:rsidR="00615FC9">
              <w:rPr>
                <w:b w:val="0"/>
              </w:rPr>
              <w:t>Stundeneintragstyp</w:t>
            </w:r>
            <w:r w:rsidR="00800F86">
              <w:rPr>
                <w:b w:val="0"/>
              </w:rPr>
              <w:t xml:space="preserve"> </w:t>
            </w:r>
            <w:r w:rsidR="00147F0B">
              <w:rPr>
                <w:b w:val="0"/>
              </w:rPr>
              <w:t xml:space="preserve">mit </w:t>
            </w:r>
            <w:r w:rsidR="00615FC9">
              <w:rPr>
                <w:b w:val="0"/>
              </w:rPr>
              <w:t>Beschreibung</w:t>
            </w:r>
          </w:p>
        </w:tc>
        <w:tc>
          <w:tcPr>
            <w:tcW w:w="3717" w:type="dxa"/>
          </w:tcPr>
          <w:p w:rsidR="00F34B85" w:rsidRDefault="00F34B85" w:rsidP="00576B63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D85BF5" w:rsidRDefault="00461FE7" w:rsidP="00615FC9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  <w:r>
              <w:tab/>
              <w:t xml:space="preserve">System </w:t>
            </w:r>
            <w:r w:rsidR="00273D43">
              <w:t xml:space="preserve">erfasst </w:t>
            </w:r>
            <w:r w:rsidR="00615FC9" w:rsidRPr="00615FC9">
              <w:t>Stundeneintragstyp</w:t>
            </w:r>
          </w:p>
        </w:tc>
      </w:tr>
      <w:tr w:rsidR="00326772" w:rsidTr="00054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26772" w:rsidRPr="00326772" w:rsidRDefault="00326772" w:rsidP="00326772">
            <w:pPr>
              <w:rPr>
                <w:lang w:val="en-GB"/>
              </w:rPr>
            </w:pPr>
            <w:r w:rsidRPr="00773C47">
              <w:t>Extension</w:t>
            </w:r>
            <w:r w:rsidRPr="00644982">
              <w:rPr>
                <w:lang w:val="en-GB"/>
              </w:rPr>
              <w:t xml:space="preserve">s </w:t>
            </w:r>
            <w:r>
              <w:rPr>
                <w:lang w:val="en-GB"/>
              </w:rPr>
              <w:t>Create</w:t>
            </w:r>
          </w:p>
        </w:tc>
      </w:tr>
      <w:tr w:rsidR="005B6107" w:rsidTr="00054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644982" w:rsidRDefault="005B6107" w:rsidP="00326772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</w:t>
            </w:r>
          </w:p>
        </w:tc>
      </w:tr>
    </w:tbl>
    <w:p w:rsidR="00E72FA5" w:rsidRDefault="00E72FA5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CA4E19" w:rsidRPr="00B00E1A" w:rsidTr="0028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A4E19" w:rsidRPr="00B00E1A" w:rsidRDefault="00CA4E19" w:rsidP="0028297F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</w:t>
            </w:r>
            <w:r>
              <w:t>List</w:t>
            </w:r>
          </w:p>
        </w:tc>
      </w:tr>
      <w:tr w:rsidR="00CA4E19" w:rsidRPr="00B00E1A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A4E19" w:rsidRPr="00B00E1A" w:rsidRDefault="00CA4E19" w:rsidP="0028297F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CA4E19" w:rsidRPr="00F34B85" w:rsidRDefault="00CA4E19" w:rsidP="00282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CA4E19" w:rsidRPr="0060355C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CA4E19" w:rsidRPr="00B00E1A" w:rsidRDefault="00CA4E19" w:rsidP="0028297F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  <w:t xml:space="preserve">Sekretärin </w:t>
            </w:r>
            <w:r>
              <w:rPr>
                <w:b w:val="0"/>
              </w:rPr>
              <w:t xml:space="preserve">lässt sich </w:t>
            </w:r>
            <w:r w:rsidRPr="002116A0">
              <w:rPr>
                <w:b w:val="0"/>
              </w:rPr>
              <w:t xml:space="preserve">Liste der </w:t>
            </w:r>
            <w:r>
              <w:rPr>
                <w:b w:val="0"/>
              </w:rPr>
              <w:t xml:space="preserve">Stundeneintragstypen </w:t>
            </w:r>
            <w:r w:rsidRPr="002116A0">
              <w:rPr>
                <w:b w:val="0"/>
              </w:rPr>
              <w:t>anzeigen</w:t>
            </w:r>
          </w:p>
        </w:tc>
        <w:tc>
          <w:tcPr>
            <w:tcW w:w="3717" w:type="dxa"/>
          </w:tcPr>
          <w:p w:rsidR="00CA4E19" w:rsidRPr="00F34B85" w:rsidRDefault="00CA4E19" w:rsidP="0028297F">
            <w:pPr>
              <w:tabs>
                <w:tab w:val="left" w:pos="31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CA4E19" w:rsidRPr="00F34B85" w:rsidRDefault="00CA4E19" w:rsidP="0028297F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34B85">
              <w:t>2.</w:t>
            </w:r>
            <w:r w:rsidRPr="00F34B85">
              <w:tab/>
              <w:t xml:space="preserve">System zeigt Liste der </w:t>
            </w:r>
            <w:r w:rsidRPr="00615FC9">
              <w:t>Stundeneintragstypen</w:t>
            </w:r>
            <w:r>
              <w:t xml:space="preserve"> </w:t>
            </w:r>
            <w:r w:rsidRPr="00F34B85">
              <w:t>an</w:t>
            </w:r>
          </w:p>
        </w:tc>
      </w:tr>
      <w:tr w:rsidR="00CA4E19" w:rsidTr="0028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A4E19" w:rsidRPr="00B00E1A" w:rsidRDefault="00CA4E19" w:rsidP="0028297F">
            <w:proofErr w:type="spellStart"/>
            <w:r w:rsidRPr="00B00E1A">
              <w:t>Extensions</w:t>
            </w:r>
            <w:proofErr w:type="spellEnd"/>
            <w:r w:rsidRPr="00B00E1A">
              <w:t xml:space="preserve"> </w:t>
            </w:r>
            <w:r>
              <w:t>List</w:t>
            </w:r>
          </w:p>
        </w:tc>
      </w:tr>
      <w:tr w:rsidR="00CA4E19" w:rsidTr="002829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A4E19" w:rsidRPr="00F01C4D" w:rsidRDefault="00CA4E19" w:rsidP="0028297F">
            <w:pPr>
              <w:rPr>
                <w:b w:val="0"/>
              </w:rPr>
            </w:pPr>
            <w:r w:rsidRPr="00F01C4D">
              <w:rPr>
                <w:b w:val="0"/>
              </w:rPr>
              <w:t>-</w:t>
            </w:r>
          </w:p>
        </w:tc>
      </w:tr>
    </w:tbl>
    <w:p w:rsidR="00CA4E19" w:rsidRDefault="00CA4E19">
      <w:bookmarkStart w:id="4" w:name="_GoBack"/>
      <w:bookmarkEnd w:id="4"/>
    </w:p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5B6107" w:rsidTr="00054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5B6107" w:rsidRPr="00B00E1A" w:rsidRDefault="005B6107" w:rsidP="00326772">
            <w:pPr>
              <w:rPr>
                <w:lang w:val="en-GB"/>
              </w:rPr>
            </w:pPr>
            <w:r w:rsidRPr="00B00E1A">
              <w:rPr>
                <w:lang w:val="en-GB"/>
              </w:rPr>
              <w:t>Main Success Scenario Update</w:t>
            </w:r>
          </w:p>
        </w:tc>
      </w:tr>
      <w:tr w:rsidR="0060355C" w:rsidTr="00054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A545E6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B00E1A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054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0071C7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60355C" w:rsidRPr="00B00E1A">
              <w:rPr>
                <w:b w:val="0"/>
              </w:rPr>
              <w:t xml:space="preserve">Sekretärin wählt </w:t>
            </w:r>
            <w:r w:rsidR="00615FC9">
              <w:rPr>
                <w:b w:val="0"/>
              </w:rPr>
              <w:t xml:space="preserve">Stundeneintragstyp </w:t>
            </w:r>
            <w:r w:rsidR="0060355C" w:rsidRPr="00B00E1A">
              <w:rPr>
                <w:b w:val="0"/>
              </w:rPr>
              <w:t>aus und bearbeitet diese</w:t>
            </w:r>
            <w:r w:rsidR="00615FC9">
              <w:rPr>
                <w:b w:val="0"/>
              </w:rPr>
              <w:t>n</w:t>
            </w:r>
          </w:p>
        </w:tc>
        <w:tc>
          <w:tcPr>
            <w:tcW w:w="3717" w:type="dxa"/>
          </w:tcPr>
          <w:p w:rsidR="00F34B85" w:rsidRPr="00F34B85" w:rsidRDefault="00F34B8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4272C6" w:rsidRDefault="004272C6" w:rsidP="004272C6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  <w:r>
              <w:tab/>
              <w:t>System historisiert ursprünglichen Stundeneintragstyp-Eintrag</w:t>
            </w:r>
          </w:p>
          <w:p w:rsidR="0060355C" w:rsidRPr="00F34B85" w:rsidRDefault="004272C6" w:rsidP="004272C6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</w:t>
            </w:r>
            <w:r>
              <w:tab/>
              <w:t>System speichert mutierte Angaben in neuem Stundeneintragstyp-Eintrag</w:t>
            </w:r>
          </w:p>
        </w:tc>
      </w:tr>
      <w:tr w:rsidR="00D520D4" w:rsidTr="00054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520D4" w:rsidRPr="000071C7" w:rsidRDefault="00D520D4" w:rsidP="00D520D4">
            <w:proofErr w:type="spellStart"/>
            <w:r w:rsidRPr="000071C7">
              <w:t>Extensions</w:t>
            </w:r>
            <w:proofErr w:type="spellEnd"/>
            <w:r w:rsidRPr="000071C7">
              <w:t xml:space="preserve"> Update</w:t>
            </w:r>
          </w:p>
        </w:tc>
      </w:tr>
      <w:tr w:rsidR="001A4EAE" w:rsidTr="00054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E72FA5" w:rsidRPr="000071C7" w:rsidRDefault="001A4EAE" w:rsidP="00D520D4">
            <w:pPr>
              <w:rPr>
                <w:b w:val="0"/>
              </w:rPr>
            </w:pPr>
            <w:r w:rsidRPr="000071C7">
              <w:rPr>
                <w:b w:val="0"/>
              </w:rPr>
              <w:t>-</w:t>
            </w:r>
          </w:p>
        </w:tc>
      </w:tr>
    </w:tbl>
    <w:p w:rsidR="00E72FA5" w:rsidRDefault="00E72FA5"/>
    <w:tbl>
      <w:tblPr>
        <w:tblStyle w:val="MediumShading1-Accent11"/>
        <w:tblW w:w="0" w:type="auto"/>
        <w:tblLook w:val="04A0" w:firstRow="1" w:lastRow="0" w:firstColumn="1" w:lastColumn="0" w:noHBand="0" w:noVBand="1"/>
      </w:tblPr>
      <w:tblGrid>
        <w:gridCol w:w="5495"/>
        <w:gridCol w:w="3717"/>
      </w:tblGrid>
      <w:tr w:rsidR="001A4EAE" w:rsidTr="00054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1A4EAE" w:rsidRPr="00B00E1A" w:rsidRDefault="001A4EAE" w:rsidP="00D520D4">
            <w:r w:rsidRPr="00B00E1A">
              <w:t xml:space="preserve">Main </w:t>
            </w:r>
            <w:proofErr w:type="spellStart"/>
            <w:r w:rsidRPr="00B00E1A">
              <w:t>Success</w:t>
            </w:r>
            <w:proofErr w:type="spellEnd"/>
            <w:r w:rsidRPr="00B00E1A">
              <w:t xml:space="preserve"> Scenario Delete</w:t>
            </w:r>
          </w:p>
        </w:tc>
      </w:tr>
      <w:tr w:rsidR="0060355C" w:rsidTr="00054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60355C" w:rsidP="00212C39">
            <w:pPr>
              <w:rPr>
                <w:b w:val="0"/>
              </w:rPr>
            </w:pPr>
            <w:r w:rsidRPr="00B00E1A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0355C" w:rsidRPr="00F34B85" w:rsidRDefault="00D24AF8" w:rsidP="00603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4B85">
              <w:t>System</w:t>
            </w:r>
          </w:p>
        </w:tc>
      </w:tr>
      <w:tr w:rsidR="0060355C" w:rsidTr="00054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0355C" w:rsidRPr="00B00E1A" w:rsidRDefault="00D24AF8" w:rsidP="00C040FE">
            <w:pPr>
              <w:tabs>
                <w:tab w:val="left" w:pos="426"/>
              </w:tabs>
              <w:ind w:left="426" w:hanging="426"/>
              <w:rPr>
                <w:b w:val="0"/>
              </w:rPr>
            </w:pPr>
            <w:r w:rsidRPr="00B00E1A">
              <w:rPr>
                <w:b w:val="0"/>
              </w:rPr>
              <w:t>1.</w:t>
            </w:r>
            <w:r w:rsidRPr="00B00E1A">
              <w:rPr>
                <w:b w:val="0"/>
              </w:rPr>
              <w:tab/>
            </w:r>
            <w:r w:rsidR="00C040FE" w:rsidRPr="00B00E1A">
              <w:rPr>
                <w:b w:val="0"/>
              </w:rPr>
              <w:t xml:space="preserve">Sekretärin wählt </w:t>
            </w:r>
            <w:r w:rsidR="00615FC9">
              <w:rPr>
                <w:b w:val="0"/>
              </w:rPr>
              <w:t xml:space="preserve">Stundeneintragstyp </w:t>
            </w:r>
            <w:r w:rsidR="00C040FE" w:rsidRPr="00B00E1A">
              <w:rPr>
                <w:b w:val="0"/>
              </w:rPr>
              <w:t xml:space="preserve">aus und </w:t>
            </w:r>
            <w:r w:rsidR="0060355C" w:rsidRPr="00B00E1A">
              <w:rPr>
                <w:b w:val="0"/>
              </w:rPr>
              <w:t xml:space="preserve">löscht </w:t>
            </w:r>
            <w:r w:rsidR="00C040FE">
              <w:rPr>
                <w:b w:val="0"/>
              </w:rPr>
              <w:t>diese</w:t>
            </w:r>
            <w:r w:rsidR="00615FC9">
              <w:rPr>
                <w:b w:val="0"/>
              </w:rPr>
              <w:t>n</w:t>
            </w:r>
          </w:p>
        </w:tc>
        <w:tc>
          <w:tcPr>
            <w:tcW w:w="3717" w:type="dxa"/>
          </w:tcPr>
          <w:p w:rsidR="00597FCC" w:rsidRDefault="00597FCC" w:rsidP="00597F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60355C" w:rsidRPr="00F34B85" w:rsidRDefault="00597FCC" w:rsidP="00597FCC">
            <w:pPr>
              <w:tabs>
                <w:tab w:val="left" w:pos="317"/>
              </w:tabs>
              <w:ind w:left="317" w:hanging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</w:t>
            </w:r>
            <w:r>
              <w:tab/>
              <w:t xml:space="preserve">System historisiert </w:t>
            </w:r>
            <w:r w:rsidR="006877B6">
              <w:t>Stundeneintragstyp</w:t>
            </w:r>
            <w:r>
              <w:t>-Eintrag</w:t>
            </w:r>
          </w:p>
        </w:tc>
      </w:tr>
      <w:tr w:rsidR="002528DB" w:rsidTr="00054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B00E1A" w:rsidRDefault="00027B19" w:rsidP="002528DB">
            <w:proofErr w:type="spellStart"/>
            <w:r w:rsidRPr="00B00E1A">
              <w:t>Extensions</w:t>
            </w:r>
            <w:proofErr w:type="spellEnd"/>
            <w:r w:rsidRPr="00B00E1A">
              <w:t xml:space="preserve"> Delete</w:t>
            </w:r>
          </w:p>
        </w:tc>
      </w:tr>
      <w:tr w:rsidR="002528DB" w:rsidTr="00054B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2528DB" w:rsidRPr="00F01C4D" w:rsidRDefault="002528DB" w:rsidP="002528DB">
            <w:pPr>
              <w:rPr>
                <w:b w:val="0"/>
              </w:rPr>
            </w:pPr>
            <w:r w:rsidRPr="00F01C4D">
              <w:rPr>
                <w:b w:val="0"/>
              </w:rPr>
              <w:t>-</w:t>
            </w:r>
          </w:p>
        </w:tc>
      </w:tr>
    </w:tbl>
    <w:p w:rsidR="00E72FA5" w:rsidRDefault="00E72FA5"/>
    <w:tbl>
      <w:tblPr>
        <w:tblStyle w:val="MediumShading1-Accent11"/>
        <w:tblW w:w="0" w:type="auto"/>
        <w:tblLook w:val="0480" w:firstRow="0" w:lastRow="0" w:firstColumn="1" w:lastColumn="0" w:noHBand="0" w:noVBand="1"/>
      </w:tblPr>
      <w:tblGrid>
        <w:gridCol w:w="9212"/>
      </w:tblGrid>
      <w:tr w:rsidR="00F34B85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8F32DB">
              <w:t xml:space="preserve">Special </w:t>
            </w:r>
            <w:proofErr w:type="spellStart"/>
            <w:r w:rsidRPr="008F32DB">
              <w:t>Requirements</w:t>
            </w:r>
            <w:proofErr w:type="spellEnd"/>
          </w:p>
        </w:tc>
      </w:tr>
      <w:tr w:rsidR="00F34B85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46312F" w:rsidRDefault="00026A67" w:rsidP="0046312F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F34B85" w:rsidRPr="00CA4E19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lang w:val="en-GB"/>
              </w:rPr>
            </w:pPr>
            <w:r w:rsidRPr="00B00E1A">
              <w:rPr>
                <w:lang w:val="en-GB"/>
              </w:rPr>
              <w:t>Technology and Data Variations List</w:t>
            </w:r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Pr>
              <w:rPr>
                <w:b w:val="0"/>
              </w:rPr>
            </w:pPr>
            <w:r w:rsidRPr="00B00E1A">
              <w:rPr>
                <w:b w:val="0"/>
              </w:rPr>
              <w:t>-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proofErr w:type="spellStart"/>
            <w:r w:rsidRPr="00B00E1A">
              <w:t>Frequency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of</w:t>
            </w:r>
            <w:proofErr w:type="spellEnd"/>
            <w:r w:rsidRPr="00B00E1A">
              <w:t xml:space="preserve"> </w:t>
            </w:r>
            <w:proofErr w:type="spellStart"/>
            <w:r w:rsidRPr="00B00E1A">
              <w:t>Occurrence</w:t>
            </w:r>
            <w:proofErr w:type="spellEnd"/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615FC9" w:rsidP="002528DB">
            <w:pPr>
              <w:rPr>
                <w:b w:val="0"/>
              </w:rPr>
            </w:pPr>
            <w:r>
              <w:rPr>
                <w:b w:val="0"/>
              </w:rPr>
              <w:t>Selten (0-10</w:t>
            </w:r>
            <w:r w:rsidR="00D76613">
              <w:rPr>
                <w:b w:val="0"/>
              </w:rPr>
              <w:t xml:space="preserve"> </w:t>
            </w:r>
            <w:r w:rsidR="00026A67">
              <w:rPr>
                <w:b w:val="0"/>
              </w:rPr>
              <w:t>mal</w:t>
            </w:r>
            <w:r>
              <w:rPr>
                <w:b w:val="0"/>
              </w:rPr>
              <w:t xml:space="preserve"> pro Monat</w:t>
            </w:r>
            <w:r w:rsidR="00026A67">
              <w:rPr>
                <w:b w:val="0"/>
              </w:rPr>
              <w:t>)</w:t>
            </w:r>
          </w:p>
        </w:tc>
      </w:tr>
      <w:tr w:rsidR="00F34B85" w:rsidRPr="002528DB" w:rsidTr="00F3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Pr="00B00E1A" w:rsidRDefault="00F34B85" w:rsidP="002528DB">
            <w:r w:rsidRPr="00B00E1A">
              <w:t xml:space="preserve">Open </w:t>
            </w:r>
            <w:proofErr w:type="spellStart"/>
            <w:r w:rsidRPr="00B00E1A">
              <w:t>Issues</w:t>
            </w:r>
            <w:proofErr w:type="spellEnd"/>
          </w:p>
        </w:tc>
      </w:tr>
      <w:tr w:rsidR="00F34B85" w:rsidRPr="002528DB" w:rsidTr="00F34B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F34B85" w:rsidRDefault="00F34B85" w:rsidP="002528D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771B25" w:rsidRPr="00ED4363" w:rsidRDefault="00771B25" w:rsidP="00F34B85">
      <w:pPr>
        <w:tabs>
          <w:tab w:val="left" w:pos="927"/>
        </w:tabs>
      </w:pP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C75" w:rsidRDefault="00405C75" w:rsidP="008F2373">
      <w:pPr>
        <w:spacing w:after="0"/>
      </w:pPr>
      <w:r>
        <w:separator/>
      </w:r>
    </w:p>
  </w:endnote>
  <w:endnote w:type="continuationSeparator" w:id="0">
    <w:p w:rsidR="00405C75" w:rsidRDefault="00405C75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2712A2">
      <w:fldChar w:fldCharType="begin"/>
    </w:r>
    <w:r w:rsidR="000C4AA6">
      <w:instrText xml:space="preserve"> DATE  \@ "d. MMMM yyyy"  \* MERGEFORMAT </w:instrText>
    </w:r>
    <w:r w:rsidR="002712A2">
      <w:fldChar w:fldCharType="separate"/>
    </w:r>
    <w:r w:rsidR="00CA4E19">
      <w:rPr>
        <w:noProof/>
      </w:rPr>
      <w:t>21. Mai 2011</w:t>
    </w:r>
    <w:r w:rsidR="002712A2">
      <w:rPr>
        <w:noProof/>
      </w:rPr>
      <w:fldChar w:fldCharType="end"/>
    </w:r>
    <w:r>
      <w:tab/>
    </w:r>
    <w:r>
      <w:rPr>
        <w:lang w:val="de-DE"/>
      </w:rPr>
      <w:t xml:space="preserve">Seite </w:t>
    </w:r>
    <w:r w:rsidR="002712A2">
      <w:rPr>
        <w:b/>
      </w:rPr>
      <w:fldChar w:fldCharType="begin"/>
    </w:r>
    <w:r>
      <w:rPr>
        <w:b/>
      </w:rPr>
      <w:instrText>PAGE  \* Arabic  \* MERGEFORMAT</w:instrText>
    </w:r>
    <w:r w:rsidR="002712A2">
      <w:rPr>
        <w:b/>
      </w:rPr>
      <w:fldChar w:fldCharType="separate"/>
    </w:r>
    <w:r w:rsidR="00CA4E19" w:rsidRPr="00CA4E19">
      <w:rPr>
        <w:b/>
        <w:noProof/>
        <w:lang w:val="de-DE"/>
      </w:rPr>
      <w:t>2</w:t>
    </w:r>
    <w:r w:rsidR="002712A2">
      <w:rPr>
        <w:b/>
      </w:rPr>
      <w:fldChar w:fldCharType="end"/>
    </w:r>
    <w:r>
      <w:rPr>
        <w:lang w:val="de-DE"/>
      </w:rPr>
      <w:t xml:space="preserve"> von </w:t>
    </w:r>
    <w:r w:rsidR="00405C75">
      <w:fldChar w:fldCharType="begin"/>
    </w:r>
    <w:r w:rsidR="00405C75">
      <w:instrText>NUMPAGES  \* Arabic  \* MERGEFORMAT</w:instrText>
    </w:r>
    <w:r w:rsidR="00405C75">
      <w:fldChar w:fldCharType="separate"/>
    </w:r>
    <w:r w:rsidR="00CA4E19" w:rsidRPr="00CA4E19">
      <w:rPr>
        <w:b/>
        <w:noProof/>
        <w:lang w:val="de-DE"/>
      </w:rPr>
      <w:t>2</w:t>
    </w:r>
    <w:r w:rsidR="00405C75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C75" w:rsidRDefault="00405C75" w:rsidP="008F2373">
      <w:pPr>
        <w:spacing w:after="0"/>
      </w:pPr>
      <w:r>
        <w:separator/>
      </w:r>
    </w:p>
  </w:footnote>
  <w:footnote w:type="continuationSeparator" w:id="0">
    <w:p w:rsidR="00405C75" w:rsidRDefault="00405C75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FE7" w:rsidRDefault="00461FE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SE2 Projekt MRT – </w:t>
    </w:r>
    <w:r w:rsidR="00615FC9" w:rsidRPr="00ED4363">
      <w:rPr>
        <w:noProof/>
        <w:lang w:eastAsia="de-CH"/>
      </w:rPr>
      <w:t>UC</w:t>
    </w:r>
    <w:r w:rsidR="00615FC9">
      <w:rPr>
        <w:noProof/>
        <w:lang w:eastAsia="de-CH"/>
      </w:rPr>
      <w:t>8</w:t>
    </w:r>
    <w:r w:rsidR="00615FC9" w:rsidRPr="00ED4363">
      <w:rPr>
        <w:noProof/>
        <w:lang w:eastAsia="de-CH"/>
      </w:rPr>
      <w:t xml:space="preserve"> </w:t>
    </w:r>
    <w:r w:rsidR="00615FC9">
      <w:rPr>
        <w:noProof/>
        <w:lang w:eastAsia="de-CH"/>
      </w:rPr>
      <w:t>CRUD StundeneintragsTyp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7A151EF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91ABA"/>
    <w:multiLevelType w:val="hybridMultilevel"/>
    <w:tmpl w:val="0BDA2EA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CF22A8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B8BEDF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357F2"/>
    <w:multiLevelType w:val="hybridMultilevel"/>
    <w:tmpl w:val="501EF6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241AE"/>
    <w:multiLevelType w:val="hybridMultilevel"/>
    <w:tmpl w:val="9ADA1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45EAC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3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03796E"/>
    <w:multiLevelType w:val="hybridMultilevel"/>
    <w:tmpl w:val="9EBE5A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D6A5D57"/>
    <w:multiLevelType w:val="hybridMultilevel"/>
    <w:tmpl w:val="CE54E8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A237067"/>
    <w:multiLevelType w:val="hybridMultilevel"/>
    <w:tmpl w:val="FD1A9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6"/>
  </w:num>
  <w:num w:numId="4">
    <w:abstractNumId w:val="15"/>
  </w:num>
  <w:num w:numId="5">
    <w:abstractNumId w:val="12"/>
  </w:num>
  <w:num w:numId="6">
    <w:abstractNumId w:val="23"/>
  </w:num>
  <w:num w:numId="7">
    <w:abstractNumId w:val="19"/>
  </w:num>
  <w:num w:numId="8">
    <w:abstractNumId w:val="0"/>
  </w:num>
  <w:num w:numId="9">
    <w:abstractNumId w:val="29"/>
  </w:num>
  <w:num w:numId="10">
    <w:abstractNumId w:val="6"/>
  </w:num>
  <w:num w:numId="11">
    <w:abstractNumId w:val="7"/>
  </w:num>
  <w:num w:numId="12">
    <w:abstractNumId w:val="18"/>
  </w:num>
  <w:num w:numId="13">
    <w:abstractNumId w:val="14"/>
  </w:num>
  <w:num w:numId="14">
    <w:abstractNumId w:val="24"/>
  </w:num>
  <w:num w:numId="15">
    <w:abstractNumId w:val="11"/>
  </w:num>
  <w:num w:numId="16">
    <w:abstractNumId w:val="28"/>
  </w:num>
  <w:num w:numId="17">
    <w:abstractNumId w:val="3"/>
  </w:num>
  <w:num w:numId="18">
    <w:abstractNumId w:val="31"/>
  </w:num>
  <w:num w:numId="19">
    <w:abstractNumId w:val="22"/>
  </w:num>
  <w:num w:numId="20">
    <w:abstractNumId w:val="16"/>
  </w:num>
  <w:num w:numId="21">
    <w:abstractNumId w:val="2"/>
  </w:num>
  <w:num w:numId="22">
    <w:abstractNumId w:val="5"/>
  </w:num>
  <w:num w:numId="23">
    <w:abstractNumId w:val="13"/>
  </w:num>
  <w:num w:numId="24">
    <w:abstractNumId w:val="21"/>
  </w:num>
  <w:num w:numId="25">
    <w:abstractNumId w:val="20"/>
  </w:num>
  <w:num w:numId="26">
    <w:abstractNumId w:val="10"/>
  </w:num>
  <w:num w:numId="27">
    <w:abstractNumId w:val="30"/>
  </w:num>
  <w:num w:numId="28">
    <w:abstractNumId w:val="4"/>
  </w:num>
  <w:num w:numId="29">
    <w:abstractNumId w:val="1"/>
  </w:num>
  <w:num w:numId="30">
    <w:abstractNumId w:val="27"/>
  </w:num>
  <w:num w:numId="31">
    <w:abstractNumId w:val="25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40E4"/>
    <w:rsid w:val="00002E58"/>
    <w:rsid w:val="00004324"/>
    <w:rsid w:val="000071C7"/>
    <w:rsid w:val="000140A5"/>
    <w:rsid w:val="000169B8"/>
    <w:rsid w:val="00023849"/>
    <w:rsid w:val="000245AF"/>
    <w:rsid w:val="00026A67"/>
    <w:rsid w:val="0002719F"/>
    <w:rsid w:val="000277CB"/>
    <w:rsid w:val="00027B19"/>
    <w:rsid w:val="00030DA5"/>
    <w:rsid w:val="00036B6D"/>
    <w:rsid w:val="0003733E"/>
    <w:rsid w:val="0004152D"/>
    <w:rsid w:val="000463B5"/>
    <w:rsid w:val="00054BB1"/>
    <w:rsid w:val="00066C46"/>
    <w:rsid w:val="00070F79"/>
    <w:rsid w:val="00077A81"/>
    <w:rsid w:val="000821B3"/>
    <w:rsid w:val="0009218C"/>
    <w:rsid w:val="00096B99"/>
    <w:rsid w:val="00097AB6"/>
    <w:rsid w:val="000A22C3"/>
    <w:rsid w:val="000A2C34"/>
    <w:rsid w:val="000A7387"/>
    <w:rsid w:val="000B0E01"/>
    <w:rsid w:val="000B658F"/>
    <w:rsid w:val="000C4AA6"/>
    <w:rsid w:val="000C597B"/>
    <w:rsid w:val="000D0625"/>
    <w:rsid w:val="000D0D79"/>
    <w:rsid w:val="000E185C"/>
    <w:rsid w:val="000E71F7"/>
    <w:rsid w:val="0010037C"/>
    <w:rsid w:val="00101881"/>
    <w:rsid w:val="00102434"/>
    <w:rsid w:val="001064E4"/>
    <w:rsid w:val="00107D18"/>
    <w:rsid w:val="00112639"/>
    <w:rsid w:val="0011560E"/>
    <w:rsid w:val="00116580"/>
    <w:rsid w:val="00117F39"/>
    <w:rsid w:val="00125FBF"/>
    <w:rsid w:val="00137BD1"/>
    <w:rsid w:val="00147F0B"/>
    <w:rsid w:val="001529E8"/>
    <w:rsid w:val="0015644E"/>
    <w:rsid w:val="001609C2"/>
    <w:rsid w:val="00162DBE"/>
    <w:rsid w:val="00163CD6"/>
    <w:rsid w:val="001800A3"/>
    <w:rsid w:val="001840E4"/>
    <w:rsid w:val="00187D09"/>
    <w:rsid w:val="001913A6"/>
    <w:rsid w:val="00192265"/>
    <w:rsid w:val="00195E74"/>
    <w:rsid w:val="001A105D"/>
    <w:rsid w:val="001A1EF7"/>
    <w:rsid w:val="001A2B06"/>
    <w:rsid w:val="001A4EAE"/>
    <w:rsid w:val="001B66A6"/>
    <w:rsid w:val="001C2982"/>
    <w:rsid w:val="001C4FEE"/>
    <w:rsid w:val="001D17F5"/>
    <w:rsid w:val="001D21BA"/>
    <w:rsid w:val="001E0640"/>
    <w:rsid w:val="001E38E8"/>
    <w:rsid w:val="001E4D76"/>
    <w:rsid w:val="001F10FD"/>
    <w:rsid w:val="001F1125"/>
    <w:rsid w:val="001F2A8C"/>
    <w:rsid w:val="001F2EB5"/>
    <w:rsid w:val="001F376C"/>
    <w:rsid w:val="001F7E8A"/>
    <w:rsid w:val="00205314"/>
    <w:rsid w:val="00212C39"/>
    <w:rsid w:val="00220900"/>
    <w:rsid w:val="00223137"/>
    <w:rsid w:val="00224A04"/>
    <w:rsid w:val="00232F3E"/>
    <w:rsid w:val="00233539"/>
    <w:rsid w:val="00246A38"/>
    <w:rsid w:val="00247654"/>
    <w:rsid w:val="00250325"/>
    <w:rsid w:val="002528DB"/>
    <w:rsid w:val="002540E4"/>
    <w:rsid w:val="0026560F"/>
    <w:rsid w:val="002712A2"/>
    <w:rsid w:val="0027399D"/>
    <w:rsid w:val="00273D43"/>
    <w:rsid w:val="00275FC9"/>
    <w:rsid w:val="00277CC5"/>
    <w:rsid w:val="00285479"/>
    <w:rsid w:val="00290D3F"/>
    <w:rsid w:val="00294870"/>
    <w:rsid w:val="002A044D"/>
    <w:rsid w:val="002A073F"/>
    <w:rsid w:val="002A7025"/>
    <w:rsid w:val="002B0F31"/>
    <w:rsid w:val="002C5E68"/>
    <w:rsid w:val="002D0261"/>
    <w:rsid w:val="002D316F"/>
    <w:rsid w:val="002D4E41"/>
    <w:rsid w:val="002E16A4"/>
    <w:rsid w:val="002E57F0"/>
    <w:rsid w:val="002E65A6"/>
    <w:rsid w:val="002E7920"/>
    <w:rsid w:val="002F04F2"/>
    <w:rsid w:val="002F28DD"/>
    <w:rsid w:val="0030500F"/>
    <w:rsid w:val="00323FF1"/>
    <w:rsid w:val="00326772"/>
    <w:rsid w:val="00340A55"/>
    <w:rsid w:val="003452FD"/>
    <w:rsid w:val="00353578"/>
    <w:rsid w:val="003704E8"/>
    <w:rsid w:val="00375079"/>
    <w:rsid w:val="00385BCF"/>
    <w:rsid w:val="00393BA5"/>
    <w:rsid w:val="00397D2A"/>
    <w:rsid w:val="003A0ADD"/>
    <w:rsid w:val="003A1E7E"/>
    <w:rsid w:val="003A5C55"/>
    <w:rsid w:val="003B6922"/>
    <w:rsid w:val="003C3301"/>
    <w:rsid w:val="003C3BB7"/>
    <w:rsid w:val="003D26B2"/>
    <w:rsid w:val="003E40FB"/>
    <w:rsid w:val="003F4428"/>
    <w:rsid w:val="00404C08"/>
    <w:rsid w:val="00405C75"/>
    <w:rsid w:val="00416C5B"/>
    <w:rsid w:val="0041707D"/>
    <w:rsid w:val="004250AC"/>
    <w:rsid w:val="004272C6"/>
    <w:rsid w:val="00432CF8"/>
    <w:rsid w:val="00436EE1"/>
    <w:rsid w:val="00437852"/>
    <w:rsid w:val="00440051"/>
    <w:rsid w:val="00443D5D"/>
    <w:rsid w:val="00444467"/>
    <w:rsid w:val="0046087B"/>
    <w:rsid w:val="00461FE7"/>
    <w:rsid w:val="0046312F"/>
    <w:rsid w:val="00475BD5"/>
    <w:rsid w:val="00475E58"/>
    <w:rsid w:val="00481FAF"/>
    <w:rsid w:val="00487A2C"/>
    <w:rsid w:val="00497BB9"/>
    <w:rsid w:val="004C0460"/>
    <w:rsid w:val="004C6DF8"/>
    <w:rsid w:val="004E2275"/>
    <w:rsid w:val="004F4AF1"/>
    <w:rsid w:val="00500AFA"/>
    <w:rsid w:val="00503ECD"/>
    <w:rsid w:val="00506590"/>
    <w:rsid w:val="005124A1"/>
    <w:rsid w:val="00513369"/>
    <w:rsid w:val="0051378C"/>
    <w:rsid w:val="00514F07"/>
    <w:rsid w:val="00517C0B"/>
    <w:rsid w:val="00522F8D"/>
    <w:rsid w:val="005327F7"/>
    <w:rsid w:val="00532CE5"/>
    <w:rsid w:val="00535FF5"/>
    <w:rsid w:val="00536510"/>
    <w:rsid w:val="00537A7C"/>
    <w:rsid w:val="00542624"/>
    <w:rsid w:val="005429AB"/>
    <w:rsid w:val="005445CB"/>
    <w:rsid w:val="00546970"/>
    <w:rsid w:val="00547D78"/>
    <w:rsid w:val="00550C10"/>
    <w:rsid w:val="0057238E"/>
    <w:rsid w:val="00576B63"/>
    <w:rsid w:val="00576C25"/>
    <w:rsid w:val="005802B6"/>
    <w:rsid w:val="00581803"/>
    <w:rsid w:val="00597FCC"/>
    <w:rsid w:val="005A2FC2"/>
    <w:rsid w:val="005A3100"/>
    <w:rsid w:val="005A6D30"/>
    <w:rsid w:val="005B081C"/>
    <w:rsid w:val="005B0CC8"/>
    <w:rsid w:val="005B6107"/>
    <w:rsid w:val="005E1D61"/>
    <w:rsid w:val="005E6C04"/>
    <w:rsid w:val="005F7DBD"/>
    <w:rsid w:val="00600275"/>
    <w:rsid w:val="0060355C"/>
    <w:rsid w:val="006115A3"/>
    <w:rsid w:val="006156A4"/>
    <w:rsid w:val="006156A9"/>
    <w:rsid w:val="00615FC9"/>
    <w:rsid w:val="0063093C"/>
    <w:rsid w:val="0063153F"/>
    <w:rsid w:val="006364C5"/>
    <w:rsid w:val="00636B70"/>
    <w:rsid w:val="00642FE7"/>
    <w:rsid w:val="0064347B"/>
    <w:rsid w:val="00644982"/>
    <w:rsid w:val="00646A0F"/>
    <w:rsid w:val="00651384"/>
    <w:rsid w:val="00660C58"/>
    <w:rsid w:val="006722B2"/>
    <w:rsid w:val="00681494"/>
    <w:rsid w:val="00684A5C"/>
    <w:rsid w:val="006870CA"/>
    <w:rsid w:val="006877B6"/>
    <w:rsid w:val="00687BC8"/>
    <w:rsid w:val="006939B6"/>
    <w:rsid w:val="00695F14"/>
    <w:rsid w:val="006A0F73"/>
    <w:rsid w:val="006C1ACC"/>
    <w:rsid w:val="006C6507"/>
    <w:rsid w:val="006D48A2"/>
    <w:rsid w:val="006E11B9"/>
    <w:rsid w:val="006E2AFC"/>
    <w:rsid w:val="006E31A5"/>
    <w:rsid w:val="006F2255"/>
    <w:rsid w:val="006F4412"/>
    <w:rsid w:val="007037F2"/>
    <w:rsid w:val="007050AC"/>
    <w:rsid w:val="00710F99"/>
    <w:rsid w:val="0072092C"/>
    <w:rsid w:val="0072340B"/>
    <w:rsid w:val="00724026"/>
    <w:rsid w:val="007405C5"/>
    <w:rsid w:val="007463C2"/>
    <w:rsid w:val="0075029B"/>
    <w:rsid w:val="007537D1"/>
    <w:rsid w:val="007709DB"/>
    <w:rsid w:val="00771B25"/>
    <w:rsid w:val="00773C47"/>
    <w:rsid w:val="00776C16"/>
    <w:rsid w:val="00777EE0"/>
    <w:rsid w:val="0078231D"/>
    <w:rsid w:val="00782B31"/>
    <w:rsid w:val="00786AA6"/>
    <w:rsid w:val="007A158A"/>
    <w:rsid w:val="007A6893"/>
    <w:rsid w:val="007A7B6D"/>
    <w:rsid w:val="007B442E"/>
    <w:rsid w:val="007C052B"/>
    <w:rsid w:val="007C1A5D"/>
    <w:rsid w:val="007C3A59"/>
    <w:rsid w:val="007D06FC"/>
    <w:rsid w:val="007D200A"/>
    <w:rsid w:val="007D21EB"/>
    <w:rsid w:val="007D3871"/>
    <w:rsid w:val="007D405F"/>
    <w:rsid w:val="007D7514"/>
    <w:rsid w:val="007F2B17"/>
    <w:rsid w:val="00800E6E"/>
    <w:rsid w:val="00800F86"/>
    <w:rsid w:val="00806CA6"/>
    <w:rsid w:val="00807F70"/>
    <w:rsid w:val="00810CCF"/>
    <w:rsid w:val="0081499A"/>
    <w:rsid w:val="00824A76"/>
    <w:rsid w:val="0082698E"/>
    <w:rsid w:val="00831CB0"/>
    <w:rsid w:val="008320BB"/>
    <w:rsid w:val="00832236"/>
    <w:rsid w:val="00833EEB"/>
    <w:rsid w:val="008341CC"/>
    <w:rsid w:val="0083789C"/>
    <w:rsid w:val="008448A9"/>
    <w:rsid w:val="008454F0"/>
    <w:rsid w:val="008459F4"/>
    <w:rsid w:val="008476AB"/>
    <w:rsid w:val="00854F40"/>
    <w:rsid w:val="0085534C"/>
    <w:rsid w:val="00862772"/>
    <w:rsid w:val="008630CB"/>
    <w:rsid w:val="00865158"/>
    <w:rsid w:val="00870C31"/>
    <w:rsid w:val="008722E3"/>
    <w:rsid w:val="00875EC8"/>
    <w:rsid w:val="008812F0"/>
    <w:rsid w:val="00884BBD"/>
    <w:rsid w:val="00887085"/>
    <w:rsid w:val="0089654A"/>
    <w:rsid w:val="008A01FE"/>
    <w:rsid w:val="008A107B"/>
    <w:rsid w:val="008A4E18"/>
    <w:rsid w:val="008C52FD"/>
    <w:rsid w:val="008C54BF"/>
    <w:rsid w:val="008D1541"/>
    <w:rsid w:val="008D4A3E"/>
    <w:rsid w:val="008E328B"/>
    <w:rsid w:val="008F2373"/>
    <w:rsid w:val="008F2763"/>
    <w:rsid w:val="008F5D3F"/>
    <w:rsid w:val="008F6FC0"/>
    <w:rsid w:val="008F7017"/>
    <w:rsid w:val="009017ED"/>
    <w:rsid w:val="009030F0"/>
    <w:rsid w:val="00913718"/>
    <w:rsid w:val="00915A1E"/>
    <w:rsid w:val="00932158"/>
    <w:rsid w:val="0093329E"/>
    <w:rsid w:val="009337FA"/>
    <w:rsid w:val="00934A5D"/>
    <w:rsid w:val="00940C60"/>
    <w:rsid w:val="009437C2"/>
    <w:rsid w:val="00951159"/>
    <w:rsid w:val="00952B86"/>
    <w:rsid w:val="009544D0"/>
    <w:rsid w:val="0095494D"/>
    <w:rsid w:val="009551E2"/>
    <w:rsid w:val="00955BB1"/>
    <w:rsid w:val="00956F1D"/>
    <w:rsid w:val="00973482"/>
    <w:rsid w:val="00974C50"/>
    <w:rsid w:val="0097763F"/>
    <w:rsid w:val="00985FEF"/>
    <w:rsid w:val="00991B04"/>
    <w:rsid w:val="0099366B"/>
    <w:rsid w:val="00996271"/>
    <w:rsid w:val="009B4D0A"/>
    <w:rsid w:val="009C0F30"/>
    <w:rsid w:val="009D35D1"/>
    <w:rsid w:val="009D3673"/>
    <w:rsid w:val="009E239C"/>
    <w:rsid w:val="009E377D"/>
    <w:rsid w:val="00A06B4F"/>
    <w:rsid w:val="00A1500F"/>
    <w:rsid w:val="00A1720B"/>
    <w:rsid w:val="00A22CBA"/>
    <w:rsid w:val="00A32742"/>
    <w:rsid w:val="00A34282"/>
    <w:rsid w:val="00A44FBD"/>
    <w:rsid w:val="00A509BF"/>
    <w:rsid w:val="00A53880"/>
    <w:rsid w:val="00A545E6"/>
    <w:rsid w:val="00A561DB"/>
    <w:rsid w:val="00A56268"/>
    <w:rsid w:val="00A610D3"/>
    <w:rsid w:val="00A611DF"/>
    <w:rsid w:val="00A63DF9"/>
    <w:rsid w:val="00A67F2D"/>
    <w:rsid w:val="00A74535"/>
    <w:rsid w:val="00A7566A"/>
    <w:rsid w:val="00A82150"/>
    <w:rsid w:val="00A83ACA"/>
    <w:rsid w:val="00A87ED1"/>
    <w:rsid w:val="00A9071F"/>
    <w:rsid w:val="00A908F6"/>
    <w:rsid w:val="00AA2E17"/>
    <w:rsid w:val="00AA5C8F"/>
    <w:rsid w:val="00AA6EBE"/>
    <w:rsid w:val="00AB0A32"/>
    <w:rsid w:val="00AB32E3"/>
    <w:rsid w:val="00AB51D5"/>
    <w:rsid w:val="00AB70F5"/>
    <w:rsid w:val="00AC215F"/>
    <w:rsid w:val="00AC40CC"/>
    <w:rsid w:val="00AC474D"/>
    <w:rsid w:val="00AC7D7B"/>
    <w:rsid w:val="00AC7DCB"/>
    <w:rsid w:val="00AD2893"/>
    <w:rsid w:val="00AE119D"/>
    <w:rsid w:val="00AE20A2"/>
    <w:rsid w:val="00AE45DB"/>
    <w:rsid w:val="00AE6834"/>
    <w:rsid w:val="00AF3ED6"/>
    <w:rsid w:val="00AF4AE0"/>
    <w:rsid w:val="00B006FF"/>
    <w:rsid w:val="00B00E1A"/>
    <w:rsid w:val="00B038C9"/>
    <w:rsid w:val="00B07A66"/>
    <w:rsid w:val="00B10239"/>
    <w:rsid w:val="00B1324E"/>
    <w:rsid w:val="00B304CB"/>
    <w:rsid w:val="00B510C2"/>
    <w:rsid w:val="00B52B96"/>
    <w:rsid w:val="00B6086C"/>
    <w:rsid w:val="00B617B1"/>
    <w:rsid w:val="00B63E60"/>
    <w:rsid w:val="00B6517D"/>
    <w:rsid w:val="00B712B5"/>
    <w:rsid w:val="00B716FC"/>
    <w:rsid w:val="00B75251"/>
    <w:rsid w:val="00B8214F"/>
    <w:rsid w:val="00B86BC3"/>
    <w:rsid w:val="00B928AB"/>
    <w:rsid w:val="00BA66E8"/>
    <w:rsid w:val="00BB1425"/>
    <w:rsid w:val="00BB4810"/>
    <w:rsid w:val="00BC1AEC"/>
    <w:rsid w:val="00BC1F33"/>
    <w:rsid w:val="00BD07D7"/>
    <w:rsid w:val="00BD38A9"/>
    <w:rsid w:val="00BD5AB2"/>
    <w:rsid w:val="00BD6202"/>
    <w:rsid w:val="00BE28A7"/>
    <w:rsid w:val="00BE6D33"/>
    <w:rsid w:val="00BE6DFC"/>
    <w:rsid w:val="00C017C2"/>
    <w:rsid w:val="00C040FE"/>
    <w:rsid w:val="00C11DE5"/>
    <w:rsid w:val="00C14F5B"/>
    <w:rsid w:val="00C172C7"/>
    <w:rsid w:val="00C22202"/>
    <w:rsid w:val="00C2331E"/>
    <w:rsid w:val="00C23844"/>
    <w:rsid w:val="00C36EB1"/>
    <w:rsid w:val="00C45E67"/>
    <w:rsid w:val="00C47BE9"/>
    <w:rsid w:val="00C634B1"/>
    <w:rsid w:val="00C67AD2"/>
    <w:rsid w:val="00C70DAF"/>
    <w:rsid w:val="00C74BF5"/>
    <w:rsid w:val="00C85D28"/>
    <w:rsid w:val="00C90C2F"/>
    <w:rsid w:val="00C9533A"/>
    <w:rsid w:val="00C9783F"/>
    <w:rsid w:val="00CA4E19"/>
    <w:rsid w:val="00CB012B"/>
    <w:rsid w:val="00CB0412"/>
    <w:rsid w:val="00CB5D06"/>
    <w:rsid w:val="00CC7849"/>
    <w:rsid w:val="00CD000D"/>
    <w:rsid w:val="00CD02A9"/>
    <w:rsid w:val="00CD42C7"/>
    <w:rsid w:val="00CD4C93"/>
    <w:rsid w:val="00CD7806"/>
    <w:rsid w:val="00CE3E21"/>
    <w:rsid w:val="00CE533D"/>
    <w:rsid w:val="00CF0335"/>
    <w:rsid w:val="00CF5FFB"/>
    <w:rsid w:val="00D24AF8"/>
    <w:rsid w:val="00D30072"/>
    <w:rsid w:val="00D33F14"/>
    <w:rsid w:val="00D4022F"/>
    <w:rsid w:val="00D40A6E"/>
    <w:rsid w:val="00D45D25"/>
    <w:rsid w:val="00D520D4"/>
    <w:rsid w:val="00D6190B"/>
    <w:rsid w:val="00D638B1"/>
    <w:rsid w:val="00D63E4A"/>
    <w:rsid w:val="00D75B1B"/>
    <w:rsid w:val="00D763BB"/>
    <w:rsid w:val="00D763CB"/>
    <w:rsid w:val="00D76613"/>
    <w:rsid w:val="00D81ABD"/>
    <w:rsid w:val="00D85BF5"/>
    <w:rsid w:val="00D90CD3"/>
    <w:rsid w:val="00D93A85"/>
    <w:rsid w:val="00D93EC6"/>
    <w:rsid w:val="00DA3783"/>
    <w:rsid w:val="00DC18DB"/>
    <w:rsid w:val="00DC7E42"/>
    <w:rsid w:val="00DD0159"/>
    <w:rsid w:val="00DD732E"/>
    <w:rsid w:val="00DE22CA"/>
    <w:rsid w:val="00DE4170"/>
    <w:rsid w:val="00DE656B"/>
    <w:rsid w:val="00DF238C"/>
    <w:rsid w:val="00DF4225"/>
    <w:rsid w:val="00DF46A8"/>
    <w:rsid w:val="00DF485C"/>
    <w:rsid w:val="00DF5F10"/>
    <w:rsid w:val="00DF6822"/>
    <w:rsid w:val="00DF741C"/>
    <w:rsid w:val="00E03CA7"/>
    <w:rsid w:val="00E111AF"/>
    <w:rsid w:val="00E13BEF"/>
    <w:rsid w:val="00E15AE4"/>
    <w:rsid w:val="00E21AF4"/>
    <w:rsid w:val="00E21BEB"/>
    <w:rsid w:val="00E22264"/>
    <w:rsid w:val="00E22DAC"/>
    <w:rsid w:val="00E258CC"/>
    <w:rsid w:val="00E26B05"/>
    <w:rsid w:val="00E3078D"/>
    <w:rsid w:val="00E32987"/>
    <w:rsid w:val="00E456D5"/>
    <w:rsid w:val="00E45D5D"/>
    <w:rsid w:val="00E50317"/>
    <w:rsid w:val="00E5229C"/>
    <w:rsid w:val="00E711E0"/>
    <w:rsid w:val="00E72FA5"/>
    <w:rsid w:val="00E73171"/>
    <w:rsid w:val="00E73957"/>
    <w:rsid w:val="00E76404"/>
    <w:rsid w:val="00E860CF"/>
    <w:rsid w:val="00E87169"/>
    <w:rsid w:val="00E94895"/>
    <w:rsid w:val="00E96952"/>
    <w:rsid w:val="00EA23DA"/>
    <w:rsid w:val="00EA3432"/>
    <w:rsid w:val="00EA5D20"/>
    <w:rsid w:val="00EB1571"/>
    <w:rsid w:val="00EB24B4"/>
    <w:rsid w:val="00EB4F4B"/>
    <w:rsid w:val="00EB7851"/>
    <w:rsid w:val="00ED1633"/>
    <w:rsid w:val="00ED4363"/>
    <w:rsid w:val="00ED72D5"/>
    <w:rsid w:val="00EE1847"/>
    <w:rsid w:val="00EE2AB1"/>
    <w:rsid w:val="00F01C4D"/>
    <w:rsid w:val="00F02E5D"/>
    <w:rsid w:val="00F052A7"/>
    <w:rsid w:val="00F178BF"/>
    <w:rsid w:val="00F209F4"/>
    <w:rsid w:val="00F20CED"/>
    <w:rsid w:val="00F3074D"/>
    <w:rsid w:val="00F34B85"/>
    <w:rsid w:val="00F408B3"/>
    <w:rsid w:val="00F42E13"/>
    <w:rsid w:val="00F46A05"/>
    <w:rsid w:val="00F53AF9"/>
    <w:rsid w:val="00F559D6"/>
    <w:rsid w:val="00F64686"/>
    <w:rsid w:val="00F650F5"/>
    <w:rsid w:val="00F75EA8"/>
    <w:rsid w:val="00F80625"/>
    <w:rsid w:val="00F870E0"/>
    <w:rsid w:val="00F9181E"/>
    <w:rsid w:val="00FB13B6"/>
    <w:rsid w:val="00FB4077"/>
    <w:rsid w:val="00FC1777"/>
    <w:rsid w:val="00FD7049"/>
    <w:rsid w:val="00FE2E82"/>
    <w:rsid w:val="00FE3DF0"/>
    <w:rsid w:val="00FE4B15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1-Accent11">
    <w:name w:val="Medium List 1 - Accent 1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0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8EDB4-73B9-408C-8567-B71BC24B4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302</Words>
  <Characters>1909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 Mitarbeiter Rapport</vt:lpstr>
      <vt:lpstr>UC Mitarbeiter Rapport</vt:lpstr>
    </vt:vector>
  </TitlesOfParts>
  <Company>SE2 Projekt MRT</Company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Delia</cp:lastModifiedBy>
  <cp:revision>129</cp:revision>
  <dcterms:created xsi:type="dcterms:W3CDTF">2011-03-22T12:44:00Z</dcterms:created>
  <dcterms:modified xsi:type="dcterms:W3CDTF">2011-05-21T13:55:00Z</dcterms:modified>
</cp:coreProperties>
</file>