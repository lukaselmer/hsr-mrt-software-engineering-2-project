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 xml:space="preserve">UC </w:t>
      </w:r>
      <w:r w:rsidR="008F6FC0">
        <w:rPr>
          <w:noProof/>
          <w:lang w:eastAsia="de-CH"/>
        </w:rPr>
        <w:t>Arbeitseinträge erfassen</w:t>
      </w:r>
    </w:p>
    <w:p w:rsidR="00A53880" w:rsidRPr="00ED4363" w:rsidRDefault="0075029B" w:rsidP="00E711E0">
      <w:pPr>
        <w:pStyle w:val="berschrift1"/>
      </w:pPr>
      <w:bookmarkStart w:id="0" w:name="_Toc288139176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139177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11560E" w:rsidP="005E1B49">
            <w:pPr>
              <w:rPr>
                <w:b w:val="0"/>
              </w:rPr>
            </w:pPr>
            <w:r w:rsidRPr="00ED4363">
              <w:rPr>
                <w:b w:val="0"/>
              </w:rPr>
              <w:t>14.03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  <w:tr w:rsidR="00576C25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576C25" w:rsidRPr="00576C25" w:rsidRDefault="00576C25" w:rsidP="00576C25">
            <w:pPr>
              <w:rPr>
                <w:b w:val="0"/>
              </w:rPr>
            </w:pPr>
            <w:r>
              <w:rPr>
                <w:b w:val="0"/>
              </w:rP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88139178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500AFA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139176" w:history="1">
            <w:r w:rsidR="00500AFA" w:rsidRPr="00F938E4">
              <w:rPr>
                <w:rStyle w:val="Hyperlink"/>
                <w:noProof/>
              </w:rPr>
              <w:t>1</w:t>
            </w:r>
            <w:r w:rsidR="00500AF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00AFA" w:rsidRPr="00F938E4">
              <w:rPr>
                <w:rStyle w:val="Hyperlink"/>
                <w:noProof/>
              </w:rPr>
              <w:t>Dokumentinformationen</w:t>
            </w:r>
            <w:r w:rsidR="00500AFA">
              <w:rPr>
                <w:noProof/>
                <w:webHidden/>
              </w:rPr>
              <w:tab/>
            </w:r>
            <w:r w:rsidR="00500AFA">
              <w:rPr>
                <w:noProof/>
                <w:webHidden/>
              </w:rPr>
              <w:fldChar w:fldCharType="begin"/>
            </w:r>
            <w:r w:rsidR="00500AFA">
              <w:rPr>
                <w:noProof/>
                <w:webHidden/>
              </w:rPr>
              <w:instrText xml:space="preserve"> PAGEREF _Toc288139176 \h </w:instrText>
            </w:r>
            <w:r w:rsidR="00500AFA">
              <w:rPr>
                <w:noProof/>
                <w:webHidden/>
              </w:rPr>
            </w:r>
            <w:r w:rsidR="00500AFA">
              <w:rPr>
                <w:noProof/>
                <w:webHidden/>
              </w:rPr>
              <w:fldChar w:fldCharType="separate"/>
            </w:r>
            <w:r w:rsidR="00500AFA">
              <w:rPr>
                <w:noProof/>
                <w:webHidden/>
              </w:rPr>
              <w:t>0</w:t>
            </w:r>
            <w:r w:rsidR="00500AFA">
              <w:rPr>
                <w:noProof/>
                <w:webHidden/>
              </w:rPr>
              <w:fldChar w:fldCharType="end"/>
            </w:r>
          </w:hyperlink>
        </w:p>
        <w:p w:rsidR="00500AFA" w:rsidRDefault="00500A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9177" w:history="1">
            <w:r w:rsidRPr="00F938E4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938E4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AFA" w:rsidRDefault="00500AF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9178" w:history="1">
            <w:r w:rsidRPr="00F938E4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938E4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AFA" w:rsidRDefault="00500AF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9179" w:history="1">
            <w:r w:rsidRPr="00F938E4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938E4">
              <w:rPr>
                <w:rStyle w:val="Hyperlink"/>
                <w:noProof/>
              </w:rPr>
              <w:t>Use Case UC1: Arbeitseinträge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139179"/>
      <w:proofErr w:type="spellStart"/>
      <w:r w:rsidRPr="00ED4363">
        <w:t>Use</w:t>
      </w:r>
      <w:proofErr w:type="spellEnd"/>
      <w:r w:rsidRPr="00ED4363">
        <w:t xml:space="preserve"> Case</w:t>
      </w:r>
      <w:r w:rsidR="003B6922" w:rsidRPr="00ED4363">
        <w:t xml:space="preserve"> UC1: </w:t>
      </w:r>
      <w:r w:rsidR="001E4D76">
        <w:t>Arbeitseinträge erfassen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UC1: Arbeitseinträge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proofErr w:type="spellStart"/>
      <w:r w:rsidRPr="00ED4363">
        <w:rPr>
          <w:i/>
        </w:rPr>
        <w:t>Ausendie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</w:t>
      </w:r>
      <w:proofErr w:type="spellEnd"/>
      <w:r w:rsidR="008D1541" w:rsidRPr="00ED4363">
        <w:rPr>
          <w:i/>
        </w:rPr>
        <w:t>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41707D" w:rsidRPr="0041707D">
        <w:rPr>
          <w:u w:val="single"/>
        </w:rPr>
        <w:t>UC05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  <w:bookmarkStart w:id="4" w:name="_GoBack"/>
      <w:bookmarkEnd w:id="4"/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44E" w:rsidRDefault="0015644E" w:rsidP="008F2373">
      <w:pPr>
        <w:spacing w:after="0"/>
      </w:pPr>
      <w:r>
        <w:separator/>
      </w:r>
    </w:p>
  </w:endnote>
  <w:endnote w:type="continuationSeparator" w:id="0">
    <w:p w:rsidR="0015644E" w:rsidRDefault="0015644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76C25">
      <w:rPr>
        <w:noProof/>
      </w:rPr>
      <w:t>17.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1707D" w:rsidRPr="0041707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5644E">
      <w:fldChar w:fldCharType="begin"/>
    </w:r>
    <w:r w:rsidR="0015644E">
      <w:instrText>NUMPAGES  \* Arabic  \* MERGEFORMAT</w:instrText>
    </w:r>
    <w:r w:rsidR="0015644E">
      <w:fldChar w:fldCharType="separate"/>
    </w:r>
    <w:r w:rsidR="0041707D" w:rsidRPr="0041707D">
      <w:rPr>
        <w:b/>
        <w:noProof/>
        <w:lang w:val="de-DE"/>
      </w:rPr>
      <w:t>2</w:t>
    </w:r>
    <w:r w:rsidR="0015644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44E" w:rsidRDefault="0015644E" w:rsidP="008F2373">
      <w:pPr>
        <w:spacing w:after="0"/>
      </w:pPr>
      <w:r>
        <w:separator/>
      </w:r>
    </w:p>
  </w:footnote>
  <w:footnote w:type="continuationSeparator" w:id="0">
    <w:p w:rsidR="0015644E" w:rsidRDefault="0015644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 Mitarbeiter Rapport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7A81"/>
    <w:rsid w:val="000821B3"/>
    <w:rsid w:val="0009218C"/>
    <w:rsid w:val="00097AB6"/>
    <w:rsid w:val="000A2C34"/>
    <w:rsid w:val="000B658F"/>
    <w:rsid w:val="000C597B"/>
    <w:rsid w:val="000E71F7"/>
    <w:rsid w:val="001064E4"/>
    <w:rsid w:val="0011560E"/>
    <w:rsid w:val="0015644E"/>
    <w:rsid w:val="001609C2"/>
    <w:rsid w:val="00163CD6"/>
    <w:rsid w:val="001840E4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6EE1"/>
    <w:rsid w:val="00437852"/>
    <w:rsid w:val="00440051"/>
    <w:rsid w:val="00443D5D"/>
    <w:rsid w:val="0046087B"/>
    <w:rsid w:val="00475BD5"/>
    <w:rsid w:val="00475E58"/>
    <w:rsid w:val="004C0460"/>
    <w:rsid w:val="00500AFA"/>
    <w:rsid w:val="00513369"/>
    <w:rsid w:val="00514F07"/>
    <w:rsid w:val="005327F7"/>
    <w:rsid w:val="00532CE5"/>
    <w:rsid w:val="00576C25"/>
    <w:rsid w:val="005802B6"/>
    <w:rsid w:val="005B081C"/>
    <w:rsid w:val="005B0CC8"/>
    <w:rsid w:val="005E1D61"/>
    <w:rsid w:val="005E6C04"/>
    <w:rsid w:val="00600275"/>
    <w:rsid w:val="006115A3"/>
    <w:rsid w:val="006156A4"/>
    <w:rsid w:val="0064347B"/>
    <w:rsid w:val="00651384"/>
    <w:rsid w:val="00684A5C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405F"/>
    <w:rsid w:val="00806CA6"/>
    <w:rsid w:val="0083789C"/>
    <w:rsid w:val="008448A9"/>
    <w:rsid w:val="008454F0"/>
    <w:rsid w:val="008476AB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51E2"/>
    <w:rsid w:val="009B4D0A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F4AE0"/>
    <w:rsid w:val="00B038C9"/>
    <w:rsid w:val="00B10239"/>
    <w:rsid w:val="00B1324E"/>
    <w:rsid w:val="00B304CB"/>
    <w:rsid w:val="00B712B5"/>
    <w:rsid w:val="00BA66E8"/>
    <w:rsid w:val="00BB1425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F4225"/>
    <w:rsid w:val="00E13BEF"/>
    <w:rsid w:val="00E22264"/>
    <w:rsid w:val="00E22DAC"/>
    <w:rsid w:val="00E32987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42E13"/>
    <w:rsid w:val="00F46A05"/>
    <w:rsid w:val="00F559D6"/>
    <w:rsid w:val="00F650F5"/>
    <w:rsid w:val="00F9181E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1B102-B765-4191-9562-938C92A62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schefe</cp:lastModifiedBy>
  <cp:revision>118</cp:revision>
  <dcterms:created xsi:type="dcterms:W3CDTF">2011-03-14T12:26:00Z</dcterms:created>
  <dcterms:modified xsi:type="dcterms:W3CDTF">2011-03-17T15:00:00Z</dcterms:modified>
</cp:coreProperties>
</file>