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33BC9">
                  <w:rPr>
                    <w:noProof/>
                    <w:color w:val="4F81BD" w:themeColor="accent1"/>
                  </w:rPr>
                  <w:t>1. Juni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186977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  <w:r w:rsidR="008B1D8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MS6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710279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71028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924D5">
            <w:r>
              <w:t>Datum</w:t>
            </w:r>
          </w:p>
        </w:tc>
        <w:tc>
          <w:tcPr>
            <w:tcW w:w="99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9924D5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710281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825FAF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710279" w:history="1">
            <w:r w:rsidR="00825FAF" w:rsidRPr="005B21D1">
              <w:rPr>
                <w:rStyle w:val="Hyperlink"/>
                <w:noProof/>
              </w:rPr>
              <w:t>1</w:t>
            </w:r>
            <w:r w:rsidR="00825FA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825FAF" w:rsidRPr="005B21D1">
              <w:rPr>
                <w:rStyle w:val="Hyperlink"/>
                <w:noProof/>
              </w:rPr>
              <w:t>Dokumentinformationen</w:t>
            </w:r>
            <w:r w:rsidR="00825FAF">
              <w:rPr>
                <w:noProof/>
                <w:webHidden/>
              </w:rPr>
              <w:tab/>
            </w:r>
            <w:r w:rsidR="00825FAF">
              <w:rPr>
                <w:noProof/>
                <w:webHidden/>
              </w:rPr>
              <w:fldChar w:fldCharType="begin"/>
            </w:r>
            <w:r w:rsidR="00825FAF">
              <w:rPr>
                <w:noProof/>
                <w:webHidden/>
              </w:rPr>
              <w:instrText xml:space="preserve"> PAGEREF _Toc294710279 \h </w:instrText>
            </w:r>
            <w:r w:rsidR="00825FAF">
              <w:rPr>
                <w:noProof/>
                <w:webHidden/>
              </w:rPr>
            </w:r>
            <w:r w:rsidR="00825FAF">
              <w:rPr>
                <w:noProof/>
                <w:webHidden/>
              </w:rPr>
              <w:fldChar w:fldCharType="separate"/>
            </w:r>
            <w:r w:rsidR="00825FAF">
              <w:rPr>
                <w:noProof/>
                <w:webHidden/>
              </w:rPr>
              <w:t>1</w:t>
            </w:r>
            <w:r w:rsidR="00825FAF"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280" w:history="1">
            <w:r w:rsidRPr="005B21D1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281" w:history="1">
            <w:r w:rsidRPr="005B21D1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282" w:history="1">
            <w:r w:rsidRPr="005B21D1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710283" w:history="1">
            <w:r w:rsidRPr="005B21D1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284" w:history="1">
            <w:r w:rsidRPr="005B21D1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285" w:history="1">
            <w:r w:rsidRPr="005B21D1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286" w:history="1">
            <w:r w:rsidRPr="005B21D1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287" w:history="1">
            <w:r w:rsidRPr="005B21D1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710288" w:history="1">
            <w:r w:rsidRPr="005B21D1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289" w:history="1">
            <w:r w:rsidRPr="005B21D1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290" w:history="1">
            <w:r w:rsidRPr="005B21D1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291" w:history="1">
            <w:r w:rsidRPr="005B21D1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Vorbereitungen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292" w:history="1">
            <w:r w:rsidRPr="005B21D1">
              <w:rPr>
                <w:rStyle w:val="Hyperlink"/>
                <w:noProof/>
              </w:rPr>
              <w:t>3.3.1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 auf dem Client und 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293" w:history="1">
            <w:r w:rsidRPr="005B21D1">
              <w:rPr>
                <w:rStyle w:val="Hyperlink"/>
                <w:noProof/>
              </w:rPr>
              <w:t>3.3.2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Tests auf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294" w:history="1">
            <w:r w:rsidRPr="005B21D1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UC1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295" w:history="1">
            <w:r w:rsidRPr="005B21D1">
              <w:rPr>
                <w:rStyle w:val="Hyperlink"/>
                <w:noProof/>
              </w:rPr>
              <w:t>3.4.1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296" w:history="1">
            <w:r w:rsidRPr="005B21D1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297" w:history="1">
            <w:r w:rsidRPr="005B21D1">
              <w:rPr>
                <w:rStyle w:val="Hyperlink"/>
                <w:noProof/>
              </w:rPr>
              <w:t>3.5.1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298" w:history="1">
            <w:r w:rsidRPr="005B21D1">
              <w:rPr>
                <w:rStyle w:val="Hyperlink"/>
                <w:noProof/>
              </w:rPr>
              <w:t>3.6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UC4 CRUD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299" w:history="1">
            <w:r w:rsidRPr="005B21D1">
              <w:rPr>
                <w:rStyle w:val="Hyperlink"/>
                <w:noProof/>
              </w:rPr>
              <w:t>3.6.1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300" w:history="1">
            <w:r w:rsidRPr="005B21D1">
              <w:rPr>
                <w:rStyle w:val="Hyperlink"/>
                <w:noProof/>
              </w:rPr>
              <w:t>3.7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UC5 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01" w:history="1">
            <w:r w:rsidRPr="005B21D1">
              <w:rPr>
                <w:rStyle w:val="Hyperlink"/>
                <w:noProof/>
              </w:rPr>
              <w:t>3.7.1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302" w:history="1">
            <w:r w:rsidRPr="005B21D1">
              <w:rPr>
                <w:rStyle w:val="Hyperlink"/>
                <w:noProof/>
              </w:rPr>
              <w:t>3.8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UC6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03" w:history="1">
            <w:r w:rsidRPr="005B21D1">
              <w:rPr>
                <w:rStyle w:val="Hyperlink"/>
                <w:noProof/>
              </w:rPr>
              <w:t>3.8.1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304" w:history="1">
            <w:r w:rsidRPr="005B21D1">
              <w:rPr>
                <w:rStyle w:val="Hyperlink"/>
                <w:noProof/>
              </w:rPr>
              <w:t>3.9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UC7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05" w:history="1">
            <w:r w:rsidRPr="005B21D1">
              <w:rPr>
                <w:rStyle w:val="Hyperlink"/>
                <w:noProof/>
              </w:rPr>
              <w:t>3.9.1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306" w:history="1">
            <w:r w:rsidRPr="005B21D1">
              <w:rPr>
                <w:rStyle w:val="Hyperlink"/>
                <w:noProof/>
              </w:rPr>
              <w:t>3.10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UC8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07" w:history="1">
            <w:r w:rsidRPr="005B21D1">
              <w:rPr>
                <w:rStyle w:val="Hyperlink"/>
                <w:noProof/>
              </w:rPr>
              <w:t>3.10.1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308" w:history="1">
            <w:r w:rsidRPr="005B21D1">
              <w:rPr>
                <w:rStyle w:val="Hyperlink"/>
                <w:noProof/>
              </w:rPr>
              <w:t>3.11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UC9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09" w:history="1">
            <w:r w:rsidRPr="005B21D1">
              <w:rPr>
                <w:rStyle w:val="Hyperlink"/>
                <w:noProof/>
              </w:rPr>
              <w:t>3.11.1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710310" w:history="1">
            <w:r w:rsidRPr="005B21D1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311" w:history="1">
            <w:r w:rsidRPr="005B21D1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12" w:history="1">
            <w:r w:rsidRPr="005B21D1">
              <w:rPr>
                <w:rStyle w:val="Hyperlink"/>
                <w:noProof/>
              </w:rPr>
              <w:t>4.1.1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Gesamtübersicht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13" w:history="1">
            <w:r w:rsidRPr="005B21D1">
              <w:rPr>
                <w:rStyle w:val="Hyperlink"/>
                <w:noProof/>
              </w:rPr>
              <w:t>4.1.2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Testklasse MRTApplicationTest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14" w:history="1">
            <w:r w:rsidRPr="005B21D1">
              <w:rPr>
                <w:rStyle w:val="Hyperlink"/>
                <w:noProof/>
                <w:lang w:val="en-US"/>
              </w:rPr>
              <w:t>4.1.3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  <w:lang w:val="en-US"/>
              </w:rPr>
              <w:t>Testklasse HttpTestCase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15" w:history="1">
            <w:r w:rsidRPr="005B21D1">
              <w:rPr>
                <w:rStyle w:val="Hyperlink"/>
                <w:noProof/>
              </w:rPr>
              <w:t>4.1.4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Testklasse CustomerTest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16" w:history="1">
            <w:r w:rsidRPr="005B21D1">
              <w:rPr>
                <w:rStyle w:val="Hyperlink"/>
                <w:noProof/>
              </w:rPr>
              <w:t>4.1.5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Testklasse GpsPositionTest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17" w:history="1">
            <w:r w:rsidRPr="005B21D1">
              <w:rPr>
                <w:rStyle w:val="Hyperlink"/>
                <w:noProof/>
              </w:rPr>
              <w:t>4.1.6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Testklasse UserTest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18" w:history="1">
            <w:r w:rsidRPr="005B21D1">
              <w:rPr>
                <w:rStyle w:val="Hyperlink"/>
                <w:noProof/>
              </w:rPr>
              <w:t>4.1.7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Testklasse TimeEntryTypeTest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19" w:history="1">
            <w:r w:rsidRPr="005B21D1">
              <w:rPr>
                <w:rStyle w:val="Hyperlink"/>
                <w:noProof/>
              </w:rPr>
              <w:t>4.1.8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Testklasse UserHelperTest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20" w:history="1">
            <w:r w:rsidRPr="005B21D1">
              <w:rPr>
                <w:rStyle w:val="Hyperlink"/>
                <w:noProof/>
              </w:rPr>
              <w:t>4.1.9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Testklasse TimeEntryActivityTest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21" w:history="1">
            <w:r w:rsidRPr="005B21D1">
              <w:rPr>
                <w:rStyle w:val="Hyperlink"/>
                <w:noProof/>
              </w:rPr>
              <w:t>4.1.10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Testklasse 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22" w:history="1">
            <w:r w:rsidRPr="005B21D1">
              <w:rPr>
                <w:rStyle w:val="Hyperlink"/>
                <w:noProof/>
              </w:rPr>
              <w:t>4.1.11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Testklasse LoginActivityTest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23" w:history="1">
            <w:r w:rsidRPr="005B21D1">
              <w:rPr>
                <w:rStyle w:val="Hyperlink"/>
                <w:noProof/>
              </w:rPr>
              <w:t>4.1.12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Testklasse CustomerHelperTest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24" w:history="1">
            <w:r w:rsidRPr="005B21D1">
              <w:rPr>
                <w:rStyle w:val="Hyperlink"/>
                <w:noProof/>
              </w:rPr>
              <w:t>4.1.13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Testklasse TimeEntryHelperTest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25" w:history="1">
            <w:r w:rsidRPr="005B21D1">
              <w:rPr>
                <w:rStyle w:val="Hyperlink"/>
                <w:noProof/>
              </w:rPr>
              <w:t>4.1.14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Testklasse DatabaseHelperTest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326" w:history="1">
            <w:r w:rsidRPr="005B21D1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27" w:history="1">
            <w:r w:rsidRPr="005B21D1">
              <w:rPr>
                <w:rStyle w:val="Hyperlink"/>
                <w:noProof/>
              </w:rPr>
              <w:t>4.2.1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Gesamtübersicht getestete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28" w:history="1">
            <w:r w:rsidRPr="005B21D1">
              <w:rPr>
                <w:rStyle w:val="Hyperlink"/>
                <w:noProof/>
                <w:lang w:val="en-US"/>
              </w:rPr>
              <w:t>4.2.2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  <w:lang w:val="en-US"/>
              </w:rPr>
              <w:t>Testklasse AddressesControllerTest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29" w:history="1">
            <w:r w:rsidRPr="005B21D1">
              <w:rPr>
                <w:rStyle w:val="Hyperlink"/>
                <w:noProof/>
                <w:lang w:val="en-US"/>
              </w:rPr>
              <w:t>4.2.3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  <w:lang w:val="en-US"/>
              </w:rPr>
              <w:t>Testklasse AppliedMaterialsControllerTest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30" w:history="1">
            <w:r w:rsidRPr="005B21D1">
              <w:rPr>
                <w:rStyle w:val="Hyperlink"/>
                <w:noProof/>
                <w:lang w:val="en-US"/>
              </w:rPr>
              <w:t>4.2.4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  <w:lang w:val="en-US"/>
              </w:rPr>
              <w:t>Testklasse CustomersControllerTest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31" w:history="1">
            <w:r w:rsidRPr="005B21D1">
              <w:rPr>
                <w:rStyle w:val="Hyperlink"/>
                <w:noProof/>
                <w:lang w:val="en-US"/>
              </w:rPr>
              <w:t>4.2.5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  <w:lang w:val="en-US"/>
              </w:rPr>
              <w:t>Testklasse MaterialsControllerTest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32" w:history="1">
            <w:r w:rsidRPr="005B21D1">
              <w:rPr>
                <w:rStyle w:val="Hyperlink"/>
                <w:noProof/>
                <w:lang w:val="en-US"/>
              </w:rPr>
              <w:t>4.2.6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  <w:lang w:val="en-US"/>
              </w:rPr>
              <w:t>Testklasse OrdersControllerTest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33" w:history="1">
            <w:r w:rsidRPr="005B21D1">
              <w:rPr>
                <w:rStyle w:val="Hyperlink"/>
                <w:noProof/>
                <w:lang w:val="en-US"/>
              </w:rPr>
              <w:t>4.2.7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  <w:lang w:val="en-US"/>
              </w:rPr>
              <w:t>Testklasse SessionsControllerTest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34" w:history="1">
            <w:r w:rsidRPr="005B21D1">
              <w:rPr>
                <w:rStyle w:val="Hyperlink"/>
                <w:noProof/>
                <w:lang w:val="en-US"/>
              </w:rPr>
              <w:t>4.2.8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  <w:lang w:val="en-US"/>
              </w:rPr>
              <w:t>Testklasse TimeEntriesControllerTest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710335" w:history="1">
            <w:r w:rsidRPr="005B21D1">
              <w:rPr>
                <w:rStyle w:val="Hyperlink"/>
                <w:noProof/>
                <w:lang w:val="en-GB"/>
              </w:rPr>
              <w:t>4.2.9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  <w:lang w:val="en-GB"/>
              </w:rPr>
              <w:t>Testklasse TimeEntryTypeMaterialsControllerTest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36" w:history="1">
            <w:r w:rsidRPr="005B21D1">
              <w:rPr>
                <w:rStyle w:val="Hyperlink"/>
                <w:noProof/>
                <w:lang w:val="en-GB"/>
              </w:rPr>
              <w:t>4.2.10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  <w:lang w:val="en-GB"/>
              </w:rPr>
              <w:t>Testklasse TimeEntryTypesControllerTest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37" w:history="1">
            <w:r w:rsidRPr="005B21D1">
              <w:rPr>
                <w:rStyle w:val="Hyperlink"/>
                <w:noProof/>
                <w:lang w:val="en-GB"/>
              </w:rPr>
              <w:t>4.2.11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  <w:lang w:val="en-GB"/>
              </w:rPr>
              <w:t>Testklasse UsersControllerTest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38" w:history="1">
            <w:r w:rsidRPr="005B21D1">
              <w:rPr>
                <w:rStyle w:val="Hyperlink"/>
                <w:noProof/>
                <w:lang w:val="en-GB"/>
              </w:rPr>
              <w:t>4.2.12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  <w:lang w:val="en-GB"/>
              </w:rPr>
              <w:t>Testklasse AddressTest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39" w:history="1">
            <w:r w:rsidRPr="005B21D1">
              <w:rPr>
                <w:rStyle w:val="Hyperlink"/>
                <w:noProof/>
                <w:lang w:val="en-GB"/>
              </w:rPr>
              <w:t>4.2.13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  <w:lang w:val="en-GB"/>
              </w:rPr>
              <w:t>Testklasse AppliedMaterialTest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40" w:history="1">
            <w:r w:rsidRPr="005B21D1">
              <w:rPr>
                <w:rStyle w:val="Hyperlink"/>
                <w:noProof/>
                <w:lang w:val="en-GB"/>
              </w:rPr>
              <w:t>4.2.14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  <w:lang w:val="en-GB"/>
              </w:rPr>
              <w:t>Testklasse CustomerTest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41" w:history="1">
            <w:r w:rsidRPr="005B21D1">
              <w:rPr>
                <w:rStyle w:val="Hyperlink"/>
                <w:noProof/>
                <w:lang w:val="en-GB"/>
              </w:rPr>
              <w:t>4.2.15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  <w:lang w:val="en-GB"/>
              </w:rPr>
              <w:t>Testklasse GeocoderTest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42" w:history="1">
            <w:r w:rsidRPr="005B21D1">
              <w:rPr>
                <w:rStyle w:val="Hyperlink"/>
                <w:noProof/>
                <w:lang w:val="en-GB"/>
              </w:rPr>
              <w:t>4.2.16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Testklasse LocationTest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43" w:history="1">
            <w:r w:rsidRPr="005B21D1">
              <w:rPr>
                <w:rStyle w:val="Hyperlink"/>
                <w:noProof/>
                <w:lang w:val="en-GB"/>
              </w:rPr>
              <w:t>4.2.17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  <w:lang w:val="en-GB"/>
              </w:rPr>
              <w:t>Testklasse MaterialTest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44" w:history="1">
            <w:r w:rsidRPr="005B21D1">
              <w:rPr>
                <w:rStyle w:val="Hyperlink"/>
                <w:noProof/>
                <w:lang w:val="en-GB"/>
              </w:rPr>
              <w:t>4.2.18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  <w:lang w:val="en-GB"/>
              </w:rPr>
              <w:t>Testklasse OrderTest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45" w:history="1">
            <w:r w:rsidRPr="005B21D1">
              <w:rPr>
                <w:rStyle w:val="Hyperlink"/>
                <w:noProof/>
                <w:lang w:val="en-GB"/>
              </w:rPr>
              <w:t>4.2.19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  <w:lang w:val="en-GB"/>
              </w:rPr>
              <w:t>Testklasse 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46" w:history="1">
            <w:r w:rsidRPr="005B21D1">
              <w:rPr>
                <w:rStyle w:val="Hyperlink"/>
                <w:rFonts w:eastAsia="Times New Roman"/>
                <w:noProof/>
                <w:lang w:val="en-US"/>
              </w:rPr>
              <w:t>4.2.20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rFonts w:eastAsia="Times New Roman"/>
                <w:noProof/>
                <w:lang w:val="en-US"/>
              </w:rPr>
              <w:t>Testklasse TimeEntryTypeMaterialTest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47" w:history="1">
            <w:r w:rsidRPr="005B21D1">
              <w:rPr>
                <w:rStyle w:val="Hyperlink"/>
                <w:noProof/>
              </w:rPr>
              <w:t>4.2.21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Testklasse TimeEntryTypeTest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48" w:history="1">
            <w:r w:rsidRPr="005B21D1">
              <w:rPr>
                <w:rStyle w:val="Hyperlink"/>
                <w:noProof/>
              </w:rPr>
              <w:t>4.2.22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Testklasse UserTest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710349" w:history="1">
            <w:r w:rsidRPr="005B21D1">
              <w:rPr>
                <w:rStyle w:val="Hyperlink"/>
                <w:noProof/>
              </w:rPr>
              <w:t>4.2.23</w:t>
            </w:r>
            <w:r>
              <w:rPr>
                <w:noProof/>
                <w:sz w:val="22"/>
              </w:rPr>
              <w:tab/>
            </w:r>
            <w:r w:rsidRPr="005B21D1">
              <w:rPr>
                <w:rStyle w:val="Hyperlink"/>
                <w:noProof/>
              </w:rPr>
              <w:t>Testklasse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710350" w:history="1">
            <w:r w:rsidRPr="005B21D1">
              <w:rPr>
                <w:rStyle w:val="Hyperlink"/>
                <w:rFonts w:eastAsia="Times New Roman"/>
                <w:noProof/>
                <w:lang w:val="en-US" w:eastAsia="de-CH"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351" w:history="1">
            <w:r w:rsidRPr="005B21D1">
              <w:rPr>
                <w:rStyle w:val="Hyperlink"/>
                <w:noProof/>
                <w:lang w:eastAsia="de-CH"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  <w:lang w:eastAsia="de-CH"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710352" w:history="1">
            <w:r w:rsidRPr="005B21D1">
              <w:rPr>
                <w:rStyle w:val="Hyperlink"/>
                <w:noProof/>
                <w:lang w:eastAsia="de-CH"/>
              </w:rPr>
              <w:t>5.2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  <w:lang w:eastAsia="de-CH"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710353" w:history="1">
            <w:r w:rsidRPr="005B21D1">
              <w:rPr>
                <w:rStyle w:val="Hyperlink"/>
                <w:rFonts w:eastAsia="Times New Roman"/>
                <w:noProof/>
                <w:lang w:val="en-US" w:eastAsia="de-CH"/>
              </w:rPr>
              <w:t>6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rFonts w:eastAsia="Times New Roman"/>
                <w:noProof/>
                <w:lang w:val="en-US" w:eastAsia="de-CH"/>
              </w:rPr>
              <w:t>Usability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F" w:rsidRDefault="00825FA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710354" w:history="1">
            <w:r w:rsidRPr="005B21D1">
              <w:rPr>
                <w:rStyle w:val="Hyperlink"/>
                <w:noProof/>
              </w:rPr>
              <w:t>7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B21D1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_Toc294710354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710282"/>
      <w:r>
        <w:t>Abbildungsverzeichnis</w:t>
      </w:r>
      <w:bookmarkEnd w:id="3"/>
    </w:p>
    <w:bookmarkStart w:id="4" w:name="_GoBack"/>
    <w:bookmarkEnd w:id="4"/>
    <w:p w:rsidR="00176140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710355" w:history="1">
        <w:r w:rsidR="00176140" w:rsidRPr="00E25D07">
          <w:rPr>
            <w:rStyle w:val="Hyperlink"/>
            <w:noProof/>
          </w:rPr>
          <w:t>Abbildung 1 - Auflistung, Abdeckungsrate und Ergebnis der durchgeführten Tests für die Client Applikation</w:t>
        </w:r>
        <w:r w:rsidR="00176140">
          <w:rPr>
            <w:noProof/>
            <w:webHidden/>
          </w:rPr>
          <w:tab/>
        </w:r>
        <w:r w:rsidR="00176140">
          <w:rPr>
            <w:noProof/>
            <w:webHidden/>
          </w:rPr>
          <w:fldChar w:fldCharType="begin"/>
        </w:r>
        <w:r w:rsidR="00176140">
          <w:rPr>
            <w:noProof/>
            <w:webHidden/>
          </w:rPr>
          <w:instrText xml:space="preserve"> PAGEREF _Toc294710355 \h </w:instrText>
        </w:r>
        <w:r w:rsidR="00176140">
          <w:rPr>
            <w:noProof/>
            <w:webHidden/>
          </w:rPr>
        </w:r>
        <w:r w:rsidR="00176140">
          <w:rPr>
            <w:noProof/>
            <w:webHidden/>
          </w:rPr>
          <w:fldChar w:fldCharType="separate"/>
        </w:r>
        <w:r w:rsidR="00176140">
          <w:rPr>
            <w:noProof/>
            <w:webHidden/>
          </w:rPr>
          <w:t>10</w:t>
        </w:r>
        <w:r w:rsidR="00176140"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56" w:history="1">
        <w:r w:rsidRPr="00E25D07">
          <w:rPr>
            <w:rStyle w:val="Hyperlink"/>
            <w:noProof/>
          </w:rPr>
          <w:t>Abbildung 2 - Testklasse MRTApplicationTest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57" w:history="1">
        <w:r w:rsidRPr="00E25D07">
          <w:rPr>
            <w:rStyle w:val="Hyperlink"/>
            <w:noProof/>
          </w:rPr>
          <w:t>Abbildung 3 - Testklasse HttpTestCase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58" w:history="1">
        <w:r w:rsidRPr="00E25D07">
          <w:rPr>
            <w:rStyle w:val="Hyperlink"/>
            <w:noProof/>
          </w:rPr>
          <w:t>Abbildung 4 - Testklasse CustomerTest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59" w:history="1">
        <w:r w:rsidRPr="00E25D07">
          <w:rPr>
            <w:rStyle w:val="Hyperlink"/>
            <w:noProof/>
          </w:rPr>
          <w:t>Abbildung 5 - Testklasse GpsPostitionTest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60" w:history="1">
        <w:r w:rsidRPr="00E25D07">
          <w:rPr>
            <w:rStyle w:val="Hyperlink"/>
            <w:noProof/>
          </w:rPr>
          <w:t>Abbildung 6 - Testklasse UserTest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61" w:history="1">
        <w:r w:rsidRPr="00E25D07">
          <w:rPr>
            <w:rStyle w:val="Hyperlink"/>
            <w:noProof/>
          </w:rPr>
          <w:t>Abbildung 7 - Testklasse TimeEntryTypeTest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62" w:history="1">
        <w:r w:rsidRPr="00E25D07">
          <w:rPr>
            <w:rStyle w:val="Hyperlink"/>
            <w:noProof/>
          </w:rPr>
          <w:t>Abbildung 8 - Testklasse UserHelperTest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63" w:history="1">
        <w:r w:rsidRPr="00E25D07">
          <w:rPr>
            <w:rStyle w:val="Hyperlink"/>
            <w:noProof/>
          </w:rPr>
          <w:t>Abbildung 9 - Testklasse TimeEntryActivityTest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64" w:history="1">
        <w:r w:rsidRPr="00E25D07">
          <w:rPr>
            <w:rStyle w:val="Hyperlink"/>
            <w:noProof/>
          </w:rPr>
          <w:t>Abbildung 10 - Testklasse TimeEntryTest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65" w:history="1">
        <w:r w:rsidRPr="00E25D07">
          <w:rPr>
            <w:rStyle w:val="Hyperlink"/>
            <w:noProof/>
          </w:rPr>
          <w:t>Abbildung 11 - Testklasse LoginActivityTest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66" w:history="1">
        <w:r w:rsidRPr="00E25D07">
          <w:rPr>
            <w:rStyle w:val="Hyperlink"/>
            <w:noProof/>
          </w:rPr>
          <w:t>Abbildung 12 - Testklasse CustomerHelperTest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67" w:history="1">
        <w:r w:rsidRPr="00E25D07">
          <w:rPr>
            <w:rStyle w:val="Hyperlink"/>
            <w:noProof/>
          </w:rPr>
          <w:t>Abbildung 13 - Testklasse TimeEntryHelperTest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68" w:history="1">
        <w:r w:rsidRPr="00E25D07">
          <w:rPr>
            <w:rStyle w:val="Hyperlink"/>
            <w:noProof/>
          </w:rPr>
          <w:t>Abbildung 14 - Testklasse DatabaseHelperTest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69" w:history="1">
        <w:r w:rsidRPr="00E25D07">
          <w:rPr>
            <w:rStyle w:val="Hyperlink"/>
            <w:noProof/>
          </w:rPr>
          <w:t>Abbildung 15 -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70" w:history="1">
        <w:r w:rsidRPr="00E25D07">
          <w:rPr>
            <w:rStyle w:val="Hyperlink"/>
            <w:noProof/>
          </w:rPr>
          <w:t>Abbildung 16 - Testklasse AddressesControllerTest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71" w:history="1">
        <w:r w:rsidRPr="00E25D07">
          <w:rPr>
            <w:rStyle w:val="Hyperlink"/>
            <w:noProof/>
          </w:rPr>
          <w:t>Abbildung 17 - Testklasse AppliedMaterialsControllerTest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72" w:history="1">
        <w:r w:rsidRPr="00E25D07">
          <w:rPr>
            <w:rStyle w:val="Hyperlink"/>
            <w:noProof/>
          </w:rPr>
          <w:t>Abbildung 18 - Testklasse CustomersControllerTest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73" w:history="1">
        <w:r w:rsidRPr="00E25D07">
          <w:rPr>
            <w:rStyle w:val="Hyperlink"/>
            <w:noProof/>
          </w:rPr>
          <w:t>Abbildung 19 - Testklasse MaterialsControllerTest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74" w:history="1">
        <w:r w:rsidRPr="00E25D07">
          <w:rPr>
            <w:rStyle w:val="Hyperlink"/>
            <w:noProof/>
          </w:rPr>
          <w:t>Abbildung 20 - Testklasse OrdersControllerTest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75" w:history="1">
        <w:r w:rsidRPr="00E25D07">
          <w:rPr>
            <w:rStyle w:val="Hyperlink"/>
            <w:noProof/>
          </w:rPr>
          <w:t>Abbildung 21 - Testklasse SessionsControllerTest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76" w:history="1">
        <w:r w:rsidRPr="00E25D07">
          <w:rPr>
            <w:rStyle w:val="Hyperlink"/>
            <w:noProof/>
          </w:rPr>
          <w:t>Abbildung 22 - Testklasse TimeEntriesControllerTest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77" w:history="1">
        <w:r w:rsidRPr="00E25D07">
          <w:rPr>
            <w:rStyle w:val="Hyperlink"/>
            <w:noProof/>
          </w:rPr>
          <w:t>Abbildung 23 - Testklasse TimeEntryTypeMaterialsControllerTest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78" w:history="1">
        <w:r w:rsidRPr="00E25D07">
          <w:rPr>
            <w:rStyle w:val="Hyperlink"/>
            <w:noProof/>
          </w:rPr>
          <w:t>Abbildung 24 - Testklasse TimeEntryTypesControllerTest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79" w:history="1">
        <w:r w:rsidRPr="00E25D07">
          <w:rPr>
            <w:rStyle w:val="Hyperlink"/>
            <w:noProof/>
          </w:rPr>
          <w:t>Abbildung 25 - Testklasse UsersControllerTest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80" w:history="1">
        <w:r w:rsidRPr="00E25D07">
          <w:rPr>
            <w:rStyle w:val="Hyperlink"/>
            <w:noProof/>
          </w:rPr>
          <w:t>Abbildung 26 - Testklasse AddressTest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81" w:history="1">
        <w:r w:rsidRPr="00E25D07">
          <w:rPr>
            <w:rStyle w:val="Hyperlink"/>
            <w:noProof/>
          </w:rPr>
          <w:t>Abbildung 27 - Testklasse AppliedMaterialTest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82" w:history="1">
        <w:r w:rsidRPr="00E25D07">
          <w:rPr>
            <w:rStyle w:val="Hyperlink"/>
            <w:noProof/>
          </w:rPr>
          <w:t>Abbildung 28 - Testklasse CustomerTest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83" w:history="1">
        <w:r w:rsidRPr="00E25D07">
          <w:rPr>
            <w:rStyle w:val="Hyperlink"/>
            <w:noProof/>
          </w:rPr>
          <w:t>Abbildung 29 - Testklasse GeocoderTest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84" w:history="1">
        <w:r w:rsidRPr="00E25D07">
          <w:rPr>
            <w:rStyle w:val="Hyperlink"/>
            <w:noProof/>
          </w:rPr>
          <w:t>Abbildung 30 - Testklasse LocationTest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85" w:history="1">
        <w:r w:rsidRPr="00E25D07">
          <w:rPr>
            <w:rStyle w:val="Hyperlink"/>
            <w:noProof/>
          </w:rPr>
          <w:t>Abbildung 31 - Testklasse MaterialTest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86" w:history="1">
        <w:r w:rsidRPr="00E25D07">
          <w:rPr>
            <w:rStyle w:val="Hyperlink"/>
            <w:noProof/>
          </w:rPr>
          <w:t>Abbildung 32 - Testklasse OrderTest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87" w:history="1">
        <w:r w:rsidRPr="00E25D07">
          <w:rPr>
            <w:rStyle w:val="Hyperlink"/>
            <w:noProof/>
          </w:rPr>
          <w:t>Abbildung 33 - Testklasse TimeEntryTest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88" w:history="1">
        <w:r w:rsidRPr="00E25D07">
          <w:rPr>
            <w:rStyle w:val="Hyperlink"/>
            <w:noProof/>
          </w:rPr>
          <w:t>Abbildung 34 - Testklasse TimeEntryTypeMaterialTest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89" w:history="1">
        <w:r w:rsidRPr="00E25D07">
          <w:rPr>
            <w:rStyle w:val="Hyperlink"/>
            <w:noProof/>
          </w:rPr>
          <w:t>Abbildung 35 - Testklasse TimeEntryTypeTest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90" w:history="1">
        <w:r w:rsidRPr="00E25D07">
          <w:rPr>
            <w:rStyle w:val="Hyperlink"/>
            <w:noProof/>
          </w:rPr>
          <w:t>Abbildung 36 - Testklasse UserTest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76140" w:rsidRDefault="00176140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710391" w:history="1">
        <w:r w:rsidRPr="00E25D07">
          <w:rPr>
            <w:rStyle w:val="Hyperlink"/>
            <w:noProof/>
          </w:rPr>
          <w:t>Abbildung 37 - Testklasse TestCase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_Toc294710391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9504D" w:rsidRPr="00DD5A17" w:rsidRDefault="00F9504D" w:rsidP="00F9504D">
      <w:pPr>
        <w:pStyle w:val="berschrift1"/>
      </w:pPr>
      <w:bookmarkStart w:id="5" w:name="_Toc292112092"/>
      <w:bookmarkStart w:id="6" w:name="_Toc294624509"/>
      <w:bookmarkStart w:id="7" w:name="_Toc294710283"/>
      <w:r>
        <w:lastRenderedPageBreak/>
        <w:t>Einführung</w:t>
      </w:r>
      <w:bookmarkEnd w:id="5"/>
      <w:bookmarkEnd w:id="6"/>
      <w:bookmarkEnd w:id="7"/>
    </w:p>
    <w:p w:rsidR="00F9504D" w:rsidRDefault="00F9504D" w:rsidP="00F9504D">
      <w:pPr>
        <w:pStyle w:val="berschrift2"/>
      </w:pPr>
      <w:bookmarkStart w:id="8" w:name="_Toc292112093"/>
      <w:bookmarkStart w:id="9" w:name="_Toc294624510"/>
      <w:bookmarkStart w:id="10" w:name="_Toc294710284"/>
      <w:r>
        <w:t>Zweck</w:t>
      </w:r>
      <w:bookmarkEnd w:id="8"/>
      <w:bookmarkEnd w:id="9"/>
      <w:bookmarkEnd w:id="10"/>
    </w:p>
    <w:p w:rsidR="00F9504D" w:rsidRDefault="00F9504D" w:rsidP="00F9504D">
      <w:bookmarkStart w:id="11" w:name="_Toc292112094"/>
      <w:r>
        <w:t xml:space="preserve">Der Zweck dieses Dokuments ist die </w:t>
      </w:r>
      <w:r w:rsidR="0039513F">
        <w:t>Dokumentation jeglicher Tests, die für das</w:t>
      </w:r>
      <w:r>
        <w:t xml:space="preserve"> Projekt MRT (Mobile Reporting Tool)</w:t>
      </w:r>
      <w:r w:rsidR="0039513F">
        <w:t xml:space="preserve"> geschrieben und durchgeführt wurden</w:t>
      </w:r>
      <w:r>
        <w:t>.</w:t>
      </w:r>
    </w:p>
    <w:p w:rsidR="00F9504D" w:rsidRDefault="00F9504D" w:rsidP="00F9504D">
      <w:pPr>
        <w:pStyle w:val="berschrift2"/>
      </w:pPr>
      <w:bookmarkStart w:id="12" w:name="_Toc294624511"/>
      <w:bookmarkStart w:id="13" w:name="_Toc294710285"/>
      <w:r>
        <w:t>Gültigkeitsbereich</w:t>
      </w:r>
      <w:bookmarkEnd w:id="11"/>
      <w:bookmarkEnd w:id="12"/>
      <w:bookmarkEnd w:id="13"/>
    </w:p>
    <w:p w:rsidR="00F9504D" w:rsidRPr="00DD5A17" w:rsidRDefault="00F9504D" w:rsidP="00F9504D">
      <w:r>
        <w:t>Dieses Dokument ist während der gesamten Projektdauer gültig (21.02 bis 03.06.2011).</w:t>
      </w:r>
    </w:p>
    <w:p w:rsidR="00F9504D" w:rsidRDefault="00F9504D" w:rsidP="00F9504D">
      <w:pPr>
        <w:pStyle w:val="berschrift2"/>
      </w:pPr>
      <w:bookmarkStart w:id="14" w:name="_Toc292112095"/>
      <w:bookmarkStart w:id="15" w:name="_Toc294624512"/>
      <w:bookmarkStart w:id="16" w:name="_Toc294710286"/>
      <w:r>
        <w:t>Definitionen und Abkürzungen</w:t>
      </w:r>
      <w:bookmarkEnd w:id="14"/>
      <w:bookmarkEnd w:id="15"/>
      <w:bookmarkEnd w:id="16"/>
    </w:p>
    <w:p w:rsidR="00F9504D" w:rsidRPr="00DD5A17" w:rsidRDefault="00F9504D" w:rsidP="00F9504D">
      <w:r>
        <w:t>Die Definitionen und Abkürzungen befinden sich in der ausgelagerten Datei doc/01_Projektplan/glossar.docx.</w:t>
      </w:r>
    </w:p>
    <w:p w:rsidR="00F9504D" w:rsidRDefault="00F9504D" w:rsidP="00F9504D">
      <w:pPr>
        <w:pStyle w:val="berschrift2"/>
      </w:pPr>
      <w:bookmarkStart w:id="17" w:name="_Toc292112096"/>
      <w:bookmarkStart w:id="18" w:name="_Toc294256526"/>
      <w:bookmarkStart w:id="19" w:name="_Ref294536497"/>
      <w:bookmarkStart w:id="20" w:name="_Ref294536499"/>
      <w:bookmarkStart w:id="21" w:name="_Toc294624513"/>
      <w:bookmarkStart w:id="22" w:name="_Toc294710287"/>
      <w:r>
        <w:t>Referenzen</w:t>
      </w:r>
      <w:bookmarkEnd w:id="17"/>
      <w:bookmarkEnd w:id="18"/>
      <w:bookmarkEnd w:id="19"/>
      <w:bookmarkEnd w:id="20"/>
      <w:bookmarkEnd w:id="21"/>
      <w:bookmarkEnd w:id="22"/>
    </w:p>
    <w:p w:rsidR="00F9504D" w:rsidRPr="00EC57EB" w:rsidRDefault="00F9504D" w:rsidP="005D326D">
      <w:pPr>
        <w:pStyle w:val="Listenabsatz"/>
        <w:numPr>
          <w:ilvl w:val="0"/>
          <w:numId w:val="31"/>
        </w:numPr>
        <w:rPr>
          <w:lang w:val="en-US"/>
        </w:rPr>
      </w:pPr>
      <w:r w:rsidRPr="00EC57EB">
        <w:rPr>
          <w:lang w:val="en-US"/>
        </w:rPr>
        <w:t>doc/06_Tests/ms6</w:t>
      </w:r>
      <w:r w:rsidR="005C011D" w:rsidRPr="00EC57EB">
        <w:rPr>
          <w:lang w:val="en-US"/>
        </w:rPr>
        <w:t>/usability_test</w:t>
      </w:r>
      <w:r w:rsidR="00EC57EB">
        <w:rPr>
          <w:lang w:val="en-US"/>
        </w:rPr>
        <w:t>s</w:t>
      </w:r>
      <w:r w:rsidR="005C011D" w:rsidRPr="00EC57EB">
        <w:rPr>
          <w:lang w:val="en-US"/>
        </w:rPr>
        <w:t>.docx</w:t>
      </w:r>
    </w:p>
    <w:p w:rsidR="00F9504D" w:rsidRPr="00EC57EB" w:rsidRDefault="00F9504D">
      <w:pPr>
        <w:rPr>
          <w:b/>
          <w:bCs/>
          <w:color w:val="FFFFFF" w:themeColor="background1"/>
          <w:spacing w:val="15"/>
          <w:sz w:val="22"/>
          <w:szCs w:val="22"/>
          <w:lang w:val="en-US"/>
        </w:rPr>
      </w:pPr>
      <w:r w:rsidRPr="00EC57EB">
        <w:rPr>
          <w:lang w:val="en-US"/>
        </w:rPr>
        <w:br w:type="page"/>
      </w:r>
    </w:p>
    <w:p w:rsidR="006156A4" w:rsidRDefault="00606975" w:rsidP="00606975">
      <w:pPr>
        <w:pStyle w:val="berschrift1"/>
      </w:pPr>
      <w:bookmarkStart w:id="23" w:name="_Toc294710288"/>
      <w:r>
        <w:lastRenderedPageBreak/>
        <w:t>Systemtests</w:t>
      </w:r>
      <w:bookmarkEnd w:id="23"/>
    </w:p>
    <w:p w:rsidR="00521B22" w:rsidRDefault="00521B22" w:rsidP="00521B22">
      <w:pPr>
        <w:pStyle w:val="berschrift2"/>
      </w:pPr>
      <w:bookmarkStart w:id="24" w:name="_Toc294710289"/>
      <w:r>
        <w:t>Bemerkungen</w:t>
      </w:r>
      <w:bookmarkEnd w:id="24"/>
    </w:p>
    <w:p w:rsidR="00521B22" w:rsidRDefault="00521B22" w:rsidP="00521B22">
      <w:r>
        <w:t>Der Use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25" w:name="_Toc294710290"/>
      <w:r>
        <w:t>Voraussetzungen</w:t>
      </w:r>
      <w:bookmarkEnd w:id="25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26" w:name="_Ref293751902"/>
      <w:bookmarkStart w:id="27" w:name="_Toc294710291"/>
      <w:r>
        <w:t>Vorbereitungen</w:t>
      </w:r>
      <w:bookmarkEnd w:id="26"/>
      <w:bookmarkEnd w:id="27"/>
    </w:p>
    <w:p w:rsidR="007B38EB" w:rsidRDefault="006F4FD0" w:rsidP="007B38EB">
      <w:pPr>
        <w:pStyle w:val="berschrift3"/>
      </w:pPr>
      <w:bookmarkStart w:id="28" w:name="_Toc294710292"/>
      <w:r>
        <w:t>Test</w:t>
      </w:r>
      <w:r w:rsidR="007B38EB">
        <w:t xml:space="preserve"> auf </w:t>
      </w:r>
      <w:r w:rsidR="00000855">
        <w:t xml:space="preserve">dem </w:t>
      </w:r>
      <w:r w:rsidR="007B38EB">
        <w:t xml:space="preserve">Client und </w:t>
      </w:r>
      <w:r w:rsidR="00000855">
        <w:t xml:space="preserve"> dem </w:t>
      </w:r>
      <w:r w:rsidR="007B38EB">
        <w:t>Server</w:t>
      </w:r>
      <w:bookmarkEnd w:id="28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29" w:name="_Toc294710293"/>
      <w:r>
        <w:t>Tests auf dem Server</w:t>
      </w:r>
      <w:bookmarkEnd w:id="29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>UC8 CRUD StundeneintragsT</w:t>
      </w:r>
      <w:r w:rsidRPr="00521B22">
        <w:t>yp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30" w:name="_Toc289166094"/>
      <w:bookmarkStart w:id="31" w:name="_Ref293751632"/>
      <w:bookmarkStart w:id="32" w:name="_Ref293751640"/>
      <w:bookmarkStart w:id="33" w:name="_Ref293751648"/>
      <w:bookmarkStart w:id="34" w:name="_Ref293751653"/>
      <w:bookmarkStart w:id="35" w:name="_Ref293751656"/>
      <w:bookmarkStart w:id="36" w:name="_Ref293751660"/>
      <w:bookmarkStart w:id="37" w:name="_Ref293751664"/>
      <w:r>
        <w:br w:type="page"/>
      </w:r>
    </w:p>
    <w:p w:rsidR="00130651" w:rsidRDefault="00130651" w:rsidP="00130651">
      <w:pPr>
        <w:pStyle w:val="berschrift2"/>
      </w:pPr>
      <w:bookmarkStart w:id="38" w:name="_Toc294710294"/>
      <w:r>
        <w:lastRenderedPageBreak/>
        <w:t>UC1</w:t>
      </w:r>
      <w:r w:rsidR="005D4B0F">
        <w:t xml:space="preserve"> </w:t>
      </w:r>
      <w:r>
        <w:t>Stundeneintrag erfassen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39" w:name="_Toc294710295"/>
      <w:r>
        <w:t>Testprotokoll</w:t>
      </w:r>
      <w:bookmarkEnd w:id="3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40" w:name="_Toc288840388"/>
      <w:bookmarkStart w:id="41" w:name="_Ref293751895"/>
      <w:bookmarkStart w:id="42" w:name="_Ref293751918"/>
      <w:bookmarkStart w:id="43" w:name="_Toc294710296"/>
      <w:r>
        <w:t>UC2</w:t>
      </w:r>
      <w:r w:rsidR="005D4B0F">
        <w:t xml:space="preserve"> </w:t>
      </w:r>
      <w:r>
        <w:t>CRUD Stundeneintrag</w:t>
      </w:r>
      <w:bookmarkEnd w:id="40"/>
      <w:bookmarkEnd w:id="41"/>
      <w:bookmarkEnd w:id="42"/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44" w:name="_Toc294710297"/>
      <w:r>
        <w:t>Testprotokoll</w:t>
      </w:r>
      <w:bookmarkEnd w:id="4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9924D5">
            <w:r>
              <w:t>3</w:t>
            </w:r>
          </w:p>
        </w:tc>
        <w:tc>
          <w:tcPr>
            <w:tcW w:w="7513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9924D5">
            <w:r>
              <w:t>4</w:t>
            </w:r>
          </w:p>
        </w:tc>
        <w:tc>
          <w:tcPr>
            <w:tcW w:w="7513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45" w:name="_Ref293752770"/>
      <w:r>
        <w:br w:type="page"/>
      </w:r>
    </w:p>
    <w:p w:rsidR="00521B22" w:rsidRDefault="00521B22" w:rsidP="00521B22">
      <w:pPr>
        <w:pStyle w:val="berschrift2"/>
      </w:pPr>
      <w:bookmarkStart w:id="46" w:name="_Toc294710298"/>
      <w:r>
        <w:lastRenderedPageBreak/>
        <w:t xml:space="preserve">UC4 CRUD </w:t>
      </w:r>
      <w:r w:rsidRPr="00521B22">
        <w:t>Benutzer</w:t>
      </w:r>
      <w:bookmarkEnd w:id="45"/>
      <w:bookmarkEnd w:id="4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9924D5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 xml:space="preserve">ie Daten werden </w:t>
            </w:r>
            <w:r w:rsidR="00343CD2">
              <w:rPr>
                <w:rFonts w:ascii="Calibri" w:hAnsi="Calibri" w:cs="Calibri"/>
                <w:color w:val="000000"/>
              </w:rPr>
              <w:t>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9924D5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47" w:name="_Toc294710299"/>
      <w:r>
        <w:t>Testprotokoll</w:t>
      </w:r>
      <w:bookmarkEnd w:id="4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#</w:t>
            </w:r>
          </w:p>
        </w:tc>
        <w:tc>
          <w:tcPr>
            <w:tcW w:w="7513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1</w:t>
            </w:r>
          </w:p>
        </w:tc>
        <w:tc>
          <w:tcPr>
            <w:tcW w:w="7513" w:type="dxa"/>
          </w:tcPr>
          <w:p w:rsidR="00343CD2" w:rsidRDefault="00343CD2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mit korrekten Daten erstellt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3</w:t>
            </w:r>
          </w:p>
        </w:tc>
        <w:tc>
          <w:tcPr>
            <w:tcW w:w="7513" w:type="dxa"/>
          </w:tcPr>
          <w:p w:rsidR="00343CD2" w:rsidRDefault="00343CD2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erfolgreich gelöscht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9924D5">
            <w:r>
              <w:t>4</w:t>
            </w:r>
          </w:p>
        </w:tc>
        <w:tc>
          <w:tcPr>
            <w:tcW w:w="7513" w:type="dxa"/>
          </w:tcPr>
          <w:p w:rsidR="00A51379" w:rsidRDefault="00621A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48" w:name="_Ref293752795"/>
      <w:bookmarkStart w:id="49" w:name="_Toc294710300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48"/>
      <w:bookmarkEnd w:id="4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50" w:name="_Toc294710301"/>
      <w:r>
        <w:t>Testprotokoll</w:t>
      </w:r>
      <w:bookmarkEnd w:id="5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#</w:t>
            </w:r>
          </w:p>
        </w:tc>
        <w:tc>
          <w:tcPr>
            <w:tcW w:w="7513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9924D5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2</w:t>
            </w:r>
          </w:p>
        </w:tc>
        <w:tc>
          <w:tcPr>
            <w:tcW w:w="7513" w:type="dxa"/>
          </w:tcPr>
          <w:p w:rsidR="003F6644" w:rsidRDefault="00CE3D85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51" w:name="_Ref293754161"/>
      <w:bookmarkStart w:id="52" w:name="_Toc294710302"/>
      <w:r>
        <w:t xml:space="preserve">UC6 CRUD </w:t>
      </w:r>
      <w:r w:rsidR="00521B22" w:rsidRPr="00521B22">
        <w:t>Kunde</w:t>
      </w:r>
      <w:bookmarkEnd w:id="51"/>
      <w:bookmarkEnd w:id="5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191B02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5B62B3">
            <w:r>
              <w:t>4</w:t>
            </w:r>
          </w:p>
        </w:tc>
        <w:tc>
          <w:tcPr>
            <w:tcW w:w="4394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BD06DA" w:rsidRPr="00BD06DA" w:rsidTr="005B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D06DA" w:rsidRDefault="00191B02" w:rsidP="005B62B3">
            <w:r w:rsidRPr="00BD06DA">
              <w:t>5</w:t>
            </w:r>
          </w:p>
        </w:tc>
        <w:tc>
          <w:tcPr>
            <w:tcW w:w="4394" w:type="dxa"/>
          </w:tcPr>
          <w:p w:rsidR="00191B02" w:rsidRPr="00BD06DA" w:rsidRDefault="00191B02" w:rsidP="0019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Der Benutzer kann einen Kunden, welcher gelöscht wurde, immer noch auf einem Stundeneintrag anzeigen, welchem dieser Kunde vor dessen Löschung zugewiesen wurde.</w:t>
            </w:r>
          </w:p>
        </w:tc>
        <w:tc>
          <w:tcPr>
            <w:tcW w:w="4426" w:type="dxa"/>
          </w:tcPr>
          <w:p w:rsidR="00191B02" w:rsidRPr="00BD06DA" w:rsidRDefault="00191B0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53" w:name="_Toc294710303"/>
      <w:r>
        <w:lastRenderedPageBreak/>
        <w:t>Testprotokoll</w:t>
      </w:r>
      <w:bookmarkEnd w:id="5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#</w:t>
            </w:r>
          </w:p>
        </w:tc>
        <w:tc>
          <w:tcPr>
            <w:tcW w:w="7513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C58E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C58EB" w:rsidRDefault="008C58EB" w:rsidP="009924D5">
            <w:r>
              <w:t>1</w:t>
            </w:r>
          </w:p>
        </w:tc>
        <w:tc>
          <w:tcPr>
            <w:tcW w:w="7513" w:type="dxa"/>
          </w:tcPr>
          <w:p w:rsidR="008C58EB" w:rsidRDefault="008C58E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wurde mit korrekten Daten erstellt</w:t>
            </w:r>
          </w:p>
        </w:tc>
        <w:tc>
          <w:tcPr>
            <w:tcW w:w="1307" w:type="dxa"/>
          </w:tcPr>
          <w:p w:rsidR="008C58EB" w:rsidRDefault="008C58EB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2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775B4" w:rsidRPr="001775B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75123" w:rsidRPr="001775B4" w:rsidRDefault="00375123" w:rsidP="009924D5">
            <w:r w:rsidRPr="001775B4">
              <w:t>3</w:t>
            </w:r>
          </w:p>
        </w:tc>
        <w:tc>
          <w:tcPr>
            <w:tcW w:w="7513" w:type="dxa"/>
          </w:tcPr>
          <w:p w:rsidR="00375123" w:rsidRPr="001775B4" w:rsidRDefault="00375123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Kunde wurde erfolgreich auf inaktiv gesetzt</w:t>
            </w:r>
          </w:p>
        </w:tc>
        <w:tc>
          <w:tcPr>
            <w:tcW w:w="1307" w:type="dxa"/>
          </w:tcPr>
          <w:p w:rsidR="00375123" w:rsidRPr="001775B4" w:rsidRDefault="00375123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54" w:name="_Ref293754168"/>
      <w:bookmarkStart w:id="55" w:name="_Toc294710304"/>
      <w:r>
        <w:t xml:space="preserve">UC7 CRUD </w:t>
      </w:r>
      <w:r w:rsidR="00521B22" w:rsidRPr="00521B22">
        <w:t>Material</w:t>
      </w:r>
      <w:bookmarkEnd w:id="54"/>
      <w:bookmarkEnd w:id="5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B62CEC" w:rsidP="009924D5">
            <w:r w:rsidRPr="00107C76">
              <w:t>3</w:t>
            </w:r>
          </w:p>
        </w:tc>
        <w:tc>
          <w:tcPr>
            <w:tcW w:w="4394" w:type="dxa"/>
          </w:tcPr>
          <w:p w:rsidR="00B62CEC" w:rsidRPr="00107C76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eingetragenes Material über den Browser löschen.</w:t>
            </w:r>
          </w:p>
        </w:tc>
        <w:tc>
          <w:tcPr>
            <w:tcW w:w="4426" w:type="dxa"/>
          </w:tcPr>
          <w:p w:rsidR="00B62CEC" w:rsidRPr="00107C76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 xml:space="preserve">Die Daten werden </w:t>
            </w:r>
            <w:r w:rsidR="003D7D79" w:rsidRPr="00107C76">
              <w:rPr>
                <w:rFonts w:ascii="Calibri" w:hAnsi="Calibri" w:cs="Calibri"/>
              </w:rPr>
              <w:t>als gelöscht markiert</w:t>
            </w:r>
            <w:r w:rsidRPr="00107C76">
              <w:rPr>
                <w:rFonts w:ascii="Calibri" w:hAnsi="Calibri" w:cs="Calibri"/>
              </w:rPr>
              <w:t>.</w:t>
            </w:r>
          </w:p>
        </w:tc>
      </w:tr>
      <w:tr w:rsidR="00D73F0A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73F0A" w:rsidRPr="00BB44F8" w:rsidRDefault="00D73F0A" w:rsidP="005B62B3">
            <w:r>
              <w:t>4</w:t>
            </w:r>
          </w:p>
        </w:tc>
        <w:tc>
          <w:tcPr>
            <w:tcW w:w="4394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D73F0A" w:rsidP="009924D5">
            <w:r w:rsidRPr="00107C76">
              <w:t>5</w:t>
            </w:r>
          </w:p>
        </w:tc>
        <w:tc>
          <w:tcPr>
            <w:tcW w:w="4394" w:type="dxa"/>
          </w:tcPr>
          <w:p w:rsidR="00B62CEC" w:rsidRPr="00107C76" w:rsidRDefault="00936E53" w:rsidP="009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Material, welches geändert oder gelöscht wurde, immer noch auf einem Auftrag anzeigen, welchem dieses Material vor dessen Mutation zugewiesen wurde</w:t>
            </w:r>
            <w:r w:rsidR="00B62CEC" w:rsidRPr="00107C76">
              <w:rPr>
                <w:rFonts w:ascii="Calibri" w:hAnsi="Calibri" w:cs="Calibri"/>
              </w:rPr>
              <w:t>.</w:t>
            </w:r>
          </w:p>
        </w:tc>
        <w:tc>
          <w:tcPr>
            <w:tcW w:w="4426" w:type="dxa"/>
          </w:tcPr>
          <w:p w:rsidR="00B62CEC" w:rsidRPr="00107C76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56" w:name="_Toc294710305"/>
      <w:r>
        <w:t>Testprotokoll</w:t>
      </w:r>
      <w:bookmarkEnd w:id="5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#</w:t>
            </w:r>
          </w:p>
        </w:tc>
        <w:tc>
          <w:tcPr>
            <w:tcW w:w="7513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1</w:t>
            </w:r>
          </w:p>
        </w:tc>
        <w:tc>
          <w:tcPr>
            <w:tcW w:w="7513" w:type="dxa"/>
          </w:tcPr>
          <w:p w:rsidR="00B62CEC" w:rsidRDefault="00FA457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2</w:t>
            </w:r>
          </w:p>
        </w:tc>
        <w:tc>
          <w:tcPr>
            <w:tcW w:w="7513" w:type="dxa"/>
          </w:tcPr>
          <w:p w:rsidR="00130FFE" w:rsidRPr="00130FFE" w:rsidRDefault="00130FFE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0FFE">
              <w:t>Daten des Materialeintrages wurden korrekt angepasst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3</w:t>
            </w:r>
          </w:p>
        </w:tc>
        <w:tc>
          <w:tcPr>
            <w:tcW w:w="7513" w:type="dxa"/>
          </w:tcPr>
          <w:p w:rsidR="00130FFE" w:rsidRPr="00130FFE" w:rsidRDefault="00130FFE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FE">
              <w:t>Materialeintrag wurde erfolgreich als gelöscht markiert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57" w:name="_Ref293754175"/>
      <w:bookmarkStart w:id="58" w:name="_Toc294710306"/>
      <w:r>
        <w:t>UC8 CRUD Stundeneintrags</w:t>
      </w:r>
      <w:r w:rsidR="00652CE5">
        <w:t>T</w:t>
      </w:r>
      <w:r w:rsidR="00521B22" w:rsidRPr="00521B22">
        <w:t>yp</w:t>
      </w:r>
      <w:bookmarkEnd w:id="57"/>
      <w:bookmarkEnd w:id="5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350D83" w:rsidP="00350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E2064A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7C74BB">
              <w:rPr>
                <w:rFonts w:ascii="Calibri" w:hAnsi="Calibri" w:cs="Calibri"/>
                <w:color w:val="000000"/>
              </w:rPr>
              <w:t>ie Daten werden 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59" w:name="_Toc294710307"/>
      <w:r>
        <w:t>Testprotokoll</w:t>
      </w:r>
      <w:bookmarkEnd w:id="5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#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9924D5">
            <w:r>
              <w:t>1</w:t>
            </w:r>
          </w:p>
        </w:tc>
        <w:tc>
          <w:tcPr>
            <w:tcW w:w="7513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431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Default="00B6431E" w:rsidP="009924D5">
            <w:r>
              <w:t>2</w:t>
            </w:r>
          </w:p>
        </w:tc>
        <w:tc>
          <w:tcPr>
            <w:tcW w:w="7513" w:type="dxa"/>
          </w:tcPr>
          <w:p w:rsidR="00B6431E" w:rsidRDefault="00B6431E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6431E" w:rsidRPr="002C7C2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Pr="002C7C24" w:rsidRDefault="00B6431E" w:rsidP="009924D5">
            <w:r w:rsidRPr="002C7C24">
              <w:t>3</w:t>
            </w:r>
          </w:p>
        </w:tc>
        <w:tc>
          <w:tcPr>
            <w:tcW w:w="7513" w:type="dxa"/>
          </w:tcPr>
          <w:p w:rsidR="00B6431E" w:rsidRPr="002C7C24" w:rsidRDefault="00DF49E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C24">
              <w:t xml:space="preserve">Stundeneintragstyp </w:t>
            </w:r>
            <w:r w:rsidR="00B6431E" w:rsidRPr="002C7C24">
              <w:t xml:space="preserve">wurde erfolgreich </w:t>
            </w:r>
            <w:r w:rsidRPr="002C7C24">
              <w:t>gelöscht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4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9475E8">
              <w:rPr>
                <w:rFonts w:ascii="Calibri" w:hAnsi="Calibri" w:cs="Calibri"/>
                <w:color w:val="000000"/>
              </w:rPr>
              <w:t xml:space="preserve">Stundeneintragstypen </w:t>
            </w:r>
            <w:r>
              <w:t>wurde erfolgreich angezeigt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60" w:name="_Ref293754185"/>
      <w:bookmarkStart w:id="61" w:name="_Toc294710308"/>
      <w:r>
        <w:lastRenderedPageBreak/>
        <w:t xml:space="preserve">UC9 CRUD </w:t>
      </w:r>
      <w:r w:rsidR="00521B22" w:rsidRPr="00521B22">
        <w:t>Auftrag</w:t>
      </w:r>
      <w:bookmarkEnd w:id="60"/>
      <w:bookmarkEnd w:id="6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62" w:name="_Toc294710309"/>
      <w:r>
        <w:t>Testprotokoll</w:t>
      </w:r>
      <w:bookmarkEnd w:id="6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#</w:t>
            </w:r>
          </w:p>
        </w:tc>
        <w:tc>
          <w:tcPr>
            <w:tcW w:w="7513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149E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149E7" w:rsidRDefault="002149E7" w:rsidP="009924D5">
            <w:r>
              <w:t>1</w:t>
            </w:r>
          </w:p>
        </w:tc>
        <w:tc>
          <w:tcPr>
            <w:tcW w:w="7513" w:type="dxa"/>
          </w:tcPr>
          <w:p w:rsidR="002149E7" w:rsidRDefault="002149E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Auftrag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2149E7" w:rsidRPr="00683387" w:rsidRDefault="002149E7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980F5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9924D5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9924D5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63" w:name="_Toc294710310"/>
      <w:r>
        <w:lastRenderedPageBreak/>
        <w:t>Unit Tests</w:t>
      </w:r>
      <w:bookmarkEnd w:id="63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64" w:name="_Ref294097991"/>
      <w:bookmarkStart w:id="65" w:name="_Ref294097994"/>
      <w:bookmarkStart w:id="66" w:name="_Toc294710311"/>
      <w:r>
        <w:t>Client</w:t>
      </w:r>
      <w:bookmarkEnd w:id="64"/>
      <w:bookmarkEnd w:id="65"/>
      <w:bookmarkEnd w:id="66"/>
    </w:p>
    <w:p w:rsidR="00AE5EF5" w:rsidRDefault="00AE5EF5" w:rsidP="00AE5EF5">
      <w:r>
        <w:t>Der Test testAndroidTestCaseSetupProperly() wird in allen Testklassen, die von der AndroidTestCase-Klasse erben, ausgeführt. Er stellt sicher, dass das Setup ordnungsgemäss funktioniert hat.</w:t>
      </w:r>
    </w:p>
    <w:p w:rsidR="00F97976" w:rsidRDefault="006F0575" w:rsidP="00F97976">
      <w:r>
        <w:t xml:space="preserve">Alle </w:t>
      </w:r>
      <w:r w:rsidR="00B35EB7">
        <w:t>in diesem Unterkapitel</w:t>
      </w:r>
      <w:r w:rsidR="00CB78F4">
        <w:t xml:space="preserve"> </w:t>
      </w:r>
      <w:r w:rsidR="00F97976">
        <w:fldChar w:fldCharType="begin"/>
      </w:r>
      <w:r w:rsidR="00F97976">
        <w:instrText xml:space="preserve"> REF _Ref294097991 \r \h </w:instrText>
      </w:r>
      <w:r w:rsidR="00F97976">
        <w:fldChar w:fldCharType="separate"/>
      </w:r>
      <w:r w:rsidR="00F97976">
        <w:t>3.1</w:t>
      </w:r>
      <w:r w:rsidR="00F97976">
        <w:fldChar w:fldCharType="end"/>
      </w:r>
      <w:r w:rsidR="00F97976">
        <w:t xml:space="preserve"> </w:t>
      </w:r>
      <w:r w:rsidR="00BE100A">
        <w:t>„</w:t>
      </w:r>
      <w:r w:rsidR="00F97976">
        <w:fldChar w:fldCharType="begin"/>
      </w:r>
      <w:r w:rsidR="00F97976">
        <w:instrText xml:space="preserve"> REF _Ref294097994 \h </w:instrText>
      </w:r>
      <w:r w:rsidR="00F97976">
        <w:fldChar w:fldCharType="separate"/>
      </w:r>
      <w:r w:rsidR="00F97976">
        <w:t>Client</w:t>
      </w:r>
      <w:r w:rsidR="00F97976">
        <w:fldChar w:fldCharType="end"/>
      </w:r>
      <w:r w:rsidR="00BE100A">
        <w:t>“</w:t>
      </w:r>
      <w:r w:rsidR="00F97976">
        <w:t xml:space="preserve"> </w:t>
      </w:r>
      <w:r w:rsidR="00CB78F4">
        <w:t>beschriebene</w:t>
      </w:r>
      <w:r>
        <w:t>n</w:t>
      </w:r>
      <w:r w:rsidR="00CB78F4">
        <w:t xml:space="preserve"> Tests leiten vo</w:t>
      </w:r>
      <w:r>
        <w:t>n der AndroidTestCase-Klasse ab</w:t>
      </w:r>
      <w:r w:rsidR="00F97976">
        <w:t xml:space="preserve"> – a</w:t>
      </w:r>
      <w:r>
        <w:t>usgenommen</w:t>
      </w:r>
      <w:r w:rsidR="00F97976">
        <w:t xml:space="preserve"> davon sind die</w:t>
      </w:r>
      <w:r>
        <w:t xml:space="preserve"> </w:t>
      </w:r>
      <w:r>
        <w:fldChar w:fldCharType="begin"/>
      </w:r>
      <w:r>
        <w:instrText xml:space="preserve"> REF _Ref294097816 \h </w:instrText>
      </w:r>
      <w:r>
        <w:fldChar w:fldCharType="separate"/>
      </w:r>
      <w:r>
        <w:t>Testklasse TimeEntryActivityTest</w:t>
      </w:r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_Ref294097816 \r \h </w:instrText>
      </w:r>
      <w:r>
        <w:fldChar w:fldCharType="separate"/>
      </w:r>
      <w:r>
        <w:t>3.1.9</w:t>
      </w:r>
      <w:r>
        <w:fldChar w:fldCharType="end"/>
      </w:r>
      <w:r>
        <w:t>)</w:t>
      </w:r>
      <w:r w:rsidR="00F97976">
        <w:t xml:space="preserve"> und die</w:t>
      </w:r>
      <w:r>
        <w:t xml:space="preserve"> </w:t>
      </w:r>
      <w:r>
        <w:fldChar w:fldCharType="begin"/>
      </w:r>
      <w:r>
        <w:instrText xml:space="preserve"> REF _Ref294097823 \h </w:instrText>
      </w:r>
      <w:r>
        <w:fldChar w:fldCharType="separate"/>
      </w:r>
      <w:r>
        <w:t>Testklasse LoginActivity</w:t>
      </w:r>
      <w:r w:rsidRPr="00CD1AFE">
        <w:t>Test</w:t>
      </w:r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_Ref294097823 \r \h </w:instrText>
      </w:r>
      <w:r>
        <w:fldChar w:fldCharType="separate"/>
      </w:r>
      <w:r>
        <w:t>3.1.11</w:t>
      </w:r>
      <w:r>
        <w:fldChar w:fldCharType="end"/>
      </w:r>
      <w:r>
        <w:t>)</w:t>
      </w:r>
      <w:r w:rsidR="00105419">
        <w:t xml:space="preserve">, welche von der Klasse </w:t>
      </w:r>
      <w:r w:rsidR="00105419" w:rsidRPr="00105419">
        <w:t>ActivityInstrumentationTestCase2</w:t>
      </w:r>
      <w:r w:rsidR="00105419">
        <w:t xml:space="preserve"> ableiten.</w:t>
      </w:r>
    </w:p>
    <w:p w:rsidR="00A85358" w:rsidRDefault="00A85358" w:rsidP="00F97976">
      <w:pPr>
        <w:pStyle w:val="berschrift3"/>
      </w:pPr>
      <w:bookmarkStart w:id="67" w:name="_Toc294710312"/>
      <w:r>
        <w:t>Gesamtübersicht Tests</w:t>
      </w:r>
      <w:bookmarkEnd w:id="67"/>
    </w:p>
    <w:p w:rsidR="006A2ABF" w:rsidRDefault="009E56CE" w:rsidP="00CD1AFE">
      <w:r>
        <w:rPr>
          <w:noProof/>
          <w:lang w:eastAsia="de-CH"/>
        </w:rPr>
        <w:drawing>
          <wp:inline distT="0" distB="0" distL="0" distR="0" wp14:anchorId="0BA53C69" wp14:editId="160051A6">
            <wp:extent cx="5638800" cy="29622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Default="006A2ABF" w:rsidP="00C0090A">
      <w:pPr>
        <w:pStyle w:val="Beschriftung"/>
      </w:pPr>
      <w:bookmarkStart w:id="68" w:name="_Toc294710355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1</w:t>
      </w:r>
      <w:r w:rsidR="00186977">
        <w:rPr>
          <w:noProof/>
        </w:rPr>
        <w:fldChar w:fldCharType="end"/>
      </w:r>
      <w:r w:rsidR="00A574A9">
        <w:rPr>
          <w:noProof/>
        </w:rPr>
        <w:t xml:space="preserve"> </w:t>
      </w:r>
      <w:r w:rsidR="00CD1AFE">
        <w:t>-</w:t>
      </w:r>
      <w:r w:rsidR="00A574A9">
        <w:t xml:space="preserve"> </w:t>
      </w:r>
      <w:r w:rsidR="00C217C2" w:rsidRPr="00C217C2">
        <w:t xml:space="preserve">Auflistung, Abdeckungsrate und Ergebnis der </w:t>
      </w:r>
      <w:r w:rsidR="00C04DE0">
        <w:t>durc</w:t>
      </w:r>
      <w:r w:rsidR="004A0612">
        <w:t>hgeführten Tests für die Client</w:t>
      </w:r>
      <w:r w:rsidR="00C04DE0">
        <w:t xml:space="preserve"> Applikation</w:t>
      </w:r>
      <w:bookmarkEnd w:id="68"/>
    </w:p>
    <w:p w:rsidR="00CD1AFE" w:rsidRDefault="00CD1AFE" w:rsidP="00CD1AFE">
      <w:pPr>
        <w:pStyle w:val="berschrift3"/>
      </w:pPr>
      <w:bookmarkStart w:id="69" w:name="_Ref294096607"/>
      <w:bookmarkStart w:id="70" w:name="_Toc294710313"/>
      <w:r>
        <w:t xml:space="preserve">Testklasse </w:t>
      </w:r>
      <w:r w:rsidRPr="00CD1AFE">
        <w:t>MRTApplicationTest</w:t>
      </w:r>
      <w:bookmarkEnd w:id="69"/>
      <w:bookmarkEnd w:id="70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4E84AD8D" wp14:editId="5302CD8B">
            <wp:extent cx="5638800" cy="1752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Default="009E56CE" w:rsidP="009E56CE">
      <w:pPr>
        <w:pStyle w:val="Beschriftung"/>
      </w:pPr>
      <w:bookmarkStart w:id="71" w:name="_Toc294710356"/>
      <w:r>
        <w:t xml:space="preserve">Abbildung </w:t>
      </w:r>
      <w:r w:rsidR="00186977">
        <w:fldChar w:fldCharType="begin"/>
      </w:r>
      <w:r w:rsidR="00186977">
        <w:instrText xml:space="preserve"> SEQ Abbil</w:instrText>
      </w:r>
      <w:r w:rsidR="00186977">
        <w:instrText xml:space="preserve">dung \* ARABIC </w:instrText>
      </w:r>
      <w:r w:rsidR="00186977">
        <w:fldChar w:fldCharType="separate"/>
      </w:r>
      <w:r w:rsidR="00181EBC">
        <w:rPr>
          <w:noProof/>
        </w:rPr>
        <w:t>2</w:t>
      </w:r>
      <w:r w:rsidR="00186977">
        <w:rPr>
          <w:noProof/>
        </w:rPr>
        <w:fldChar w:fldCharType="end"/>
      </w:r>
      <w:r>
        <w:t xml:space="preserve"> - Testklasse MRTApplicationTest</w:t>
      </w:r>
      <w:bookmarkEnd w:id="71"/>
    </w:p>
    <w:p w:rsidR="005D1823" w:rsidRDefault="005D1823" w:rsidP="005D1823">
      <w:r>
        <w:t>Enthaltene Tests:</w:t>
      </w:r>
    </w:p>
    <w:p w:rsidR="007A796B" w:rsidRPr="007A796B" w:rsidRDefault="00BE783A" w:rsidP="007A796B">
      <w:pPr>
        <w:pStyle w:val="Listenabsatz"/>
        <w:numPr>
          <w:ilvl w:val="0"/>
          <w:numId w:val="7"/>
        </w:numPr>
        <w:rPr>
          <w:lang w:val="en-US"/>
        </w:rPr>
      </w:pPr>
      <w:r w:rsidRPr="007A796B">
        <w:rPr>
          <w:lang w:val="en-US"/>
        </w:rPr>
        <w:t>testInitialMRTApplication(</w:t>
      </w:r>
      <w:r w:rsidR="00CD1AFE" w:rsidRPr="007A796B">
        <w:rPr>
          <w:lang w:val="en-US"/>
        </w:rPr>
        <w:t>)</w:t>
      </w:r>
      <w:r w:rsidR="007A796B" w:rsidRPr="007A796B">
        <w:rPr>
          <w:lang w:val="en-US"/>
        </w:rPr>
        <w:br/>
      </w:r>
      <w:r w:rsidR="000C1FF0">
        <w:rPr>
          <w:lang w:val="en-US"/>
        </w:rPr>
        <w:t>Testet die initiale Applikation</w:t>
      </w:r>
    </w:p>
    <w:p w:rsidR="00BE783A" w:rsidRPr="007A796B" w:rsidRDefault="00BE783A" w:rsidP="00BE783A">
      <w:pPr>
        <w:pStyle w:val="Listenabsatz"/>
        <w:numPr>
          <w:ilvl w:val="0"/>
          <w:numId w:val="7"/>
        </w:numPr>
      </w:pPr>
      <w:r w:rsidRPr="007A796B">
        <w:lastRenderedPageBreak/>
        <w:t>testLoginWithCredentials()</w:t>
      </w:r>
      <w:r w:rsidR="007A796B" w:rsidRPr="007A796B">
        <w:br/>
        <w:t>Testet das Einloggen mit gespeicherten Daten</w:t>
      </w:r>
    </w:p>
    <w:p w:rsidR="00BE783A" w:rsidRPr="000A7736" w:rsidRDefault="00BE783A" w:rsidP="00BE783A">
      <w:pPr>
        <w:pStyle w:val="Listenabsatz"/>
        <w:numPr>
          <w:ilvl w:val="0"/>
          <w:numId w:val="7"/>
        </w:numPr>
      </w:pPr>
      <w:r w:rsidRPr="000A7736">
        <w:t>testLoginWithoutCredentials()</w:t>
      </w:r>
      <w:r w:rsidR="007A796B" w:rsidRPr="000A7736">
        <w:br/>
        <w:t xml:space="preserve">Testet das Einloggen mit </w:t>
      </w:r>
      <w:r w:rsidR="000A7736">
        <w:t>Login</w:t>
      </w:r>
      <w:r w:rsidR="007A796B" w:rsidRPr="000A7736">
        <w:t>angaben</w:t>
      </w:r>
    </w:p>
    <w:p w:rsidR="00BE783A" w:rsidRPr="007A796B" w:rsidRDefault="00BE783A" w:rsidP="00D82BFE">
      <w:pPr>
        <w:pStyle w:val="Listenabsatz"/>
        <w:numPr>
          <w:ilvl w:val="0"/>
          <w:numId w:val="7"/>
        </w:numPr>
        <w:rPr>
          <w:lang w:val="en-US"/>
        </w:rPr>
      </w:pPr>
      <w:r w:rsidRPr="007A796B">
        <w:rPr>
          <w:lang w:val="en-US"/>
        </w:rPr>
        <w:t>testLogout()</w:t>
      </w:r>
      <w:r w:rsidR="007A796B">
        <w:rPr>
          <w:lang w:val="en-US"/>
        </w:rPr>
        <w:br/>
      </w:r>
      <w:r w:rsidR="000A7736">
        <w:rPr>
          <w:lang w:val="en-US"/>
        </w:rPr>
        <w:t>Testet das Ausloggen</w:t>
      </w:r>
    </w:p>
    <w:p w:rsidR="008515EA" w:rsidRPr="007A796B" w:rsidRDefault="008515EA" w:rsidP="006B1344">
      <w:pPr>
        <w:pStyle w:val="berschrift3"/>
        <w:rPr>
          <w:lang w:val="en-US"/>
        </w:rPr>
      </w:pPr>
      <w:bookmarkStart w:id="72" w:name="_Ref294096690"/>
      <w:bookmarkStart w:id="73" w:name="_Toc294710314"/>
      <w:r w:rsidRPr="007A796B">
        <w:rPr>
          <w:lang w:val="en-US"/>
        </w:rPr>
        <w:t xml:space="preserve">Testklasse </w:t>
      </w:r>
      <w:r w:rsidR="00317872" w:rsidRPr="007A796B">
        <w:rPr>
          <w:lang w:val="en-US"/>
        </w:rPr>
        <w:t>Http</w:t>
      </w:r>
      <w:r w:rsidR="006B1344" w:rsidRPr="007A796B">
        <w:rPr>
          <w:lang w:val="en-US"/>
        </w:rPr>
        <w:t>Test</w:t>
      </w:r>
      <w:r w:rsidR="00317872" w:rsidRPr="007A796B">
        <w:rPr>
          <w:lang w:val="en-US"/>
        </w:rPr>
        <w:t>Case</w:t>
      </w:r>
      <w:bookmarkEnd w:id="72"/>
      <w:bookmarkEnd w:id="73"/>
    </w:p>
    <w:p w:rsidR="009E56CE" w:rsidRPr="007A796B" w:rsidRDefault="009E56CE" w:rsidP="009E56CE">
      <w:pPr>
        <w:keepNext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056AF39" wp14:editId="388CCE69">
            <wp:extent cx="5638800" cy="1085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Pr="00317872" w:rsidRDefault="009E56CE" w:rsidP="009E56CE">
      <w:pPr>
        <w:pStyle w:val="Beschriftung"/>
      </w:pPr>
      <w:bookmarkStart w:id="74" w:name="_Toc294710357"/>
      <w:r w:rsidRPr="000C27FF">
        <w:t xml:space="preserve">Abbildung </w:t>
      </w:r>
      <w:r>
        <w:fldChar w:fldCharType="begin"/>
      </w:r>
      <w:r w:rsidRPr="000C27FF">
        <w:instrText xml:space="preserve"> SEQ Abbildung \* AR</w:instrText>
      </w:r>
      <w:r>
        <w:instrText xml:space="preserve">ABIC </w:instrText>
      </w:r>
      <w:r>
        <w:fldChar w:fldCharType="separate"/>
      </w:r>
      <w:r w:rsidR="00181EBC" w:rsidRPr="000C27FF">
        <w:rPr>
          <w:noProof/>
        </w:rPr>
        <w:t>3</w:t>
      </w:r>
      <w:r>
        <w:fldChar w:fldCharType="end"/>
      </w:r>
      <w:r>
        <w:t xml:space="preserve"> - Testklasse HttpTestCase</w:t>
      </w:r>
      <w:bookmarkEnd w:id="74"/>
    </w:p>
    <w:p w:rsidR="00317872" w:rsidRPr="00317872" w:rsidRDefault="00317872" w:rsidP="00317872">
      <w:r>
        <w:t>Dieser Test</w:t>
      </w:r>
      <w:r w:rsidR="009E56CE">
        <w:t>Case</w:t>
      </w:r>
      <w:r>
        <w:t xml:space="preserve"> erstellt ein Mock-Objekt, welches für die Tests </w:t>
      </w:r>
      <w:r w:rsidR="009E56CE">
        <w:fldChar w:fldCharType="begin"/>
      </w:r>
      <w:r w:rsidR="009E56CE">
        <w:instrText xml:space="preserve"> REF _Ref294098428 \r \h </w:instrText>
      </w:r>
      <w:r w:rsidR="009E56CE">
        <w:fldChar w:fldCharType="separate"/>
      </w:r>
      <w:r w:rsidR="009E56CE">
        <w:t>3.1.8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_Ref294098428 \h </w:instrText>
      </w:r>
      <w:r w:rsidR="009E56CE">
        <w:fldChar w:fldCharType="separate"/>
      </w:r>
      <w:r w:rsidR="009E56CE">
        <w:t>Testklasse UserHelperTest</w:t>
      </w:r>
      <w:r w:rsidR="009E56CE">
        <w:fldChar w:fldCharType="end"/>
      </w:r>
      <w:r w:rsidR="009E56CE">
        <w:t xml:space="preserve">, </w:t>
      </w:r>
      <w:r w:rsidR="009E56CE">
        <w:fldChar w:fldCharType="begin"/>
      </w:r>
      <w:r w:rsidR="009E56CE">
        <w:instrText xml:space="preserve"> REF _Ref294098401 \r \h </w:instrText>
      </w:r>
      <w:r w:rsidR="009E56CE">
        <w:fldChar w:fldCharType="separate"/>
      </w:r>
      <w:r w:rsidR="009E56CE">
        <w:t>3.1.12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_Ref294098401 \h </w:instrText>
      </w:r>
      <w:r w:rsidR="009E56CE">
        <w:fldChar w:fldCharType="separate"/>
      </w:r>
      <w:r w:rsidR="009E56CE">
        <w:t>Testklasse CustomerHelper</w:t>
      </w:r>
      <w:r w:rsidR="009E56CE" w:rsidRPr="00CD1AFE">
        <w:t>Test</w:t>
      </w:r>
      <w:r w:rsidR="009E56CE">
        <w:fldChar w:fldCharType="end"/>
      </w:r>
      <w:r w:rsidR="009E56CE">
        <w:t xml:space="preserve"> und </w:t>
      </w:r>
      <w:r w:rsidR="009E56CE">
        <w:fldChar w:fldCharType="begin"/>
      </w:r>
      <w:r w:rsidR="009E56CE">
        <w:instrText xml:space="preserve"> REF _Ref294098412 \r \h </w:instrText>
      </w:r>
      <w:r w:rsidR="009E56CE">
        <w:fldChar w:fldCharType="separate"/>
      </w:r>
      <w:r w:rsidR="009E56CE">
        <w:t>3.1.13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_Ref294098412 \h </w:instrText>
      </w:r>
      <w:r w:rsidR="009E56CE">
        <w:fldChar w:fldCharType="separate"/>
      </w:r>
      <w:r w:rsidR="009E56CE">
        <w:t>Testklasse TimeEntryHelper</w:t>
      </w:r>
      <w:r w:rsidR="009E56CE" w:rsidRPr="00CD1AFE">
        <w:t>Test</w:t>
      </w:r>
      <w:r w:rsidR="009E56CE">
        <w:fldChar w:fldCharType="end"/>
      </w:r>
      <w:r>
        <w:t xml:space="preserve"> verwendet wird.</w:t>
      </w:r>
    </w:p>
    <w:p w:rsidR="00A202B2" w:rsidRDefault="00A202B2" w:rsidP="00A202B2">
      <w:pPr>
        <w:pStyle w:val="berschrift3"/>
      </w:pPr>
      <w:bookmarkStart w:id="75" w:name="_Toc294710315"/>
      <w:r>
        <w:t>Testklasse Customer</w:t>
      </w:r>
      <w:r w:rsidRPr="00664F05">
        <w:t>Test</w:t>
      </w:r>
      <w:bookmarkEnd w:id="75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28269EC4" wp14:editId="6CA58531">
            <wp:extent cx="5638800" cy="16192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F" w:rsidRPr="00C51B2F" w:rsidRDefault="00D41AEB" w:rsidP="00D41AEB">
      <w:pPr>
        <w:pStyle w:val="Beschriftung"/>
      </w:pPr>
      <w:bookmarkStart w:id="76" w:name="_Toc294710358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4</w:t>
      </w:r>
      <w:r w:rsidR="00186977">
        <w:rPr>
          <w:noProof/>
        </w:rPr>
        <w:fldChar w:fldCharType="end"/>
      </w:r>
      <w:r>
        <w:t xml:space="preserve"> - Testklasse CustomerTest</w:t>
      </w:r>
      <w:bookmarkEnd w:id="76"/>
    </w:p>
    <w:p w:rsidR="00A202B2" w:rsidRDefault="00A202B2" w:rsidP="00A202B2">
      <w:r>
        <w:t>Enthaltene Tests:</w:t>
      </w:r>
    </w:p>
    <w:p w:rsidR="00A202B2" w:rsidRDefault="00773D1F" w:rsidP="00A202B2">
      <w:pPr>
        <w:pStyle w:val="Listenabsatz"/>
        <w:numPr>
          <w:ilvl w:val="0"/>
          <w:numId w:val="26"/>
        </w:numPr>
      </w:pPr>
      <w:r>
        <w:t>testCustomerSort</w:t>
      </w:r>
      <w:r w:rsidR="00A202B2">
        <w:t>(</w:t>
      </w:r>
      <w:r w:rsidR="00A202B2" w:rsidRPr="00A85358">
        <w:t>)</w:t>
      </w:r>
      <w:r w:rsidR="001A6AEF">
        <w:br/>
        <w:t>Testet die Sortierung der Kunden</w:t>
      </w:r>
    </w:p>
    <w:p w:rsidR="001A6AEF" w:rsidRDefault="00773D1F" w:rsidP="001A6AEF">
      <w:pPr>
        <w:pStyle w:val="Listenabsatz"/>
        <w:numPr>
          <w:ilvl w:val="0"/>
          <w:numId w:val="26"/>
        </w:numPr>
      </w:pPr>
      <w:r>
        <w:t>testFromJSON()</w:t>
      </w:r>
      <w:r w:rsidR="001A6AEF">
        <w:br/>
        <w:t>Testet den vom Server erhaltenen Kunden</w:t>
      </w:r>
    </w:p>
    <w:p w:rsidR="0088331D" w:rsidRDefault="00773D1F" w:rsidP="0088331D">
      <w:pPr>
        <w:pStyle w:val="Listenabsatz"/>
        <w:numPr>
          <w:ilvl w:val="0"/>
          <w:numId w:val="26"/>
        </w:numPr>
      </w:pPr>
      <w:r>
        <w:t>testInitialCustomer()</w:t>
      </w:r>
      <w:r w:rsidR="0088331D">
        <w:br/>
        <w:t>Testet, da</w:t>
      </w:r>
      <w:r w:rsidR="00BF3FC5">
        <w:t>s</w:t>
      </w:r>
      <w:r w:rsidR="0088331D">
        <w:t xml:space="preserve">s </w:t>
      </w:r>
      <w:r w:rsidR="00371F93">
        <w:t>anfänglich</w:t>
      </w:r>
      <w:r w:rsidR="0088331D">
        <w:t xml:space="preserve"> kein Kunde </w:t>
      </w:r>
      <w:r w:rsidR="00050F19">
        <w:t>existiert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202B2" w:rsidRDefault="00A202B2" w:rsidP="00A202B2">
      <w:pPr>
        <w:pStyle w:val="berschrift3"/>
      </w:pPr>
      <w:bookmarkStart w:id="77" w:name="_Toc294710316"/>
      <w:r>
        <w:lastRenderedPageBreak/>
        <w:t xml:space="preserve">Testklasse </w:t>
      </w:r>
      <w:r w:rsidRPr="00664F05">
        <w:t>GpsPositionTest</w:t>
      </w:r>
      <w:bookmarkEnd w:id="77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891F034" wp14:editId="31B8BFE7">
            <wp:extent cx="5638800" cy="12668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56" w:rsidRDefault="00D41AEB" w:rsidP="00781F56">
      <w:pPr>
        <w:pStyle w:val="Beschriftung"/>
      </w:pPr>
      <w:bookmarkStart w:id="78" w:name="_Toc294710359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5</w:t>
      </w:r>
      <w:r w:rsidR="00186977">
        <w:rPr>
          <w:noProof/>
        </w:rPr>
        <w:fldChar w:fldCharType="end"/>
      </w:r>
      <w:r>
        <w:t xml:space="preserve"> - Testklasse GpsPostitionTest</w:t>
      </w:r>
      <w:bookmarkEnd w:id="78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5"/>
        </w:numPr>
      </w:pPr>
      <w:r w:rsidRPr="00664F05">
        <w:t>testDistanceTo</w:t>
      </w:r>
      <w:r>
        <w:t>(</w:t>
      </w:r>
      <w:r w:rsidRPr="00A85358">
        <w:t>)</w:t>
      </w:r>
      <w:r w:rsidR="00920852">
        <w:br/>
        <w:t>Testet die Distanz zwischen zwei GPS-Postitionen</w:t>
      </w:r>
    </w:p>
    <w:p w:rsidR="008515EA" w:rsidRDefault="008515EA" w:rsidP="00664F05">
      <w:pPr>
        <w:pStyle w:val="berschrift3"/>
      </w:pPr>
      <w:bookmarkStart w:id="79" w:name="_Toc294710317"/>
      <w:r>
        <w:t xml:space="preserve">Testklasse </w:t>
      </w:r>
      <w:r w:rsidR="00664F05" w:rsidRPr="00664F05">
        <w:t>UserTest</w:t>
      </w:r>
      <w:bookmarkEnd w:id="79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CECEFAF" wp14:editId="48B3BFD3">
            <wp:extent cx="5638800" cy="14192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80" w:name="_Toc294710360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6</w:t>
      </w:r>
      <w:r w:rsidR="00186977">
        <w:rPr>
          <w:noProof/>
        </w:rPr>
        <w:fldChar w:fldCharType="end"/>
      </w:r>
      <w:r>
        <w:t xml:space="preserve"> - Testklasse UserTest</w:t>
      </w:r>
      <w:bookmarkEnd w:id="80"/>
    </w:p>
    <w:p w:rsidR="008515EA" w:rsidRDefault="008515EA" w:rsidP="008515EA">
      <w:r>
        <w:t>Enthaltene Tests: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r w:rsidRPr="00664F05">
        <w:t>testFromJSON</w:t>
      </w:r>
      <w:r w:rsidR="008515EA">
        <w:t>(</w:t>
      </w:r>
      <w:r w:rsidR="008515EA" w:rsidRPr="00A85358">
        <w:t>)</w:t>
      </w:r>
      <w:r w:rsidR="00BF3FC5">
        <w:br/>
        <w:t>Testet den vom Server erhaltenen Benutzer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r w:rsidRPr="00664F05">
        <w:t>testInitialUser</w:t>
      </w:r>
      <w:r w:rsidR="008515EA" w:rsidRPr="00D82BFE">
        <w:t>()</w:t>
      </w:r>
      <w:r w:rsidR="00BF3FC5">
        <w:br/>
        <w:t>Testet, das</w:t>
      </w:r>
      <w:r w:rsidR="00751D42">
        <w:t>s</w:t>
      </w:r>
      <w:r w:rsidR="00BF3FC5">
        <w:t xml:space="preserve"> anfänglich kein Benutzer </w:t>
      </w:r>
      <w:r w:rsidR="007C03B0">
        <w:t>gespeichert ist</w:t>
      </w:r>
    </w:p>
    <w:p w:rsidR="002C53E1" w:rsidRDefault="002C53E1" w:rsidP="002C53E1">
      <w:pPr>
        <w:pStyle w:val="berschrift3"/>
      </w:pPr>
      <w:bookmarkStart w:id="81" w:name="_Toc294710318"/>
      <w:r>
        <w:t>Testklasse TimeEntryTypeTest</w:t>
      </w:r>
      <w:bookmarkEnd w:id="81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049F8F6" wp14:editId="00E0AE18">
            <wp:extent cx="5648325" cy="14382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B" w:rsidRPr="00D41AEB" w:rsidRDefault="00D41AEB" w:rsidP="00D41AEB">
      <w:pPr>
        <w:pStyle w:val="Beschriftung"/>
      </w:pPr>
      <w:bookmarkStart w:id="82" w:name="_Toc294710361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7</w:t>
      </w:r>
      <w:r w:rsidR="00186977">
        <w:rPr>
          <w:noProof/>
        </w:rPr>
        <w:fldChar w:fldCharType="end"/>
      </w:r>
      <w:r>
        <w:t xml:space="preserve"> - Testklasse TimeEntryTypeTest</w:t>
      </w:r>
      <w:bookmarkEnd w:id="82"/>
    </w:p>
    <w:p w:rsidR="002C53E1" w:rsidRDefault="002C53E1" w:rsidP="002C53E1">
      <w:r>
        <w:t>Enthaltene Tests:</w:t>
      </w:r>
    </w:p>
    <w:p w:rsidR="00751D42" w:rsidRPr="00D41AEB" w:rsidRDefault="00D41AEB" w:rsidP="002C53E1">
      <w:pPr>
        <w:pStyle w:val="Listenabsatz"/>
        <w:numPr>
          <w:ilvl w:val="0"/>
          <w:numId w:val="24"/>
        </w:numPr>
      </w:pPr>
      <w:r w:rsidRPr="00751D42">
        <w:rPr>
          <w:rFonts w:cstheme="minorHAnsi"/>
        </w:rPr>
        <w:t>testFromJSON</w:t>
      </w:r>
      <w:r w:rsidR="002C53E1" w:rsidRPr="00751D42">
        <w:rPr>
          <w:rFonts w:cstheme="minorHAnsi"/>
        </w:rPr>
        <w:t>()</w:t>
      </w:r>
      <w:r w:rsidR="00751D42" w:rsidRPr="00751D42">
        <w:rPr>
          <w:rFonts w:cstheme="minorHAnsi"/>
        </w:rPr>
        <w:br/>
      </w:r>
      <w:r w:rsidR="00751D42">
        <w:t>Testet den vom Server erhaltenen Stundeneintrag</w:t>
      </w:r>
    </w:p>
    <w:p w:rsidR="00D41AEB" w:rsidRDefault="00D41AEB" w:rsidP="002C53E1">
      <w:pPr>
        <w:pStyle w:val="Listenabsatz"/>
        <w:numPr>
          <w:ilvl w:val="0"/>
          <w:numId w:val="24"/>
        </w:numPr>
      </w:pPr>
      <w:r>
        <w:rPr>
          <w:rFonts w:cstheme="minorHAnsi"/>
        </w:rPr>
        <w:t>testTimeEntryTypeSort()</w:t>
      </w:r>
      <w:r w:rsidR="00751D42">
        <w:rPr>
          <w:rFonts w:cstheme="minorHAnsi"/>
        </w:rPr>
        <w:br/>
      </w:r>
      <w:r w:rsidR="00751D42">
        <w:t>Testet die Sortierung der Stundeneinträge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83" w:name="_Ref294098428"/>
      <w:r>
        <w:br w:type="page"/>
      </w:r>
    </w:p>
    <w:p w:rsidR="002C53E1" w:rsidRDefault="002C53E1" w:rsidP="002C53E1">
      <w:pPr>
        <w:pStyle w:val="berschrift3"/>
      </w:pPr>
      <w:bookmarkStart w:id="84" w:name="_Toc294710319"/>
      <w:r>
        <w:lastRenderedPageBreak/>
        <w:t xml:space="preserve">Testklasse </w:t>
      </w:r>
      <w:r w:rsidR="00F70FEB">
        <w:t>UserHelper</w:t>
      </w:r>
      <w:r>
        <w:t>Test</w:t>
      </w:r>
      <w:bookmarkEnd w:id="83"/>
      <w:bookmarkEnd w:id="84"/>
    </w:p>
    <w:p w:rsidR="004A3ED1" w:rsidRDefault="004A3ED1" w:rsidP="004A3ED1">
      <w:pPr>
        <w:keepNext/>
      </w:pPr>
      <w:r>
        <w:rPr>
          <w:noProof/>
          <w:lang w:eastAsia="de-CH"/>
        </w:rPr>
        <w:drawing>
          <wp:inline distT="0" distB="0" distL="0" distR="0" wp14:anchorId="5987A395" wp14:editId="439B796C">
            <wp:extent cx="5648325" cy="17716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1" w:rsidRPr="004A3ED1" w:rsidRDefault="004A3ED1" w:rsidP="004A3ED1">
      <w:pPr>
        <w:pStyle w:val="Beschriftung"/>
      </w:pPr>
      <w:bookmarkStart w:id="85" w:name="_Toc294710362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8</w:t>
      </w:r>
      <w:r w:rsidR="00186977">
        <w:rPr>
          <w:noProof/>
        </w:rPr>
        <w:fldChar w:fldCharType="end"/>
      </w:r>
      <w:r>
        <w:t xml:space="preserve"> - Testklasse UserHelperTest</w:t>
      </w:r>
      <w:bookmarkEnd w:id="85"/>
    </w:p>
    <w:p w:rsidR="002C53E1" w:rsidRDefault="002C53E1" w:rsidP="002C53E1">
      <w:r>
        <w:t>Enthaltene Tests:</w:t>
      </w:r>
    </w:p>
    <w:p w:rsidR="00EA473E" w:rsidRPr="00EA473E" w:rsidRDefault="004A3ED1" w:rsidP="001A1AF6">
      <w:pPr>
        <w:pStyle w:val="Listenabsatz"/>
        <w:numPr>
          <w:ilvl w:val="0"/>
          <w:numId w:val="28"/>
        </w:numPr>
      </w:pPr>
      <w:r w:rsidRPr="00EA473E">
        <w:rPr>
          <w:rFonts w:cstheme="minorHAnsi"/>
        </w:rPr>
        <w:t>testLogin</w:t>
      </w:r>
      <w:r w:rsidR="002C53E1" w:rsidRPr="00EA473E">
        <w:rPr>
          <w:rFonts w:cstheme="minorHAnsi"/>
        </w:rPr>
        <w:t>()</w:t>
      </w:r>
      <w:r w:rsidR="00EA473E" w:rsidRPr="00EA473E">
        <w:rPr>
          <w:rFonts w:cstheme="minorHAnsi"/>
        </w:rPr>
        <w:br/>
        <w:t>Testet das Einloggen mit einem Mock-Objekt</w:t>
      </w:r>
    </w:p>
    <w:p w:rsidR="009D247E" w:rsidRPr="00EA473E" w:rsidRDefault="004A3ED1" w:rsidP="009D247E">
      <w:pPr>
        <w:pStyle w:val="Listenabsatz"/>
        <w:numPr>
          <w:ilvl w:val="0"/>
          <w:numId w:val="28"/>
        </w:numPr>
        <w:rPr>
          <w:rFonts w:cstheme="minorHAnsi"/>
        </w:rPr>
      </w:pPr>
      <w:r w:rsidRPr="00EA473E">
        <w:rPr>
          <w:rFonts w:cstheme="minorHAnsi"/>
        </w:rPr>
        <w:t>testLoginFails()</w:t>
      </w:r>
      <w:r w:rsidR="00EA473E">
        <w:rPr>
          <w:rFonts w:cstheme="minorHAnsi"/>
        </w:rPr>
        <w:br/>
        <w:t>Testet das Fehlschlagen des Einloggens mit einem Mock-Objekt</w:t>
      </w:r>
    </w:p>
    <w:p w:rsidR="004A3ED1" w:rsidRPr="00EA473E" w:rsidRDefault="004A3ED1" w:rsidP="002C53E1">
      <w:pPr>
        <w:pStyle w:val="Listenabsatz"/>
        <w:numPr>
          <w:ilvl w:val="0"/>
          <w:numId w:val="28"/>
        </w:numPr>
      </w:pPr>
      <w:r w:rsidRPr="00EA473E">
        <w:rPr>
          <w:rFonts w:cstheme="minorHAnsi"/>
        </w:rPr>
        <w:t>testLoginFailsWithServer()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Fehlschlagen des Einloggens mit einer Verbindung zum Server</w:t>
      </w:r>
    </w:p>
    <w:p w:rsidR="004A3ED1" w:rsidRPr="00EA473E" w:rsidRDefault="004A3ED1" w:rsidP="004A3ED1">
      <w:pPr>
        <w:pStyle w:val="Listenabsatz"/>
        <w:numPr>
          <w:ilvl w:val="0"/>
          <w:numId w:val="28"/>
        </w:numPr>
      </w:pPr>
      <w:r w:rsidRPr="00EA473E">
        <w:rPr>
          <w:rFonts w:cstheme="minorHAnsi"/>
        </w:rPr>
        <w:t>testLoginWithServer()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Einloggens mit einer Verbindung zum Server</w:t>
      </w:r>
    </w:p>
    <w:p w:rsidR="009609E1" w:rsidRDefault="009609E1" w:rsidP="009609E1">
      <w:pPr>
        <w:pStyle w:val="berschrift3"/>
      </w:pPr>
      <w:bookmarkStart w:id="86" w:name="_Ref294097816"/>
      <w:bookmarkStart w:id="87" w:name="_Toc294710320"/>
      <w:r>
        <w:t>Testklasse TimeEntryActivityTest</w:t>
      </w:r>
      <w:bookmarkEnd w:id="86"/>
      <w:bookmarkEnd w:id="87"/>
    </w:p>
    <w:p w:rsidR="006711E2" w:rsidRDefault="006711E2" w:rsidP="006711E2">
      <w:pPr>
        <w:keepNext/>
      </w:pPr>
      <w:r>
        <w:rPr>
          <w:noProof/>
          <w:lang w:eastAsia="de-CH"/>
        </w:rPr>
        <w:drawing>
          <wp:inline distT="0" distB="0" distL="0" distR="0" wp14:anchorId="7C78E64F" wp14:editId="4528704A">
            <wp:extent cx="5629275" cy="24669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E2" w:rsidRPr="006711E2" w:rsidRDefault="006711E2" w:rsidP="006711E2">
      <w:pPr>
        <w:pStyle w:val="Beschriftung"/>
      </w:pPr>
      <w:bookmarkStart w:id="88" w:name="_Toc294710363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9</w:t>
      </w:r>
      <w:r w:rsidR="00186977">
        <w:rPr>
          <w:noProof/>
        </w:rPr>
        <w:fldChar w:fldCharType="end"/>
      </w:r>
      <w:r>
        <w:t xml:space="preserve"> - Testklasse TimeEntryActivityTest</w:t>
      </w:r>
      <w:bookmarkEnd w:id="88"/>
    </w:p>
    <w:p w:rsidR="009609E1" w:rsidRPr="00317872" w:rsidRDefault="009609E1" w:rsidP="009609E1">
      <w:r>
        <w:t>Damit dieser Test funktioniert, muss sichergestellt werden, dass die Kundendaten und die Stundeneintragstypen bereits synchronisiert wurden.</w:t>
      </w:r>
    </w:p>
    <w:p w:rsidR="009609E1" w:rsidRDefault="009609E1" w:rsidP="009609E1">
      <w:r>
        <w:t>Enthaltene Tests:</w:t>
      </w:r>
    </w:p>
    <w:p w:rsid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testCreateTimeEntryWithCustomer</w:t>
      </w:r>
      <w:r w:rsidR="009609E1" w:rsidRPr="009609E1"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Kunden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testCreateTimeEntryWithDescription()</w:t>
      </w:r>
      <w:r w:rsidR="00D82262">
        <w:rPr>
          <w:rFonts w:cstheme="minorHAnsi"/>
        </w:rPr>
        <w:br/>
        <w:t>Testet das Erstellen eines Stundeneintrags mit einer Beschreibung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testCreateTimeEntryWithInvalidCustomer()</w:t>
      </w:r>
      <w:r w:rsidR="00D82262">
        <w:rPr>
          <w:rFonts w:cstheme="minorHAnsi"/>
        </w:rPr>
        <w:br/>
        <w:t>Testet das Erstellen eines Stundeneintrags mit einem nicht existierenden Kunden</w:t>
      </w:r>
    </w:p>
    <w:p w:rsidR="00D82262" w:rsidRPr="00D82262" w:rsidRDefault="006711E2" w:rsidP="00D82262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testCreateTimeEntryWithTimeEntryType()</w:t>
      </w:r>
      <w:r w:rsidR="00D82262">
        <w:rPr>
          <w:rFonts w:cstheme="minorHAnsi"/>
        </w:rPr>
        <w:br/>
        <w:t>Testet das Erstellen eines Stundeneintrags mit einem Stundeneintragstyp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lastRenderedPageBreak/>
        <w:t>testDescription</w:t>
      </w:r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Beschreibung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testPreconditions</w:t>
      </w:r>
      <w:r w:rsidR="009609E1" w:rsidRPr="00664F05">
        <w:rPr>
          <w:rFonts w:cstheme="minorHAnsi"/>
        </w:rPr>
        <w:t>()</w:t>
      </w:r>
      <w:r w:rsidR="001D332D">
        <w:rPr>
          <w:rFonts w:cstheme="minorHAnsi"/>
        </w:rPr>
        <w:br/>
        <w:t>Testet die Voreinstellungen</w:t>
      </w:r>
    </w:p>
    <w:p w:rsidR="009609E1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testSelectionCustomer</w:t>
      </w:r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Auswahl eines Kunden</w:t>
      </w:r>
    </w:p>
    <w:p w:rsidR="006711E2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testSpinnerSelection()</w:t>
      </w:r>
      <w:r w:rsidR="00D82262">
        <w:rPr>
          <w:rFonts w:cstheme="minorHAnsi"/>
        </w:rPr>
        <w:br/>
        <w:t>Testet die Auswahl eines Stundeneintragstyps</w:t>
      </w:r>
    </w:p>
    <w:p w:rsidR="006711E2" w:rsidRPr="00B22AB8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testStandardDialog()</w:t>
      </w:r>
      <w:r w:rsidR="001D332D">
        <w:rPr>
          <w:rFonts w:cstheme="minorHAnsi"/>
        </w:rPr>
        <w:br/>
      </w:r>
      <w:r w:rsidR="00D82262">
        <w:rPr>
          <w:rFonts w:cstheme="minorHAnsi"/>
        </w:rPr>
        <w:t>Testet den D</w:t>
      </w:r>
      <w:r w:rsidR="001D332D">
        <w:rPr>
          <w:rFonts w:cstheme="minorHAnsi"/>
        </w:rPr>
        <w:t>ialog, der beim Erfassen eines Stundeneintrags abläuft</w:t>
      </w:r>
    </w:p>
    <w:p w:rsidR="00F70FEB" w:rsidRDefault="00F70FEB" w:rsidP="00F70FEB">
      <w:pPr>
        <w:pStyle w:val="berschrift3"/>
      </w:pPr>
      <w:bookmarkStart w:id="89" w:name="_Toc294710321"/>
      <w:r>
        <w:t>Testklasse TimeEntry</w:t>
      </w:r>
      <w:r w:rsidRPr="00CD1AFE">
        <w:t>Test</w:t>
      </w:r>
      <w:bookmarkEnd w:id="89"/>
    </w:p>
    <w:p w:rsidR="00C0501C" w:rsidRDefault="00284F24" w:rsidP="00C0501C">
      <w:pPr>
        <w:keepNext/>
      </w:pPr>
      <w:r>
        <w:rPr>
          <w:noProof/>
          <w:lang w:eastAsia="de-CH"/>
        </w:rPr>
        <w:drawing>
          <wp:inline distT="0" distB="0" distL="0" distR="0" wp14:anchorId="2DC0A6E0" wp14:editId="52CEBC36">
            <wp:extent cx="5638800" cy="1819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4" w:rsidRPr="00284F24" w:rsidRDefault="00C0501C" w:rsidP="00C0501C">
      <w:pPr>
        <w:pStyle w:val="Beschriftung"/>
      </w:pPr>
      <w:bookmarkStart w:id="90" w:name="_Toc294710364"/>
      <w:r>
        <w:t xml:space="preserve">Abbildung </w:t>
      </w:r>
      <w:r w:rsidR="00186977">
        <w:fldChar w:fldCharType="begin"/>
      </w:r>
      <w:r w:rsidR="00186977">
        <w:instrText xml:space="preserve"> SEQ </w:instrText>
      </w:r>
      <w:r w:rsidR="00186977">
        <w:instrText xml:space="preserve">Abbildung \* ARABIC </w:instrText>
      </w:r>
      <w:r w:rsidR="00186977">
        <w:fldChar w:fldCharType="separate"/>
      </w:r>
      <w:r w:rsidR="00181EBC">
        <w:rPr>
          <w:noProof/>
        </w:rPr>
        <w:t>10</w:t>
      </w:r>
      <w:r w:rsidR="00186977">
        <w:rPr>
          <w:noProof/>
        </w:rPr>
        <w:fldChar w:fldCharType="end"/>
      </w:r>
      <w:r>
        <w:t xml:space="preserve"> - Testklasse TimeEntryTest</w:t>
      </w:r>
      <w:bookmarkEnd w:id="90"/>
    </w:p>
    <w:p w:rsidR="00F70FEB" w:rsidRDefault="00F70FEB" w:rsidP="00F70FEB">
      <w:r>
        <w:t>Enthaltene Tests:</w:t>
      </w:r>
    </w:p>
    <w:p w:rsidR="00F70FEB" w:rsidRDefault="00284F24" w:rsidP="00F70FEB">
      <w:pPr>
        <w:pStyle w:val="Listenabsatz"/>
        <w:numPr>
          <w:ilvl w:val="0"/>
          <w:numId w:val="23"/>
        </w:numPr>
      </w:pPr>
      <w:r>
        <w:t>testCreate</w:t>
      </w:r>
      <w:r w:rsidR="00F70FEB">
        <w:t>(</w:t>
      </w:r>
      <w:r w:rsidR="00F70FEB" w:rsidRPr="00A85358">
        <w:t>)</w:t>
      </w:r>
      <w:r w:rsidR="004979A1">
        <w:br/>
        <w:t>Testet die Erstellung eines Stundeneintrags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r>
        <w:t>testFInd()</w:t>
      </w:r>
      <w:r w:rsidR="00703C9B">
        <w:br/>
        <w:t>Testet, ob der erstellte Stundeneintrag in der Datenbank gefunden werden kann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r>
        <w:t>testSetTransmitted()</w:t>
      </w:r>
      <w:r w:rsidR="004979A1">
        <w:br/>
        <w:t>Testet, ob ein Stundeneintrag</w:t>
      </w:r>
      <w:r w:rsidR="004E0E98">
        <w:t xml:space="preserve"> an den Server</w:t>
      </w:r>
      <w:r w:rsidR="004979A1">
        <w:t xml:space="preserve"> übertragen wurde</w:t>
      </w:r>
    </w:p>
    <w:p w:rsidR="002316AC" w:rsidRDefault="00284F24" w:rsidP="002316AC">
      <w:pPr>
        <w:pStyle w:val="Listenabsatz"/>
        <w:numPr>
          <w:ilvl w:val="0"/>
          <w:numId w:val="23"/>
        </w:numPr>
      </w:pPr>
      <w:r>
        <w:t>testToJSON()</w:t>
      </w:r>
      <w:r w:rsidR="002316AC">
        <w:br/>
        <w:t>Testet die Konvertierung in ein JSON-Objekt</w:t>
      </w:r>
    </w:p>
    <w:p w:rsidR="00F70FEB" w:rsidRDefault="00F70FEB" w:rsidP="00F70FEB">
      <w:pPr>
        <w:pStyle w:val="berschrift3"/>
      </w:pPr>
      <w:bookmarkStart w:id="91" w:name="_Ref294097823"/>
      <w:bookmarkStart w:id="92" w:name="_Toc294710322"/>
      <w:r>
        <w:t>Testklasse LoginActivity</w:t>
      </w:r>
      <w:r w:rsidRPr="00CD1AFE">
        <w:t>Test</w:t>
      </w:r>
      <w:bookmarkEnd w:id="91"/>
      <w:bookmarkEnd w:id="92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42736D54" wp14:editId="61361591">
            <wp:extent cx="5638800" cy="23050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93" w:name="_Toc294710365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11</w:t>
      </w:r>
      <w:r w:rsidR="00186977">
        <w:rPr>
          <w:noProof/>
        </w:rPr>
        <w:fldChar w:fldCharType="end"/>
      </w:r>
      <w:r>
        <w:t xml:space="preserve"> - Testklasse LoginActivityTest</w:t>
      </w:r>
      <w:bookmarkEnd w:id="93"/>
    </w:p>
    <w:p w:rsidR="00F70FEB" w:rsidRPr="0010327A" w:rsidRDefault="00F70FEB" w:rsidP="00F70FEB">
      <w:r>
        <w:t>Damit dieser Test funktioniert, muss sichergestellt werden, dass sich der Benutzer auf dem Client abgemeldet hat und somit keine Daten in den Preferences gespeichert sind.</w:t>
      </w:r>
    </w:p>
    <w:p w:rsidR="00F70FEB" w:rsidRDefault="00F70FEB" w:rsidP="00F70FEB">
      <w:r>
        <w:lastRenderedPageBreak/>
        <w:t>Enthaltene Tests:</w:t>
      </w:r>
    </w:p>
    <w:p w:rsidR="00F70FEB" w:rsidRDefault="00F70FEB" w:rsidP="00F70FEB">
      <w:pPr>
        <w:pStyle w:val="Listenabsatz"/>
        <w:numPr>
          <w:ilvl w:val="0"/>
          <w:numId w:val="29"/>
        </w:numPr>
      </w:pPr>
      <w:r w:rsidRPr="00BE783A">
        <w:t>test</w:t>
      </w:r>
      <w:r w:rsidR="00996290">
        <w:t>AReset</w:t>
      </w:r>
      <w:r>
        <w:t>(</w:t>
      </w:r>
      <w:r w:rsidRPr="00A85358">
        <w:t>)</w:t>
      </w:r>
      <w:r w:rsidR="00C03387">
        <w:br/>
        <w:t>Testet das Zurücksetzen der gespeicherten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testLoginUnsuccessfulWithoutPreferencesSaved()</w:t>
      </w:r>
      <w:r w:rsidR="001D5CD2">
        <w:br/>
        <w:t>Testet das Einloggen mit falschen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testNoEmailSuppliedWithoutPreferencesSaved()</w:t>
      </w:r>
      <w:r w:rsidR="001D5CD2">
        <w:br/>
        <w:t>Testet das Einloggen ohne Emailangaben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r>
        <w:t>testNoLoginDataSuppliedWithoutPreferencesSaved</w:t>
      </w:r>
      <w:r w:rsidR="007F7C2E">
        <w:t>()</w:t>
      </w:r>
      <w:r w:rsidR="001D5CD2">
        <w:br/>
        <w:t>Testet das Einloggen ohne Benutzerdaten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r>
        <w:t>testNoPasswordSuppliedWithoutPreferencesSaved()</w:t>
      </w:r>
      <w:r w:rsidR="001D5CD2">
        <w:br/>
        <w:t>Testet das Einloggen ohne Passwort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testPreconditions()</w:t>
      </w:r>
      <w:r w:rsidR="00416C3E">
        <w:br/>
        <w:t>Testet die Voreinstellungen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r>
        <w:t>testZLoginSuccessfulWithPreferencesSaved()</w:t>
      </w:r>
      <w:r w:rsidR="00FA6BA8">
        <w:br/>
        <w:t>Testet das Einloggen mit gespeicherten Benutzerdaten</w:t>
      </w:r>
    </w:p>
    <w:p w:rsidR="00996290" w:rsidRDefault="00996290" w:rsidP="00FA6BA8">
      <w:pPr>
        <w:pStyle w:val="Listenabsatz"/>
        <w:numPr>
          <w:ilvl w:val="0"/>
          <w:numId w:val="29"/>
        </w:numPr>
      </w:pPr>
      <w:r>
        <w:t>testZLoginSuccessfulWithoutPreferencesSaved()</w:t>
      </w:r>
      <w:r w:rsidR="00FA6BA8">
        <w:br/>
        <w:t>Testet das Einloggen ohne das Speichern der Benutzerdaten</w:t>
      </w:r>
    </w:p>
    <w:p w:rsidR="00664F05" w:rsidRDefault="00664F05" w:rsidP="00664F05">
      <w:pPr>
        <w:pStyle w:val="berschrift3"/>
      </w:pPr>
      <w:bookmarkStart w:id="94" w:name="_Ref294098401"/>
      <w:bookmarkStart w:id="95" w:name="_Toc294710323"/>
      <w:r>
        <w:t xml:space="preserve">Testklasse </w:t>
      </w:r>
      <w:r w:rsidR="00F70FEB">
        <w:t>CustomerHelper</w:t>
      </w:r>
      <w:r w:rsidRPr="00CD1AFE">
        <w:t>Test</w:t>
      </w:r>
      <w:bookmarkEnd w:id="94"/>
      <w:bookmarkEnd w:id="95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16E13887" wp14:editId="59424FBC">
            <wp:extent cx="5638800" cy="17907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96" w:name="_Toc294710366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12</w:t>
      </w:r>
      <w:r w:rsidR="00186977">
        <w:rPr>
          <w:noProof/>
        </w:rPr>
        <w:fldChar w:fldCharType="end"/>
      </w:r>
      <w:r>
        <w:t xml:space="preserve"> - Testklasse CustomerHelperTest</w:t>
      </w:r>
      <w:bookmarkEnd w:id="96"/>
    </w:p>
    <w:p w:rsidR="00664F05" w:rsidRDefault="00664F05" w:rsidP="00664F05">
      <w:r>
        <w:t>Enthaltene Tests:</w:t>
      </w:r>
    </w:p>
    <w:p w:rsidR="00664F05" w:rsidRDefault="00C0501C" w:rsidP="00F70FEB">
      <w:pPr>
        <w:pStyle w:val="Listenabsatz"/>
        <w:numPr>
          <w:ilvl w:val="0"/>
          <w:numId w:val="22"/>
        </w:numPr>
      </w:pPr>
      <w:r>
        <w:t>testAddCustomerSynchonization</w:t>
      </w:r>
      <w:r w:rsidR="00664F05">
        <w:t>(</w:t>
      </w:r>
      <w:r w:rsidR="00664F05" w:rsidRPr="00A85358">
        <w:t>)</w:t>
      </w:r>
      <w:r w:rsidR="00AC6CC9">
        <w:br/>
        <w:t>Testet die Synchronisierung nach dem Hinzufügen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r>
        <w:t>testDeleteCustomerSynchonization()</w:t>
      </w:r>
      <w:r w:rsidR="00AC6CC9">
        <w:br/>
        <w:t>Testet die Synchronisierung nach dem Löschen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r>
        <w:t>testInitialSynchonization()</w:t>
      </w:r>
      <w:r w:rsidR="00AC6CC9">
        <w:br/>
        <w:t>Testet die anfängliche Synchronisierung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r>
        <w:t>testUpdateCustomerSynchonization()</w:t>
      </w:r>
      <w:r w:rsidR="00AC6CC9">
        <w:br/>
        <w:t>Testet die Synchronisierung nach de</w:t>
      </w:r>
      <w:r w:rsidR="00594C7B">
        <w:t>m</w:t>
      </w:r>
      <w:r w:rsidR="00AC6CC9">
        <w:t xml:space="preserve"> </w:t>
      </w:r>
      <w:r w:rsidR="00594C7B">
        <w:t>Mutieren</w:t>
      </w:r>
      <w:r w:rsidR="00AC6CC9">
        <w:t xml:space="preserve"> eines Kunden auf dem Server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97" w:name="_Ref294098412"/>
      <w:r>
        <w:br w:type="page"/>
      </w:r>
    </w:p>
    <w:p w:rsidR="00664F05" w:rsidRDefault="00664F05" w:rsidP="00664F05">
      <w:pPr>
        <w:pStyle w:val="berschrift3"/>
      </w:pPr>
      <w:bookmarkStart w:id="98" w:name="_Toc294710324"/>
      <w:r>
        <w:lastRenderedPageBreak/>
        <w:t xml:space="preserve">Testklasse </w:t>
      </w:r>
      <w:r w:rsidR="00F70FEB">
        <w:t>TimeEntryHelper</w:t>
      </w:r>
      <w:r w:rsidRPr="00CD1AFE">
        <w:t>Test</w:t>
      </w:r>
      <w:bookmarkEnd w:id="97"/>
      <w:bookmarkEnd w:id="98"/>
    </w:p>
    <w:p w:rsidR="00F862C4" w:rsidRDefault="00F862C4" w:rsidP="00F862C4">
      <w:pPr>
        <w:keepNext/>
      </w:pPr>
      <w:r>
        <w:rPr>
          <w:noProof/>
          <w:lang w:eastAsia="de-CH"/>
        </w:rPr>
        <w:drawing>
          <wp:inline distT="0" distB="0" distL="0" distR="0" wp14:anchorId="57D244EC" wp14:editId="38AAF192">
            <wp:extent cx="5638800" cy="124777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4" w:rsidRPr="00F862C4" w:rsidRDefault="00F862C4" w:rsidP="00F862C4">
      <w:pPr>
        <w:pStyle w:val="Beschriftung"/>
      </w:pPr>
      <w:bookmarkStart w:id="99" w:name="_Toc294710367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13</w:t>
      </w:r>
      <w:r w:rsidR="00186977">
        <w:rPr>
          <w:noProof/>
        </w:rPr>
        <w:fldChar w:fldCharType="end"/>
      </w:r>
      <w:r>
        <w:t xml:space="preserve"> - Testkla</w:t>
      </w:r>
      <w:r w:rsidR="000C27FF">
        <w:t>s</w:t>
      </w:r>
      <w:r>
        <w:t>se TimeEntryHelperTest</w:t>
      </w:r>
      <w:bookmarkEnd w:id="99"/>
    </w:p>
    <w:p w:rsidR="00664F05" w:rsidRDefault="00664F05" w:rsidP="00664F05">
      <w:r>
        <w:t>Enthaltene Tests:</w:t>
      </w:r>
    </w:p>
    <w:p w:rsidR="00664F05" w:rsidRDefault="003F2C22" w:rsidP="00664F05">
      <w:pPr>
        <w:pStyle w:val="Listenabsatz"/>
        <w:numPr>
          <w:ilvl w:val="0"/>
          <w:numId w:val="21"/>
        </w:numPr>
      </w:pPr>
      <w:r>
        <w:t>testTimeEntryTransmission</w:t>
      </w:r>
      <w:r w:rsidR="00664F05">
        <w:t>(</w:t>
      </w:r>
      <w:r w:rsidR="00664F05" w:rsidRPr="00A85358">
        <w:t>)</w:t>
      </w:r>
      <w:r w:rsidR="00DA2AB8">
        <w:br/>
        <w:t>Testet die Übertragung eines Stundeneintrags</w:t>
      </w:r>
    </w:p>
    <w:p w:rsidR="00664F05" w:rsidRDefault="00664F05" w:rsidP="00F70FEB">
      <w:pPr>
        <w:pStyle w:val="berschrift3"/>
      </w:pPr>
      <w:bookmarkStart w:id="100" w:name="_Toc294710325"/>
      <w:r>
        <w:t xml:space="preserve">Testklasse </w:t>
      </w:r>
      <w:r w:rsidR="00F70FEB">
        <w:t>DatabaseHelper</w:t>
      </w:r>
      <w:r w:rsidRPr="00CD1AFE">
        <w:t>Test</w:t>
      </w:r>
      <w:bookmarkEnd w:id="100"/>
    </w:p>
    <w:p w:rsidR="00652200" w:rsidRDefault="00652200" w:rsidP="00652200">
      <w:pPr>
        <w:keepNext/>
      </w:pPr>
      <w:r>
        <w:rPr>
          <w:noProof/>
          <w:lang w:eastAsia="de-CH"/>
        </w:rPr>
        <w:drawing>
          <wp:inline distT="0" distB="0" distL="0" distR="0" wp14:anchorId="58B19159" wp14:editId="2F21E32B">
            <wp:extent cx="5629275" cy="1257300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0" w:rsidRPr="00652200" w:rsidRDefault="00652200" w:rsidP="00652200">
      <w:pPr>
        <w:pStyle w:val="Beschriftung"/>
      </w:pPr>
      <w:bookmarkStart w:id="101" w:name="_Toc294710368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14</w:t>
      </w:r>
      <w:r w:rsidR="00186977">
        <w:rPr>
          <w:noProof/>
        </w:rPr>
        <w:fldChar w:fldCharType="end"/>
      </w:r>
      <w:r>
        <w:t xml:space="preserve"> - Testklasse DatabaseHelperTest</w:t>
      </w:r>
      <w:bookmarkEnd w:id="101"/>
    </w:p>
    <w:p w:rsidR="00664F05" w:rsidRDefault="00664F05" w:rsidP="00664F05">
      <w:r>
        <w:t>Enthaltene Tests:</w:t>
      </w:r>
    </w:p>
    <w:p w:rsidR="00F70FEB" w:rsidRPr="00F70FEB" w:rsidRDefault="00652200" w:rsidP="00F70FEB">
      <w:pPr>
        <w:pStyle w:val="Listenabsatz"/>
        <w:numPr>
          <w:ilvl w:val="0"/>
          <w:numId w:val="30"/>
        </w:numPr>
        <w:rPr>
          <w:spacing w:val="15"/>
          <w:sz w:val="22"/>
          <w:szCs w:val="22"/>
        </w:rPr>
      </w:pPr>
      <w:r>
        <w:t>testCreateDatabase</w:t>
      </w:r>
      <w:r w:rsidR="00664F05">
        <w:t>(</w:t>
      </w:r>
      <w:r w:rsidR="00664F05" w:rsidRPr="00A85358">
        <w:t>)</w:t>
      </w:r>
      <w:r w:rsidR="00BC6EF5">
        <w:br/>
        <w:t>Testet das Erstellen der Datenbank</w:t>
      </w:r>
      <w:r w:rsidR="00F70FEB">
        <w:br w:type="page"/>
      </w:r>
    </w:p>
    <w:p w:rsidR="007E1219" w:rsidRDefault="007E1219" w:rsidP="007E1219">
      <w:pPr>
        <w:pStyle w:val="berschrift2"/>
      </w:pPr>
      <w:bookmarkStart w:id="102" w:name="_Toc294710326"/>
      <w:r>
        <w:lastRenderedPageBreak/>
        <w:t>Server</w:t>
      </w:r>
      <w:bookmarkEnd w:id="102"/>
    </w:p>
    <w:p w:rsidR="00AD1775" w:rsidRDefault="001F476D" w:rsidP="00AD1775">
      <w:pPr>
        <w:pStyle w:val="berschrift3"/>
      </w:pPr>
      <w:bookmarkStart w:id="103" w:name="_Toc294710327"/>
      <w:r>
        <w:t xml:space="preserve">Gesamtübersicht </w:t>
      </w:r>
      <w:r w:rsidR="008C2D77">
        <w:t>getestete Klassen</w:t>
      </w:r>
      <w:bookmarkEnd w:id="103"/>
    </w:p>
    <w:p w:rsidR="007228D9" w:rsidRDefault="00655210" w:rsidP="00655210">
      <w:r>
        <w:rPr>
          <w:noProof/>
          <w:lang w:eastAsia="de-CH"/>
        </w:rPr>
        <w:drawing>
          <wp:inline distT="0" distB="0" distL="0" distR="0" wp14:anchorId="660D67C7" wp14:editId="2B533CF9">
            <wp:extent cx="5760720" cy="771334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t Server C0 Coverage Information - RCov_130633432476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104" w:name="_Toc294710369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15</w:t>
      </w:r>
      <w:r w:rsidR="00186977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104"/>
    </w:p>
    <w:p w:rsidR="005B62B3" w:rsidRDefault="005B62B3" w:rsidP="009549C2">
      <w:pPr>
        <w:pStyle w:val="berschrift3"/>
        <w:rPr>
          <w:lang w:val="en-US"/>
        </w:rPr>
      </w:pPr>
      <w:bookmarkStart w:id="105" w:name="_Toc294710328"/>
      <w:r>
        <w:rPr>
          <w:lang w:val="en-US"/>
        </w:rPr>
        <w:lastRenderedPageBreak/>
        <w:t>Testklasse AddressesControllerTest</w:t>
      </w:r>
      <w:bookmarkEnd w:id="105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69FE67A9" wp14:editId="5FDBA9EA">
            <wp:extent cx="2686050" cy="24574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106" w:name="_Toc294710370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16</w:t>
      </w:r>
      <w:r w:rsidR="00186977">
        <w:rPr>
          <w:noProof/>
        </w:rPr>
        <w:fldChar w:fldCharType="end"/>
      </w:r>
      <w:r>
        <w:t xml:space="preserve"> - Testklasse </w:t>
      </w:r>
      <w:r w:rsidRPr="00E04346">
        <w:t>AddressesControllerTest</w:t>
      </w:r>
      <w:bookmarkEnd w:id="106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addresses_controller_test.rb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test/functional/addresses_controller_test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test_should_not_create_address_without_line1(AddressesControllerTest):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test_should_not_update_address_without_line1(AddressesControllerTest):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test_should_not_update_coordinates(AddressesControllerTest):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test_should_update_address(AddressesControllerTest):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test_should_update_coordinates(AddressesControllerTest):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1.241412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11 tests, 21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107" w:name="_Toc294710329"/>
      <w:r>
        <w:rPr>
          <w:lang w:val="en-US"/>
        </w:rPr>
        <w:t>Testklasse AppliedMaterialsControllerTest</w:t>
      </w:r>
      <w:bookmarkEnd w:id="107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091268F4" wp14:editId="2250FE2F">
            <wp:extent cx="2695575" cy="1962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108" w:name="_Toc294710371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17</w:t>
      </w:r>
      <w:r w:rsidR="00186977">
        <w:rPr>
          <w:noProof/>
        </w:rPr>
        <w:fldChar w:fldCharType="end"/>
      </w:r>
      <w:r>
        <w:t xml:space="preserve"> - </w:t>
      </w:r>
      <w:r w:rsidRPr="00472BD0">
        <w:t>Testklasse AppliedMaterialsControllerTest</w:t>
      </w:r>
      <w:bookmarkEnd w:id="108"/>
    </w:p>
    <w:p w:rsidR="000118C2" w:rsidRDefault="000118C2">
      <w:pPr>
        <w:rPr>
          <w:color w:val="365F91" w:themeColor="accent1" w:themeShade="BF"/>
          <w:spacing w:val="10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lastRenderedPageBreak/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applied_materials_controller_test.rb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test/functional/applied_materials_controller_test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test_should_update_applied_material(AppliedMaterialsControllerTest):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0.468409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109" w:name="_Toc294710330"/>
      <w:r>
        <w:rPr>
          <w:lang w:val="en-US"/>
        </w:rPr>
        <w:t>Testklasse Customer</w:t>
      </w:r>
      <w:r w:rsidR="003E0ADE">
        <w:rPr>
          <w:lang w:val="en-US"/>
        </w:rPr>
        <w:t>s</w:t>
      </w:r>
      <w:r>
        <w:rPr>
          <w:lang w:val="en-US"/>
        </w:rPr>
        <w:t>ControllerTest</w:t>
      </w:r>
      <w:bookmarkEnd w:id="109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183404A1" wp14:editId="1EA246C4">
            <wp:extent cx="3752850" cy="26765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110" w:name="_Toc294710372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18</w:t>
      </w:r>
      <w:r w:rsidR="00186977">
        <w:rPr>
          <w:noProof/>
        </w:rPr>
        <w:fldChar w:fldCharType="end"/>
      </w:r>
      <w:r>
        <w:t xml:space="preserve"> - </w:t>
      </w:r>
      <w:r w:rsidRPr="00F1453D">
        <w:t>Testklasse Customer</w:t>
      </w:r>
      <w:r w:rsidR="003E0ADE">
        <w:t>s</w:t>
      </w:r>
      <w:r w:rsidRPr="00F1453D">
        <w:t>ControllerTest</w:t>
      </w:r>
      <w:bookmarkEnd w:id="110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customers_controller_test.rb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test/functional/customers_controller_test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test_should_get_all_customers_when_synchronizing_with_last_update(CustomersControllerTest):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test_should_get_all_customers_when_synchronizing_without_last_update(CustomersControllerTest):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test_should_not_create_customer_without_last_name(CustomersControllerTest):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test_should_not_update_customer_without_last_name(CustomersControllerTest):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test_should_update_customer(CustomersControllerTest):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0.571441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12 tests, 19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111" w:name="_Toc294710331"/>
      <w:r>
        <w:rPr>
          <w:lang w:val="en-US"/>
        </w:rPr>
        <w:lastRenderedPageBreak/>
        <w:t>Testklasse MaterialsControllerTest</w:t>
      </w:r>
      <w:bookmarkEnd w:id="111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5281A279" wp14:editId="5242CA8E">
            <wp:extent cx="3095625" cy="23241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12" w:name="_Toc294710373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19</w:t>
      </w:r>
      <w:r w:rsidR="00186977">
        <w:rPr>
          <w:noProof/>
        </w:rPr>
        <w:fldChar w:fldCharType="end"/>
      </w:r>
      <w:r>
        <w:t xml:space="preserve"> - </w:t>
      </w:r>
      <w:r w:rsidRPr="00E17485">
        <w:t>Testklasse MaterialsControllerTest</w:t>
      </w:r>
      <w:bookmarkEnd w:id="112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materials_controller_test.rb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test/functional/materials_controller_test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test_should_not_create_material_without_description(MaterialsControllerTest):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test_should_not_update_material_without_description(MaterialsControllerTest):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test_should_update_material(MaterialsControllerTest):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0.739342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113" w:name="_Toc294710332"/>
      <w:r>
        <w:rPr>
          <w:lang w:val="en-US"/>
        </w:rPr>
        <w:t>Testklasse OrdersControllerTest</w:t>
      </w:r>
      <w:bookmarkEnd w:id="113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6761982E" wp14:editId="2617FA73">
            <wp:extent cx="3095625" cy="23241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14" w:name="_Toc294710374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20</w:t>
      </w:r>
      <w:r w:rsidR="00186977">
        <w:rPr>
          <w:noProof/>
        </w:rPr>
        <w:fldChar w:fldCharType="end"/>
      </w:r>
      <w:r>
        <w:t xml:space="preserve"> - </w:t>
      </w:r>
      <w:r w:rsidRPr="005C385B">
        <w:t>Testklasse OrdersControllerTest</w:t>
      </w:r>
      <w:bookmarkEnd w:id="114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lastRenderedPageBreak/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orders_controller_test.rb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test/functional/orders_controller_test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test_should_add_material_to_order(OrdersControllerTest):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test_should_not_create_order_without_customer_id(OrdersControllerTest):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test_should_not_update_order_without_customer_id(OrdersControllerTest):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test_should_update_order(OrdersControllerTest):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0.586307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115" w:name="_Toc294710333"/>
      <w:r>
        <w:rPr>
          <w:lang w:val="en-US"/>
        </w:rPr>
        <w:t>Testklasse SessionsControllerTest</w:t>
      </w:r>
      <w:bookmarkEnd w:id="115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00EFCA2C" wp14:editId="0A2BBCE6">
            <wp:extent cx="2514600" cy="10953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16" w:name="_Toc294710375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21</w:t>
      </w:r>
      <w:r w:rsidR="00186977">
        <w:rPr>
          <w:noProof/>
        </w:rPr>
        <w:fldChar w:fldCharType="end"/>
      </w:r>
      <w:r>
        <w:t xml:space="preserve"> - </w:t>
      </w:r>
      <w:r w:rsidRPr="006F011E">
        <w:t>Testklasse SessionsControllerTest</w:t>
      </w:r>
      <w:bookmarkEnd w:id="116"/>
    </w:p>
    <w:p w:rsidR="00D063C5" w:rsidRDefault="00D063C5" w:rsidP="00D063C5">
      <w:pPr>
        <w:pStyle w:val="berschrift4"/>
        <w:rPr>
          <w:lang w:val="en-US"/>
        </w:rPr>
      </w:pPr>
      <w:r>
        <w:rPr>
          <w:lang w:val="en-US"/>
        </w:rPr>
        <w:t>Ausgabe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session_controller_test.rb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test/functional/session_controller_test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test_sould_login_by_html(SessionsControllerTest):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test_sould_login_by_json(SessionsControllerTest):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test_sould_not_login_by_json(SessionsControllerTest):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0.352735 seconds.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2 assertions, 0 failures, 0 errors</w:t>
      </w:r>
    </w:p>
    <w:p w:rsidR="000118C2" w:rsidRDefault="000118C2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202E5F" w:rsidRDefault="00202E5F" w:rsidP="005B62B3">
      <w:pPr>
        <w:pStyle w:val="berschrift3"/>
        <w:rPr>
          <w:lang w:val="en-US"/>
        </w:rPr>
      </w:pPr>
      <w:bookmarkStart w:id="117" w:name="_Toc294710334"/>
      <w:r>
        <w:rPr>
          <w:lang w:val="en-US"/>
        </w:rPr>
        <w:lastRenderedPageBreak/>
        <w:t>Testklasse TimeEntriesControllerTest</w:t>
      </w:r>
      <w:bookmarkEnd w:id="117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4AFA7EE6" wp14:editId="06E31D81">
            <wp:extent cx="3629025" cy="40290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18" w:name="_Toc294710376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22</w:t>
      </w:r>
      <w:r w:rsidR="00186977">
        <w:rPr>
          <w:noProof/>
        </w:rPr>
        <w:fldChar w:fldCharType="end"/>
      </w:r>
      <w:r>
        <w:t xml:space="preserve"> - </w:t>
      </w:r>
      <w:r w:rsidRPr="007D475D">
        <w:t>Testklasse TimeEntriesControllerTest</w:t>
      </w:r>
      <w:bookmarkEnd w:id="118"/>
    </w:p>
    <w:p w:rsidR="009549C2" w:rsidRDefault="00D055B3" w:rsidP="0017688C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time_entries_controller_test.rb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test/functional/time_entries_controller_test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test_should_create_time_entry_by_json(TimeEntriesControllerTest):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test_should_destroy_time_entry_from_other_worker(TimeEntriesControllerTest):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test_should_get_destroy_all(TimeEntriesControllerTest):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test_should_get_unassigned(TimeEntriesControllerTest):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test_should_leave_time_entry_unchanged_if_hashcode_is_already_nil(TimeEntriesControllerTest):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test_should_not_create_time_entry_by_json_with_existing_hashcode(TimeEntriesControllerTest):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test_should_not_create_time_entry_by_json_without_hashcode(TimeEntriesControllerTest):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test_should_not_create_time_entry_without_start_time(TimeEntriesControllerTest):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test_should_not_get_edit_from_other_worker(TimeEntriesControllerTest):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test_should_not_update_time_entry_from_other_worker(TimeEntriesControllerTest):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test_should_not_update_time_entry_without_start_time(TimeEntriesControllerTest):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test_should_remove_hashcode(TimeEntriesControllerTest):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test_should_update_time_entry(TimeEntriesControllerTest):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1.059362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19 tests, 29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19" w:name="_Toc294710335"/>
      <w:r>
        <w:rPr>
          <w:lang w:val="en-GB"/>
        </w:rPr>
        <w:lastRenderedPageBreak/>
        <w:t>Testklasse TimeEntryTypeMaterialsControllerTest</w:t>
      </w:r>
      <w:bookmarkEnd w:id="119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5E16FDB4" wp14:editId="330FBD6E">
            <wp:extent cx="3048000" cy="19621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20" w:name="_Toc294710377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23</w:t>
      </w:r>
      <w:r w:rsidR="00186977">
        <w:rPr>
          <w:noProof/>
        </w:rPr>
        <w:fldChar w:fldCharType="end"/>
      </w:r>
      <w:r>
        <w:t xml:space="preserve"> - T</w:t>
      </w:r>
      <w:r w:rsidRPr="00D637C7">
        <w:t>estklasse TimeEntryTypeMaterialsControllerTest</w:t>
      </w:r>
      <w:bookmarkEnd w:id="120"/>
    </w:p>
    <w:p w:rsidR="000118C2" w:rsidRDefault="000118C2" w:rsidP="000118C2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time_entry_type_materials_controller_test.rb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test/functional/time_entry_type_materials_controller_test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test_should_update_time_entry_type_material(TimeEntryTypeMaterialsControllerTest):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0.504579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21" w:name="_Toc294710336"/>
      <w:r>
        <w:rPr>
          <w:lang w:val="en-GB"/>
        </w:rPr>
        <w:t>Testklasse TimeEntryTypesControllerTest</w:t>
      </w:r>
      <w:bookmarkEnd w:id="121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7DE2F308" wp14:editId="06928474">
            <wp:extent cx="3648075" cy="2705100"/>
            <wp:effectExtent l="0" t="0" r="9525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22" w:name="_Toc294710378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24</w:t>
      </w:r>
      <w:r w:rsidR="00186977">
        <w:rPr>
          <w:noProof/>
        </w:rPr>
        <w:fldChar w:fldCharType="end"/>
      </w:r>
      <w:r>
        <w:t xml:space="preserve"> - </w:t>
      </w:r>
      <w:r w:rsidRPr="009D1EE7">
        <w:t>Testklasse TimeEntryTypesControllerTest</w:t>
      </w:r>
      <w:bookmarkEnd w:id="122"/>
    </w:p>
    <w:p w:rsidR="000118C2" w:rsidRDefault="000118C2" w:rsidP="000118C2">
      <w:pPr>
        <w:pStyle w:val="berschrift4"/>
        <w:rPr>
          <w:lang w:val="en-GB"/>
        </w:rPr>
      </w:pPr>
      <w:r>
        <w:rPr>
          <w:lang w:val="en-GB"/>
        </w:rPr>
        <w:lastRenderedPageBreak/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test/functional/time_entry_types_controller_test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test_should_add_material_time_entry_types(TimeEntryTypesControllerTest):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test_should_not_create_time_entry_type_without_material_id(TimeEntryTypesControllerTest):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test_should_not_update_time_entry_type_without_description(TimeEntryTypesControllerTest):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test_should_synchronize_time_entry_types_with_last_update(TimeEntryTypesControllerTest):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test_should_synchronize_time_entry_types_without_last_update(TimeEntryTypesControllerTest):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test_should_update_time_entry_type(TimeEntryTypesControllerTest):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0.800472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13 tests, 21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23" w:name="_Toc294710337"/>
      <w:r>
        <w:rPr>
          <w:lang w:val="en-GB"/>
        </w:rPr>
        <w:t>Testklasse UsersControllerTest</w:t>
      </w:r>
      <w:bookmarkEnd w:id="123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3DF00412" wp14:editId="3BD90DA4">
            <wp:extent cx="2838450" cy="212407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24" w:name="_Toc294710379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25</w:t>
      </w:r>
      <w:r w:rsidR="00186977">
        <w:rPr>
          <w:noProof/>
        </w:rPr>
        <w:fldChar w:fldCharType="end"/>
      </w:r>
      <w:r>
        <w:t xml:space="preserve"> - </w:t>
      </w:r>
      <w:r w:rsidRPr="00A75DB9">
        <w:t>Testklasse UsersControllerTest</w:t>
      </w:r>
      <w:bookmarkEnd w:id="124"/>
    </w:p>
    <w:p w:rsidR="000118C2" w:rsidRDefault="000118C2" w:rsidP="000118C2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users_controller_test.rb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test/functional/users_controller_test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test_should_get_edit(UsersControllerTest):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test_should_get_index(UsersControllerTest):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test_should_get_new(UsersControllerTest):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test_should_not_create_user_without_email(UsersControllerTest):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test_should_not_update_user_without_email(UsersControllerTest):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test_should_update_user(UsersControllerTest):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0.614425 seconds.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9 tests, 13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bookmarkStart w:id="125" w:name="_Toc294710338"/>
      <w:r>
        <w:rPr>
          <w:lang w:val="en-GB"/>
        </w:rPr>
        <w:lastRenderedPageBreak/>
        <w:t>Testklasse AddressTest</w:t>
      </w:r>
      <w:bookmarkEnd w:id="125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0ED2406" wp14:editId="748BACAE">
            <wp:extent cx="2847975" cy="1485900"/>
            <wp:effectExtent l="0" t="0" r="952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6" w:name="_Toc294710380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26</w:t>
      </w:r>
      <w:r w:rsidR="00186977">
        <w:rPr>
          <w:noProof/>
        </w:rPr>
        <w:fldChar w:fldCharType="end"/>
      </w:r>
      <w:r>
        <w:t xml:space="preserve"> - </w:t>
      </w:r>
      <w:r w:rsidRPr="00122ED9">
        <w:t>Testklasse AddressTest</w:t>
      </w:r>
      <w:bookmarkEnd w:id="126"/>
    </w:p>
    <w:p w:rsidR="00A3356A" w:rsidRDefault="00A3356A" w:rsidP="00A3356A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address_test.rb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test/unit/address_test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test_correct_String_representation(AddressTest):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test_return_appropriate_array_for_Selection(AddressTest):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0.257959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2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bookmarkStart w:id="127" w:name="_Toc294710339"/>
      <w:r>
        <w:rPr>
          <w:lang w:val="en-GB"/>
        </w:rPr>
        <w:t>Testklasse AppliedMaterialTest</w:t>
      </w:r>
      <w:bookmarkEnd w:id="127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D6C7963" wp14:editId="35798D47">
            <wp:extent cx="2838450" cy="9525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8" w:name="_Toc294710381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27</w:t>
      </w:r>
      <w:r w:rsidR="00186977">
        <w:rPr>
          <w:noProof/>
        </w:rPr>
        <w:fldChar w:fldCharType="end"/>
      </w:r>
      <w:r>
        <w:t xml:space="preserve"> - </w:t>
      </w:r>
      <w:r w:rsidRPr="001B1BD0">
        <w:t>Testklasse AppliedMaterialTest</w:t>
      </w:r>
      <w:bookmarkEnd w:id="128"/>
    </w:p>
    <w:p w:rsidR="00A3356A" w:rsidRDefault="00A3356A" w:rsidP="00A3356A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applied_material_test.rb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test/unit/applied_material_test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test_correct_String_representation(AppliedMaterialTest):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0.136691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2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bookmarkStart w:id="129" w:name="_Toc294710340"/>
      <w:r>
        <w:rPr>
          <w:lang w:val="en-GB"/>
        </w:rPr>
        <w:lastRenderedPageBreak/>
        <w:t>Testklasse CustomerTest</w:t>
      </w:r>
      <w:bookmarkEnd w:id="129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32DAD1F" wp14:editId="5A5726F2">
            <wp:extent cx="2847975" cy="1123950"/>
            <wp:effectExtent l="0" t="0" r="952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0" w:name="_Toc294710382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28</w:t>
      </w:r>
      <w:r w:rsidR="00186977">
        <w:rPr>
          <w:noProof/>
        </w:rPr>
        <w:fldChar w:fldCharType="end"/>
      </w:r>
      <w:r>
        <w:t xml:space="preserve"> - </w:t>
      </w:r>
      <w:r w:rsidRPr="00EA5222">
        <w:t>Testklasse CustomerTest</w:t>
      </w:r>
      <w:bookmarkEnd w:id="130"/>
    </w:p>
    <w:p w:rsidR="00A3356A" w:rsidRDefault="00A3356A" w:rsidP="00A3356A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customer_test.rb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test/unit/customer_test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test_correct_String_representation(CustomerTest):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test_return_appropriate_array_for_Selection(CustomerTest):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0.109843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bookmarkStart w:id="131" w:name="_Toc294710341"/>
      <w:r>
        <w:rPr>
          <w:lang w:val="en-GB"/>
        </w:rPr>
        <w:t>Testklasse GeocoderTest</w:t>
      </w:r>
      <w:bookmarkEnd w:id="131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5C7E03F4" wp14:editId="696A9303">
            <wp:extent cx="2847975" cy="1085850"/>
            <wp:effectExtent l="0" t="0" r="952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2" w:name="_Toc294710383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29</w:t>
      </w:r>
      <w:r w:rsidR="00186977">
        <w:rPr>
          <w:noProof/>
        </w:rPr>
        <w:fldChar w:fldCharType="end"/>
      </w:r>
      <w:r>
        <w:t xml:space="preserve"> - </w:t>
      </w:r>
      <w:r w:rsidRPr="00750500">
        <w:t>Testklasse GeocoderTest</w:t>
      </w:r>
      <w:bookmarkEnd w:id="132"/>
    </w:p>
    <w:p w:rsidR="00A3356A" w:rsidRDefault="00A3356A" w:rsidP="00A3356A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geocoder_test.rb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test/unit/geocoder_test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test_address_to_gps_position(GeocoderTest):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test_invalid_address_translation(GeocoderTest):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test_valid_address_translation(GeocoderTest):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test_valid_address_translation_with_umlauts(GeocoderTest):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1.12138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11 assertions, 0 failures, 0 errors</w:t>
      </w:r>
    </w:p>
    <w:p w:rsidR="00A3356A" w:rsidRPr="00365B95" w:rsidRDefault="00A3356A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 w:rsidRPr="00365B95">
        <w:rPr>
          <w:lang w:val="en-US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bookmarkStart w:id="133" w:name="_Toc294710342"/>
      <w:r>
        <w:lastRenderedPageBreak/>
        <w:t>Testklasse LocationTest</w:t>
      </w:r>
      <w:bookmarkEnd w:id="133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3896BF18" wp14:editId="0A2DCFDE">
            <wp:extent cx="2838450" cy="9525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4" w:name="_Toc294710384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30</w:t>
      </w:r>
      <w:r w:rsidR="00186977">
        <w:rPr>
          <w:noProof/>
        </w:rPr>
        <w:fldChar w:fldCharType="end"/>
      </w:r>
      <w:r>
        <w:t xml:space="preserve"> - Testklasse LocationTest</w:t>
      </w:r>
      <w:bookmarkEnd w:id="134"/>
    </w:p>
    <w:p w:rsidR="00A3356A" w:rsidRDefault="00A3356A" w:rsidP="00A3356A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gps_position_test.rb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test/unit/gps_position_test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test_correct_String_representation(LocationTest):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0.106973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2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bookmarkStart w:id="135" w:name="_Toc294710343"/>
      <w:r>
        <w:rPr>
          <w:lang w:val="en-GB"/>
        </w:rPr>
        <w:t>Testklasse MaterialTest</w:t>
      </w:r>
      <w:bookmarkEnd w:id="135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A8C2A74" wp14:editId="0E455D77">
            <wp:extent cx="2847975" cy="1276350"/>
            <wp:effectExtent l="0" t="0" r="9525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6" w:name="_Toc294710385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31</w:t>
      </w:r>
      <w:r w:rsidR="00186977">
        <w:rPr>
          <w:noProof/>
        </w:rPr>
        <w:fldChar w:fldCharType="end"/>
      </w:r>
      <w:r>
        <w:t xml:space="preserve"> - </w:t>
      </w:r>
      <w:r w:rsidRPr="000F2D6C">
        <w:t>Testklasse MaterialTest</w:t>
      </w:r>
      <w:bookmarkEnd w:id="136"/>
    </w:p>
    <w:p w:rsidR="00A3356A" w:rsidRDefault="00A3356A" w:rsidP="00A3356A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material_test.rb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test/unit/material_test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0.118641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4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bookmarkStart w:id="137" w:name="_Toc294710344"/>
      <w:r>
        <w:rPr>
          <w:lang w:val="en-GB"/>
        </w:rPr>
        <w:lastRenderedPageBreak/>
        <w:t>Testklasse OrderTest</w:t>
      </w:r>
      <w:bookmarkEnd w:id="137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1F4FFC" wp14:editId="4A4C4166">
            <wp:extent cx="2838450" cy="1152525"/>
            <wp:effectExtent l="0" t="0" r="0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38" w:name="_Toc294710386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32</w:t>
      </w:r>
      <w:r w:rsidR="00186977">
        <w:rPr>
          <w:noProof/>
        </w:rPr>
        <w:fldChar w:fldCharType="end"/>
      </w:r>
      <w:r>
        <w:t xml:space="preserve"> - </w:t>
      </w:r>
      <w:r w:rsidRPr="007056FA">
        <w:t>Testklasse OrderTest</w:t>
      </w:r>
      <w:bookmarkEnd w:id="138"/>
    </w:p>
    <w:p w:rsidR="00A3356A" w:rsidRDefault="00A3356A" w:rsidP="00A3356A">
      <w:pPr>
        <w:pStyle w:val="berschrift4"/>
        <w:rPr>
          <w:lang w:val="en-GB"/>
        </w:rPr>
      </w:pPr>
      <w:r>
        <w:rPr>
          <w:lang w:val="en-GB"/>
        </w:rP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order_test.rb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test/unit/order_test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test_correct_String_representation(OrderTest):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test_return_appropriate_array_for_Selection(OrderTest):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0.304229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bookmarkStart w:id="139" w:name="_Toc294710345"/>
      <w:r>
        <w:rPr>
          <w:lang w:val="en-GB"/>
        </w:rPr>
        <w:t>Testklasse TimeEntryTest</w:t>
      </w:r>
      <w:bookmarkEnd w:id="139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A75D180" wp14:editId="44F30779">
            <wp:extent cx="2828925" cy="1647825"/>
            <wp:effectExtent l="0" t="0" r="9525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40" w:name="_Toc294710387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33</w:t>
      </w:r>
      <w:r w:rsidR="00186977">
        <w:rPr>
          <w:noProof/>
        </w:rPr>
        <w:fldChar w:fldCharType="end"/>
      </w:r>
      <w:r>
        <w:t xml:space="preserve"> - </w:t>
      </w:r>
      <w:r w:rsidRPr="00135E55">
        <w:t>Testklasse TimeEntryTest</w:t>
      </w:r>
      <w:bookmarkEnd w:id="140"/>
    </w:p>
    <w:p w:rsidR="00B710F2" w:rsidRDefault="00B710F2" w:rsidP="00D055B3">
      <w:pPr>
        <w:pStyle w:val="berschrift4"/>
      </w:pPr>
      <w: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test_cannot_create_time_entry_without_time_start(TimeEntryTest):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test_cannot_create_time_entry_without_time_stop(TimeEntryTest):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test_correct_duration_of_time_entry(TimeEntryTest):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test_remove_hashcode_removes_hashcode(TimeEntryTest):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0.167384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5 tests, 8 assertions, 0 failures, 0 errors</w:t>
      </w:r>
    </w:p>
    <w:p w:rsidR="00A3356A" w:rsidRDefault="00A3356A">
      <w:pPr>
        <w:rPr>
          <w:rFonts w:eastAsia="Times New Roman"/>
          <w:color w:val="243F60" w:themeColor="accent1" w:themeShade="7F"/>
          <w:spacing w:val="15"/>
          <w:sz w:val="22"/>
          <w:szCs w:val="22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:rsidR="00032B84" w:rsidRDefault="00032B84" w:rsidP="00032B84">
      <w:pPr>
        <w:pStyle w:val="berschrift3"/>
        <w:rPr>
          <w:rFonts w:eastAsia="Times New Roman"/>
          <w:lang w:val="en-US" w:eastAsia="de-CH"/>
        </w:rPr>
      </w:pPr>
      <w:bookmarkStart w:id="141" w:name="_Toc294710346"/>
      <w:r>
        <w:rPr>
          <w:rFonts w:eastAsia="Times New Roman"/>
          <w:lang w:val="en-US" w:eastAsia="de-CH"/>
        </w:rPr>
        <w:lastRenderedPageBreak/>
        <w:t>Testklasse TimeEntryTypeMaterialTest</w:t>
      </w:r>
      <w:bookmarkEnd w:id="141"/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D43FBF" wp14:editId="679E4871">
            <wp:extent cx="2838450" cy="752475"/>
            <wp:effectExtent l="0" t="0" r="0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Default="00032B84" w:rsidP="00032B84">
      <w:pPr>
        <w:pStyle w:val="Beschriftung"/>
      </w:pPr>
      <w:bookmarkStart w:id="142" w:name="_Toc294710388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34</w:t>
      </w:r>
      <w:r w:rsidR="00186977">
        <w:rPr>
          <w:noProof/>
        </w:rPr>
        <w:fldChar w:fldCharType="end"/>
      </w:r>
      <w:r>
        <w:t xml:space="preserve"> - </w:t>
      </w:r>
      <w:r w:rsidRPr="00C73ABB">
        <w:t>Testklasse TimeEntryTypeMaterialTest</w:t>
      </w:r>
      <w:bookmarkEnd w:id="142"/>
    </w:p>
    <w:p w:rsidR="00A3356A" w:rsidRDefault="00A3356A" w:rsidP="00A3356A">
      <w:pPr>
        <w:pStyle w:val="berschrift4"/>
      </w:pPr>
      <w: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time_entry_type_material_test.rb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test/unit/time_entry_type_material_test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test_correct_String_representation(TimeEntryTypeMaterialTest):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0.100838 seconds.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1 assertions, 0 failures, 0 errors</w:t>
      </w:r>
    </w:p>
    <w:p w:rsidR="00032B84" w:rsidRDefault="00032B84" w:rsidP="00032B84">
      <w:pPr>
        <w:pStyle w:val="berschrift3"/>
      </w:pPr>
      <w:bookmarkStart w:id="143" w:name="_Toc294710347"/>
      <w:r>
        <w:t>Testklasse TimeEntryTypeTest</w:t>
      </w:r>
      <w:bookmarkEnd w:id="143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EFACDBC" wp14:editId="66B36A01">
            <wp:extent cx="2838450" cy="114300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44" w:name="_Toc294710389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35</w:t>
      </w:r>
      <w:r w:rsidR="00186977">
        <w:rPr>
          <w:noProof/>
        </w:rPr>
        <w:fldChar w:fldCharType="end"/>
      </w:r>
      <w:r>
        <w:t xml:space="preserve"> - </w:t>
      </w:r>
      <w:r w:rsidRPr="000B44EF">
        <w:t>Testklasse TimeEntryTypeTest</w:t>
      </w:r>
      <w:bookmarkEnd w:id="144"/>
    </w:p>
    <w:p w:rsidR="00A3356A" w:rsidRDefault="00A3356A" w:rsidP="00A3356A">
      <w:pPr>
        <w:pStyle w:val="berschrift4"/>
      </w:pPr>
      <w:r>
        <w:t>Ausgabe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time_entry_type_test.rb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test/unit/time_entry_type_test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test_correct_String_representation(TimeEntryTypeTest):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test_return_appropriate_array_for_Selection(TimeEntryTypeTest):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0.132914 seconds.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A3356A" w:rsidRPr="00365B95" w:rsidRDefault="00A3356A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 w:rsidRPr="00365B95">
        <w:rPr>
          <w:lang w:val="en-US"/>
        </w:rPr>
        <w:br w:type="page"/>
      </w:r>
    </w:p>
    <w:p w:rsidR="00032B84" w:rsidRDefault="00032B84" w:rsidP="00032B84">
      <w:pPr>
        <w:pStyle w:val="berschrift3"/>
      </w:pPr>
      <w:bookmarkStart w:id="145" w:name="_Toc294710348"/>
      <w:r>
        <w:lastRenderedPageBreak/>
        <w:t>Testklasse UserTest</w:t>
      </w:r>
      <w:bookmarkEnd w:id="145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15382E3" wp14:editId="5BD13BF8">
            <wp:extent cx="2847975" cy="1276350"/>
            <wp:effectExtent l="0" t="0" r="9525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46" w:name="_Toc294710390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 w:rsidR="00181EBC">
        <w:rPr>
          <w:noProof/>
        </w:rPr>
        <w:t>36</w:t>
      </w:r>
      <w:r w:rsidR="00186977">
        <w:rPr>
          <w:noProof/>
        </w:rPr>
        <w:fldChar w:fldCharType="end"/>
      </w:r>
      <w:r>
        <w:t xml:space="preserve"> - </w:t>
      </w:r>
      <w:r w:rsidRPr="00DB2FEA">
        <w:t>Testklasse UserTest</w:t>
      </w:r>
      <w:bookmarkEnd w:id="146"/>
    </w:p>
    <w:p w:rsidR="00A3356A" w:rsidRDefault="00A3356A" w:rsidP="00A3356A">
      <w:pPr>
        <w:pStyle w:val="berschrift4"/>
      </w:pPr>
      <w:r>
        <w:t>Ausgabe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&gt;&gt;&gt; user_test.rb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test/unit/user_test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test_correct_String_representation(UserTest):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test_return_appropriate_array_for_given_Type(UserTest):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test_return_correct_array_for_Selection(UserTest):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0.147466 seconds.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3 tests, 4 assertions, 0 failures, 0 errors</w:t>
      </w:r>
    </w:p>
    <w:p w:rsidR="00032B84" w:rsidRPr="00032B84" w:rsidRDefault="00181EBC" w:rsidP="00032B84">
      <w:pPr>
        <w:pStyle w:val="berschrift3"/>
      </w:pPr>
      <w:bookmarkStart w:id="147" w:name="_Toc294710349"/>
      <w:r>
        <w:t>Testklasse TestCase</w:t>
      </w:r>
      <w:bookmarkEnd w:id="147"/>
    </w:p>
    <w:p w:rsidR="00181EBC" w:rsidRDefault="00181EBC" w:rsidP="00181EBC">
      <w:pPr>
        <w:keepNext/>
      </w:pPr>
      <w:r>
        <w:rPr>
          <w:noProof/>
          <w:lang w:eastAsia="de-CH"/>
        </w:rPr>
        <w:drawing>
          <wp:inline distT="0" distB="0" distL="0" distR="0" wp14:anchorId="6DC28274" wp14:editId="5A137C92">
            <wp:extent cx="2457450" cy="85725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BC" w:rsidRDefault="00181EBC" w:rsidP="00181EBC">
      <w:pPr>
        <w:pStyle w:val="Beschriftung"/>
      </w:pPr>
      <w:bookmarkStart w:id="148" w:name="_Toc294710391"/>
      <w:r>
        <w:t xml:space="preserve">Abbildung </w:t>
      </w:r>
      <w:r w:rsidR="00186977">
        <w:fldChar w:fldCharType="begin"/>
      </w:r>
      <w:r w:rsidR="00186977">
        <w:instrText xml:space="preserve"> SEQ Abbildung \* ARABIC </w:instrText>
      </w:r>
      <w:r w:rsidR="00186977">
        <w:fldChar w:fldCharType="separate"/>
      </w:r>
      <w:r>
        <w:rPr>
          <w:noProof/>
        </w:rPr>
        <w:t>37</w:t>
      </w:r>
      <w:r w:rsidR="00186977">
        <w:rPr>
          <w:noProof/>
        </w:rPr>
        <w:fldChar w:fldCharType="end"/>
      </w:r>
      <w:r>
        <w:t xml:space="preserve"> - </w:t>
      </w:r>
      <w:r w:rsidRPr="000E71C0">
        <w:t>Testklasse TestCase</w:t>
      </w:r>
      <w:bookmarkEnd w:id="148"/>
    </w:p>
    <w:p w:rsidR="00181EBC" w:rsidRPr="00181EBC" w:rsidRDefault="00181EBC" w:rsidP="00181EBC">
      <w:r>
        <w:t>Das Setup, damit mit der Authentisierung getestet werden kann.</w:t>
      </w:r>
    </w:p>
    <w:p w:rsidR="0007016D" w:rsidRPr="00181EBC" w:rsidRDefault="0007016D">
      <w:pPr>
        <w:rPr>
          <w:rFonts w:eastAsia="Times New Roman"/>
          <w:b/>
          <w:bCs/>
          <w:color w:val="FFFFFF" w:themeColor="background1"/>
          <w:spacing w:val="15"/>
          <w:sz w:val="22"/>
          <w:szCs w:val="22"/>
          <w:lang w:eastAsia="de-CH"/>
        </w:rPr>
      </w:pPr>
      <w:r w:rsidRPr="00181EBC">
        <w:rPr>
          <w:rFonts w:eastAsia="Times New Roman"/>
          <w:lang w:eastAsia="de-CH"/>
        </w:rPr>
        <w:br w:type="page"/>
      </w: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bookmarkStart w:id="149" w:name="_Toc294710350"/>
      <w:r>
        <w:rPr>
          <w:rFonts w:eastAsia="Times New Roman"/>
          <w:lang w:val="en-US" w:eastAsia="de-CH"/>
        </w:rPr>
        <w:lastRenderedPageBreak/>
        <w:t>Performance Test</w:t>
      </w:r>
      <w:bookmarkEnd w:id="149"/>
    </w:p>
    <w:p w:rsidR="00365B95" w:rsidRDefault="00365B95" w:rsidP="00365B95">
      <w:pPr>
        <w:rPr>
          <w:lang w:eastAsia="de-CH"/>
        </w:rPr>
      </w:pPr>
      <w:r>
        <w:rPr>
          <w:lang w:eastAsia="de-CH"/>
        </w:rPr>
        <w:t xml:space="preserve">Das Betreiben des Clients hat </w:t>
      </w:r>
      <w:r w:rsidR="00FC3581">
        <w:rPr>
          <w:lang w:eastAsia="de-CH"/>
        </w:rPr>
        <w:t>zu keinen</w:t>
      </w:r>
      <w:r>
        <w:rPr>
          <w:lang w:eastAsia="de-CH"/>
        </w:rPr>
        <w:t xml:space="preserve"> Problemen geführt und erwies sich als performant. Aus diesem Grund wurden für die Android-Applikation keine Performance Tests durchgeführt.</w:t>
      </w:r>
    </w:p>
    <w:p w:rsidR="00365B95" w:rsidRDefault="00365B95" w:rsidP="00365B95">
      <w:pPr>
        <w:rPr>
          <w:lang w:eastAsia="de-CH"/>
        </w:rPr>
      </w:pPr>
      <w:r>
        <w:rPr>
          <w:lang w:eastAsia="de-CH"/>
        </w:rPr>
        <w:t xml:space="preserve">Die </w:t>
      </w:r>
      <w:r w:rsidR="00CD1DD2">
        <w:rPr>
          <w:lang w:eastAsia="de-CH"/>
        </w:rPr>
        <w:t>Leistungst</w:t>
      </w:r>
      <w:r>
        <w:rPr>
          <w:lang w:eastAsia="de-CH"/>
        </w:rPr>
        <w:t>ests für Rails sind in diesem Kapitel festgehalten.</w:t>
      </w:r>
    </w:p>
    <w:p w:rsidR="00280D57" w:rsidRDefault="001C389A" w:rsidP="00A96372">
      <w:pPr>
        <w:pStyle w:val="berschrift2"/>
        <w:rPr>
          <w:lang w:eastAsia="de-CH"/>
        </w:rPr>
      </w:pPr>
      <w:bookmarkStart w:id="150" w:name="_Toc294710351"/>
      <w:r>
        <w:rPr>
          <w:lang w:eastAsia="de-CH"/>
        </w:rPr>
        <w:t>Übersicht</w:t>
      </w:r>
      <w:bookmarkEnd w:id="150"/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$ rake test:benchmark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/var/lib/gems/1.8/gems/rake-0.8.7/lib/rake/rake_test_loader</w:t>
      </w:r>
    </w:p>
    <w:p w:rsidR="001C389A" w:rsidRPr="001C389A" w:rsidRDefault="001C389A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Synchronize1000TimeEntryTypesTest#test_synchronize_1000_time_entry_types </w:t>
      </w:r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>(1.54 sec warmup)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1.30 sec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ms.Synchronize100TimeEntryTypesTest#test_synchronize_100_time_entry_types </w:t>
      </w:r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>(68 ms warmup)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64 ms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ms.Synchronize10TimeEntryTypesTest#test_synchronize_10_time_entry_types </w:t>
      </w:r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>(13 ms warmup)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13 ms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433BC9" w:rsidRPr="00433BC9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  <w:r w:rsidR="00433BC9">
        <w:rPr>
          <w:rFonts w:ascii="Courier New" w:eastAsia="Times New Roman" w:hAnsi="Courier New" w:cs="Courier New"/>
          <w:sz w:val="18"/>
          <w:szCs w:val="18"/>
          <w:lang w:val="en-US" w:eastAsia="de-CH"/>
        </w:rPr>
        <w:t>.</w:t>
      </w:r>
      <w:r w:rsidR="00433BC9" w:rsidRPr="00433BC9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Synchronize1000CustomersTest#test_synchronize_1000_customers </w:t>
      </w:r>
      <w:r w:rsidR="00433BC9"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="00433BC9" w:rsidRPr="00433BC9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(4.80 </w:t>
      </w:r>
      <w:r w:rsidR="002B6E10">
        <w:rPr>
          <w:rFonts w:ascii="Courier New" w:eastAsia="Times New Roman" w:hAnsi="Courier New" w:cs="Courier New"/>
          <w:sz w:val="18"/>
          <w:szCs w:val="18"/>
          <w:lang w:val="en-US" w:eastAsia="de-CH"/>
        </w:rPr>
        <w:t>sec warmup)</w:t>
      </w:r>
    </w:p>
    <w:p w:rsidR="00433BC9" w:rsidRPr="00433BC9" w:rsidRDefault="00433BC9" w:rsidP="00433BC9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433BC9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5.62 sec</w:t>
      </w:r>
    </w:p>
    <w:p w:rsidR="00433BC9" w:rsidRPr="00433BC9" w:rsidRDefault="00433BC9" w:rsidP="00433BC9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433BC9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433BC9" w:rsidRPr="00433BC9" w:rsidRDefault="00433BC9" w:rsidP="00433BC9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433BC9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433BC9" w:rsidRPr="00433BC9" w:rsidRDefault="00433BC9" w:rsidP="00433BC9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433BC9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433BC9" w:rsidRDefault="00433BC9" w:rsidP="00433BC9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433BC9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433BC9" w:rsidRPr="00433BC9" w:rsidRDefault="00433BC9" w:rsidP="00433BC9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433BC9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.Synchronize100CustomersTest#test_synchronize_100_customers </w:t>
      </w:r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433BC9">
        <w:rPr>
          <w:rFonts w:ascii="Courier New" w:eastAsia="Times New Roman" w:hAnsi="Courier New" w:cs="Courier New"/>
          <w:sz w:val="18"/>
          <w:szCs w:val="18"/>
          <w:lang w:val="en-US" w:eastAsia="de-CH"/>
        </w:rPr>
        <w:t>(879 ms warmup)</w:t>
      </w:r>
    </w:p>
    <w:p w:rsidR="00433BC9" w:rsidRPr="00433BC9" w:rsidRDefault="00433BC9" w:rsidP="00433BC9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433BC9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526 ms</w:t>
      </w:r>
    </w:p>
    <w:p w:rsidR="00433BC9" w:rsidRPr="00433BC9" w:rsidRDefault="00433BC9" w:rsidP="00433BC9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433BC9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433BC9" w:rsidRPr="00433BC9" w:rsidRDefault="00433BC9" w:rsidP="00433BC9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433BC9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433BC9" w:rsidRPr="00433BC9" w:rsidRDefault="00433BC9" w:rsidP="00433BC9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433BC9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433BC9" w:rsidRDefault="00433BC9" w:rsidP="00433BC9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433BC9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.Synchronize10CustomersTest#test_synchronize_10_customers </w:t>
      </w:r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>(3.36 sec warmup)</w:t>
      </w:r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3.42 sec</w:t>
      </w:r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4B3743" w:rsidRPr="001C389A" w:rsidRDefault="004B3743" w:rsidP="004B3743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C389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4B3743" w:rsidRPr="001C389A" w:rsidRDefault="004B3743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lastRenderedPageBreak/>
        <w:t xml:space="preserve">.SynchronizeTimeEntriesTest#test_post_1000_time_entries </w:t>
      </w:r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>(11.67 sec warmup)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12.47 sec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.SynchronizeTimeEntriesTest#test_post_100_time_entries </w:t>
      </w:r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>(755 ms warmup)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1.17 sec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.SynchronizeTimeEntriesTest#test_post_10_time_entries </w:t>
      </w:r>
      <w:r>
        <w:rPr>
          <w:rFonts w:ascii="Courier New" w:eastAsia="Times New Roman" w:hAnsi="Courier New" w:cs="Courier New"/>
          <w:sz w:val="18"/>
          <w:szCs w:val="18"/>
          <w:lang w:val="en-US" w:eastAsia="de-CH"/>
        </w:rPr>
        <w:br/>
      </w: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>(100 ms warmup)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wall_time: 90 ms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memory: 0.00 KB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objects: 0</w:t>
      </w:r>
    </w:p>
    <w:p w:rsidR="00C4061C" w:rsidRPr="00C4061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gc_runs: 0</w:t>
      </w:r>
    </w:p>
    <w:p w:rsidR="00A6704C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C4061C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gc_time: 0.00 ms</w:t>
      </w:r>
    </w:p>
    <w:p w:rsidR="00C4061C" w:rsidRPr="001C389A" w:rsidRDefault="00C4061C" w:rsidP="00C4061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1C389A" w:rsidRDefault="00511EF7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511EF7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3229.177307 seconds.</w:t>
      </w:r>
    </w:p>
    <w:p w:rsidR="00511EF7" w:rsidRPr="001C389A" w:rsidRDefault="00511EF7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511EF7" w:rsidRPr="001C389A" w:rsidRDefault="00511EF7" w:rsidP="001C389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511EF7">
        <w:rPr>
          <w:rFonts w:ascii="Courier New" w:eastAsia="Times New Roman" w:hAnsi="Courier New" w:cs="Courier New"/>
          <w:sz w:val="18"/>
          <w:szCs w:val="18"/>
          <w:lang w:val="en-US" w:eastAsia="de-CH"/>
        </w:rPr>
        <w:t>45 tests, 23499 assertions, 0 failures, 0 errors</w:t>
      </w:r>
    </w:p>
    <w:p w:rsidR="004B3743" w:rsidRDefault="004B3743" w:rsidP="004B3743">
      <w:pPr>
        <w:pStyle w:val="berschrift2"/>
        <w:rPr>
          <w:lang w:eastAsia="de-CH"/>
        </w:rPr>
      </w:pPr>
      <w:bookmarkStart w:id="151" w:name="_Toc294710352"/>
      <w:r>
        <w:rPr>
          <w:lang w:eastAsia="de-CH"/>
        </w:rPr>
        <w:t>Fazit</w:t>
      </w:r>
      <w:bookmarkEnd w:id="151"/>
    </w:p>
    <w:p w:rsidR="004B3743" w:rsidRPr="004B3743" w:rsidRDefault="004B3743" w:rsidP="004B3743">
      <w:pPr>
        <w:rPr>
          <w:lang w:eastAsia="de-CH"/>
        </w:rPr>
      </w:pPr>
      <w:r>
        <w:rPr>
          <w:lang w:eastAsia="de-CH"/>
        </w:rPr>
        <w:t>Die Performance Tests haben erwiesen, dass unsere Applikation linear skaliert.</w:t>
      </w:r>
      <w:r w:rsidR="00EB6A19">
        <w:rPr>
          <w:lang w:eastAsia="de-CH"/>
        </w:rPr>
        <w:t xml:space="preserve"> Die Ergebnisse des Benchmark-Tests </w:t>
      </w:r>
      <w:r w:rsidR="004B1D99">
        <w:rPr>
          <w:lang w:eastAsia="de-CH"/>
        </w:rPr>
        <w:t xml:space="preserve">mit einem Vielfachen der zu erwartenden Last </w:t>
      </w:r>
      <w:r w:rsidR="00EB6A19">
        <w:rPr>
          <w:lang w:eastAsia="de-CH"/>
        </w:rPr>
        <w:t>sind vertretbar</w:t>
      </w:r>
      <w:r w:rsidR="004B1D99">
        <w:rPr>
          <w:lang w:eastAsia="de-CH"/>
        </w:rPr>
        <w:t>.</w:t>
      </w:r>
    </w:p>
    <w:p w:rsidR="004B3743" w:rsidRPr="004B3743" w:rsidRDefault="004B3743">
      <w:pPr>
        <w:rPr>
          <w:rFonts w:eastAsia="Times New Roman"/>
          <w:b/>
          <w:bCs/>
          <w:color w:val="FFFFFF" w:themeColor="background1"/>
          <w:spacing w:val="15"/>
          <w:sz w:val="22"/>
          <w:szCs w:val="22"/>
          <w:lang w:eastAsia="de-CH"/>
        </w:rPr>
      </w:pPr>
      <w:r w:rsidRPr="004B3743">
        <w:rPr>
          <w:rFonts w:eastAsia="Times New Roman"/>
          <w:lang w:eastAsia="de-CH"/>
        </w:rPr>
        <w:br w:type="page"/>
      </w:r>
    </w:p>
    <w:p w:rsidR="00982BAC" w:rsidRDefault="00B10E23" w:rsidP="00B10E23">
      <w:pPr>
        <w:pStyle w:val="berschrift1"/>
        <w:rPr>
          <w:rFonts w:eastAsia="Times New Roman"/>
          <w:lang w:val="en-US" w:eastAsia="de-CH"/>
        </w:rPr>
      </w:pPr>
      <w:bookmarkStart w:id="152" w:name="_Toc294710353"/>
      <w:r>
        <w:rPr>
          <w:rFonts w:eastAsia="Times New Roman"/>
          <w:lang w:val="en-US" w:eastAsia="de-CH"/>
        </w:rPr>
        <w:lastRenderedPageBreak/>
        <w:t>Usability Tests</w:t>
      </w:r>
      <w:bookmarkEnd w:id="152"/>
    </w:p>
    <w:p w:rsidR="004F2E69" w:rsidRDefault="004F2E69" w:rsidP="00F83AB2">
      <w:r>
        <w:t xml:space="preserve">Die Usability Tests wurden eigens für das SE2-Projekt MRT erstellt. </w:t>
      </w:r>
      <w:r w:rsidR="004D4EB7">
        <w:t>Zwar wurde</w:t>
      </w:r>
      <w:r>
        <w:t xml:space="preserve"> im Modul User Interfaces 2 auch </w:t>
      </w:r>
      <w:r w:rsidR="004D4EB7">
        <w:t>ein Usability Test</w:t>
      </w:r>
      <w:r>
        <w:t xml:space="preserve"> durchgeführt, allerdings mit einer älteren Version der Benutzerschnittstelle (da das GUI zu diesem Zeitpunkt noch nicht ganz ausgereift war) und zudem nur als Video-Datei.</w:t>
      </w:r>
    </w:p>
    <w:p w:rsidR="00F83AB2" w:rsidRDefault="004F2E69" w:rsidP="00F83AB2">
      <w:r>
        <w:t>Die</w:t>
      </w:r>
      <w:r w:rsidR="00F83AB2">
        <w:t>s</w:t>
      </w:r>
      <w:r>
        <w:t>e Usability Tests</w:t>
      </w:r>
      <w:r w:rsidR="00F83AB2">
        <w:t xml:space="preserve"> wurden ausgelagert in die Datei </w:t>
      </w:r>
      <w:r w:rsidR="00F83AB2" w:rsidRPr="00F83AB2">
        <w:t>usability_tests</w:t>
      </w:r>
      <w:r w:rsidR="00F83AB2">
        <w:t>.docx.</w:t>
      </w:r>
    </w:p>
    <w:p w:rsidR="00433BC9" w:rsidRDefault="00433BC9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C4E35" w:rsidRDefault="006C4E35" w:rsidP="006C4E35">
      <w:pPr>
        <w:pStyle w:val="berschrift1"/>
      </w:pPr>
      <w:bookmarkStart w:id="153" w:name="_Toc294710354"/>
      <w:r>
        <w:lastRenderedPageBreak/>
        <w:t>Fazit</w:t>
      </w:r>
      <w:bookmarkEnd w:id="153"/>
    </w:p>
    <w:p w:rsidR="006C4E35" w:rsidRPr="00F83AB2" w:rsidRDefault="006C4E35" w:rsidP="00F83AB2">
      <w:r>
        <w:t>Alle Tests wurden erfolgreich durchlaufen.</w:t>
      </w:r>
    </w:p>
    <w:sectPr w:rsidR="006C4E35" w:rsidRPr="00F83AB2" w:rsidSect="008E328B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977" w:rsidRDefault="00186977" w:rsidP="008F2373">
      <w:pPr>
        <w:spacing w:after="0"/>
      </w:pPr>
      <w:r>
        <w:separator/>
      </w:r>
    </w:p>
  </w:endnote>
  <w:endnote w:type="continuationSeparator" w:id="0">
    <w:p w:rsidR="00186977" w:rsidRDefault="0018697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433BC9">
      <w:rPr>
        <w:noProof/>
      </w:rPr>
      <w:t>1. Juni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76140" w:rsidRPr="00176140">
      <w:rPr>
        <w:b/>
        <w:noProof/>
        <w:lang w:val="de-DE"/>
      </w:rPr>
      <w:t>3</w:t>
    </w:r>
    <w:r>
      <w:rPr>
        <w:b/>
      </w:rPr>
      <w:fldChar w:fldCharType="end"/>
    </w:r>
    <w:r>
      <w:rPr>
        <w:lang w:val="de-DE"/>
      </w:rPr>
      <w:t xml:space="preserve"> von </w:t>
    </w:r>
    <w:r w:rsidR="00186977">
      <w:fldChar w:fldCharType="begin"/>
    </w:r>
    <w:r w:rsidR="00186977">
      <w:instrText>NUMPAGES  \* Arabic  \* MERGEFORMAT</w:instrText>
    </w:r>
    <w:r w:rsidR="00186977">
      <w:fldChar w:fldCharType="separate"/>
    </w:r>
    <w:r w:rsidR="00176140" w:rsidRPr="00176140">
      <w:rPr>
        <w:b/>
        <w:noProof/>
        <w:lang w:val="de-DE"/>
      </w:rPr>
      <w:t>34</w:t>
    </w:r>
    <w:r w:rsidR="00186977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977" w:rsidRDefault="00186977" w:rsidP="008F2373">
      <w:pPr>
        <w:spacing w:after="0"/>
      </w:pPr>
      <w:r>
        <w:separator/>
      </w:r>
    </w:p>
  </w:footnote>
  <w:footnote w:type="continuationSeparator" w:id="0">
    <w:p w:rsidR="00186977" w:rsidRDefault="0018697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Test Dokumentation MS6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743" w:rsidRDefault="004B374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C5C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42FB"/>
    <w:multiLevelType w:val="hybridMultilevel"/>
    <w:tmpl w:val="85F6CBEA"/>
    <w:lvl w:ilvl="0" w:tplc="76B0A8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088"/>
    <w:multiLevelType w:val="multilevel"/>
    <w:tmpl w:val="D50011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53F"/>
    <w:multiLevelType w:val="multilevel"/>
    <w:tmpl w:val="91200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14153"/>
    <w:multiLevelType w:val="hybridMultilevel"/>
    <w:tmpl w:val="FF5636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B5E00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2BEE"/>
    <w:multiLevelType w:val="hybridMultilevel"/>
    <w:tmpl w:val="DDB02C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105A"/>
    <w:multiLevelType w:val="hybridMultilevel"/>
    <w:tmpl w:val="11DC6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97701"/>
    <w:multiLevelType w:val="multilevel"/>
    <w:tmpl w:val="C2AE18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177B1"/>
    <w:multiLevelType w:val="hybridMultilevel"/>
    <w:tmpl w:val="F4BEC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5E6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63292"/>
    <w:multiLevelType w:val="hybridMultilevel"/>
    <w:tmpl w:val="BADAB0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3CF0"/>
    <w:multiLevelType w:val="hybridMultilevel"/>
    <w:tmpl w:val="4288B6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482864FE"/>
    <w:multiLevelType w:val="hybridMultilevel"/>
    <w:tmpl w:val="D5F803B8"/>
    <w:lvl w:ilvl="0" w:tplc="6D9EBD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D7812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21C67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6416A"/>
    <w:multiLevelType w:val="hybridMultilevel"/>
    <w:tmpl w:val="B84A8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3B6DF0"/>
    <w:multiLevelType w:val="multilevel"/>
    <w:tmpl w:val="D1286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EC664C"/>
    <w:multiLevelType w:val="multilevel"/>
    <w:tmpl w:val="C04E2C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8"/>
  </w:num>
  <w:num w:numId="5">
    <w:abstractNumId w:val="25"/>
  </w:num>
  <w:num w:numId="6">
    <w:abstractNumId w:val="6"/>
  </w:num>
  <w:num w:numId="7">
    <w:abstractNumId w:val="26"/>
  </w:num>
  <w:num w:numId="8">
    <w:abstractNumId w:val="0"/>
  </w:num>
  <w:num w:numId="9">
    <w:abstractNumId w:val="28"/>
  </w:num>
  <w:num w:numId="10">
    <w:abstractNumId w:val="18"/>
    <w:lvlOverride w:ilvl="0">
      <w:startOverride w:val="14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7"/>
  </w:num>
  <w:num w:numId="22">
    <w:abstractNumId w:val="29"/>
  </w:num>
  <w:num w:numId="23">
    <w:abstractNumId w:val="8"/>
  </w:num>
  <w:num w:numId="24">
    <w:abstractNumId w:val="27"/>
  </w:num>
  <w:num w:numId="25">
    <w:abstractNumId w:val="14"/>
  </w:num>
  <w:num w:numId="26">
    <w:abstractNumId w:val="16"/>
  </w:num>
  <w:num w:numId="27">
    <w:abstractNumId w:val="17"/>
  </w:num>
  <w:num w:numId="28">
    <w:abstractNumId w:val="5"/>
  </w:num>
  <w:num w:numId="29">
    <w:abstractNumId w:val="11"/>
  </w:num>
  <w:num w:numId="30">
    <w:abstractNumId w:val="2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18C2"/>
    <w:rsid w:val="00016E6C"/>
    <w:rsid w:val="00032B84"/>
    <w:rsid w:val="00033DF5"/>
    <w:rsid w:val="00046A10"/>
    <w:rsid w:val="00050F19"/>
    <w:rsid w:val="000565DE"/>
    <w:rsid w:val="00062C04"/>
    <w:rsid w:val="0007016D"/>
    <w:rsid w:val="00073B50"/>
    <w:rsid w:val="00073C7C"/>
    <w:rsid w:val="00091347"/>
    <w:rsid w:val="000975F1"/>
    <w:rsid w:val="00097988"/>
    <w:rsid w:val="00097AB6"/>
    <w:rsid w:val="000A0576"/>
    <w:rsid w:val="000A2C34"/>
    <w:rsid w:val="000A7736"/>
    <w:rsid w:val="000B41BD"/>
    <w:rsid w:val="000B658F"/>
    <w:rsid w:val="000C1FF0"/>
    <w:rsid w:val="000C27FF"/>
    <w:rsid w:val="000D4EC2"/>
    <w:rsid w:val="000E71F7"/>
    <w:rsid w:val="000E777C"/>
    <w:rsid w:val="000F4F12"/>
    <w:rsid w:val="00102F1E"/>
    <w:rsid w:val="0010327A"/>
    <w:rsid w:val="00105419"/>
    <w:rsid w:val="00107C76"/>
    <w:rsid w:val="00107F72"/>
    <w:rsid w:val="0011445F"/>
    <w:rsid w:val="00114573"/>
    <w:rsid w:val="00130651"/>
    <w:rsid w:val="00130FFE"/>
    <w:rsid w:val="00142DFF"/>
    <w:rsid w:val="001453A0"/>
    <w:rsid w:val="00147237"/>
    <w:rsid w:val="001526E3"/>
    <w:rsid w:val="001609C2"/>
    <w:rsid w:val="00176140"/>
    <w:rsid w:val="0017688C"/>
    <w:rsid w:val="001775B4"/>
    <w:rsid w:val="00181EBC"/>
    <w:rsid w:val="00186977"/>
    <w:rsid w:val="00191B02"/>
    <w:rsid w:val="00191D4B"/>
    <w:rsid w:val="001968EA"/>
    <w:rsid w:val="001A17EC"/>
    <w:rsid w:val="001A1AF6"/>
    <w:rsid w:val="001A2A82"/>
    <w:rsid w:val="001A6AEF"/>
    <w:rsid w:val="001B054C"/>
    <w:rsid w:val="001C389A"/>
    <w:rsid w:val="001C3C55"/>
    <w:rsid w:val="001D17F5"/>
    <w:rsid w:val="001D332D"/>
    <w:rsid w:val="001D5CD2"/>
    <w:rsid w:val="001F1125"/>
    <w:rsid w:val="001F20FF"/>
    <w:rsid w:val="001F2A8C"/>
    <w:rsid w:val="001F476D"/>
    <w:rsid w:val="00202E5F"/>
    <w:rsid w:val="0020353F"/>
    <w:rsid w:val="00203C54"/>
    <w:rsid w:val="00204987"/>
    <w:rsid w:val="00207406"/>
    <w:rsid w:val="002149E7"/>
    <w:rsid w:val="00223137"/>
    <w:rsid w:val="00230A9D"/>
    <w:rsid w:val="002316AC"/>
    <w:rsid w:val="00243812"/>
    <w:rsid w:val="00246587"/>
    <w:rsid w:val="002546EB"/>
    <w:rsid w:val="00256848"/>
    <w:rsid w:val="00260966"/>
    <w:rsid w:val="00263F41"/>
    <w:rsid w:val="00264CCB"/>
    <w:rsid w:val="0026560F"/>
    <w:rsid w:val="00280D57"/>
    <w:rsid w:val="00281C11"/>
    <w:rsid w:val="002840DC"/>
    <w:rsid w:val="00284F24"/>
    <w:rsid w:val="002A0EA3"/>
    <w:rsid w:val="002B5D8A"/>
    <w:rsid w:val="002B6E10"/>
    <w:rsid w:val="002C53E1"/>
    <w:rsid w:val="002C7C24"/>
    <w:rsid w:val="002E16A4"/>
    <w:rsid w:val="002E65A6"/>
    <w:rsid w:val="002F28DD"/>
    <w:rsid w:val="00307CBB"/>
    <w:rsid w:val="003119C2"/>
    <w:rsid w:val="003128D5"/>
    <w:rsid w:val="00317872"/>
    <w:rsid w:val="0034357C"/>
    <w:rsid w:val="003435E8"/>
    <w:rsid w:val="00343CD2"/>
    <w:rsid w:val="00350D83"/>
    <w:rsid w:val="00353578"/>
    <w:rsid w:val="00363423"/>
    <w:rsid w:val="003637AD"/>
    <w:rsid w:val="00365B95"/>
    <w:rsid w:val="00371F93"/>
    <w:rsid w:val="00374E98"/>
    <w:rsid w:val="00375123"/>
    <w:rsid w:val="003858B2"/>
    <w:rsid w:val="00391BEB"/>
    <w:rsid w:val="0039513F"/>
    <w:rsid w:val="003A0ADD"/>
    <w:rsid w:val="003A5C55"/>
    <w:rsid w:val="003A7531"/>
    <w:rsid w:val="003C3BB7"/>
    <w:rsid w:val="003D7D79"/>
    <w:rsid w:val="003E0ADE"/>
    <w:rsid w:val="003E40FB"/>
    <w:rsid w:val="003F2C22"/>
    <w:rsid w:val="003F6644"/>
    <w:rsid w:val="00410AD4"/>
    <w:rsid w:val="00413690"/>
    <w:rsid w:val="00416C3E"/>
    <w:rsid w:val="00433BC9"/>
    <w:rsid w:val="0043784F"/>
    <w:rsid w:val="004503BD"/>
    <w:rsid w:val="00451B60"/>
    <w:rsid w:val="00462B55"/>
    <w:rsid w:val="00480630"/>
    <w:rsid w:val="00490051"/>
    <w:rsid w:val="004979A1"/>
    <w:rsid w:val="004A0612"/>
    <w:rsid w:val="004A3ED1"/>
    <w:rsid w:val="004B1D99"/>
    <w:rsid w:val="004B25D7"/>
    <w:rsid w:val="004B3743"/>
    <w:rsid w:val="004C6F9B"/>
    <w:rsid w:val="004D3BA2"/>
    <w:rsid w:val="004D4EB7"/>
    <w:rsid w:val="004D5E1E"/>
    <w:rsid w:val="004D637B"/>
    <w:rsid w:val="004D69D8"/>
    <w:rsid w:val="004D6D9C"/>
    <w:rsid w:val="004D7797"/>
    <w:rsid w:val="004E0071"/>
    <w:rsid w:val="004E0E98"/>
    <w:rsid w:val="004E68C4"/>
    <w:rsid w:val="004F2E69"/>
    <w:rsid w:val="004F3786"/>
    <w:rsid w:val="00501134"/>
    <w:rsid w:val="00511EF7"/>
    <w:rsid w:val="00515E1D"/>
    <w:rsid w:val="00521B22"/>
    <w:rsid w:val="00530DEC"/>
    <w:rsid w:val="00532468"/>
    <w:rsid w:val="005540DD"/>
    <w:rsid w:val="00570A36"/>
    <w:rsid w:val="00584EFF"/>
    <w:rsid w:val="0059065D"/>
    <w:rsid w:val="00594C7B"/>
    <w:rsid w:val="005A44F6"/>
    <w:rsid w:val="005B081C"/>
    <w:rsid w:val="005B62B3"/>
    <w:rsid w:val="005B77B5"/>
    <w:rsid w:val="005C011D"/>
    <w:rsid w:val="005D1823"/>
    <w:rsid w:val="005D2771"/>
    <w:rsid w:val="005D326D"/>
    <w:rsid w:val="005D4B0F"/>
    <w:rsid w:val="005E1D61"/>
    <w:rsid w:val="005E3D26"/>
    <w:rsid w:val="005E6C04"/>
    <w:rsid w:val="00606975"/>
    <w:rsid w:val="006117BB"/>
    <w:rsid w:val="00613EA9"/>
    <w:rsid w:val="00614A0A"/>
    <w:rsid w:val="006156A4"/>
    <w:rsid w:val="00621AC2"/>
    <w:rsid w:val="006362D5"/>
    <w:rsid w:val="006456A8"/>
    <w:rsid w:val="0064587B"/>
    <w:rsid w:val="00651384"/>
    <w:rsid w:val="00652200"/>
    <w:rsid w:val="00652CE5"/>
    <w:rsid w:val="00655210"/>
    <w:rsid w:val="00664F05"/>
    <w:rsid w:val="006711E2"/>
    <w:rsid w:val="006711F2"/>
    <w:rsid w:val="0067168D"/>
    <w:rsid w:val="00672434"/>
    <w:rsid w:val="00673D3F"/>
    <w:rsid w:val="00677F23"/>
    <w:rsid w:val="00683387"/>
    <w:rsid w:val="0068440F"/>
    <w:rsid w:val="00690C9A"/>
    <w:rsid w:val="006939B6"/>
    <w:rsid w:val="00695F14"/>
    <w:rsid w:val="006A2ABF"/>
    <w:rsid w:val="006B1344"/>
    <w:rsid w:val="006B78C7"/>
    <w:rsid w:val="006C4E35"/>
    <w:rsid w:val="006C6507"/>
    <w:rsid w:val="006D3CE2"/>
    <w:rsid w:val="006D6CF0"/>
    <w:rsid w:val="006F0026"/>
    <w:rsid w:val="006F0575"/>
    <w:rsid w:val="006F2255"/>
    <w:rsid w:val="006F4FD0"/>
    <w:rsid w:val="006F7A21"/>
    <w:rsid w:val="00703C9B"/>
    <w:rsid w:val="007228D9"/>
    <w:rsid w:val="00736E72"/>
    <w:rsid w:val="00743E1E"/>
    <w:rsid w:val="0075029B"/>
    <w:rsid w:val="00751D42"/>
    <w:rsid w:val="007537D1"/>
    <w:rsid w:val="00761690"/>
    <w:rsid w:val="007666AA"/>
    <w:rsid w:val="00767503"/>
    <w:rsid w:val="00772BA4"/>
    <w:rsid w:val="00773D1F"/>
    <w:rsid w:val="00781F56"/>
    <w:rsid w:val="00786FAB"/>
    <w:rsid w:val="007A158A"/>
    <w:rsid w:val="007A2DFD"/>
    <w:rsid w:val="007A4EEA"/>
    <w:rsid w:val="007A56F2"/>
    <w:rsid w:val="007A768A"/>
    <w:rsid w:val="007A796B"/>
    <w:rsid w:val="007B38EB"/>
    <w:rsid w:val="007B442E"/>
    <w:rsid w:val="007B54A1"/>
    <w:rsid w:val="007C03B0"/>
    <w:rsid w:val="007C74BB"/>
    <w:rsid w:val="007D1FAB"/>
    <w:rsid w:val="007D2B9F"/>
    <w:rsid w:val="007D3C52"/>
    <w:rsid w:val="007D405F"/>
    <w:rsid w:val="007E1219"/>
    <w:rsid w:val="007E1B33"/>
    <w:rsid w:val="007E2FC6"/>
    <w:rsid w:val="007F7C2E"/>
    <w:rsid w:val="00825FAF"/>
    <w:rsid w:val="00831718"/>
    <w:rsid w:val="008327FD"/>
    <w:rsid w:val="00842C57"/>
    <w:rsid w:val="008475EA"/>
    <w:rsid w:val="008515EA"/>
    <w:rsid w:val="00870C31"/>
    <w:rsid w:val="008722E3"/>
    <w:rsid w:val="00882262"/>
    <w:rsid w:val="0088331D"/>
    <w:rsid w:val="00884C3E"/>
    <w:rsid w:val="00887085"/>
    <w:rsid w:val="00893580"/>
    <w:rsid w:val="008A4E18"/>
    <w:rsid w:val="008B1D84"/>
    <w:rsid w:val="008C1161"/>
    <w:rsid w:val="008C2D77"/>
    <w:rsid w:val="008C54BF"/>
    <w:rsid w:val="008C58EB"/>
    <w:rsid w:val="008D265F"/>
    <w:rsid w:val="008D7BDB"/>
    <w:rsid w:val="008E328B"/>
    <w:rsid w:val="008F2373"/>
    <w:rsid w:val="009030F0"/>
    <w:rsid w:val="00903C40"/>
    <w:rsid w:val="00920852"/>
    <w:rsid w:val="00936E53"/>
    <w:rsid w:val="00936FE1"/>
    <w:rsid w:val="009475E8"/>
    <w:rsid w:val="00952442"/>
    <w:rsid w:val="00952B86"/>
    <w:rsid w:val="009549C2"/>
    <w:rsid w:val="009609E1"/>
    <w:rsid w:val="00970912"/>
    <w:rsid w:val="00980F50"/>
    <w:rsid w:val="00982BAC"/>
    <w:rsid w:val="009924D5"/>
    <w:rsid w:val="00996290"/>
    <w:rsid w:val="009962A5"/>
    <w:rsid w:val="009B347B"/>
    <w:rsid w:val="009C2F89"/>
    <w:rsid w:val="009D247E"/>
    <w:rsid w:val="009E15DD"/>
    <w:rsid w:val="009E2379"/>
    <w:rsid w:val="009E56CE"/>
    <w:rsid w:val="00A06B4F"/>
    <w:rsid w:val="00A1489D"/>
    <w:rsid w:val="00A14AC1"/>
    <w:rsid w:val="00A202B2"/>
    <w:rsid w:val="00A3356A"/>
    <w:rsid w:val="00A34C4E"/>
    <w:rsid w:val="00A37711"/>
    <w:rsid w:val="00A459F1"/>
    <w:rsid w:val="00A4693B"/>
    <w:rsid w:val="00A46A77"/>
    <w:rsid w:val="00A51379"/>
    <w:rsid w:val="00A52294"/>
    <w:rsid w:val="00A53880"/>
    <w:rsid w:val="00A54A39"/>
    <w:rsid w:val="00A574A9"/>
    <w:rsid w:val="00A611DF"/>
    <w:rsid w:val="00A61573"/>
    <w:rsid w:val="00A63BE4"/>
    <w:rsid w:val="00A6704C"/>
    <w:rsid w:val="00A67766"/>
    <w:rsid w:val="00A85358"/>
    <w:rsid w:val="00A90DF5"/>
    <w:rsid w:val="00A96372"/>
    <w:rsid w:val="00AA3244"/>
    <w:rsid w:val="00AA4305"/>
    <w:rsid w:val="00AA5044"/>
    <w:rsid w:val="00AA6BEF"/>
    <w:rsid w:val="00AB07C1"/>
    <w:rsid w:val="00AB4ACF"/>
    <w:rsid w:val="00AB51D5"/>
    <w:rsid w:val="00AB5894"/>
    <w:rsid w:val="00AC2D97"/>
    <w:rsid w:val="00AC40CC"/>
    <w:rsid w:val="00AC6CC9"/>
    <w:rsid w:val="00AD153C"/>
    <w:rsid w:val="00AD1775"/>
    <w:rsid w:val="00AD58F3"/>
    <w:rsid w:val="00AD72C4"/>
    <w:rsid w:val="00AE119D"/>
    <w:rsid w:val="00AE5EF5"/>
    <w:rsid w:val="00AF1D92"/>
    <w:rsid w:val="00AF48AB"/>
    <w:rsid w:val="00AF4AE0"/>
    <w:rsid w:val="00B038C9"/>
    <w:rsid w:val="00B069FE"/>
    <w:rsid w:val="00B10239"/>
    <w:rsid w:val="00B10E23"/>
    <w:rsid w:val="00B1324E"/>
    <w:rsid w:val="00B22AB8"/>
    <w:rsid w:val="00B23FD3"/>
    <w:rsid w:val="00B35D1D"/>
    <w:rsid w:val="00B35EB7"/>
    <w:rsid w:val="00B612BD"/>
    <w:rsid w:val="00B62CEC"/>
    <w:rsid w:val="00B6431E"/>
    <w:rsid w:val="00B710F2"/>
    <w:rsid w:val="00B712B5"/>
    <w:rsid w:val="00B75820"/>
    <w:rsid w:val="00B86130"/>
    <w:rsid w:val="00B92A16"/>
    <w:rsid w:val="00BA5615"/>
    <w:rsid w:val="00BB1425"/>
    <w:rsid w:val="00BB44F8"/>
    <w:rsid w:val="00BC6EF5"/>
    <w:rsid w:val="00BD0092"/>
    <w:rsid w:val="00BD06DA"/>
    <w:rsid w:val="00BE01F7"/>
    <w:rsid w:val="00BE100A"/>
    <w:rsid w:val="00BE1CC6"/>
    <w:rsid w:val="00BE6DFC"/>
    <w:rsid w:val="00BE783A"/>
    <w:rsid w:val="00BF1750"/>
    <w:rsid w:val="00BF3FC5"/>
    <w:rsid w:val="00C0090A"/>
    <w:rsid w:val="00C03387"/>
    <w:rsid w:val="00C04DE0"/>
    <w:rsid w:val="00C0501C"/>
    <w:rsid w:val="00C14F5B"/>
    <w:rsid w:val="00C217C2"/>
    <w:rsid w:val="00C22202"/>
    <w:rsid w:val="00C26ED3"/>
    <w:rsid w:val="00C341E9"/>
    <w:rsid w:val="00C36A48"/>
    <w:rsid w:val="00C4061C"/>
    <w:rsid w:val="00C47BE9"/>
    <w:rsid w:val="00C51B2F"/>
    <w:rsid w:val="00C74BF5"/>
    <w:rsid w:val="00C85D28"/>
    <w:rsid w:val="00C8716A"/>
    <w:rsid w:val="00C9533A"/>
    <w:rsid w:val="00C975C1"/>
    <w:rsid w:val="00CB0412"/>
    <w:rsid w:val="00CB78F4"/>
    <w:rsid w:val="00CC1332"/>
    <w:rsid w:val="00CC7075"/>
    <w:rsid w:val="00CD1AFE"/>
    <w:rsid w:val="00CD1DD2"/>
    <w:rsid w:val="00CD42C7"/>
    <w:rsid w:val="00CD467D"/>
    <w:rsid w:val="00CE3D85"/>
    <w:rsid w:val="00CE533D"/>
    <w:rsid w:val="00CF4A8E"/>
    <w:rsid w:val="00CF7991"/>
    <w:rsid w:val="00D000E4"/>
    <w:rsid w:val="00D055B3"/>
    <w:rsid w:val="00D063C5"/>
    <w:rsid w:val="00D15F7F"/>
    <w:rsid w:val="00D22BB3"/>
    <w:rsid w:val="00D41AEB"/>
    <w:rsid w:val="00D67F18"/>
    <w:rsid w:val="00D73F0A"/>
    <w:rsid w:val="00D82262"/>
    <w:rsid w:val="00D82BFE"/>
    <w:rsid w:val="00D9569D"/>
    <w:rsid w:val="00DA2AB8"/>
    <w:rsid w:val="00DB7A3D"/>
    <w:rsid w:val="00DD7A6B"/>
    <w:rsid w:val="00DE423E"/>
    <w:rsid w:val="00DF49E9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73E"/>
    <w:rsid w:val="00EA4BC1"/>
    <w:rsid w:val="00EB6A19"/>
    <w:rsid w:val="00EC57EB"/>
    <w:rsid w:val="00EE1A60"/>
    <w:rsid w:val="00EE2AB1"/>
    <w:rsid w:val="00EE4EA5"/>
    <w:rsid w:val="00EE4F68"/>
    <w:rsid w:val="00EF0AB5"/>
    <w:rsid w:val="00EF202F"/>
    <w:rsid w:val="00F114A3"/>
    <w:rsid w:val="00F33558"/>
    <w:rsid w:val="00F42E13"/>
    <w:rsid w:val="00F559D6"/>
    <w:rsid w:val="00F70FEB"/>
    <w:rsid w:val="00F7270E"/>
    <w:rsid w:val="00F73BB5"/>
    <w:rsid w:val="00F83AB2"/>
    <w:rsid w:val="00F862C4"/>
    <w:rsid w:val="00F9181E"/>
    <w:rsid w:val="00F9504D"/>
    <w:rsid w:val="00F97976"/>
    <w:rsid w:val="00FA0764"/>
    <w:rsid w:val="00FA457D"/>
    <w:rsid w:val="00FA6BA8"/>
    <w:rsid w:val="00FB3B78"/>
    <w:rsid w:val="00FC06EB"/>
    <w:rsid w:val="00FC1400"/>
    <w:rsid w:val="00FC3581"/>
    <w:rsid w:val="00FD6EBB"/>
    <w:rsid w:val="00FF5717"/>
    <w:rsid w:val="00FF5BB9"/>
    <w:rsid w:val="00FF63CB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145F6-9526-4818-9043-26C4C75D9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35</Pages>
  <Words>6085</Words>
  <Characters>38336</Characters>
  <Application>Microsoft Office Word</Application>
  <DocSecurity>0</DocSecurity>
  <Lines>319</Lines>
  <Paragraphs>88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 MS6</vt:lpstr>
    </vt:vector>
  </TitlesOfParts>
  <Company>SE2 Projekt MRT</Company>
  <LinksUpToDate>false</LinksUpToDate>
  <CharactersWithSpaces>44333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 MS6</dc:title>
  <dc:creator>Christina</dc:creator>
  <cp:lastModifiedBy>Delia</cp:lastModifiedBy>
  <cp:revision>340</cp:revision>
  <dcterms:created xsi:type="dcterms:W3CDTF">2011-04-11T12:08:00Z</dcterms:created>
  <dcterms:modified xsi:type="dcterms:W3CDTF">2011-06-01T14:49:00Z</dcterms:modified>
</cp:coreProperties>
</file>