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KeinLeerraum"/>
                  <w:rPr>
                    <w:color w:val="4F81BD" w:themeColor="accent1"/>
                  </w:rPr>
                </w:pPr>
              </w:p>
              <w:p w:rsidR="008E328B" w:rsidRDefault="00DF1ED7">
                <w:pPr>
                  <w:pStyle w:val="KeinLeerraum"/>
                  <w:rPr>
                    <w:color w:val="4F81BD" w:themeColor="accent1"/>
                  </w:rPr>
                </w:pPr>
                <w:r>
                  <w:rPr>
                    <w:color w:val="4F81BD" w:themeColor="accent1"/>
                  </w:rPr>
                  <w:t>Elmer Lukas, Heidt Christina, Treichler Delia</w:t>
                </w:r>
              </w:p>
              <w:p w:rsidR="008E328B" w:rsidRDefault="00AF4AE0">
                <w:pPr>
                  <w:pStyle w:val="KeinLeerraum"/>
                  <w:rPr>
                    <w:color w:val="4F81BD" w:themeColor="accent1"/>
                  </w:rPr>
                </w:pPr>
                <w:r>
                  <w:rPr>
                    <w:color w:val="4F81BD" w:themeColor="accent1"/>
                  </w:rPr>
                  <w:fldChar w:fldCharType="begin"/>
                </w:r>
                <w:r w:rsidR="00E13BEF">
                  <w:rPr>
                    <w:color w:val="4F81BD" w:themeColor="accent1"/>
                  </w:rPr>
                  <w:instrText xml:space="preserve"> DATE  \@ "d. MMMM yyyy"  \* MERGEFORMAT </w:instrText>
                </w:r>
                <w:r>
                  <w:rPr>
                    <w:color w:val="4F81BD" w:themeColor="accent1"/>
                  </w:rPr>
                  <w:fldChar w:fldCharType="separate"/>
                </w:r>
                <w:r w:rsidR="000B211D">
                  <w:rPr>
                    <w:noProof/>
                    <w:color w:val="4F81BD" w:themeColor="accent1"/>
                  </w:rPr>
                  <w:t>23. März 2011</w:t>
                </w:r>
                <w:r>
                  <w:rPr>
                    <w:color w:val="4F81BD" w:themeColor="accent1"/>
                  </w:rPr>
                  <w:fldChar w:fldCharType="end"/>
                </w:r>
              </w:p>
              <w:p w:rsidR="008E328B" w:rsidRDefault="008E328B">
                <w:pPr>
                  <w:pStyle w:val="KeinLeerraum"/>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4F81BD" w:themeColor="accent1"/>
            </w:tblBorders>
            <w:tblLook w:val="04A0" w:firstRow="1" w:lastRow="0" w:firstColumn="1" w:lastColumn="0" w:noHBand="0" w:noVBand="1"/>
          </w:tblPr>
          <w:tblGrid>
            <w:gridCol w:w="7442"/>
          </w:tblGrid>
          <w:tr w:rsidR="00C9533A" w:rsidTr="00C9533A">
            <w:tc>
              <w:tcPr>
                <w:tcW w:w="7442" w:type="dxa"/>
                <w:tcMar>
                  <w:top w:w="216" w:type="dxa"/>
                  <w:left w:w="115" w:type="dxa"/>
                  <w:bottom w:w="216" w:type="dxa"/>
                  <w:right w:w="115" w:type="dxa"/>
                </w:tcMar>
              </w:tcPr>
              <w:p w:rsidR="00C9533A" w:rsidRDefault="004569EF" w:rsidP="00C9533A">
                <w:pPr>
                  <w:pStyle w:val="KeinLeerraum"/>
                  <w:rPr>
                    <w:rFonts w:asciiTheme="majorHAnsi" w:eastAsiaTheme="majorEastAsia" w:hAnsiTheme="majorHAnsi" w:cstheme="majorBidi"/>
                    <w:sz w:val="44"/>
                    <w:szCs w:val="44"/>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Content>
                    <w:r w:rsidR="00DF1ED7">
                      <w:rPr>
                        <w:rFonts w:asciiTheme="majorHAnsi" w:eastAsiaTheme="majorEastAsia" w:hAnsiTheme="majorHAnsi" w:cstheme="majorBidi"/>
                        <w:sz w:val="44"/>
                        <w:szCs w:val="44"/>
                      </w:rPr>
                      <w:t>User Interfaces 2</w:t>
                    </w:r>
                  </w:sdtContent>
                </w:sdt>
              </w:p>
              <w:p w:rsidR="00DF1ED7" w:rsidRDefault="00DC4902" w:rsidP="00C9533A">
                <w:pPr>
                  <w:pStyle w:val="KeinLeerraum"/>
                  <w:rPr>
                    <w:rFonts w:asciiTheme="majorHAnsi" w:eastAsiaTheme="majorEastAsia" w:hAnsiTheme="majorHAnsi" w:cstheme="majorBidi"/>
                  </w:rPr>
                </w:pPr>
                <w:r>
                  <w:rPr>
                    <w:rFonts w:asciiTheme="majorHAnsi" w:eastAsiaTheme="majorEastAsia" w:hAnsiTheme="majorHAnsi" w:cstheme="majorBidi"/>
                    <w:sz w:val="44"/>
                    <w:szCs w:val="44"/>
                  </w:rPr>
                  <w:t>SE2 Projekt MRT</w:t>
                </w:r>
              </w:p>
            </w:tc>
          </w:tr>
          <w:tr w:rsidR="00C9533A" w:rsidTr="00C9533A">
            <w:tc>
              <w:tcPr>
                <w:tcW w:w="7442" w:type="dxa"/>
              </w:tcPr>
              <w:sdt>
                <w:sdtPr>
                  <w:rPr>
                    <w:rFonts w:asciiTheme="majorHAnsi" w:eastAsiaTheme="majorEastAsia" w:hAnsiTheme="majorHAnsi" w:cstheme="majorBidi"/>
                    <w:color w:val="4F81BD" w:themeColor="accent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Content>
                  <w:p w:rsidR="00C9533A" w:rsidRDefault="00770EB4" w:rsidP="00770EB4">
                    <w:pPr>
                      <w:pStyle w:val="KeinLeerraum"/>
                      <w:rPr>
                        <w:rFonts w:asciiTheme="majorHAnsi" w:eastAsiaTheme="majorEastAsia" w:hAnsiTheme="majorHAnsi" w:cstheme="majorBidi"/>
                        <w:color w:val="4F81BD" w:themeColor="accent1"/>
                        <w:sz w:val="80"/>
                        <w:szCs w:val="80"/>
                      </w:rPr>
                    </w:pPr>
                    <w:proofErr w:type="spellStart"/>
                    <w:r>
                      <w:rPr>
                        <w:rFonts w:asciiTheme="majorHAnsi" w:eastAsiaTheme="majorEastAsia" w:hAnsiTheme="majorHAnsi" w:cstheme="majorBidi"/>
                        <w:color w:val="4F81BD" w:themeColor="accent1"/>
                        <w:sz w:val="80"/>
                        <w:szCs w:val="80"/>
                      </w:rPr>
                      <w:t>Affinity</w:t>
                    </w:r>
                    <w:proofErr w:type="spellEnd"/>
                    <w:r>
                      <w:rPr>
                        <w:rFonts w:asciiTheme="majorHAnsi" w:eastAsiaTheme="majorEastAsia" w:hAnsiTheme="majorHAnsi" w:cstheme="majorBidi"/>
                        <w:color w:val="4F81BD" w:themeColor="accent1"/>
                        <w:sz w:val="80"/>
                        <w:szCs w:val="80"/>
                      </w:rPr>
                      <w:t xml:space="preserve"> &amp;</w:t>
                    </w:r>
                    <w:r w:rsidR="000B211D">
                      <w:rPr>
                        <w:rFonts w:asciiTheme="majorHAnsi" w:eastAsiaTheme="majorEastAsia" w:hAnsiTheme="majorHAnsi" w:cstheme="majorBidi"/>
                        <w:color w:val="4F81BD" w:themeColor="accent1"/>
                        <w:sz w:val="80"/>
                        <w:szCs w:val="80"/>
                      </w:rPr>
                      <w:t xml:space="preserve"> </w:t>
                    </w:r>
                    <w:proofErr w:type="spellStart"/>
                    <w:r w:rsidR="000B211D">
                      <w:rPr>
                        <w:rFonts w:asciiTheme="majorHAnsi" w:eastAsiaTheme="majorEastAsia" w:hAnsiTheme="majorHAnsi" w:cstheme="majorBidi"/>
                        <w:color w:val="4F81BD" w:themeColor="accent1"/>
                        <w:sz w:val="80"/>
                        <w:szCs w:val="80"/>
                      </w:rPr>
                      <w:t>Persona</w:t>
                    </w:r>
                    <w:r>
                      <w:rPr>
                        <w:rFonts w:asciiTheme="majorHAnsi" w:eastAsiaTheme="majorEastAsia" w:hAnsiTheme="majorHAnsi" w:cstheme="majorBidi"/>
                        <w:color w:val="4F81BD" w:themeColor="accent1"/>
                        <w:sz w:val="80"/>
                        <w:szCs w:val="80"/>
                      </w:rPr>
                      <w:t>s</w:t>
                    </w:r>
                    <w:proofErr w:type="spellEnd"/>
                  </w:p>
                </w:sdtContent>
              </w:sdt>
            </w:tc>
          </w:tr>
        </w:tbl>
        <w:p w:rsidR="008E328B" w:rsidRDefault="00BB1425">
          <w:r>
            <w:rPr>
              <w:b/>
              <w:bCs/>
              <w:noProof/>
              <w:lang w:eastAsia="de-CH"/>
            </w:rPr>
            <w:drawing>
              <wp:anchor distT="0" distB="0" distL="114300" distR="114300" simplePos="0" relativeHeight="251658240" behindDoc="1" locked="0" layoutInCell="1" allowOverlap="1" wp14:anchorId="4A748180" wp14:editId="7298DBE5">
                <wp:simplePos x="0" y="0"/>
                <wp:positionH relativeFrom="column">
                  <wp:posOffset>357505</wp:posOffset>
                </wp:positionH>
                <wp:positionV relativeFrom="paragraph">
                  <wp:posOffset>1188085</wp:posOffset>
                </wp:positionV>
                <wp:extent cx="4705350" cy="1844675"/>
                <wp:effectExtent l="0" t="0" r="0" b="3175"/>
                <wp:wrapThrough wrapText="bothSides">
                  <wp:wrapPolygon edited="0">
                    <wp:start x="0" y="0"/>
                    <wp:lineTo x="0" y="21414"/>
                    <wp:lineTo x="21513" y="21414"/>
                    <wp:lineTo x="21513" y="0"/>
                    <wp:lineTo x="0" y="0"/>
                  </wp:wrapPolygon>
                </wp:wrapThrough>
                <wp:docPr id="2" name="Grafik 2" descr="C:\Users\Christina\HSR\4. Semester\Software-Engineering 2 - Projekt\MRT\doc\medi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Christina\HSR\4. Semester\Software-Engineering 2 - Projekt\MRT\doc\media\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05350" cy="1844675"/>
                        </a:xfrm>
                        <a:prstGeom prst="rect">
                          <a:avLst/>
                        </a:prstGeom>
                        <a:noFill/>
                        <a:ln>
                          <a:noFill/>
                        </a:ln>
                      </pic:spPr>
                    </pic:pic>
                  </a:graphicData>
                </a:graphic>
              </wp:anchor>
            </w:drawing>
          </w:r>
          <w:r w:rsidR="008E328B">
            <w:rPr>
              <w:b/>
              <w:bCs/>
            </w:rPr>
            <w:br w:type="page"/>
          </w:r>
        </w:p>
      </w:sdtContent>
    </w:sdt>
    <w:p w:rsidR="00A53880" w:rsidRDefault="00B56025" w:rsidP="00E711E0">
      <w:pPr>
        <w:pStyle w:val="berschrift1"/>
      </w:pPr>
      <w:bookmarkStart w:id="0" w:name="_Toc287047320"/>
      <w:bookmarkStart w:id="1" w:name="_Toc288662701"/>
      <w:r>
        <w:lastRenderedPageBreak/>
        <w:t>Inhaltsverzeichnis</w:t>
      </w:r>
      <w:bookmarkEnd w:id="0"/>
      <w:bookmarkEnd w:id="1"/>
    </w:p>
    <w:sdt>
      <w:sdtPr>
        <w:rPr>
          <w:b w:val="0"/>
          <w:lang w:val="de-DE"/>
        </w:rPr>
        <w:id w:val="380598614"/>
        <w:docPartObj>
          <w:docPartGallery w:val="Table of Contents"/>
          <w:docPartUnique/>
        </w:docPartObj>
      </w:sdtPr>
      <w:sdtEndPr>
        <w:rPr>
          <w:bCs/>
        </w:rPr>
      </w:sdtEndPr>
      <w:sdtContent>
        <w:p w:rsidR="00652242" w:rsidRDefault="00AF4AE0">
          <w:pPr>
            <w:pStyle w:val="Verzeichnis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288662701" w:history="1">
            <w:r w:rsidR="00652242" w:rsidRPr="00C75B85">
              <w:rPr>
                <w:rStyle w:val="Hyperlink"/>
                <w:noProof/>
              </w:rPr>
              <w:t>1</w:t>
            </w:r>
            <w:r w:rsidR="00652242">
              <w:rPr>
                <w:b w:val="0"/>
                <w:noProof/>
                <w:sz w:val="22"/>
                <w:szCs w:val="22"/>
                <w:lang w:eastAsia="de-CH"/>
              </w:rPr>
              <w:tab/>
            </w:r>
            <w:r w:rsidR="00652242" w:rsidRPr="00C75B85">
              <w:rPr>
                <w:rStyle w:val="Hyperlink"/>
                <w:noProof/>
              </w:rPr>
              <w:t>Inhaltsverzeichnis</w:t>
            </w:r>
            <w:r w:rsidR="00652242">
              <w:rPr>
                <w:noProof/>
                <w:webHidden/>
              </w:rPr>
              <w:tab/>
            </w:r>
            <w:r w:rsidR="00652242">
              <w:rPr>
                <w:noProof/>
                <w:webHidden/>
              </w:rPr>
              <w:fldChar w:fldCharType="begin"/>
            </w:r>
            <w:r w:rsidR="00652242">
              <w:rPr>
                <w:noProof/>
                <w:webHidden/>
              </w:rPr>
              <w:instrText xml:space="preserve"> PAGEREF _Toc288662701 \h </w:instrText>
            </w:r>
            <w:r w:rsidR="00652242">
              <w:rPr>
                <w:noProof/>
                <w:webHidden/>
              </w:rPr>
            </w:r>
            <w:r w:rsidR="00652242">
              <w:rPr>
                <w:noProof/>
                <w:webHidden/>
              </w:rPr>
              <w:fldChar w:fldCharType="separate"/>
            </w:r>
            <w:r w:rsidR="00652242">
              <w:rPr>
                <w:noProof/>
                <w:webHidden/>
              </w:rPr>
              <w:t>1</w:t>
            </w:r>
            <w:r w:rsidR="00652242">
              <w:rPr>
                <w:noProof/>
                <w:webHidden/>
              </w:rPr>
              <w:fldChar w:fldCharType="end"/>
            </w:r>
          </w:hyperlink>
        </w:p>
        <w:p w:rsidR="00652242" w:rsidRDefault="00652242">
          <w:pPr>
            <w:pStyle w:val="Verzeichnis1"/>
            <w:tabs>
              <w:tab w:val="left" w:pos="440"/>
              <w:tab w:val="right" w:leader="dot" w:pos="9062"/>
            </w:tabs>
            <w:rPr>
              <w:b w:val="0"/>
              <w:noProof/>
              <w:sz w:val="22"/>
              <w:szCs w:val="22"/>
              <w:lang w:eastAsia="de-CH"/>
            </w:rPr>
          </w:pPr>
          <w:hyperlink w:anchor="_Toc288662702" w:history="1">
            <w:r w:rsidRPr="00C75B85">
              <w:rPr>
                <w:rStyle w:val="Hyperlink"/>
                <w:noProof/>
              </w:rPr>
              <w:t>2</w:t>
            </w:r>
            <w:r>
              <w:rPr>
                <w:b w:val="0"/>
                <w:noProof/>
                <w:sz w:val="22"/>
                <w:szCs w:val="22"/>
                <w:lang w:eastAsia="de-CH"/>
              </w:rPr>
              <w:tab/>
            </w:r>
            <w:r w:rsidRPr="00C75B85">
              <w:rPr>
                <w:rStyle w:val="Hyperlink"/>
                <w:noProof/>
              </w:rPr>
              <w:t>Matrix</w:t>
            </w:r>
            <w:r>
              <w:rPr>
                <w:noProof/>
                <w:webHidden/>
              </w:rPr>
              <w:tab/>
            </w:r>
            <w:r>
              <w:rPr>
                <w:noProof/>
                <w:webHidden/>
              </w:rPr>
              <w:fldChar w:fldCharType="begin"/>
            </w:r>
            <w:r>
              <w:rPr>
                <w:noProof/>
                <w:webHidden/>
              </w:rPr>
              <w:instrText xml:space="preserve"> PAGEREF _Toc288662702 \h </w:instrText>
            </w:r>
            <w:r>
              <w:rPr>
                <w:noProof/>
                <w:webHidden/>
              </w:rPr>
            </w:r>
            <w:r>
              <w:rPr>
                <w:noProof/>
                <w:webHidden/>
              </w:rPr>
              <w:fldChar w:fldCharType="separate"/>
            </w:r>
            <w:r>
              <w:rPr>
                <w:noProof/>
                <w:webHidden/>
              </w:rPr>
              <w:t>2</w:t>
            </w:r>
            <w:r>
              <w:rPr>
                <w:noProof/>
                <w:webHidden/>
              </w:rPr>
              <w:fldChar w:fldCharType="end"/>
            </w:r>
          </w:hyperlink>
        </w:p>
        <w:p w:rsidR="00652242" w:rsidRDefault="00652242">
          <w:pPr>
            <w:pStyle w:val="Verzeichnis1"/>
            <w:tabs>
              <w:tab w:val="left" w:pos="440"/>
              <w:tab w:val="right" w:leader="dot" w:pos="9062"/>
            </w:tabs>
            <w:rPr>
              <w:b w:val="0"/>
              <w:noProof/>
              <w:sz w:val="22"/>
              <w:szCs w:val="22"/>
              <w:lang w:eastAsia="de-CH"/>
            </w:rPr>
          </w:pPr>
          <w:hyperlink w:anchor="_Toc288662703" w:history="1">
            <w:r w:rsidRPr="00C75B85">
              <w:rPr>
                <w:rStyle w:val="Hyperlink"/>
                <w:noProof/>
              </w:rPr>
              <w:t>3</w:t>
            </w:r>
            <w:r>
              <w:rPr>
                <w:b w:val="0"/>
                <w:noProof/>
                <w:sz w:val="22"/>
                <w:szCs w:val="22"/>
                <w:lang w:eastAsia="de-CH"/>
              </w:rPr>
              <w:tab/>
            </w:r>
            <w:r w:rsidRPr="00C75B85">
              <w:rPr>
                <w:rStyle w:val="Hyperlink"/>
                <w:noProof/>
              </w:rPr>
              <w:t>Daten der geplanten Interviews</w:t>
            </w:r>
            <w:r>
              <w:rPr>
                <w:noProof/>
                <w:webHidden/>
              </w:rPr>
              <w:tab/>
            </w:r>
            <w:r>
              <w:rPr>
                <w:noProof/>
                <w:webHidden/>
              </w:rPr>
              <w:fldChar w:fldCharType="begin"/>
            </w:r>
            <w:r>
              <w:rPr>
                <w:noProof/>
                <w:webHidden/>
              </w:rPr>
              <w:instrText xml:space="preserve"> PAGEREF _Toc288662703 \h </w:instrText>
            </w:r>
            <w:r>
              <w:rPr>
                <w:noProof/>
                <w:webHidden/>
              </w:rPr>
            </w:r>
            <w:r>
              <w:rPr>
                <w:noProof/>
                <w:webHidden/>
              </w:rPr>
              <w:fldChar w:fldCharType="separate"/>
            </w:r>
            <w:r>
              <w:rPr>
                <w:noProof/>
                <w:webHidden/>
              </w:rPr>
              <w:t>2</w:t>
            </w:r>
            <w:r>
              <w:rPr>
                <w:noProof/>
                <w:webHidden/>
              </w:rPr>
              <w:fldChar w:fldCharType="end"/>
            </w:r>
          </w:hyperlink>
        </w:p>
        <w:p w:rsidR="00652242" w:rsidRDefault="00652242">
          <w:pPr>
            <w:pStyle w:val="Verzeichnis1"/>
            <w:tabs>
              <w:tab w:val="left" w:pos="440"/>
              <w:tab w:val="right" w:leader="dot" w:pos="9062"/>
            </w:tabs>
            <w:rPr>
              <w:b w:val="0"/>
              <w:noProof/>
              <w:sz w:val="22"/>
              <w:szCs w:val="22"/>
              <w:lang w:eastAsia="de-CH"/>
            </w:rPr>
          </w:pPr>
          <w:hyperlink w:anchor="_Toc288662704" w:history="1">
            <w:r w:rsidRPr="00C75B85">
              <w:rPr>
                <w:rStyle w:val="Hyperlink"/>
                <w:noProof/>
              </w:rPr>
              <w:t>4</w:t>
            </w:r>
            <w:r>
              <w:rPr>
                <w:b w:val="0"/>
                <w:noProof/>
                <w:sz w:val="22"/>
                <w:szCs w:val="22"/>
                <w:lang w:eastAsia="de-CH"/>
              </w:rPr>
              <w:tab/>
            </w:r>
            <w:r w:rsidRPr="00C75B85">
              <w:rPr>
                <w:rStyle w:val="Hyperlink"/>
                <w:noProof/>
              </w:rPr>
              <w:t>Status der Interviews</w:t>
            </w:r>
            <w:r>
              <w:rPr>
                <w:noProof/>
                <w:webHidden/>
              </w:rPr>
              <w:tab/>
            </w:r>
            <w:r>
              <w:rPr>
                <w:noProof/>
                <w:webHidden/>
              </w:rPr>
              <w:fldChar w:fldCharType="begin"/>
            </w:r>
            <w:r>
              <w:rPr>
                <w:noProof/>
                <w:webHidden/>
              </w:rPr>
              <w:instrText xml:space="preserve"> PAGEREF _Toc288662704 \h </w:instrText>
            </w:r>
            <w:r>
              <w:rPr>
                <w:noProof/>
                <w:webHidden/>
              </w:rPr>
            </w:r>
            <w:r>
              <w:rPr>
                <w:noProof/>
                <w:webHidden/>
              </w:rPr>
              <w:fldChar w:fldCharType="separate"/>
            </w:r>
            <w:r>
              <w:rPr>
                <w:noProof/>
                <w:webHidden/>
              </w:rPr>
              <w:t>2</w:t>
            </w:r>
            <w:r>
              <w:rPr>
                <w:noProof/>
                <w:webHidden/>
              </w:rPr>
              <w:fldChar w:fldCharType="end"/>
            </w:r>
          </w:hyperlink>
        </w:p>
        <w:p w:rsidR="00652242" w:rsidRDefault="00652242">
          <w:pPr>
            <w:pStyle w:val="Verzeichnis2"/>
            <w:tabs>
              <w:tab w:val="left" w:pos="880"/>
              <w:tab w:val="right" w:leader="dot" w:pos="9062"/>
            </w:tabs>
            <w:rPr>
              <w:noProof/>
              <w:sz w:val="22"/>
              <w:szCs w:val="22"/>
              <w:lang w:eastAsia="de-CH"/>
            </w:rPr>
          </w:pPr>
          <w:hyperlink w:anchor="_Toc288662705" w:history="1">
            <w:r w:rsidRPr="00C75B85">
              <w:rPr>
                <w:rStyle w:val="Hyperlink"/>
                <w:noProof/>
              </w:rPr>
              <w:t>4.1</w:t>
            </w:r>
            <w:r>
              <w:rPr>
                <w:noProof/>
                <w:sz w:val="22"/>
                <w:szCs w:val="22"/>
                <w:lang w:eastAsia="de-CH"/>
              </w:rPr>
              <w:tab/>
            </w:r>
            <w:r w:rsidRPr="00C75B85">
              <w:rPr>
                <w:rStyle w:val="Hyperlink"/>
                <w:noProof/>
              </w:rPr>
              <w:t>Idee</w:t>
            </w:r>
            <w:r>
              <w:rPr>
                <w:noProof/>
                <w:webHidden/>
              </w:rPr>
              <w:tab/>
            </w:r>
            <w:r>
              <w:rPr>
                <w:noProof/>
                <w:webHidden/>
              </w:rPr>
              <w:fldChar w:fldCharType="begin"/>
            </w:r>
            <w:r>
              <w:rPr>
                <w:noProof/>
                <w:webHidden/>
              </w:rPr>
              <w:instrText xml:space="preserve"> PAGEREF _Toc288662705 \h </w:instrText>
            </w:r>
            <w:r>
              <w:rPr>
                <w:noProof/>
                <w:webHidden/>
              </w:rPr>
            </w:r>
            <w:r>
              <w:rPr>
                <w:noProof/>
                <w:webHidden/>
              </w:rPr>
              <w:fldChar w:fldCharType="separate"/>
            </w:r>
            <w:r>
              <w:rPr>
                <w:noProof/>
                <w:webHidden/>
              </w:rPr>
              <w:t>2</w:t>
            </w:r>
            <w:r>
              <w:rPr>
                <w:noProof/>
                <w:webHidden/>
              </w:rPr>
              <w:fldChar w:fldCharType="end"/>
            </w:r>
          </w:hyperlink>
        </w:p>
        <w:p w:rsidR="00652242" w:rsidRDefault="00652242">
          <w:pPr>
            <w:pStyle w:val="Verzeichnis2"/>
            <w:tabs>
              <w:tab w:val="left" w:pos="880"/>
              <w:tab w:val="right" w:leader="dot" w:pos="9062"/>
            </w:tabs>
            <w:rPr>
              <w:noProof/>
              <w:sz w:val="22"/>
              <w:szCs w:val="22"/>
              <w:lang w:eastAsia="de-CH"/>
            </w:rPr>
          </w:pPr>
          <w:hyperlink w:anchor="_Toc288662706" w:history="1">
            <w:r w:rsidRPr="00C75B85">
              <w:rPr>
                <w:rStyle w:val="Hyperlink"/>
                <w:noProof/>
              </w:rPr>
              <w:t>4.2</w:t>
            </w:r>
            <w:r>
              <w:rPr>
                <w:noProof/>
                <w:sz w:val="22"/>
                <w:szCs w:val="22"/>
                <w:lang w:eastAsia="de-CH"/>
              </w:rPr>
              <w:tab/>
            </w:r>
            <w:r w:rsidRPr="00C75B85">
              <w:rPr>
                <w:rStyle w:val="Hyperlink"/>
                <w:noProof/>
              </w:rPr>
              <w:t>Person identifiziert</w:t>
            </w:r>
            <w:r>
              <w:rPr>
                <w:noProof/>
                <w:webHidden/>
              </w:rPr>
              <w:tab/>
            </w:r>
            <w:r>
              <w:rPr>
                <w:noProof/>
                <w:webHidden/>
              </w:rPr>
              <w:fldChar w:fldCharType="begin"/>
            </w:r>
            <w:r>
              <w:rPr>
                <w:noProof/>
                <w:webHidden/>
              </w:rPr>
              <w:instrText xml:space="preserve"> PAGEREF _Toc288662706 \h </w:instrText>
            </w:r>
            <w:r>
              <w:rPr>
                <w:noProof/>
                <w:webHidden/>
              </w:rPr>
            </w:r>
            <w:r>
              <w:rPr>
                <w:noProof/>
                <w:webHidden/>
              </w:rPr>
              <w:fldChar w:fldCharType="separate"/>
            </w:r>
            <w:r>
              <w:rPr>
                <w:noProof/>
                <w:webHidden/>
              </w:rPr>
              <w:t>2</w:t>
            </w:r>
            <w:r>
              <w:rPr>
                <w:noProof/>
                <w:webHidden/>
              </w:rPr>
              <w:fldChar w:fldCharType="end"/>
            </w:r>
          </w:hyperlink>
        </w:p>
        <w:p w:rsidR="00652242" w:rsidRDefault="00652242">
          <w:pPr>
            <w:pStyle w:val="Verzeichnis2"/>
            <w:tabs>
              <w:tab w:val="left" w:pos="880"/>
              <w:tab w:val="right" w:leader="dot" w:pos="9062"/>
            </w:tabs>
            <w:rPr>
              <w:noProof/>
              <w:sz w:val="22"/>
              <w:szCs w:val="22"/>
              <w:lang w:eastAsia="de-CH"/>
            </w:rPr>
          </w:pPr>
          <w:hyperlink w:anchor="_Toc288662707" w:history="1">
            <w:r w:rsidRPr="00C75B85">
              <w:rPr>
                <w:rStyle w:val="Hyperlink"/>
                <w:noProof/>
              </w:rPr>
              <w:t>4.3</w:t>
            </w:r>
            <w:r>
              <w:rPr>
                <w:noProof/>
                <w:sz w:val="22"/>
                <w:szCs w:val="22"/>
                <w:lang w:eastAsia="de-CH"/>
              </w:rPr>
              <w:tab/>
            </w:r>
            <w:r w:rsidRPr="00C75B85">
              <w:rPr>
                <w:rStyle w:val="Hyperlink"/>
                <w:noProof/>
              </w:rPr>
              <w:t>Termin vereinbart</w:t>
            </w:r>
            <w:r>
              <w:rPr>
                <w:noProof/>
                <w:webHidden/>
              </w:rPr>
              <w:tab/>
            </w:r>
            <w:r>
              <w:rPr>
                <w:noProof/>
                <w:webHidden/>
              </w:rPr>
              <w:fldChar w:fldCharType="begin"/>
            </w:r>
            <w:r>
              <w:rPr>
                <w:noProof/>
                <w:webHidden/>
              </w:rPr>
              <w:instrText xml:space="preserve"> PAGEREF _Toc288662707 \h </w:instrText>
            </w:r>
            <w:r>
              <w:rPr>
                <w:noProof/>
                <w:webHidden/>
              </w:rPr>
            </w:r>
            <w:r>
              <w:rPr>
                <w:noProof/>
                <w:webHidden/>
              </w:rPr>
              <w:fldChar w:fldCharType="separate"/>
            </w:r>
            <w:r>
              <w:rPr>
                <w:noProof/>
                <w:webHidden/>
              </w:rPr>
              <w:t>2</w:t>
            </w:r>
            <w:r>
              <w:rPr>
                <w:noProof/>
                <w:webHidden/>
              </w:rPr>
              <w:fldChar w:fldCharType="end"/>
            </w:r>
          </w:hyperlink>
        </w:p>
        <w:p w:rsidR="00652242" w:rsidRDefault="00652242">
          <w:pPr>
            <w:pStyle w:val="Verzeichnis2"/>
            <w:tabs>
              <w:tab w:val="left" w:pos="880"/>
              <w:tab w:val="right" w:leader="dot" w:pos="9062"/>
            </w:tabs>
            <w:rPr>
              <w:noProof/>
              <w:sz w:val="22"/>
              <w:szCs w:val="22"/>
              <w:lang w:eastAsia="de-CH"/>
            </w:rPr>
          </w:pPr>
          <w:hyperlink w:anchor="_Toc288662708" w:history="1">
            <w:r w:rsidRPr="00C75B85">
              <w:rPr>
                <w:rStyle w:val="Hyperlink"/>
                <w:noProof/>
              </w:rPr>
              <w:t>4.4</w:t>
            </w:r>
            <w:r>
              <w:rPr>
                <w:noProof/>
                <w:sz w:val="22"/>
                <w:szCs w:val="22"/>
                <w:lang w:eastAsia="de-CH"/>
              </w:rPr>
              <w:tab/>
            </w:r>
            <w:r w:rsidRPr="00C75B85">
              <w:rPr>
                <w:rStyle w:val="Hyperlink"/>
                <w:noProof/>
              </w:rPr>
              <w:t>Durchgeführt</w:t>
            </w:r>
            <w:r>
              <w:rPr>
                <w:noProof/>
                <w:webHidden/>
              </w:rPr>
              <w:tab/>
            </w:r>
            <w:r>
              <w:rPr>
                <w:noProof/>
                <w:webHidden/>
              </w:rPr>
              <w:fldChar w:fldCharType="begin"/>
            </w:r>
            <w:r>
              <w:rPr>
                <w:noProof/>
                <w:webHidden/>
              </w:rPr>
              <w:instrText xml:space="preserve"> PAGEREF _Toc288662708 \h </w:instrText>
            </w:r>
            <w:r>
              <w:rPr>
                <w:noProof/>
                <w:webHidden/>
              </w:rPr>
            </w:r>
            <w:r>
              <w:rPr>
                <w:noProof/>
                <w:webHidden/>
              </w:rPr>
              <w:fldChar w:fldCharType="separate"/>
            </w:r>
            <w:r>
              <w:rPr>
                <w:noProof/>
                <w:webHidden/>
              </w:rPr>
              <w:t>3</w:t>
            </w:r>
            <w:r>
              <w:rPr>
                <w:noProof/>
                <w:webHidden/>
              </w:rPr>
              <w:fldChar w:fldCharType="end"/>
            </w:r>
          </w:hyperlink>
        </w:p>
        <w:p w:rsidR="00652242" w:rsidRDefault="00652242">
          <w:pPr>
            <w:pStyle w:val="Verzeichnis2"/>
            <w:tabs>
              <w:tab w:val="left" w:pos="880"/>
              <w:tab w:val="right" w:leader="dot" w:pos="9062"/>
            </w:tabs>
            <w:rPr>
              <w:noProof/>
              <w:sz w:val="22"/>
              <w:szCs w:val="22"/>
              <w:lang w:eastAsia="de-CH"/>
            </w:rPr>
          </w:pPr>
          <w:hyperlink w:anchor="_Toc288662709" w:history="1">
            <w:r w:rsidRPr="00C75B85">
              <w:rPr>
                <w:rStyle w:val="Hyperlink"/>
                <w:noProof/>
              </w:rPr>
              <w:t>4.5</w:t>
            </w:r>
            <w:r>
              <w:rPr>
                <w:noProof/>
                <w:sz w:val="22"/>
                <w:szCs w:val="22"/>
                <w:lang w:eastAsia="de-CH"/>
              </w:rPr>
              <w:tab/>
            </w:r>
            <w:r w:rsidRPr="00C75B85">
              <w:rPr>
                <w:rStyle w:val="Hyperlink"/>
                <w:noProof/>
              </w:rPr>
              <w:t>Ausgewertet</w:t>
            </w:r>
            <w:r>
              <w:rPr>
                <w:noProof/>
                <w:webHidden/>
              </w:rPr>
              <w:tab/>
            </w:r>
            <w:r>
              <w:rPr>
                <w:noProof/>
                <w:webHidden/>
              </w:rPr>
              <w:fldChar w:fldCharType="begin"/>
            </w:r>
            <w:r>
              <w:rPr>
                <w:noProof/>
                <w:webHidden/>
              </w:rPr>
              <w:instrText xml:space="preserve"> PAGEREF _Toc288662709 \h </w:instrText>
            </w:r>
            <w:r>
              <w:rPr>
                <w:noProof/>
                <w:webHidden/>
              </w:rPr>
            </w:r>
            <w:r>
              <w:rPr>
                <w:noProof/>
                <w:webHidden/>
              </w:rPr>
              <w:fldChar w:fldCharType="separate"/>
            </w:r>
            <w:r>
              <w:rPr>
                <w:noProof/>
                <w:webHidden/>
              </w:rPr>
              <w:t>3</w:t>
            </w:r>
            <w:r>
              <w:rPr>
                <w:noProof/>
                <w:webHidden/>
              </w:rPr>
              <w:fldChar w:fldCharType="end"/>
            </w:r>
          </w:hyperlink>
        </w:p>
        <w:p w:rsidR="00652242" w:rsidRDefault="00652242">
          <w:pPr>
            <w:pStyle w:val="Verzeichnis1"/>
            <w:tabs>
              <w:tab w:val="left" w:pos="440"/>
              <w:tab w:val="right" w:leader="dot" w:pos="9062"/>
            </w:tabs>
            <w:rPr>
              <w:b w:val="0"/>
              <w:noProof/>
              <w:sz w:val="22"/>
              <w:szCs w:val="22"/>
              <w:lang w:eastAsia="de-CH"/>
            </w:rPr>
          </w:pPr>
          <w:hyperlink w:anchor="_Toc288662710" w:history="1">
            <w:r w:rsidRPr="00C75B85">
              <w:rPr>
                <w:rStyle w:val="Hyperlink"/>
                <w:noProof/>
              </w:rPr>
              <w:t>5</w:t>
            </w:r>
            <w:r>
              <w:rPr>
                <w:b w:val="0"/>
                <w:noProof/>
                <w:sz w:val="22"/>
                <w:szCs w:val="22"/>
                <w:lang w:eastAsia="de-CH"/>
              </w:rPr>
              <w:tab/>
            </w:r>
            <w:r w:rsidRPr="00C75B85">
              <w:rPr>
                <w:rStyle w:val="Hyperlink"/>
                <w:noProof/>
              </w:rPr>
              <w:t>Interessante Verhaltensvariablen</w:t>
            </w:r>
            <w:r>
              <w:rPr>
                <w:noProof/>
                <w:webHidden/>
              </w:rPr>
              <w:tab/>
            </w:r>
            <w:r>
              <w:rPr>
                <w:noProof/>
                <w:webHidden/>
              </w:rPr>
              <w:fldChar w:fldCharType="begin"/>
            </w:r>
            <w:r>
              <w:rPr>
                <w:noProof/>
                <w:webHidden/>
              </w:rPr>
              <w:instrText xml:space="preserve"> PAGEREF _Toc288662710 \h </w:instrText>
            </w:r>
            <w:r>
              <w:rPr>
                <w:noProof/>
                <w:webHidden/>
              </w:rPr>
            </w:r>
            <w:r>
              <w:rPr>
                <w:noProof/>
                <w:webHidden/>
              </w:rPr>
              <w:fldChar w:fldCharType="separate"/>
            </w:r>
            <w:r>
              <w:rPr>
                <w:noProof/>
                <w:webHidden/>
              </w:rPr>
              <w:t>3</w:t>
            </w:r>
            <w:r>
              <w:rPr>
                <w:noProof/>
                <w:webHidden/>
              </w:rPr>
              <w:fldChar w:fldCharType="end"/>
            </w:r>
          </w:hyperlink>
        </w:p>
        <w:p w:rsidR="00652242" w:rsidRDefault="00652242">
          <w:pPr>
            <w:pStyle w:val="Verzeichnis1"/>
            <w:tabs>
              <w:tab w:val="left" w:pos="440"/>
              <w:tab w:val="right" w:leader="dot" w:pos="9062"/>
            </w:tabs>
            <w:rPr>
              <w:b w:val="0"/>
              <w:noProof/>
              <w:sz w:val="22"/>
              <w:szCs w:val="22"/>
              <w:lang w:eastAsia="de-CH"/>
            </w:rPr>
          </w:pPr>
          <w:hyperlink w:anchor="_Toc288662711" w:history="1">
            <w:r w:rsidRPr="00C75B85">
              <w:rPr>
                <w:rStyle w:val="Hyperlink"/>
                <w:noProof/>
              </w:rPr>
              <w:t>6</w:t>
            </w:r>
            <w:r>
              <w:rPr>
                <w:b w:val="0"/>
                <w:noProof/>
                <w:sz w:val="22"/>
                <w:szCs w:val="22"/>
                <w:lang w:eastAsia="de-CH"/>
              </w:rPr>
              <w:tab/>
            </w:r>
            <w:r w:rsidRPr="00C75B85">
              <w:rPr>
                <w:rStyle w:val="Hyperlink"/>
                <w:noProof/>
              </w:rPr>
              <w:t>Interviewfragen</w:t>
            </w:r>
            <w:r>
              <w:rPr>
                <w:noProof/>
                <w:webHidden/>
              </w:rPr>
              <w:tab/>
            </w:r>
            <w:r>
              <w:rPr>
                <w:noProof/>
                <w:webHidden/>
              </w:rPr>
              <w:fldChar w:fldCharType="begin"/>
            </w:r>
            <w:r>
              <w:rPr>
                <w:noProof/>
                <w:webHidden/>
              </w:rPr>
              <w:instrText xml:space="preserve"> PAGEREF _Toc288662711 \h </w:instrText>
            </w:r>
            <w:r>
              <w:rPr>
                <w:noProof/>
                <w:webHidden/>
              </w:rPr>
            </w:r>
            <w:r>
              <w:rPr>
                <w:noProof/>
                <w:webHidden/>
              </w:rPr>
              <w:fldChar w:fldCharType="separate"/>
            </w:r>
            <w:r>
              <w:rPr>
                <w:noProof/>
                <w:webHidden/>
              </w:rPr>
              <w:t>4</w:t>
            </w:r>
            <w:r>
              <w:rPr>
                <w:noProof/>
                <w:webHidden/>
              </w:rPr>
              <w:fldChar w:fldCharType="end"/>
            </w:r>
          </w:hyperlink>
        </w:p>
        <w:p w:rsidR="00652242" w:rsidRDefault="00652242">
          <w:pPr>
            <w:pStyle w:val="Verzeichnis2"/>
            <w:tabs>
              <w:tab w:val="left" w:pos="880"/>
              <w:tab w:val="right" w:leader="dot" w:pos="9062"/>
            </w:tabs>
            <w:rPr>
              <w:noProof/>
              <w:sz w:val="22"/>
              <w:szCs w:val="22"/>
              <w:lang w:eastAsia="de-CH"/>
            </w:rPr>
          </w:pPr>
          <w:hyperlink w:anchor="_Toc288662712" w:history="1">
            <w:r w:rsidRPr="00C75B85">
              <w:rPr>
                <w:rStyle w:val="Hyperlink"/>
                <w:noProof/>
              </w:rPr>
              <w:t>6.1</w:t>
            </w:r>
            <w:r>
              <w:rPr>
                <w:noProof/>
                <w:sz w:val="22"/>
                <w:szCs w:val="22"/>
                <w:lang w:eastAsia="de-CH"/>
              </w:rPr>
              <w:tab/>
            </w:r>
            <w:r w:rsidRPr="00C75B85">
              <w:rPr>
                <w:rStyle w:val="Hyperlink"/>
                <w:noProof/>
              </w:rPr>
              <w:t>Isa Sabani</w:t>
            </w:r>
            <w:r>
              <w:rPr>
                <w:noProof/>
                <w:webHidden/>
              </w:rPr>
              <w:tab/>
            </w:r>
            <w:r>
              <w:rPr>
                <w:noProof/>
                <w:webHidden/>
              </w:rPr>
              <w:fldChar w:fldCharType="begin"/>
            </w:r>
            <w:r>
              <w:rPr>
                <w:noProof/>
                <w:webHidden/>
              </w:rPr>
              <w:instrText xml:space="preserve"> PAGEREF _Toc288662712 \h </w:instrText>
            </w:r>
            <w:r>
              <w:rPr>
                <w:noProof/>
                <w:webHidden/>
              </w:rPr>
            </w:r>
            <w:r>
              <w:rPr>
                <w:noProof/>
                <w:webHidden/>
              </w:rPr>
              <w:fldChar w:fldCharType="separate"/>
            </w:r>
            <w:r>
              <w:rPr>
                <w:noProof/>
                <w:webHidden/>
              </w:rPr>
              <w:t>4</w:t>
            </w:r>
            <w:r>
              <w:rPr>
                <w:noProof/>
                <w:webHidden/>
              </w:rPr>
              <w:fldChar w:fldCharType="end"/>
            </w:r>
          </w:hyperlink>
        </w:p>
        <w:p w:rsidR="00652242" w:rsidRDefault="00652242">
          <w:pPr>
            <w:pStyle w:val="Verzeichnis3"/>
            <w:tabs>
              <w:tab w:val="left" w:pos="1100"/>
              <w:tab w:val="right" w:leader="dot" w:pos="9062"/>
            </w:tabs>
            <w:rPr>
              <w:noProof/>
              <w:sz w:val="22"/>
            </w:rPr>
          </w:pPr>
          <w:hyperlink w:anchor="_Toc288662713" w:history="1">
            <w:r w:rsidRPr="00C75B85">
              <w:rPr>
                <w:rStyle w:val="Hyperlink"/>
                <w:noProof/>
              </w:rPr>
              <w:t>6.1.1</w:t>
            </w:r>
            <w:r>
              <w:rPr>
                <w:noProof/>
                <w:sz w:val="22"/>
              </w:rPr>
              <w:tab/>
            </w:r>
            <w:r w:rsidRPr="00C75B85">
              <w:rPr>
                <w:rStyle w:val="Hyperlink"/>
                <w:noProof/>
              </w:rPr>
              <w:t>Interview</w:t>
            </w:r>
            <w:r>
              <w:rPr>
                <w:noProof/>
                <w:webHidden/>
              </w:rPr>
              <w:tab/>
            </w:r>
            <w:r>
              <w:rPr>
                <w:noProof/>
                <w:webHidden/>
              </w:rPr>
              <w:fldChar w:fldCharType="begin"/>
            </w:r>
            <w:r>
              <w:rPr>
                <w:noProof/>
                <w:webHidden/>
              </w:rPr>
              <w:instrText xml:space="preserve"> PAGEREF _Toc288662713 \h </w:instrText>
            </w:r>
            <w:r>
              <w:rPr>
                <w:noProof/>
                <w:webHidden/>
              </w:rPr>
            </w:r>
            <w:r>
              <w:rPr>
                <w:noProof/>
                <w:webHidden/>
              </w:rPr>
              <w:fldChar w:fldCharType="separate"/>
            </w:r>
            <w:r>
              <w:rPr>
                <w:noProof/>
                <w:webHidden/>
              </w:rPr>
              <w:t>4</w:t>
            </w:r>
            <w:r>
              <w:rPr>
                <w:noProof/>
                <w:webHidden/>
              </w:rPr>
              <w:fldChar w:fldCharType="end"/>
            </w:r>
          </w:hyperlink>
        </w:p>
        <w:p w:rsidR="00652242" w:rsidRDefault="00652242">
          <w:pPr>
            <w:pStyle w:val="Verzeichnis3"/>
            <w:tabs>
              <w:tab w:val="left" w:pos="1100"/>
              <w:tab w:val="right" w:leader="dot" w:pos="9062"/>
            </w:tabs>
            <w:rPr>
              <w:noProof/>
              <w:sz w:val="22"/>
            </w:rPr>
          </w:pPr>
          <w:hyperlink w:anchor="_Toc288662714" w:history="1">
            <w:r w:rsidRPr="00C75B85">
              <w:rPr>
                <w:rStyle w:val="Hyperlink"/>
                <w:noProof/>
              </w:rPr>
              <w:t>6.1.2</w:t>
            </w:r>
            <w:r>
              <w:rPr>
                <w:noProof/>
                <w:sz w:val="22"/>
              </w:rPr>
              <w:tab/>
            </w:r>
            <w:r w:rsidRPr="00C75B85">
              <w:rPr>
                <w:rStyle w:val="Hyperlink"/>
                <w:noProof/>
              </w:rPr>
              <w:t>Fotos</w:t>
            </w:r>
            <w:r>
              <w:rPr>
                <w:noProof/>
                <w:webHidden/>
              </w:rPr>
              <w:tab/>
            </w:r>
            <w:r>
              <w:rPr>
                <w:noProof/>
                <w:webHidden/>
              </w:rPr>
              <w:fldChar w:fldCharType="begin"/>
            </w:r>
            <w:r>
              <w:rPr>
                <w:noProof/>
                <w:webHidden/>
              </w:rPr>
              <w:instrText xml:space="preserve"> PAGEREF _Toc288662714 \h </w:instrText>
            </w:r>
            <w:r>
              <w:rPr>
                <w:noProof/>
                <w:webHidden/>
              </w:rPr>
            </w:r>
            <w:r>
              <w:rPr>
                <w:noProof/>
                <w:webHidden/>
              </w:rPr>
              <w:fldChar w:fldCharType="separate"/>
            </w:r>
            <w:r>
              <w:rPr>
                <w:noProof/>
                <w:webHidden/>
              </w:rPr>
              <w:t>6</w:t>
            </w:r>
            <w:r>
              <w:rPr>
                <w:noProof/>
                <w:webHidden/>
              </w:rPr>
              <w:fldChar w:fldCharType="end"/>
            </w:r>
          </w:hyperlink>
        </w:p>
        <w:p w:rsidR="00652242" w:rsidRDefault="00652242">
          <w:pPr>
            <w:pStyle w:val="Verzeichnis2"/>
            <w:tabs>
              <w:tab w:val="left" w:pos="880"/>
              <w:tab w:val="right" w:leader="dot" w:pos="9062"/>
            </w:tabs>
            <w:rPr>
              <w:noProof/>
              <w:sz w:val="22"/>
              <w:szCs w:val="22"/>
              <w:lang w:eastAsia="de-CH"/>
            </w:rPr>
          </w:pPr>
          <w:hyperlink w:anchor="_Toc288662715" w:history="1">
            <w:r w:rsidRPr="00C75B85">
              <w:rPr>
                <w:rStyle w:val="Hyperlink"/>
                <w:noProof/>
              </w:rPr>
              <w:t>6.2</w:t>
            </w:r>
            <w:r>
              <w:rPr>
                <w:noProof/>
                <w:sz w:val="22"/>
                <w:szCs w:val="22"/>
                <w:lang w:eastAsia="de-CH"/>
              </w:rPr>
              <w:tab/>
            </w:r>
            <w:r w:rsidRPr="00C75B85">
              <w:rPr>
                <w:rStyle w:val="Hyperlink"/>
                <w:noProof/>
              </w:rPr>
              <w:t>Beat Oechsli</w:t>
            </w:r>
            <w:r>
              <w:rPr>
                <w:noProof/>
                <w:webHidden/>
              </w:rPr>
              <w:tab/>
            </w:r>
            <w:r>
              <w:rPr>
                <w:noProof/>
                <w:webHidden/>
              </w:rPr>
              <w:fldChar w:fldCharType="begin"/>
            </w:r>
            <w:r>
              <w:rPr>
                <w:noProof/>
                <w:webHidden/>
              </w:rPr>
              <w:instrText xml:space="preserve"> PAGEREF _Toc288662715 \h </w:instrText>
            </w:r>
            <w:r>
              <w:rPr>
                <w:noProof/>
                <w:webHidden/>
              </w:rPr>
            </w:r>
            <w:r>
              <w:rPr>
                <w:noProof/>
                <w:webHidden/>
              </w:rPr>
              <w:fldChar w:fldCharType="separate"/>
            </w:r>
            <w:r>
              <w:rPr>
                <w:noProof/>
                <w:webHidden/>
              </w:rPr>
              <w:t>9</w:t>
            </w:r>
            <w:r>
              <w:rPr>
                <w:noProof/>
                <w:webHidden/>
              </w:rPr>
              <w:fldChar w:fldCharType="end"/>
            </w:r>
          </w:hyperlink>
        </w:p>
        <w:p w:rsidR="00652242" w:rsidRDefault="00652242">
          <w:pPr>
            <w:pStyle w:val="Verzeichnis3"/>
            <w:tabs>
              <w:tab w:val="left" w:pos="1100"/>
              <w:tab w:val="right" w:leader="dot" w:pos="9062"/>
            </w:tabs>
            <w:rPr>
              <w:noProof/>
              <w:sz w:val="22"/>
            </w:rPr>
          </w:pPr>
          <w:hyperlink w:anchor="_Toc288662716" w:history="1">
            <w:r w:rsidRPr="00C75B85">
              <w:rPr>
                <w:rStyle w:val="Hyperlink"/>
                <w:noProof/>
              </w:rPr>
              <w:t>6.2.1</w:t>
            </w:r>
            <w:r>
              <w:rPr>
                <w:noProof/>
                <w:sz w:val="22"/>
              </w:rPr>
              <w:tab/>
            </w:r>
            <w:r w:rsidRPr="00C75B85">
              <w:rPr>
                <w:rStyle w:val="Hyperlink"/>
                <w:noProof/>
              </w:rPr>
              <w:t>Interview</w:t>
            </w:r>
            <w:r>
              <w:rPr>
                <w:noProof/>
                <w:webHidden/>
              </w:rPr>
              <w:tab/>
            </w:r>
            <w:r>
              <w:rPr>
                <w:noProof/>
                <w:webHidden/>
              </w:rPr>
              <w:fldChar w:fldCharType="begin"/>
            </w:r>
            <w:r>
              <w:rPr>
                <w:noProof/>
                <w:webHidden/>
              </w:rPr>
              <w:instrText xml:space="preserve"> PAGEREF _Toc288662716 \h </w:instrText>
            </w:r>
            <w:r>
              <w:rPr>
                <w:noProof/>
                <w:webHidden/>
              </w:rPr>
            </w:r>
            <w:r>
              <w:rPr>
                <w:noProof/>
                <w:webHidden/>
              </w:rPr>
              <w:fldChar w:fldCharType="separate"/>
            </w:r>
            <w:r>
              <w:rPr>
                <w:noProof/>
                <w:webHidden/>
              </w:rPr>
              <w:t>9</w:t>
            </w:r>
            <w:r>
              <w:rPr>
                <w:noProof/>
                <w:webHidden/>
              </w:rPr>
              <w:fldChar w:fldCharType="end"/>
            </w:r>
          </w:hyperlink>
        </w:p>
        <w:p w:rsidR="00652242" w:rsidRDefault="00652242">
          <w:pPr>
            <w:pStyle w:val="Verzeichnis3"/>
            <w:tabs>
              <w:tab w:val="left" w:pos="1100"/>
              <w:tab w:val="right" w:leader="dot" w:pos="9062"/>
            </w:tabs>
            <w:rPr>
              <w:noProof/>
              <w:sz w:val="22"/>
            </w:rPr>
          </w:pPr>
          <w:hyperlink w:anchor="_Toc288662717" w:history="1">
            <w:r w:rsidRPr="00C75B85">
              <w:rPr>
                <w:rStyle w:val="Hyperlink"/>
                <w:noProof/>
              </w:rPr>
              <w:t>6.2.2</w:t>
            </w:r>
            <w:r>
              <w:rPr>
                <w:noProof/>
                <w:sz w:val="22"/>
              </w:rPr>
              <w:tab/>
            </w:r>
            <w:r w:rsidRPr="00C75B85">
              <w:rPr>
                <w:rStyle w:val="Hyperlink"/>
                <w:noProof/>
              </w:rPr>
              <w:t>Fotos</w:t>
            </w:r>
            <w:r>
              <w:rPr>
                <w:noProof/>
                <w:webHidden/>
              </w:rPr>
              <w:tab/>
            </w:r>
            <w:r>
              <w:rPr>
                <w:noProof/>
                <w:webHidden/>
              </w:rPr>
              <w:fldChar w:fldCharType="begin"/>
            </w:r>
            <w:r>
              <w:rPr>
                <w:noProof/>
                <w:webHidden/>
              </w:rPr>
              <w:instrText xml:space="preserve"> PAGEREF _Toc288662717 \h </w:instrText>
            </w:r>
            <w:r>
              <w:rPr>
                <w:noProof/>
                <w:webHidden/>
              </w:rPr>
            </w:r>
            <w:r>
              <w:rPr>
                <w:noProof/>
                <w:webHidden/>
              </w:rPr>
              <w:fldChar w:fldCharType="separate"/>
            </w:r>
            <w:r>
              <w:rPr>
                <w:noProof/>
                <w:webHidden/>
              </w:rPr>
              <w:t>11</w:t>
            </w:r>
            <w:r>
              <w:rPr>
                <w:noProof/>
                <w:webHidden/>
              </w:rPr>
              <w:fldChar w:fldCharType="end"/>
            </w:r>
          </w:hyperlink>
        </w:p>
        <w:p w:rsidR="00652242" w:rsidRDefault="00652242">
          <w:pPr>
            <w:pStyle w:val="Verzeichnis2"/>
            <w:tabs>
              <w:tab w:val="left" w:pos="880"/>
              <w:tab w:val="right" w:leader="dot" w:pos="9062"/>
            </w:tabs>
            <w:rPr>
              <w:noProof/>
              <w:sz w:val="22"/>
              <w:szCs w:val="22"/>
              <w:lang w:eastAsia="de-CH"/>
            </w:rPr>
          </w:pPr>
          <w:hyperlink w:anchor="_Toc288662718" w:history="1">
            <w:r w:rsidRPr="00C75B85">
              <w:rPr>
                <w:rStyle w:val="Hyperlink"/>
                <w:noProof/>
              </w:rPr>
              <w:t>6.3</w:t>
            </w:r>
            <w:r>
              <w:rPr>
                <w:noProof/>
                <w:sz w:val="22"/>
                <w:szCs w:val="22"/>
                <w:lang w:eastAsia="de-CH"/>
              </w:rPr>
              <w:tab/>
            </w:r>
            <w:r w:rsidRPr="00C75B85">
              <w:rPr>
                <w:rStyle w:val="Hyperlink"/>
                <w:noProof/>
              </w:rPr>
              <w:t>Christina Elmer</w:t>
            </w:r>
            <w:r>
              <w:rPr>
                <w:noProof/>
                <w:webHidden/>
              </w:rPr>
              <w:tab/>
            </w:r>
            <w:r>
              <w:rPr>
                <w:noProof/>
                <w:webHidden/>
              </w:rPr>
              <w:fldChar w:fldCharType="begin"/>
            </w:r>
            <w:r>
              <w:rPr>
                <w:noProof/>
                <w:webHidden/>
              </w:rPr>
              <w:instrText xml:space="preserve"> PAGEREF _Toc288662718 \h </w:instrText>
            </w:r>
            <w:r>
              <w:rPr>
                <w:noProof/>
                <w:webHidden/>
              </w:rPr>
            </w:r>
            <w:r>
              <w:rPr>
                <w:noProof/>
                <w:webHidden/>
              </w:rPr>
              <w:fldChar w:fldCharType="separate"/>
            </w:r>
            <w:r>
              <w:rPr>
                <w:noProof/>
                <w:webHidden/>
              </w:rPr>
              <w:t>15</w:t>
            </w:r>
            <w:r>
              <w:rPr>
                <w:noProof/>
                <w:webHidden/>
              </w:rPr>
              <w:fldChar w:fldCharType="end"/>
            </w:r>
          </w:hyperlink>
        </w:p>
        <w:p w:rsidR="00652242" w:rsidRDefault="00652242">
          <w:pPr>
            <w:pStyle w:val="Verzeichnis3"/>
            <w:tabs>
              <w:tab w:val="left" w:pos="1100"/>
              <w:tab w:val="right" w:leader="dot" w:pos="9062"/>
            </w:tabs>
            <w:rPr>
              <w:noProof/>
              <w:sz w:val="22"/>
            </w:rPr>
          </w:pPr>
          <w:hyperlink w:anchor="_Toc288662719" w:history="1">
            <w:r w:rsidRPr="00C75B85">
              <w:rPr>
                <w:rStyle w:val="Hyperlink"/>
                <w:noProof/>
              </w:rPr>
              <w:t>6.3.1</w:t>
            </w:r>
            <w:r>
              <w:rPr>
                <w:noProof/>
                <w:sz w:val="22"/>
              </w:rPr>
              <w:tab/>
            </w:r>
            <w:r w:rsidRPr="00C75B85">
              <w:rPr>
                <w:rStyle w:val="Hyperlink"/>
                <w:noProof/>
              </w:rPr>
              <w:t>Interview</w:t>
            </w:r>
            <w:r>
              <w:rPr>
                <w:noProof/>
                <w:webHidden/>
              </w:rPr>
              <w:tab/>
            </w:r>
            <w:r>
              <w:rPr>
                <w:noProof/>
                <w:webHidden/>
              </w:rPr>
              <w:fldChar w:fldCharType="begin"/>
            </w:r>
            <w:r>
              <w:rPr>
                <w:noProof/>
                <w:webHidden/>
              </w:rPr>
              <w:instrText xml:space="preserve"> PAGEREF _Toc288662719 \h </w:instrText>
            </w:r>
            <w:r>
              <w:rPr>
                <w:noProof/>
                <w:webHidden/>
              </w:rPr>
            </w:r>
            <w:r>
              <w:rPr>
                <w:noProof/>
                <w:webHidden/>
              </w:rPr>
              <w:fldChar w:fldCharType="separate"/>
            </w:r>
            <w:r>
              <w:rPr>
                <w:noProof/>
                <w:webHidden/>
              </w:rPr>
              <w:t>15</w:t>
            </w:r>
            <w:r>
              <w:rPr>
                <w:noProof/>
                <w:webHidden/>
              </w:rPr>
              <w:fldChar w:fldCharType="end"/>
            </w:r>
          </w:hyperlink>
        </w:p>
        <w:p w:rsidR="00652242" w:rsidRDefault="00652242">
          <w:pPr>
            <w:pStyle w:val="Verzeichnis3"/>
            <w:tabs>
              <w:tab w:val="left" w:pos="1100"/>
              <w:tab w:val="right" w:leader="dot" w:pos="9062"/>
            </w:tabs>
            <w:rPr>
              <w:noProof/>
              <w:sz w:val="22"/>
            </w:rPr>
          </w:pPr>
          <w:hyperlink w:anchor="_Toc288662720" w:history="1">
            <w:r w:rsidRPr="00C75B85">
              <w:rPr>
                <w:rStyle w:val="Hyperlink"/>
                <w:noProof/>
              </w:rPr>
              <w:t>6.3.2</w:t>
            </w:r>
            <w:r>
              <w:rPr>
                <w:noProof/>
                <w:sz w:val="22"/>
              </w:rPr>
              <w:tab/>
            </w:r>
            <w:r w:rsidRPr="00C75B85">
              <w:rPr>
                <w:rStyle w:val="Hyperlink"/>
                <w:noProof/>
              </w:rPr>
              <w:t>Fotos</w:t>
            </w:r>
            <w:r>
              <w:rPr>
                <w:noProof/>
                <w:webHidden/>
              </w:rPr>
              <w:tab/>
            </w:r>
            <w:r>
              <w:rPr>
                <w:noProof/>
                <w:webHidden/>
              </w:rPr>
              <w:fldChar w:fldCharType="begin"/>
            </w:r>
            <w:r>
              <w:rPr>
                <w:noProof/>
                <w:webHidden/>
              </w:rPr>
              <w:instrText xml:space="preserve"> PAGEREF _Toc288662720 \h </w:instrText>
            </w:r>
            <w:r>
              <w:rPr>
                <w:noProof/>
                <w:webHidden/>
              </w:rPr>
            </w:r>
            <w:r>
              <w:rPr>
                <w:noProof/>
                <w:webHidden/>
              </w:rPr>
              <w:fldChar w:fldCharType="separate"/>
            </w:r>
            <w:r>
              <w:rPr>
                <w:noProof/>
                <w:webHidden/>
              </w:rPr>
              <w:t>17</w:t>
            </w:r>
            <w:r>
              <w:rPr>
                <w:noProof/>
                <w:webHidden/>
              </w:rPr>
              <w:fldChar w:fldCharType="end"/>
            </w:r>
          </w:hyperlink>
        </w:p>
        <w:p w:rsidR="00A06B4F" w:rsidRDefault="00AF4AE0">
          <w:r>
            <w:rPr>
              <w:b/>
              <w:bCs/>
              <w:lang w:val="de-DE"/>
            </w:rPr>
            <w:fldChar w:fldCharType="end"/>
          </w:r>
        </w:p>
      </w:sdtContent>
    </w:sdt>
    <w:p w:rsidR="00E0412E" w:rsidRDefault="00E0412E">
      <w:pPr>
        <w:rPr>
          <w:b/>
          <w:bCs/>
          <w:color w:val="FFFFFF" w:themeColor="background1"/>
          <w:spacing w:val="15"/>
          <w:sz w:val="22"/>
          <w:szCs w:val="22"/>
        </w:rPr>
      </w:pPr>
      <w:bookmarkStart w:id="2" w:name="h.llbcbqil7m8w"/>
      <w:bookmarkEnd w:id="2"/>
      <w:r>
        <w:br w:type="page"/>
      </w:r>
    </w:p>
    <w:p w:rsidR="00E42C0D" w:rsidRDefault="00446AD7" w:rsidP="00E0412E">
      <w:pPr>
        <w:pStyle w:val="berschrift1"/>
      </w:pPr>
      <w:bookmarkStart w:id="3" w:name="_Toc288662702"/>
      <w:proofErr w:type="spellStart"/>
      <w:r>
        <w:lastRenderedPageBreak/>
        <w:t>Affinity</w:t>
      </w:r>
      <w:proofErr w:type="spellEnd"/>
      <w:r>
        <w:t xml:space="preserve"> </w:t>
      </w:r>
      <w:proofErr w:type="spellStart"/>
      <w:r>
        <w:t>Diagram</w:t>
      </w:r>
      <w:proofErr w:type="spellEnd"/>
    </w:p>
    <w:p w:rsidR="00B72688" w:rsidRPr="00B72688" w:rsidRDefault="00B72688" w:rsidP="00B72688">
      <w:pPr>
        <w:pStyle w:val="berschrift2"/>
      </w:pPr>
      <w:r>
        <w:t>Übersicht</w:t>
      </w:r>
    </w:p>
    <w:p w:rsidR="00C51361" w:rsidRDefault="00B72688" w:rsidP="00C51361">
      <w:pPr>
        <w:keepNext/>
      </w:pPr>
      <w:r>
        <w:rPr>
          <w:noProof/>
          <w:lang w:eastAsia="de-CH"/>
        </w:rPr>
        <w:drawing>
          <wp:inline distT="0" distB="0" distL="0" distR="0" wp14:anchorId="2B74929F" wp14:editId="322998E2">
            <wp:extent cx="5760720" cy="3600450"/>
            <wp:effectExtent l="0" t="0" r="0" b="0"/>
            <wp:docPr id="7" name="Grafik 7" descr="D:\Users\Lukas Elmer\Pictures\Downloaded Albums\108622332527432475223\UInt2 Affinity Diagram\Colla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Lukas Elmer\Pictures\Downloaded Albums\108622332527432475223\UInt2 Affinity Diagram\Collage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rsidR="00154C6D" w:rsidRDefault="00C51361" w:rsidP="00154C6D">
      <w:pPr>
        <w:pStyle w:val="Beschriftung"/>
        <w:rPr>
          <w:noProof/>
          <w:lang w:eastAsia="de-CH"/>
        </w:rPr>
      </w:pPr>
      <w:r>
        <w:t xml:space="preserve">Abbildung </w:t>
      </w:r>
      <w:fldSimple w:instr=" SEQ Abbildung \* ARABIC ">
        <w:r w:rsidR="00060D29">
          <w:rPr>
            <w:noProof/>
          </w:rPr>
          <w:t>1</w:t>
        </w:r>
      </w:fldSimple>
      <w:r>
        <w:t xml:space="preserve"> – </w:t>
      </w:r>
      <w:proofErr w:type="spellStart"/>
      <w:r>
        <w:t>Affinity</w:t>
      </w:r>
      <w:proofErr w:type="spellEnd"/>
      <w:r>
        <w:t xml:space="preserve"> </w:t>
      </w:r>
      <w:proofErr w:type="spellStart"/>
      <w:r>
        <w:t>Diagram</w:t>
      </w:r>
      <w:proofErr w:type="spellEnd"/>
      <w:r>
        <w:t xml:space="preserve"> Übersicht</w:t>
      </w:r>
    </w:p>
    <w:p w:rsidR="00392A68" w:rsidRDefault="00392A68" w:rsidP="00154C6D">
      <w:pPr>
        <w:pStyle w:val="Beschriftung"/>
      </w:pPr>
      <w:r>
        <w:rPr>
          <w:noProof/>
          <w:lang w:eastAsia="de-CH"/>
        </w:rPr>
        <w:drawing>
          <wp:inline distT="0" distB="0" distL="0" distR="0" wp14:anchorId="1E43CFCB" wp14:editId="2A876614">
            <wp:extent cx="4991100" cy="3635604"/>
            <wp:effectExtent l="190500" t="190500" r="190500" b="193675"/>
            <wp:docPr id="18" name="Grafik 18" descr="D:\Users\Lukas Elmer\Pictures\Downloaded Albums\108622332527432475223\UInt2 Affinity Diagram\IMG_20110322_16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Lukas Elmer\Pictures\Downloaded Albums\108622332527432475223\UInt2 Affinity Diagram\IMG_20110322_165201.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858"/>
                    <a:stretch/>
                  </pic:blipFill>
                  <pic:spPr bwMode="auto">
                    <a:xfrm>
                      <a:off x="0" y="0"/>
                      <a:ext cx="5002482" cy="36438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446AD7" w:rsidRDefault="00392A68" w:rsidP="00392A68">
      <w:pPr>
        <w:pStyle w:val="Beschriftung"/>
      </w:pPr>
      <w:r>
        <w:t xml:space="preserve">Abbildung </w:t>
      </w:r>
      <w:fldSimple w:instr=" SEQ Abbildung \* ARABIC ">
        <w:r w:rsidR="00060D29">
          <w:rPr>
            <w:noProof/>
          </w:rPr>
          <w:t>2</w:t>
        </w:r>
      </w:fldSimple>
      <w:r>
        <w:t xml:space="preserve"> - </w:t>
      </w:r>
      <w:proofErr w:type="spellStart"/>
      <w:r>
        <w:t>Affinity</w:t>
      </w:r>
      <w:proofErr w:type="spellEnd"/>
      <w:r>
        <w:t xml:space="preserve"> </w:t>
      </w:r>
      <w:proofErr w:type="spellStart"/>
      <w:r>
        <w:t>Diagram</w:t>
      </w:r>
      <w:proofErr w:type="spellEnd"/>
      <w:r>
        <w:t xml:space="preserve"> Übersicht</w:t>
      </w:r>
    </w:p>
    <w:p w:rsidR="00392A68" w:rsidRDefault="00392A68" w:rsidP="00E42C0D"/>
    <w:p w:rsidR="00446AD7" w:rsidRDefault="00C51361" w:rsidP="00E42C0D">
      <w:r>
        <w:t xml:space="preserve">Nachdem wir die einzelnen Beobachtungen / </w:t>
      </w:r>
      <w:proofErr w:type="spellStart"/>
      <w:r>
        <w:t>Insights</w:t>
      </w:r>
      <w:proofErr w:type="spellEnd"/>
      <w:r>
        <w:t xml:space="preserve"> auf die </w:t>
      </w:r>
      <w:proofErr w:type="spellStart"/>
      <w:r>
        <w:t>PostIts</w:t>
      </w:r>
      <w:proofErr w:type="spellEnd"/>
      <w:r>
        <w:t xml:space="preserve"> geschrieben hatten, haben wir die einzelnen Beobachtungen gruppiert.</w:t>
      </w:r>
      <w:r w:rsidR="00FF2577">
        <w:t xml:space="preserve"> Die einzelnen Gruppen haben wir dann noch visuell ansprechen dargestellt.</w:t>
      </w:r>
    </w:p>
    <w:p w:rsidR="00446AD7" w:rsidRDefault="00B72688" w:rsidP="00CA1AF3">
      <w:pPr>
        <w:pStyle w:val="berschrift2"/>
      </w:pPr>
      <w:r>
        <w:t>Kommunikation</w:t>
      </w:r>
    </w:p>
    <w:p w:rsidR="00155BBC" w:rsidRDefault="004569EF" w:rsidP="00155BBC">
      <w:pPr>
        <w:keepNext/>
      </w:pPr>
      <w:r>
        <w:rPr>
          <w:noProof/>
          <w:lang w:eastAsia="de-CH"/>
        </w:rPr>
        <w:drawing>
          <wp:inline distT="0" distB="0" distL="0" distR="0" wp14:anchorId="62030178" wp14:editId="285C3236">
            <wp:extent cx="5527343" cy="2442225"/>
            <wp:effectExtent l="133350" t="57150" r="92710" b="148590"/>
            <wp:docPr id="19" name="Grafik 19" descr="D:\Users\Lukas Elmer\Pictures\Downloaded Albums\108622332527432475223\UInt2 Affinity Diagram\IMG_20110322_165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Lukas Elmer\Pictures\Downloaded Albums\108622332527432475223\UInt2 Affinity Diagram\IMG_20110322_165029.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6794" b="24283"/>
                    <a:stretch/>
                  </pic:blipFill>
                  <pic:spPr bwMode="auto">
                    <a:xfrm>
                      <a:off x="0" y="0"/>
                      <a:ext cx="5541521" cy="244848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rsidR="00CA1AF3" w:rsidRPr="00CA1AF3" w:rsidRDefault="00155BBC" w:rsidP="00155BBC">
      <w:pPr>
        <w:pStyle w:val="Beschriftung"/>
      </w:pPr>
      <w:r>
        <w:t xml:space="preserve">Abbildung </w:t>
      </w:r>
      <w:fldSimple w:instr=" SEQ Abbildung \* ARABIC ">
        <w:r w:rsidR="00060D29">
          <w:rPr>
            <w:noProof/>
          </w:rPr>
          <w:t>3</w:t>
        </w:r>
      </w:fldSimple>
      <w:r>
        <w:t xml:space="preserve"> - Kommunikation</w:t>
      </w:r>
    </w:p>
    <w:p w:rsidR="000E3E9C" w:rsidRDefault="00154C6D" w:rsidP="00EF0A23">
      <w:r>
        <w:t>Die Kommunikation ist ein grosses und schwieriges Thema</w:t>
      </w:r>
      <w:r w:rsidR="00EF0A23">
        <w:t>.</w:t>
      </w:r>
      <w:r w:rsidR="00722836">
        <w:t xml:space="preserve"> Es geht hier sowohl um die Kommunikation zwischen den Monteuren und der Sekretärin wie auch die Kommunikation zwischen Kunden und Firma.</w:t>
      </w:r>
    </w:p>
    <w:p w:rsidR="00B72688" w:rsidRDefault="00B72688" w:rsidP="00CA1AF3">
      <w:pPr>
        <w:pStyle w:val="berschrift2"/>
      </w:pPr>
      <w:r>
        <w:t>Ideen / Vision</w:t>
      </w:r>
    </w:p>
    <w:p w:rsidR="000E3E9C" w:rsidRDefault="00A5506B" w:rsidP="00EF0A23">
      <w:pPr>
        <w:rPr>
          <w:noProof/>
          <w:lang w:eastAsia="de-CH"/>
        </w:rPr>
      </w:pPr>
      <w:r>
        <w:rPr>
          <w:noProof/>
        </w:rPr>
        <mc:AlternateContent>
          <mc:Choice Requires="wps">
            <w:drawing>
              <wp:anchor distT="0" distB="0" distL="114300" distR="114300" simplePos="0" relativeHeight="251661312" behindDoc="0" locked="0" layoutInCell="1" allowOverlap="1" wp14:anchorId="6BA32F12" wp14:editId="6E51BD46">
                <wp:simplePos x="0" y="0"/>
                <wp:positionH relativeFrom="column">
                  <wp:posOffset>137160</wp:posOffset>
                </wp:positionH>
                <wp:positionV relativeFrom="paragraph">
                  <wp:posOffset>3279140</wp:posOffset>
                </wp:positionV>
                <wp:extent cx="2797175"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2797175" cy="635"/>
                        </a:xfrm>
                        <a:prstGeom prst="rect">
                          <a:avLst/>
                        </a:prstGeom>
                        <a:solidFill>
                          <a:prstClr val="white"/>
                        </a:solidFill>
                        <a:ln>
                          <a:noFill/>
                        </a:ln>
                        <a:effectLst/>
                      </wps:spPr>
                      <wps:txbx>
                        <w:txbxContent>
                          <w:p w:rsidR="00A5506B" w:rsidRPr="00586AB4" w:rsidRDefault="00A5506B" w:rsidP="00A5506B">
                            <w:pPr>
                              <w:pStyle w:val="Beschriftung"/>
                              <w:rPr>
                                <w:noProof/>
                                <w:sz w:val="20"/>
                                <w:szCs w:val="20"/>
                              </w:rPr>
                            </w:pPr>
                            <w:r>
                              <w:t xml:space="preserve">Abbildung </w:t>
                            </w:r>
                            <w:fldSimple w:instr=" SEQ Abbildung \* ARABIC ">
                              <w:r w:rsidR="00060D29">
                                <w:rPr>
                                  <w:noProof/>
                                </w:rPr>
                                <w:t>4</w:t>
                              </w:r>
                            </w:fldSimple>
                            <w:r>
                              <w:t xml:space="preserve"> - Ideen / 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24" o:spid="_x0000_s1026" type="#_x0000_t202" style="position:absolute;margin-left:10.8pt;margin-top:258.2pt;width:220.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" stroked="f">
                <v:textbox style="mso-fit-shape-to-text:t" inset="0,0,0,0">
                  <w:txbxContent>
                    <w:p w:rsidR="00A5506B" w:rsidRPr="00586AB4" w:rsidRDefault="00A5506B" w:rsidP="00A5506B">
                      <w:pPr>
                        <w:pStyle w:val="Beschriftung"/>
                        <w:rPr>
                          <w:noProof/>
                          <w:sz w:val="20"/>
                          <w:szCs w:val="20"/>
                        </w:rPr>
                      </w:pPr>
                      <w:r>
                        <w:t xml:space="preserve">Abbildung </w:t>
                      </w:r>
                      <w:fldSimple w:instr=" SEQ Abbildung \* ARABIC ">
                        <w:r w:rsidR="00060D29">
                          <w:rPr>
                            <w:noProof/>
                          </w:rPr>
                          <w:t>4</w:t>
                        </w:r>
                      </w:fldSimple>
                      <w:r>
                        <w:t xml:space="preserve"> - Ideen / Vision</w:t>
                      </w:r>
                    </w:p>
                  </w:txbxContent>
                </v:textbox>
                <w10:wrap type="square"/>
              </v:shape>
            </w:pict>
          </mc:Fallback>
        </mc:AlternateContent>
      </w:r>
      <w:r w:rsidR="00BF157D">
        <w:rPr>
          <w:noProof/>
          <w:lang w:eastAsia="de-CH"/>
        </w:rPr>
        <w:drawing>
          <wp:anchor distT="0" distB="0" distL="114300" distR="114300" simplePos="0" relativeHeight="251659264" behindDoc="0" locked="0" layoutInCell="1" allowOverlap="1" wp14:anchorId="4A1BAF69" wp14:editId="232518BA">
            <wp:simplePos x="0" y="0"/>
            <wp:positionH relativeFrom="column">
              <wp:posOffset>137160</wp:posOffset>
            </wp:positionH>
            <wp:positionV relativeFrom="paragraph">
              <wp:posOffset>114935</wp:posOffset>
            </wp:positionV>
            <wp:extent cx="2797175" cy="3107055"/>
            <wp:effectExtent l="133350" t="57150" r="98425" b="150495"/>
            <wp:wrapSquare wrapText="bothSides"/>
            <wp:docPr id="23" name="Grafik 23" descr="D:\Users\Lukas Elmer\Pictures\Downloaded Albums\108622332527432475223\UInt2 Affinity Diagram\IMG_20110322_165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ukas Elmer\Pictures\Downloaded Albums\108622332527432475223\UInt2 Affinity Diagram\IMG_20110322_165124.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583" t="11755" r="2843" b="13651"/>
                    <a:stretch/>
                  </pic:blipFill>
                  <pic:spPr bwMode="auto">
                    <a:xfrm>
                      <a:off x="0" y="0"/>
                      <a:ext cx="2797175" cy="31070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0A23" w:rsidRDefault="00BF157D" w:rsidP="00EF0A23">
      <w:r>
        <w:t xml:space="preserve">Unter Ideen / Vision haben wir die wichtigsten Wünsche und Ideen zusammengefasst. Damit soll herausgefunden werden, was die wichtigsten Neuerungen sind. Der </w:t>
      </w:r>
      <w:proofErr w:type="spellStart"/>
      <w:r>
        <w:t>Android</w:t>
      </w:r>
      <w:proofErr w:type="spellEnd"/>
      <w:r>
        <w:t xml:space="preserve"> steht für die neue, moderne Komponente. </w:t>
      </w:r>
    </w:p>
    <w:p w:rsidR="00BF157D" w:rsidRDefault="00BF157D">
      <w:r>
        <w:br w:type="page"/>
      </w:r>
    </w:p>
    <w:p w:rsidR="00B72688" w:rsidRDefault="00B72688" w:rsidP="00CA1AF3">
      <w:pPr>
        <w:pStyle w:val="berschrift2"/>
      </w:pPr>
      <w:r>
        <w:lastRenderedPageBreak/>
        <w:t>Effektivität</w:t>
      </w:r>
    </w:p>
    <w:p w:rsidR="00A5506B" w:rsidRDefault="009731A1" w:rsidP="000E3E9C">
      <w:r>
        <w:rPr>
          <w:noProof/>
        </w:rPr>
        <mc:AlternateContent>
          <mc:Choice Requires="wps">
            <w:drawing>
              <wp:anchor distT="0" distB="0" distL="114300" distR="114300" simplePos="0" relativeHeight="251664384" behindDoc="0" locked="0" layoutInCell="1" allowOverlap="1" wp14:anchorId="6BF3B0CC" wp14:editId="7ED2604B">
                <wp:simplePos x="0" y="0"/>
                <wp:positionH relativeFrom="column">
                  <wp:posOffset>140335</wp:posOffset>
                </wp:positionH>
                <wp:positionV relativeFrom="paragraph">
                  <wp:posOffset>2691765</wp:posOffset>
                </wp:positionV>
                <wp:extent cx="2851785" cy="635"/>
                <wp:effectExtent l="0" t="0" r="0" b="0"/>
                <wp:wrapSquare wrapText="bothSides"/>
                <wp:docPr id="26" name="Textfeld 26"/>
                <wp:cNvGraphicFramePr/>
                <a:graphic xmlns:a="http://schemas.openxmlformats.org/drawingml/2006/main">
                  <a:graphicData uri="http://schemas.microsoft.com/office/word/2010/wordprocessingShape">
                    <wps:wsp>
                      <wps:cNvSpPr txBox="1"/>
                      <wps:spPr>
                        <a:xfrm>
                          <a:off x="0" y="0"/>
                          <a:ext cx="2851785" cy="635"/>
                        </a:xfrm>
                        <a:prstGeom prst="rect">
                          <a:avLst/>
                        </a:prstGeom>
                        <a:solidFill>
                          <a:prstClr val="white"/>
                        </a:solidFill>
                        <a:ln>
                          <a:noFill/>
                        </a:ln>
                        <a:effectLst/>
                      </wps:spPr>
                      <wps:txbx>
                        <w:txbxContent>
                          <w:p w:rsidR="009731A1" w:rsidRPr="002B0EA2" w:rsidRDefault="009731A1" w:rsidP="009731A1">
                            <w:pPr>
                              <w:pStyle w:val="Beschriftung"/>
                              <w:rPr>
                                <w:noProof/>
                                <w:sz w:val="20"/>
                                <w:szCs w:val="20"/>
                              </w:rPr>
                            </w:pPr>
                            <w:r>
                              <w:t xml:space="preserve">Abbildung </w:t>
                            </w:r>
                            <w:fldSimple w:instr=" SEQ Abbildung \* ARABIC ">
                              <w:r w:rsidR="00060D29">
                                <w:rPr>
                                  <w:noProof/>
                                </w:rPr>
                                <w:t>5</w:t>
                              </w:r>
                            </w:fldSimple>
                            <w:r>
                              <w:t xml:space="preserve"> - Effektivität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6" o:spid="_x0000_s1027" type="#_x0000_t202" style="position:absolute;margin-left:11.05pt;margin-top:211.95pt;width:224.5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" stroked="f">
                <v:textbox style="mso-fit-shape-to-text:t" inset="0,0,0,0">
                  <w:txbxContent>
                    <w:p w:rsidR="009731A1" w:rsidRPr="002B0EA2" w:rsidRDefault="009731A1" w:rsidP="009731A1">
                      <w:pPr>
                        <w:pStyle w:val="Beschriftung"/>
                        <w:rPr>
                          <w:noProof/>
                          <w:sz w:val="20"/>
                          <w:szCs w:val="20"/>
                        </w:rPr>
                      </w:pPr>
                      <w:r>
                        <w:t xml:space="preserve">Abbildung </w:t>
                      </w:r>
                      <w:fldSimple w:instr=" SEQ Abbildung \* ARABIC ">
                        <w:r w:rsidR="00060D29">
                          <w:rPr>
                            <w:noProof/>
                          </w:rPr>
                          <w:t>5</w:t>
                        </w:r>
                      </w:fldSimple>
                      <w:r>
                        <w:t xml:space="preserve"> - Effektivität</w:t>
                      </w:r>
                    </w:p>
                  </w:txbxContent>
                </v:textbox>
                <w10:wrap type="square"/>
              </v:shape>
            </w:pict>
          </mc:Fallback>
        </mc:AlternateContent>
      </w:r>
      <w:r w:rsidR="00A5506B">
        <w:rPr>
          <w:noProof/>
          <w:lang w:eastAsia="de-CH"/>
        </w:rPr>
        <w:drawing>
          <wp:anchor distT="0" distB="0" distL="114300" distR="114300" simplePos="0" relativeHeight="251662336" behindDoc="0" locked="0" layoutInCell="1" allowOverlap="1" wp14:anchorId="163B6F34" wp14:editId="0125C8C1">
            <wp:simplePos x="0" y="0"/>
            <wp:positionH relativeFrom="column">
              <wp:posOffset>140335</wp:posOffset>
            </wp:positionH>
            <wp:positionV relativeFrom="paragraph">
              <wp:posOffset>71755</wp:posOffset>
            </wp:positionV>
            <wp:extent cx="2851785" cy="2562860"/>
            <wp:effectExtent l="133350" t="57150" r="100965" b="161290"/>
            <wp:wrapSquare wrapText="bothSides"/>
            <wp:docPr id="21" name="Grafik 21" descr="D:\Users\Lukas Elmer\Pictures\Downloaded Albums\108622332527432475223\UInt2 Affinity Diagram\IMG_20110322_165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ukas Elmer\Pictures\Downloaded Albums\108622332527432475223\UInt2 Affinity Diagram\IMG_20110322_165118.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893" t="14168" r="16490"/>
                    <a:stretch/>
                  </pic:blipFill>
                  <pic:spPr bwMode="auto">
                    <a:xfrm>
                      <a:off x="0" y="0"/>
                      <a:ext cx="2851785" cy="25628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1E92">
        <w:t>Die Effektivität ist sehr wichtig. Ohne sie könnte die Firma gar nicht existieren. Zurzeit kann es jedoch vorkommen, dass ein Rapport verloren geht oder ein Material vergessen geht und somit dem Kunden nicht verrechnet wird. Dies soll durch das neue System behoben werden.</w:t>
      </w:r>
    </w:p>
    <w:p w:rsidR="00A5506B" w:rsidRDefault="00A5506B" w:rsidP="000E3E9C"/>
    <w:p w:rsidR="00AC1E92" w:rsidRDefault="00AC1E92" w:rsidP="000E3E9C"/>
    <w:p w:rsidR="00AC1E92" w:rsidRDefault="00AC1E92" w:rsidP="000E3E9C"/>
    <w:p w:rsidR="00AC1E92" w:rsidRDefault="00AC1E92" w:rsidP="000E3E9C"/>
    <w:p w:rsidR="00AC1E92" w:rsidRDefault="00AC1E92" w:rsidP="000E3E9C"/>
    <w:p w:rsidR="00AC1E92" w:rsidRDefault="00AC1E92" w:rsidP="000E3E9C"/>
    <w:p w:rsidR="00AC1E92" w:rsidRDefault="00AC1E92" w:rsidP="000E3E9C"/>
    <w:p w:rsidR="00AC1E92" w:rsidRDefault="00AC1E92" w:rsidP="000E3E9C"/>
    <w:p w:rsidR="00AC1E92" w:rsidRDefault="00AC1E92" w:rsidP="000E3E9C"/>
    <w:p w:rsidR="009731A1" w:rsidRPr="000E3E9C" w:rsidRDefault="009731A1" w:rsidP="000E3E9C"/>
    <w:p w:rsidR="00B72688" w:rsidRDefault="00B72688" w:rsidP="00CA1AF3">
      <w:pPr>
        <w:pStyle w:val="berschrift2"/>
      </w:pPr>
      <w:r>
        <w:t>Probleme</w:t>
      </w:r>
    </w:p>
    <w:p w:rsidR="006552C1" w:rsidRDefault="00A1318C" w:rsidP="00895F13">
      <w:pPr>
        <w:rPr>
          <w:noProof/>
          <w:lang w:eastAsia="de-CH"/>
        </w:rPr>
      </w:pPr>
      <w:r>
        <w:rPr>
          <w:noProof/>
        </w:rPr>
        <mc:AlternateContent>
          <mc:Choice Requires="wps">
            <w:drawing>
              <wp:anchor distT="0" distB="0" distL="114300" distR="114300" simplePos="0" relativeHeight="251667456" behindDoc="0" locked="0" layoutInCell="1" allowOverlap="1" wp14:anchorId="28951A3A" wp14:editId="7B1BF065">
                <wp:simplePos x="0" y="0"/>
                <wp:positionH relativeFrom="column">
                  <wp:posOffset>109220</wp:posOffset>
                </wp:positionH>
                <wp:positionV relativeFrom="paragraph">
                  <wp:posOffset>2085340</wp:posOffset>
                </wp:positionV>
                <wp:extent cx="2009775"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a:effectLst/>
                      </wps:spPr>
                      <wps:txbx>
                        <w:txbxContent>
                          <w:p w:rsidR="00A1318C" w:rsidRPr="00C74BCA" w:rsidRDefault="00A1318C" w:rsidP="00A1318C">
                            <w:pPr>
                              <w:pStyle w:val="Beschriftung"/>
                              <w:rPr>
                                <w:noProof/>
                                <w:sz w:val="20"/>
                                <w:szCs w:val="20"/>
                              </w:rPr>
                            </w:pPr>
                            <w:r>
                              <w:t xml:space="preserve">Abbildung </w:t>
                            </w:r>
                            <w:fldSimple w:instr=" SEQ Abbildung \* ARABIC ">
                              <w:r w:rsidR="00060D29">
                                <w:rPr>
                                  <w:noProof/>
                                </w:rPr>
                                <w:t>6</w:t>
                              </w:r>
                            </w:fldSimple>
                            <w:r>
                              <w:t xml:space="preserve"> - Probleme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7" o:spid="_x0000_s1028" type="#_x0000_t202" style="position:absolute;margin-left:8.6pt;margin-top:164.2pt;width:158.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" stroked="f">
                <v:textbox style="mso-fit-shape-to-text:t" inset="0,0,0,0">
                  <w:txbxContent>
                    <w:p w:rsidR="00A1318C" w:rsidRPr="00C74BCA" w:rsidRDefault="00A1318C" w:rsidP="00A1318C">
                      <w:pPr>
                        <w:pStyle w:val="Beschriftung"/>
                        <w:rPr>
                          <w:noProof/>
                          <w:sz w:val="20"/>
                          <w:szCs w:val="20"/>
                        </w:rPr>
                      </w:pPr>
                      <w:r>
                        <w:t xml:space="preserve">Abbildung </w:t>
                      </w:r>
                      <w:fldSimple w:instr=" SEQ Abbildung \* ARABIC ">
                        <w:r w:rsidR="00060D29">
                          <w:rPr>
                            <w:noProof/>
                          </w:rPr>
                          <w:t>6</w:t>
                        </w:r>
                      </w:fldSimple>
                      <w:r>
                        <w:t xml:space="preserve"> - Probleme</w:t>
                      </w:r>
                    </w:p>
                  </w:txbxContent>
                </v:textbox>
                <w10:wrap type="square"/>
              </v:shape>
            </w:pict>
          </mc:Fallback>
        </mc:AlternateContent>
      </w:r>
      <w:r w:rsidR="0028190D">
        <w:rPr>
          <w:noProof/>
          <w:lang w:eastAsia="de-CH"/>
        </w:rPr>
        <w:drawing>
          <wp:anchor distT="0" distB="0" distL="114300" distR="114300" simplePos="0" relativeHeight="251665408" behindDoc="0" locked="0" layoutInCell="1" allowOverlap="1" wp14:anchorId="7B65F97D" wp14:editId="12212574">
            <wp:simplePos x="0" y="0"/>
            <wp:positionH relativeFrom="column">
              <wp:posOffset>109220</wp:posOffset>
            </wp:positionH>
            <wp:positionV relativeFrom="paragraph">
              <wp:posOffset>78740</wp:posOffset>
            </wp:positionV>
            <wp:extent cx="2009775" cy="1949450"/>
            <wp:effectExtent l="114300" t="57150" r="85725" b="146050"/>
            <wp:wrapSquare wrapText="bothSides"/>
            <wp:docPr id="25" name="Grafik 25" descr="D:\Users\Lukas Elmer\Pictures\Downloaded Albums\108622332527432475223\UInt2 Affinity Diagram\IMG_20110322_165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Lukas Elmer\Pictures\Downloaded Albums\108622332527432475223\UInt2 Affinity Diagram\IMG_20110322_165004.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312" t="14237" r="19010" b="7289"/>
                    <a:stretch/>
                  </pic:blipFill>
                  <pic:spPr bwMode="auto">
                    <a:xfrm>
                      <a:off x="0" y="0"/>
                      <a:ext cx="2009775" cy="19494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190D">
        <w:rPr>
          <w:noProof/>
          <w:lang w:eastAsia="de-CH"/>
        </w:rPr>
        <w:t xml:space="preserve">In diesem Abschnitt befassen wir uns damit, was die gravierentsten Probleme darstellen. </w:t>
      </w:r>
      <w:r>
        <w:rPr>
          <w:noProof/>
          <w:lang w:eastAsia="de-CH"/>
        </w:rPr>
        <w:t>Durch das neue System sollen möglichst viele aktuelle Probleme abgeschwächt oder behoben werden.</w:t>
      </w:r>
    </w:p>
    <w:p w:rsidR="00A1318C" w:rsidRDefault="00A1318C">
      <w:pPr>
        <w:rPr>
          <w:noProof/>
          <w:lang w:eastAsia="de-CH"/>
        </w:rPr>
      </w:pPr>
      <w:r>
        <w:rPr>
          <w:noProof/>
          <w:lang w:eastAsia="de-CH"/>
        </w:rPr>
        <w:br w:type="page"/>
      </w:r>
    </w:p>
    <w:p w:rsidR="00B72688" w:rsidRDefault="00B72688" w:rsidP="00CA1AF3">
      <w:pPr>
        <w:pStyle w:val="berschrift2"/>
      </w:pPr>
      <w:r>
        <w:lastRenderedPageBreak/>
        <w:t>Regeln</w:t>
      </w:r>
    </w:p>
    <w:p w:rsidR="00A1318C" w:rsidRDefault="000B01D3" w:rsidP="00A1318C">
      <w:pPr>
        <w:keepNext/>
      </w:pPr>
      <w:r>
        <w:rPr>
          <w:noProof/>
          <w:lang w:eastAsia="de-CH"/>
        </w:rPr>
        <w:drawing>
          <wp:inline distT="0" distB="0" distL="0" distR="0" wp14:anchorId="0F1E9D31" wp14:editId="24811FF8">
            <wp:extent cx="5349922" cy="2943797"/>
            <wp:effectExtent l="133350" t="57150" r="98425" b="161925"/>
            <wp:docPr id="20" name="Grafik 20" descr="D:\Users\Lukas Elmer\Pictures\Downloaded Albums\108622332527432475223\UInt2 Affinity Diagram\IMG_20110322_165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Lukas Elmer\Pictures\Downloaded Albums\108622332527432475223\UInt2 Affinity Diagram\IMG_20110322_165148.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220" t="23442" r="1663" b="8228"/>
                    <a:stretch/>
                  </pic:blipFill>
                  <pic:spPr bwMode="auto">
                    <a:xfrm>
                      <a:off x="0" y="0"/>
                      <a:ext cx="5364192" cy="295164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rsidR="000B01D3" w:rsidRDefault="00A1318C" w:rsidP="00A1318C">
      <w:pPr>
        <w:pStyle w:val="Beschriftung"/>
      </w:pPr>
      <w:r>
        <w:t xml:space="preserve">Abbildung </w:t>
      </w:r>
      <w:fldSimple w:instr=" SEQ Abbildung \* ARABIC ">
        <w:r w:rsidR="00060D29">
          <w:rPr>
            <w:noProof/>
          </w:rPr>
          <w:t>7</w:t>
        </w:r>
      </w:fldSimple>
      <w:r>
        <w:t xml:space="preserve"> - Regeln</w:t>
      </w:r>
    </w:p>
    <w:p w:rsidR="00A1318C" w:rsidRPr="00A1318C" w:rsidRDefault="00A1318C" w:rsidP="00A1318C">
      <w:r>
        <w:t>Die Regeln sind in einer Firma sehr wichtig. Wir haben hier einige Regeln zusammengefasst. Die Einhaltung der Regeln zurzeit ist sehr unterschiedlich, da einige Regeln immer, andere Regeln manchmal, und gewisse Regeln selten eingehalten werden. Das Ziel soll sein, dass wir die Regeln genauer spezifizieren können, sodass sie jederzeit eingehalten werden können.</w:t>
      </w:r>
    </w:p>
    <w:p w:rsidR="00B72688" w:rsidRDefault="00B72688" w:rsidP="00CA1AF3">
      <w:pPr>
        <w:pStyle w:val="berschrift2"/>
      </w:pPr>
      <w:r>
        <w:t>Effizienz</w:t>
      </w:r>
    </w:p>
    <w:p w:rsidR="00060D29" w:rsidRDefault="001066C7" w:rsidP="00E42C0D">
      <w:pPr>
        <w:rPr>
          <w:noProof/>
          <w:lang w:eastAsia="de-CH"/>
        </w:rPr>
      </w:pPr>
      <w:r>
        <w:rPr>
          <w:noProof/>
          <w:lang w:eastAsia="de-CH"/>
        </w:rPr>
        <w:drawing>
          <wp:anchor distT="0" distB="0" distL="114300" distR="114300" simplePos="0" relativeHeight="251668480" behindDoc="0" locked="0" layoutInCell="1" allowOverlap="1" wp14:anchorId="4F46CDC7" wp14:editId="6A511CE3">
            <wp:simplePos x="0" y="0"/>
            <wp:positionH relativeFrom="column">
              <wp:posOffset>-3175</wp:posOffset>
            </wp:positionH>
            <wp:positionV relativeFrom="paragraph">
              <wp:posOffset>111760</wp:posOffset>
            </wp:positionV>
            <wp:extent cx="3761105" cy="3493135"/>
            <wp:effectExtent l="114300" t="57150" r="86995" b="145415"/>
            <wp:wrapSquare wrapText="bothSides"/>
            <wp:docPr id="22" name="Grafik 22" descr="D:\Users\Lukas Elmer\Pictures\Downloaded Albums\108622332527432475223\UInt2 Affinity Diagram\IMG_20110322_165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ukas Elmer\Pictures\Downloaded Albums\108622332527432475223\UInt2 Affinity Diagram\IMG_20110322_165051.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5446" t="19000" r="19173"/>
                    <a:stretch/>
                  </pic:blipFill>
                  <pic:spPr bwMode="auto">
                    <a:xfrm>
                      <a:off x="0" y="0"/>
                      <a:ext cx="3761105" cy="34931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53E4">
        <w:rPr>
          <w:noProof/>
          <w:lang w:eastAsia="de-CH"/>
        </w:rPr>
        <w:t>Zeit ist Geld – das gilt grundsätlich in jeder Branche, in der Baubranche ist das aber noch viel kritischer, da für bestimmte Arbeiten Fixpreise gelten und die Effizienz somit den Ertr</w:t>
      </w:r>
      <w:r w:rsidR="00FA79BC">
        <w:rPr>
          <w:noProof/>
          <w:lang w:eastAsia="de-CH"/>
        </w:rPr>
        <w:t>ag pro Zeit direkt beeinflusst.</w:t>
      </w:r>
    </w:p>
    <w:p w:rsidR="00E42C0D" w:rsidRDefault="001066C7">
      <w:r>
        <w:rPr>
          <w:noProof/>
        </w:rPr>
        <mc:AlternateContent>
          <mc:Choice Requires="wps">
            <w:drawing>
              <wp:anchor distT="0" distB="0" distL="114300" distR="114300" simplePos="0" relativeHeight="251670528" behindDoc="0" locked="0" layoutInCell="1" allowOverlap="1" wp14:anchorId="514F1132" wp14:editId="615389B9">
                <wp:simplePos x="0" y="0"/>
                <wp:positionH relativeFrom="column">
                  <wp:posOffset>-3962400</wp:posOffset>
                </wp:positionH>
                <wp:positionV relativeFrom="paragraph">
                  <wp:posOffset>2632710</wp:posOffset>
                </wp:positionV>
                <wp:extent cx="3761105" cy="635"/>
                <wp:effectExtent l="0" t="0" r="0" b="0"/>
                <wp:wrapSquare wrapText="bothSides"/>
                <wp:docPr id="28" name="Textfeld 28"/>
                <wp:cNvGraphicFramePr/>
                <a:graphic xmlns:a="http://schemas.openxmlformats.org/drawingml/2006/main">
                  <a:graphicData uri="http://schemas.microsoft.com/office/word/2010/wordprocessingShape">
                    <wps:wsp>
                      <wps:cNvSpPr txBox="1"/>
                      <wps:spPr>
                        <a:xfrm>
                          <a:off x="0" y="0"/>
                          <a:ext cx="3761105" cy="635"/>
                        </a:xfrm>
                        <a:prstGeom prst="rect">
                          <a:avLst/>
                        </a:prstGeom>
                        <a:solidFill>
                          <a:prstClr val="white"/>
                        </a:solidFill>
                        <a:ln>
                          <a:noFill/>
                        </a:ln>
                        <a:effectLst/>
                      </wps:spPr>
                      <wps:txbx>
                        <w:txbxContent>
                          <w:p w:rsidR="00060D29" w:rsidRPr="005C117C" w:rsidRDefault="00060D29" w:rsidP="00060D29">
                            <w:pPr>
                              <w:pStyle w:val="Beschriftung"/>
                              <w:rPr>
                                <w:noProof/>
                                <w:sz w:val="20"/>
                                <w:szCs w:val="20"/>
                              </w:rPr>
                            </w:pPr>
                            <w:r>
                              <w:t xml:space="preserve">Abbildung </w:t>
                            </w:r>
                            <w:fldSimple w:instr=" SEQ Abbildung \* ARABIC ">
                              <w:r>
                                <w:rPr>
                                  <w:noProof/>
                                </w:rPr>
                                <w:t>8</w:t>
                              </w:r>
                            </w:fldSimple>
                            <w:r>
                              <w:t xml:space="preserve"> - Effizienz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8" o:spid="_x0000_s1029" type="#_x0000_t202" style="position:absolute;margin-left:-312pt;margin-top:207.3pt;width:296.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" stroked="f">
                <v:textbox style="mso-fit-shape-to-text:t" inset="0,0,0,0">
                  <w:txbxContent>
                    <w:p w:rsidR="00060D29" w:rsidRPr="005C117C" w:rsidRDefault="00060D29" w:rsidP="00060D29">
                      <w:pPr>
                        <w:pStyle w:val="Beschriftung"/>
                        <w:rPr>
                          <w:noProof/>
                          <w:sz w:val="20"/>
                          <w:szCs w:val="20"/>
                        </w:rPr>
                      </w:pPr>
                      <w:r>
                        <w:t xml:space="preserve">Abbildung </w:t>
                      </w:r>
                      <w:fldSimple w:instr=" SEQ Abbildung \* ARABIC ">
                        <w:r>
                          <w:rPr>
                            <w:noProof/>
                          </w:rPr>
                          <w:t>8</w:t>
                        </w:r>
                      </w:fldSimple>
                      <w:r>
                        <w:t xml:space="preserve"> - Effizienz</w:t>
                      </w:r>
                    </w:p>
                  </w:txbxContent>
                </v:textbox>
                <w10:wrap type="square"/>
              </v:shape>
            </w:pict>
          </mc:Fallback>
        </mc:AlternateContent>
      </w:r>
      <w:r w:rsidR="00E42C0D">
        <w:br w:type="page"/>
      </w:r>
    </w:p>
    <w:p w:rsidR="00E42C0D" w:rsidRDefault="00E42C0D" w:rsidP="00E42C0D">
      <w:bookmarkStart w:id="4" w:name="_GoBack"/>
      <w:bookmarkEnd w:id="4"/>
    </w:p>
    <w:p w:rsidR="008B7CD3" w:rsidRDefault="008B7CD3" w:rsidP="00E42C0D"/>
    <w:p w:rsidR="008B7CD3" w:rsidRDefault="008B7CD3" w:rsidP="00E42C0D"/>
    <w:p w:rsidR="008B7CD3" w:rsidRDefault="008B7CD3" w:rsidP="00E42C0D"/>
    <w:p w:rsidR="00B56025" w:rsidRPr="00B56025" w:rsidRDefault="00B56025" w:rsidP="00E0412E">
      <w:pPr>
        <w:pStyle w:val="berschrift1"/>
      </w:pPr>
      <w:r>
        <w:t>Matrix</w:t>
      </w:r>
      <w:bookmarkEnd w:id="3"/>
    </w:p>
    <w:tbl>
      <w:tblPr>
        <w:tblStyle w:val="HelleSchattierung-Akzent1"/>
        <w:tblW w:w="0" w:type="auto"/>
        <w:tblLook w:val="04A0" w:firstRow="1" w:lastRow="0" w:firstColumn="1" w:lastColumn="0" w:noHBand="0" w:noVBand="1"/>
      </w:tblPr>
      <w:tblGrid>
        <w:gridCol w:w="1384"/>
        <w:gridCol w:w="3697"/>
        <w:gridCol w:w="4207"/>
      </w:tblGrid>
      <w:tr w:rsidR="00B56025" w:rsidTr="00E04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B56025" w:rsidRDefault="00B56025">
            <w:pPr>
              <w:rPr>
                <w:rFonts w:ascii="Arial" w:eastAsia="Arial" w:hAnsi="Arial" w:cs="Arial"/>
                <w:color w:val="000000"/>
                <w:sz w:val="22"/>
                <w:szCs w:val="22"/>
              </w:rPr>
            </w:pPr>
          </w:p>
        </w:tc>
        <w:tc>
          <w:tcPr>
            <w:tcW w:w="3697" w:type="dxa"/>
            <w:hideMark/>
          </w:tcPr>
          <w:p w:rsidR="00B56025" w:rsidRDefault="00B56025">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22"/>
                <w:szCs w:val="22"/>
              </w:rPr>
            </w:pPr>
            <w:r>
              <w:t>Aussendienstmitarbeiter</w:t>
            </w:r>
          </w:p>
          <w:p w:rsidR="00B56025" w:rsidRDefault="00B56025">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22"/>
                <w:szCs w:val="22"/>
              </w:rPr>
            </w:pPr>
            <w:r>
              <w:t xml:space="preserve">(Isa Sabani, Beat </w:t>
            </w:r>
            <w:proofErr w:type="spellStart"/>
            <w:r>
              <w:t>Oechsli</w:t>
            </w:r>
            <w:proofErr w:type="spellEnd"/>
            <w:r>
              <w:t>)</w:t>
            </w:r>
          </w:p>
        </w:tc>
        <w:tc>
          <w:tcPr>
            <w:tcW w:w="4207" w:type="dxa"/>
            <w:hideMark/>
          </w:tcPr>
          <w:p w:rsidR="00B56025" w:rsidRDefault="00B56025">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22"/>
                <w:szCs w:val="22"/>
              </w:rPr>
            </w:pPr>
            <w:r>
              <w:t>Sekretärin</w:t>
            </w:r>
          </w:p>
          <w:p w:rsidR="00B56025" w:rsidRDefault="00B56025">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22"/>
                <w:szCs w:val="22"/>
              </w:rPr>
            </w:pPr>
            <w:r>
              <w:t>(Christina Elmer)</w:t>
            </w:r>
          </w:p>
        </w:tc>
      </w:tr>
      <w:tr w:rsidR="00B56025" w:rsidTr="00E0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hideMark/>
          </w:tcPr>
          <w:p w:rsidR="00B56025" w:rsidRDefault="00B56025">
            <w:pPr>
              <w:rPr>
                <w:rFonts w:ascii="Arial" w:eastAsia="Arial" w:hAnsi="Arial" w:cs="Arial"/>
                <w:color w:val="000000"/>
                <w:sz w:val="22"/>
                <w:szCs w:val="22"/>
              </w:rPr>
            </w:pPr>
            <w:r>
              <w:t>Büro</w:t>
            </w:r>
          </w:p>
        </w:tc>
        <w:tc>
          <w:tcPr>
            <w:tcW w:w="3697" w:type="dxa"/>
            <w:hideMark/>
          </w:tcPr>
          <w:p w:rsidR="00B56025" w:rsidRPr="00E0412E" w:rsidRDefault="005F1292" w:rsidP="00E0412E">
            <w:pPr>
              <w:numPr>
                <w:ilvl w:val="0"/>
                <w:numId w:val="14"/>
              </w:numPr>
              <w:tabs>
                <w:tab w:val="clear" w:pos="360"/>
                <w:tab w:val="num" w:pos="459"/>
              </w:tabs>
              <w:ind w:left="459"/>
              <w:cnfStyle w:val="000000100000" w:firstRow="0" w:lastRow="0" w:firstColumn="0" w:lastColumn="0" w:oddVBand="0" w:evenVBand="0" w:oddHBand="1" w:evenHBand="0" w:firstRowFirstColumn="0" w:firstRowLastColumn="0" w:lastRowFirstColumn="0" w:lastRowLastColumn="0"/>
              <w:rPr>
                <w:color w:val="auto"/>
              </w:rPr>
            </w:pPr>
            <w:r>
              <w:rPr>
                <w:color w:val="auto"/>
              </w:rPr>
              <w:t>-</w:t>
            </w:r>
          </w:p>
          <w:p w:rsidR="00B56025" w:rsidRPr="00E0412E" w:rsidRDefault="00B56025" w:rsidP="00E0412E">
            <w:pPr>
              <w:numPr>
                <w:ilvl w:val="0"/>
                <w:numId w:val="14"/>
              </w:numPr>
              <w:tabs>
                <w:tab w:val="clear" w:pos="360"/>
                <w:tab w:val="num" w:pos="459"/>
              </w:tabs>
              <w:ind w:left="459"/>
              <w:cnfStyle w:val="000000100000" w:firstRow="0" w:lastRow="0" w:firstColumn="0" w:lastColumn="0" w:oddVBand="0" w:evenVBand="0" w:oddHBand="1" w:evenHBand="0" w:firstRowFirstColumn="0" w:firstRowLastColumn="0" w:lastRowFirstColumn="0" w:lastRowLastColumn="0"/>
              <w:rPr>
                <w:color w:val="auto"/>
              </w:rPr>
            </w:pPr>
            <w:r w:rsidRPr="00E0412E">
              <w:rPr>
                <w:color w:val="auto"/>
              </w:rPr>
              <w:t>weniger wichtig</w:t>
            </w:r>
          </w:p>
          <w:p w:rsidR="00B56025" w:rsidRPr="00E0412E" w:rsidRDefault="005F1292" w:rsidP="00E0412E">
            <w:pPr>
              <w:numPr>
                <w:ilvl w:val="0"/>
                <w:numId w:val="14"/>
              </w:numPr>
              <w:tabs>
                <w:tab w:val="clear" w:pos="360"/>
                <w:tab w:val="num" w:pos="459"/>
              </w:tabs>
              <w:ind w:left="459"/>
              <w:cnfStyle w:val="000000100000" w:firstRow="0" w:lastRow="0" w:firstColumn="0" w:lastColumn="0" w:oddVBand="0" w:evenVBand="0" w:oddHBand="1" w:evenHBand="0" w:firstRowFirstColumn="0" w:firstRowLastColumn="0" w:lastRowFirstColumn="0" w:lastRowLastColumn="0"/>
              <w:rPr>
                <w:rFonts w:ascii="Arial" w:eastAsia="Arial" w:hAnsi="Arial" w:cs="Arial"/>
                <w:color w:val="auto"/>
                <w:sz w:val="22"/>
                <w:szCs w:val="22"/>
              </w:rPr>
            </w:pPr>
            <w:r>
              <w:rPr>
                <w:color w:val="auto"/>
              </w:rPr>
              <w:t>0</w:t>
            </w:r>
            <w:r w:rsidR="00B56025" w:rsidRPr="00E0412E">
              <w:rPr>
                <w:color w:val="auto"/>
              </w:rPr>
              <w:t xml:space="preserve"> x Interview</w:t>
            </w:r>
          </w:p>
        </w:tc>
        <w:tc>
          <w:tcPr>
            <w:tcW w:w="4207" w:type="dxa"/>
            <w:hideMark/>
          </w:tcPr>
          <w:p w:rsidR="00B56025" w:rsidRPr="00E0412E" w:rsidRDefault="00B56025" w:rsidP="00E0412E">
            <w:pPr>
              <w:numPr>
                <w:ilvl w:val="0"/>
                <w:numId w:val="13"/>
              </w:numPr>
              <w:tabs>
                <w:tab w:val="clear" w:pos="360"/>
                <w:tab w:val="num" w:pos="448"/>
              </w:tabs>
              <w:ind w:left="448"/>
              <w:cnfStyle w:val="000000100000" w:firstRow="0" w:lastRow="0" w:firstColumn="0" w:lastColumn="0" w:oddVBand="0" w:evenVBand="0" w:oddHBand="1" w:evenHBand="0" w:firstRowFirstColumn="0" w:firstRowLastColumn="0" w:lastRowFirstColumn="0" w:lastRowLastColumn="0"/>
              <w:rPr>
                <w:rFonts w:ascii="Arial" w:eastAsia="Arial" w:hAnsi="Arial" w:cs="Arial"/>
                <w:color w:val="auto"/>
                <w:sz w:val="22"/>
                <w:szCs w:val="22"/>
              </w:rPr>
            </w:pPr>
            <w:r w:rsidRPr="00E0412E">
              <w:rPr>
                <w:color w:val="auto"/>
              </w:rPr>
              <w:t>Beobachtung</w:t>
            </w:r>
          </w:p>
          <w:p w:rsidR="00B56025" w:rsidRPr="00E0412E" w:rsidRDefault="00B56025" w:rsidP="00E0412E">
            <w:pPr>
              <w:numPr>
                <w:ilvl w:val="0"/>
                <w:numId w:val="13"/>
              </w:numPr>
              <w:tabs>
                <w:tab w:val="clear" w:pos="360"/>
                <w:tab w:val="num" w:pos="448"/>
              </w:tabs>
              <w:ind w:left="448"/>
              <w:cnfStyle w:val="000000100000" w:firstRow="0" w:lastRow="0" w:firstColumn="0" w:lastColumn="0" w:oddVBand="0" w:evenVBand="0" w:oddHBand="1" w:evenHBand="0" w:firstRowFirstColumn="0" w:firstRowLastColumn="0" w:lastRowFirstColumn="0" w:lastRowLastColumn="0"/>
              <w:rPr>
                <w:color w:val="auto"/>
              </w:rPr>
            </w:pPr>
            <w:r w:rsidRPr="00E0412E">
              <w:rPr>
                <w:color w:val="auto"/>
              </w:rPr>
              <w:t>sehr wichtig</w:t>
            </w:r>
          </w:p>
          <w:p w:rsidR="00B56025" w:rsidRPr="00E0412E" w:rsidRDefault="00B56025" w:rsidP="00E0412E">
            <w:pPr>
              <w:numPr>
                <w:ilvl w:val="0"/>
                <w:numId w:val="13"/>
              </w:numPr>
              <w:tabs>
                <w:tab w:val="clear" w:pos="360"/>
                <w:tab w:val="num" w:pos="448"/>
              </w:tabs>
              <w:ind w:left="448"/>
              <w:cnfStyle w:val="000000100000" w:firstRow="0" w:lastRow="0" w:firstColumn="0" w:lastColumn="0" w:oddVBand="0" w:evenVBand="0" w:oddHBand="1" w:evenHBand="0" w:firstRowFirstColumn="0" w:firstRowLastColumn="0" w:lastRowFirstColumn="0" w:lastRowLastColumn="0"/>
              <w:rPr>
                <w:rFonts w:ascii="Arial" w:eastAsia="Arial" w:hAnsi="Arial" w:cs="Arial"/>
                <w:color w:val="auto"/>
                <w:sz w:val="22"/>
                <w:szCs w:val="22"/>
              </w:rPr>
            </w:pPr>
            <w:r w:rsidRPr="00E0412E">
              <w:rPr>
                <w:color w:val="auto"/>
              </w:rPr>
              <w:t>1 x Interview</w:t>
            </w:r>
          </w:p>
        </w:tc>
      </w:tr>
      <w:tr w:rsidR="00B56025" w:rsidTr="00E0412E">
        <w:tc>
          <w:tcPr>
            <w:cnfStyle w:val="001000000000" w:firstRow="0" w:lastRow="0" w:firstColumn="1" w:lastColumn="0" w:oddVBand="0" w:evenVBand="0" w:oddHBand="0" w:evenHBand="0" w:firstRowFirstColumn="0" w:firstRowLastColumn="0" w:lastRowFirstColumn="0" w:lastRowLastColumn="0"/>
            <w:tcW w:w="1384" w:type="dxa"/>
            <w:hideMark/>
          </w:tcPr>
          <w:p w:rsidR="00B56025" w:rsidRDefault="00B56025">
            <w:pPr>
              <w:rPr>
                <w:rFonts w:ascii="Arial" w:eastAsia="Arial" w:hAnsi="Arial" w:cs="Arial"/>
                <w:color w:val="000000"/>
                <w:sz w:val="22"/>
                <w:szCs w:val="22"/>
              </w:rPr>
            </w:pPr>
            <w:r>
              <w:t>Beim Kunden</w:t>
            </w:r>
          </w:p>
        </w:tc>
        <w:tc>
          <w:tcPr>
            <w:tcW w:w="3697" w:type="dxa"/>
            <w:hideMark/>
          </w:tcPr>
          <w:p w:rsidR="00B56025" w:rsidRPr="00E0412E" w:rsidRDefault="005F1292" w:rsidP="00E0412E">
            <w:pPr>
              <w:numPr>
                <w:ilvl w:val="0"/>
                <w:numId w:val="14"/>
              </w:numPr>
              <w:tabs>
                <w:tab w:val="clear" w:pos="360"/>
                <w:tab w:val="num" w:pos="459"/>
              </w:tabs>
              <w:ind w:left="459"/>
              <w:cnfStyle w:val="000000000000" w:firstRow="0" w:lastRow="0" w:firstColumn="0" w:lastColumn="0" w:oddVBand="0" w:evenVBand="0" w:oddHBand="0" w:evenHBand="0" w:firstRowFirstColumn="0" w:firstRowLastColumn="0" w:lastRowFirstColumn="0" w:lastRowLastColumn="0"/>
              <w:rPr>
                <w:color w:val="auto"/>
              </w:rPr>
            </w:pPr>
            <w:r>
              <w:rPr>
                <w:color w:val="auto"/>
              </w:rPr>
              <w:t>Beobachtung</w:t>
            </w:r>
          </w:p>
          <w:p w:rsidR="00B56025" w:rsidRPr="00E0412E" w:rsidRDefault="004A2884" w:rsidP="00E0412E">
            <w:pPr>
              <w:numPr>
                <w:ilvl w:val="0"/>
                <w:numId w:val="14"/>
              </w:numPr>
              <w:tabs>
                <w:tab w:val="clear" w:pos="360"/>
                <w:tab w:val="num" w:pos="459"/>
              </w:tabs>
              <w:ind w:left="459"/>
              <w:cnfStyle w:val="000000000000" w:firstRow="0" w:lastRow="0" w:firstColumn="0" w:lastColumn="0" w:oddVBand="0" w:evenVBand="0" w:oddHBand="0" w:evenHBand="0" w:firstRowFirstColumn="0" w:firstRowLastColumn="0" w:lastRowFirstColumn="0" w:lastRowLastColumn="0"/>
              <w:rPr>
                <w:color w:val="auto"/>
              </w:rPr>
            </w:pPr>
            <w:r>
              <w:rPr>
                <w:color w:val="auto"/>
              </w:rPr>
              <w:t>sehr wichtig</w:t>
            </w:r>
          </w:p>
          <w:p w:rsidR="00B56025" w:rsidRPr="00E0412E" w:rsidRDefault="005F1292" w:rsidP="00E0412E">
            <w:pPr>
              <w:numPr>
                <w:ilvl w:val="0"/>
                <w:numId w:val="14"/>
              </w:numPr>
              <w:tabs>
                <w:tab w:val="clear" w:pos="360"/>
                <w:tab w:val="num" w:pos="459"/>
              </w:tabs>
              <w:ind w:left="459"/>
              <w:cnfStyle w:val="000000000000" w:firstRow="0" w:lastRow="0" w:firstColumn="0" w:lastColumn="0" w:oddVBand="0" w:evenVBand="0" w:oddHBand="0" w:evenHBand="0" w:firstRowFirstColumn="0" w:firstRowLastColumn="0" w:lastRowFirstColumn="0" w:lastRowLastColumn="0"/>
              <w:rPr>
                <w:rFonts w:ascii="Arial" w:eastAsia="Arial" w:hAnsi="Arial" w:cs="Arial"/>
                <w:color w:val="auto"/>
                <w:sz w:val="22"/>
                <w:szCs w:val="22"/>
              </w:rPr>
            </w:pPr>
            <w:r>
              <w:rPr>
                <w:color w:val="auto"/>
              </w:rPr>
              <w:t>2</w:t>
            </w:r>
            <w:r w:rsidR="00B56025" w:rsidRPr="00E0412E">
              <w:rPr>
                <w:color w:val="auto"/>
              </w:rPr>
              <w:t xml:space="preserve"> x Interview</w:t>
            </w:r>
          </w:p>
        </w:tc>
        <w:tc>
          <w:tcPr>
            <w:tcW w:w="4207" w:type="dxa"/>
            <w:hideMark/>
          </w:tcPr>
          <w:p w:rsidR="00B56025" w:rsidRPr="00E0412E" w:rsidRDefault="00B56025" w:rsidP="00E0412E">
            <w:pPr>
              <w:numPr>
                <w:ilvl w:val="0"/>
                <w:numId w:val="13"/>
              </w:numPr>
              <w:tabs>
                <w:tab w:val="clear" w:pos="360"/>
                <w:tab w:val="num" w:pos="448"/>
              </w:tabs>
              <w:ind w:left="448"/>
              <w:cnfStyle w:val="000000000000" w:firstRow="0" w:lastRow="0" w:firstColumn="0" w:lastColumn="0" w:oddVBand="0" w:evenVBand="0" w:oddHBand="0" w:evenHBand="0" w:firstRowFirstColumn="0" w:firstRowLastColumn="0" w:lastRowFirstColumn="0" w:lastRowLastColumn="0"/>
              <w:rPr>
                <w:color w:val="auto"/>
              </w:rPr>
            </w:pPr>
            <w:r w:rsidRPr="00E0412E">
              <w:rPr>
                <w:color w:val="auto"/>
              </w:rPr>
              <w:t>keine Befragung / Beobachtung</w:t>
            </w:r>
          </w:p>
          <w:p w:rsidR="00B56025" w:rsidRPr="00E0412E" w:rsidRDefault="00B56025" w:rsidP="00E0412E">
            <w:pPr>
              <w:numPr>
                <w:ilvl w:val="0"/>
                <w:numId w:val="13"/>
              </w:numPr>
              <w:tabs>
                <w:tab w:val="clear" w:pos="360"/>
                <w:tab w:val="num" w:pos="448"/>
              </w:tabs>
              <w:ind w:left="448"/>
              <w:cnfStyle w:val="000000000000" w:firstRow="0" w:lastRow="0" w:firstColumn="0" w:lastColumn="0" w:oddVBand="0" w:evenVBand="0" w:oddHBand="0" w:evenHBand="0" w:firstRowFirstColumn="0" w:firstRowLastColumn="0" w:lastRowFirstColumn="0" w:lastRowLastColumn="0"/>
              <w:rPr>
                <w:color w:val="auto"/>
              </w:rPr>
            </w:pPr>
            <w:r w:rsidRPr="00E0412E">
              <w:rPr>
                <w:color w:val="auto"/>
              </w:rPr>
              <w:t>nicht wichtig, kommt äusserst selten vor</w:t>
            </w:r>
          </w:p>
          <w:p w:rsidR="00B56025" w:rsidRPr="00E0412E" w:rsidRDefault="00B56025" w:rsidP="00E0412E">
            <w:pPr>
              <w:numPr>
                <w:ilvl w:val="0"/>
                <w:numId w:val="13"/>
              </w:numPr>
              <w:tabs>
                <w:tab w:val="clear" w:pos="360"/>
                <w:tab w:val="num" w:pos="448"/>
              </w:tabs>
              <w:ind w:left="448"/>
              <w:cnfStyle w:val="000000000000" w:firstRow="0" w:lastRow="0" w:firstColumn="0" w:lastColumn="0" w:oddVBand="0" w:evenVBand="0" w:oddHBand="0" w:evenHBand="0" w:firstRowFirstColumn="0" w:firstRowLastColumn="0" w:lastRowFirstColumn="0" w:lastRowLastColumn="0"/>
              <w:rPr>
                <w:rFonts w:ascii="Arial" w:eastAsia="Arial" w:hAnsi="Arial" w:cs="Arial"/>
                <w:color w:val="auto"/>
                <w:sz w:val="22"/>
                <w:szCs w:val="22"/>
              </w:rPr>
            </w:pPr>
            <w:r w:rsidRPr="00E0412E">
              <w:rPr>
                <w:color w:val="auto"/>
              </w:rPr>
              <w:t>0 x Interview</w:t>
            </w:r>
          </w:p>
        </w:tc>
      </w:tr>
    </w:tbl>
    <w:p w:rsidR="00607CF2" w:rsidRDefault="00607CF2" w:rsidP="00915411">
      <w:bookmarkStart w:id="5" w:name="h.3jrbafccexio"/>
      <w:bookmarkEnd w:id="5"/>
    </w:p>
    <w:p w:rsidR="00B56025" w:rsidRPr="00915411" w:rsidRDefault="00B56025" w:rsidP="00915411">
      <w:pPr>
        <w:pStyle w:val="berschrift1"/>
      </w:pPr>
      <w:bookmarkStart w:id="6" w:name="_Toc288662703"/>
      <w:r w:rsidRPr="00915411">
        <w:t>Daten der geplanten Interviews</w:t>
      </w:r>
      <w:bookmarkEnd w:id="6"/>
    </w:p>
    <w:p w:rsidR="00B56025" w:rsidRDefault="00E0412E" w:rsidP="00B56025">
      <w:r>
        <w:t xml:space="preserve">Interview mit Isa Sabani: </w:t>
      </w:r>
      <w:r w:rsidR="005F1292">
        <w:t>Fr, 11. März 11, 9:00 Uhr</w:t>
      </w:r>
    </w:p>
    <w:p w:rsidR="00B56025" w:rsidRDefault="00B56025" w:rsidP="00B56025">
      <w:r>
        <w:t xml:space="preserve">Interview mit Beat </w:t>
      </w:r>
      <w:proofErr w:type="spellStart"/>
      <w:r>
        <w:t>Oechsli</w:t>
      </w:r>
      <w:proofErr w:type="spellEnd"/>
      <w:r w:rsidR="00E0412E">
        <w:t xml:space="preserve">: </w:t>
      </w:r>
      <w:r w:rsidR="005F1292">
        <w:t>Fr, 11. März 11, 9:00 Uhr</w:t>
      </w:r>
    </w:p>
    <w:p w:rsidR="00B56025" w:rsidRDefault="00E0412E" w:rsidP="00B56025">
      <w:r w:rsidRPr="00223DCB">
        <w:rPr>
          <w:lang w:val="en-GB"/>
        </w:rPr>
        <w:t xml:space="preserve">Interview </w:t>
      </w:r>
      <w:proofErr w:type="spellStart"/>
      <w:r w:rsidRPr="00223DCB">
        <w:rPr>
          <w:lang w:val="en-GB"/>
        </w:rPr>
        <w:t>mit</w:t>
      </w:r>
      <w:proofErr w:type="spellEnd"/>
      <w:r w:rsidRPr="00223DCB">
        <w:rPr>
          <w:lang w:val="en-GB"/>
        </w:rPr>
        <w:t xml:space="preserve"> Christina Elmer: </w:t>
      </w:r>
      <w:proofErr w:type="spellStart"/>
      <w:r w:rsidR="00535785" w:rsidRPr="00223DCB">
        <w:rPr>
          <w:lang w:val="en-GB"/>
        </w:rPr>
        <w:t>Fr</w:t>
      </w:r>
      <w:proofErr w:type="spellEnd"/>
      <w:r w:rsidR="00535785" w:rsidRPr="00223DCB">
        <w:rPr>
          <w:lang w:val="en-GB"/>
        </w:rPr>
        <w:t xml:space="preserve">, 11. </w:t>
      </w:r>
      <w:r w:rsidR="00535785">
        <w:t>März 11, 10:00 Uhr</w:t>
      </w:r>
    </w:p>
    <w:p w:rsidR="00607CF2" w:rsidRDefault="00607CF2" w:rsidP="00B56025"/>
    <w:p w:rsidR="00B56025" w:rsidRPr="00E0412E" w:rsidRDefault="00B56025" w:rsidP="00E0412E">
      <w:pPr>
        <w:pStyle w:val="berschrift1"/>
      </w:pPr>
      <w:bookmarkStart w:id="7" w:name="h.viv6l4w2pf9n"/>
      <w:bookmarkStart w:id="8" w:name="_Toc288662704"/>
      <w:bookmarkEnd w:id="7"/>
      <w:r>
        <w:t>Status der Interviews</w:t>
      </w:r>
      <w:bookmarkEnd w:id="8"/>
    </w:p>
    <w:p w:rsidR="00B56025" w:rsidRDefault="00B56025" w:rsidP="00B56025">
      <w:pPr>
        <w:pStyle w:val="berschrift2"/>
        <w:spacing w:line="276" w:lineRule="auto"/>
      </w:pPr>
      <w:bookmarkStart w:id="9" w:name="h.nq9kwnpf2bt7"/>
      <w:bookmarkStart w:id="10" w:name="_Toc288662705"/>
      <w:bookmarkEnd w:id="9"/>
      <w:r>
        <w:t>Idee</w:t>
      </w:r>
      <w:bookmarkEnd w:id="10"/>
    </w:p>
    <w:p w:rsidR="00B56025" w:rsidRDefault="00B56025" w:rsidP="00B56025">
      <w:r>
        <w:t>Die grundlegende Idee der Interviews ist, die zukünftigen Benutzer des System</w:t>
      </w:r>
      <w:r w:rsidR="00DF1ED7">
        <w:t>s</w:t>
      </w:r>
      <w:r>
        <w:t xml:space="preserve"> zu analysieren und i</w:t>
      </w:r>
      <w:r w:rsidR="00DF1ED7">
        <w:t>m Speziellen ihre Fähigkeiten in</w:t>
      </w:r>
      <w:r>
        <w:t xml:space="preserve"> Bezug auf technische Hilfsmittel zu bestimmen. Es gilt zusätzlich herauszufinden, auf welche Art die Probleme zurzeit gelöst werden, also den IST-Zustand zu erfassen. Durch die Erarbeitung dieser Punkte wird es dann viel besser möglich sein, eine Applikation mit einem angepassten User Interface zu bauen, das für die angestrebte Zielgruppe möglichst einfach zu bedienen ist.</w:t>
      </w:r>
    </w:p>
    <w:p w:rsidR="00B56025" w:rsidRDefault="00B56025" w:rsidP="00B56025">
      <w:pPr>
        <w:pStyle w:val="berschrift2"/>
        <w:spacing w:line="276" w:lineRule="auto"/>
      </w:pPr>
      <w:bookmarkStart w:id="11" w:name="h.lgidgv8xudsr"/>
      <w:bookmarkStart w:id="12" w:name="_Toc288662706"/>
      <w:bookmarkEnd w:id="11"/>
      <w:r>
        <w:t>Person identifiziert</w:t>
      </w:r>
      <w:bookmarkEnd w:id="12"/>
    </w:p>
    <w:p w:rsidR="00B56025" w:rsidRDefault="00E0412E" w:rsidP="00B56025">
      <w:r>
        <w:t>In der Rolle</w:t>
      </w:r>
      <w:r w:rsidR="00B56025">
        <w:t xml:space="preserve"> des Aussendienstmitarbeiters werden die folgenden Personen interviewt:</w:t>
      </w:r>
    </w:p>
    <w:p w:rsidR="00B56025" w:rsidRDefault="00B56025" w:rsidP="00B56025">
      <w:pPr>
        <w:numPr>
          <w:ilvl w:val="0"/>
          <w:numId w:val="9"/>
        </w:numPr>
        <w:tabs>
          <w:tab w:val="num" w:pos="720"/>
        </w:tabs>
        <w:spacing w:after="0" w:line="276" w:lineRule="auto"/>
      </w:pPr>
      <w:r>
        <w:t>Isa Sabani</w:t>
      </w:r>
    </w:p>
    <w:p w:rsidR="00B56025" w:rsidRDefault="00B56025" w:rsidP="00B56025">
      <w:pPr>
        <w:numPr>
          <w:ilvl w:val="1"/>
          <w:numId w:val="9"/>
        </w:numPr>
        <w:tabs>
          <w:tab w:val="num" w:pos="1440"/>
        </w:tabs>
        <w:spacing w:after="0" w:line="276" w:lineRule="auto"/>
      </w:pPr>
      <w:proofErr w:type="spellStart"/>
      <w:r>
        <w:t>vollzeit</w:t>
      </w:r>
      <w:proofErr w:type="spellEnd"/>
      <w:r>
        <w:t xml:space="preserve"> angestellt, immer im Stress</w:t>
      </w:r>
    </w:p>
    <w:p w:rsidR="00B56025" w:rsidRDefault="00B56025" w:rsidP="00B56025">
      <w:pPr>
        <w:numPr>
          <w:ilvl w:val="0"/>
          <w:numId w:val="9"/>
        </w:numPr>
        <w:tabs>
          <w:tab w:val="num" w:pos="720"/>
        </w:tabs>
        <w:spacing w:after="0" w:line="276" w:lineRule="auto"/>
      </w:pPr>
      <w:r>
        <w:t xml:space="preserve">Beat </w:t>
      </w:r>
      <w:proofErr w:type="spellStart"/>
      <w:r>
        <w:t>Oechsli</w:t>
      </w:r>
      <w:proofErr w:type="spellEnd"/>
    </w:p>
    <w:p w:rsidR="00B56025" w:rsidRDefault="00B56025" w:rsidP="00B56025">
      <w:pPr>
        <w:numPr>
          <w:ilvl w:val="1"/>
          <w:numId w:val="9"/>
        </w:numPr>
        <w:tabs>
          <w:tab w:val="num" w:pos="1440"/>
        </w:tabs>
        <w:spacing w:after="0" w:line="276" w:lineRule="auto"/>
      </w:pPr>
      <w:proofErr w:type="spellStart"/>
      <w:r>
        <w:t>teilzeit</w:t>
      </w:r>
      <w:proofErr w:type="spellEnd"/>
      <w:r>
        <w:t xml:space="preserve"> angestellt, genau</w:t>
      </w:r>
    </w:p>
    <w:p w:rsidR="00DF1ED7" w:rsidRDefault="00DF1ED7" w:rsidP="00DF1ED7">
      <w:pPr>
        <w:tabs>
          <w:tab w:val="num" w:pos="1440"/>
        </w:tabs>
        <w:spacing w:after="0" w:line="276" w:lineRule="auto"/>
        <w:ind w:left="1440"/>
      </w:pPr>
    </w:p>
    <w:p w:rsidR="00B56025" w:rsidRDefault="00B56025" w:rsidP="00B56025">
      <w:r>
        <w:t>In der Rolle der Sekretärin wird die folgende Person interviewt:</w:t>
      </w:r>
    </w:p>
    <w:p w:rsidR="00B56025" w:rsidRDefault="00B56025" w:rsidP="00B56025">
      <w:pPr>
        <w:numPr>
          <w:ilvl w:val="0"/>
          <w:numId w:val="10"/>
        </w:numPr>
        <w:tabs>
          <w:tab w:val="num" w:pos="720"/>
        </w:tabs>
        <w:spacing w:after="0" w:line="276" w:lineRule="auto"/>
      </w:pPr>
      <w:r>
        <w:t>Christina Elmer</w:t>
      </w:r>
    </w:p>
    <w:p w:rsidR="00B56025" w:rsidRDefault="00B56025" w:rsidP="00B56025">
      <w:pPr>
        <w:numPr>
          <w:ilvl w:val="1"/>
          <w:numId w:val="10"/>
        </w:numPr>
        <w:tabs>
          <w:tab w:val="num" w:pos="1440"/>
        </w:tabs>
        <w:spacing w:after="0" w:line="276" w:lineRule="auto"/>
      </w:pPr>
      <w:proofErr w:type="spellStart"/>
      <w:r>
        <w:t>teil</w:t>
      </w:r>
      <w:r w:rsidR="00E0412E">
        <w:t>zeit</w:t>
      </w:r>
      <w:proofErr w:type="spellEnd"/>
      <w:r w:rsidR="00E0412E">
        <w:t xml:space="preserve"> angestellt, wenig technisches</w:t>
      </w:r>
      <w:r>
        <w:t xml:space="preserve"> Know-How</w:t>
      </w:r>
    </w:p>
    <w:p w:rsidR="00B56025" w:rsidRDefault="00B56025" w:rsidP="00B56025">
      <w:pPr>
        <w:pStyle w:val="berschrift2"/>
        <w:spacing w:line="276" w:lineRule="auto"/>
      </w:pPr>
      <w:bookmarkStart w:id="13" w:name="h.jtg6b1hx3dtf"/>
      <w:bookmarkStart w:id="14" w:name="_Toc288662707"/>
      <w:bookmarkEnd w:id="13"/>
      <w:r>
        <w:t>Termin vereinbart</w:t>
      </w:r>
      <w:bookmarkEnd w:id="14"/>
    </w:p>
    <w:p w:rsidR="007D7D1D" w:rsidRPr="00535785" w:rsidRDefault="00535785">
      <w:r>
        <w:t>Alle drei Termine wurden vereinbart.</w:t>
      </w:r>
      <w:r w:rsidR="007D7D1D">
        <w:br w:type="page"/>
      </w:r>
    </w:p>
    <w:p w:rsidR="00B56025" w:rsidRDefault="00B56025" w:rsidP="00B56025">
      <w:pPr>
        <w:pStyle w:val="berschrift2"/>
        <w:spacing w:line="276" w:lineRule="auto"/>
      </w:pPr>
      <w:bookmarkStart w:id="15" w:name="_Toc288662708"/>
      <w:r>
        <w:lastRenderedPageBreak/>
        <w:t>Durchgeführt</w:t>
      </w:r>
      <w:bookmarkEnd w:id="15"/>
    </w:p>
    <w:p w:rsidR="00B56025" w:rsidRDefault="00A12AAE" w:rsidP="00B56025">
      <w:r>
        <w:t>Interviews wurden durchgeführt und aufgezeichnet.</w:t>
      </w:r>
    </w:p>
    <w:p w:rsidR="00B56025" w:rsidRDefault="00B56025" w:rsidP="00B56025">
      <w:pPr>
        <w:pStyle w:val="berschrift2"/>
        <w:spacing w:line="276" w:lineRule="auto"/>
      </w:pPr>
      <w:bookmarkStart w:id="16" w:name="_Toc288662709"/>
      <w:r>
        <w:t>Ausgewertet</w:t>
      </w:r>
      <w:bookmarkEnd w:id="16"/>
    </w:p>
    <w:p w:rsidR="008B540E" w:rsidRDefault="00B56025" w:rsidP="00B56025">
      <w:r>
        <w:t>Wird nachgeführt</w:t>
      </w:r>
    </w:p>
    <w:p w:rsidR="00910AF9" w:rsidRDefault="00910AF9" w:rsidP="00910AF9">
      <w:pPr>
        <w:pStyle w:val="berschrift1"/>
      </w:pPr>
      <w:bookmarkStart w:id="17" w:name="_Toc288662710"/>
      <w:r>
        <w:t>Interessante Verhaltensvariablen</w:t>
      </w:r>
      <w:bookmarkEnd w:id="17"/>
    </w:p>
    <w:p w:rsidR="00910AF9" w:rsidRDefault="00766A65" w:rsidP="00910AF9">
      <w:pPr>
        <w:pStyle w:val="Listenabsatz"/>
        <w:numPr>
          <w:ilvl w:val="0"/>
          <w:numId w:val="18"/>
        </w:numPr>
      </w:pPr>
      <w:r>
        <w:t>Zuverlässigkeit bei Rapport</w:t>
      </w:r>
    </w:p>
    <w:p w:rsidR="00766A65" w:rsidRDefault="00766A65" w:rsidP="00910AF9">
      <w:pPr>
        <w:pStyle w:val="Listenabsatz"/>
        <w:numPr>
          <w:ilvl w:val="0"/>
          <w:numId w:val="18"/>
        </w:numPr>
      </w:pPr>
      <w:r>
        <w:t>Genauigkeit Rapport</w:t>
      </w:r>
    </w:p>
    <w:p w:rsidR="00766A65" w:rsidRDefault="00766A65" w:rsidP="00910AF9">
      <w:pPr>
        <w:pStyle w:val="Listenabsatz"/>
        <w:numPr>
          <w:ilvl w:val="0"/>
          <w:numId w:val="18"/>
        </w:numPr>
      </w:pPr>
      <w:r>
        <w:t>„Kunden-Chat“</w:t>
      </w:r>
    </w:p>
    <w:p w:rsidR="00766A65" w:rsidRDefault="00E9111B" w:rsidP="00910AF9">
      <w:pPr>
        <w:pStyle w:val="Listenabsatz"/>
        <w:numPr>
          <w:ilvl w:val="0"/>
          <w:numId w:val="18"/>
        </w:numPr>
      </w:pPr>
      <w:r>
        <w:t>Zuverlässigkeit Termineinhaltung</w:t>
      </w:r>
    </w:p>
    <w:p w:rsidR="00982C51" w:rsidRDefault="00982C51" w:rsidP="00910AF9">
      <w:pPr>
        <w:pStyle w:val="Listenabsatz"/>
        <w:numPr>
          <w:ilvl w:val="0"/>
          <w:numId w:val="18"/>
        </w:numPr>
      </w:pPr>
      <w:r>
        <w:t>Effizienz bei der Arbeit</w:t>
      </w:r>
    </w:p>
    <w:p w:rsidR="00982C51" w:rsidRDefault="00982C51" w:rsidP="00910AF9">
      <w:pPr>
        <w:pStyle w:val="Listenabsatz"/>
        <w:numPr>
          <w:ilvl w:val="0"/>
          <w:numId w:val="18"/>
        </w:numPr>
      </w:pPr>
      <w:r>
        <w:t>Qualität der Arbeit</w:t>
      </w:r>
    </w:p>
    <w:p w:rsidR="00873452" w:rsidRDefault="00873452" w:rsidP="00910AF9">
      <w:pPr>
        <w:pStyle w:val="Listenabsatz"/>
        <w:numPr>
          <w:ilvl w:val="0"/>
          <w:numId w:val="18"/>
        </w:numPr>
      </w:pPr>
      <w:r>
        <w:t>Unternehmerisches Denken</w:t>
      </w:r>
    </w:p>
    <w:p w:rsidR="00B55B60" w:rsidRPr="00910AF9" w:rsidRDefault="00B55B60" w:rsidP="00B55B60">
      <w:r>
        <w:t>Diese Variablen müssen aus dem Interview „herausgehört“</w:t>
      </w:r>
      <w:r w:rsidR="00F007DF">
        <w:t xml:space="preserve"> oder diplomatisch erfragt werden.</w:t>
      </w:r>
    </w:p>
    <w:p w:rsidR="008B540E" w:rsidRDefault="008B540E">
      <w:r>
        <w:br w:type="page"/>
      </w:r>
    </w:p>
    <w:p w:rsidR="00775765" w:rsidRDefault="00775765" w:rsidP="008B540E">
      <w:pPr>
        <w:pStyle w:val="berschrift1"/>
      </w:pPr>
      <w:bookmarkStart w:id="18" w:name="_Toc288662711"/>
      <w:r>
        <w:lastRenderedPageBreak/>
        <w:t>Interviewfragen</w:t>
      </w:r>
      <w:bookmarkEnd w:id="18"/>
    </w:p>
    <w:p w:rsidR="00775765" w:rsidRDefault="00775765" w:rsidP="00775765">
      <w:pPr>
        <w:pStyle w:val="berschrift2"/>
      </w:pPr>
      <w:bookmarkStart w:id="19" w:name="_Toc288662712"/>
      <w:r>
        <w:t>Isa Sabani</w:t>
      </w:r>
      <w:bookmarkEnd w:id="19"/>
    </w:p>
    <w:p w:rsidR="00B36E18" w:rsidRPr="00B36E18" w:rsidRDefault="00B36E18" w:rsidP="00B36E18">
      <w:pPr>
        <w:pStyle w:val="berschrift3"/>
      </w:pPr>
      <w:bookmarkStart w:id="20" w:name="_Toc288662713"/>
      <w:r>
        <w:t>Interview</w:t>
      </w:r>
      <w:bookmarkEnd w:id="20"/>
    </w:p>
    <w:tbl>
      <w:tblPr>
        <w:tblStyle w:val="Tabellenraster"/>
        <w:tblW w:w="9606" w:type="dxa"/>
        <w:tblLayout w:type="fixed"/>
        <w:tblLook w:val="04A0" w:firstRow="1" w:lastRow="0" w:firstColumn="1" w:lastColumn="0" w:noHBand="0" w:noVBand="1"/>
      </w:tblPr>
      <w:tblGrid>
        <w:gridCol w:w="1809"/>
        <w:gridCol w:w="7797"/>
      </w:tblGrid>
      <w:tr w:rsidR="00535785" w:rsidTr="004569EF">
        <w:tc>
          <w:tcPr>
            <w:tcW w:w="1809" w:type="dxa"/>
          </w:tcPr>
          <w:p w:rsidR="00535785" w:rsidRDefault="00535785" w:rsidP="004569EF">
            <w:r>
              <w:t>Attribut</w:t>
            </w:r>
          </w:p>
        </w:tc>
        <w:tc>
          <w:tcPr>
            <w:tcW w:w="7797" w:type="dxa"/>
          </w:tcPr>
          <w:p w:rsidR="00535785" w:rsidRDefault="00535785" w:rsidP="004569EF">
            <w:r>
              <w:t>Wert</w:t>
            </w:r>
          </w:p>
        </w:tc>
      </w:tr>
      <w:tr w:rsidR="00535785" w:rsidTr="004569EF">
        <w:tc>
          <w:tcPr>
            <w:tcW w:w="1809" w:type="dxa"/>
          </w:tcPr>
          <w:p w:rsidR="00535785" w:rsidRDefault="00535785" w:rsidP="004569EF">
            <w:r>
              <w:t>Name</w:t>
            </w:r>
          </w:p>
        </w:tc>
        <w:tc>
          <w:tcPr>
            <w:tcW w:w="7797" w:type="dxa"/>
          </w:tcPr>
          <w:p w:rsidR="00535785" w:rsidRDefault="00535785" w:rsidP="004569EF">
            <w:r>
              <w:t>Isa Sabani</w:t>
            </w:r>
          </w:p>
        </w:tc>
      </w:tr>
      <w:tr w:rsidR="00535785" w:rsidTr="004569EF">
        <w:tc>
          <w:tcPr>
            <w:tcW w:w="1809" w:type="dxa"/>
          </w:tcPr>
          <w:p w:rsidR="00535785" w:rsidRDefault="00535785" w:rsidP="004569EF">
            <w:r>
              <w:t>Firma</w:t>
            </w:r>
          </w:p>
        </w:tc>
        <w:tc>
          <w:tcPr>
            <w:tcW w:w="7797" w:type="dxa"/>
          </w:tcPr>
          <w:p w:rsidR="00535785" w:rsidRDefault="00535785" w:rsidP="004569EF">
            <w:proofErr w:type="spellStart"/>
            <w:r>
              <w:t>Sanhei</w:t>
            </w:r>
            <w:proofErr w:type="spellEnd"/>
            <w:r>
              <w:t xml:space="preserve"> AG (Sanitär Heizungen)</w:t>
            </w:r>
          </w:p>
        </w:tc>
      </w:tr>
      <w:tr w:rsidR="00535785" w:rsidTr="004569EF">
        <w:tc>
          <w:tcPr>
            <w:tcW w:w="1809" w:type="dxa"/>
          </w:tcPr>
          <w:p w:rsidR="00535785" w:rsidRDefault="00535785" w:rsidP="004569EF">
            <w:r>
              <w:t>Funktion</w:t>
            </w:r>
          </w:p>
        </w:tc>
        <w:tc>
          <w:tcPr>
            <w:tcW w:w="7797" w:type="dxa"/>
          </w:tcPr>
          <w:p w:rsidR="00535785" w:rsidRDefault="00535785" w:rsidP="004569EF">
            <w:r>
              <w:t>Monteur</w:t>
            </w:r>
          </w:p>
        </w:tc>
      </w:tr>
      <w:tr w:rsidR="00535785" w:rsidTr="004569EF">
        <w:tc>
          <w:tcPr>
            <w:tcW w:w="1809" w:type="dxa"/>
          </w:tcPr>
          <w:p w:rsidR="00535785" w:rsidRDefault="00535785" w:rsidP="004569EF">
            <w:r>
              <w:t>Aufgaben</w:t>
            </w:r>
          </w:p>
        </w:tc>
        <w:tc>
          <w:tcPr>
            <w:tcW w:w="7797" w:type="dxa"/>
          </w:tcPr>
          <w:p w:rsidR="00535785" w:rsidRPr="00775765" w:rsidRDefault="00535785" w:rsidP="004569EF">
            <w:pPr>
              <w:numPr>
                <w:ilvl w:val="0"/>
                <w:numId w:val="17"/>
              </w:numPr>
            </w:pPr>
            <w:r w:rsidRPr="00775765">
              <w:t>Reparaturen</w:t>
            </w:r>
          </w:p>
          <w:p w:rsidR="00535785" w:rsidRPr="00775765" w:rsidRDefault="00535785" w:rsidP="004569EF">
            <w:pPr>
              <w:numPr>
                <w:ilvl w:val="0"/>
                <w:numId w:val="17"/>
              </w:numPr>
            </w:pPr>
            <w:r w:rsidRPr="00775765">
              <w:t>Umbauten</w:t>
            </w:r>
          </w:p>
          <w:p w:rsidR="00535785" w:rsidRPr="00775765" w:rsidRDefault="00535785" w:rsidP="004569EF">
            <w:pPr>
              <w:numPr>
                <w:ilvl w:val="0"/>
                <w:numId w:val="17"/>
              </w:numPr>
            </w:pPr>
            <w:r w:rsidRPr="00775765">
              <w:t>Solar-Energie</w:t>
            </w:r>
          </w:p>
          <w:p w:rsidR="00535785" w:rsidRPr="00775765" w:rsidRDefault="00535785" w:rsidP="004569EF">
            <w:pPr>
              <w:numPr>
                <w:ilvl w:val="0"/>
                <w:numId w:val="17"/>
              </w:numPr>
            </w:pPr>
            <w:r w:rsidRPr="00775765">
              <w:t>Wärmepumpen</w:t>
            </w:r>
          </w:p>
          <w:p w:rsidR="00535785" w:rsidRDefault="00535785" w:rsidP="004569EF">
            <w:pPr>
              <w:numPr>
                <w:ilvl w:val="0"/>
                <w:numId w:val="17"/>
              </w:numPr>
            </w:pPr>
            <w:r w:rsidRPr="00775765">
              <w:t>Öl-, Gas-, Holz-Heizungen</w:t>
            </w:r>
          </w:p>
        </w:tc>
      </w:tr>
      <w:tr w:rsidR="00535785" w:rsidTr="004569EF">
        <w:tc>
          <w:tcPr>
            <w:tcW w:w="1809" w:type="dxa"/>
          </w:tcPr>
          <w:p w:rsidR="00535785" w:rsidRDefault="00535785" w:rsidP="004569EF">
            <w:r>
              <w:t>Output &amp; Kommunikation</w:t>
            </w:r>
          </w:p>
          <w:p w:rsidR="00535785" w:rsidRDefault="00535785" w:rsidP="004569EF">
            <w:r>
              <w:t>(muss bestätigt werden)</w:t>
            </w:r>
          </w:p>
        </w:tc>
        <w:tc>
          <w:tcPr>
            <w:tcW w:w="7797" w:type="dxa"/>
          </w:tcPr>
          <w:p w:rsidR="00535785" w:rsidRDefault="00535785" w:rsidP="004569EF">
            <w:r>
              <w:rPr>
                <w:noProof/>
                <w:lang w:eastAsia="de-CH"/>
              </w:rPr>
              <w:drawing>
                <wp:inline distT="0" distB="0" distL="0" distR="0" wp14:anchorId="39778C97" wp14:editId="3A5959FE">
                  <wp:extent cx="4548146" cy="3204376"/>
                  <wp:effectExtent l="38100" t="19050" r="24130" b="3429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535785" w:rsidRDefault="00535785" w:rsidP="004569EF"/>
          <w:p w:rsidR="00535785" w:rsidRPr="00775765" w:rsidRDefault="00535785" w:rsidP="004569EF">
            <w:r>
              <w:t>Am Telefon: Zum Teil wird die Sekretärin, wenn von ihr gerade ein neuer Auftrag entgegengenommen wird, über das aktuelle Geschehen (welche Arbeit bei welchen Kunden) informiert, allfällige Notfälle (Mitteilung nur mündlich, nicht vollständig)</w:t>
            </w:r>
          </w:p>
        </w:tc>
      </w:tr>
      <w:tr w:rsidR="00535785" w:rsidTr="004569EF">
        <w:tc>
          <w:tcPr>
            <w:tcW w:w="1809" w:type="dxa"/>
          </w:tcPr>
          <w:p w:rsidR="00535785" w:rsidRDefault="00535785" w:rsidP="004569EF">
            <w:r>
              <w:t>Informationen für Arbeit benötigt</w:t>
            </w:r>
          </w:p>
          <w:p w:rsidR="00535785" w:rsidRDefault="00535785" w:rsidP="004569EF">
            <w:r>
              <w:t>(muss bestätigt werden)</w:t>
            </w:r>
          </w:p>
        </w:tc>
        <w:tc>
          <w:tcPr>
            <w:tcW w:w="7797" w:type="dxa"/>
          </w:tcPr>
          <w:p w:rsidR="00535785" w:rsidRDefault="00535785" w:rsidP="004569EF">
            <w:pPr>
              <w:pStyle w:val="Listenabsatz"/>
              <w:numPr>
                <w:ilvl w:val="0"/>
                <w:numId w:val="17"/>
              </w:numPr>
              <w:rPr>
                <w:noProof/>
                <w:lang w:eastAsia="de-CH"/>
              </w:rPr>
            </w:pPr>
            <w:r>
              <w:rPr>
                <w:noProof/>
                <w:lang w:eastAsia="de-CH"/>
              </w:rPr>
              <w:t>Kunde, Adresse</w:t>
            </w:r>
          </w:p>
          <w:p w:rsidR="00535785" w:rsidRDefault="00535785" w:rsidP="004569EF">
            <w:pPr>
              <w:pStyle w:val="Listenabsatz"/>
              <w:numPr>
                <w:ilvl w:val="0"/>
                <w:numId w:val="17"/>
              </w:numPr>
              <w:rPr>
                <w:noProof/>
                <w:lang w:eastAsia="de-CH"/>
              </w:rPr>
            </w:pPr>
            <w:r>
              <w:rPr>
                <w:noProof/>
                <w:lang w:eastAsia="de-CH"/>
              </w:rPr>
              <w:t>Problem: Was muss beim Kunden erledigt werden</w:t>
            </w:r>
          </w:p>
          <w:p w:rsidR="00535785" w:rsidRDefault="00535785" w:rsidP="004569EF">
            <w:pPr>
              <w:pStyle w:val="Listenabsatz"/>
              <w:numPr>
                <w:ilvl w:val="0"/>
                <w:numId w:val="17"/>
              </w:numPr>
              <w:rPr>
                <w:noProof/>
                <w:lang w:eastAsia="de-CH"/>
              </w:rPr>
            </w:pPr>
            <w:r>
              <w:rPr>
                <w:noProof/>
                <w:lang w:eastAsia="de-CH"/>
              </w:rPr>
              <w:t>Terminfindung</w:t>
            </w:r>
          </w:p>
          <w:p w:rsidR="00535785" w:rsidRDefault="00535785" w:rsidP="004569EF">
            <w:pPr>
              <w:pStyle w:val="Listenabsatz"/>
              <w:numPr>
                <w:ilvl w:val="0"/>
                <w:numId w:val="17"/>
              </w:numPr>
              <w:rPr>
                <w:noProof/>
                <w:lang w:eastAsia="de-CH"/>
              </w:rPr>
            </w:pPr>
            <w:r>
              <w:rPr>
                <w:noProof/>
                <w:lang w:eastAsia="de-CH"/>
              </w:rPr>
              <w:t>Benötigtes Material</w:t>
            </w:r>
          </w:p>
        </w:tc>
      </w:tr>
      <w:tr w:rsidR="00535785" w:rsidTr="004569EF">
        <w:tc>
          <w:tcPr>
            <w:tcW w:w="1809" w:type="dxa"/>
          </w:tcPr>
          <w:p w:rsidR="00535785" w:rsidRDefault="00535785" w:rsidP="004569EF">
            <w:r>
              <w:t>Werdegang</w:t>
            </w:r>
          </w:p>
        </w:tc>
        <w:tc>
          <w:tcPr>
            <w:tcW w:w="7797" w:type="dxa"/>
          </w:tcPr>
          <w:p w:rsidR="00535785" w:rsidRDefault="00535785" w:rsidP="004569EF">
            <w:pPr>
              <w:rPr>
                <w:noProof/>
                <w:lang w:eastAsia="de-CH"/>
              </w:rPr>
            </w:pPr>
            <w:r>
              <w:rPr>
                <w:noProof/>
                <w:lang w:eastAsia="de-CH"/>
              </w:rPr>
              <w:t>1992-95 Lehre bei Sanhei (damals war die Firma noch grösser)</w:t>
            </w:r>
          </w:p>
          <w:p w:rsidR="00535785" w:rsidRDefault="00535785" w:rsidP="004569EF">
            <w:pPr>
              <w:rPr>
                <w:noProof/>
                <w:lang w:eastAsia="de-CH"/>
              </w:rPr>
            </w:pPr>
            <w:r>
              <w:rPr>
                <w:noProof/>
                <w:lang w:eastAsia="de-CH"/>
              </w:rPr>
              <w:t>2 Jahre gearbeitet</w:t>
            </w:r>
          </w:p>
          <w:p w:rsidR="00535785" w:rsidRDefault="00535785" w:rsidP="004569EF">
            <w:pPr>
              <w:rPr>
                <w:noProof/>
                <w:lang w:eastAsia="de-CH"/>
              </w:rPr>
            </w:pPr>
            <w:r>
              <w:rPr>
                <w:noProof/>
                <w:lang w:eastAsia="de-CH"/>
              </w:rPr>
              <w:t>Kurze Pause</w:t>
            </w:r>
          </w:p>
          <w:p w:rsidR="00535785" w:rsidRDefault="00535785" w:rsidP="004569EF">
            <w:pPr>
              <w:rPr>
                <w:noProof/>
                <w:lang w:eastAsia="de-CH"/>
              </w:rPr>
            </w:pPr>
            <w:r>
              <w:rPr>
                <w:noProof/>
                <w:lang w:eastAsia="de-CH"/>
              </w:rPr>
              <w:t>Wieder gearbeitet</w:t>
            </w:r>
          </w:p>
        </w:tc>
      </w:tr>
      <w:tr w:rsidR="00535785" w:rsidTr="004569EF">
        <w:tc>
          <w:tcPr>
            <w:tcW w:w="1809" w:type="dxa"/>
          </w:tcPr>
          <w:p w:rsidR="00535785" w:rsidRDefault="00535785" w:rsidP="004569EF">
            <w:r>
              <w:t>Erfolgsmessung</w:t>
            </w:r>
          </w:p>
        </w:tc>
        <w:tc>
          <w:tcPr>
            <w:tcW w:w="7797" w:type="dxa"/>
          </w:tcPr>
          <w:p w:rsidR="00535785" w:rsidRDefault="00535785" w:rsidP="004569EF">
            <w:pPr>
              <w:pStyle w:val="Listenabsatz"/>
              <w:numPr>
                <w:ilvl w:val="0"/>
                <w:numId w:val="17"/>
              </w:numPr>
              <w:rPr>
                <w:noProof/>
                <w:lang w:eastAsia="de-CH"/>
              </w:rPr>
            </w:pPr>
            <w:r>
              <w:rPr>
                <w:noProof/>
                <w:lang w:eastAsia="de-CH"/>
              </w:rPr>
              <w:t>Zufriedener Kunde</w:t>
            </w:r>
          </w:p>
          <w:p w:rsidR="00535785" w:rsidRDefault="00535785" w:rsidP="004569EF">
            <w:pPr>
              <w:pStyle w:val="Listenabsatz"/>
              <w:numPr>
                <w:ilvl w:val="0"/>
                <w:numId w:val="17"/>
              </w:numPr>
              <w:rPr>
                <w:noProof/>
                <w:lang w:eastAsia="de-CH"/>
              </w:rPr>
            </w:pPr>
            <w:r>
              <w:rPr>
                <w:noProof/>
                <w:lang w:eastAsia="de-CH"/>
              </w:rPr>
              <w:t>Zufriedene Firma (Sanhei)</w:t>
            </w:r>
          </w:p>
          <w:p w:rsidR="00535785" w:rsidRDefault="00535785" w:rsidP="004569EF">
            <w:pPr>
              <w:pStyle w:val="Listenabsatz"/>
              <w:numPr>
                <w:ilvl w:val="0"/>
                <w:numId w:val="17"/>
              </w:numPr>
              <w:rPr>
                <w:noProof/>
                <w:lang w:eastAsia="de-CH"/>
              </w:rPr>
            </w:pPr>
            <w:r>
              <w:rPr>
                <w:noProof/>
                <w:lang w:eastAsia="de-CH"/>
              </w:rPr>
              <w:t>Zufriedener Auftraggeber(Verwaltung)</w:t>
            </w:r>
          </w:p>
          <w:p w:rsidR="00535785" w:rsidRDefault="00535785" w:rsidP="004569EF">
            <w:pPr>
              <w:pStyle w:val="Listenabsatz"/>
              <w:numPr>
                <w:ilvl w:val="0"/>
                <w:numId w:val="17"/>
              </w:numPr>
              <w:rPr>
                <w:noProof/>
                <w:lang w:eastAsia="de-CH"/>
              </w:rPr>
            </w:pPr>
            <w:r>
              <w:rPr>
                <w:noProof/>
                <w:lang w:eastAsia="de-CH"/>
              </w:rPr>
              <w:t>Zufriedener Mieter</w:t>
            </w:r>
          </w:p>
        </w:tc>
      </w:tr>
      <w:tr w:rsidR="00535785" w:rsidTr="004569EF">
        <w:tc>
          <w:tcPr>
            <w:tcW w:w="1809" w:type="dxa"/>
          </w:tcPr>
          <w:p w:rsidR="00535785" w:rsidRDefault="00535785" w:rsidP="004569EF">
            <w:r>
              <w:t>Probleme bei der Arbeit</w:t>
            </w:r>
          </w:p>
        </w:tc>
        <w:tc>
          <w:tcPr>
            <w:tcW w:w="7797" w:type="dxa"/>
          </w:tcPr>
          <w:p w:rsidR="00535785" w:rsidRDefault="00535785" w:rsidP="004569EF">
            <w:pPr>
              <w:rPr>
                <w:noProof/>
                <w:lang w:eastAsia="de-CH"/>
              </w:rPr>
            </w:pPr>
            <w:r>
              <w:rPr>
                <w:noProof/>
                <w:lang w:eastAsia="de-CH"/>
              </w:rPr>
              <w:t>Ist z.B. ein Kabel verbrannt, so muss die Liegenschaftsverwaltung informiert werden, damit diese einem Stromer aufbieten können</w:t>
            </w:r>
          </w:p>
          <w:p w:rsidR="00535785" w:rsidRDefault="00535785" w:rsidP="004569EF">
            <w:pPr>
              <w:rPr>
                <w:noProof/>
                <w:lang w:eastAsia="de-CH"/>
              </w:rPr>
            </w:pPr>
            <w:r>
              <w:rPr>
                <w:noProof/>
                <w:lang w:eastAsia="de-CH"/>
              </w:rPr>
              <w:t>Je nach Kunde kann der Stromer auch direkt aufgeboten werden</w:t>
            </w:r>
          </w:p>
        </w:tc>
      </w:tr>
      <w:tr w:rsidR="00535785" w:rsidTr="004569EF">
        <w:tc>
          <w:tcPr>
            <w:tcW w:w="1809" w:type="dxa"/>
          </w:tcPr>
          <w:p w:rsidR="00535785" w:rsidRDefault="00535785" w:rsidP="004569EF">
            <w:r>
              <w:lastRenderedPageBreak/>
              <w:t>Guter Ablauf</w:t>
            </w:r>
          </w:p>
        </w:tc>
        <w:tc>
          <w:tcPr>
            <w:tcW w:w="7797" w:type="dxa"/>
          </w:tcPr>
          <w:p w:rsidR="00535785" w:rsidRDefault="00535785" w:rsidP="004569EF">
            <w:pPr>
              <w:pStyle w:val="Listenabsatz"/>
              <w:numPr>
                <w:ilvl w:val="0"/>
                <w:numId w:val="17"/>
              </w:numPr>
              <w:rPr>
                <w:noProof/>
                <w:lang w:eastAsia="de-CH"/>
              </w:rPr>
            </w:pPr>
            <w:r>
              <w:rPr>
                <w:noProof/>
                <w:lang w:eastAsia="de-CH"/>
              </w:rPr>
              <w:t>Kundenanfrage:</w:t>
            </w:r>
          </w:p>
          <w:p w:rsidR="00535785" w:rsidRDefault="00535785" w:rsidP="004569EF">
            <w:pPr>
              <w:rPr>
                <w:noProof/>
                <w:lang w:eastAsia="de-CH"/>
              </w:rPr>
            </w:pPr>
          </w:p>
          <w:p w:rsidR="00535785" w:rsidRDefault="00535785" w:rsidP="004569EF">
            <w:pPr>
              <w:pStyle w:val="Listenabsatz"/>
              <w:numPr>
                <w:ilvl w:val="0"/>
                <w:numId w:val="17"/>
              </w:numPr>
              <w:rPr>
                <w:noProof/>
                <w:lang w:eastAsia="de-CH"/>
              </w:rPr>
            </w:pPr>
            <w:r>
              <w:rPr>
                <w:noProof/>
                <w:lang w:eastAsia="de-CH"/>
              </w:rPr>
              <w:t>Terminvereinbarung:</w:t>
            </w:r>
          </w:p>
          <w:p w:rsidR="00535785" w:rsidRDefault="00535785" w:rsidP="004569EF">
            <w:pPr>
              <w:rPr>
                <w:noProof/>
                <w:lang w:eastAsia="de-CH"/>
              </w:rPr>
            </w:pPr>
          </w:p>
          <w:p w:rsidR="00535785" w:rsidRDefault="00535785" w:rsidP="004569EF">
            <w:pPr>
              <w:pStyle w:val="Listenabsatz"/>
              <w:numPr>
                <w:ilvl w:val="0"/>
                <w:numId w:val="17"/>
              </w:numPr>
              <w:rPr>
                <w:noProof/>
                <w:lang w:eastAsia="de-CH"/>
              </w:rPr>
            </w:pPr>
            <w:r>
              <w:rPr>
                <w:noProof/>
                <w:lang w:eastAsia="de-CH"/>
              </w:rPr>
              <w:t>Kundenbesuch:</w:t>
            </w:r>
          </w:p>
          <w:p w:rsidR="00535785" w:rsidRDefault="00535785" w:rsidP="004569EF">
            <w:pPr>
              <w:pStyle w:val="Listenabsatz"/>
              <w:numPr>
                <w:ilvl w:val="1"/>
                <w:numId w:val="17"/>
              </w:numPr>
              <w:rPr>
                <w:noProof/>
                <w:lang w:eastAsia="de-CH"/>
              </w:rPr>
            </w:pPr>
            <w:r>
              <w:rPr>
                <w:noProof/>
                <w:lang w:eastAsia="de-CH"/>
              </w:rPr>
              <w:t>Die Arbeit wird bei speziellen Vorkommnissen mit Fotos dokumentiert (z.B. Boiler verkalkt, Leitung durchgerostet)</w:t>
            </w:r>
          </w:p>
          <w:p w:rsidR="00535785" w:rsidRDefault="00535785" w:rsidP="004569EF">
            <w:pPr>
              <w:rPr>
                <w:noProof/>
                <w:lang w:eastAsia="de-CH"/>
              </w:rPr>
            </w:pPr>
          </w:p>
          <w:p w:rsidR="00535785" w:rsidRDefault="00535785" w:rsidP="004569EF">
            <w:pPr>
              <w:pStyle w:val="Listenabsatz"/>
              <w:numPr>
                <w:ilvl w:val="0"/>
                <w:numId w:val="17"/>
              </w:numPr>
              <w:rPr>
                <w:noProof/>
                <w:lang w:eastAsia="de-CH"/>
              </w:rPr>
            </w:pPr>
            <w:r>
              <w:rPr>
                <w:noProof/>
                <w:lang w:eastAsia="de-CH"/>
              </w:rPr>
              <w:t>Rapport:</w:t>
            </w:r>
          </w:p>
          <w:p w:rsidR="00535785" w:rsidRDefault="00535785" w:rsidP="004569EF">
            <w:pPr>
              <w:rPr>
                <w:noProof/>
                <w:lang w:eastAsia="de-CH"/>
              </w:rPr>
            </w:pPr>
          </w:p>
        </w:tc>
      </w:tr>
      <w:tr w:rsidR="00535785" w:rsidTr="004569EF">
        <w:tc>
          <w:tcPr>
            <w:tcW w:w="1809" w:type="dxa"/>
          </w:tcPr>
          <w:p w:rsidR="00535785" w:rsidRDefault="00535785" w:rsidP="004569EF">
            <w:r>
              <w:t>Schlechter Ablauf</w:t>
            </w:r>
          </w:p>
        </w:tc>
        <w:tc>
          <w:tcPr>
            <w:tcW w:w="7797" w:type="dxa"/>
          </w:tcPr>
          <w:p w:rsidR="00535785" w:rsidRDefault="00535785" w:rsidP="004569EF">
            <w:pPr>
              <w:pStyle w:val="Listenabsatz"/>
              <w:numPr>
                <w:ilvl w:val="0"/>
                <w:numId w:val="17"/>
              </w:numPr>
              <w:rPr>
                <w:noProof/>
                <w:lang w:eastAsia="de-CH"/>
              </w:rPr>
            </w:pPr>
            <w:r>
              <w:rPr>
                <w:noProof/>
                <w:lang w:eastAsia="de-CH"/>
              </w:rPr>
              <w:t>Kundenanfrage:</w:t>
            </w:r>
          </w:p>
          <w:p w:rsidR="00535785" w:rsidRDefault="00535785" w:rsidP="004569EF">
            <w:pPr>
              <w:rPr>
                <w:noProof/>
                <w:lang w:eastAsia="de-CH"/>
              </w:rPr>
            </w:pPr>
          </w:p>
          <w:p w:rsidR="00535785" w:rsidRDefault="00535785" w:rsidP="004569EF">
            <w:pPr>
              <w:pStyle w:val="Listenabsatz"/>
              <w:numPr>
                <w:ilvl w:val="0"/>
                <w:numId w:val="17"/>
              </w:numPr>
              <w:rPr>
                <w:noProof/>
                <w:lang w:eastAsia="de-CH"/>
              </w:rPr>
            </w:pPr>
            <w:r>
              <w:rPr>
                <w:noProof/>
                <w:lang w:eastAsia="de-CH"/>
              </w:rPr>
              <w:t>Terminvereinbarung:</w:t>
            </w:r>
          </w:p>
          <w:p w:rsidR="00535785" w:rsidRDefault="00535785" w:rsidP="004569EF">
            <w:pPr>
              <w:rPr>
                <w:noProof/>
                <w:lang w:eastAsia="de-CH"/>
              </w:rPr>
            </w:pPr>
          </w:p>
          <w:p w:rsidR="00535785" w:rsidRDefault="00535785" w:rsidP="004569EF">
            <w:pPr>
              <w:pStyle w:val="Listenabsatz"/>
              <w:numPr>
                <w:ilvl w:val="0"/>
                <w:numId w:val="17"/>
              </w:numPr>
              <w:rPr>
                <w:noProof/>
                <w:lang w:eastAsia="de-CH"/>
              </w:rPr>
            </w:pPr>
            <w:r>
              <w:rPr>
                <w:noProof/>
                <w:lang w:eastAsia="de-CH"/>
              </w:rPr>
              <w:t>Kundenbesuch:</w:t>
            </w:r>
          </w:p>
          <w:p w:rsidR="00535785" w:rsidRDefault="00535785" w:rsidP="004569EF">
            <w:pPr>
              <w:rPr>
                <w:noProof/>
                <w:lang w:eastAsia="de-CH"/>
              </w:rPr>
            </w:pPr>
          </w:p>
          <w:p w:rsidR="00535785" w:rsidRDefault="00535785" w:rsidP="004569EF">
            <w:pPr>
              <w:pStyle w:val="Listenabsatz"/>
              <w:numPr>
                <w:ilvl w:val="0"/>
                <w:numId w:val="17"/>
              </w:numPr>
              <w:rPr>
                <w:noProof/>
                <w:lang w:eastAsia="de-CH"/>
              </w:rPr>
            </w:pPr>
            <w:r>
              <w:rPr>
                <w:noProof/>
                <w:lang w:eastAsia="de-CH"/>
              </w:rPr>
              <w:t>Rapport:</w:t>
            </w:r>
          </w:p>
          <w:p w:rsidR="00535785" w:rsidRDefault="00535785" w:rsidP="004569EF">
            <w:pPr>
              <w:rPr>
                <w:noProof/>
                <w:lang w:eastAsia="de-CH"/>
              </w:rPr>
            </w:pPr>
          </w:p>
        </w:tc>
      </w:tr>
      <w:tr w:rsidR="00535785" w:rsidTr="004569EF">
        <w:tc>
          <w:tcPr>
            <w:tcW w:w="1809" w:type="dxa"/>
          </w:tcPr>
          <w:p w:rsidR="00535785" w:rsidRDefault="00535785" w:rsidP="004569EF">
            <w:pPr>
              <w:rPr>
                <w:noProof/>
                <w:lang w:eastAsia="de-CH"/>
              </w:rPr>
            </w:pPr>
            <w:r>
              <w:rPr>
                <w:noProof/>
                <w:lang w:eastAsia="de-CH"/>
              </w:rPr>
              <w:t>Warum ist es schlecht gelaufen?</w:t>
            </w:r>
          </w:p>
          <w:p w:rsidR="00535785" w:rsidRDefault="00535785" w:rsidP="004569EF">
            <w:pPr>
              <w:rPr>
                <w:noProof/>
                <w:lang w:eastAsia="de-CH"/>
              </w:rPr>
            </w:pPr>
            <w:r>
              <w:rPr>
                <w:noProof/>
                <w:lang w:eastAsia="de-CH"/>
              </w:rPr>
              <w:t>An was ist es gelegen?</w:t>
            </w:r>
          </w:p>
          <w:p w:rsidR="00535785" w:rsidRDefault="00535785" w:rsidP="004569EF"/>
        </w:tc>
        <w:tc>
          <w:tcPr>
            <w:tcW w:w="7797" w:type="dxa"/>
          </w:tcPr>
          <w:p w:rsidR="00535785" w:rsidRDefault="00535785" w:rsidP="004569EF">
            <w:pPr>
              <w:rPr>
                <w:noProof/>
                <w:lang w:eastAsia="de-CH"/>
              </w:rPr>
            </w:pPr>
            <w:r>
              <w:rPr>
                <w:noProof/>
                <w:lang w:eastAsia="de-CH"/>
              </w:rPr>
              <w:t>Mehrere Male beim gleichen Kunden vorbeigehen:</w:t>
            </w:r>
          </w:p>
          <w:p w:rsidR="00535785" w:rsidRDefault="00535785" w:rsidP="004569EF">
            <w:pPr>
              <w:rPr>
                <w:noProof/>
                <w:lang w:eastAsia="de-CH"/>
              </w:rPr>
            </w:pPr>
            <w:r>
              <w:rPr>
                <w:noProof/>
                <w:lang w:eastAsia="de-CH"/>
              </w:rPr>
              <w:t>Anfrage, warum rostiges Wasser: vorbeigehen, Produkt aufnehmen, Teile bestellen (5-10 Arbeitstage)</w:t>
            </w:r>
          </w:p>
          <w:p w:rsidR="00535785" w:rsidRDefault="00535785" w:rsidP="004569EF">
            <w:pPr>
              <w:rPr>
                <w:noProof/>
                <w:lang w:eastAsia="de-CH"/>
              </w:rPr>
            </w:pPr>
            <w:r>
              <w:rPr>
                <w:noProof/>
                <w:lang w:eastAsia="de-CH"/>
              </w:rPr>
              <w:t>Entkalkungstermin, Arbeiten können nicht abgeschlossen werden, da noch mehr/andere Ersatzteile nötig, Boiler muss aber trotzdem wieder funktionstüchtig gemacht werden, da Mieter sonst kein Warmwasser</w:t>
            </w:r>
          </w:p>
          <w:p w:rsidR="00535785" w:rsidRDefault="00535785" w:rsidP="004569EF">
            <w:pPr>
              <w:rPr>
                <w:noProof/>
                <w:lang w:eastAsia="de-CH"/>
              </w:rPr>
            </w:pPr>
            <w:r>
              <w:rPr>
                <w:noProof/>
                <w:lang w:eastAsia="de-CH"/>
              </w:rPr>
              <w:t>3. Termin um Ersatzteil einzusetzen (erneutes Entleeren nötig)</w:t>
            </w:r>
          </w:p>
        </w:tc>
      </w:tr>
      <w:tr w:rsidR="00535785" w:rsidTr="004569EF">
        <w:tc>
          <w:tcPr>
            <w:tcW w:w="1809" w:type="dxa"/>
          </w:tcPr>
          <w:p w:rsidR="00535785" w:rsidRDefault="00535785" w:rsidP="004569EF">
            <w:r>
              <w:t>Arbeitsumgebung (Material, Auto, Telefon)</w:t>
            </w:r>
          </w:p>
        </w:tc>
        <w:tc>
          <w:tcPr>
            <w:tcW w:w="7797" w:type="dxa"/>
          </w:tcPr>
          <w:p w:rsidR="00535785" w:rsidRDefault="00535785" w:rsidP="004569EF">
            <w:pPr>
              <w:rPr>
                <w:noProof/>
                <w:lang w:eastAsia="de-CH"/>
              </w:rPr>
            </w:pPr>
          </w:p>
        </w:tc>
      </w:tr>
      <w:tr w:rsidR="00535785" w:rsidTr="004569EF">
        <w:tc>
          <w:tcPr>
            <w:tcW w:w="1809" w:type="dxa"/>
          </w:tcPr>
          <w:p w:rsidR="00535785" w:rsidRDefault="00535785" w:rsidP="004569EF">
            <w:r>
              <w:t>(</w:t>
            </w:r>
            <w:proofErr w:type="spellStart"/>
            <w:r>
              <w:t>Inquiry</w:t>
            </w:r>
            <w:proofErr w:type="spellEnd"/>
            <w:r>
              <w:t xml:space="preserve"> Modus)</w:t>
            </w:r>
          </w:p>
        </w:tc>
        <w:tc>
          <w:tcPr>
            <w:tcW w:w="7797" w:type="dxa"/>
          </w:tcPr>
          <w:p w:rsidR="00535785" w:rsidRDefault="00535785" w:rsidP="004569EF">
            <w:pPr>
              <w:rPr>
                <w:noProof/>
                <w:lang w:eastAsia="de-CH"/>
              </w:rPr>
            </w:pPr>
            <w:r>
              <w:rPr>
                <w:noProof/>
                <w:lang w:eastAsia="de-CH"/>
              </w:rPr>
              <w:t>Können wir diesen Fall genauer durchgehen? Ganz genau schauen.</w:t>
            </w:r>
          </w:p>
        </w:tc>
      </w:tr>
      <w:tr w:rsidR="00535785" w:rsidTr="004569EF">
        <w:tc>
          <w:tcPr>
            <w:tcW w:w="1809" w:type="dxa"/>
          </w:tcPr>
          <w:p w:rsidR="00535785" w:rsidRDefault="00535785" w:rsidP="004569EF">
            <w:r>
              <w:t>Wie wird der Rapport geschrieben?</w:t>
            </w:r>
          </w:p>
        </w:tc>
        <w:tc>
          <w:tcPr>
            <w:tcW w:w="7797" w:type="dxa"/>
          </w:tcPr>
          <w:p w:rsidR="00535785" w:rsidRDefault="00535785" w:rsidP="004569EF">
            <w:pPr>
              <w:rPr>
                <w:noProof/>
                <w:lang w:eastAsia="de-CH"/>
              </w:rPr>
            </w:pPr>
          </w:p>
        </w:tc>
      </w:tr>
      <w:tr w:rsidR="00535785" w:rsidTr="004569EF">
        <w:tc>
          <w:tcPr>
            <w:tcW w:w="1809" w:type="dxa"/>
          </w:tcPr>
          <w:p w:rsidR="00535785" w:rsidRDefault="00535785" w:rsidP="004569EF">
            <w:r>
              <w:t>Beispiel für Rapport. Achtung: nicht wie es sein sollte, sondern wie es wirklich ist!</w:t>
            </w:r>
          </w:p>
        </w:tc>
        <w:tc>
          <w:tcPr>
            <w:tcW w:w="7797" w:type="dxa"/>
          </w:tcPr>
          <w:p w:rsidR="00535785" w:rsidRDefault="00535785" w:rsidP="004569EF">
            <w:pPr>
              <w:rPr>
                <w:noProof/>
                <w:lang w:eastAsia="de-CH"/>
              </w:rPr>
            </w:pPr>
          </w:p>
        </w:tc>
      </w:tr>
      <w:tr w:rsidR="00535785" w:rsidTr="004569EF">
        <w:tc>
          <w:tcPr>
            <w:tcW w:w="1809" w:type="dxa"/>
          </w:tcPr>
          <w:p w:rsidR="00535785" w:rsidRDefault="00535785" w:rsidP="004569EF">
            <w:r>
              <w:t>Wie oft wird der Rapport abgegeben?</w:t>
            </w:r>
          </w:p>
        </w:tc>
        <w:tc>
          <w:tcPr>
            <w:tcW w:w="7797" w:type="dxa"/>
          </w:tcPr>
          <w:p w:rsidR="00535785" w:rsidRDefault="00535785" w:rsidP="004569EF">
            <w:pPr>
              <w:rPr>
                <w:noProof/>
                <w:lang w:eastAsia="de-CH"/>
              </w:rPr>
            </w:pPr>
            <w:r>
              <w:rPr>
                <w:noProof/>
                <w:lang w:eastAsia="de-CH"/>
              </w:rPr>
              <w:t>Alle 1-2 Wochen, die Rapports werden auch nur alle 1-2 Wochen geschrieben</w:t>
            </w:r>
          </w:p>
          <w:p w:rsidR="00535785" w:rsidRDefault="00535785" w:rsidP="004569EF">
            <w:pPr>
              <w:rPr>
                <w:noProof/>
                <w:lang w:eastAsia="de-CH"/>
              </w:rPr>
            </w:pPr>
          </w:p>
        </w:tc>
      </w:tr>
      <w:tr w:rsidR="00535785" w:rsidTr="004569EF">
        <w:tc>
          <w:tcPr>
            <w:tcW w:w="1809" w:type="dxa"/>
          </w:tcPr>
          <w:p w:rsidR="00535785" w:rsidRDefault="00535785" w:rsidP="004569EF">
            <w:r>
              <w:t>Wann und wie wird die Adresse erfasst? Und die verwendeten Materialien? Notiz Zeitaufwand / Datum?</w:t>
            </w:r>
          </w:p>
        </w:tc>
        <w:tc>
          <w:tcPr>
            <w:tcW w:w="7797" w:type="dxa"/>
          </w:tcPr>
          <w:p w:rsidR="00535785" w:rsidRDefault="00535785" w:rsidP="004569EF">
            <w:pPr>
              <w:rPr>
                <w:noProof/>
                <w:lang w:eastAsia="de-CH"/>
              </w:rPr>
            </w:pPr>
            <w:r>
              <w:rPr>
                <w:noProof/>
                <w:lang w:eastAsia="de-CH"/>
              </w:rPr>
              <w:t>Adresse von Notizblock, übriges aus Gedächtnis, Datum stimmt dann nicht mit Arbeitsausführungstag überein, sondern ist das Erfassungsdatum</w:t>
            </w:r>
          </w:p>
        </w:tc>
      </w:tr>
      <w:tr w:rsidR="00535785" w:rsidTr="004569EF">
        <w:tc>
          <w:tcPr>
            <w:tcW w:w="1809" w:type="dxa"/>
          </w:tcPr>
          <w:p w:rsidR="00535785" w:rsidRDefault="00535785" w:rsidP="004569EF">
            <w:r>
              <w:t>Was für Probleme gibt es in Bezug auf den Rapport?</w:t>
            </w:r>
          </w:p>
        </w:tc>
        <w:tc>
          <w:tcPr>
            <w:tcW w:w="7797" w:type="dxa"/>
          </w:tcPr>
          <w:p w:rsidR="00535785" w:rsidRDefault="00535785" w:rsidP="004569EF">
            <w:pPr>
              <w:rPr>
                <w:noProof/>
                <w:lang w:eastAsia="de-CH"/>
              </w:rPr>
            </w:pPr>
            <w:r>
              <w:rPr>
                <w:noProof/>
                <w:lang w:eastAsia="de-CH"/>
              </w:rPr>
              <w:t>Ev. Rechtschreibung</w:t>
            </w:r>
          </w:p>
          <w:p w:rsidR="00535785" w:rsidRDefault="00535785" w:rsidP="004569EF">
            <w:pPr>
              <w:rPr>
                <w:noProof/>
                <w:lang w:eastAsia="de-CH"/>
              </w:rPr>
            </w:pPr>
            <w:r>
              <w:rPr>
                <w:noProof/>
                <w:lang w:eastAsia="de-CH"/>
              </w:rPr>
              <w:t>Erinnerungsvermögen wird auf Probe gestellt, manchmal werden Daten ev. geschätzt</w:t>
            </w:r>
          </w:p>
        </w:tc>
      </w:tr>
      <w:tr w:rsidR="00535785" w:rsidTr="004569EF">
        <w:tc>
          <w:tcPr>
            <w:tcW w:w="1809" w:type="dxa"/>
          </w:tcPr>
          <w:p w:rsidR="00535785" w:rsidRDefault="00535785" w:rsidP="004569EF">
            <w:r>
              <w:t>Meinung zu aktuellem System / Vorgehen?</w:t>
            </w:r>
          </w:p>
        </w:tc>
        <w:tc>
          <w:tcPr>
            <w:tcW w:w="7797" w:type="dxa"/>
          </w:tcPr>
          <w:p w:rsidR="00535785" w:rsidRDefault="00535785" w:rsidP="004569EF">
            <w:pPr>
              <w:rPr>
                <w:noProof/>
                <w:lang w:eastAsia="de-CH"/>
              </w:rPr>
            </w:pPr>
            <w:r>
              <w:rPr>
                <w:noProof/>
                <w:lang w:eastAsia="de-CH"/>
              </w:rPr>
              <w:t>Was ist, wenn Notizen verloren gehen, niemand sonst hat eine ‚Ahnung‘</w:t>
            </w:r>
          </w:p>
          <w:p w:rsidR="00535785" w:rsidRDefault="00535785" w:rsidP="004569EF">
            <w:pPr>
              <w:rPr>
                <w:noProof/>
                <w:lang w:eastAsia="de-CH"/>
              </w:rPr>
            </w:pPr>
            <w:r>
              <w:rPr>
                <w:noProof/>
                <w:lang w:eastAsia="de-CH"/>
              </w:rPr>
              <w:t>Es kommt sogar vor, dass während eines Telefongespräches noch ein Anruf hereinkommt -&gt; Stresssituation</w:t>
            </w:r>
          </w:p>
        </w:tc>
      </w:tr>
      <w:tr w:rsidR="00535785" w:rsidTr="004569EF">
        <w:tc>
          <w:tcPr>
            <w:tcW w:w="1809" w:type="dxa"/>
          </w:tcPr>
          <w:p w:rsidR="00535785" w:rsidRDefault="00535785" w:rsidP="004569EF">
            <w:r>
              <w:t>Verbesserungswünsche / Idealvorstellung?</w:t>
            </w:r>
          </w:p>
        </w:tc>
        <w:tc>
          <w:tcPr>
            <w:tcW w:w="7797" w:type="dxa"/>
          </w:tcPr>
          <w:p w:rsidR="00535785" w:rsidRDefault="00535785" w:rsidP="004569EF">
            <w:pPr>
              <w:rPr>
                <w:noProof/>
                <w:lang w:eastAsia="de-CH"/>
              </w:rPr>
            </w:pPr>
            <w:r>
              <w:rPr>
                <w:noProof/>
                <w:lang w:eastAsia="de-CH"/>
              </w:rPr>
              <w:t>Alle Anrufe sollten an die Sekretärin gehen, somit ist diese auch über alle Anfragen informiert</w:t>
            </w:r>
          </w:p>
        </w:tc>
      </w:tr>
      <w:tr w:rsidR="00535785" w:rsidTr="004569EF">
        <w:tc>
          <w:tcPr>
            <w:tcW w:w="1809" w:type="dxa"/>
          </w:tcPr>
          <w:p w:rsidR="00535785" w:rsidRDefault="00535785" w:rsidP="004569EF">
            <w:r>
              <w:t>Fotos</w:t>
            </w:r>
          </w:p>
        </w:tc>
        <w:tc>
          <w:tcPr>
            <w:tcW w:w="7797" w:type="dxa"/>
          </w:tcPr>
          <w:p w:rsidR="00535785" w:rsidRDefault="00535785" w:rsidP="004569EF">
            <w:pPr>
              <w:pStyle w:val="Listenabsatz"/>
              <w:numPr>
                <w:ilvl w:val="0"/>
                <w:numId w:val="17"/>
              </w:numPr>
              <w:rPr>
                <w:noProof/>
                <w:lang w:eastAsia="de-CH"/>
              </w:rPr>
            </w:pPr>
            <w:r>
              <w:rPr>
                <w:noProof/>
                <w:lang w:eastAsia="de-CH"/>
              </w:rPr>
              <w:t>Generelle Situation</w:t>
            </w:r>
          </w:p>
          <w:p w:rsidR="00535785" w:rsidRDefault="00535785" w:rsidP="004569EF">
            <w:pPr>
              <w:pStyle w:val="Listenabsatz"/>
              <w:numPr>
                <w:ilvl w:val="0"/>
                <w:numId w:val="17"/>
              </w:numPr>
              <w:rPr>
                <w:noProof/>
                <w:lang w:eastAsia="de-CH"/>
              </w:rPr>
            </w:pPr>
            <w:r>
              <w:rPr>
                <w:noProof/>
                <w:lang w:eastAsia="de-CH"/>
              </w:rPr>
              <w:lastRenderedPageBreak/>
              <w:t>Auftragsblatt</w:t>
            </w:r>
          </w:p>
          <w:p w:rsidR="00535785" w:rsidRDefault="00535785" w:rsidP="004569EF">
            <w:pPr>
              <w:pStyle w:val="Listenabsatz"/>
              <w:numPr>
                <w:ilvl w:val="0"/>
                <w:numId w:val="17"/>
              </w:numPr>
              <w:rPr>
                <w:noProof/>
                <w:lang w:eastAsia="de-CH"/>
              </w:rPr>
            </w:pPr>
            <w:r>
              <w:rPr>
                <w:noProof/>
                <w:lang w:eastAsia="de-CH"/>
              </w:rPr>
              <w:t>Rapport</w:t>
            </w:r>
          </w:p>
          <w:p w:rsidR="00535785" w:rsidRDefault="00535785" w:rsidP="004569EF">
            <w:pPr>
              <w:pStyle w:val="Listenabsatz"/>
              <w:numPr>
                <w:ilvl w:val="0"/>
                <w:numId w:val="17"/>
              </w:numPr>
              <w:rPr>
                <w:noProof/>
                <w:lang w:eastAsia="de-CH"/>
              </w:rPr>
            </w:pPr>
            <w:r>
              <w:rPr>
                <w:noProof/>
                <w:lang w:eastAsia="de-CH"/>
              </w:rPr>
              <w:t>Material</w:t>
            </w:r>
          </w:p>
          <w:p w:rsidR="00535785" w:rsidRDefault="00535785" w:rsidP="004569EF">
            <w:pPr>
              <w:pStyle w:val="Listenabsatz"/>
              <w:numPr>
                <w:ilvl w:val="0"/>
                <w:numId w:val="17"/>
              </w:numPr>
              <w:rPr>
                <w:noProof/>
                <w:lang w:eastAsia="de-CH"/>
              </w:rPr>
            </w:pPr>
            <w:r>
              <w:rPr>
                <w:noProof/>
                <w:lang w:eastAsia="de-CH"/>
              </w:rPr>
              <w:t>Preisliste</w:t>
            </w:r>
          </w:p>
          <w:p w:rsidR="00535785" w:rsidRDefault="00535785" w:rsidP="004569EF">
            <w:pPr>
              <w:pStyle w:val="Listenabsatz"/>
              <w:numPr>
                <w:ilvl w:val="0"/>
                <w:numId w:val="17"/>
              </w:numPr>
              <w:rPr>
                <w:noProof/>
                <w:lang w:eastAsia="de-CH"/>
              </w:rPr>
            </w:pPr>
            <w:r>
              <w:rPr>
                <w:noProof/>
                <w:lang w:eastAsia="de-CH"/>
              </w:rPr>
              <w:t>Arbeitssituation</w:t>
            </w:r>
          </w:p>
        </w:tc>
      </w:tr>
    </w:tbl>
    <w:p w:rsidR="00535785" w:rsidRDefault="00535785"/>
    <w:p w:rsidR="00535785" w:rsidRDefault="00535785" w:rsidP="00535785">
      <w:r>
        <w:t>Weiteres:</w:t>
      </w:r>
    </w:p>
    <w:p w:rsidR="00B36E18" w:rsidRDefault="00B36E18"/>
    <w:p w:rsidR="00B36E18" w:rsidRDefault="00B36E18" w:rsidP="00B36E18">
      <w:pPr>
        <w:pStyle w:val="berschrift3"/>
      </w:pPr>
      <w:bookmarkStart w:id="21" w:name="_Toc288662714"/>
      <w:r>
        <w:t>Fotos</w:t>
      </w:r>
      <w:bookmarkEnd w:id="21"/>
    </w:p>
    <w:p w:rsidR="008C4809" w:rsidRDefault="008C4809" w:rsidP="008C4809">
      <w:pPr>
        <w:jc w:val="center"/>
      </w:pPr>
      <w:r>
        <w:rPr>
          <w:noProof/>
          <w:lang w:eastAsia="de-CH"/>
        </w:rPr>
        <w:drawing>
          <wp:inline distT="0" distB="0" distL="0" distR="0" wp14:anchorId="5CCA1D57" wp14:editId="50D4707D">
            <wp:extent cx="3810000" cy="508000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0311_084400_kl.jpg"/>
                    <pic:cNvPicPr/>
                  </pic:nvPicPr>
                  <pic:blipFill>
                    <a:blip r:embed="rId23">
                      <a:extLst>
                        <a:ext uri="{28A0092B-C50C-407E-A947-70E740481C1C}">
                          <a14:useLocalDpi xmlns:a14="http://schemas.microsoft.com/office/drawing/2010/main" val="0"/>
                        </a:ext>
                      </a:extLst>
                    </a:blip>
                    <a:stretch>
                      <a:fillRect/>
                    </a:stretch>
                  </pic:blipFill>
                  <pic:spPr>
                    <a:xfrm>
                      <a:off x="0" y="0"/>
                      <a:ext cx="3810000" cy="5080000"/>
                    </a:xfrm>
                    <a:prstGeom prst="rect">
                      <a:avLst/>
                    </a:prstGeom>
                  </pic:spPr>
                </pic:pic>
              </a:graphicData>
            </a:graphic>
          </wp:inline>
        </w:drawing>
      </w:r>
    </w:p>
    <w:p w:rsidR="00BC3950" w:rsidRDefault="00BC3950" w:rsidP="00BC3950">
      <w:pPr>
        <w:jc w:val="center"/>
      </w:pPr>
      <w:r>
        <w:t>Notizblock mit Kundenadressen und dazugehörigen Problembeschreibungen</w:t>
      </w:r>
    </w:p>
    <w:p w:rsidR="00BC3950" w:rsidRDefault="00BC3950" w:rsidP="00BC3950">
      <w:pPr>
        <w:jc w:val="center"/>
      </w:pPr>
    </w:p>
    <w:p w:rsidR="00B36E18" w:rsidRDefault="008C4809" w:rsidP="008C4809">
      <w:pPr>
        <w:jc w:val="center"/>
      </w:pPr>
      <w:r>
        <w:rPr>
          <w:noProof/>
          <w:lang w:eastAsia="de-CH"/>
        </w:rPr>
        <w:lastRenderedPageBreak/>
        <w:drawing>
          <wp:inline distT="0" distB="0" distL="0" distR="0" wp14:anchorId="265A5146" wp14:editId="71ECB3B5">
            <wp:extent cx="5080000" cy="3810000"/>
            <wp:effectExtent l="0" t="0" r="635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0311_083706_kl.jpg"/>
                    <pic:cNvPicPr/>
                  </pic:nvPicPr>
                  <pic:blipFill>
                    <a:blip r:embed="rId24">
                      <a:extLst>
                        <a:ext uri="{28A0092B-C50C-407E-A947-70E740481C1C}">
                          <a14:useLocalDpi xmlns:a14="http://schemas.microsoft.com/office/drawing/2010/main" val="0"/>
                        </a:ext>
                      </a:extLst>
                    </a:blip>
                    <a:stretch>
                      <a:fillRect/>
                    </a:stretch>
                  </pic:blipFill>
                  <pic:spPr>
                    <a:xfrm>
                      <a:off x="0" y="0"/>
                      <a:ext cx="5080000" cy="3810000"/>
                    </a:xfrm>
                    <a:prstGeom prst="rect">
                      <a:avLst/>
                    </a:prstGeom>
                  </pic:spPr>
                </pic:pic>
              </a:graphicData>
            </a:graphic>
          </wp:inline>
        </w:drawing>
      </w:r>
    </w:p>
    <w:p w:rsidR="008C4809" w:rsidRDefault="00BC3950" w:rsidP="00BC3950">
      <w:pPr>
        <w:jc w:val="center"/>
      </w:pPr>
      <w:r>
        <w:t>Isa Sabani bei der Arbeit</w:t>
      </w:r>
    </w:p>
    <w:p w:rsidR="008C4809" w:rsidRDefault="008C4809"/>
    <w:p w:rsidR="008C4809" w:rsidRDefault="008C4809" w:rsidP="008C4809">
      <w:pPr>
        <w:jc w:val="center"/>
      </w:pPr>
      <w:r>
        <w:rPr>
          <w:noProof/>
          <w:lang w:eastAsia="de-CH"/>
        </w:rPr>
        <w:drawing>
          <wp:inline distT="0" distB="0" distL="0" distR="0" wp14:anchorId="20B71952" wp14:editId="2B532E4A">
            <wp:extent cx="5080000" cy="3810000"/>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0311_082838_kl.jpg"/>
                    <pic:cNvPicPr/>
                  </pic:nvPicPr>
                  <pic:blipFill>
                    <a:blip r:embed="rId25">
                      <a:extLst>
                        <a:ext uri="{28A0092B-C50C-407E-A947-70E740481C1C}">
                          <a14:useLocalDpi xmlns:a14="http://schemas.microsoft.com/office/drawing/2010/main" val="0"/>
                        </a:ext>
                      </a:extLst>
                    </a:blip>
                    <a:stretch>
                      <a:fillRect/>
                    </a:stretch>
                  </pic:blipFill>
                  <pic:spPr>
                    <a:xfrm>
                      <a:off x="0" y="0"/>
                      <a:ext cx="5080000" cy="3810000"/>
                    </a:xfrm>
                    <a:prstGeom prst="rect">
                      <a:avLst/>
                    </a:prstGeom>
                  </pic:spPr>
                </pic:pic>
              </a:graphicData>
            </a:graphic>
          </wp:inline>
        </w:drawing>
      </w:r>
    </w:p>
    <w:p w:rsidR="008C4809" w:rsidRDefault="00BC3950" w:rsidP="00BC3950">
      <w:pPr>
        <w:jc w:val="center"/>
      </w:pPr>
      <w:r>
        <w:t>Werkzeug</w:t>
      </w:r>
    </w:p>
    <w:p w:rsidR="008C4809" w:rsidRDefault="008C4809"/>
    <w:p w:rsidR="008C4809" w:rsidRDefault="008C4809"/>
    <w:p w:rsidR="008C4809" w:rsidRDefault="00BC3950" w:rsidP="00BC3950">
      <w:pPr>
        <w:jc w:val="center"/>
      </w:pPr>
      <w:r>
        <w:rPr>
          <w:noProof/>
          <w:lang w:eastAsia="de-CH"/>
        </w:rPr>
        <w:lastRenderedPageBreak/>
        <w:drawing>
          <wp:inline distT="0" distB="0" distL="0" distR="0">
            <wp:extent cx="5080000" cy="3810000"/>
            <wp:effectExtent l="0" t="0" r="635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0311_092847_kl.jpg"/>
                    <pic:cNvPicPr/>
                  </pic:nvPicPr>
                  <pic:blipFill>
                    <a:blip r:embed="rId26">
                      <a:extLst>
                        <a:ext uri="{28A0092B-C50C-407E-A947-70E740481C1C}">
                          <a14:useLocalDpi xmlns:a14="http://schemas.microsoft.com/office/drawing/2010/main" val="0"/>
                        </a:ext>
                      </a:extLst>
                    </a:blip>
                    <a:stretch>
                      <a:fillRect/>
                    </a:stretch>
                  </pic:blipFill>
                  <pic:spPr>
                    <a:xfrm>
                      <a:off x="0" y="0"/>
                      <a:ext cx="5080000" cy="3810000"/>
                    </a:xfrm>
                    <a:prstGeom prst="rect">
                      <a:avLst/>
                    </a:prstGeom>
                  </pic:spPr>
                </pic:pic>
              </a:graphicData>
            </a:graphic>
          </wp:inline>
        </w:drawing>
      </w:r>
    </w:p>
    <w:p w:rsidR="00BC3950" w:rsidRDefault="00BC3950" w:rsidP="00BC3950">
      <w:pPr>
        <w:jc w:val="center"/>
      </w:pPr>
    </w:p>
    <w:p w:rsidR="0069446F" w:rsidRDefault="0069446F">
      <w:r>
        <w:br w:type="page"/>
      </w:r>
    </w:p>
    <w:p w:rsidR="0069446F" w:rsidRDefault="0019016E" w:rsidP="0069446F">
      <w:pPr>
        <w:pStyle w:val="berschrift2"/>
      </w:pPr>
      <w:bookmarkStart w:id="22" w:name="_Toc288662715"/>
      <w:r>
        <w:lastRenderedPageBreak/>
        <w:t xml:space="preserve">Beat </w:t>
      </w:r>
      <w:proofErr w:type="spellStart"/>
      <w:r>
        <w:t>Oechsli</w:t>
      </w:r>
      <w:bookmarkEnd w:id="22"/>
      <w:proofErr w:type="spellEnd"/>
    </w:p>
    <w:p w:rsidR="008C4809" w:rsidRPr="008C4809" w:rsidRDefault="008C4809" w:rsidP="008C4809">
      <w:pPr>
        <w:pStyle w:val="berschrift3"/>
      </w:pPr>
      <w:bookmarkStart w:id="23" w:name="_Toc288662716"/>
      <w:r>
        <w:t>Interview</w:t>
      </w:r>
      <w:bookmarkEnd w:id="23"/>
    </w:p>
    <w:tbl>
      <w:tblPr>
        <w:tblStyle w:val="Tabellenraster"/>
        <w:tblW w:w="9606" w:type="dxa"/>
        <w:tblLayout w:type="fixed"/>
        <w:tblLook w:val="04A0" w:firstRow="1" w:lastRow="0" w:firstColumn="1" w:lastColumn="0" w:noHBand="0" w:noVBand="1"/>
      </w:tblPr>
      <w:tblGrid>
        <w:gridCol w:w="1809"/>
        <w:gridCol w:w="7797"/>
      </w:tblGrid>
      <w:tr w:rsidR="00535785" w:rsidTr="004569EF">
        <w:tc>
          <w:tcPr>
            <w:tcW w:w="1809" w:type="dxa"/>
          </w:tcPr>
          <w:p w:rsidR="00535785" w:rsidRDefault="00535785" w:rsidP="004569EF">
            <w:r>
              <w:t>Attribut</w:t>
            </w:r>
          </w:p>
        </w:tc>
        <w:tc>
          <w:tcPr>
            <w:tcW w:w="7797" w:type="dxa"/>
          </w:tcPr>
          <w:p w:rsidR="00535785" w:rsidRDefault="00535785" w:rsidP="004569EF">
            <w:r>
              <w:t>Wert</w:t>
            </w:r>
          </w:p>
        </w:tc>
      </w:tr>
      <w:tr w:rsidR="00535785" w:rsidTr="004569EF">
        <w:tc>
          <w:tcPr>
            <w:tcW w:w="1809" w:type="dxa"/>
          </w:tcPr>
          <w:p w:rsidR="00535785" w:rsidRDefault="00535785" w:rsidP="004569EF">
            <w:r>
              <w:t>Name</w:t>
            </w:r>
          </w:p>
        </w:tc>
        <w:tc>
          <w:tcPr>
            <w:tcW w:w="7797" w:type="dxa"/>
          </w:tcPr>
          <w:p w:rsidR="00535785" w:rsidRDefault="00535785" w:rsidP="004569EF">
            <w:r>
              <w:t xml:space="preserve">Beat </w:t>
            </w:r>
            <w:proofErr w:type="spellStart"/>
            <w:r>
              <w:t>Oechsli</w:t>
            </w:r>
            <w:proofErr w:type="spellEnd"/>
          </w:p>
        </w:tc>
      </w:tr>
      <w:tr w:rsidR="00535785" w:rsidTr="004569EF">
        <w:tc>
          <w:tcPr>
            <w:tcW w:w="1809" w:type="dxa"/>
          </w:tcPr>
          <w:p w:rsidR="00535785" w:rsidRDefault="00535785" w:rsidP="004569EF">
            <w:r>
              <w:t>Firma</w:t>
            </w:r>
          </w:p>
        </w:tc>
        <w:tc>
          <w:tcPr>
            <w:tcW w:w="7797" w:type="dxa"/>
          </w:tcPr>
          <w:p w:rsidR="00535785" w:rsidRDefault="00535785" w:rsidP="004569EF">
            <w:proofErr w:type="spellStart"/>
            <w:r>
              <w:t>Sanhei</w:t>
            </w:r>
            <w:proofErr w:type="spellEnd"/>
            <w:r>
              <w:t xml:space="preserve"> AG (Sanitär Heizungen)</w:t>
            </w:r>
          </w:p>
        </w:tc>
      </w:tr>
      <w:tr w:rsidR="00535785" w:rsidTr="004569EF">
        <w:tc>
          <w:tcPr>
            <w:tcW w:w="1809" w:type="dxa"/>
          </w:tcPr>
          <w:p w:rsidR="00535785" w:rsidRDefault="00535785" w:rsidP="004569EF">
            <w:r>
              <w:t>Funktion</w:t>
            </w:r>
          </w:p>
        </w:tc>
        <w:tc>
          <w:tcPr>
            <w:tcW w:w="7797" w:type="dxa"/>
          </w:tcPr>
          <w:p w:rsidR="00535785" w:rsidRDefault="00535785" w:rsidP="004569EF">
            <w:r>
              <w:t>Monteur</w:t>
            </w:r>
          </w:p>
        </w:tc>
      </w:tr>
      <w:tr w:rsidR="00535785" w:rsidTr="004569EF">
        <w:tc>
          <w:tcPr>
            <w:tcW w:w="1809" w:type="dxa"/>
          </w:tcPr>
          <w:p w:rsidR="00535785" w:rsidRDefault="00535785" w:rsidP="004569EF">
            <w:r>
              <w:t>Aufgaben</w:t>
            </w:r>
          </w:p>
        </w:tc>
        <w:tc>
          <w:tcPr>
            <w:tcW w:w="7797" w:type="dxa"/>
          </w:tcPr>
          <w:p w:rsidR="00535785" w:rsidRPr="00775765" w:rsidRDefault="00535785" w:rsidP="004569EF">
            <w:pPr>
              <w:numPr>
                <w:ilvl w:val="0"/>
                <w:numId w:val="17"/>
              </w:numPr>
            </w:pPr>
            <w:r w:rsidRPr="00775765">
              <w:t>Reparaturen</w:t>
            </w:r>
          </w:p>
          <w:p w:rsidR="00535785" w:rsidRPr="00775765" w:rsidRDefault="00535785" w:rsidP="004569EF">
            <w:pPr>
              <w:numPr>
                <w:ilvl w:val="0"/>
                <w:numId w:val="17"/>
              </w:numPr>
            </w:pPr>
            <w:r w:rsidRPr="00775765">
              <w:t>Umbauten</w:t>
            </w:r>
          </w:p>
          <w:p w:rsidR="00535785" w:rsidRPr="00775765" w:rsidRDefault="00535785" w:rsidP="004569EF">
            <w:pPr>
              <w:numPr>
                <w:ilvl w:val="0"/>
                <w:numId w:val="17"/>
              </w:numPr>
            </w:pPr>
            <w:r w:rsidRPr="00775765">
              <w:t>Solar-Energie</w:t>
            </w:r>
          </w:p>
          <w:p w:rsidR="00535785" w:rsidRPr="00775765" w:rsidRDefault="00535785" w:rsidP="004569EF">
            <w:pPr>
              <w:numPr>
                <w:ilvl w:val="0"/>
                <w:numId w:val="17"/>
              </w:numPr>
            </w:pPr>
            <w:r w:rsidRPr="00775765">
              <w:t>Wärmepumpen</w:t>
            </w:r>
          </w:p>
          <w:p w:rsidR="00535785" w:rsidRDefault="00535785" w:rsidP="004569EF">
            <w:pPr>
              <w:numPr>
                <w:ilvl w:val="0"/>
                <w:numId w:val="17"/>
              </w:numPr>
            </w:pPr>
            <w:r w:rsidRPr="00775765">
              <w:t>Öl-, Gas-, Holz-Heizungen</w:t>
            </w:r>
          </w:p>
        </w:tc>
      </w:tr>
      <w:tr w:rsidR="00535785" w:rsidTr="004569EF">
        <w:tc>
          <w:tcPr>
            <w:tcW w:w="1809" w:type="dxa"/>
          </w:tcPr>
          <w:p w:rsidR="00535785" w:rsidRDefault="00535785" w:rsidP="004569EF">
            <w:r>
              <w:t>Output &amp; Kommunikation</w:t>
            </w:r>
          </w:p>
          <w:p w:rsidR="00535785" w:rsidRDefault="00535785" w:rsidP="004569EF">
            <w:r>
              <w:t>(muss bestätigt werden)</w:t>
            </w:r>
          </w:p>
        </w:tc>
        <w:tc>
          <w:tcPr>
            <w:tcW w:w="7797" w:type="dxa"/>
          </w:tcPr>
          <w:p w:rsidR="00535785" w:rsidRPr="00775765" w:rsidRDefault="00535785" w:rsidP="004569EF">
            <w:r>
              <w:rPr>
                <w:noProof/>
                <w:lang w:eastAsia="de-CH"/>
              </w:rPr>
              <w:drawing>
                <wp:inline distT="0" distB="0" distL="0" distR="0" wp14:anchorId="74E0D793" wp14:editId="70BB0CB9">
                  <wp:extent cx="4548146" cy="3204376"/>
                  <wp:effectExtent l="38100" t="19050" r="24130" b="34290"/>
                  <wp:docPr id="4" name="Diagram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tc>
      </w:tr>
      <w:tr w:rsidR="00535785" w:rsidTr="004569EF">
        <w:tc>
          <w:tcPr>
            <w:tcW w:w="1809" w:type="dxa"/>
          </w:tcPr>
          <w:p w:rsidR="00535785" w:rsidRDefault="00535785" w:rsidP="004569EF">
            <w:r>
              <w:t>Informationen für Arbeit benötigt</w:t>
            </w:r>
          </w:p>
          <w:p w:rsidR="00535785" w:rsidRDefault="00535785" w:rsidP="004569EF">
            <w:r>
              <w:t>(muss bestätigt werden)</w:t>
            </w:r>
          </w:p>
        </w:tc>
        <w:tc>
          <w:tcPr>
            <w:tcW w:w="7797" w:type="dxa"/>
          </w:tcPr>
          <w:p w:rsidR="00535785" w:rsidRDefault="00535785" w:rsidP="004569EF">
            <w:pPr>
              <w:pStyle w:val="Listenabsatz"/>
              <w:numPr>
                <w:ilvl w:val="0"/>
                <w:numId w:val="17"/>
              </w:numPr>
              <w:rPr>
                <w:noProof/>
                <w:lang w:eastAsia="de-CH"/>
              </w:rPr>
            </w:pPr>
            <w:r>
              <w:rPr>
                <w:noProof/>
                <w:lang w:eastAsia="de-CH"/>
              </w:rPr>
              <w:t>Kunde, Adresse</w:t>
            </w:r>
          </w:p>
          <w:p w:rsidR="00535785" w:rsidRDefault="00535785" w:rsidP="004569EF">
            <w:pPr>
              <w:pStyle w:val="Listenabsatz"/>
              <w:numPr>
                <w:ilvl w:val="0"/>
                <w:numId w:val="17"/>
              </w:numPr>
              <w:rPr>
                <w:noProof/>
                <w:lang w:eastAsia="de-CH"/>
              </w:rPr>
            </w:pPr>
            <w:r>
              <w:rPr>
                <w:noProof/>
                <w:lang w:eastAsia="de-CH"/>
              </w:rPr>
              <w:t>Problem: Was muss beim Kunden erledigt werden</w:t>
            </w:r>
          </w:p>
          <w:p w:rsidR="00535785" w:rsidRDefault="00535785" w:rsidP="004569EF">
            <w:pPr>
              <w:pStyle w:val="Listenabsatz"/>
              <w:numPr>
                <w:ilvl w:val="0"/>
                <w:numId w:val="17"/>
              </w:numPr>
              <w:rPr>
                <w:noProof/>
                <w:lang w:eastAsia="de-CH"/>
              </w:rPr>
            </w:pPr>
            <w:r>
              <w:rPr>
                <w:noProof/>
                <w:lang w:eastAsia="de-CH"/>
              </w:rPr>
              <w:t>Terminfindung</w:t>
            </w:r>
          </w:p>
          <w:p w:rsidR="00535785" w:rsidRDefault="00535785" w:rsidP="004569EF">
            <w:pPr>
              <w:pStyle w:val="Listenabsatz"/>
              <w:numPr>
                <w:ilvl w:val="0"/>
                <w:numId w:val="17"/>
              </w:numPr>
              <w:rPr>
                <w:noProof/>
                <w:lang w:eastAsia="de-CH"/>
              </w:rPr>
            </w:pPr>
            <w:r>
              <w:rPr>
                <w:noProof/>
                <w:lang w:eastAsia="de-CH"/>
              </w:rPr>
              <w:t>Benötigtes Material (ergibt sich aus Problemstellung)</w:t>
            </w:r>
          </w:p>
        </w:tc>
      </w:tr>
      <w:tr w:rsidR="00535785" w:rsidTr="004569EF">
        <w:tc>
          <w:tcPr>
            <w:tcW w:w="1809" w:type="dxa"/>
          </w:tcPr>
          <w:p w:rsidR="00535785" w:rsidRDefault="00535785" w:rsidP="004569EF">
            <w:r>
              <w:t>Werdegang</w:t>
            </w:r>
          </w:p>
        </w:tc>
        <w:tc>
          <w:tcPr>
            <w:tcW w:w="7797" w:type="dxa"/>
          </w:tcPr>
          <w:p w:rsidR="00535785" w:rsidRDefault="00535785" w:rsidP="004569EF">
            <w:pPr>
              <w:rPr>
                <w:noProof/>
                <w:lang w:eastAsia="de-CH"/>
              </w:rPr>
            </w:pPr>
            <w:r>
              <w:rPr>
                <w:noProof/>
                <w:lang w:eastAsia="de-CH"/>
              </w:rPr>
              <w:t>Gelernter Sanitär</w:t>
            </w:r>
          </w:p>
          <w:p w:rsidR="00535785" w:rsidRDefault="00535785" w:rsidP="004569EF">
            <w:pPr>
              <w:rPr>
                <w:noProof/>
                <w:lang w:eastAsia="de-CH"/>
              </w:rPr>
            </w:pPr>
            <w:r>
              <w:rPr>
                <w:noProof/>
                <w:lang w:eastAsia="de-CH"/>
              </w:rPr>
              <w:t>Selbständig (Mauertrockenlegung)</w:t>
            </w:r>
          </w:p>
          <w:p w:rsidR="00535785" w:rsidRDefault="00535785" w:rsidP="004569EF">
            <w:pPr>
              <w:rPr>
                <w:noProof/>
                <w:lang w:eastAsia="de-CH"/>
              </w:rPr>
            </w:pPr>
            <w:r>
              <w:rPr>
                <w:noProof/>
                <w:lang w:eastAsia="de-CH"/>
              </w:rPr>
              <w:t>Arbeitet seit 2 Jahren immer wieder temporär bei Sanhei, über ein Jahr sind das etwas 30 %</w:t>
            </w:r>
          </w:p>
        </w:tc>
      </w:tr>
      <w:tr w:rsidR="00535785" w:rsidTr="004569EF">
        <w:tc>
          <w:tcPr>
            <w:tcW w:w="1809" w:type="dxa"/>
          </w:tcPr>
          <w:p w:rsidR="00535785" w:rsidRDefault="00535785" w:rsidP="004569EF">
            <w:r>
              <w:t>Erfolgsmessung</w:t>
            </w:r>
          </w:p>
        </w:tc>
        <w:tc>
          <w:tcPr>
            <w:tcW w:w="7797" w:type="dxa"/>
          </w:tcPr>
          <w:p w:rsidR="00535785" w:rsidRDefault="00535785" w:rsidP="004569EF">
            <w:pPr>
              <w:pStyle w:val="Listenabsatz"/>
              <w:numPr>
                <w:ilvl w:val="0"/>
                <w:numId w:val="17"/>
              </w:numPr>
              <w:rPr>
                <w:noProof/>
                <w:lang w:eastAsia="de-CH"/>
              </w:rPr>
            </w:pPr>
            <w:r>
              <w:rPr>
                <w:noProof/>
                <w:lang w:eastAsia="de-CH"/>
              </w:rPr>
              <w:t>Feedback des Kunden, Kunde über geleistete Arbeit aufklären und sie ihm zeigen</w:t>
            </w:r>
          </w:p>
          <w:p w:rsidR="00535785" w:rsidRDefault="00535785" w:rsidP="004569EF">
            <w:pPr>
              <w:pStyle w:val="Listenabsatz"/>
              <w:numPr>
                <w:ilvl w:val="0"/>
                <w:numId w:val="17"/>
              </w:numPr>
              <w:rPr>
                <w:noProof/>
                <w:lang w:eastAsia="de-CH"/>
              </w:rPr>
            </w:pPr>
            <w:r>
              <w:rPr>
                <w:noProof/>
                <w:lang w:eastAsia="de-CH"/>
              </w:rPr>
              <w:t>Korrekter Rapport geschrieben, Rechnung kann daraus generiert werden</w:t>
            </w:r>
          </w:p>
        </w:tc>
      </w:tr>
      <w:tr w:rsidR="00535785" w:rsidTr="004569EF">
        <w:tc>
          <w:tcPr>
            <w:tcW w:w="1809" w:type="dxa"/>
          </w:tcPr>
          <w:p w:rsidR="00535785" w:rsidRDefault="00535785" w:rsidP="004569EF">
            <w:r>
              <w:t>Probleme bei der Arbeit</w:t>
            </w:r>
          </w:p>
        </w:tc>
        <w:tc>
          <w:tcPr>
            <w:tcW w:w="7797" w:type="dxa"/>
          </w:tcPr>
          <w:p w:rsidR="00535785" w:rsidRDefault="00535785" w:rsidP="004569EF">
            <w:pPr>
              <w:pStyle w:val="Listenabsatz"/>
              <w:numPr>
                <w:ilvl w:val="0"/>
                <w:numId w:val="17"/>
              </w:numPr>
              <w:rPr>
                <w:noProof/>
                <w:lang w:eastAsia="de-CH"/>
              </w:rPr>
            </w:pPr>
            <w:r>
              <w:rPr>
                <w:noProof/>
                <w:lang w:eastAsia="de-CH"/>
              </w:rPr>
              <w:t>verdrecktes Arbeitsobjekt (z.B. Toilette), dessen Reinigung gehört nicht zur Arbeit</w:t>
            </w:r>
          </w:p>
          <w:p w:rsidR="00535785" w:rsidRDefault="00535785" w:rsidP="004569EF">
            <w:pPr>
              <w:pStyle w:val="Listenabsatz"/>
              <w:numPr>
                <w:ilvl w:val="0"/>
                <w:numId w:val="17"/>
              </w:numPr>
              <w:rPr>
                <w:noProof/>
                <w:lang w:eastAsia="de-CH"/>
              </w:rPr>
            </w:pPr>
            <w:r>
              <w:rPr>
                <w:noProof/>
                <w:lang w:eastAsia="de-CH"/>
              </w:rPr>
              <w:t>Entsorgung von Abfällen (z.B. defektes Lavabo), Aufwand wird dem Kunden verrechnet</w:t>
            </w:r>
          </w:p>
        </w:tc>
      </w:tr>
      <w:tr w:rsidR="00535785" w:rsidTr="004569EF">
        <w:tc>
          <w:tcPr>
            <w:tcW w:w="1809" w:type="dxa"/>
          </w:tcPr>
          <w:p w:rsidR="00535785" w:rsidRDefault="00535785" w:rsidP="004569EF">
            <w:r>
              <w:t>Guter Ablauf</w:t>
            </w:r>
          </w:p>
        </w:tc>
        <w:tc>
          <w:tcPr>
            <w:tcW w:w="7797" w:type="dxa"/>
          </w:tcPr>
          <w:p w:rsidR="00535785" w:rsidRDefault="00535785" w:rsidP="004569EF">
            <w:pPr>
              <w:pStyle w:val="Listenabsatz"/>
              <w:numPr>
                <w:ilvl w:val="0"/>
                <w:numId w:val="17"/>
              </w:numPr>
              <w:rPr>
                <w:noProof/>
                <w:lang w:eastAsia="de-CH"/>
              </w:rPr>
            </w:pPr>
            <w:r>
              <w:rPr>
                <w:noProof/>
                <w:lang w:eastAsia="de-CH"/>
              </w:rPr>
              <w:t>Kundenanfrage:</w:t>
            </w:r>
          </w:p>
          <w:p w:rsidR="00535785" w:rsidRDefault="00535785" w:rsidP="004569EF">
            <w:pPr>
              <w:rPr>
                <w:noProof/>
                <w:lang w:eastAsia="de-CH"/>
              </w:rPr>
            </w:pPr>
          </w:p>
          <w:p w:rsidR="00535785" w:rsidRDefault="00535785" w:rsidP="004569EF">
            <w:pPr>
              <w:pStyle w:val="Listenabsatz"/>
              <w:numPr>
                <w:ilvl w:val="0"/>
                <w:numId w:val="17"/>
              </w:numPr>
              <w:rPr>
                <w:noProof/>
                <w:lang w:eastAsia="de-CH"/>
              </w:rPr>
            </w:pPr>
            <w:r>
              <w:rPr>
                <w:noProof/>
                <w:lang w:eastAsia="de-CH"/>
              </w:rPr>
              <w:t>Terminvereinbarung:</w:t>
            </w:r>
          </w:p>
          <w:p w:rsidR="00535785" w:rsidRDefault="00535785" w:rsidP="004569EF">
            <w:pPr>
              <w:rPr>
                <w:noProof/>
                <w:lang w:eastAsia="de-CH"/>
              </w:rPr>
            </w:pPr>
          </w:p>
          <w:p w:rsidR="00535785" w:rsidRDefault="00535785" w:rsidP="004569EF">
            <w:pPr>
              <w:pStyle w:val="Listenabsatz"/>
              <w:numPr>
                <w:ilvl w:val="0"/>
                <w:numId w:val="17"/>
              </w:numPr>
              <w:rPr>
                <w:noProof/>
                <w:lang w:eastAsia="de-CH"/>
              </w:rPr>
            </w:pPr>
            <w:r>
              <w:rPr>
                <w:noProof/>
                <w:lang w:eastAsia="de-CH"/>
              </w:rPr>
              <w:t>Kundenbesuch:</w:t>
            </w:r>
          </w:p>
          <w:p w:rsidR="00535785" w:rsidRDefault="00535785" w:rsidP="004569EF">
            <w:pPr>
              <w:rPr>
                <w:noProof/>
                <w:lang w:eastAsia="de-CH"/>
              </w:rPr>
            </w:pPr>
          </w:p>
          <w:p w:rsidR="00535785" w:rsidRDefault="00535785" w:rsidP="004569EF">
            <w:pPr>
              <w:pStyle w:val="Listenabsatz"/>
              <w:numPr>
                <w:ilvl w:val="0"/>
                <w:numId w:val="17"/>
              </w:numPr>
              <w:rPr>
                <w:noProof/>
                <w:lang w:eastAsia="de-CH"/>
              </w:rPr>
            </w:pPr>
            <w:r>
              <w:rPr>
                <w:noProof/>
                <w:lang w:eastAsia="de-CH"/>
              </w:rPr>
              <w:t>Rapport:</w:t>
            </w:r>
          </w:p>
          <w:p w:rsidR="00535785" w:rsidRDefault="00535785" w:rsidP="004569EF">
            <w:pPr>
              <w:rPr>
                <w:noProof/>
                <w:lang w:eastAsia="de-CH"/>
              </w:rPr>
            </w:pPr>
          </w:p>
        </w:tc>
      </w:tr>
      <w:tr w:rsidR="00535785" w:rsidTr="004569EF">
        <w:tc>
          <w:tcPr>
            <w:tcW w:w="1809" w:type="dxa"/>
          </w:tcPr>
          <w:p w:rsidR="00535785" w:rsidRDefault="00535785" w:rsidP="004569EF">
            <w:r>
              <w:t>Schlechter Ablauf</w:t>
            </w:r>
          </w:p>
        </w:tc>
        <w:tc>
          <w:tcPr>
            <w:tcW w:w="7797" w:type="dxa"/>
          </w:tcPr>
          <w:p w:rsidR="00535785" w:rsidRDefault="00535785" w:rsidP="004569EF">
            <w:pPr>
              <w:rPr>
                <w:noProof/>
                <w:lang w:eastAsia="de-CH"/>
              </w:rPr>
            </w:pPr>
            <w:r>
              <w:rPr>
                <w:noProof/>
                <w:lang w:eastAsia="de-CH"/>
              </w:rPr>
              <w:t xml:space="preserve">Auftrag war, einen Wasserhahn zu flicken. Da Ersatzteile benötigt wurden, musste die Arbeit </w:t>
            </w:r>
            <w:r>
              <w:rPr>
                <w:noProof/>
                <w:lang w:eastAsia="de-CH"/>
              </w:rPr>
              <w:lastRenderedPageBreak/>
              <w:t>vor deren Fertigschliessung unterbrochen werden.</w:t>
            </w:r>
          </w:p>
          <w:p w:rsidR="00535785" w:rsidRDefault="00535785" w:rsidP="004569EF">
            <w:pPr>
              <w:rPr>
                <w:noProof/>
                <w:lang w:eastAsia="de-CH"/>
              </w:rPr>
            </w:pPr>
            <w:r>
              <w:rPr>
                <w:noProof/>
                <w:lang w:eastAsia="de-CH"/>
              </w:rPr>
              <w:t>Es wurde ein neuer Termin mit dem Kunden ausgemacht. Doch nach Erhalt der Ersatzteile, verschob der Kunde den Termin, da er keine Zeit hatte. Die Notiz darüber ging verloren (im Auto), der Monteur erschien nicht zum ausgemachten Termin.</w:t>
            </w:r>
          </w:p>
          <w:p w:rsidR="00535785" w:rsidRDefault="00535785" w:rsidP="004569EF">
            <w:pPr>
              <w:rPr>
                <w:noProof/>
                <w:lang w:eastAsia="de-CH"/>
              </w:rPr>
            </w:pPr>
            <w:r>
              <w:rPr>
                <w:noProof/>
                <w:lang w:eastAsia="de-CH"/>
              </w:rPr>
              <w:t>Der Kunde musste sich erneut bei der Firma melden.</w:t>
            </w:r>
          </w:p>
          <w:p w:rsidR="00535785" w:rsidRDefault="00535785" w:rsidP="004569EF">
            <w:pPr>
              <w:rPr>
                <w:noProof/>
                <w:lang w:eastAsia="de-CH"/>
              </w:rPr>
            </w:pPr>
            <w:r>
              <w:rPr>
                <w:noProof/>
                <w:lang w:eastAsia="de-CH"/>
              </w:rPr>
              <w:br/>
              <w:t>Dieser Vorfall ist tragisch, darf nicht passieren.</w:t>
            </w:r>
          </w:p>
        </w:tc>
      </w:tr>
      <w:tr w:rsidR="00535785" w:rsidTr="004569EF">
        <w:tc>
          <w:tcPr>
            <w:tcW w:w="1809" w:type="dxa"/>
          </w:tcPr>
          <w:p w:rsidR="00535785" w:rsidRDefault="00535785" w:rsidP="004569EF">
            <w:pPr>
              <w:rPr>
                <w:noProof/>
                <w:lang w:eastAsia="de-CH"/>
              </w:rPr>
            </w:pPr>
            <w:r>
              <w:rPr>
                <w:noProof/>
                <w:lang w:eastAsia="de-CH"/>
              </w:rPr>
              <w:lastRenderedPageBreak/>
              <w:t>Warum ist es schlecht gelaufen?</w:t>
            </w:r>
          </w:p>
          <w:p w:rsidR="00535785" w:rsidRDefault="00535785" w:rsidP="004569EF">
            <w:pPr>
              <w:rPr>
                <w:noProof/>
                <w:lang w:eastAsia="de-CH"/>
              </w:rPr>
            </w:pPr>
            <w:r>
              <w:rPr>
                <w:noProof/>
                <w:lang w:eastAsia="de-CH"/>
              </w:rPr>
              <w:t>An was ist es gelegen?</w:t>
            </w:r>
          </w:p>
        </w:tc>
        <w:tc>
          <w:tcPr>
            <w:tcW w:w="7797" w:type="dxa"/>
          </w:tcPr>
          <w:p w:rsidR="00535785" w:rsidRDefault="00535785" w:rsidP="004569EF">
            <w:pPr>
              <w:rPr>
                <w:noProof/>
                <w:lang w:eastAsia="de-CH"/>
              </w:rPr>
            </w:pPr>
          </w:p>
        </w:tc>
      </w:tr>
      <w:tr w:rsidR="00535785" w:rsidTr="004569EF">
        <w:tc>
          <w:tcPr>
            <w:tcW w:w="1809" w:type="dxa"/>
          </w:tcPr>
          <w:p w:rsidR="00535785" w:rsidRDefault="00535785" w:rsidP="004569EF">
            <w:r>
              <w:t>Arbeitsumgebung (Material, Auto, Telefon)</w:t>
            </w:r>
          </w:p>
        </w:tc>
        <w:tc>
          <w:tcPr>
            <w:tcW w:w="7797" w:type="dxa"/>
          </w:tcPr>
          <w:p w:rsidR="00535785" w:rsidRDefault="00535785" w:rsidP="004569EF">
            <w:pPr>
              <w:rPr>
                <w:noProof/>
                <w:lang w:eastAsia="de-CH"/>
              </w:rPr>
            </w:pPr>
            <w:r>
              <w:rPr>
                <w:noProof/>
                <w:lang w:eastAsia="de-CH"/>
              </w:rPr>
              <w:t>Telefon ist wichtiges Arbeitsinstrument</w:t>
            </w:r>
          </w:p>
        </w:tc>
      </w:tr>
      <w:tr w:rsidR="00535785" w:rsidTr="004569EF">
        <w:tc>
          <w:tcPr>
            <w:tcW w:w="1809" w:type="dxa"/>
          </w:tcPr>
          <w:p w:rsidR="00535785" w:rsidRDefault="00535785" w:rsidP="004569EF">
            <w:r>
              <w:t>(</w:t>
            </w:r>
            <w:proofErr w:type="spellStart"/>
            <w:r>
              <w:t>Inquiry</w:t>
            </w:r>
            <w:proofErr w:type="spellEnd"/>
            <w:r>
              <w:t xml:space="preserve"> Modus)</w:t>
            </w:r>
          </w:p>
        </w:tc>
        <w:tc>
          <w:tcPr>
            <w:tcW w:w="7797" w:type="dxa"/>
          </w:tcPr>
          <w:p w:rsidR="00535785" w:rsidRDefault="00535785" w:rsidP="004569EF">
            <w:pPr>
              <w:rPr>
                <w:noProof/>
                <w:lang w:eastAsia="de-CH"/>
              </w:rPr>
            </w:pPr>
            <w:r>
              <w:rPr>
                <w:noProof/>
                <w:lang w:eastAsia="de-CH"/>
              </w:rPr>
              <w:t>Können wir diesen Fall genauer durchgehen? Ganz genau schauen.</w:t>
            </w:r>
          </w:p>
        </w:tc>
      </w:tr>
      <w:tr w:rsidR="00535785" w:rsidTr="004569EF">
        <w:tc>
          <w:tcPr>
            <w:tcW w:w="1809" w:type="dxa"/>
          </w:tcPr>
          <w:p w:rsidR="00535785" w:rsidRDefault="00535785" w:rsidP="004569EF">
            <w:r>
              <w:t>Wie wird der Rapport geschrieben?</w:t>
            </w:r>
          </w:p>
        </w:tc>
        <w:tc>
          <w:tcPr>
            <w:tcW w:w="7797" w:type="dxa"/>
          </w:tcPr>
          <w:p w:rsidR="00535785" w:rsidRDefault="00535785" w:rsidP="004569EF">
            <w:pPr>
              <w:rPr>
                <w:noProof/>
                <w:lang w:eastAsia="de-CH"/>
              </w:rPr>
            </w:pPr>
            <w:r>
              <w:rPr>
                <w:noProof/>
                <w:lang w:eastAsia="de-CH"/>
              </w:rPr>
              <w:t>Von Hand, jeweils am Abend (z.T. werden die Rapports auch schon vorbereitet mit Kundenadresse, Rechnungsadresse und Problemstellung, so muss er nach getaner Arbeit nur noch ergänzt werden, z.B. auf dem Parkplatz im Auto, bevor es weiter geht zum nächsten Kunden)</w:t>
            </w:r>
          </w:p>
          <w:p w:rsidR="00535785" w:rsidRDefault="00535785" w:rsidP="004569EF">
            <w:pPr>
              <w:rPr>
                <w:noProof/>
                <w:lang w:eastAsia="de-CH"/>
              </w:rPr>
            </w:pPr>
            <w:r>
              <w:rPr>
                <w:noProof/>
                <w:lang w:eastAsia="de-CH"/>
              </w:rPr>
              <w:t>Stunden werden etwas auf eine Viertelstunde genau abgerechnet. Für kleinere Arbeiten (z.B. Lavabo-Auswechslung) gibt es Zeitvorgaben, die Materialbeschaffung etc. beinhalten.</w:t>
            </w:r>
          </w:p>
          <w:p w:rsidR="00535785" w:rsidRDefault="00535785" w:rsidP="004569EF">
            <w:pPr>
              <w:rPr>
                <w:noProof/>
                <w:lang w:eastAsia="de-CH"/>
              </w:rPr>
            </w:pPr>
            <w:r>
              <w:rPr>
                <w:noProof/>
                <w:lang w:eastAsia="de-CH"/>
              </w:rPr>
              <w:t>Rapportierzeit, Hin- und Rückweg werden auch verrechnet</w:t>
            </w:r>
          </w:p>
        </w:tc>
      </w:tr>
      <w:tr w:rsidR="00535785" w:rsidTr="004569EF">
        <w:tc>
          <w:tcPr>
            <w:tcW w:w="1809" w:type="dxa"/>
          </w:tcPr>
          <w:p w:rsidR="00535785" w:rsidRDefault="00535785" w:rsidP="004569EF">
            <w:r>
              <w:t>Beispiel für Rapport. Achtung: nicht wie es sein sollte, sondern wie es wirklich ist!</w:t>
            </w:r>
          </w:p>
        </w:tc>
        <w:tc>
          <w:tcPr>
            <w:tcW w:w="7797" w:type="dxa"/>
          </w:tcPr>
          <w:p w:rsidR="00535785" w:rsidRDefault="00535785" w:rsidP="004569EF">
            <w:pPr>
              <w:rPr>
                <w:noProof/>
                <w:lang w:eastAsia="de-CH"/>
              </w:rPr>
            </w:pPr>
          </w:p>
        </w:tc>
      </w:tr>
      <w:tr w:rsidR="00535785" w:rsidTr="004569EF">
        <w:tc>
          <w:tcPr>
            <w:tcW w:w="1809" w:type="dxa"/>
          </w:tcPr>
          <w:p w:rsidR="00535785" w:rsidRDefault="00535785" w:rsidP="004569EF">
            <w:r>
              <w:t>Wie oft wird der Rapport abgegeben?</w:t>
            </w:r>
          </w:p>
        </w:tc>
        <w:tc>
          <w:tcPr>
            <w:tcW w:w="7797" w:type="dxa"/>
          </w:tcPr>
          <w:p w:rsidR="00535785" w:rsidRDefault="00535785" w:rsidP="004569EF">
            <w:pPr>
              <w:rPr>
                <w:noProof/>
                <w:lang w:eastAsia="de-CH"/>
              </w:rPr>
            </w:pPr>
            <w:r>
              <w:rPr>
                <w:noProof/>
                <w:lang w:eastAsia="de-CH"/>
              </w:rPr>
              <w:t>Einmal im Monat werden alle Rapports zusammen mir der Rechnung (für temporäre Anstellung) an die Firma Sanhei abgegeben</w:t>
            </w:r>
          </w:p>
          <w:p w:rsidR="00535785" w:rsidRDefault="00535785" w:rsidP="004569EF">
            <w:pPr>
              <w:rPr>
                <w:noProof/>
                <w:lang w:eastAsia="de-CH"/>
              </w:rPr>
            </w:pPr>
          </w:p>
          <w:p w:rsidR="00535785" w:rsidRDefault="00535785" w:rsidP="004569EF">
            <w:pPr>
              <w:rPr>
                <w:noProof/>
                <w:lang w:eastAsia="de-CH"/>
              </w:rPr>
            </w:pPr>
          </w:p>
        </w:tc>
      </w:tr>
      <w:tr w:rsidR="00535785" w:rsidTr="004569EF">
        <w:tc>
          <w:tcPr>
            <w:tcW w:w="1809" w:type="dxa"/>
          </w:tcPr>
          <w:p w:rsidR="00535785" w:rsidRDefault="00535785" w:rsidP="004569EF">
            <w:r>
              <w:t>Wann und wie wird die Adresse erfasst? Und die verwendeten Materialien? Notiz Zeitaufwand / Datum?</w:t>
            </w:r>
          </w:p>
        </w:tc>
        <w:tc>
          <w:tcPr>
            <w:tcW w:w="7797" w:type="dxa"/>
          </w:tcPr>
          <w:p w:rsidR="00535785" w:rsidRDefault="00535785" w:rsidP="004569EF">
            <w:pPr>
              <w:rPr>
                <w:noProof/>
                <w:lang w:eastAsia="de-CH"/>
              </w:rPr>
            </w:pPr>
            <w:r>
              <w:rPr>
                <w:noProof/>
                <w:lang w:eastAsia="de-CH"/>
              </w:rPr>
              <w:t>Bei der Weiterleitung eines Auftrages wird die Adresse notiert, diese wird dann auf den Rapport übertragen</w:t>
            </w:r>
          </w:p>
          <w:p w:rsidR="00535785" w:rsidRDefault="00535785" w:rsidP="004569EF">
            <w:pPr>
              <w:rPr>
                <w:noProof/>
                <w:lang w:eastAsia="de-CH"/>
              </w:rPr>
            </w:pPr>
            <w:r>
              <w:rPr>
                <w:noProof/>
                <w:lang w:eastAsia="de-CH"/>
              </w:rPr>
              <w:t>Das zur Reparatur benötigte Material wird rapportiert</w:t>
            </w:r>
          </w:p>
          <w:p w:rsidR="00535785" w:rsidRDefault="00535785" w:rsidP="004569EF">
            <w:pPr>
              <w:rPr>
                <w:noProof/>
                <w:lang w:eastAsia="de-CH"/>
              </w:rPr>
            </w:pPr>
            <w:r>
              <w:rPr>
                <w:noProof/>
                <w:lang w:eastAsia="de-CH"/>
              </w:rPr>
              <w:t>Die Stunden werden auf eine Viertelstunde genau abgerechnet, sie beinhalten z.T. Hin- und Rückweg, Materialbeschaffungsaufwand und Rapportierzeit</w:t>
            </w:r>
          </w:p>
          <w:p w:rsidR="00535785" w:rsidRDefault="00535785" w:rsidP="004569EF">
            <w:pPr>
              <w:rPr>
                <w:noProof/>
                <w:lang w:eastAsia="de-CH"/>
              </w:rPr>
            </w:pPr>
            <w:r>
              <w:rPr>
                <w:noProof/>
                <w:lang w:eastAsia="de-CH"/>
              </w:rPr>
              <w:t>Das Datum ergibt sich, da die Rapports jeden Abend geschrieben werden</w:t>
            </w:r>
          </w:p>
        </w:tc>
      </w:tr>
      <w:tr w:rsidR="00535785" w:rsidTr="004569EF">
        <w:tc>
          <w:tcPr>
            <w:tcW w:w="1809" w:type="dxa"/>
          </w:tcPr>
          <w:p w:rsidR="00535785" w:rsidRDefault="00535785" w:rsidP="004569EF">
            <w:r>
              <w:t>Was für Probleme gibt es in Bezug auf den Rapport?</w:t>
            </w:r>
          </w:p>
        </w:tc>
        <w:tc>
          <w:tcPr>
            <w:tcW w:w="7797" w:type="dxa"/>
          </w:tcPr>
          <w:p w:rsidR="00535785" w:rsidRDefault="00535785" w:rsidP="004569EF">
            <w:pPr>
              <w:rPr>
                <w:noProof/>
                <w:lang w:eastAsia="de-CH"/>
              </w:rPr>
            </w:pPr>
          </w:p>
        </w:tc>
      </w:tr>
      <w:tr w:rsidR="00535785" w:rsidTr="004569EF">
        <w:tc>
          <w:tcPr>
            <w:tcW w:w="1809" w:type="dxa"/>
          </w:tcPr>
          <w:p w:rsidR="00535785" w:rsidRDefault="00535785" w:rsidP="004569EF">
            <w:r>
              <w:t>Meinung zu aktuellem System / Vorgehen?</w:t>
            </w:r>
          </w:p>
        </w:tc>
        <w:tc>
          <w:tcPr>
            <w:tcW w:w="7797" w:type="dxa"/>
          </w:tcPr>
          <w:p w:rsidR="00535785" w:rsidRDefault="00535785" w:rsidP="004569EF">
            <w:pPr>
              <w:rPr>
                <w:noProof/>
                <w:lang w:eastAsia="de-CH"/>
              </w:rPr>
            </w:pPr>
          </w:p>
        </w:tc>
      </w:tr>
      <w:tr w:rsidR="00535785" w:rsidTr="004569EF">
        <w:tc>
          <w:tcPr>
            <w:tcW w:w="1809" w:type="dxa"/>
          </w:tcPr>
          <w:p w:rsidR="00535785" w:rsidRDefault="00535785" w:rsidP="004569EF">
            <w:r>
              <w:t>Verbesserungswünsche / Idealvorstellung?</w:t>
            </w:r>
          </w:p>
        </w:tc>
        <w:tc>
          <w:tcPr>
            <w:tcW w:w="7797" w:type="dxa"/>
          </w:tcPr>
          <w:p w:rsidR="00535785" w:rsidRDefault="00535785" w:rsidP="004569EF">
            <w:pPr>
              <w:rPr>
                <w:noProof/>
                <w:lang w:eastAsia="de-CH"/>
              </w:rPr>
            </w:pPr>
            <w:r>
              <w:rPr>
                <w:noProof/>
                <w:lang w:eastAsia="de-CH"/>
              </w:rPr>
              <w:t>Rapport mit dem PC erfassen, elektronisch an Firma Sanhei schicken</w:t>
            </w:r>
          </w:p>
        </w:tc>
      </w:tr>
      <w:tr w:rsidR="00535785" w:rsidTr="004569EF">
        <w:tc>
          <w:tcPr>
            <w:tcW w:w="1809" w:type="dxa"/>
          </w:tcPr>
          <w:p w:rsidR="00535785" w:rsidRDefault="00535785" w:rsidP="004569EF">
            <w:r>
              <w:t>Fotos</w:t>
            </w:r>
          </w:p>
        </w:tc>
        <w:tc>
          <w:tcPr>
            <w:tcW w:w="7797" w:type="dxa"/>
          </w:tcPr>
          <w:p w:rsidR="00535785" w:rsidRDefault="00535785" w:rsidP="004569EF">
            <w:pPr>
              <w:pStyle w:val="Listenabsatz"/>
              <w:numPr>
                <w:ilvl w:val="0"/>
                <w:numId w:val="17"/>
              </w:numPr>
              <w:rPr>
                <w:noProof/>
                <w:lang w:eastAsia="de-CH"/>
              </w:rPr>
            </w:pPr>
            <w:r>
              <w:rPr>
                <w:noProof/>
                <w:lang w:eastAsia="de-CH"/>
              </w:rPr>
              <w:t>Generelle Situation</w:t>
            </w:r>
          </w:p>
          <w:p w:rsidR="00535785" w:rsidRDefault="00535785" w:rsidP="004569EF">
            <w:pPr>
              <w:pStyle w:val="Listenabsatz"/>
              <w:numPr>
                <w:ilvl w:val="0"/>
                <w:numId w:val="17"/>
              </w:numPr>
              <w:rPr>
                <w:noProof/>
                <w:lang w:eastAsia="de-CH"/>
              </w:rPr>
            </w:pPr>
            <w:r>
              <w:rPr>
                <w:noProof/>
                <w:lang w:eastAsia="de-CH"/>
              </w:rPr>
              <w:t>Auftragsblatt</w:t>
            </w:r>
          </w:p>
          <w:p w:rsidR="00535785" w:rsidRDefault="00535785" w:rsidP="004569EF">
            <w:pPr>
              <w:pStyle w:val="Listenabsatz"/>
              <w:numPr>
                <w:ilvl w:val="0"/>
                <w:numId w:val="17"/>
              </w:numPr>
              <w:rPr>
                <w:noProof/>
                <w:lang w:eastAsia="de-CH"/>
              </w:rPr>
            </w:pPr>
            <w:r>
              <w:rPr>
                <w:noProof/>
                <w:lang w:eastAsia="de-CH"/>
              </w:rPr>
              <w:t>Rapport</w:t>
            </w:r>
          </w:p>
          <w:p w:rsidR="00535785" w:rsidRDefault="00535785" w:rsidP="004569EF">
            <w:pPr>
              <w:pStyle w:val="Listenabsatz"/>
              <w:numPr>
                <w:ilvl w:val="0"/>
                <w:numId w:val="17"/>
              </w:numPr>
              <w:rPr>
                <w:noProof/>
                <w:lang w:eastAsia="de-CH"/>
              </w:rPr>
            </w:pPr>
            <w:r>
              <w:rPr>
                <w:noProof/>
                <w:lang w:eastAsia="de-CH"/>
              </w:rPr>
              <w:t>Material</w:t>
            </w:r>
          </w:p>
          <w:p w:rsidR="00535785" w:rsidRDefault="00535785" w:rsidP="004569EF">
            <w:pPr>
              <w:pStyle w:val="Listenabsatz"/>
              <w:numPr>
                <w:ilvl w:val="0"/>
                <w:numId w:val="17"/>
              </w:numPr>
              <w:rPr>
                <w:noProof/>
                <w:lang w:eastAsia="de-CH"/>
              </w:rPr>
            </w:pPr>
            <w:r>
              <w:rPr>
                <w:noProof/>
                <w:lang w:eastAsia="de-CH"/>
              </w:rPr>
              <w:t>Preisliste</w:t>
            </w:r>
          </w:p>
          <w:p w:rsidR="00535785" w:rsidRDefault="00535785" w:rsidP="004569EF">
            <w:pPr>
              <w:pStyle w:val="Listenabsatz"/>
              <w:numPr>
                <w:ilvl w:val="0"/>
                <w:numId w:val="17"/>
              </w:numPr>
              <w:rPr>
                <w:noProof/>
                <w:lang w:eastAsia="de-CH"/>
              </w:rPr>
            </w:pPr>
            <w:r>
              <w:rPr>
                <w:noProof/>
                <w:lang w:eastAsia="de-CH"/>
              </w:rPr>
              <w:t>Arbeitssituation</w:t>
            </w:r>
          </w:p>
        </w:tc>
      </w:tr>
    </w:tbl>
    <w:p w:rsidR="0069446F" w:rsidRDefault="0069446F" w:rsidP="0069446F"/>
    <w:p w:rsidR="00535785" w:rsidRPr="00775765" w:rsidRDefault="00535785" w:rsidP="00535785">
      <w:r>
        <w:t>Weiteres:</w:t>
      </w:r>
    </w:p>
    <w:p w:rsidR="00535785" w:rsidRDefault="00535785" w:rsidP="00535785">
      <w:r>
        <w:t>Routenplanung: mehrere Anfragen auf einmal, Route einigermassen gut planbar</w:t>
      </w:r>
    </w:p>
    <w:p w:rsidR="00535785" w:rsidRDefault="00535785" w:rsidP="00535785">
      <w:pPr>
        <w:pStyle w:val="KeinLeerraum"/>
      </w:pPr>
      <w:r>
        <w:lastRenderedPageBreak/>
        <w:t>Grössere Arbeit: z.B. Boiler entkalken</w:t>
      </w:r>
    </w:p>
    <w:p w:rsidR="00535785" w:rsidRDefault="00535785" w:rsidP="00535785">
      <w:pPr>
        <w:pStyle w:val="KeinLeerraum"/>
        <w:numPr>
          <w:ilvl w:val="0"/>
          <w:numId w:val="22"/>
        </w:numPr>
      </w:pPr>
      <w:r>
        <w:t>Man hat Glück: wenig Aufwand, keine Ersatzteile nötig, schneller fertig als gedacht</w:t>
      </w:r>
    </w:p>
    <w:p w:rsidR="00535785" w:rsidRDefault="00535785" w:rsidP="00535785">
      <w:pPr>
        <w:pStyle w:val="KeinLeerraum"/>
        <w:numPr>
          <w:ilvl w:val="0"/>
          <w:numId w:val="22"/>
        </w:numPr>
      </w:pPr>
      <w:r>
        <w:t>Man hat Pech: viel mehr Aufwand als angenommen z.B. durch Säuberungsarbeiten, die viel Zeit in Anspruch nehmen oder Probleme beim Öffnen/Demontieren oder weil noch andere Fachleute (z.B. Stromer) aufgeboten werden müssen</w:t>
      </w:r>
    </w:p>
    <w:p w:rsidR="00535785" w:rsidRDefault="00535785" w:rsidP="00535785">
      <w:r>
        <w:t>Für den Nachmittag eine Arbeit einplanen, die nicht drängt und problemlos verschoben werden kann, falls der grosse Auftrag mehr Zeit als vorgesehen benötigt.</w:t>
      </w:r>
    </w:p>
    <w:p w:rsidR="008C4809" w:rsidRDefault="008C4809"/>
    <w:p w:rsidR="008C4809" w:rsidRDefault="008C4809" w:rsidP="008C4809">
      <w:pPr>
        <w:pStyle w:val="berschrift3"/>
      </w:pPr>
      <w:bookmarkStart w:id="24" w:name="_Toc288662717"/>
      <w:r>
        <w:t>Fotos</w:t>
      </w:r>
      <w:bookmarkEnd w:id="24"/>
    </w:p>
    <w:p w:rsidR="008C4809" w:rsidRDefault="008C4809" w:rsidP="00BC3950">
      <w:pPr>
        <w:jc w:val="center"/>
      </w:pPr>
      <w:r>
        <w:rPr>
          <w:noProof/>
          <w:lang w:eastAsia="de-CH"/>
        </w:rPr>
        <w:drawing>
          <wp:inline distT="0" distB="0" distL="0" distR="0">
            <wp:extent cx="3810000" cy="5080000"/>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0311_083723_kl.jpg"/>
                    <pic:cNvPicPr/>
                  </pic:nvPicPr>
                  <pic:blipFill>
                    <a:blip r:embed="rId32">
                      <a:extLst>
                        <a:ext uri="{28A0092B-C50C-407E-A947-70E740481C1C}">
                          <a14:useLocalDpi xmlns:a14="http://schemas.microsoft.com/office/drawing/2010/main" val="0"/>
                        </a:ext>
                      </a:extLst>
                    </a:blip>
                    <a:stretch>
                      <a:fillRect/>
                    </a:stretch>
                  </pic:blipFill>
                  <pic:spPr>
                    <a:xfrm>
                      <a:off x="0" y="0"/>
                      <a:ext cx="3810000" cy="5080000"/>
                    </a:xfrm>
                    <a:prstGeom prst="rect">
                      <a:avLst/>
                    </a:prstGeom>
                  </pic:spPr>
                </pic:pic>
              </a:graphicData>
            </a:graphic>
          </wp:inline>
        </w:drawing>
      </w:r>
    </w:p>
    <w:p w:rsidR="008C4809" w:rsidRDefault="00BC3950" w:rsidP="00BC3950">
      <w:pPr>
        <w:jc w:val="center"/>
      </w:pPr>
      <w:r>
        <w:t xml:space="preserve">Beat </w:t>
      </w:r>
      <w:proofErr w:type="spellStart"/>
      <w:r>
        <w:t>Oechsli</w:t>
      </w:r>
      <w:proofErr w:type="spellEnd"/>
      <w:r>
        <w:t xml:space="preserve"> bei der Arbeit</w:t>
      </w:r>
    </w:p>
    <w:p w:rsidR="00BC3950" w:rsidRDefault="00BC3950"/>
    <w:p w:rsidR="00BC3950" w:rsidRDefault="00BC3950" w:rsidP="00BC3950">
      <w:pPr>
        <w:jc w:val="center"/>
      </w:pPr>
      <w:r>
        <w:rPr>
          <w:noProof/>
          <w:lang w:eastAsia="de-CH"/>
        </w:rPr>
        <w:lastRenderedPageBreak/>
        <w:drawing>
          <wp:inline distT="0" distB="0" distL="0" distR="0">
            <wp:extent cx="3810000" cy="5080000"/>
            <wp:effectExtent l="0" t="0" r="0" b="63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0311_083543_kl.jpg"/>
                    <pic:cNvPicPr/>
                  </pic:nvPicPr>
                  <pic:blipFill>
                    <a:blip r:embed="rId33">
                      <a:extLst>
                        <a:ext uri="{28A0092B-C50C-407E-A947-70E740481C1C}">
                          <a14:useLocalDpi xmlns:a14="http://schemas.microsoft.com/office/drawing/2010/main" val="0"/>
                        </a:ext>
                      </a:extLst>
                    </a:blip>
                    <a:stretch>
                      <a:fillRect/>
                    </a:stretch>
                  </pic:blipFill>
                  <pic:spPr>
                    <a:xfrm>
                      <a:off x="0" y="0"/>
                      <a:ext cx="3810000" cy="5080000"/>
                    </a:xfrm>
                    <a:prstGeom prst="rect">
                      <a:avLst/>
                    </a:prstGeom>
                  </pic:spPr>
                </pic:pic>
              </a:graphicData>
            </a:graphic>
          </wp:inline>
        </w:drawing>
      </w:r>
    </w:p>
    <w:p w:rsidR="00BC3950" w:rsidRDefault="00BC3950" w:rsidP="00BC3950">
      <w:pPr>
        <w:jc w:val="center"/>
      </w:pPr>
      <w:r>
        <w:t>Ein Boiler, der Arbeitsgegenstand</w:t>
      </w:r>
    </w:p>
    <w:p w:rsidR="00BC3950" w:rsidRDefault="00BC3950" w:rsidP="00BC3950">
      <w:pPr>
        <w:jc w:val="center"/>
      </w:pPr>
      <w:r>
        <w:rPr>
          <w:noProof/>
          <w:lang w:eastAsia="de-CH"/>
        </w:rPr>
        <w:lastRenderedPageBreak/>
        <w:drawing>
          <wp:inline distT="0" distB="0" distL="0" distR="0">
            <wp:extent cx="3810000" cy="5080000"/>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0311_093046_kl.jpg"/>
                    <pic:cNvPicPr/>
                  </pic:nvPicPr>
                  <pic:blipFill>
                    <a:blip r:embed="rId34">
                      <a:extLst>
                        <a:ext uri="{28A0092B-C50C-407E-A947-70E740481C1C}">
                          <a14:useLocalDpi xmlns:a14="http://schemas.microsoft.com/office/drawing/2010/main" val="0"/>
                        </a:ext>
                      </a:extLst>
                    </a:blip>
                    <a:stretch>
                      <a:fillRect/>
                    </a:stretch>
                  </pic:blipFill>
                  <pic:spPr>
                    <a:xfrm>
                      <a:off x="0" y="0"/>
                      <a:ext cx="3810000" cy="5080000"/>
                    </a:xfrm>
                    <a:prstGeom prst="rect">
                      <a:avLst/>
                    </a:prstGeom>
                  </pic:spPr>
                </pic:pic>
              </a:graphicData>
            </a:graphic>
          </wp:inline>
        </w:drawing>
      </w:r>
    </w:p>
    <w:p w:rsidR="00BC3950" w:rsidRDefault="00BC3950" w:rsidP="00BC3950">
      <w:pPr>
        <w:jc w:val="center"/>
      </w:pPr>
      <w:r>
        <w:t>Ein Informationsschreiben über die Arbeiten an die betroffenen Bewohner</w:t>
      </w:r>
    </w:p>
    <w:p w:rsidR="008C4809" w:rsidRDefault="008C4809" w:rsidP="00BC3950">
      <w:pPr>
        <w:jc w:val="center"/>
      </w:pPr>
      <w:r>
        <w:rPr>
          <w:noProof/>
          <w:lang w:eastAsia="de-CH"/>
        </w:rPr>
        <w:lastRenderedPageBreak/>
        <w:drawing>
          <wp:inline distT="0" distB="0" distL="0" distR="0" wp14:anchorId="169E8AAF" wp14:editId="5B3B2022">
            <wp:extent cx="5080000" cy="3810000"/>
            <wp:effectExtent l="0" t="0" r="635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0311_084409_kl.jpg"/>
                    <pic:cNvPicPr/>
                  </pic:nvPicPr>
                  <pic:blipFill>
                    <a:blip r:embed="rId35">
                      <a:extLst>
                        <a:ext uri="{28A0092B-C50C-407E-A947-70E740481C1C}">
                          <a14:useLocalDpi xmlns:a14="http://schemas.microsoft.com/office/drawing/2010/main" val="0"/>
                        </a:ext>
                      </a:extLst>
                    </a:blip>
                    <a:stretch>
                      <a:fillRect/>
                    </a:stretch>
                  </pic:blipFill>
                  <pic:spPr>
                    <a:xfrm>
                      <a:off x="0" y="0"/>
                      <a:ext cx="5080000" cy="3810000"/>
                    </a:xfrm>
                    <a:prstGeom prst="rect">
                      <a:avLst/>
                    </a:prstGeom>
                  </pic:spPr>
                </pic:pic>
              </a:graphicData>
            </a:graphic>
          </wp:inline>
        </w:drawing>
      </w:r>
    </w:p>
    <w:p w:rsidR="00BC3950" w:rsidRDefault="00BC3950" w:rsidP="00BC3950">
      <w:pPr>
        <w:jc w:val="center"/>
      </w:pPr>
      <w:r>
        <w:t>Werkzeug</w:t>
      </w:r>
    </w:p>
    <w:p w:rsidR="00B572CF" w:rsidRDefault="00B572CF">
      <w:r>
        <w:br w:type="page"/>
      </w:r>
    </w:p>
    <w:p w:rsidR="00B572CF" w:rsidRDefault="00B572CF" w:rsidP="00B572CF">
      <w:pPr>
        <w:pStyle w:val="berschrift2"/>
      </w:pPr>
      <w:bookmarkStart w:id="25" w:name="_Toc288662718"/>
      <w:r>
        <w:lastRenderedPageBreak/>
        <w:t>Christina Elmer</w:t>
      </w:r>
      <w:bookmarkEnd w:id="25"/>
    </w:p>
    <w:p w:rsidR="00235E83" w:rsidRPr="00235E83" w:rsidRDefault="00235E83" w:rsidP="00235E83">
      <w:pPr>
        <w:pStyle w:val="berschrift3"/>
      </w:pPr>
      <w:bookmarkStart w:id="26" w:name="_Toc288662719"/>
      <w:r>
        <w:t>Interview</w:t>
      </w:r>
      <w:bookmarkEnd w:id="26"/>
    </w:p>
    <w:tbl>
      <w:tblPr>
        <w:tblStyle w:val="Tabellenraster"/>
        <w:tblW w:w="9606" w:type="dxa"/>
        <w:tblLayout w:type="fixed"/>
        <w:tblLook w:val="04A0" w:firstRow="1" w:lastRow="0" w:firstColumn="1" w:lastColumn="0" w:noHBand="0" w:noVBand="1"/>
      </w:tblPr>
      <w:tblGrid>
        <w:gridCol w:w="1809"/>
        <w:gridCol w:w="7797"/>
      </w:tblGrid>
      <w:tr w:rsidR="00B572CF" w:rsidTr="004569EF">
        <w:tc>
          <w:tcPr>
            <w:tcW w:w="1809" w:type="dxa"/>
          </w:tcPr>
          <w:p w:rsidR="00B572CF" w:rsidRDefault="00B572CF" w:rsidP="004569EF">
            <w:r>
              <w:t>Attribut</w:t>
            </w:r>
          </w:p>
        </w:tc>
        <w:tc>
          <w:tcPr>
            <w:tcW w:w="7797" w:type="dxa"/>
          </w:tcPr>
          <w:p w:rsidR="00B572CF" w:rsidRDefault="00B572CF" w:rsidP="004569EF">
            <w:r>
              <w:t>Wert</w:t>
            </w:r>
          </w:p>
        </w:tc>
      </w:tr>
      <w:tr w:rsidR="00B572CF" w:rsidTr="004569EF">
        <w:tc>
          <w:tcPr>
            <w:tcW w:w="1809" w:type="dxa"/>
          </w:tcPr>
          <w:p w:rsidR="00B572CF" w:rsidRDefault="00B572CF" w:rsidP="004569EF">
            <w:r>
              <w:t>Name</w:t>
            </w:r>
          </w:p>
        </w:tc>
        <w:tc>
          <w:tcPr>
            <w:tcW w:w="7797" w:type="dxa"/>
          </w:tcPr>
          <w:p w:rsidR="00B572CF" w:rsidRDefault="00B572CF" w:rsidP="004569EF">
            <w:r>
              <w:t>Christina Elmer</w:t>
            </w:r>
          </w:p>
        </w:tc>
      </w:tr>
      <w:tr w:rsidR="00B572CF" w:rsidTr="004569EF">
        <w:tc>
          <w:tcPr>
            <w:tcW w:w="1809" w:type="dxa"/>
          </w:tcPr>
          <w:p w:rsidR="00B572CF" w:rsidRDefault="00B572CF" w:rsidP="004569EF">
            <w:r>
              <w:t>Firma</w:t>
            </w:r>
          </w:p>
        </w:tc>
        <w:tc>
          <w:tcPr>
            <w:tcW w:w="7797" w:type="dxa"/>
          </w:tcPr>
          <w:p w:rsidR="00B572CF" w:rsidRDefault="00B572CF" w:rsidP="004569EF">
            <w:proofErr w:type="spellStart"/>
            <w:r>
              <w:t>Sanhei</w:t>
            </w:r>
            <w:proofErr w:type="spellEnd"/>
            <w:r>
              <w:t xml:space="preserve"> AG (Sanitär Heizungen)</w:t>
            </w:r>
          </w:p>
        </w:tc>
      </w:tr>
      <w:tr w:rsidR="00B572CF" w:rsidTr="004569EF">
        <w:tc>
          <w:tcPr>
            <w:tcW w:w="1809" w:type="dxa"/>
          </w:tcPr>
          <w:p w:rsidR="00B572CF" w:rsidRDefault="00B572CF" w:rsidP="004569EF">
            <w:r>
              <w:t>Funktion</w:t>
            </w:r>
          </w:p>
        </w:tc>
        <w:tc>
          <w:tcPr>
            <w:tcW w:w="7797" w:type="dxa"/>
          </w:tcPr>
          <w:p w:rsidR="00B572CF" w:rsidRDefault="00DF0721" w:rsidP="004569EF">
            <w:r>
              <w:t>Sekretärin</w:t>
            </w:r>
          </w:p>
        </w:tc>
      </w:tr>
      <w:tr w:rsidR="00B572CF" w:rsidTr="004569EF">
        <w:tc>
          <w:tcPr>
            <w:tcW w:w="1809" w:type="dxa"/>
          </w:tcPr>
          <w:p w:rsidR="00B572CF" w:rsidRDefault="00B572CF" w:rsidP="004569EF">
            <w:r>
              <w:t>Aufgaben</w:t>
            </w:r>
          </w:p>
        </w:tc>
        <w:tc>
          <w:tcPr>
            <w:tcW w:w="7797" w:type="dxa"/>
          </w:tcPr>
          <w:p w:rsidR="00B572CF" w:rsidRPr="00775765" w:rsidRDefault="00B572CF" w:rsidP="004569EF">
            <w:pPr>
              <w:numPr>
                <w:ilvl w:val="0"/>
                <w:numId w:val="17"/>
              </w:numPr>
            </w:pPr>
            <w:r w:rsidRPr="00775765">
              <w:t>Reparaturen</w:t>
            </w:r>
          </w:p>
          <w:p w:rsidR="00B572CF" w:rsidRPr="00775765" w:rsidRDefault="00B572CF" w:rsidP="004569EF">
            <w:pPr>
              <w:numPr>
                <w:ilvl w:val="0"/>
                <w:numId w:val="17"/>
              </w:numPr>
            </w:pPr>
            <w:r w:rsidRPr="00775765">
              <w:t>Umbauten</w:t>
            </w:r>
          </w:p>
          <w:p w:rsidR="00B572CF" w:rsidRPr="00775765" w:rsidRDefault="00B572CF" w:rsidP="004569EF">
            <w:pPr>
              <w:numPr>
                <w:ilvl w:val="0"/>
                <w:numId w:val="17"/>
              </w:numPr>
            </w:pPr>
            <w:r w:rsidRPr="00775765">
              <w:t>Solar-Energie</w:t>
            </w:r>
          </w:p>
          <w:p w:rsidR="00B572CF" w:rsidRPr="00775765" w:rsidRDefault="00B572CF" w:rsidP="004569EF">
            <w:pPr>
              <w:numPr>
                <w:ilvl w:val="0"/>
                <w:numId w:val="17"/>
              </w:numPr>
            </w:pPr>
            <w:r w:rsidRPr="00775765">
              <w:t>Wärmepumpen</w:t>
            </w:r>
          </w:p>
          <w:p w:rsidR="00B572CF" w:rsidRDefault="00B572CF" w:rsidP="00DF0721">
            <w:pPr>
              <w:numPr>
                <w:ilvl w:val="0"/>
                <w:numId w:val="17"/>
              </w:numPr>
            </w:pPr>
            <w:r w:rsidRPr="00775765">
              <w:t>Öl-, Gas-, Holz-Heizungen</w:t>
            </w:r>
          </w:p>
        </w:tc>
      </w:tr>
      <w:tr w:rsidR="00B572CF" w:rsidTr="004569EF">
        <w:tc>
          <w:tcPr>
            <w:tcW w:w="1809" w:type="dxa"/>
          </w:tcPr>
          <w:p w:rsidR="00B572CF" w:rsidRDefault="00B572CF" w:rsidP="004569EF">
            <w:r>
              <w:t>Output &amp; Kommunikation</w:t>
            </w:r>
          </w:p>
          <w:p w:rsidR="00B572CF" w:rsidRDefault="00B572CF" w:rsidP="004569EF">
            <w:r>
              <w:t>(muss bestätigt werden)</w:t>
            </w:r>
          </w:p>
        </w:tc>
        <w:tc>
          <w:tcPr>
            <w:tcW w:w="7797" w:type="dxa"/>
          </w:tcPr>
          <w:p w:rsidR="00B572CF" w:rsidRPr="00775765" w:rsidRDefault="00B572CF" w:rsidP="004569EF">
            <w:r>
              <w:rPr>
                <w:noProof/>
                <w:lang w:eastAsia="de-CH"/>
              </w:rPr>
              <w:drawing>
                <wp:inline distT="0" distB="0" distL="0" distR="0" wp14:anchorId="4FC42636" wp14:editId="32FAD855">
                  <wp:extent cx="4548146" cy="3204376"/>
                  <wp:effectExtent l="38100" t="19050" r="24130" b="34290"/>
                  <wp:docPr id="5" name="Diagram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tc>
      </w:tr>
      <w:tr w:rsidR="00B572CF" w:rsidTr="004569EF">
        <w:tc>
          <w:tcPr>
            <w:tcW w:w="1809" w:type="dxa"/>
          </w:tcPr>
          <w:p w:rsidR="00B572CF" w:rsidRDefault="00B572CF" w:rsidP="004569EF">
            <w:r>
              <w:t>Informationen für Arbeit benötigt</w:t>
            </w:r>
          </w:p>
          <w:p w:rsidR="00B572CF" w:rsidRDefault="00B572CF" w:rsidP="004569EF">
            <w:r>
              <w:t>(muss bestätigt werden)</w:t>
            </w:r>
          </w:p>
        </w:tc>
        <w:tc>
          <w:tcPr>
            <w:tcW w:w="7797" w:type="dxa"/>
          </w:tcPr>
          <w:p w:rsidR="00B572CF" w:rsidRDefault="00B572CF" w:rsidP="004569EF">
            <w:pPr>
              <w:pStyle w:val="Listenabsatz"/>
              <w:numPr>
                <w:ilvl w:val="0"/>
                <w:numId w:val="17"/>
              </w:numPr>
              <w:rPr>
                <w:noProof/>
                <w:lang w:eastAsia="de-CH"/>
              </w:rPr>
            </w:pPr>
            <w:r>
              <w:rPr>
                <w:noProof/>
                <w:lang w:eastAsia="de-CH"/>
              </w:rPr>
              <w:t>Kunde, Adresse</w:t>
            </w:r>
          </w:p>
          <w:p w:rsidR="00B572CF" w:rsidRDefault="00B572CF" w:rsidP="004569EF">
            <w:pPr>
              <w:pStyle w:val="Listenabsatz"/>
              <w:numPr>
                <w:ilvl w:val="0"/>
                <w:numId w:val="17"/>
              </w:numPr>
              <w:rPr>
                <w:noProof/>
                <w:lang w:eastAsia="de-CH"/>
              </w:rPr>
            </w:pPr>
            <w:r>
              <w:rPr>
                <w:noProof/>
                <w:lang w:eastAsia="de-CH"/>
              </w:rPr>
              <w:t>Problem: Was muss beim Kunden erledigt werden</w:t>
            </w:r>
          </w:p>
          <w:p w:rsidR="00B572CF" w:rsidRDefault="00B572CF" w:rsidP="004569EF">
            <w:pPr>
              <w:pStyle w:val="Listenabsatz"/>
              <w:numPr>
                <w:ilvl w:val="0"/>
                <w:numId w:val="17"/>
              </w:numPr>
              <w:rPr>
                <w:noProof/>
                <w:lang w:eastAsia="de-CH"/>
              </w:rPr>
            </w:pPr>
            <w:r>
              <w:rPr>
                <w:noProof/>
                <w:lang w:eastAsia="de-CH"/>
              </w:rPr>
              <w:t>Terminfindung</w:t>
            </w:r>
          </w:p>
          <w:p w:rsidR="00B572CF" w:rsidRDefault="00B572CF" w:rsidP="00B964BF">
            <w:pPr>
              <w:pStyle w:val="Listenabsatz"/>
              <w:numPr>
                <w:ilvl w:val="0"/>
                <w:numId w:val="17"/>
              </w:numPr>
              <w:rPr>
                <w:noProof/>
                <w:lang w:eastAsia="de-CH"/>
              </w:rPr>
            </w:pPr>
            <w:r>
              <w:rPr>
                <w:noProof/>
                <w:lang w:eastAsia="de-CH"/>
              </w:rPr>
              <w:t>Benötigtes Material</w:t>
            </w:r>
          </w:p>
        </w:tc>
      </w:tr>
      <w:tr w:rsidR="00B572CF" w:rsidTr="004569EF">
        <w:tc>
          <w:tcPr>
            <w:tcW w:w="1809" w:type="dxa"/>
          </w:tcPr>
          <w:p w:rsidR="00B572CF" w:rsidRDefault="00B572CF" w:rsidP="004569EF">
            <w:r>
              <w:t>Werdegang</w:t>
            </w:r>
          </w:p>
        </w:tc>
        <w:tc>
          <w:tcPr>
            <w:tcW w:w="7797" w:type="dxa"/>
          </w:tcPr>
          <w:p w:rsidR="00B572CF" w:rsidRDefault="00B964BF" w:rsidP="00E12864">
            <w:pPr>
              <w:rPr>
                <w:noProof/>
                <w:lang w:eastAsia="de-CH"/>
              </w:rPr>
            </w:pPr>
            <w:r>
              <w:rPr>
                <w:noProof/>
                <w:lang w:eastAsia="de-CH"/>
              </w:rPr>
              <w:t xml:space="preserve">Erstausbildung </w:t>
            </w:r>
            <w:r w:rsidR="00E12864">
              <w:rPr>
                <w:noProof/>
                <w:lang w:eastAsia="de-CH"/>
              </w:rPr>
              <w:t>zur kaufmännischen Angestellten und s</w:t>
            </w:r>
            <w:r>
              <w:rPr>
                <w:noProof/>
                <w:lang w:eastAsia="de-CH"/>
              </w:rPr>
              <w:t>pätere Weiterbildung zur Kraniosakraltherapeutin.</w:t>
            </w:r>
            <w:r w:rsidR="00E12864">
              <w:rPr>
                <w:noProof/>
                <w:lang w:eastAsia="de-CH"/>
              </w:rPr>
              <w:t xml:space="preserve"> Temporäre Übernahme der Büroführung bei Sanhei AG. Schliesslich Geschäftsübernahme zusammen mit </w:t>
            </w:r>
            <w:r w:rsidR="00E12864">
              <w:t>Isa Sabani</w:t>
            </w:r>
            <w:r w:rsidR="00EE0898">
              <w:t xml:space="preserve"> und Tobias Elmer.</w:t>
            </w:r>
          </w:p>
        </w:tc>
      </w:tr>
      <w:tr w:rsidR="00B572CF" w:rsidTr="004569EF">
        <w:tc>
          <w:tcPr>
            <w:tcW w:w="1809" w:type="dxa"/>
          </w:tcPr>
          <w:p w:rsidR="00B572CF" w:rsidRDefault="00B572CF" w:rsidP="004569EF">
            <w:r>
              <w:t>Erfolgsmessung</w:t>
            </w:r>
          </w:p>
        </w:tc>
        <w:tc>
          <w:tcPr>
            <w:tcW w:w="7797" w:type="dxa"/>
          </w:tcPr>
          <w:p w:rsidR="00B572CF" w:rsidRDefault="00B572CF" w:rsidP="004569EF">
            <w:pPr>
              <w:pStyle w:val="Listenabsatz"/>
              <w:numPr>
                <w:ilvl w:val="0"/>
                <w:numId w:val="17"/>
              </w:numPr>
              <w:rPr>
                <w:noProof/>
                <w:lang w:eastAsia="de-CH"/>
              </w:rPr>
            </w:pPr>
            <w:r>
              <w:rPr>
                <w:noProof/>
                <w:lang w:eastAsia="de-CH"/>
              </w:rPr>
              <w:t>Zufriedener Kunde</w:t>
            </w:r>
          </w:p>
          <w:p w:rsidR="00B572CF" w:rsidRDefault="00B572CF" w:rsidP="004569EF">
            <w:pPr>
              <w:pStyle w:val="Listenabsatz"/>
              <w:numPr>
                <w:ilvl w:val="0"/>
                <w:numId w:val="17"/>
              </w:numPr>
              <w:rPr>
                <w:noProof/>
                <w:lang w:eastAsia="de-CH"/>
              </w:rPr>
            </w:pPr>
            <w:r>
              <w:rPr>
                <w:noProof/>
                <w:lang w:eastAsia="de-CH"/>
              </w:rPr>
              <w:t>Korrekter Rapport, Rechnung kann daraus generiert werden (sehr wichtig)</w:t>
            </w:r>
          </w:p>
          <w:p w:rsidR="00B572CF" w:rsidRDefault="000716AC" w:rsidP="000716AC">
            <w:pPr>
              <w:pStyle w:val="Listenabsatz"/>
              <w:numPr>
                <w:ilvl w:val="0"/>
                <w:numId w:val="17"/>
              </w:numPr>
              <w:rPr>
                <w:noProof/>
                <w:lang w:eastAsia="de-CH"/>
              </w:rPr>
            </w:pPr>
            <w:r>
              <w:rPr>
                <w:noProof/>
                <w:lang w:eastAsia="de-CH"/>
              </w:rPr>
              <w:t>Schneller Versand der Rechnungen</w:t>
            </w:r>
          </w:p>
        </w:tc>
      </w:tr>
      <w:tr w:rsidR="00B572CF" w:rsidTr="004569EF">
        <w:tc>
          <w:tcPr>
            <w:tcW w:w="1809" w:type="dxa"/>
          </w:tcPr>
          <w:p w:rsidR="00B572CF" w:rsidRDefault="00B572CF" w:rsidP="004569EF">
            <w:r>
              <w:t>Probleme bei der Arbeit</w:t>
            </w:r>
          </w:p>
        </w:tc>
        <w:tc>
          <w:tcPr>
            <w:tcW w:w="7797" w:type="dxa"/>
          </w:tcPr>
          <w:p w:rsidR="000716AC" w:rsidRDefault="000716AC" w:rsidP="004260B2">
            <w:pPr>
              <w:pStyle w:val="Listenabsatz"/>
              <w:numPr>
                <w:ilvl w:val="0"/>
                <w:numId w:val="19"/>
              </w:numPr>
              <w:rPr>
                <w:noProof/>
                <w:lang w:eastAsia="de-CH"/>
              </w:rPr>
            </w:pPr>
            <w:r>
              <w:rPr>
                <w:noProof/>
                <w:lang w:eastAsia="de-CH"/>
              </w:rPr>
              <w:t>Auf Rapport fehlt der eigentliche Auftraggeber, dies ist meist nicht der Mieter selbst sondern deren Hausverwaltung.</w:t>
            </w:r>
          </w:p>
          <w:p w:rsidR="000716AC" w:rsidRDefault="000716AC" w:rsidP="004260B2">
            <w:pPr>
              <w:pStyle w:val="Listenabsatz"/>
              <w:numPr>
                <w:ilvl w:val="0"/>
                <w:numId w:val="19"/>
              </w:numPr>
              <w:rPr>
                <w:noProof/>
                <w:lang w:eastAsia="de-CH"/>
              </w:rPr>
            </w:pPr>
            <w:r>
              <w:rPr>
                <w:noProof/>
                <w:lang w:eastAsia="de-CH"/>
              </w:rPr>
              <w:t>Informationen werden von Sekretärin an Sanitär weitergeleitet, dieser schreibt aber teilweise ni</w:t>
            </w:r>
            <w:r w:rsidR="00757FBC">
              <w:rPr>
                <w:noProof/>
                <w:lang w:eastAsia="de-CH"/>
              </w:rPr>
              <w:t>cht alle Informationen auf</w:t>
            </w:r>
            <w:r>
              <w:rPr>
                <w:noProof/>
                <w:lang w:eastAsia="de-CH"/>
              </w:rPr>
              <w:t xml:space="preserve"> ( Bsp.: Auftragsdatum).</w:t>
            </w:r>
          </w:p>
          <w:p w:rsidR="00757FBC" w:rsidRDefault="00757FBC" w:rsidP="004260B2">
            <w:pPr>
              <w:pStyle w:val="Listenabsatz"/>
              <w:numPr>
                <w:ilvl w:val="0"/>
                <w:numId w:val="19"/>
              </w:numPr>
              <w:rPr>
                <w:noProof/>
                <w:lang w:eastAsia="de-CH"/>
              </w:rPr>
            </w:pPr>
            <w:r>
              <w:rPr>
                <w:noProof/>
                <w:lang w:eastAsia="de-CH"/>
              </w:rPr>
              <w:t>Materialliste wird nicht ausgefüllt. Bei Nachführung ist nicht klar welche Materialien verwendet wurden und werden dementsprechend falsch verrechnet.</w:t>
            </w:r>
          </w:p>
          <w:p w:rsidR="004260B2" w:rsidRDefault="004260B2" w:rsidP="00127342">
            <w:pPr>
              <w:pStyle w:val="Listenabsatz"/>
              <w:numPr>
                <w:ilvl w:val="0"/>
                <w:numId w:val="19"/>
              </w:numPr>
              <w:rPr>
                <w:noProof/>
                <w:lang w:eastAsia="de-CH"/>
              </w:rPr>
            </w:pPr>
            <w:r>
              <w:rPr>
                <w:noProof/>
                <w:lang w:eastAsia="de-CH"/>
              </w:rPr>
              <w:t>Fehlende Übersicht über die Aufträge die direkt von den beiden Sanitärinstallateuren bearbeitet werden.</w:t>
            </w:r>
          </w:p>
        </w:tc>
      </w:tr>
      <w:tr w:rsidR="00B572CF" w:rsidTr="004569EF">
        <w:tc>
          <w:tcPr>
            <w:tcW w:w="1809" w:type="dxa"/>
          </w:tcPr>
          <w:p w:rsidR="00B572CF" w:rsidRDefault="00B572CF" w:rsidP="004569EF">
            <w:r>
              <w:t>Guter Ablauf</w:t>
            </w:r>
          </w:p>
        </w:tc>
        <w:tc>
          <w:tcPr>
            <w:tcW w:w="7797" w:type="dxa"/>
          </w:tcPr>
          <w:p w:rsidR="00B572CF" w:rsidRDefault="00B572CF" w:rsidP="004569EF">
            <w:pPr>
              <w:pStyle w:val="Listenabsatz"/>
              <w:numPr>
                <w:ilvl w:val="0"/>
                <w:numId w:val="17"/>
              </w:numPr>
              <w:rPr>
                <w:noProof/>
                <w:lang w:eastAsia="de-CH"/>
              </w:rPr>
            </w:pPr>
            <w:r>
              <w:rPr>
                <w:noProof/>
                <w:lang w:eastAsia="de-CH"/>
              </w:rPr>
              <w:t>Kundenanfrage:</w:t>
            </w:r>
            <w:r w:rsidR="00E67D29">
              <w:rPr>
                <w:noProof/>
                <w:lang w:eastAsia="de-CH"/>
              </w:rPr>
              <w:t xml:space="preserve"> Auftragserfassung mit Mieter und dessen A</w:t>
            </w:r>
            <w:r w:rsidR="00A10C46">
              <w:rPr>
                <w:noProof/>
                <w:lang w:eastAsia="de-CH"/>
              </w:rPr>
              <w:t>ddresse, Auftraggeber und Datum</w:t>
            </w:r>
            <w:r w:rsidR="00F82BB8">
              <w:rPr>
                <w:noProof/>
                <w:lang w:eastAsia="de-CH"/>
              </w:rPr>
              <w:t>,</w:t>
            </w:r>
            <w:r w:rsidR="00A10C46">
              <w:rPr>
                <w:noProof/>
                <w:lang w:eastAsia="de-CH"/>
              </w:rPr>
              <w:t xml:space="preserve"> sowie einer groben Schielderung des Problems.</w:t>
            </w:r>
          </w:p>
          <w:p w:rsidR="00B572CF" w:rsidRDefault="00B572CF" w:rsidP="004569EF">
            <w:pPr>
              <w:pStyle w:val="Listenabsatz"/>
              <w:numPr>
                <w:ilvl w:val="0"/>
                <w:numId w:val="17"/>
              </w:numPr>
              <w:rPr>
                <w:noProof/>
                <w:lang w:eastAsia="de-CH"/>
              </w:rPr>
            </w:pPr>
            <w:r>
              <w:rPr>
                <w:noProof/>
                <w:lang w:eastAsia="de-CH"/>
              </w:rPr>
              <w:t>Terminvereinbarung:</w:t>
            </w:r>
            <w:r w:rsidR="006F72A6">
              <w:rPr>
                <w:noProof/>
                <w:lang w:eastAsia="de-CH"/>
              </w:rPr>
              <w:t xml:space="preserve"> </w:t>
            </w:r>
            <w:r w:rsidR="00C02102">
              <w:rPr>
                <w:noProof/>
                <w:lang w:eastAsia="de-CH"/>
              </w:rPr>
              <w:t>Sanitär ruft Kunde schnell zurück an zur Terminvereinbarung</w:t>
            </w:r>
            <w:r w:rsidR="00304409">
              <w:rPr>
                <w:noProof/>
                <w:lang w:eastAsia="de-CH"/>
              </w:rPr>
              <w:t>,</w:t>
            </w:r>
            <w:r w:rsidR="00C02102">
              <w:rPr>
                <w:noProof/>
                <w:lang w:eastAsia="de-CH"/>
              </w:rPr>
              <w:t xml:space="preserve"> </w:t>
            </w:r>
            <w:r w:rsidR="00C02102">
              <w:rPr>
                <w:noProof/>
                <w:lang w:eastAsia="de-CH"/>
              </w:rPr>
              <w:lastRenderedPageBreak/>
              <w:t>falls diese ihm die Aufträge durch d</w:t>
            </w:r>
            <w:r w:rsidR="00BC0048">
              <w:rPr>
                <w:noProof/>
                <w:lang w:eastAsia="de-CH"/>
              </w:rPr>
              <w:t>ie Sekretärin zugeteilt wurden. Termin so bestimmen, dass er gut</w:t>
            </w:r>
            <w:r w:rsidR="00F82BB8">
              <w:rPr>
                <w:noProof/>
                <w:lang w:eastAsia="de-CH"/>
              </w:rPr>
              <w:t xml:space="preserve"> in</w:t>
            </w:r>
            <w:r w:rsidR="00BC0048">
              <w:rPr>
                <w:noProof/>
                <w:lang w:eastAsia="de-CH"/>
              </w:rPr>
              <w:t xml:space="preserve"> </w:t>
            </w:r>
            <w:r w:rsidR="00765F67">
              <w:rPr>
                <w:noProof/>
                <w:lang w:eastAsia="de-CH"/>
              </w:rPr>
              <w:t xml:space="preserve">abzufahrende </w:t>
            </w:r>
            <w:r w:rsidR="00BC0048">
              <w:rPr>
                <w:noProof/>
                <w:lang w:eastAsia="de-CH"/>
              </w:rPr>
              <w:t>Route passt.</w:t>
            </w:r>
          </w:p>
          <w:p w:rsidR="00C84258" w:rsidRDefault="00C84258" w:rsidP="004569EF">
            <w:pPr>
              <w:pStyle w:val="Listenabsatz"/>
              <w:numPr>
                <w:ilvl w:val="0"/>
                <w:numId w:val="17"/>
              </w:numPr>
              <w:rPr>
                <w:noProof/>
                <w:lang w:eastAsia="de-CH"/>
              </w:rPr>
            </w:pPr>
            <w:r>
              <w:rPr>
                <w:noProof/>
                <w:lang w:eastAsia="de-CH"/>
              </w:rPr>
              <w:t>Materialbeschaffung: Morgens das benötigte Material</w:t>
            </w:r>
            <w:r w:rsidR="0044597F">
              <w:rPr>
                <w:noProof/>
                <w:lang w:eastAsia="de-CH"/>
              </w:rPr>
              <w:t xml:space="preserve"> für die abzuarbeitenden Aufträge</w:t>
            </w:r>
            <w:r>
              <w:rPr>
                <w:noProof/>
                <w:lang w:eastAsia="de-CH"/>
              </w:rPr>
              <w:t xml:space="preserve"> einpacken oder gegebenenfalls einkaufen. </w:t>
            </w:r>
          </w:p>
          <w:p w:rsidR="00B572CF" w:rsidRDefault="00B572CF" w:rsidP="004569EF">
            <w:pPr>
              <w:pStyle w:val="Listenabsatz"/>
              <w:numPr>
                <w:ilvl w:val="0"/>
                <w:numId w:val="17"/>
              </w:numPr>
              <w:rPr>
                <w:noProof/>
                <w:lang w:eastAsia="de-CH"/>
              </w:rPr>
            </w:pPr>
            <w:r>
              <w:rPr>
                <w:noProof/>
                <w:lang w:eastAsia="de-CH"/>
              </w:rPr>
              <w:t>Kundenbesuch:</w:t>
            </w:r>
            <w:r w:rsidR="008C58F0">
              <w:rPr>
                <w:noProof/>
                <w:lang w:eastAsia="de-CH"/>
              </w:rPr>
              <w:t xml:space="preserve"> </w:t>
            </w:r>
            <w:r w:rsidR="0013598A">
              <w:rPr>
                <w:noProof/>
                <w:lang w:eastAsia="de-CH"/>
              </w:rPr>
              <w:t>Genauere Information über Problem. Schnelle und präzise Erledigung der Arbeit.</w:t>
            </w:r>
          </w:p>
          <w:p w:rsidR="00B572CF" w:rsidRDefault="00B572CF" w:rsidP="008C58F0">
            <w:pPr>
              <w:pStyle w:val="Listenabsatz"/>
              <w:numPr>
                <w:ilvl w:val="0"/>
                <w:numId w:val="17"/>
              </w:numPr>
              <w:rPr>
                <w:noProof/>
                <w:lang w:eastAsia="de-CH"/>
              </w:rPr>
            </w:pPr>
            <w:r>
              <w:rPr>
                <w:noProof/>
                <w:lang w:eastAsia="de-CH"/>
              </w:rPr>
              <w:t>Rapport:</w:t>
            </w:r>
            <w:r w:rsidR="008C58F0">
              <w:rPr>
                <w:noProof/>
                <w:lang w:eastAsia="de-CH"/>
              </w:rPr>
              <w:t xml:space="preserve"> </w:t>
            </w:r>
            <w:r w:rsidR="00EB7C14">
              <w:rPr>
                <w:noProof/>
                <w:lang w:eastAsia="de-CH"/>
              </w:rPr>
              <w:t xml:space="preserve">Rapport schon bei Kunden ausfüllen. Materialliste korrekt ausfüllen und an Rapport heften. </w:t>
            </w:r>
            <w:r w:rsidR="00030969">
              <w:rPr>
                <w:noProof/>
                <w:lang w:eastAsia="de-CH"/>
              </w:rPr>
              <w:t>Rapport in Wochenrythmus abgeben.</w:t>
            </w:r>
          </w:p>
        </w:tc>
      </w:tr>
      <w:tr w:rsidR="00B572CF" w:rsidTr="004569EF">
        <w:tc>
          <w:tcPr>
            <w:tcW w:w="1809" w:type="dxa"/>
          </w:tcPr>
          <w:p w:rsidR="00B572CF" w:rsidRDefault="00B572CF" w:rsidP="004569EF">
            <w:r>
              <w:lastRenderedPageBreak/>
              <w:t>Schlechter Ablauf</w:t>
            </w:r>
          </w:p>
        </w:tc>
        <w:tc>
          <w:tcPr>
            <w:tcW w:w="7797" w:type="dxa"/>
          </w:tcPr>
          <w:p w:rsidR="00B572CF" w:rsidRDefault="00B572CF" w:rsidP="004569EF">
            <w:pPr>
              <w:pStyle w:val="Listenabsatz"/>
              <w:numPr>
                <w:ilvl w:val="0"/>
                <w:numId w:val="17"/>
              </w:numPr>
              <w:rPr>
                <w:noProof/>
                <w:lang w:eastAsia="de-CH"/>
              </w:rPr>
            </w:pPr>
            <w:r>
              <w:rPr>
                <w:noProof/>
                <w:lang w:eastAsia="de-CH"/>
              </w:rPr>
              <w:t>Kundenanfrage:</w:t>
            </w:r>
            <w:r w:rsidR="00505848">
              <w:rPr>
                <w:noProof/>
                <w:lang w:eastAsia="de-CH"/>
              </w:rPr>
              <w:t xml:space="preserve"> Auftraggeber wird nicht notiert. </w:t>
            </w:r>
            <w:r w:rsidR="0048746F">
              <w:rPr>
                <w:noProof/>
                <w:lang w:eastAsia="de-CH"/>
              </w:rPr>
              <w:t xml:space="preserve">Im schlimmsten Fall ist </w:t>
            </w:r>
            <w:r w:rsidR="004260B2">
              <w:rPr>
                <w:noProof/>
                <w:lang w:eastAsia="de-CH"/>
              </w:rPr>
              <w:t xml:space="preserve">Verwaltung </w:t>
            </w:r>
            <w:r w:rsidR="00505848">
              <w:rPr>
                <w:noProof/>
                <w:lang w:eastAsia="de-CH"/>
              </w:rPr>
              <w:t xml:space="preserve">nicht informiert über Auftrag (Auftrag von </w:t>
            </w:r>
            <w:r w:rsidR="00E95507">
              <w:rPr>
                <w:noProof/>
                <w:lang w:eastAsia="de-CH"/>
              </w:rPr>
              <w:t>Mieter anstatt der Verwaltung</w:t>
            </w:r>
            <w:r w:rsidR="00304409">
              <w:rPr>
                <w:noProof/>
                <w:lang w:eastAsia="de-CH"/>
              </w:rPr>
              <w:t>. Führt zum Problem wer</w:t>
            </w:r>
            <w:r w:rsidR="000924F1">
              <w:rPr>
                <w:noProof/>
                <w:lang w:eastAsia="de-CH"/>
              </w:rPr>
              <w:t xml:space="preserve"> die Rechnung nun bezahlen soll</w:t>
            </w:r>
            <w:r w:rsidR="00E95507">
              <w:rPr>
                <w:noProof/>
                <w:lang w:eastAsia="de-CH"/>
              </w:rPr>
              <w:t>).</w:t>
            </w:r>
          </w:p>
          <w:p w:rsidR="00B572CF" w:rsidRDefault="00B572CF" w:rsidP="004569EF">
            <w:pPr>
              <w:pStyle w:val="Listenabsatz"/>
              <w:numPr>
                <w:ilvl w:val="0"/>
                <w:numId w:val="17"/>
              </w:numPr>
              <w:rPr>
                <w:noProof/>
                <w:lang w:eastAsia="de-CH"/>
              </w:rPr>
            </w:pPr>
            <w:r>
              <w:rPr>
                <w:noProof/>
                <w:lang w:eastAsia="de-CH"/>
              </w:rPr>
              <w:t>Terminvereinbarung:</w:t>
            </w:r>
            <w:r w:rsidR="008C238C">
              <w:rPr>
                <w:noProof/>
                <w:lang w:eastAsia="de-CH"/>
              </w:rPr>
              <w:t xml:space="preserve"> Falls die Aufträge durch die Sekretärin zugeteilt wurden wartet Isa Sabani oft ein paar Tage mit dem Anruf und vereinbart dann eines sehr kurzfristigen Termin. Vereinbart auch Termine die nicht sich nicht in den normalen Arbeitszeiten befinden (Bsp. 19:30 Uhr abends). </w:t>
            </w:r>
            <w:r w:rsidR="009C3F78">
              <w:rPr>
                <w:noProof/>
                <w:lang w:eastAsia="de-CH"/>
              </w:rPr>
              <w:t xml:space="preserve">Bei Anruf direkt bei ihm hat er das Gefühl er muss sofort erscheinen und verschiebt dadurch Termine die schon an dieser Zeit eingetragen sind. </w:t>
            </w:r>
            <w:r w:rsidR="000924F1">
              <w:rPr>
                <w:noProof/>
                <w:lang w:eastAsia="de-CH"/>
              </w:rPr>
              <w:t>Allgemein</w:t>
            </w:r>
            <w:r w:rsidR="008D07A5">
              <w:rPr>
                <w:noProof/>
                <w:lang w:eastAsia="de-CH"/>
              </w:rPr>
              <w:t xml:space="preserve"> fehlende Vorrausplanung.</w:t>
            </w:r>
          </w:p>
          <w:p w:rsidR="00B0366D" w:rsidRDefault="00B0366D" w:rsidP="004569EF">
            <w:pPr>
              <w:pStyle w:val="Listenabsatz"/>
              <w:numPr>
                <w:ilvl w:val="0"/>
                <w:numId w:val="17"/>
              </w:numPr>
              <w:rPr>
                <w:noProof/>
                <w:lang w:eastAsia="de-CH"/>
              </w:rPr>
            </w:pPr>
            <w:r>
              <w:rPr>
                <w:noProof/>
                <w:lang w:eastAsia="de-CH"/>
              </w:rPr>
              <w:t>Materialbeschaffung: Standardteile werden vergessen.</w:t>
            </w:r>
          </w:p>
          <w:p w:rsidR="00B572CF" w:rsidRDefault="00B572CF" w:rsidP="004569EF">
            <w:pPr>
              <w:pStyle w:val="Listenabsatz"/>
              <w:numPr>
                <w:ilvl w:val="0"/>
                <w:numId w:val="17"/>
              </w:numPr>
              <w:rPr>
                <w:noProof/>
                <w:lang w:eastAsia="de-CH"/>
              </w:rPr>
            </w:pPr>
            <w:r>
              <w:rPr>
                <w:noProof/>
                <w:lang w:eastAsia="de-CH"/>
              </w:rPr>
              <w:t>Kundenbesuch:</w:t>
            </w:r>
            <w:r w:rsidR="008D07A5">
              <w:rPr>
                <w:noProof/>
                <w:lang w:eastAsia="de-CH"/>
              </w:rPr>
              <w:t xml:space="preserve"> </w:t>
            </w:r>
            <w:r w:rsidR="00252A65">
              <w:rPr>
                <w:noProof/>
                <w:lang w:eastAsia="de-CH"/>
              </w:rPr>
              <w:t>Die beiden Sanitäre erledigen ihre Arbeit immer sehr gewissenhaft und mit einer hohen Qualität somit werden hier keine negativen Punkte aufgelistet.</w:t>
            </w:r>
          </w:p>
          <w:p w:rsidR="00B572CF" w:rsidRDefault="00B572CF" w:rsidP="004569EF">
            <w:pPr>
              <w:pStyle w:val="Listenabsatz"/>
              <w:numPr>
                <w:ilvl w:val="0"/>
                <w:numId w:val="17"/>
              </w:numPr>
              <w:rPr>
                <w:noProof/>
                <w:lang w:eastAsia="de-CH"/>
              </w:rPr>
            </w:pPr>
            <w:r>
              <w:rPr>
                <w:noProof/>
                <w:lang w:eastAsia="de-CH"/>
              </w:rPr>
              <w:t>Rapport:</w:t>
            </w:r>
            <w:r w:rsidR="00252A65">
              <w:rPr>
                <w:noProof/>
                <w:lang w:eastAsia="de-CH"/>
              </w:rPr>
              <w:t xml:space="preserve"> Rapporte werden nicht ausgefüllt. Datum und Auftragsgeber fehlen. Mehrere Aufträge werden auf den gleichen Rapport geschrieben. Rapporte werden </w:t>
            </w:r>
            <w:r w:rsidR="00786962">
              <w:rPr>
                <w:noProof/>
                <w:lang w:eastAsia="de-CH"/>
              </w:rPr>
              <w:t>erst nach 2-3 Wochen übergeben oder erst dann nachgetragen. Materialliste wird nicht ausgefüllt.</w:t>
            </w:r>
          </w:p>
        </w:tc>
      </w:tr>
      <w:tr w:rsidR="003E72C0" w:rsidTr="004569EF">
        <w:tc>
          <w:tcPr>
            <w:tcW w:w="1809" w:type="dxa"/>
          </w:tcPr>
          <w:p w:rsidR="003E72C0" w:rsidRDefault="003E72C0" w:rsidP="004569EF">
            <w:pPr>
              <w:rPr>
                <w:noProof/>
                <w:lang w:eastAsia="de-CH"/>
              </w:rPr>
            </w:pPr>
            <w:r>
              <w:rPr>
                <w:noProof/>
                <w:lang w:eastAsia="de-CH"/>
              </w:rPr>
              <w:t>Warum ist es schlecht gelaufen?</w:t>
            </w:r>
          </w:p>
          <w:p w:rsidR="003E72C0" w:rsidRDefault="003E72C0" w:rsidP="004569EF">
            <w:pPr>
              <w:rPr>
                <w:noProof/>
                <w:lang w:eastAsia="de-CH"/>
              </w:rPr>
            </w:pPr>
            <w:r>
              <w:rPr>
                <w:noProof/>
                <w:lang w:eastAsia="de-CH"/>
              </w:rPr>
              <w:t>An was ist es gelegen?</w:t>
            </w:r>
          </w:p>
          <w:p w:rsidR="003E72C0" w:rsidRDefault="003E72C0" w:rsidP="004569EF"/>
        </w:tc>
        <w:tc>
          <w:tcPr>
            <w:tcW w:w="7797" w:type="dxa"/>
          </w:tcPr>
          <w:p w:rsidR="003E72C0" w:rsidRDefault="00024374" w:rsidP="00024374">
            <w:pPr>
              <w:pStyle w:val="Listenabsatz"/>
              <w:numPr>
                <w:ilvl w:val="0"/>
                <w:numId w:val="20"/>
              </w:numPr>
              <w:rPr>
                <w:noProof/>
                <w:lang w:eastAsia="de-CH"/>
              </w:rPr>
            </w:pPr>
            <w:r>
              <w:rPr>
                <w:noProof/>
                <w:lang w:eastAsia="de-CH"/>
              </w:rPr>
              <w:t>Schlechte Kommunikation</w:t>
            </w:r>
          </w:p>
          <w:p w:rsidR="00BE266B" w:rsidRDefault="00BE266B" w:rsidP="00024374">
            <w:pPr>
              <w:pStyle w:val="Listenabsatz"/>
              <w:numPr>
                <w:ilvl w:val="0"/>
                <w:numId w:val="20"/>
              </w:numPr>
              <w:rPr>
                <w:noProof/>
                <w:lang w:eastAsia="de-CH"/>
              </w:rPr>
            </w:pPr>
            <w:r>
              <w:rPr>
                <w:noProof/>
                <w:lang w:eastAsia="de-CH"/>
              </w:rPr>
              <w:t>Schlechte Organisation (</w:t>
            </w:r>
            <w:r w:rsidR="003D5687">
              <w:rPr>
                <w:noProof/>
                <w:lang w:eastAsia="de-CH"/>
              </w:rPr>
              <w:t xml:space="preserve">Bsp. </w:t>
            </w:r>
            <w:r>
              <w:rPr>
                <w:noProof/>
                <w:lang w:eastAsia="de-CH"/>
              </w:rPr>
              <w:t>Materialien werden vergessen)</w:t>
            </w:r>
          </w:p>
          <w:p w:rsidR="00AE3C66" w:rsidRDefault="00AE3C66" w:rsidP="00024374">
            <w:pPr>
              <w:pStyle w:val="Listenabsatz"/>
              <w:numPr>
                <w:ilvl w:val="0"/>
                <w:numId w:val="20"/>
              </w:numPr>
              <w:rPr>
                <w:noProof/>
                <w:lang w:eastAsia="de-CH"/>
              </w:rPr>
            </w:pPr>
            <w:r>
              <w:rPr>
                <w:noProof/>
                <w:lang w:eastAsia="de-CH"/>
              </w:rPr>
              <w:t>Fehlende Vorrausplanung</w:t>
            </w:r>
          </w:p>
          <w:p w:rsidR="00AE3C66" w:rsidRDefault="00AE3C66" w:rsidP="00553256">
            <w:pPr>
              <w:pStyle w:val="Listenabsatz"/>
              <w:numPr>
                <w:ilvl w:val="0"/>
                <w:numId w:val="20"/>
              </w:numPr>
              <w:rPr>
                <w:noProof/>
                <w:lang w:eastAsia="de-CH"/>
              </w:rPr>
            </w:pPr>
            <w:r>
              <w:rPr>
                <w:noProof/>
                <w:lang w:eastAsia="de-CH"/>
              </w:rPr>
              <w:t>Wenn Rapporte fehlen müssen dies na</w:t>
            </w:r>
            <w:r w:rsidR="00223DCB">
              <w:rPr>
                <w:noProof/>
                <w:lang w:eastAsia="de-CH"/>
              </w:rPr>
              <w:t xml:space="preserve">chträglich nachgetragen werden. </w:t>
            </w:r>
            <w:r w:rsidR="00830B7B">
              <w:rPr>
                <w:noProof/>
                <w:lang w:eastAsia="de-CH"/>
              </w:rPr>
              <w:t>Dabei wird aufgewendete Zeit und das gebrauchte Material geschätzt, wodurch Fehler und ein damit einhergehender Geldverlust entstehen</w:t>
            </w:r>
            <w:r w:rsidR="0092696F">
              <w:rPr>
                <w:noProof/>
                <w:lang w:eastAsia="de-CH"/>
              </w:rPr>
              <w:t>.</w:t>
            </w:r>
          </w:p>
        </w:tc>
      </w:tr>
      <w:tr w:rsidR="00B572CF" w:rsidTr="004569EF">
        <w:tc>
          <w:tcPr>
            <w:tcW w:w="1809" w:type="dxa"/>
          </w:tcPr>
          <w:p w:rsidR="00B572CF" w:rsidRDefault="00B572CF" w:rsidP="004569EF">
            <w:r>
              <w:t>Arbeitsumgebung (Material, Auto, Telefon)</w:t>
            </w:r>
          </w:p>
        </w:tc>
        <w:tc>
          <w:tcPr>
            <w:tcW w:w="7797" w:type="dxa"/>
          </w:tcPr>
          <w:p w:rsidR="00B572CF" w:rsidRDefault="001263AF" w:rsidP="001263AF">
            <w:pPr>
              <w:pStyle w:val="Listenabsatz"/>
              <w:numPr>
                <w:ilvl w:val="0"/>
                <w:numId w:val="21"/>
              </w:numPr>
              <w:rPr>
                <w:noProof/>
                <w:lang w:eastAsia="de-CH"/>
              </w:rPr>
            </w:pPr>
            <w:r>
              <w:rPr>
                <w:noProof/>
                <w:lang w:eastAsia="de-CH"/>
              </w:rPr>
              <w:t>Rapporte</w:t>
            </w:r>
          </w:p>
          <w:p w:rsidR="001263AF" w:rsidRDefault="001263AF" w:rsidP="001263AF">
            <w:pPr>
              <w:pStyle w:val="Listenabsatz"/>
              <w:numPr>
                <w:ilvl w:val="0"/>
                <w:numId w:val="21"/>
              </w:numPr>
              <w:rPr>
                <w:noProof/>
                <w:lang w:eastAsia="de-CH"/>
              </w:rPr>
            </w:pPr>
            <w:r>
              <w:rPr>
                <w:noProof/>
                <w:lang w:eastAsia="de-CH"/>
              </w:rPr>
              <w:t>Materialliste</w:t>
            </w:r>
          </w:p>
          <w:p w:rsidR="001263AF" w:rsidRDefault="001263AF" w:rsidP="001263AF">
            <w:pPr>
              <w:pStyle w:val="Listenabsatz"/>
              <w:numPr>
                <w:ilvl w:val="0"/>
                <w:numId w:val="21"/>
              </w:numPr>
              <w:rPr>
                <w:noProof/>
                <w:lang w:eastAsia="de-CH"/>
              </w:rPr>
            </w:pPr>
            <w:r>
              <w:rPr>
                <w:noProof/>
                <w:lang w:eastAsia="de-CH"/>
              </w:rPr>
              <w:t>Mobiltelefon</w:t>
            </w:r>
          </w:p>
          <w:p w:rsidR="00B572CF" w:rsidRDefault="001263AF" w:rsidP="00456D1F">
            <w:pPr>
              <w:pStyle w:val="Listenabsatz"/>
              <w:numPr>
                <w:ilvl w:val="0"/>
                <w:numId w:val="21"/>
              </w:numPr>
              <w:rPr>
                <w:noProof/>
                <w:lang w:eastAsia="de-CH"/>
              </w:rPr>
            </w:pPr>
            <w:r>
              <w:rPr>
                <w:noProof/>
                <w:lang w:eastAsia="de-CH"/>
              </w:rPr>
              <w:t>Laptop</w:t>
            </w:r>
          </w:p>
        </w:tc>
      </w:tr>
      <w:tr w:rsidR="00B572CF" w:rsidTr="004569EF">
        <w:tc>
          <w:tcPr>
            <w:tcW w:w="1809" w:type="dxa"/>
          </w:tcPr>
          <w:p w:rsidR="00B572CF" w:rsidRDefault="00B572CF" w:rsidP="004569EF">
            <w:r>
              <w:t>(</w:t>
            </w:r>
            <w:proofErr w:type="spellStart"/>
            <w:r>
              <w:t>Inquiry</w:t>
            </w:r>
            <w:proofErr w:type="spellEnd"/>
            <w:r>
              <w:t xml:space="preserve"> Modus)</w:t>
            </w:r>
          </w:p>
        </w:tc>
        <w:tc>
          <w:tcPr>
            <w:tcW w:w="7797" w:type="dxa"/>
          </w:tcPr>
          <w:p w:rsidR="00B572CF" w:rsidRDefault="00B572CF" w:rsidP="004569EF">
            <w:pPr>
              <w:rPr>
                <w:noProof/>
                <w:lang w:eastAsia="de-CH"/>
              </w:rPr>
            </w:pPr>
            <w:r>
              <w:rPr>
                <w:noProof/>
                <w:lang w:eastAsia="de-CH"/>
              </w:rPr>
              <w:t>Können wir diesen Fall genauer durchgehen? Ganz genau schauen.</w:t>
            </w:r>
          </w:p>
        </w:tc>
      </w:tr>
      <w:tr w:rsidR="00B572CF" w:rsidTr="004569EF">
        <w:tc>
          <w:tcPr>
            <w:tcW w:w="1809" w:type="dxa"/>
          </w:tcPr>
          <w:p w:rsidR="00B572CF" w:rsidRDefault="00B572CF" w:rsidP="004569EF">
            <w:r>
              <w:t>Wie wird der Rapport geschrieben?</w:t>
            </w:r>
          </w:p>
        </w:tc>
        <w:tc>
          <w:tcPr>
            <w:tcW w:w="7797" w:type="dxa"/>
          </w:tcPr>
          <w:p w:rsidR="00B572CF" w:rsidRDefault="00B572CF" w:rsidP="004569EF">
            <w:pPr>
              <w:rPr>
                <w:noProof/>
                <w:lang w:eastAsia="de-CH"/>
              </w:rPr>
            </w:pPr>
          </w:p>
        </w:tc>
      </w:tr>
      <w:tr w:rsidR="00B572CF" w:rsidTr="004569EF">
        <w:tc>
          <w:tcPr>
            <w:tcW w:w="1809" w:type="dxa"/>
          </w:tcPr>
          <w:p w:rsidR="00B572CF" w:rsidRDefault="00B572CF" w:rsidP="004569EF">
            <w:r>
              <w:t>Beispiel für Rapport. Achtung: nicht wie es sein sollte, sondern wie es wirklich ist!</w:t>
            </w:r>
          </w:p>
        </w:tc>
        <w:tc>
          <w:tcPr>
            <w:tcW w:w="7797" w:type="dxa"/>
          </w:tcPr>
          <w:p w:rsidR="00B572CF" w:rsidRDefault="0045107E" w:rsidP="004569EF">
            <w:pPr>
              <w:rPr>
                <w:noProof/>
                <w:lang w:eastAsia="de-CH"/>
              </w:rPr>
            </w:pPr>
            <w:r>
              <w:rPr>
                <w:noProof/>
                <w:lang w:eastAsia="de-CH"/>
              </w:rPr>
              <w:t>Siehe Fotos</w:t>
            </w:r>
          </w:p>
        </w:tc>
      </w:tr>
      <w:tr w:rsidR="00B572CF" w:rsidTr="004569EF">
        <w:tc>
          <w:tcPr>
            <w:tcW w:w="1809" w:type="dxa"/>
          </w:tcPr>
          <w:p w:rsidR="00B572CF" w:rsidRDefault="00B572CF" w:rsidP="004569EF">
            <w:r>
              <w:t>Wie oft wird der Rapport abgegeben?</w:t>
            </w:r>
          </w:p>
        </w:tc>
        <w:tc>
          <w:tcPr>
            <w:tcW w:w="7797" w:type="dxa"/>
          </w:tcPr>
          <w:p w:rsidR="00B572CF" w:rsidRDefault="00955D7D" w:rsidP="004569EF">
            <w:pPr>
              <w:rPr>
                <w:noProof/>
                <w:lang w:eastAsia="de-CH"/>
              </w:rPr>
            </w:pPr>
            <w:r>
              <w:rPr>
                <w:noProof/>
                <w:lang w:eastAsia="de-CH"/>
              </w:rPr>
              <w:t>meist alle 2-3 Wochen</w:t>
            </w:r>
          </w:p>
        </w:tc>
      </w:tr>
      <w:tr w:rsidR="00B572CF" w:rsidTr="004569EF">
        <w:tc>
          <w:tcPr>
            <w:tcW w:w="1809" w:type="dxa"/>
          </w:tcPr>
          <w:p w:rsidR="00B572CF" w:rsidRDefault="00B572CF" w:rsidP="004569EF">
            <w:r>
              <w:t>Wann und wie wird die Adresse erfasst? Und die verwendeten Materialien? Notiz Zeitaufwand / Datum?</w:t>
            </w:r>
          </w:p>
        </w:tc>
        <w:tc>
          <w:tcPr>
            <w:tcW w:w="7797" w:type="dxa"/>
          </w:tcPr>
          <w:p w:rsidR="00B572CF" w:rsidRDefault="00B572CF" w:rsidP="004569EF">
            <w:pPr>
              <w:rPr>
                <w:noProof/>
                <w:lang w:eastAsia="de-CH"/>
              </w:rPr>
            </w:pPr>
          </w:p>
        </w:tc>
      </w:tr>
      <w:tr w:rsidR="00B572CF" w:rsidTr="004569EF">
        <w:tc>
          <w:tcPr>
            <w:tcW w:w="1809" w:type="dxa"/>
          </w:tcPr>
          <w:p w:rsidR="00B572CF" w:rsidRDefault="00B572CF" w:rsidP="004569EF">
            <w:r>
              <w:t xml:space="preserve">Was für Probleme gibt es </w:t>
            </w:r>
            <w:proofErr w:type="spellStart"/>
            <w:r>
              <w:t>im</w:t>
            </w:r>
            <w:proofErr w:type="spellEnd"/>
            <w:r>
              <w:t xml:space="preserve"> Bezug auf den Rapport?</w:t>
            </w:r>
          </w:p>
        </w:tc>
        <w:tc>
          <w:tcPr>
            <w:tcW w:w="7797" w:type="dxa"/>
          </w:tcPr>
          <w:p w:rsidR="00F932D6" w:rsidRDefault="00830B7B" w:rsidP="004569EF">
            <w:pPr>
              <w:rPr>
                <w:noProof/>
                <w:lang w:eastAsia="de-CH"/>
              </w:rPr>
            </w:pPr>
            <w:r>
              <w:rPr>
                <w:noProof/>
                <w:lang w:eastAsia="de-CH"/>
              </w:rPr>
              <w:t xml:space="preserve">Oft wird dieser nachträglich ausgefüllt, dabei </w:t>
            </w:r>
            <w:r w:rsidR="005C68A1">
              <w:rPr>
                <w:noProof/>
                <w:lang w:eastAsia="de-CH"/>
              </w:rPr>
              <w:t>wird gehen oft Dinge vergess</w:t>
            </w:r>
            <w:r w:rsidR="00B647EF">
              <w:rPr>
                <w:noProof/>
                <w:lang w:eastAsia="de-CH"/>
              </w:rPr>
              <w:t xml:space="preserve">en wie das </w:t>
            </w:r>
          </w:p>
          <w:p w:rsidR="00B572CF" w:rsidRDefault="00B647EF" w:rsidP="004569EF">
            <w:pPr>
              <w:rPr>
                <w:noProof/>
                <w:lang w:eastAsia="de-CH"/>
              </w:rPr>
            </w:pPr>
            <w:r>
              <w:rPr>
                <w:noProof/>
                <w:lang w:eastAsia="de-CH"/>
              </w:rPr>
              <w:t>verwendete Material.</w:t>
            </w:r>
          </w:p>
          <w:p w:rsidR="00F932D6" w:rsidRDefault="00F932D6" w:rsidP="004569EF">
            <w:pPr>
              <w:rPr>
                <w:noProof/>
                <w:lang w:eastAsia="de-CH"/>
              </w:rPr>
            </w:pPr>
          </w:p>
          <w:p w:rsidR="00F932D6" w:rsidRDefault="00F932D6" w:rsidP="004569EF">
            <w:pPr>
              <w:rPr>
                <w:noProof/>
                <w:lang w:eastAsia="de-CH"/>
              </w:rPr>
            </w:pPr>
          </w:p>
        </w:tc>
      </w:tr>
      <w:tr w:rsidR="00B572CF" w:rsidTr="004569EF">
        <w:tc>
          <w:tcPr>
            <w:tcW w:w="1809" w:type="dxa"/>
          </w:tcPr>
          <w:p w:rsidR="00B572CF" w:rsidRDefault="00B572CF" w:rsidP="004569EF">
            <w:r>
              <w:lastRenderedPageBreak/>
              <w:t>Meinung zu aktuellem System / Vorgehen?</w:t>
            </w:r>
          </w:p>
        </w:tc>
        <w:tc>
          <w:tcPr>
            <w:tcW w:w="7797" w:type="dxa"/>
          </w:tcPr>
          <w:p w:rsidR="00B572CF" w:rsidRDefault="00E9104C" w:rsidP="000924F1">
            <w:pPr>
              <w:rPr>
                <w:noProof/>
                <w:lang w:eastAsia="de-CH"/>
              </w:rPr>
            </w:pPr>
            <w:r>
              <w:rPr>
                <w:noProof/>
                <w:lang w:eastAsia="de-CH"/>
              </w:rPr>
              <w:t>Vorgehen ist sehr uneffektiv</w:t>
            </w:r>
            <w:r w:rsidR="00A40682">
              <w:rPr>
                <w:noProof/>
                <w:lang w:eastAsia="de-CH"/>
              </w:rPr>
              <w:t>. Extremer Zeitaufwand um alle Unterlagen zusammenzustellen. Dadurch verzögert sich auch der Rechnungsversand.</w:t>
            </w:r>
            <w:r w:rsidR="00C11148">
              <w:rPr>
                <w:noProof/>
                <w:lang w:eastAsia="de-CH"/>
              </w:rPr>
              <w:t xml:space="preserve"> Verluste entsehen weil vergessen wird der Rapport und die Materialliste </w:t>
            </w:r>
            <w:r w:rsidR="000924F1">
              <w:rPr>
                <w:noProof/>
                <w:lang w:eastAsia="de-CH"/>
              </w:rPr>
              <w:t>gleich</w:t>
            </w:r>
            <w:r w:rsidR="00C11148">
              <w:rPr>
                <w:noProof/>
                <w:lang w:eastAsia="de-CH"/>
              </w:rPr>
              <w:t xml:space="preserve"> auszufüllen.</w:t>
            </w:r>
          </w:p>
        </w:tc>
      </w:tr>
      <w:tr w:rsidR="00B572CF" w:rsidTr="004569EF">
        <w:tc>
          <w:tcPr>
            <w:tcW w:w="1809" w:type="dxa"/>
          </w:tcPr>
          <w:p w:rsidR="00B572CF" w:rsidRDefault="00B572CF" w:rsidP="004569EF">
            <w:r>
              <w:t>Verbesserungswünsche / Idealvorstellung?</w:t>
            </w:r>
          </w:p>
        </w:tc>
        <w:tc>
          <w:tcPr>
            <w:tcW w:w="7797" w:type="dxa"/>
          </w:tcPr>
          <w:p w:rsidR="007A2394" w:rsidRDefault="007A2394" w:rsidP="007A2394">
            <w:pPr>
              <w:rPr>
                <w:noProof/>
                <w:lang w:eastAsia="de-CH"/>
              </w:rPr>
            </w:pPr>
            <w:r>
              <w:rPr>
                <w:noProof/>
                <w:lang w:eastAsia="de-CH"/>
              </w:rPr>
              <w:t>Bess</w:t>
            </w:r>
            <w:r w:rsidR="004B36A6">
              <w:rPr>
                <w:noProof/>
                <w:lang w:eastAsia="de-CH"/>
              </w:rPr>
              <w:t>e</w:t>
            </w:r>
            <w:r>
              <w:rPr>
                <w:noProof/>
                <w:lang w:eastAsia="de-CH"/>
              </w:rPr>
              <w:t>re Kommunikation und</w:t>
            </w:r>
            <w:r w:rsidR="00621112">
              <w:rPr>
                <w:noProof/>
                <w:lang w:eastAsia="de-CH"/>
              </w:rPr>
              <w:t xml:space="preserve"> Organisation. </w:t>
            </w:r>
            <w:r w:rsidR="00836B77">
              <w:rPr>
                <w:noProof/>
                <w:lang w:eastAsia="de-CH"/>
              </w:rPr>
              <w:t>Schnelle und effektive Abgabe d</w:t>
            </w:r>
            <w:r w:rsidR="00070F0D">
              <w:rPr>
                <w:noProof/>
                <w:lang w:eastAsia="de-CH"/>
              </w:rPr>
              <w:t>er Rapporte und Materiallisten.</w:t>
            </w:r>
            <w:r w:rsidR="007D7BDB">
              <w:rPr>
                <w:noProof/>
                <w:lang w:eastAsia="de-CH"/>
              </w:rPr>
              <w:t xml:space="preserve"> Auftragsverteilung über Sekretariat, damit ist klar wem welche Aufträge gegeben wurden und ob diese schon ausgeführt wurden.</w:t>
            </w:r>
          </w:p>
        </w:tc>
      </w:tr>
      <w:tr w:rsidR="00B572CF" w:rsidTr="004569EF">
        <w:tc>
          <w:tcPr>
            <w:tcW w:w="1809" w:type="dxa"/>
          </w:tcPr>
          <w:p w:rsidR="00B572CF" w:rsidRDefault="00B572CF" w:rsidP="004569EF">
            <w:r>
              <w:t>Fotos</w:t>
            </w:r>
          </w:p>
        </w:tc>
        <w:tc>
          <w:tcPr>
            <w:tcW w:w="7797" w:type="dxa"/>
          </w:tcPr>
          <w:p w:rsidR="00B572CF" w:rsidRDefault="00B572CF" w:rsidP="004569EF">
            <w:pPr>
              <w:pStyle w:val="Listenabsatz"/>
              <w:numPr>
                <w:ilvl w:val="0"/>
                <w:numId w:val="17"/>
              </w:numPr>
              <w:rPr>
                <w:noProof/>
                <w:lang w:eastAsia="de-CH"/>
              </w:rPr>
            </w:pPr>
            <w:r>
              <w:rPr>
                <w:noProof/>
                <w:lang w:eastAsia="de-CH"/>
              </w:rPr>
              <w:t>Rapport</w:t>
            </w:r>
            <w:r w:rsidR="00EB1F09">
              <w:rPr>
                <w:noProof/>
                <w:lang w:eastAsia="de-CH"/>
              </w:rPr>
              <w:t>e</w:t>
            </w:r>
          </w:p>
          <w:p w:rsidR="00B572CF" w:rsidRDefault="00A40682" w:rsidP="00A40682">
            <w:pPr>
              <w:pStyle w:val="Listenabsatz"/>
              <w:numPr>
                <w:ilvl w:val="0"/>
                <w:numId w:val="17"/>
              </w:numPr>
              <w:rPr>
                <w:noProof/>
                <w:lang w:eastAsia="de-CH"/>
              </w:rPr>
            </w:pPr>
            <w:r>
              <w:rPr>
                <w:noProof/>
                <w:lang w:eastAsia="de-CH"/>
              </w:rPr>
              <w:t>Arbeitsplatz</w:t>
            </w:r>
          </w:p>
        </w:tc>
      </w:tr>
    </w:tbl>
    <w:p w:rsidR="0069446F" w:rsidRDefault="00235E83" w:rsidP="00235E83">
      <w:pPr>
        <w:pStyle w:val="berschrift3"/>
      </w:pPr>
      <w:bookmarkStart w:id="27" w:name="_Toc288662720"/>
      <w:r>
        <w:t>Fotos</w:t>
      </w:r>
      <w:bookmarkEnd w:id="27"/>
    </w:p>
    <w:p w:rsidR="00235E83" w:rsidRDefault="00B34106" w:rsidP="00B34106">
      <w:pPr>
        <w:jc w:val="center"/>
      </w:pPr>
      <w:r>
        <w:rPr>
          <w:noProof/>
          <w:lang w:eastAsia="de-CH"/>
        </w:rPr>
        <w:drawing>
          <wp:inline distT="0" distB="0" distL="0" distR="0" wp14:anchorId="7ED87D12" wp14:editId="5243051D">
            <wp:extent cx="4162425" cy="6566759"/>
            <wp:effectExtent l="0" t="0" r="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0004.jpg"/>
                    <pic:cNvPicPr/>
                  </pic:nvPicPr>
                  <pic:blipFill>
                    <a:blip r:embed="rId41">
                      <a:extLst>
                        <a:ext uri="{28A0092B-C50C-407E-A947-70E740481C1C}">
                          <a14:useLocalDpi xmlns:a14="http://schemas.microsoft.com/office/drawing/2010/main" val="0"/>
                        </a:ext>
                      </a:extLst>
                    </a:blip>
                    <a:stretch>
                      <a:fillRect/>
                    </a:stretch>
                  </pic:blipFill>
                  <pic:spPr>
                    <a:xfrm>
                      <a:off x="0" y="0"/>
                      <a:ext cx="4164465" cy="6569978"/>
                    </a:xfrm>
                    <a:prstGeom prst="rect">
                      <a:avLst/>
                    </a:prstGeom>
                  </pic:spPr>
                </pic:pic>
              </a:graphicData>
            </a:graphic>
          </wp:inline>
        </w:drawing>
      </w:r>
    </w:p>
    <w:p w:rsidR="00C359A8" w:rsidRDefault="00016478" w:rsidP="00016478">
      <w:pPr>
        <w:jc w:val="center"/>
      </w:pPr>
      <w:r>
        <w:t>Beispiel eines guten Rapports. Auftra</w:t>
      </w:r>
      <w:r w:rsidR="00206BD8">
        <w:t>ggeber ist erfasst und Verweis auf Materialliste.</w:t>
      </w:r>
      <w:r w:rsidR="00C359A8">
        <w:br w:type="page"/>
      </w:r>
    </w:p>
    <w:p w:rsidR="00B34106" w:rsidRDefault="00C359A8" w:rsidP="00C359A8">
      <w:pPr>
        <w:jc w:val="center"/>
      </w:pPr>
      <w:r>
        <w:rPr>
          <w:noProof/>
          <w:lang w:eastAsia="de-CH"/>
        </w:rPr>
        <w:lastRenderedPageBreak/>
        <w:drawing>
          <wp:inline distT="0" distB="0" distL="0" distR="0" wp14:anchorId="4A175EAC" wp14:editId="7D97D275">
            <wp:extent cx="4164465" cy="6424393"/>
            <wp:effectExtent l="0" t="0" r="762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0004.jpg"/>
                    <pic:cNvPicPr/>
                  </pic:nvPicPr>
                  <pic:blipFill>
                    <a:blip r:embed="rId42">
                      <a:extLst>
                        <a:ext uri="{28A0092B-C50C-407E-A947-70E740481C1C}">
                          <a14:useLocalDpi xmlns:a14="http://schemas.microsoft.com/office/drawing/2010/main" val="0"/>
                        </a:ext>
                      </a:extLst>
                    </a:blip>
                    <a:stretch>
                      <a:fillRect/>
                    </a:stretch>
                  </pic:blipFill>
                  <pic:spPr>
                    <a:xfrm>
                      <a:off x="0" y="0"/>
                      <a:ext cx="4164465" cy="6424393"/>
                    </a:xfrm>
                    <a:prstGeom prst="rect">
                      <a:avLst/>
                    </a:prstGeom>
                  </pic:spPr>
                </pic:pic>
              </a:graphicData>
            </a:graphic>
          </wp:inline>
        </w:drawing>
      </w:r>
    </w:p>
    <w:p w:rsidR="008B5B75" w:rsidRDefault="009445BB" w:rsidP="008B5B75">
      <w:pPr>
        <w:jc w:val="center"/>
      </w:pPr>
      <w:r>
        <w:t>Beispiel eines schlechten Lieferscheins.</w:t>
      </w:r>
      <w:r w:rsidR="00F767A8">
        <w:t xml:space="preserve"> Zwei</w:t>
      </w:r>
      <w:r w:rsidR="00CE1E11">
        <w:t xml:space="preserve"> Objekte miteinander vermischt, fehlende Materialliste.</w:t>
      </w:r>
    </w:p>
    <w:p w:rsidR="008B5B75" w:rsidRDefault="008B5B75">
      <w:r>
        <w:br w:type="page"/>
      </w:r>
    </w:p>
    <w:p w:rsidR="00C359A8" w:rsidRDefault="00524925" w:rsidP="008B5B75">
      <w:pPr>
        <w:jc w:val="center"/>
      </w:pPr>
      <w:r>
        <w:rPr>
          <w:noProof/>
          <w:lang w:eastAsia="de-CH"/>
        </w:rPr>
        <w:lastRenderedPageBreak/>
        <w:drawing>
          <wp:inline distT="0" distB="0" distL="0" distR="0">
            <wp:extent cx="5760720" cy="3807460"/>
            <wp:effectExtent l="0" t="0" r="0" b="254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001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807460"/>
                    </a:xfrm>
                    <a:prstGeom prst="rect">
                      <a:avLst/>
                    </a:prstGeom>
                  </pic:spPr>
                </pic:pic>
              </a:graphicData>
            </a:graphic>
          </wp:inline>
        </w:drawing>
      </w:r>
    </w:p>
    <w:p w:rsidR="00524925" w:rsidRPr="00235E83" w:rsidRDefault="00524925" w:rsidP="008B5B75">
      <w:pPr>
        <w:jc w:val="center"/>
      </w:pPr>
      <w:r>
        <w:t>Arbeitsumgebung von Christina Elmer.</w:t>
      </w:r>
    </w:p>
    <w:sectPr w:rsidR="00524925" w:rsidRPr="00235E83" w:rsidSect="008E328B">
      <w:headerReference w:type="default" r:id="rId44"/>
      <w:footerReference w:type="default" r:id="rId4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7FE6" w:rsidRDefault="00F87FE6" w:rsidP="008F2373">
      <w:pPr>
        <w:spacing w:after="0"/>
      </w:pPr>
      <w:r>
        <w:separator/>
      </w:r>
    </w:p>
  </w:endnote>
  <w:endnote w:type="continuationSeparator" w:id="0">
    <w:p w:rsidR="00F87FE6" w:rsidRDefault="00F87FE6"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69EF" w:rsidRDefault="004569EF">
    <w:pPr>
      <w:pStyle w:val="Fuzeile"/>
    </w:pPr>
    <w:r w:rsidRPr="00DF0721">
      <w:t>EL, HC, TD</w:t>
    </w:r>
    <w:r w:rsidRPr="00DF0721">
      <w:tab/>
    </w:r>
    <w:r>
      <w:fldChar w:fldCharType="begin"/>
    </w:r>
    <w:r>
      <w:instrText xml:space="preserve"> DATE  \@ "d. MMMM yyyy"  \* MERGEFORMAT </w:instrText>
    </w:r>
    <w:r>
      <w:fldChar w:fldCharType="separate"/>
    </w:r>
    <w:r>
      <w:rPr>
        <w:noProof/>
      </w:rPr>
      <w:t>23. März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8B7CD3" w:rsidRPr="008B7CD3">
      <w:rPr>
        <w:b/>
        <w:noProof/>
        <w:lang w:val="de-DE"/>
      </w:rPr>
      <w:t>6</w:t>
    </w:r>
    <w:r>
      <w:rPr>
        <w:b/>
      </w:rPr>
      <w:fldChar w:fldCharType="end"/>
    </w:r>
    <w:r>
      <w:rPr>
        <w:lang w:val="de-DE"/>
      </w:rPr>
      <w:t xml:space="preserve"> von </w:t>
    </w:r>
    <w:fldSimple w:instr="NUMPAGES  \* Arabic  \* MERGEFORMAT">
      <w:r w:rsidR="008B7CD3" w:rsidRPr="008B7CD3">
        <w:rPr>
          <w:b/>
          <w:noProof/>
          <w:lang w:val="de-DE"/>
        </w:rPr>
        <w:t>23</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7FE6" w:rsidRDefault="00F87FE6" w:rsidP="008F2373">
      <w:pPr>
        <w:spacing w:after="0"/>
      </w:pPr>
      <w:r>
        <w:separator/>
      </w:r>
    </w:p>
  </w:footnote>
  <w:footnote w:type="continuationSeparator" w:id="0">
    <w:p w:rsidR="00F87FE6" w:rsidRDefault="00F87FE6" w:rsidP="008F237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69EF" w:rsidRDefault="004569EF">
    <w:pPr>
      <w:pStyle w:val="Kopfzeile"/>
    </w:pPr>
    <w:r>
      <w:rPr>
        <w:noProof/>
        <w:lang w:eastAsia="de-CH"/>
      </w:rPr>
      <w:drawing>
        <wp:anchor distT="0" distB="0" distL="114300" distR="114300" simplePos="0" relativeHeight="251658240" behindDoc="1" locked="0" layoutInCell="1" allowOverlap="1">
          <wp:simplePos x="0" y="0"/>
          <wp:positionH relativeFrom="column">
            <wp:posOffset>4871085</wp:posOffset>
          </wp:positionH>
          <wp:positionV relativeFrom="paragraph">
            <wp:posOffset>-153035</wp:posOffset>
          </wp:positionV>
          <wp:extent cx="967105" cy="378460"/>
          <wp:effectExtent l="0" t="0" r="4445" b="2540"/>
          <wp:wrapThrough wrapText="bothSides">
            <wp:wrapPolygon edited="0">
              <wp:start x="0" y="0"/>
              <wp:lineTo x="0" y="20658"/>
              <wp:lineTo x="21274" y="20658"/>
              <wp:lineTo x="21274" y="0"/>
              <wp:lineTo x="0" y="0"/>
            </wp:wrapPolygon>
          </wp:wrapThrough>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sr\se2p_svn.elmermx.ch\doc\media\logo.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967105" cy="378460"/>
                  </a:xfrm>
                  <a:prstGeom prst="rect">
                    <a:avLst/>
                  </a:prstGeom>
                  <a:noFill/>
                  <a:ln>
                    <a:noFill/>
                  </a:ln>
                </pic:spPr>
              </pic:pic>
            </a:graphicData>
          </a:graphic>
        </wp:anchor>
      </w:drawing>
    </w:r>
    <w:r>
      <w:t xml:space="preserve">User Interfaces 2 – </w:t>
    </w:r>
    <w:proofErr w:type="spellStart"/>
    <w:r>
      <w:t>Affinity</w:t>
    </w:r>
    <w:proofErr w:type="spellEnd"/>
    <w:r>
      <w:t xml:space="preserve"> &amp; </w:t>
    </w:r>
    <w:proofErr w:type="spellStart"/>
    <w:r>
      <w:t>Personas</w:t>
    </w:r>
    <w:proofErr w:type="spellEnd"/>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FFFFFFFF">
      <w:start w:val="1"/>
      <w:numFmt w:val="bullet"/>
      <w:lvlText w:val="●"/>
      <w:lvlJc w:val="left"/>
      <w:pPr>
        <w:tabs>
          <w:tab w:val="num" w:pos="360"/>
        </w:tabs>
        <w:ind w:left="720" w:hanging="360"/>
      </w:pPr>
      <w:rPr>
        <w:rFonts w:ascii="Arial" w:eastAsia="Arial" w:hAnsi="Arial" w:cs="Arial"/>
        <w:b w:val="0"/>
        <w:bCs w:val="0"/>
        <w:i w:val="0"/>
        <w:iCs w:val="0"/>
        <w:strike w:val="0"/>
        <w:dstrike w:val="0"/>
        <w:color w:val="000000"/>
        <w:sz w:val="22"/>
        <w:szCs w:val="22"/>
        <w:u w:val="none"/>
        <w:effect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dstrike w:val="0"/>
        <w:color w:val="000000"/>
        <w:sz w:val="22"/>
        <w:szCs w:val="22"/>
        <w:u w:val="none"/>
        <w:effect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dstrike w:val="0"/>
        <w:color w:val="000000"/>
        <w:sz w:val="22"/>
        <w:szCs w:val="22"/>
        <w:u w:val="none"/>
        <w:effect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dstrike w:val="0"/>
        <w:color w:val="000000"/>
        <w:sz w:val="22"/>
        <w:szCs w:val="22"/>
        <w:u w:val="none"/>
        <w:effect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dstrike w:val="0"/>
        <w:color w:val="000000"/>
        <w:sz w:val="22"/>
        <w:szCs w:val="22"/>
        <w:u w:val="none"/>
        <w:effect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dstrike w:val="0"/>
        <w:color w:val="000000"/>
        <w:sz w:val="22"/>
        <w:szCs w:val="22"/>
        <w:u w:val="none"/>
        <w:effect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dstrike w:val="0"/>
        <w:color w:val="000000"/>
        <w:sz w:val="22"/>
        <w:szCs w:val="22"/>
        <w:u w:val="none"/>
        <w:effect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dstrike w:val="0"/>
        <w:color w:val="000000"/>
        <w:sz w:val="22"/>
        <w:szCs w:val="22"/>
        <w:u w:val="none"/>
        <w:effect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dstrike w:val="0"/>
        <w:color w:val="000000"/>
        <w:sz w:val="22"/>
        <w:szCs w:val="22"/>
        <w:u w:val="none"/>
        <w:effect w:val="none"/>
      </w:rPr>
    </w:lvl>
  </w:abstractNum>
  <w:abstractNum w:abstractNumId="1">
    <w:nsid w:val="00000002"/>
    <w:multiLevelType w:val="hybridMultilevel"/>
    <w:tmpl w:val="00000002"/>
    <w:lvl w:ilvl="0" w:tplc="FFFFFFFF">
      <w:start w:val="1"/>
      <w:numFmt w:val="bullet"/>
      <w:lvlText w:val="●"/>
      <w:lvlJc w:val="left"/>
      <w:pPr>
        <w:tabs>
          <w:tab w:val="num" w:pos="360"/>
        </w:tabs>
        <w:ind w:left="720" w:hanging="360"/>
      </w:pPr>
      <w:rPr>
        <w:rFonts w:ascii="Arial" w:eastAsia="Arial" w:hAnsi="Arial" w:cs="Arial"/>
        <w:b w:val="0"/>
        <w:bCs w:val="0"/>
        <w:i w:val="0"/>
        <w:iCs w:val="0"/>
        <w:strike w:val="0"/>
        <w:dstrike w:val="0"/>
        <w:color w:val="000000"/>
        <w:sz w:val="22"/>
        <w:szCs w:val="22"/>
        <w:u w:val="none"/>
        <w:effect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dstrike w:val="0"/>
        <w:color w:val="000000"/>
        <w:sz w:val="22"/>
        <w:szCs w:val="22"/>
        <w:u w:val="none"/>
        <w:effect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dstrike w:val="0"/>
        <w:color w:val="000000"/>
        <w:sz w:val="22"/>
        <w:szCs w:val="22"/>
        <w:u w:val="none"/>
        <w:effect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dstrike w:val="0"/>
        <w:color w:val="000000"/>
        <w:sz w:val="22"/>
        <w:szCs w:val="22"/>
        <w:u w:val="none"/>
        <w:effect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dstrike w:val="0"/>
        <w:color w:val="000000"/>
        <w:sz w:val="22"/>
        <w:szCs w:val="22"/>
        <w:u w:val="none"/>
        <w:effect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dstrike w:val="0"/>
        <w:color w:val="000000"/>
        <w:sz w:val="22"/>
        <w:szCs w:val="22"/>
        <w:u w:val="none"/>
        <w:effect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dstrike w:val="0"/>
        <w:color w:val="000000"/>
        <w:sz w:val="22"/>
        <w:szCs w:val="22"/>
        <w:u w:val="none"/>
        <w:effect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dstrike w:val="0"/>
        <w:color w:val="000000"/>
        <w:sz w:val="22"/>
        <w:szCs w:val="22"/>
        <w:u w:val="none"/>
        <w:effect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dstrike w:val="0"/>
        <w:color w:val="000000"/>
        <w:sz w:val="22"/>
        <w:szCs w:val="22"/>
        <w:u w:val="none"/>
        <w:effect w:val="none"/>
      </w:rPr>
    </w:lvl>
  </w:abstractNum>
  <w:abstractNum w:abstractNumId="2">
    <w:nsid w:val="00000003"/>
    <w:multiLevelType w:val="hybridMultilevel"/>
    <w:tmpl w:val="00000003"/>
    <w:lvl w:ilvl="0" w:tplc="FFFFFFFF">
      <w:start w:val="1"/>
      <w:numFmt w:val="bullet"/>
      <w:lvlText w:val="●"/>
      <w:lvlJc w:val="left"/>
      <w:pPr>
        <w:tabs>
          <w:tab w:val="num" w:pos="360"/>
        </w:tabs>
        <w:ind w:left="720" w:hanging="360"/>
      </w:pPr>
      <w:rPr>
        <w:rFonts w:ascii="Arial" w:eastAsia="Arial" w:hAnsi="Arial" w:cs="Arial"/>
        <w:b w:val="0"/>
        <w:bCs w:val="0"/>
        <w:i w:val="0"/>
        <w:iCs w:val="0"/>
        <w:strike w:val="0"/>
        <w:dstrike w:val="0"/>
        <w:color w:val="000000"/>
        <w:sz w:val="22"/>
        <w:szCs w:val="22"/>
        <w:u w:val="none"/>
        <w:effect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dstrike w:val="0"/>
        <w:color w:val="000000"/>
        <w:sz w:val="22"/>
        <w:szCs w:val="22"/>
        <w:u w:val="none"/>
        <w:effect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dstrike w:val="0"/>
        <w:color w:val="000000"/>
        <w:sz w:val="22"/>
        <w:szCs w:val="22"/>
        <w:u w:val="none"/>
        <w:effect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dstrike w:val="0"/>
        <w:color w:val="000000"/>
        <w:sz w:val="22"/>
        <w:szCs w:val="22"/>
        <w:u w:val="none"/>
        <w:effect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dstrike w:val="0"/>
        <w:color w:val="000000"/>
        <w:sz w:val="22"/>
        <w:szCs w:val="22"/>
        <w:u w:val="none"/>
        <w:effect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dstrike w:val="0"/>
        <w:color w:val="000000"/>
        <w:sz w:val="22"/>
        <w:szCs w:val="22"/>
        <w:u w:val="none"/>
        <w:effect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dstrike w:val="0"/>
        <w:color w:val="000000"/>
        <w:sz w:val="22"/>
        <w:szCs w:val="22"/>
        <w:u w:val="none"/>
        <w:effect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dstrike w:val="0"/>
        <w:color w:val="000000"/>
        <w:sz w:val="22"/>
        <w:szCs w:val="22"/>
        <w:u w:val="none"/>
        <w:effect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dstrike w:val="0"/>
        <w:color w:val="000000"/>
        <w:sz w:val="22"/>
        <w:szCs w:val="22"/>
        <w:u w:val="none"/>
        <w:effect w:val="none"/>
      </w:rPr>
    </w:lvl>
  </w:abstractNum>
  <w:abstractNum w:abstractNumId="3">
    <w:nsid w:val="00000004"/>
    <w:multiLevelType w:val="hybridMultilevel"/>
    <w:tmpl w:val="00000004"/>
    <w:lvl w:ilvl="0" w:tplc="FFFFFFFF">
      <w:start w:val="1"/>
      <w:numFmt w:val="bullet"/>
      <w:lvlText w:val="●"/>
      <w:lvlJc w:val="left"/>
      <w:pPr>
        <w:tabs>
          <w:tab w:val="num" w:pos="360"/>
        </w:tabs>
        <w:ind w:left="720" w:hanging="360"/>
      </w:pPr>
      <w:rPr>
        <w:rFonts w:ascii="Arial" w:eastAsia="Arial" w:hAnsi="Arial" w:cs="Arial"/>
        <w:b w:val="0"/>
        <w:bCs w:val="0"/>
        <w:i w:val="0"/>
        <w:iCs w:val="0"/>
        <w:strike w:val="0"/>
        <w:dstrike w:val="0"/>
        <w:color w:val="000000"/>
        <w:sz w:val="22"/>
        <w:szCs w:val="22"/>
        <w:u w:val="none"/>
        <w:effect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dstrike w:val="0"/>
        <w:color w:val="000000"/>
        <w:sz w:val="22"/>
        <w:szCs w:val="22"/>
        <w:u w:val="none"/>
        <w:effect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dstrike w:val="0"/>
        <w:color w:val="000000"/>
        <w:sz w:val="22"/>
        <w:szCs w:val="22"/>
        <w:u w:val="none"/>
        <w:effect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dstrike w:val="0"/>
        <w:color w:val="000000"/>
        <w:sz w:val="22"/>
        <w:szCs w:val="22"/>
        <w:u w:val="none"/>
        <w:effect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dstrike w:val="0"/>
        <w:color w:val="000000"/>
        <w:sz w:val="22"/>
        <w:szCs w:val="22"/>
        <w:u w:val="none"/>
        <w:effect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dstrike w:val="0"/>
        <w:color w:val="000000"/>
        <w:sz w:val="22"/>
        <w:szCs w:val="22"/>
        <w:u w:val="none"/>
        <w:effect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dstrike w:val="0"/>
        <w:color w:val="000000"/>
        <w:sz w:val="22"/>
        <w:szCs w:val="22"/>
        <w:u w:val="none"/>
        <w:effect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dstrike w:val="0"/>
        <w:color w:val="000000"/>
        <w:sz w:val="22"/>
        <w:szCs w:val="22"/>
        <w:u w:val="none"/>
        <w:effect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dstrike w:val="0"/>
        <w:color w:val="000000"/>
        <w:sz w:val="22"/>
        <w:szCs w:val="22"/>
        <w:u w:val="none"/>
        <w:effect w:val="none"/>
      </w:rPr>
    </w:lvl>
  </w:abstractNum>
  <w:abstractNum w:abstractNumId="4">
    <w:nsid w:val="00000005"/>
    <w:multiLevelType w:val="hybridMultilevel"/>
    <w:tmpl w:val="00000005"/>
    <w:lvl w:ilvl="0" w:tplc="FFFFFFFF">
      <w:start w:val="1"/>
      <w:numFmt w:val="bullet"/>
      <w:lvlText w:val="●"/>
      <w:lvlJc w:val="left"/>
      <w:pPr>
        <w:tabs>
          <w:tab w:val="num" w:pos="360"/>
        </w:tabs>
        <w:ind w:left="720" w:hanging="360"/>
      </w:pPr>
      <w:rPr>
        <w:rFonts w:ascii="Arial" w:eastAsia="Arial" w:hAnsi="Arial" w:cs="Arial"/>
        <w:b w:val="0"/>
        <w:bCs w:val="0"/>
        <w:i w:val="0"/>
        <w:iCs w:val="0"/>
        <w:strike w:val="0"/>
        <w:dstrike w:val="0"/>
        <w:color w:val="000000"/>
        <w:sz w:val="22"/>
        <w:szCs w:val="22"/>
        <w:u w:val="none"/>
        <w:effect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dstrike w:val="0"/>
        <w:color w:val="000000"/>
        <w:sz w:val="22"/>
        <w:szCs w:val="22"/>
        <w:u w:val="none"/>
        <w:effect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dstrike w:val="0"/>
        <w:color w:val="000000"/>
        <w:sz w:val="22"/>
        <w:szCs w:val="22"/>
        <w:u w:val="none"/>
        <w:effect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dstrike w:val="0"/>
        <w:color w:val="000000"/>
        <w:sz w:val="22"/>
        <w:szCs w:val="22"/>
        <w:u w:val="none"/>
        <w:effect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dstrike w:val="0"/>
        <w:color w:val="000000"/>
        <w:sz w:val="22"/>
        <w:szCs w:val="22"/>
        <w:u w:val="none"/>
        <w:effect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dstrike w:val="0"/>
        <w:color w:val="000000"/>
        <w:sz w:val="22"/>
        <w:szCs w:val="22"/>
        <w:u w:val="none"/>
        <w:effect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dstrike w:val="0"/>
        <w:color w:val="000000"/>
        <w:sz w:val="22"/>
        <w:szCs w:val="22"/>
        <w:u w:val="none"/>
        <w:effect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dstrike w:val="0"/>
        <w:color w:val="000000"/>
        <w:sz w:val="22"/>
        <w:szCs w:val="22"/>
        <w:u w:val="none"/>
        <w:effect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dstrike w:val="0"/>
        <w:color w:val="000000"/>
        <w:sz w:val="22"/>
        <w:szCs w:val="22"/>
        <w:u w:val="none"/>
        <w:effect w:val="none"/>
      </w:rPr>
    </w:lvl>
  </w:abstractNum>
  <w:abstractNum w:abstractNumId="5">
    <w:nsid w:val="00000006"/>
    <w:multiLevelType w:val="hybridMultilevel"/>
    <w:tmpl w:val="00000006"/>
    <w:lvl w:ilvl="0" w:tplc="FFFFFFFF">
      <w:start w:val="1"/>
      <w:numFmt w:val="bullet"/>
      <w:lvlText w:val="●"/>
      <w:lvlJc w:val="left"/>
      <w:pPr>
        <w:tabs>
          <w:tab w:val="num" w:pos="360"/>
        </w:tabs>
        <w:ind w:left="720" w:hanging="360"/>
      </w:pPr>
      <w:rPr>
        <w:rFonts w:ascii="Arial" w:eastAsia="Arial" w:hAnsi="Arial" w:cs="Arial"/>
        <w:b w:val="0"/>
        <w:bCs w:val="0"/>
        <w:i w:val="0"/>
        <w:iCs w:val="0"/>
        <w:strike w:val="0"/>
        <w:dstrike w:val="0"/>
        <w:color w:val="000000"/>
        <w:sz w:val="22"/>
        <w:szCs w:val="22"/>
        <w:u w:val="none"/>
        <w:effect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dstrike w:val="0"/>
        <w:color w:val="000000"/>
        <w:sz w:val="22"/>
        <w:szCs w:val="22"/>
        <w:u w:val="none"/>
        <w:effect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dstrike w:val="0"/>
        <w:color w:val="000000"/>
        <w:sz w:val="22"/>
        <w:szCs w:val="22"/>
        <w:u w:val="none"/>
        <w:effect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dstrike w:val="0"/>
        <w:color w:val="000000"/>
        <w:sz w:val="22"/>
        <w:szCs w:val="22"/>
        <w:u w:val="none"/>
        <w:effect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dstrike w:val="0"/>
        <w:color w:val="000000"/>
        <w:sz w:val="22"/>
        <w:szCs w:val="22"/>
        <w:u w:val="none"/>
        <w:effect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dstrike w:val="0"/>
        <w:color w:val="000000"/>
        <w:sz w:val="22"/>
        <w:szCs w:val="22"/>
        <w:u w:val="none"/>
        <w:effect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dstrike w:val="0"/>
        <w:color w:val="000000"/>
        <w:sz w:val="22"/>
        <w:szCs w:val="22"/>
        <w:u w:val="none"/>
        <w:effect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dstrike w:val="0"/>
        <w:color w:val="000000"/>
        <w:sz w:val="22"/>
        <w:szCs w:val="22"/>
        <w:u w:val="none"/>
        <w:effect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dstrike w:val="0"/>
        <w:color w:val="000000"/>
        <w:sz w:val="22"/>
        <w:szCs w:val="22"/>
        <w:u w:val="none"/>
        <w:effect w:val="none"/>
      </w:rPr>
    </w:lvl>
  </w:abstractNum>
  <w:abstractNum w:abstractNumId="6">
    <w:nsid w:val="01B82877"/>
    <w:multiLevelType w:val="hybridMultilevel"/>
    <w:tmpl w:val="2BBC1DF4"/>
    <w:lvl w:ilvl="0" w:tplc="AF2A6BFC">
      <w:start w:val="1"/>
      <w:numFmt w:val="bullet"/>
      <w:lvlText w:val="-"/>
      <w:lvlJc w:val="left"/>
      <w:pPr>
        <w:tabs>
          <w:tab w:val="num" w:pos="360"/>
        </w:tabs>
        <w:ind w:left="720" w:hanging="360"/>
      </w:pPr>
      <w:rPr>
        <w:rFonts w:ascii="Arial" w:eastAsia="Arial" w:hAnsi="Arial" w:hint="default"/>
        <w:b w:val="0"/>
        <w:bCs w:val="0"/>
        <w:i w:val="0"/>
        <w:iCs w:val="0"/>
        <w:strike w:val="0"/>
        <w:dstrike w:val="0"/>
        <w:color w:val="000000"/>
        <w:sz w:val="22"/>
        <w:szCs w:val="22"/>
        <w:u w:val="none"/>
        <w:effect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dstrike w:val="0"/>
        <w:color w:val="000000"/>
        <w:sz w:val="22"/>
        <w:szCs w:val="22"/>
        <w:u w:val="none"/>
        <w:effect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dstrike w:val="0"/>
        <w:color w:val="000000"/>
        <w:sz w:val="22"/>
        <w:szCs w:val="22"/>
        <w:u w:val="none"/>
        <w:effect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dstrike w:val="0"/>
        <w:color w:val="000000"/>
        <w:sz w:val="22"/>
        <w:szCs w:val="22"/>
        <w:u w:val="none"/>
        <w:effect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dstrike w:val="0"/>
        <w:color w:val="000000"/>
        <w:sz w:val="22"/>
        <w:szCs w:val="22"/>
        <w:u w:val="none"/>
        <w:effect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dstrike w:val="0"/>
        <w:color w:val="000000"/>
        <w:sz w:val="22"/>
        <w:szCs w:val="22"/>
        <w:u w:val="none"/>
        <w:effect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dstrike w:val="0"/>
        <w:color w:val="000000"/>
        <w:sz w:val="22"/>
        <w:szCs w:val="22"/>
        <w:u w:val="none"/>
        <w:effect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dstrike w:val="0"/>
        <w:color w:val="000000"/>
        <w:sz w:val="22"/>
        <w:szCs w:val="22"/>
        <w:u w:val="none"/>
        <w:effect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dstrike w:val="0"/>
        <w:color w:val="000000"/>
        <w:sz w:val="22"/>
        <w:szCs w:val="22"/>
        <w:u w:val="none"/>
        <w:effect w:val="none"/>
      </w:rPr>
    </w:lvl>
  </w:abstractNum>
  <w:abstractNum w:abstractNumId="7">
    <w:nsid w:val="09232F2F"/>
    <w:multiLevelType w:val="hybridMultilevel"/>
    <w:tmpl w:val="B9CC5EA4"/>
    <w:lvl w:ilvl="0" w:tplc="AF2A6BFC">
      <w:start w:val="1"/>
      <w:numFmt w:val="bullet"/>
      <w:lvlText w:val="-"/>
      <w:lvlJc w:val="left"/>
      <w:pPr>
        <w:tabs>
          <w:tab w:val="num" w:pos="720"/>
        </w:tabs>
        <w:ind w:left="1080" w:hanging="360"/>
      </w:pPr>
      <w:rPr>
        <w:rFonts w:ascii="Arial" w:eastAsia="Arial" w:hAnsi="Arial" w:hint="default"/>
        <w:b w:val="0"/>
        <w:bCs w:val="0"/>
        <w:i w:val="0"/>
        <w:iCs w:val="0"/>
        <w:strike w:val="0"/>
        <w:dstrike w:val="0"/>
        <w:color w:val="000000"/>
        <w:sz w:val="22"/>
        <w:szCs w:val="22"/>
        <w:u w:val="none"/>
        <w:effect w:val="none"/>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8">
    <w:nsid w:val="0B0A308A"/>
    <w:multiLevelType w:val="hybridMultilevel"/>
    <w:tmpl w:val="912CBD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1A0D2939"/>
    <w:multiLevelType w:val="multilevel"/>
    <w:tmpl w:val="763E8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nsid w:val="33BA1C56"/>
    <w:multiLevelType w:val="hybridMultilevel"/>
    <w:tmpl w:val="8EE09E44"/>
    <w:lvl w:ilvl="0" w:tplc="AF2A6BFC">
      <w:start w:val="1"/>
      <w:numFmt w:val="bullet"/>
      <w:lvlText w:val="-"/>
      <w:lvlJc w:val="left"/>
      <w:pPr>
        <w:tabs>
          <w:tab w:val="num" w:pos="360"/>
        </w:tabs>
        <w:ind w:left="720" w:hanging="360"/>
      </w:pPr>
      <w:rPr>
        <w:rFonts w:ascii="Arial" w:eastAsia="Arial" w:hAnsi="Arial" w:hint="default"/>
        <w:b w:val="0"/>
        <w:bCs w:val="0"/>
        <w:i w:val="0"/>
        <w:iCs w:val="0"/>
        <w:strike w:val="0"/>
        <w:dstrike w:val="0"/>
        <w:color w:val="000000"/>
        <w:sz w:val="22"/>
        <w:szCs w:val="22"/>
        <w:u w:val="none"/>
        <w:effect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dstrike w:val="0"/>
        <w:color w:val="000000"/>
        <w:sz w:val="22"/>
        <w:szCs w:val="22"/>
        <w:u w:val="none"/>
        <w:effect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dstrike w:val="0"/>
        <w:color w:val="000000"/>
        <w:sz w:val="22"/>
        <w:szCs w:val="22"/>
        <w:u w:val="none"/>
        <w:effect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dstrike w:val="0"/>
        <w:color w:val="000000"/>
        <w:sz w:val="22"/>
        <w:szCs w:val="22"/>
        <w:u w:val="none"/>
        <w:effect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dstrike w:val="0"/>
        <w:color w:val="000000"/>
        <w:sz w:val="22"/>
        <w:szCs w:val="22"/>
        <w:u w:val="none"/>
        <w:effect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dstrike w:val="0"/>
        <w:color w:val="000000"/>
        <w:sz w:val="22"/>
        <w:szCs w:val="22"/>
        <w:u w:val="none"/>
        <w:effect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dstrike w:val="0"/>
        <w:color w:val="000000"/>
        <w:sz w:val="22"/>
        <w:szCs w:val="22"/>
        <w:u w:val="none"/>
        <w:effect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dstrike w:val="0"/>
        <w:color w:val="000000"/>
        <w:sz w:val="22"/>
        <w:szCs w:val="22"/>
        <w:u w:val="none"/>
        <w:effect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dstrike w:val="0"/>
        <w:color w:val="000000"/>
        <w:sz w:val="22"/>
        <w:szCs w:val="22"/>
        <w:u w:val="none"/>
        <w:effect w:val="none"/>
      </w:rPr>
    </w:lvl>
  </w:abstractNum>
  <w:abstractNum w:abstractNumId="13">
    <w:nsid w:val="347940CA"/>
    <w:multiLevelType w:val="hybridMultilevel"/>
    <w:tmpl w:val="4D88AD80"/>
    <w:lvl w:ilvl="0" w:tplc="B2CA9F3C">
      <w:start w:val="4"/>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37A8670B"/>
    <w:multiLevelType w:val="hybridMultilevel"/>
    <w:tmpl w:val="CEF89064"/>
    <w:lvl w:ilvl="0" w:tplc="AF2A6BFC">
      <w:start w:val="1"/>
      <w:numFmt w:val="bullet"/>
      <w:lvlText w:val="-"/>
      <w:lvlJc w:val="left"/>
      <w:pPr>
        <w:tabs>
          <w:tab w:val="num" w:pos="360"/>
        </w:tabs>
        <w:ind w:left="720" w:hanging="360"/>
      </w:pPr>
      <w:rPr>
        <w:rFonts w:ascii="Arial" w:eastAsia="Arial" w:hAnsi="Arial" w:hint="default"/>
        <w:b w:val="0"/>
        <w:bCs w:val="0"/>
        <w:i w:val="0"/>
        <w:iCs w:val="0"/>
        <w:strike w:val="0"/>
        <w:dstrike w:val="0"/>
        <w:color w:val="000000"/>
        <w:sz w:val="22"/>
        <w:szCs w:val="22"/>
        <w:u w:val="none"/>
        <w:effect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dstrike w:val="0"/>
        <w:color w:val="000000"/>
        <w:sz w:val="22"/>
        <w:szCs w:val="22"/>
        <w:u w:val="none"/>
        <w:effect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dstrike w:val="0"/>
        <w:color w:val="000000"/>
        <w:sz w:val="22"/>
        <w:szCs w:val="22"/>
        <w:u w:val="none"/>
        <w:effect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dstrike w:val="0"/>
        <w:color w:val="000000"/>
        <w:sz w:val="22"/>
        <w:szCs w:val="22"/>
        <w:u w:val="none"/>
        <w:effect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dstrike w:val="0"/>
        <w:color w:val="000000"/>
        <w:sz w:val="22"/>
        <w:szCs w:val="22"/>
        <w:u w:val="none"/>
        <w:effect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dstrike w:val="0"/>
        <w:color w:val="000000"/>
        <w:sz w:val="22"/>
        <w:szCs w:val="22"/>
        <w:u w:val="none"/>
        <w:effect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dstrike w:val="0"/>
        <w:color w:val="000000"/>
        <w:sz w:val="22"/>
        <w:szCs w:val="22"/>
        <w:u w:val="none"/>
        <w:effect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dstrike w:val="0"/>
        <w:color w:val="000000"/>
        <w:sz w:val="22"/>
        <w:szCs w:val="22"/>
        <w:u w:val="none"/>
        <w:effect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dstrike w:val="0"/>
        <w:color w:val="000000"/>
        <w:sz w:val="22"/>
        <w:szCs w:val="22"/>
        <w:u w:val="none"/>
        <w:effect w:val="none"/>
      </w:rPr>
    </w:lvl>
  </w:abstractNum>
  <w:abstractNum w:abstractNumId="15">
    <w:nsid w:val="3DFD4CC7"/>
    <w:multiLevelType w:val="hybridMultilevel"/>
    <w:tmpl w:val="656655AC"/>
    <w:lvl w:ilvl="0" w:tplc="E556B7E6">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42DC42A9"/>
    <w:multiLevelType w:val="hybridMultilevel"/>
    <w:tmpl w:val="1694ABF0"/>
    <w:lvl w:ilvl="0" w:tplc="FFFFFFFF">
      <w:start w:val="1"/>
      <w:numFmt w:val="bullet"/>
      <w:lvlText w:val="●"/>
      <w:lvlJc w:val="left"/>
      <w:pPr>
        <w:tabs>
          <w:tab w:val="num" w:pos="720"/>
        </w:tabs>
        <w:ind w:left="1080" w:hanging="360"/>
      </w:pPr>
      <w:rPr>
        <w:rFonts w:ascii="Arial" w:eastAsia="Arial" w:hAnsi="Arial" w:cs="Arial"/>
        <w:b w:val="0"/>
        <w:bCs w:val="0"/>
        <w:i w:val="0"/>
        <w:iCs w:val="0"/>
        <w:strike w:val="0"/>
        <w:dstrike w:val="0"/>
        <w:color w:val="000000"/>
        <w:sz w:val="22"/>
        <w:szCs w:val="22"/>
        <w:u w:val="none"/>
        <w:effect w:val="none"/>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7">
    <w:nsid w:val="45C66E52"/>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8">
    <w:nsid w:val="46FC7888"/>
    <w:multiLevelType w:val="hybridMultilevel"/>
    <w:tmpl w:val="B7F831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5EA76D26"/>
    <w:multiLevelType w:val="hybridMultilevel"/>
    <w:tmpl w:val="37E494B0"/>
    <w:lvl w:ilvl="0" w:tplc="F15032E0">
      <w:start w:val="10"/>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5B2746D"/>
    <w:multiLevelType w:val="hybridMultilevel"/>
    <w:tmpl w:val="B22E26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78325E65"/>
    <w:multiLevelType w:val="hybridMultilevel"/>
    <w:tmpl w:val="16AE7EA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20"/>
  </w:num>
  <w:num w:numId="4">
    <w:abstractNumId w:val="17"/>
  </w:num>
  <w:num w:numId="5">
    <w:abstractNumId w:val="0"/>
  </w:num>
  <w:num w:numId="6">
    <w:abstractNumId w:val="1"/>
  </w:num>
  <w:num w:numId="7">
    <w:abstractNumId w:val="2"/>
  </w:num>
  <w:num w:numId="8">
    <w:abstractNumId w:val="3"/>
  </w:num>
  <w:num w:numId="9">
    <w:abstractNumId w:val="4"/>
  </w:num>
  <w:num w:numId="10">
    <w:abstractNumId w:val="5"/>
  </w:num>
  <w:num w:numId="11">
    <w:abstractNumId w:val="16"/>
  </w:num>
  <w:num w:numId="12">
    <w:abstractNumId w:val="7"/>
  </w:num>
  <w:num w:numId="13">
    <w:abstractNumId w:val="6"/>
  </w:num>
  <w:num w:numId="14">
    <w:abstractNumId w:val="12"/>
  </w:num>
  <w:num w:numId="15">
    <w:abstractNumId w:val="14"/>
  </w:num>
  <w:num w:numId="16">
    <w:abstractNumId w:val="19"/>
  </w:num>
  <w:num w:numId="17">
    <w:abstractNumId w:val="9"/>
  </w:num>
  <w:num w:numId="18">
    <w:abstractNumId w:val="13"/>
  </w:num>
  <w:num w:numId="19">
    <w:abstractNumId w:val="18"/>
  </w:num>
  <w:num w:numId="20">
    <w:abstractNumId w:val="21"/>
  </w:num>
  <w:num w:numId="21">
    <w:abstractNumId w:val="8"/>
  </w:num>
  <w:num w:numId="22">
    <w:abstractNumId w:val="22"/>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6025"/>
    <w:rsid w:val="00016478"/>
    <w:rsid w:val="00024374"/>
    <w:rsid w:val="00025CAB"/>
    <w:rsid w:val="00030969"/>
    <w:rsid w:val="00054354"/>
    <w:rsid w:val="00060D29"/>
    <w:rsid w:val="000634E0"/>
    <w:rsid w:val="00070F0D"/>
    <w:rsid w:val="000716AC"/>
    <w:rsid w:val="000924F1"/>
    <w:rsid w:val="00097AB6"/>
    <w:rsid w:val="000B01D3"/>
    <w:rsid w:val="000B211D"/>
    <w:rsid w:val="000B3F57"/>
    <w:rsid w:val="000B658F"/>
    <w:rsid w:val="000E21FD"/>
    <w:rsid w:val="000E3E9C"/>
    <w:rsid w:val="000E71F7"/>
    <w:rsid w:val="001066C7"/>
    <w:rsid w:val="0011365D"/>
    <w:rsid w:val="001217A3"/>
    <w:rsid w:val="001263AF"/>
    <w:rsid w:val="00127342"/>
    <w:rsid w:val="0013598A"/>
    <w:rsid w:val="001434FC"/>
    <w:rsid w:val="00154C6D"/>
    <w:rsid w:val="00155BBC"/>
    <w:rsid w:val="00156A5E"/>
    <w:rsid w:val="001609C2"/>
    <w:rsid w:val="00163838"/>
    <w:rsid w:val="00163883"/>
    <w:rsid w:val="00166698"/>
    <w:rsid w:val="0019016E"/>
    <w:rsid w:val="001B75AF"/>
    <w:rsid w:val="001B779C"/>
    <w:rsid w:val="001D17F5"/>
    <w:rsid w:val="001F1125"/>
    <w:rsid w:val="001F2A8C"/>
    <w:rsid w:val="00206BD8"/>
    <w:rsid w:val="00216F7D"/>
    <w:rsid w:val="00223137"/>
    <w:rsid w:val="00223DCB"/>
    <w:rsid w:val="00235E83"/>
    <w:rsid w:val="00252A65"/>
    <w:rsid w:val="0026560F"/>
    <w:rsid w:val="0028190D"/>
    <w:rsid w:val="002A406A"/>
    <w:rsid w:val="002D0E36"/>
    <w:rsid w:val="002D6F1B"/>
    <w:rsid w:val="002E16A4"/>
    <w:rsid w:val="002E65A6"/>
    <w:rsid w:val="002F23FB"/>
    <w:rsid w:val="002F28DD"/>
    <w:rsid w:val="00304409"/>
    <w:rsid w:val="00353578"/>
    <w:rsid w:val="003928A3"/>
    <w:rsid w:val="00392A68"/>
    <w:rsid w:val="003A0ADD"/>
    <w:rsid w:val="003A4730"/>
    <w:rsid w:val="003A5C55"/>
    <w:rsid w:val="003C3BB7"/>
    <w:rsid w:val="003D0B8A"/>
    <w:rsid w:val="003D5687"/>
    <w:rsid w:val="003E40FB"/>
    <w:rsid w:val="003E72C0"/>
    <w:rsid w:val="004260B2"/>
    <w:rsid w:val="004263DE"/>
    <w:rsid w:val="0044597F"/>
    <w:rsid w:val="00446AD7"/>
    <w:rsid w:val="0045107E"/>
    <w:rsid w:val="004569EF"/>
    <w:rsid w:val="00456D1F"/>
    <w:rsid w:val="0047431E"/>
    <w:rsid w:val="0048746F"/>
    <w:rsid w:val="004A2884"/>
    <w:rsid w:val="004A33B5"/>
    <w:rsid w:val="004A586C"/>
    <w:rsid w:val="004A6CAA"/>
    <w:rsid w:val="004B36A6"/>
    <w:rsid w:val="004E248A"/>
    <w:rsid w:val="004E2553"/>
    <w:rsid w:val="004E3C38"/>
    <w:rsid w:val="00505848"/>
    <w:rsid w:val="00524925"/>
    <w:rsid w:val="00535785"/>
    <w:rsid w:val="005362C5"/>
    <w:rsid w:val="00544F65"/>
    <w:rsid w:val="00553256"/>
    <w:rsid w:val="0055676A"/>
    <w:rsid w:val="00570A8F"/>
    <w:rsid w:val="00571759"/>
    <w:rsid w:val="005A26C9"/>
    <w:rsid w:val="005B081C"/>
    <w:rsid w:val="005C119F"/>
    <w:rsid w:val="005C1ECA"/>
    <w:rsid w:val="005C68A1"/>
    <w:rsid w:val="005E6C04"/>
    <w:rsid w:val="005F0B6E"/>
    <w:rsid w:val="005F1292"/>
    <w:rsid w:val="005F7467"/>
    <w:rsid w:val="00607CF2"/>
    <w:rsid w:val="006156A4"/>
    <w:rsid w:val="00621112"/>
    <w:rsid w:val="00651384"/>
    <w:rsid w:val="00652242"/>
    <w:rsid w:val="006552C1"/>
    <w:rsid w:val="00667BF5"/>
    <w:rsid w:val="0068541C"/>
    <w:rsid w:val="00685A9E"/>
    <w:rsid w:val="006939B6"/>
    <w:rsid w:val="0069446F"/>
    <w:rsid w:val="00695F14"/>
    <w:rsid w:val="006C6507"/>
    <w:rsid w:val="006F2255"/>
    <w:rsid w:val="006F72A6"/>
    <w:rsid w:val="00700FFC"/>
    <w:rsid w:val="00722836"/>
    <w:rsid w:val="00743446"/>
    <w:rsid w:val="0075029B"/>
    <w:rsid w:val="007537D1"/>
    <w:rsid w:val="00757FBC"/>
    <w:rsid w:val="00765F67"/>
    <w:rsid w:val="007663A7"/>
    <w:rsid w:val="00766A65"/>
    <w:rsid w:val="00770EB4"/>
    <w:rsid w:val="00775765"/>
    <w:rsid w:val="00786962"/>
    <w:rsid w:val="0079139A"/>
    <w:rsid w:val="007A158A"/>
    <w:rsid w:val="007A1FAE"/>
    <w:rsid w:val="007A2394"/>
    <w:rsid w:val="007B442E"/>
    <w:rsid w:val="007D405F"/>
    <w:rsid w:val="007D7BDB"/>
    <w:rsid w:val="007D7D1D"/>
    <w:rsid w:val="00810AFB"/>
    <w:rsid w:val="008137B8"/>
    <w:rsid w:val="00830B7B"/>
    <w:rsid w:val="00836B77"/>
    <w:rsid w:val="00870C31"/>
    <w:rsid w:val="008722E3"/>
    <w:rsid w:val="00873452"/>
    <w:rsid w:val="00881F74"/>
    <w:rsid w:val="00887085"/>
    <w:rsid w:val="00895F13"/>
    <w:rsid w:val="008A4E18"/>
    <w:rsid w:val="008A58FC"/>
    <w:rsid w:val="008B2908"/>
    <w:rsid w:val="008B540E"/>
    <w:rsid w:val="008B5B75"/>
    <w:rsid w:val="008B7CD3"/>
    <w:rsid w:val="008C238C"/>
    <w:rsid w:val="008C4809"/>
    <w:rsid w:val="008C54BF"/>
    <w:rsid w:val="008C58F0"/>
    <w:rsid w:val="008D07A5"/>
    <w:rsid w:val="008E328B"/>
    <w:rsid w:val="008F1785"/>
    <w:rsid w:val="008F2373"/>
    <w:rsid w:val="008F5A0F"/>
    <w:rsid w:val="009030F0"/>
    <w:rsid w:val="00910AF9"/>
    <w:rsid w:val="00915411"/>
    <w:rsid w:val="0092696F"/>
    <w:rsid w:val="009445BB"/>
    <w:rsid w:val="00952B86"/>
    <w:rsid w:val="00955D7D"/>
    <w:rsid w:val="009731A1"/>
    <w:rsid w:val="00982C51"/>
    <w:rsid w:val="009B3F93"/>
    <w:rsid w:val="009C3F78"/>
    <w:rsid w:val="009E7B6A"/>
    <w:rsid w:val="009F579D"/>
    <w:rsid w:val="00A06B4F"/>
    <w:rsid w:val="00A10C46"/>
    <w:rsid w:val="00A12AAE"/>
    <w:rsid w:val="00A1318C"/>
    <w:rsid w:val="00A40682"/>
    <w:rsid w:val="00A53880"/>
    <w:rsid w:val="00A5506B"/>
    <w:rsid w:val="00A611DF"/>
    <w:rsid w:val="00A67326"/>
    <w:rsid w:val="00A700B2"/>
    <w:rsid w:val="00A82BC4"/>
    <w:rsid w:val="00A951A8"/>
    <w:rsid w:val="00AA0107"/>
    <w:rsid w:val="00AA6E56"/>
    <w:rsid w:val="00AB51D5"/>
    <w:rsid w:val="00AC1E92"/>
    <w:rsid w:val="00AC40CC"/>
    <w:rsid w:val="00AE119D"/>
    <w:rsid w:val="00AE3C66"/>
    <w:rsid w:val="00AF109B"/>
    <w:rsid w:val="00AF4AE0"/>
    <w:rsid w:val="00B0366D"/>
    <w:rsid w:val="00B038C9"/>
    <w:rsid w:val="00B10239"/>
    <w:rsid w:val="00B1324E"/>
    <w:rsid w:val="00B34106"/>
    <w:rsid w:val="00B36E18"/>
    <w:rsid w:val="00B55B60"/>
    <w:rsid w:val="00B56025"/>
    <w:rsid w:val="00B572CF"/>
    <w:rsid w:val="00B64607"/>
    <w:rsid w:val="00B647EF"/>
    <w:rsid w:val="00B712B5"/>
    <w:rsid w:val="00B72688"/>
    <w:rsid w:val="00B83B45"/>
    <w:rsid w:val="00B86CD3"/>
    <w:rsid w:val="00B87B2A"/>
    <w:rsid w:val="00B964BF"/>
    <w:rsid w:val="00BB1425"/>
    <w:rsid w:val="00BC0048"/>
    <w:rsid w:val="00BC3950"/>
    <w:rsid w:val="00BE266B"/>
    <w:rsid w:val="00BE6DFC"/>
    <w:rsid w:val="00BF157D"/>
    <w:rsid w:val="00BF2E75"/>
    <w:rsid w:val="00BF320E"/>
    <w:rsid w:val="00BF7A3E"/>
    <w:rsid w:val="00C02102"/>
    <w:rsid w:val="00C07C93"/>
    <w:rsid w:val="00C11148"/>
    <w:rsid w:val="00C14F5B"/>
    <w:rsid w:val="00C22202"/>
    <w:rsid w:val="00C3352D"/>
    <w:rsid w:val="00C359A8"/>
    <w:rsid w:val="00C47BE9"/>
    <w:rsid w:val="00C51361"/>
    <w:rsid w:val="00C73FD2"/>
    <w:rsid w:val="00C74BF5"/>
    <w:rsid w:val="00C819EF"/>
    <w:rsid w:val="00C84258"/>
    <w:rsid w:val="00C85D28"/>
    <w:rsid w:val="00C9533A"/>
    <w:rsid w:val="00CA1AF3"/>
    <w:rsid w:val="00CA4B8C"/>
    <w:rsid w:val="00CB0412"/>
    <w:rsid w:val="00CB5F11"/>
    <w:rsid w:val="00CC24E1"/>
    <w:rsid w:val="00CD42C7"/>
    <w:rsid w:val="00CE1E11"/>
    <w:rsid w:val="00CE484B"/>
    <w:rsid w:val="00CE533D"/>
    <w:rsid w:val="00D03DF1"/>
    <w:rsid w:val="00D258FD"/>
    <w:rsid w:val="00D553E4"/>
    <w:rsid w:val="00D870FE"/>
    <w:rsid w:val="00DC4902"/>
    <w:rsid w:val="00DE3D70"/>
    <w:rsid w:val="00DF0721"/>
    <w:rsid w:val="00DF1ED7"/>
    <w:rsid w:val="00DF6FD7"/>
    <w:rsid w:val="00E0412E"/>
    <w:rsid w:val="00E12864"/>
    <w:rsid w:val="00E13BEF"/>
    <w:rsid w:val="00E20CB6"/>
    <w:rsid w:val="00E22264"/>
    <w:rsid w:val="00E41A6F"/>
    <w:rsid w:val="00E42C0D"/>
    <w:rsid w:val="00E63CEE"/>
    <w:rsid w:val="00E67D29"/>
    <w:rsid w:val="00E711E0"/>
    <w:rsid w:val="00E84110"/>
    <w:rsid w:val="00E860CF"/>
    <w:rsid w:val="00E87169"/>
    <w:rsid w:val="00E9104C"/>
    <w:rsid w:val="00E9111B"/>
    <w:rsid w:val="00E95507"/>
    <w:rsid w:val="00EB1F09"/>
    <w:rsid w:val="00EB7C14"/>
    <w:rsid w:val="00EC1269"/>
    <w:rsid w:val="00EE0898"/>
    <w:rsid w:val="00EE2AB1"/>
    <w:rsid w:val="00EF0A23"/>
    <w:rsid w:val="00F007DF"/>
    <w:rsid w:val="00F2533A"/>
    <w:rsid w:val="00F42E13"/>
    <w:rsid w:val="00F559D6"/>
    <w:rsid w:val="00F767A8"/>
    <w:rsid w:val="00F82BB8"/>
    <w:rsid w:val="00F87FE6"/>
    <w:rsid w:val="00F9181E"/>
    <w:rsid w:val="00F932D6"/>
    <w:rsid w:val="00FA79BC"/>
    <w:rsid w:val="00FD56A7"/>
    <w:rsid w:val="00FF2577"/>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E711E0"/>
    <w:pPr>
      <w:numPr>
        <w:numId w:val="4"/>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before="240" w:after="120"/>
      <w:outlineLvl w:val="0"/>
    </w:pPr>
    <w:rPr>
      <w:b/>
      <w:bCs/>
      <w:color w:val="FFFFFF" w:themeColor="background1"/>
      <w:spacing w:val="15"/>
      <w:sz w:val="22"/>
      <w:szCs w:val="22"/>
    </w:rPr>
  </w:style>
  <w:style w:type="paragraph" w:styleId="berschrift2">
    <w:name w:val="heading 2"/>
    <w:basedOn w:val="Standard"/>
    <w:next w:val="Standard"/>
    <w:link w:val="berschrift2Zchn"/>
    <w:uiPriority w:val="9"/>
    <w:unhideWhenUsed/>
    <w:qFormat/>
    <w:rsid w:val="006C6507"/>
    <w:pPr>
      <w:numPr>
        <w:ilvl w:val="1"/>
        <w:numId w:val="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before="360" w:after="240"/>
      <w:ind w:left="578" w:hanging="578"/>
      <w:outlineLvl w:val="1"/>
    </w:pPr>
    <w:rPr>
      <w:spacing w:val="15"/>
      <w:sz w:val="22"/>
      <w:szCs w:val="22"/>
    </w:rPr>
  </w:style>
  <w:style w:type="paragraph" w:styleId="berschrift3">
    <w:name w:val="heading 3"/>
    <w:basedOn w:val="Standard"/>
    <w:next w:val="Standard"/>
    <w:link w:val="berschrift3Zchn"/>
    <w:uiPriority w:val="9"/>
    <w:unhideWhenUsed/>
    <w:qFormat/>
    <w:rsid w:val="006C6507"/>
    <w:pPr>
      <w:numPr>
        <w:ilvl w:val="2"/>
        <w:numId w:val="4"/>
      </w:numPr>
      <w:pBdr>
        <w:top w:val="single" w:sz="6" w:space="2" w:color="4F81BD" w:themeColor="accent1"/>
      </w:pBdr>
      <w:spacing w:before="360" w:after="240"/>
      <w:outlineLvl w:val="2"/>
    </w:pPr>
    <w:rPr>
      <w:color w:val="243F60" w:themeColor="accent1" w:themeShade="7F"/>
      <w:spacing w:val="15"/>
      <w:sz w:val="22"/>
      <w:szCs w:val="22"/>
    </w:rPr>
  </w:style>
  <w:style w:type="paragraph" w:styleId="berschrift4">
    <w:name w:val="heading 4"/>
    <w:basedOn w:val="Standard"/>
    <w:next w:val="Standard"/>
    <w:link w:val="berschrift4Zchn"/>
    <w:uiPriority w:val="9"/>
    <w:unhideWhenUsed/>
    <w:qFormat/>
    <w:rsid w:val="006C6507"/>
    <w:pPr>
      <w:numPr>
        <w:ilvl w:val="3"/>
        <w:numId w:val="4"/>
      </w:numPr>
      <w:pBdr>
        <w:top w:val="dotted" w:sz="6" w:space="2" w:color="4F81BD" w:themeColor="accent1"/>
      </w:pBdr>
      <w:spacing w:before="360" w:after="240"/>
      <w:ind w:left="862" w:hanging="862"/>
      <w:outlineLvl w:val="3"/>
    </w:pPr>
    <w:rPr>
      <w:caps/>
      <w:color w:val="365F91" w:themeColor="accent1" w:themeShade="BF"/>
      <w:spacing w:val="10"/>
      <w:sz w:val="22"/>
      <w:szCs w:val="22"/>
    </w:rPr>
  </w:style>
  <w:style w:type="paragraph" w:styleId="berschrift5">
    <w:name w:val="heading 5"/>
    <w:basedOn w:val="Standard"/>
    <w:next w:val="Standard"/>
    <w:link w:val="berschrift5Zchn"/>
    <w:uiPriority w:val="9"/>
    <w:semiHidden/>
    <w:unhideWhenUsed/>
    <w:qFormat/>
    <w:rsid w:val="003C3BB7"/>
    <w:pPr>
      <w:numPr>
        <w:ilvl w:val="4"/>
        <w:numId w:val="4"/>
      </w:numPr>
      <w:pBdr>
        <w:bottom w:val="single" w:sz="6" w:space="1" w:color="4F81BD" w:themeColor="accent1"/>
      </w:pBdr>
      <w:spacing w:before="300" w:after="0"/>
      <w:outlineLvl w:val="4"/>
    </w:pPr>
    <w:rPr>
      <w:caps/>
      <w:color w:val="365F91" w:themeColor="accent1" w:themeShade="BF"/>
      <w:spacing w:val="10"/>
      <w:sz w:val="22"/>
      <w:szCs w:val="22"/>
    </w:rPr>
  </w:style>
  <w:style w:type="paragraph" w:styleId="berschrift6">
    <w:name w:val="heading 6"/>
    <w:basedOn w:val="Standard"/>
    <w:next w:val="Standard"/>
    <w:link w:val="berschrift6Zchn"/>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berschrift7">
    <w:name w:val="heading 7"/>
    <w:basedOn w:val="Standard"/>
    <w:next w:val="Standard"/>
    <w:link w:val="berschrift7Zchn"/>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711E0"/>
    <w:rPr>
      <w:b/>
      <w:bCs/>
      <w:color w:val="FFFFFF" w:themeColor="background1"/>
      <w:spacing w:val="15"/>
      <w:shd w:val="clear" w:color="auto" w:fill="4F81BD" w:themeFill="accent1"/>
    </w:rPr>
  </w:style>
  <w:style w:type="character" w:customStyle="1" w:styleId="berschrift2Zchn">
    <w:name w:val="Überschrift 2 Zchn"/>
    <w:basedOn w:val="Absatz-Standardschriftart"/>
    <w:link w:val="berschrift2"/>
    <w:uiPriority w:val="9"/>
    <w:rsid w:val="006C6507"/>
    <w:rPr>
      <w:spacing w:val="15"/>
      <w:shd w:val="clear" w:color="auto" w:fill="DBE5F1" w:themeFill="accent1" w:themeFillTint="33"/>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CB0412"/>
    <w:pPr>
      <w:spacing w:after="0"/>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6C6507"/>
    <w:rPr>
      <w:color w:val="243F60" w:themeColor="accent1" w:themeShade="7F"/>
      <w:spacing w:val="15"/>
    </w:rPr>
  </w:style>
  <w:style w:type="character" w:customStyle="1" w:styleId="berschrift4Zchn">
    <w:name w:val="Überschrift 4 Zchn"/>
    <w:basedOn w:val="Absatz-Standardschriftart"/>
    <w:link w:val="berschrift4"/>
    <w:uiPriority w:val="9"/>
    <w:rsid w:val="006C6507"/>
    <w:rPr>
      <w:caps/>
      <w:color w:val="365F91" w:themeColor="accent1" w:themeShade="BF"/>
      <w:spacing w:val="10"/>
    </w:rPr>
  </w:style>
  <w:style w:type="character" w:customStyle="1" w:styleId="berschrift5Zchn">
    <w:name w:val="Überschrift 5 Zchn"/>
    <w:basedOn w:val="Absatz-Standardschriftart"/>
    <w:link w:val="berschrift5"/>
    <w:uiPriority w:val="9"/>
    <w:semiHidden/>
    <w:rsid w:val="003C3BB7"/>
    <w:rPr>
      <w:caps/>
      <w:color w:val="365F91" w:themeColor="accent1" w:themeShade="BF"/>
      <w:spacing w:val="10"/>
    </w:rPr>
  </w:style>
  <w:style w:type="character" w:customStyle="1" w:styleId="berschrift6Zchn">
    <w:name w:val="Überschrift 6 Zchn"/>
    <w:basedOn w:val="Absatz-Standardschriftart"/>
    <w:link w:val="berschrift6"/>
    <w:uiPriority w:val="9"/>
    <w:semiHidden/>
    <w:rsid w:val="003C3BB7"/>
    <w:rPr>
      <w:caps/>
      <w:color w:val="365F91" w:themeColor="accent1" w:themeShade="BF"/>
      <w:spacing w:val="10"/>
    </w:rPr>
  </w:style>
  <w:style w:type="character" w:customStyle="1" w:styleId="berschrift7Zchn">
    <w:name w:val="Überschrift 7 Zchn"/>
    <w:basedOn w:val="Absatz-Standardschriftart"/>
    <w:link w:val="berschrift7"/>
    <w:uiPriority w:val="9"/>
    <w:semiHidden/>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3C3BB7"/>
    <w:pPr>
      <w:spacing w:before="720"/>
    </w:pPr>
    <w:rPr>
      <w:caps/>
      <w:color w:val="4F81BD" w:themeColor="accent1"/>
      <w:spacing w:val="10"/>
      <w:kern w:val="28"/>
      <w:sz w:val="52"/>
      <w:szCs w:val="52"/>
    </w:rPr>
  </w:style>
  <w:style w:type="character" w:customStyle="1" w:styleId="TitelZchn">
    <w:name w:val="Titel Zchn"/>
    <w:basedOn w:val="Absatz-Standardschriftart"/>
    <w:link w:val="Titel"/>
    <w:uiPriority w:val="10"/>
    <w:rsid w:val="003C3BB7"/>
    <w:rPr>
      <w:caps/>
      <w:color w:val="4F81BD" w:themeColor="accent1"/>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E63CEE"/>
    <w:pPr>
      <w:spacing w:after="100"/>
    </w:pPr>
    <w:rPr>
      <w:b/>
    </w:rPr>
  </w:style>
  <w:style w:type="paragraph" w:styleId="Verzeichnis2">
    <w:name w:val="toc 2"/>
    <w:basedOn w:val="Standard"/>
    <w:next w:val="Standard"/>
    <w:autoRedefine/>
    <w:uiPriority w:val="39"/>
    <w:unhideWhenUsed/>
    <w:qFormat/>
    <w:rsid w:val="00F932D6"/>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F932D6"/>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Schattierung-Akzent1">
    <w:name w:val="Light Shading Accent 1"/>
    <w:basedOn w:val="NormaleTabelle"/>
    <w:uiPriority w:val="60"/>
    <w:rsid w:val="00E0412E"/>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E711E0"/>
    <w:pPr>
      <w:numPr>
        <w:numId w:val="4"/>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before="240" w:after="120"/>
      <w:outlineLvl w:val="0"/>
    </w:pPr>
    <w:rPr>
      <w:b/>
      <w:bCs/>
      <w:color w:val="FFFFFF" w:themeColor="background1"/>
      <w:spacing w:val="15"/>
      <w:sz w:val="22"/>
      <w:szCs w:val="22"/>
    </w:rPr>
  </w:style>
  <w:style w:type="paragraph" w:styleId="berschrift2">
    <w:name w:val="heading 2"/>
    <w:basedOn w:val="Standard"/>
    <w:next w:val="Standard"/>
    <w:link w:val="berschrift2Zchn"/>
    <w:uiPriority w:val="9"/>
    <w:unhideWhenUsed/>
    <w:qFormat/>
    <w:rsid w:val="006C6507"/>
    <w:pPr>
      <w:numPr>
        <w:ilvl w:val="1"/>
        <w:numId w:val="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before="360" w:after="240"/>
      <w:ind w:left="578" w:hanging="578"/>
      <w:outlineLvl w:val="1"/>
    </w:pPr>
    <w:rPr>
      <w:spacing w:val="15"/>
      <w:sz w:val="22"/>
      <w:szCs w:val="22"/>
    </w:rPr>
  </w:style>
  <w:style w:type="paragraph" w:styleId="berschrift3">
    <w:name w:val="heading 3"/>
    <w:basedOn w:val="Standard"/>
    <w:next w:val="Standard"/>
    <w:link w:val="berschrift3Zchn"/>
    <w:uiPriority w:val="9"/>
    <w:unhideWhenUsed/>
    <w:qFormat/>
    <w:rsid w:val="006C6507"/>
    <w:pPr>
      <w:numPr>
        <w:ilvl w:val="2"/>
        <w:numId w:val="4"/>
      </w:numPr>
      <w:pBdr>
        <w:top w:val="single" w:sz="6" w:space="2" w:color="4F81BD" w:themeColor="accent1"/>
      </w:pBdr>
      <w:spacing w:before="360" w:after="240"/>
      <w:outlineLvl w:val="2"/>
    </w:pPr>
    <w:rPr>
      <w:color w:val="243F60" w:themeColor="accent1" w:themeShade="7F"/>
      <w:spacing w:val="15"/>
      <w:sz w:val="22"/>
      <w:szCs w:val="22"/>
    </w:rPr>
  </w:style>
  <w:style w:type="paragraph" w:styleId="berschrift4">
    <w:name w:val="heading 4"/>
    <w:basedOn w:val="Standard"/>
    <w:next w:val="Standard"/>
    <w:link w:val="berschrift4Zchn"/>
    <w:uiPriority w:val="9"/>
    <w:unhideWhenUsed/>
    <w:qFormat/>
    <w:rsid w:val="006C6507"/>
    <w:pPr>
      <w:numPr>
        <w:ilvl w:val="3"/>
        <w:numId w:val="4"/>
      </w:numPr>
      <w:pBdr>
        <w:top w:val="dotted" w:sz="6" w:space="2" w:color="4F81BD" w:themeColor="accent1"/>
      </w:pBdr>
      <w:spacing w:before="360" w:after="240"/>
      <w:ind w:left="862" w:hanging="862"/>
      <w:outlineLvl w:val="3"/>
    </w:pPr>
    <w:rPr>
      <w:caps/>
      <w:color w:val="365F91" w:themeColor="accent1" w:themeShade="BF"/>
      <w:spacing w:val="10"/>
      <w:sz w:val="22"/>
      <w:szCs w:val="22"/>
    </w:rPr>
  </w:style>
  <w:style w:type="paragraph" w:styleId="berschrift5">
    <w:name w:val="heading 5"/>
    <w:basedOn w:val="Standard"/>
    <w:next w:val="Standard"/>
    <w:link w:val="berschrift5Zchn"/>
    <w:uiPriority w:val="9"/>
    <w:semiHidden/>
    <w:unhideWhenUsed/>
    <w:qFormat/>
    <w:rsid w:val="003C3BB7"/>
    <w:pPr>
      <w:numPr>
        <w:ilvl w:val="4"/>
        <w:numId w:val="4"/>
      </w:numPr>
      <w:pBdr>
        <w:bottom w:val="single" w:sz="6" w:space="1" w:color="4F81BD" w:themeColor="accent1"/>
      </w:pBdr>
      <w:spacing w:before="300" w:after="0"/>
      <w:outlineLvl w:val="4"/>
    </w:pPr>
    <w:rPr>
      <w:caps/>
      <w:color w:val="365F91" w:themeColor="accent1" w:themeShade="BF"/>
      <w:spacing w:val="10"/>
      <w:sz w:val="22"/>
      <w:szCs w:val="22"/>
    </w:rPr>
  </w:style>
  <w:style w:type="paragraph" w:styleId="berschrift6">
    <w:name w:val="heading 6"/>
    <w:basedOn w:val="Standard"/>
    <w:next w:val="Standard"/>
    <w:link w:val="berschrift6Zchn"/>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berschrift7">
    <w:name w:val="heading 7"/>
    <w:basedOn w:val="Standard"/>
    <w:next w:val="Standard"/>
    <w:link w:val="berschrift7Zchn"/>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711E0"/>
    <w:rPr>
      <w:b/>
      <w:bCs/>
      <w:color w:val="FFFFFF" w:themeColor="background1"/>
      <w:spacing w:val="15"/>
      <w:shd w:val="clear" w:color="auto" w:fill="4F81BD" w:themeFill="accent1"/>
    </w:rPr>
  </w:style>
  <w:style w:type="character" w:customStyle="1" w:styleId="berschrift2Zchn">
    <w:name w:val="Überschrift 2 Zchn"/>
    <w:basedOn w:val="Absatz-Standardschriftart"/>
    <w:link w:val="berschrift2"/>
    <w:uiPriority w:val="9"/>
    <w:rsid w:val="006C6507"/>
    <w:rPr>
      <w:spacing w:val="15"/>
      <w:shd w:val="clear" w:color="auto" w:fill="DBE5F1" w:themeFill="accent1" w:themeFillTint="33"/>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CB0412"/>
    <w:pPr>
      <w:spacing w:after="0"/>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6C6507"/>
    <w:rPr>
      <w:color w:val="243F60" w:themeColor="accent1" w:themeShade="7F"/>
      <w:spacing w:val="15"/>
    </w:rPr>
  </w:style>
  <w:style w:type="character" w:customStyle="1" w:styleId="berschrift4Zchn">
    <w:name w:val="Überschrift 4 Zchn"/>
    <w:basedOn w:val="Absatz-Standardschriftart"/>
    <w:link w:val="berschrift4"/>
    <w:uiPriority w:val="9"/>
    <w:rsid w:val="006C6507"/>
    <w:rPr>
      <w:caps/>
      <w:color w:val="365F91" w:themeColor="accent1" w:themeShade="BF"/>
      <w:spacing w:val="10"/>
    </w:rPr>
  </w:style>
  <w:style w:type="character" w:customStyle="1" w:styleId="berschrift5Zchn">
    <w:name w:val="Überschrift 5 Zchn"/>
    <w:basedOn w:val="Absatz-Standardschriftart"/>
    <w:link w:val="berschrift5"/>
    <w:uiPriority w:val="9"/>
    <w:semiHidden/>
    <w:rsid w:val="003C3BB7"/>
    <w:rPr>
      <w:caps/>
      <w:color w:val="365F91" w:themeColor="accent1" w:themeShade="BF"/>
      <w:spacing w:val="10"/>
    </w:rPr>
  </w:style>
  <w:style w:type="character" w:customStyle="1" w:styleId="berschrift6Zchn">
    <w:name w:val="Überschrift 6 Zchn"/>
    <w:basedOn w:val="Absatz-Standardschriftart"/>
    <w:link w:val="berschrift6"/>
    <w:uiPriority w:val="9"/>
    <w:semiHidden/>
    <w:rsid w:val="003C3BB7"/>
    <w:rPr>
      <w:caps/>
      <w:color w:val="365F91" w:themeColor="accent1" w:themeShade="BF"/>
      <w:spacing w:val="10"/>
    </w:rPr>
  </w:style>
  <w:style w:type="character" w:customStyle="1" w:styleId="berschrift7Zchn">
    <w:name w:val="Überschrift 7 Zchn"/>
    <w:basedOn w:val="Absatz-Standardschriftart"/>
    <w:link w:val="berschrift7"/>
    <w:uiPriority w:val="9"/>
    <w:semiHidden/>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3C3BB7"/>
    <w:pPr>
      <w:spacing w:before="720"/>
    </w:pPr>
    <w:rPr>
      <w:caps/>
      <w:color w:val="4F81BD" w:themeColor="accent1"/>
      <w:spacing w:val="10"/>
      <w:kern w:val="28"/>
      <w:sz w:val="52"/>
      <w:szCs w:val="52"/>
    </w:rPr>
  </w:style>
  <w:style w:type="character" w:customStyle="1" w:styleId="TitelZchn">
    <w:name w:val="Titel Zchn"/>
    <w:basedOn w:val="Absatz-Standardschriftart"/>
    <w:link w:val="Titel"/>
    <w:uiPriority w:val="10"/>
    <w:rsid w:val="003C3BB7"/>
    <w:rPr>
      <w:caps/>
      <w:color w:val="4F81BD" w:themeColor="accent1"/>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E63CEE"/>
    <w:pPr>
      <w:spacing w:after="100"/>
    </w:pPr>
    <w:rPr>
      <w:b/>
    </w:rPr>
  </w:style>
  <w:style w:type="paragraph" w:styleId="Verzeichnis2">
    <w:name w:val="toc 2"/>
    <w:basedOn w:val="Standard"/>
    <w:next w:val="Standard"/>
    <w:autoRedefine/>
    <w:uiPriority w:val="39"/>
    <w:unhideWhenUsed/>
    <w:qFormat/>
    <w:rsid w:val="00F932D6"/>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F932D6"/>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table" w:styleId="HelleSchattierung-Akzent1">
    <w:name w:val="Light Shading Accent 1"/>
    <w:basedOn w:val="NormaleTabelle"/>
    <w:uiPriority w:val="60"/>
    <w:rsid w:val="00E0412E"/>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264605">
      <w:bodyDiv w:val="1"/>
      <w:marLeft w:val="0"/>
      <w:marRight w:val="0"/>
      <w:marTop w:val="0"/>
      <w:marBottom w:val="0"/>
      <w:divBdr>
        <w:top w:val="none" w:sz="0" w:space="0" w:color="auto"/>
        <w:left w:val="none" w:sz="0" w:space="0" w:color="auto"/>
        <w:bottom w:val="none" w:sz="0" w:space="0" w:color="auto"/>
        <w:right w:val="none" w:sz="0" w:space="0" w:color="auto"/>
      </w:divBdr>
    </w:div>
    <w:div w:id="339938463">
      <w:bodyDiv w:val="1"/>
      <w:marLeft w:val="0"/>
      <w:marRight w:val="0"/>
      <w:marTop w:val="0"/>
      <w:marBottom w:val="0"/>
      <w:divBdr>
        <w:top w:val="none" w:sz="0" w:space="0" w:color="auto"/>
        <w:left w:val="none" w:sz="0" w:space="0" w:color="auto"/>
        <w:bottom w:val="none" w:sz="0" w:space="0" w:color="auto"/>
        <w:right w:val="none" w:sz="0" w:space="0" w:color="auto"/>
      </w:divBdr>
    </w:div>
    <w:div w:id="919868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diagramData" Target="diagrams/data1.xml"/><Relationship Id="rId26" Type="http://schemas.openxmlformats.org/officeDocument/2006/relationships/image" Target="media/image13.jpg"/><Relationship Id="rId39" Type="http://schemas.openxmlformats.org/officeDocument/2006/relationships/diagramColors" Target="diagrams/colors3.xml"/><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image" Target="media/image16.jpg"/><Relationship Id="rId42" Type="http://schemas.openxmlformats.org/officeDocument/2006/relationships/image" Target="media/image19.jp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2.jpg"/><Relationship Id="rId33" Type="http://schemas.openxmlformats.org/officeDocument/2006/relationships/image" Target="media/image15.jpg"/><Relationship Id="rId38" Type="http://schemas.openxmlformats.org/officeDocument/2006/relationships/diagramQuickStyle" Target="diagrams/quickStyle3.xm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diagramQuickStyle" Target="diagrams/quickStyle1.xml"/><Relationship Id="rId29" Type="http://schemas.openxmlformats.org/officeDocument/2006/relationships/diagramQuickStyle" Target="diagrams/quickStyle2.xml"/><Relationship Id="rId41"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1.jpg"/><Relationship Id="rId32" Type="http://schemas.openxmlformats.org/officeDocument/2006/relationships/image" Target="media/image14.jpg"/><Relationship Id="rId37" Type="http://schemas.openxmlformats.org/officeDocument/2006/relationships/diagramLayout" Target="diagrams/layout3.xml"/><Relationship Id="rId40" Type="http://schemas.microsoft.com/office/2007/relationships/diagramDrawing" Target="diagrams/drawing3.xm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0.jpg"/><Relationship Id="rId28" Type="http://schemas.openxmlformats.org/officeDocument/2006/relationships/diagramLayout" Target="diagrams/layout2.xml"/><Relationship Id="rId36" Type="http://schemas.openxmlformats.org/officeDocument/2006/relationships/diagramData" Target="diagrams/data3.xml"/><Relationship Id="rId10" Type="http://schemas.openxmlformats.org/officeDocument/2006/relationships/image" Target="media/image2.jpeg"/><Relationship Id="rId19" Type="http://schemas.openxmlformats.org/officeDocument/2006/relationships/diagramLayout" Target="diagrams/layout1.xml"/><Relationship Id="rId31" Type="http://schemas.microsoft.com/office/2007/relationships/diagramDrawing" Target="diagrams/drawing2.xml"/><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microsoft.com/office/2007/relationships/diagramDrawing" Target="diagrams/drawing1.xml"/><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image" Target="media/image17.jpg"/><Relationship Id="rId43" Type="http://schemas.openxmlformats.org/officeDocument/2006/relationships/image" Target="media/image20.jpe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Dateien\Studium\WorkspaceEclipse\se2p_svn.elmermx.ch\doc\templates\templat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D597E26-F668-4CFB-954D-3856D7EF46F5}"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de-CH"/>
        </a:p>
      </dgm:t>
    </dgm:pt>
    <dgm:pt modelId="{DCBAC794-3010-431F-84F3-0EF501A98101}">
      <dgm:prSet phldrT="[Text]"/>
      <dgm:spPr/>
      <dgm:t>
        <a:bodyPr/>
        <a:lstStyle/>
        <a:p>
          <a:r>
            <a:rPr lang="de-CH"/>
            <a:t>Arbeitsanfrage</a:t>
          </a:r>
        </a:p>
      </dgm:t>
    </dgm:pt>
    <dgm:pt modelId="{73BC0DB3-0FE6-468F-8178-A6A72B020878}" type="parTrans" cxnId="{E7E59E08-A66B-40E2-A604-6DC800B157EE}">
      <dgm:prSet/>
      <dgm:spPr/>
      <dgm:t>
        <a:bodyPr/>
        <a:lstStyle/>
        <a:p>
          <a:endParaRPr lang="de-CH"/>
        </a:p>
      </dgm:t>
    </dgm:pt>
    <dgm:pt modelId="{5A108A0E-36A5-4687-9F2E-7B1A466527E3}" type="sibTrans" cxnId="{E7E59E08-A66B-40E2-A604-6DC800B157EE}">
      <dgm:prSet/>
      <dgm:spPr/>
      <dgm:t>
        <a:bodyPr/>
        <a:lstStyle/>
        <a:p>
          <a:endParaRPr lang="de-CH"/>
        </a:p>
      </dgm:t>
    </dgm:pt>
    <dgm:pt modelId="{1FCA0E45-E878-4C87-8533-78A1620498E4}">
      <dgm:prSet phldrT="[Text]"/>
      <dgm:spPr/>
      <dgm:t>
        <a:bodyPr/>
        <a:lstStyle/>
        <a:p>
          <a:r>
            <a:rPr lang="de-CH"/>
            <a:t>Meistens von Kunde per Telefon, ist es dringend wird sofort ein Termin vereinbart</a:t>
          </a:r>
        </a:p>
      </dgm:t>
    </dgm:pt>
    <dgm:pt modelId="{EEB38F62-C29B-49D4-9ECD-DA5E41E6F5FC}" type="parTrans" cxnId="{F29D1364-4F99-4E8A-A139-4BFDD699672F}">
      <dgm:prSet/>
      <dgm:spPr/>
      <dgm:t>
        <a:bodyPr/>
        <a:lstStyle/>
        <a:p>
          <a:endParaRPr lang="de-CH"/>
        </a:p>
      </dgm:t>
    </dgm:pt>
    <dgm:pt modelId="{ECFB65FB-0083-4670-81D5-730B4ADF65C9}" type="sibTrans" cxnId="{F29D1364-4F99-4E8A-A139-4BFDD699672F}">
      <dgm:prSet/>
      <dgm:spPr/>
      <dgm:t>
        <a:bodyPr/>
        <a:lstStyle/>
        <a:p>
          <a:endParaRPr lang="de-CH"/>
        </a:p>
      </dgm:t>
    </dgm:pt>
    <dgm:pt modelId="{6112C17F-DB59-4648-BCC5-FAA2528527AA}">
      <dgm:prSet phldrT="[Text]"/>
      <dgm:spPr/>
      <dgm:t>
        <a:bodyPr/>
        <a:lstStyle/>
        <a:p>
          <a:r>
            <a:rPr lang="de-CH"/>
            <a:t>Seltener von Sekretärin per Telefon, manchmal auch Email oder Fax</a:t>
          </a:r>
        </a:p>
      </dgm:t>
    </dgm:pt>
    <dgm:pt modelId="{080698E6-C216-46E9-90FB-24683E2284BA}" type="parTrans" cxnId="{D09B2A0B-009A-424E-A9EE-3C058416BDE2}">
      <dgm:prSet/>
      <dgm:spPr/>
      <dgm:t>
        <a:bodyPr/>
        <a:lstStyle/>
        <a:p>
          <a:endParaRPr lang="de-CH"/>
        </a:p>
      </dgm:t>
    </dgm:pt>
    <dgm:pt modelId="{1DA72225-50CF-40AE-9F24-509431D096C8}" type="sibTrans" cxnId="{D09B2A0B-009A-424E-A9EE-3C058416BDE2}">
      <dgm:prSet/>
      <dgm:spPr/>
      <dgm:t>
        <a:bodyPr/>
        <a:lstStyle/>
        <a:p>
          <a:endParaRPr lang="de-CH"/>
        </a:p>
      </dgm:t>
    </dgm:pt>
    <dgm:pt modelId="{37ED2728-A500-4A6F-A517-1EEA51A1BF38}">
      <dgm:prSet phldrT="[Text]"/>
      <dgm:spPr/>
      <dgm:t>
        <a:bodyPr/>
        <a:lstStyle/>
        <a:p>
          <a:r>
            <a:rPr lang="de-CH"/>
            <a:t>Erledigen der Arbeiten</a:t>
          </a:r>
        </a:p>
      </dgm:t>
    </dgm:pt>
    <dgm:pt modelId="{30997813-55CA-4097-BA25-E35A59294AC2}" type="parTrans" cxnId="{0B92B6AF-0728-4176-B6A6-6C7A51DF74D9}">
      <dgm:prSet/>
      <dgm:spPr/>
      <dgm:t>
        <a:bodyPr/>
        <a:lstStyle/>
        <a:p>
          <a:endParaRPr lang="de-CH"/>
        </a:p>
      </dgm:t>
    </dgm:pt>
    <dgm:pt modelId="{753C13B6-499D-4CFB-BC80-3513E19A97AE}" type="sibTrans" cxnId="{0B92B6AF-0728-4176-B6A6-6C7A51DF74D9}">
      <dgm:prSet/>
      <dgm:spPr/>
      <dgm:t>
        <a:bodyPr/>
        <a:lstStyle/>
        <a:p>
          <a:endParaRPr lang="de-CH"/>
        </a:p>
      </dgm:t>
    </dgm:pt>
    <dgm:pt modelId="{5091B129-A8C8-44FD-B7CA-D679B916365E}">
      <dgm:prSet phldrT="[Text]"/>
      <dgm:spPr/>
      <dgm:t>
        <a:bodyPr/>
        <a:lstStyle/>
        <a:p>
          <a:r>
            <a:rPr lang="de-CH"/>
            <a:t>Problembesprechung mit Kunde</a:t>
          </a:r>
        </a:p>
      </dgm:t>
    </dgm:pt>
    <dgm:pt modelId="{0DE99C3C-DBF2-4B3C-B338-36221DC07233}" type="parTrans" cxnId="{E32DA833-C15B-4354-BAA4-D2BE9B0D1E52}">
      <dgm:prSet/>
      <dgm:spPr/>
      <dgm:t>
        <a:bodyPr/>
        <a:lstStyle/>
        <a:p>
          <a:endParaRPr lang="de-CH"/>
        </a:p>
      </dgm:t>
    </dgm:pt>
    <dgm:pt modelId="{AE9566B1-4878-4D65-AF92-2BE44FBB24D1}" type="sibTrans" cxnId="{E32DA833-C15B-4354-BAA4-D2BE9B0D1E52}">
      <dgm:prSet/>
      <dgm:spPr/>
      <dgm:t>
        <a:bodyPr/>
        <a:lstStyle/>
        <a:p>
          <a:endParaRPr lang="de-CH"/>
        </a:p>
      </dgm:t>
    </dgm:pt>
    <dgm:pt modelId="{06BE6AF8-F9F7-4192-B002-599371D430A7}">
      <dgm:prSet phldrT="[Text]"/>
      <dgm:spPr/>
      <dgm:t>
        <a:bodyPr/>
        <a:lstStyle/>
        <a:p>
          <a:r>
            <a:rPr lang="de-CH"/>
            <a:t>Output: Arbeit ist erledigt</a:t>
          </a:r>
        </a:p>
      </dgm:t>
    </dgm:pt>
    <dgm:pt modelId="{8AF0D4EB-F044-48E8-8C82-9F101060FD79}" type="parTrans" cxnId="{36B3CAE8-CF34-4F56-8931-7655BBEA7CFF}">
      <dgm:prSet/>
      <dgm:spPr/>
      <dgm:t>
        <a:bodyPr/>
        <a:lstStyle/>
        <a:p>
          <a:endParaRPr lang="de-CH"/>
        </a:p>
      </dgm:t>
    </dgm:pt>
    <dgm:pt modelId="{3A314C02-74C7-4B01-AFDF-6597EC58E489}" type="sibTrans" cxnId="{36B3CAE8-CF34-4F56-8931-7655BBEA7CFF}">
      <dgm:prSet/>
      <dgm:spPr/>
      <dgm:t>
        <a:bodyPr/>
        <a:lstStyle/>
        <a:p>
          <a:endParaRPr lang="de-CH"/>
        </a:p>
      </dgm:t>
    </dgm:pt>
    <dgm:pt modelId="{3F8DD7B2-6E5D-4A6F-B684-50B184996540}">
      <dgm:prSet phldrT="[Text]"/>
      <dgm:spPr/>
      <dgm:t>
        <a:bodyPr/>
        <a:lstStyle/>
        <a:p>
          <a:r>
            <a:rPr lang="de-CH"/>
            <a:t>Stunden Rapport</a:t>
          </a:r>
        </a:p>
      </dgm:t>
    </dgm:pt>
    <dgm:pt modelId="{74AB9851-60E3-4719-BE6B-A163D510FCB8}" type="parTrans" cxnId="{3001B369-C339-457F-A297-2A9C80F04BEE}">
      <dgm:prSet/>
      <dgm:spPr/>
      <dgm:t>
        <a:bodyPr/>
        <a:lstStyle/>
        <a:p>
          <a:endParaRPr lang="de-CH"/>
        </a:p>
      </dgm:t>
    </dgm:pt>
    <dgm:pt modelId="{91A8A568-17F4-4262-B6D4-33596791E793}" type="sibTrans" cxnId="{3001B369-C339-457F-A297-2A9C80F04BEE}">
      <dgm:prSet/>
      <dgm:spPr/>
      <dgm:t>
        <a:bodyPr/>
        <a:lstStyle/>
        <a:p>
          <a:endParaRPr lang="de-CH"/>
        </a:p>
      </dgm:t>
    </dgm:pt>
    <dgm:pt modelId="{03FE6677-D01F-4710-B4AB-727203460A1E}">
      <dgm:prSet phldrT="[Text]"/>
      <dgm:spPr/>
      <dgm:t>
        <a:bodyPr/>
        <a:lstStyle/>
        <a:p>
          <a:r>
            <a:rPr lang="de-CH"/>
            <a:t>Für Sekretärin</a:t>
          </a:r>
        </a:p>
      </dgm:t>
    </dgm:pt>
    <dgm:pt modelId="{F42C6231-1B77-48F7-BCAA-E4166C2EB858}" type="parTrans" cxnId="{1D89FA32-11E1-47D6-B7D8-C1445A196EE4}">
      <dgm:prSet/>
      <dgm:spPr/>
      <dgm:t>
        <a:bodyPr/>
        <a:lstStyle/>
        <a:p>
          <a:endParaRPr lang="de-CH"/>
        </a:p>
      </dgm:t>
    </dgm:pt>
    <dgm:pt modelId="{8563C8EF-626B-44C7-9183-33EB92D4754A}" type="sibTrans" cxnId="{1D89FA32-11E1-47D6-B7D8-C1445A196EE4}">
      <dgm:prSet/>
      <dgm:spPr/>
      <dgm:t>
        <a:bodyPr/>
        <a:lstStyle/>
        <a:p>
          <a:endParaRPr lang="de-CH"/>
        </a:p>
      </dgm:t>
    </dgm:pt>
    <dgm:pt modelId="{167A2BA1-3A7C-423D-923B-CA45D4AFD876}">
      <dgm:prSet phldrT="[Text]"/>
      <dgm:spPr/>
      <dgm:t>
        <a:bodyPr/>
        <a:lstStyle/>
        <a:p>
          <a:r>
            <a:rPr lang="de-CH"/>
            <a:t>Zur Erstellung der Rechnung</a:t>
          </a:r>
        </a:p>
      </dgm:t>
    </dgm:pt>
    <dgm:pt modelId="{3010EE71-FAE9-44FC-A86C-C39473EAFB23}" type="parTrans" cxnId="{2F63A226-FA1D-41C2-ABC3-0280231260A1}">
      <dgm:prSet/>
      <dgm:spPr/>
      <dgm:t>
        <a:bodyPr/>
        <a:lstStyle/>
        <a:p>
          <a:endParaRPr lang="de-CH"/>
        </a:p>
      </dgm:t>
    </dgm:pt>
    <dgm:pt modelId="{83CCF0A6-C417-4653-8359-4B4C4EFE8F3D}" type="sibTrans" cxnId="{2F63A226-FA1D-41C2-ABC3-0280231260A1}">
      <dgm:prSet/>
      <dgm:spPr/>
      <dgm:t>
        <a:bodyPr/>
        <a:lstStyle/>
        <a:p>
          <a:endParaRPr lang="de-CH"/>
        </a:p>
      </dgm:t>
    </dgm:pt>
    <dgm:pt modelId="{EAF0A4A3-1FC8-4DB4-8545-54615079989B}">
      <dgm:prSet phldrT="[Text]"/>
      <dgm:spPr/>
      <dgm:t>
        <a:bodyPr/>
        <a:lstStyle/>
        <a:p>
          <a:r>
            <a:rPr lang="de-CH"/>
            <a:t>Termin mit Kunden finden</a:t>
          </a:r>
        </a:p>
      </dgm:t>
    </dgm:pt>
    <dgm:pt modelId="{DE95B72E-BFE8-40F4-99DB-F015BD9C503A}" type="parTrans" cxnId="{8872621C-5A1B-439E-BF19-1DBA3CE2EF90}">
      <dgm:prSet/>
      <dgm:spPr/>
      <dgm:t>
        <a:bodyPr/>
        <a:lstStyle/>
        <a:p>
          <a:endParaRPr lang="de-CH"/>
        </a:p>
      </dgm:t>
    </dgm:pt>
    <dgm:pt modelId="{FB5AA424-C1C8-4B4A-BFB0-3AD43B3822A2}" type="sibTrans" cxnId="{8872621C-5A1B-439E-BF19-1DBA3CE2EF90}">
      <dgm:prSet/>
      <dgm:spPr/>
      <dgm:t>
        <a:bodyPr/>
        <a:lstStyle/>
        <a:p>
          <a:endParaRPr lang="de-CH"/>
        </a:p>
      </dgm:t>
    </dgm:pt>
    <dgm:pt modelId="{0FBC7D6F-0350-4222-9DDC-8A1E9D2300F2}">
      <dgm:prSet phldrT="[Text]"/>
      <dgm:spPr/>
      <dgm:t>
        <a:bodyPr/>
        <a:lstStyle/>
        <a:p>
          <a:r>
            <a:rPr lang="de-CH"/>
            <a:t>Durch Anfrage vorgegeben</a:t>
          </a:r>
        </a:p>
      </dgm:t>
    </dgm:pt>
    <dgm:pt modelId="{F34A26F4-3066-44E8-8C3A-A218F5AE4CD4}" type="parTrans" cxnId="{322A9218-6CB6-495F-8A9F-DB347F6F2B61}">
      <dgm:prSet/>
      <dgm:spPr/>
      <dgm:t>
        <a:bodyPr/>
        <a:lstStyle/>
        <a:p>
          <a:endParaRPr lang="de-CH"/>
        </a:p>
      </dgm:t>
    </dgm:pt>
    <dgm:pt modelId="{042F38BB-AF29-4155-815A-DDC49EA627FB}" type="sibTrans" cxnId="{322A9218-6CB6-495F-8A9F-DB347F6F2B61}">
      <dgm:prSet/>
      <dgm:spPr/>
      <dgm:t>
        <a:bodyPr/>
        <a:lstStyle/>
        <a:p>
          <a:endParaRPr lang="de-CH"/>
        </a:p>
      </dgm:t>
    </dgm:pt>
    <dgm:pt modelId="{299BCA60-A40C-4C70-86F0-395A6ED5C1DF}">
      <dgm:prSet phldrT="[Text]"/>
      <dgm:spPr/>
      <dgm:t>
        <a:bodyPr/>
        <a:lstStyle/>
        <a:p>
          <a:r>
            <a:rPr lang="de-CH"/>
            <a:t>Rückruf für Terminvereinbarung innert 2 Tagen</a:t>
          </a:r>
        </a:p>
      </dgm:t>
    </dgm:pt>
    <dgm:pt modelId="{E90F8B8C-AB1B-44AB-8F5C-630BECC1C732}" type="parTrans" cxnId="{22DEF3B7-36F0-4ED5-86F0-D57E7A00132E}">
      <dgm:prSet/>
      <dgm:spPr/>
      <dgm:t>
        <a:bodyPr/>
        <a:lstStyle/>
        <a:p>
          <a:endParaRPr lang="de-CH"/>
        </a:p>
      </dgm:t>
    </dgm:pt>
    <dgm:pt modelId="{54202FDF-5B0A-418C-A4F5-BF730DBAFC71}" type="sibTrans" cxnId="{22DEF3B7-36F0-4ED5-86F0-D57E7A00132E}">
      <dgm:prSet/>
      <dgm:spPr/>
      <dgm:t>
        <a:bodyPr/>
        <a:lstStyle/>
        <a:p>
          <a:endParaRPr lang="de-CH"/>
        </a:p>
      </dgm:t>
    </dgm:pt>
    <dgm:pt modelId="{0E035DE8-96F2-492B-AFB2-CB22DE4D3E08}">
      <dgm:prSet phldrT="[Text]"/>
      <dgm:spPr/>
      <dgm:t>
        <a:bodyPr/>
        <a:lstStyle/>
        <a:p>
          <a:r>
            <a:rPr lang="de-CH"/>
            <a:t>Output: Rechnung</a:t>
          </a:r>
        </a:p>
      </dgm:t>
    </dgm:pt>
    <dgm:pt modelId="{C6B1EF5A-E55D-44DD-9867-C21A5CEFAA18}" type="parTrans" cxnId="{A44DEAAE-DBE0-4458-8705-9B72C792D4D0}">
      <dgm:prSet/>
      <dgm:spPr/>
      <dgm:t>
        <a:bodyPr/>
        <a:lstStyle/>
        <a:p>
          <a:endParaRPr lang="de-CH"/>
        </a:p>
      </dgm:t>
    </dgm:pt>
    <dgm:pt modelId="{E32A8DFF-50E2-4433-94ED-CFB586E80160}" type="sibTrans" cxnId="{A44DEAAE-DBE0-4458-8705-9B72C792D4D0}">
      <dgm:prSet/>
      <dgm:spPr/>
      <dgm:t>
        <a:bodyPr/>
        <a:lstStyle/>
        <a:p>
          <a:endParaRPr lang="de-CH"/>
        </a:p>
      </dgm:t>
    </dgm:pt>
    <dgm:pt modelId="{40F99519-D9E8-46B8-AB72-C4F84D5093EF}">
      <dgm:prSet phldrT="[Text]"/>
      <dgm:spPr/>
      <dgm:t>
        <a:bodyPr/>
        <a:lstStyle/>
        <a:p>
          <a:r>
            <a:rPr lang="de-CH"/>
            <a:t>Anfragen kommen auch während der Arbeit bei einem anderen Kunden, so muss schnell die Adresse und das Problem notiert werden, danach wird weitergearbeitet</a:t>
          </a:r>
        </a:p>
      </dgm:t>
    </dgm:pt>
    <dgm:pt modelId="{A8031F8F-4A06-4B40-9372-D746201525EE}" type="parTrans" cxnId="{4D887AF4-1D26-45A4-B797-BF96785EE09C}">
      <dgm:prSet/>
      <dgm:spPr/>
      <dgm:t>
        <a:bodyPr/>
        <a:lstStyle/>
        <a:p>
          <a:endParaRPr lang="de-CH"/>
        </a:p>
      </dgm:t>
    </dgm:pt>
    <dgm:pt modelId="{4EA82CE4-6E8D-405F-9D90-51695DE1342F}" type="sibTrans" cxnId="{4D887AF4-1D26-45A4-B797-BF96785EE09C}">
      <dgm:prSet/>
      <dgm:spPr/>
      <dgm:t>
        <a:bodyPr/>
        <a:lstStyle/>
        <a:p>
          <a:endParaRPr lang="de-CH"/>
        </a:p>
      </dgm:t>
    </dgm:pt>
    <dgm:pt modelId="{F6995450-31B8-4F52-853C-C0A1AB2E7B1A}" type="pres">
      <dgm:prSet presAssocID="{AD597E26-F668-4CFB-954D-3856D7EF46F5}" presName="linearFlow" presStyleCnt="0">
        <dgm:presLayoutVars>
          <dgm:dir/>
          <dgm:animLvl val="lvl"/>
          <dgm:resizeHandles val="exact"/>
        </dgm:presLayoutVars>
      </dgm:prSet>
      <dgm:spPr/>
      <dgm:t>
        <a:bodyPr/>
        <a:lstStyle/>
        <a:p>
          <a:endParaRPr lang="de-CH"/>
        </a:p>
      </dgm:t>
    </dgm:pt>
    <dgm:pt modelId="{AFA3A620-7117-4EC0-8933-4DC58A6E3DD9}" type="pres">
      <dgm:prSet presAssocID="{DCBAC794-3010-431F-84F3-0EF501A98101}" presName="composite" presStyleCnt="0"/>
      <dgm:spPr/>
    </dgm:pt>
    <dgm:pt modelId="{DD192967-1BF7-4DE7-979D-D1F8F99CBE5C}" type="pres">
      <dgm:prSet presAssocID="{DCBAC794-3010-431F-84F3-0EF501A98101}" presName="parentText" presStyleLbl="alignNode1" presStyleIdx="0" presStyleCnt="4">
        <dgm:presLayoutVars>
          <dgm:chMax val="1"/>
          <dgm:bulletEnabled val="1"/>
        </dgm:presLayoutVars>
      </dgm:prSet>
      <dgm:spPr/>
      <dgm:t>
        <a:bodyPr/>
        <a:lstStyle/>
        <a:p>
          <a:endParaRPr lang="de-CH"/>
        </a:p>
      </dgm:t>
    </dgm:pt>
    <dgm:pt modelId="{664F7EB5-019C-4D10-B2D4-0E1284FEC277}" type="pres">
      <dgm:prSet presAssocID="{DCBAC794-3010-431F-84F3-0EF501A98101}" presName="descendantText" presStyleLbl="alignAcc1" presStyleIdx="0" presStyleCnt="4">
        <dgm:presLayoutVars>
          <dgm:bulletEnabled val="1"/>
        </dgm:presLayoutVars>
      </dgm:prSet>
      <dgm:spPr/>
      <dgm:t>
        <a:bodyPr/>
        <a:lstStyle/>
        <a:p>
          <a:endParaRPr lang="de-CH"/>
        </a:p>
      </dgm:t>
    </dgm:pt>
    <dgm:pt modelId="{C17455E8-4A51-4035-BEB3-C79A8E98B125}" type="pres">
      <dgm:prSet presAssocID="{5A108A0E-36A5-4687-9F2E-7B1A466527E3}" presName="sp" presStyleCnt="0"/>
      <dgm:spPr/>
    </dgm:pt>
    <dgm:pt modelId="{F9375FF9-5237-4928-A19D-942F81A8C572}" type="pres">
      <dgm:prSet presAssocID="{EAF0A4A3-1FC8-4DB4-8545-54615079989B}" presName="composite" presStyleCnt="0"/>
      <dgm:spPr/>
    </dgm:pt>
    <dgm:pt modelId="{D6979E6D-B533-4F7A-95DC-80DED9349EFA}" type="pres">
      <dgm:prSet presAssocID="{EAF0A4A3-1FC8-4DB4-8545-54615079989B}" presName="parentText" presStyleLbl="alignNode1" presStyleIdx="1" presStyleCnt="4">
        <dgm:presLayoutVars>
          <dgm:chMax val="1"/>
          <dgm:bulletEnabled val="1"/>
        </dgm:presLayoutVars>
      </dgm:prSet>
      <dgm:spPr/>
      <dgm:t>
        <a:bodyPr/>
        <a:lstStyle/>
        <a:p>
          <a:endParaRPr lang="de-CH"/>
        </a:p>
      </dgm:t>
    </dgm:pt>
    <dgm:pt modelId="{1A0A85E3-1F20-46B3-A233-A0BEB9CC52E8}" type="pres">
      <dgm:prSet presAssocID="{EAF0A4A3-1FC8-4DB4-8545-54615079989B}" presName="descendantText" presStyleLbl="alignAcc1" presStyleIdx="1" presStyleCnt="4">
        <dgm:presLayoutVars>
          <dgm:bulletEnabled val="1"/>
        </dgm:presLayoutVars>
      </dgm:prSet>
      <dgm:spPr/>
      <dgm:t>
        <a:bodyPr/>
        <a:lstStyle/>
        <a:p>
          <a:endParaRPr lang="de-CH"/>
        </a:p>
      </dgm:t>
    </dgm:pt>
    <dgm:pt modelId="{E4F69DDB-44E5-4C63-81CD-075EE3819106}" type="pres">
      <dgm:prSet presAssocID="{FB5AA424-C1C8-4B4A-BFB0-3AD43B3822A2}" presName="sp" presStyleCnt="0"/>
      <dgm:spPr/>
    </dgm:pt>
    <dgm:pt modelId="{88C4A199-B593-4251-B667-6EBBDFAD9D75}" type="pres">
      <dgm:prSet presAssocID="{37ED2728-A500-4A6F-A517-1EEA51A1BF38}" presName="composite" presStyleCnt="0"/>
      <dgm:spPr/>
    </dgm:pt>
    <dgm:pt modelId="{A78C2F34-7684-4421-8E7E-0A90612E285D}" type="pres">
      <dgm:prSet presAssocID="{37ED2728-A500-4A6F-A517-1EEA51A1BF38}" presName="parentText" presStyleLbl="alignNode1" presStyleIdx="2" presStyleCnt="4">
        <dgm:presLayoutVars>
          <dgm:chMax val="1"/>
          <dgm:bulletEnabled val="1"/>
        </dgm:presLayoutVars>
      </dgm:prSet>
      <dgm:spPr/>
      <dgm:t>
        <a:bodyPr/>
        <a:lstStyle/>
        <a:p>
          <a:endParaRPr lang="de-CH"/>
        </a:p>
      </dgm:t>
    </dgm:pt>
    <dgm:pt modelId="{A310A819-9277-4E2A-99BE-98AAF9871817}" type="pres">
      <dgm:prSet presAssocID="{37ED2728-A500-4A6F-A517-1EEA51A1BF38}" presName="descendantText" presStyleLbl="alignAcc1" presStyleIdx="2" presStyleCnt="4">
        <dgm:presLayoutVars>
          <dgm:bulletEnabled val="1"/>
        </dgm:presLayoutVars>
      </dgm:prSet>
      <dgm:spPr/>
      <dgm:t>
        <a:bodyPr/>
        <a:lstStyle/>
        <a:p>
          <a:endParaRPr lang="de-CH"/>
        </a:p>
      </dgm:t>
    </dgm:pt>
    <dgm:pt modelId="{A48CD79D-B9BA-436E-B8A1-55CD5B6220C7}" type="pres">
      <dgm:prSet presAssocID="{753C13B6-499D-4CFB-BC80-3513E19A97AE}" presName="sp" presStyleCnt="0"/>
      <dgm:spPr/>
    </dgm:pt>
    <dgm:pt modelId="{604AC96F-0C72-4624-8C3F-3A24A41000C3}" type="pres">
      <dgm:prSet presAssocID="{3F8DD7B2-6E5D-4A6F-B684-50B184996540}" presName="composite" presStyleCnt="0"/>
      <dgm:spPr/>
    </dgm:pt>
    <dgm:pt modelId="{D256E87C-A610-4796-B136-712EDF20E380}" type="pres">
      <dgm:prSet presAssocID="{3F8DD7B2-6E5D-4A6F-B684-50B184996540}" presName="parentText" presStyleLbl="alignNode1" presStyleIdx="3" presStyleCnt="4">
        <dgm:presLayoutVars>
          <dgm:chMax val="1"/>
          <dgm:bulletEnabled val="1"/>
        </dgm:presLayoutVars>
      </dgm:prSet>
      <dgm:spPr/>
      <dgm:t>
        <a:bodyPr/>
        <a:lstStyle/>
        <a:p>
          <a:endParaRPr lang="de-CH"/>
        </a:p>
      </dgm:t>
    </dgm:pt>
    <dgm:pt modelId="{A685E4E7-405E-41EF-8C87-86D879D1F008}" type="pres">
      <dgm:prSet presAssocID="{3F8DD7B2-6E5D-4A6F-B684-50B184996540}" presName="descendantText" presStyleLbl="alignAcc1" presStyleIdx="3" presStyleCnt="4">
        <dgm:presLayoutVars>
          <dgm:bulletEnabled val="1"/>
        </dgm:presLayoutVars>
      </dgm:prSet>
      <dgm:spPr/>
      <dgm:t>
        <a:bodyPr/>
        <a:lstStyle/>
        <a:p>
          <a:endParaRPr lang="de-CH"/>
        </a:p>
      </dgm:t>
    </dgm:pt>
  </dgm:ptLst>
  <dgm:cxnLst>
    <dgm:cxn modelId="{AF6D0CA2-E5F0-4251-B4D2-07893224C9AE}" type="presOf" srcId="{1FCA0E45-E878-4C87-8533-78A1620498E4}" destId="{664F7EB5-019C-4D10-B2D4-0E1284FEC277}" srcOrd="0" destOrd="0" presId="urn:microsoft.com/office/officeart/2005/8/layout/chevron2"/>
    <dgm:cxn modelId="{586AD72A-CB17-4888-9385-B869954AE4EB}" type="presOf" srcId="{EAF0A4A3-1FC8-4DB4-8545-54615079989B}" destId="{D6979E6D-B533-4F7A-95DC-80DED9349EFA}" srcOrd="0" destOrd="0" presId="urn:microsoft.com/office/officeart/2005/8/layout/chevron2"/>
    <dgm:cxn modelId="{22DEF3B7-36F0-4ED5-86F0-D57E7A00132E}" srcId="{EAF0A4A3-1FC8-4DB4-8545-54615079989B}" destId="{299BCA60-A40C-4C70-86F0-395A6ED5C1DF}" srcOrd="0" destOrd="0" parTransId="{E90F8B8C-AB1B-44AB-8F5C-630BECC1C732}" sibTransId="{54202FDF-5B0A-418C-A4F5-BF730DBAFC71}"/>
    <dgm:cxn modelId="{0B92B6AF-0728-4176-B6A6-6C7A51DF74D9}" srcId="{AD597E26-F668-4CFB-954D-3856D7EF46F5}" destId="{37ED2728-A500-4A6F-A517-1EEA51A1BF38}" srcOrd="2" destOrd="0" parTransId="{30997813-55CA-4097-BA25-E35A59294AC2}" sibTransId="{753C13B6-499D-4CFB-BC80-3513E19A97AE}"/>
    <dgm:cxn modelId="{0B063288-922E-4770-91DF-0C8730B55BCC}" type="presOf" srcId="{0E035DE8-96F2-492B-AFB2-CB22DE4D3E08}" destId="{A685E4E7-405E-41EF-8C87-86D879D1F008}" srcOrd="0" destOrd="2" presId="urn:microsoft.com/office/officeart/2005/8/layout/chevron2"/>
    <dgm:cxn modelId="{8DFEF848-5CCC-41F9-8B33-F98CE530EDE4}" type="presOf" srcId="{03FE6677-D01F-4710-B4AB-727203460A1E}" destId="{A685E4E7-405E-41EF-8C87-86D879D1F008}" srcOrd="0" destOrd="0" presId="urn:microsoft.com/office/officeart/2005/8/layout/chevron2"/>
    <dgm:cxn modelId="{4D887AF4-1D26-45A4-B797-BF96785EE09C}" srcId="{DCBAC794-3010-431F-84F3-0EF501A98101}" destId="{40F99519-D9E8-46B8-AB72-C4F84D5093EF}" srcOrd="1" destOrd="0" parTransId="{A8031F8F-4A06-4B40-9372-D746201525EE}" sibTransId="{4EA82CE4-6E8D-405F-9D90-51695DE1342F}"/>
    <dgm:cxn modelId="{8D1A243F-6C0F-4C24-BCA4-34D9C52F8643}" type="presOf" srcId="{40F99519-D9E8-46B8-AB72-C4F84D5093EF}" destId="{664F7EB5-019C-4D10-B2D4-0E1284FEC277}" srcOrd="0" destOrd="1" presId="urn:microsoft.com/office/officeart/2005/8/layout/chevron2"/>
    <dgm:cxn modelId="{A44DEAAE-DBE0-4458-8705-9B72C792D4D0}" srcId="{3F8DD7B2-6E5D-4A6F-B684-50B184996540}" destId="{0E035DE8-96F2-492B-AFB2-CB22DE4D3E08}" srcOrd="2" destOrd="0" parTransId="{C6B1EF5A-E55D-44DD-9867-C21A5CEFAA18}" sibTransId="{E32A8DFF-50E2-4433-94ED-CFB586E80160}"/>
    <dgm:cxn modelId="{F29D1364-4F99-4E8A-A139-4BFDD699672F}" srcId="{DCBAC794-3010-431F-84F3-0EF501A98101}" destId="{1FCA0E45-E878-4C87-8533-78A1620498E4}" srcOrd="0" destOrd="0" parTransId="{EEB38F62-C29B-49D4-9ECD-DA5E41E6F5FC}" sibTransId="{ECFB65FB-0083-4670-81D5-730B4ADF65C9}"/>
    <dgm:cxn modelId="{3001B369-C339-457F-A297-2A9C80F04BEE}" srcId="{AD597E26-F668-4CFB-954D-3856D7EF46F5}" destId="{3F8DD7B2-6E5D-4A6F-B684-50B184996540}" srcOrd="3" destOrd="0" parTransId="{74AB9851-60E3-4719-BE6B-A163D510FCB8}" sibTransId="{91A8A568-17F4-4262-B6D4-33596791E793}"/>
    <dgm:cxn modelId="{E284F6F8-AB60-4F69-90D6-1E95364912BD}" type="presOf" srcId="{AD597E26-F668-4CFB-954D-3856D7EF46F5}" destId="{F6995450-31B8-4F52-853C-C0A1AB2E7B1A}" srcOrd="0" destOrd="0" presId="urn:microsoft.com/office/officeart/2005/8/layout/chevron2"/>
    <dgm:cxn modelId="{62ADA7A7-3412-40E8-8F90-AABF415349F9}" type="presOf" srcId="{299BCA60-A40C-4C70-86F0-395A6ED5C1DF}" destId="{1A0A85E3-1F20-46B3-A233-A0BEB9CC52E8}" srcOrd="0" destOrd="0" presId="urn:microsoft.com/office/officeart/2005/8/layout/chevron2"/>
    <dgm:cxn modelId="{E32DA833-C15B-4354-BAA4-D2BE9B0D1E52}" srcId="{37ED2728-A500-4A6F-A517-1EEA51A1BF38}" destId="{5091B129-A8C8-44FD-B7CA-D679B916365E}" srcOrd="0" destOrd="0" parTransId="{0DE99C3C-DBF2-4B3C-B338-36221DC07233}" sibTransId="{AE9566B1-4878-4D65-AF92-2BE44FBB24D1}"/>
    <dgm:cxn modelId="{322A9218-6CB6-495F-8A9F-DB347F6F2B61}" srcId="{EAF0A4A3-1FC8-4DB4-8545-54615079989B}" destId="{0FBC7D6F-0350-4222-9DDC-8A1E9D2300F2}" srcOrd="1" destOrd="0" parTransId="{F34A26F4-3066-44E8-8C3A-A218F5AE4CD4}" sibTransId="{042F38BB-AF29-4155-815A-DDC49EA627FB}"/>
    <dgm:cxn modelId="{670378AB-ACAB-4D2D-B268-9118E40197D1}" type="presOf" srcId="{0FBC7D6F-0350-4222-9DDC-8A1E9D2300F2}" destId="{1A0A85E3-1F20-46B3-A233-A0BEB9CC52E8}" srcOrd="0" destOrd="1" presId="urn:microsoft.com/office/officeart/2005/8/layout/chevron2"/>
    <dgm:cxn modelId="{A5CEAD8D-21DA-4679-9DAC-2DB059FB0603}" type="presOf" srcId="{5091B129-A8C8-44FD-B7CA-D679B916365E}" destId="{A310A819-9277-4E2A-99BE-98AAF9871817}" srcOrd="0" destOrd="0" presId="urn:microsoft.com/office/officeart/2005/8/layout/chevron2"/>
    <dgm:cxn modelId="{2F63A226-FA1D-41C2-ABC3-0280231260A1}" srcId="{3F8DD7B2-6E5D-4A6F-B684-50B184996540}" destId="{167A2BA1-3A7C-423D-923B-CA45D4AFD876}" srcOrd="1" destOrd="0" parTransId="{3010EE71-FAE9-44FC-A86C-C39473EAFB23}" sibTransId="{83CCF0A6-C417-4653-8359-4B4C4EFE8F3D}"/>
    <dgm:cxn modelId="{E7E59E08-A66B-40E2-A604-6DC800B157EE}" srcId="{AD597E26-F668-4CFB-954D-3856D7EF46F5}" destId="{DCBAC794-3010-431F-84F3-0EF501A98101}" srcOrd="0" destOrd="0" parTransId="{73BC0DB3-0FE6-468F-8178-A6A72B020878}" sibTransId="{5A108A0E-36A5-4687-9F2E-7B1A466527E3}"/>
    <dgm:cxn modelId="{1D89FA32-11E1-47D6-B7D8-C1445A196EE4}" srcId="{3F8DD7B2-6E5D-4A6F-B684-50B184996540}" destId="{03FE6677-D01F-4710-B4AB-727203460A1E}" srcOrd="0" destOrd="0" parTransId="{F42C6231-1B77-48F7-BCAA-E4166C2EB858}" sibTransId="{8563C8EF-626B-44C7-9183-33EB92D4754A}"/>
    <dgm:cxn modelId="{8FD384A3-1EAD-43C4-BE7E-CC0CF7C6EFD6}" type="presOf" srcId="{DCBAC794-3010-431F-84F3-0EF501A98101}" destId="{DD192967-1BF7-4DE7-979D-D1F8F99CBE5C}" srcOrd="0" destOrd="0" presId="urn:microsoft.com/office/officeart/2005/8/layout/chevron2"/>
    <dgm:cxn modelId="{D09B2A0B-009A-424E-A9EE-3C058416BDE2}" srcId="{DCBAC794-3010-431F-84F3-0EF501A98101}" destId="{6112C17F-DB59-4648-BCC5-FAA2528527AA}" srcOrd="2" destOrd="0" parTransId="{080698E6-C216-46E9-90FB-24683E2284BA}" sibTransId="{1DA72225-50CF-40AE-9F24-509431D096C8}"/>
    <dgm:cxn modelId="{109A424B-D214-4D83-A964-766AAB92F76C}" type="presOf" srcId="{167A2BA1-3A7C-423D-923B-CA45D4AFD876}" destId="{A685E4E7-405E-41EF-8C87-86D879D1F008}" srcOrd="0" destOrd="1" presId="urn:microsoft.com/office/officeart/2005/8/layout/chevron2"/>
    <dgm:cxn modelId="{B4DF4728-514E-4FB1-9EDF-0D97A322B0BE}" type="presOf" srcId="{6112C17F-DB59-4648-BCC5-FAA2528527AA}" destId="{664F7EB5-019C-4D10-B2D4-0E1284FEC277}" srcOrd="0" destOrd="2" presId="urn:microsoft.com/office/officeart/2005/8/layout/chevron2"/>
    <dgm:cxn modelId="{8872621C-5A1B-439E-BF19-1DBA3CE2EF90}" srcId="{AD597E26-F668-4CFB-954D-3856D7EF46F5}" destId="{EAF0A4A3-1FC8-4DB4-8545-54615079989B}" srcOrd="1" destOrd="0" parTransId="{DE95B72E-BFE8-40F4-99DB-F015BD9C503A}" sibTransId="{FB5AA424-C1C8-4B4A-BFB0-3AD43B3822A2}"/>
    <dgm:cxn modelId="{DC95E0AA-833B-43D6-B414-A70FAC8761D4}" type="presOf" srcId="{06BE6AF8-F9F7-4192-B002-599371D430A7}" destId="{A310A819-9277-4E2A-99BE-98AAF9871817}" srcOrd="0" destOrd="1" presId="urn:microsoft.com/office/officeart/2005/8/layout/chevron2"/>
    <dgm:cxn modelId="{36B3CAE8-CF34-4F56-8931-7655BBEA7CFF}" srcId="{37ED2728-A500-4A6F-A517-1EEA51A1BF38}" destId="{06BE6AF8-F9F7-4192-B002-599371D430A7}" srcOrd="1" destOrd="0" parTransId="{8AF0D4EB-F044-48E8-8C82-9F101060FD79}" sibTransId="{3A314C02-74C7-4B01-AFDF-6597EC58E489}"/>
    <dgm:cxn modelId="{C9F4725D-DA0E-43D0-8180-2FA25C6805C4}" type="presOf" srcId="{3F8DD7B2-6E5D-4A6F-B684-50B184996540}" destId="{D256E87C-A610-4796-B136-712EDF20E380}" srcOrd="0" destOrd="0" presId="urn:microsoft.com/office/officeart/2005/8/layout/chevron2"/>
    <dgm:cxn modelId="{CB5BA9C3-A28A-4084-B1A1-3AFF1A7989FB}" type="presOf" srcId="{37ED2728-A500-4A6F-A517-1EEA51A1BF38}" destId="{A78C2F34-7684-4421-8E7E-0A90612E285D}" srcOrd="0" destOrd="0" presId="urn:microsoft.com/office/officeart/2005/8/layout/chevron2"/>
    <dgm:cxn modelId="{0D90014A-6E9D-4146-AF2C-FE9B5D9FF712}" type="presParOf" srcId="{F6995450-31B8-4F52-853C-C0A1AB2E7B1A}" destId="{AFA3A620-7117-4EC0-8933-4DC58A6E3DD9}" srcOrd="0" destOrd="0" presId="urn:microsoft.com/office/officeart/2005/8/layout/chevron2"/>
    <dgm:cxn modelId="{08E978F7-AF05-44ED-A7A9-A2C3A67A1ED7}" type="presParOf" srcId="{AFA3A620-7117-4EC0-8933-4DC58A6E3DD9}" destId="{DD192967-1BF7-4DE7-979D-D1F8F99CBE5C}" srcOrd="0" destOrd="0" presId="urn:microsoft.com/office/officeart/2005/8/layout/chevron2"/>
    <dgm:cxn modelId="{514CAEE8-3533-4511-8E1A-A37EEA0944BE}" type="presParOf" srcId="{AFA3A620-7117-4EC0-8933-4DC58A6E3DD9}" destId="{664F7EB5-019C-4D10-B2D4-0E1284FEC277}" srcOrd="1" destOrd="0" presId="urn:microsoft.com/office/officeart/2005/8/layout/chevron2"/>
    <dgm:cxn modelId="{A8839457-C4B4-49FA-9C67-7D6F95FEE118}" type="presParOf" srcId="{F6995450-31B8-4F52-853C-C0A1AB2E7B1A}" destId="{C17455E8-4A51-4035-BEB3-C79A8E98B125}" srcOrd="1" destOrd="0" presId="urn:microsoft.com/office/officeart/2005/8/layout/chevron2"/>
    <dgm:cxn modelId="{0D7F7662-36EF-410C-90AE-8A1441912BB2}" type="presParOf" srcId="{F6995450-31B8-4F52-853C-C0A1AB2E7B1A}" destId="{F9375FF9-5237-4928-A19D-942F81A8C572}" srcOrd="2" destOrd="0" presId="urn:microsoft.com/office/officeart/2005/8/layout/chevron2"/>
    <dgm:cxn modelId="{9763F5F8-1695-41E5-89D3-E468CF41930D}" type="presParOf" srcId="{F9375FF9-5237-4928-A19D-942F81A8C572}" destId="{D6979E6D-B533-4F7A-95DC-80DED9349EFA}" srcOrd="0" destOrd="0" presId="urn:microsoft.com/office/officeart/2005/8/layout/chevron2"/>
    <dgm:cxn modelId="{5B4F3AF2-458D-407C-B178-4CE7D359496B}" type="presParOf" srcId="{F9375FF9-5237-4928-A19D-942F81A8C572}" destId="{1A0A85E3-1F20-46B3-A233-A0BEB9CC52E8}" srcOrd="1" destOrd="0" presId="urn:microsoft.com/office/officeart/2005/8/layout/chevron2"/>
    <dgm:cxn modelId="{B97457A0-8BFD-48FB-A98F-89B489F26231}" type="presParOf" srcId="{F6995450-31B8-4F52-853C-C0A1AB2E7B1A}" destId="{E4F69DDB-44E5-4C63-81CD-075EE3819106}" srcOrd="3" destOrd="0" presId="urn:microsoft.com/office/officeart/2005/8/layout/chevron2"/>
    <dgm:cxn modelId="{1F265269-04BE-4374-84CD-A18748F6BCDE}" type="presParOf" srcId="{F6995450-31B8-4F52-853C-C0A1AB2E7B1A}" destId="{88C4A199-B593-4251-B667-6EBBDFAD9D75}" srcOrd="4" destOrd="0" presId="urn:microsoft.com/office/officeart/2005/8/layout/chevron2"/>
    <dgm:cxn modelId="{5755A6D4-D9B6-4E59-B860-449933FCA9FB}" type="presParOf" srcId="{88C4A199-B593-4251-B667-6EBBDFAD9D75}" destId="{A78C2F34-7684-4421-8E7E-0A90612E285D}" srcOrd="0" destOrd="0" presId="urn:microsoft.com/office/officeart/2005/8/layout/chevron2"/>
    <dgm:cxn modelId="{FFAF09B3-5D82-44D2-AC2B-A0B7EC0DA0FE}" type="presParOf" srcId="{88C4A199-B593-4251-B667-6EBBDFAD9D75}" destId="{A310A819-9277-4E2A-99BE-98AAF9871817}" srcOrd="1" destOrd="0" presId="urn:microsoft.com/office/officeart/2005/8/layout/chevron2"/>
    <dgm:cxn modelId="{2603DFA2-6620-44EE-8346-CFD856927E33}" type="presParOf" srcId="{F6995450-31B8-4F52-853C-C0A1AB2E7B1A}" destId="{A48CD79D-B9BA-436E-B8A1-55CD5B6220C7}" srcOrd="5" destOrd="0" presId="urn:microsoft.com/office/officeart/2005/8/layout/chevron2"/>
    <dgm:cxn modelId="{70481716-AE67-4272-BC32-017E85465E6E}" type="presParOf" srcId="{F6995450-31B8-4F52-853C-C0A1AB2E7B1A}" destId="{604AC96F-0C72-4624-8C3F-3A24A41000C3}" srcOrd="6" destOrd="0" presId="urn:microsoft.com/office/officeart/2005/8/layout/chevron2"/>
    <dgm:cxn modelId="{19A11842-2B9C-4A58-A70F-D79BE52F933A}" type="presParOf" srcId="{604AC96F-0C72-4624-8C3F-3A24A41000C3}" destId="{D256E87C-A610-4796-B136-712EDF20E380}" srcOrd="0" destOrd="0" presId="urn:microsoft.com/office/officeart/2005/8/layout/chevron2"/>
    <dgm:cxn modelId="{64761918-280D-4742-82BF-9E6381E6525A}" type="presParOf" srcId="{604AC96F-0C72-4624-8C3F-3A24A41000C3}" destId="{A685E4E7-405E-41EF-8C87-86D879D1F008}" srcOrd="1" destOrd="0" presId="urn:microsoft.com/office/officeart/2005/8/layout/chevron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D597E26-F668-4CFB-954D-3856D7EF46F5}"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de-CH"/>
        </a:p>
      </dgm:t>
    </dgm:pt>
    <dgm:pt modelId="{DCBAC794-3010-431F-84F3-0EF501A98101}">
      <dgm:prSet phldrT="[Text]"/>
      <dgm:spPr/>
      <dgm:t>
        <a:bodyPr/>
        <a:lstStyle/>
        <a:p>
          <a:r>
            <a:rPr lang="de-CH"/>
            <a:t>Arbeitsanfrage</a:t>
          </a:r>
        </a:p>
      </dgm:t>
    </dgm:pt>
    <dgm:pt modelId="{73BC0DB3-0FE6-468F-8178-A6A72B020878}" type="parTrans" cxnId="{E7E59E08-A66B-40E2-A604-6DC800B157EE}">
      <dgm:prSet/>
      <dgm:spPr/>
      <dgm:t>
        <a:bodyPr/>
        <a:lstStyle/>
        <a:p>
          <a:endParaRPr lang="de-CH"/>
        </a:p>
      </dgm:t>
    </dgm:pt>
    <dgm:pt modelId="{5A108A0E-36A5-4687-9F2E-7B1A466527E3}" type="sibTrans" cxnId="{E7E59E08-A66B-40E2-A604-6DC800B157EE}">
      <dgm:prSet/>
      <dgm:spPr/>
      <dgm:t>
        <a:bodyPr/>
        <a:lstStyle/>
        <a:p>
          <a:endParaRPr lang="de-CH"/>
        </a:p>
      </dgm:t>
    </dgm:pt>
    <dgm:pt modelId="{1FCA0E45-E878-4C87-8533-78A1620498E4}">
      <dgm:prSet phldrT="[Text]"/>
      <dgm:spPr/>
      <dgm:t>
        <a:bodyPr/>
        <a:lstStyle/>
        <a:p>
          <a:r>
            <a:rPr lang="de-CH"/>
            <a:t>Meistens mehrere Anfragen von Sekretärin oder I. Sabini per Telefon</a:t>
          </a:r>
        </a:p>
      </dgm:t>
    </dgm:pt>
    <dgm:pt modelId="{EEB38F62-C29B-49D4-9ECD-DA5E41E6F5FC}" type="parTrans" cxnId="{F29D1364-4F99-4E8A-A139-4BFDD699672F}">
      <dgm:prSet/>
      <dgm:spPr/>
      <dgm:t>
        <a:bodyPr/>
        <a:lstStyle/>
        <a:p>
          <a:endParaRPr lang="de-CH"/>
        </a:p>
      </dgm:t>
    </dgm:pt>
    <dgm:pt modelId="{ECFB65FB-0083-4670-81D5-730B4ADF65C9}" type="sibTrans" cxnId="{F29D1364-4F99-4E8A-A139-4BFDD699672F}">
      <dgm:prSet/>
      <dgm:spPr/>
      <dgm:t>
        <a:bodyPr/>
        <a:lstStyle/>
        <a:p>
          <a:endParaRPr lang="de-CH"/>
        </a:p>
      </dgm:t>
    </dgm:pt>
    <dgm:pt modelId="{37ED2728-A500-4A6F-A517-1EEA51A1BF38}">
      <dgm:prSet phldrT="[Text]"/>
      <dgm:spPr/>
      <dgm:t>
        <a:bodyPr/>
        <a:lstStyle/>
        <a:p>
          <a:r>
            <a:rPr lang="de-CH"/>
            <a:t>Erledigen der Arbeiten</a:t>
          </a:r>
        </a:p>
      </dgm:t>
    </dgm:pt>
    <dgm:pt modelId="{30997813-55CA-4097-BA25-E35A59294AC2}" type="parTrans" cxnId="{0B92B6AF-0728-4176-B6A6-6C7A51DF74D9}">
      <dgm:prSet/>
      <dgm:spPr/>
      <dgm:t>
        <a:bodyPr/>
        <a:lstStyle/>
        <a:p>
          <a:endParaRPr lang="de-CH"/>
        </a:p>
      </dgm:t>
    </dgm:pt>
    <dgm:pt modelId="{753C13B6-499D-4CFB-BC80-3513E19A97AE}" type="sibTrans" cxnId="{0B92B6AF-0728-4176-B6A6-6C7A51DF74D9}">
      <dgm:prSet/>
      <dgm:spPr/>
      <dgm:t>
        <a:bodyPr/>
        <a:lstStyle/>
        <a:p>
          <a:endParaRPr lang="de-CH"/>
        </a:p>
      </dgm:t>
    </dgm:pt>
    <dgm:pt modelId="{5091B129-A8C8-44FD-B7CA-D679B916365E}">
      <dgm:prSet phldrT="[Text]"/>
      <dgm:spPr/>
      <dgm:t>
        <a:bodyPr/>
        <a:lstStyle/>
        <a:p>
          <a:r>
            <a:rPr lang="de-CH"/>
            <a:t>Problembesprechung mit Kunde</a:t>
          </a:r>
        </a:p>
      </dgm:t>
    </dgm:pt>
    <dgm:pt modelId="{0DE99C3C-DBF2-4B3C-B338-36221DC07233}" type="parTrans" cxnId="{E32DA833-C15B-4354-BAA4-D2BE9B0D1E52}">
      <dgm:prSet/>
      <dgm:spPr/>
      <dgm:t>
        <a:bodyPr/>
        <a:lstStyle/>
        <a:p>
          <a:endParaRPr lang="de-CH"/>
        </a:p>
      </dgm:t>
    </dgm:pt>
    <dgm:pt modelId="{AE9566B1-4878-4D65-AF92-2BE44FBB24D1}" type="sibTrans" cxnId="{E32DA833-C15B-4354-BAA4-D2BE9B0D1E52}">
      <dgm:prSet/>
      <dgm:spPr/>
      <dgm:t>
        <a:bodyPr/>
        <a:lstStyle/>
        <a:p>
          <a:endParaRPr lang="de-CH"/>
        </a:p>
      </dgm:t>
    </dgm:pt>
    <dgm:pt modelId="{06BE6AF8-F9F7-4192-B002-599371D430A7}">
      <dgm:prSet phldrT="[Text]"/>
      <dgm:spPr/>
      <dgm:t>
        <a:bodyPr/>
        <a:lstStyle/>
        <a:p>
          <a:r>
            <a:rPr lang="de-CH"/>
            <a:t>Output: Arbeit ist erledigt</a:t>
          </a:r>
        </a:p>
      </dgm:t>
    </dgm:pt>
    <dgm:pt modelId="{8AF0D4EB-F044-48E8-8C82-9F101060FD79}" type="parTrans" cxnId="{36B3CAE8-CF34-4F56-8931-7655BBEA7CFF}">
      <dgm:prSet/>
      <dgm:spPr/>
      <dgm:t>
        <a:bodyPr/>
        <a:lstStyle/>
        <a:p>
          <a:endParaRPr lang="de-CH"/>
        </a:p>
      </dgm:t>
    </dgm:pt>
    <dgm:pt modelId="{3A314C02-74C7-4B01-AFDF-6597EC58E489}" type="sibTrans" cxnId="{36B3CAE8-CF34-4F56-8931-7655BBEA7CFF}">
      <dgm:prSet/>
      <dgm:spPr/>
      <dgm:t>
        <a:bodyPr/>
        <a:lstStyle/>
        <a:p>
          <a:endParaRPr lang="de-CH"/>
        </a:p>
      </dgm:t>
    </dgm:pt>
    <dgm:pt modelId="{3F8DD7B2-6E5D-4A6F-B684-50B184996540}">
      <dgm:prSet phldrT="[Text]"/>
      <dgm:spPr/>
      <dgm:t>
        <a:bodyPr/>
        <a:lstStyle/>
        <a:p>
          <a:r>
            <a:rPr lang="de-CH"/>
            <a:t>Stunden Rapport</a:t>
          </a:r>
        </a:p>
      </dgm:t>
    </dgm:pt>
    <dgm:pt modelId="{74AB9851-60E3-4719-BE6B-A163D510FCB8}" type="parTrans" cxnId="{3001B369-C339-457F-A297-2A9C80F04BEE}">
      <dgm:prSet/>
      <dgm:spPr/>
      <dgm:t>
        <a:bodyPr/>
        <a:lstStyle/>
        <a:p>
          <a:endParaRPr lang="de-CH"/>
        </a:p>
      </dgm:t>
    </dgm:pt>
    <dgm:pt modelId="{91A8A568-17F4-4262-B6D4-33596791E793}" type="sibTrans" cxnId="{3001B369-C339-457F-A297-2A9C80F04BEE}">
      <dgm:prSet/>
      <dgm:spPr/>
      <dgm:t>
        <a:bodyPr/>
        <a:lstStyle/>
        <a:p>
          <a:endParaRPr lang="de-CH"/>
        </a:p>
      </dgm:t>
    </dgm:pt>
    <dgm:pt modelId="{03FE6677-D01F-4710-B4AB-727203460A1E}">
      <dgm:prSet phldrT="[Text]"/>
      <dgm:spPr/>
      <dgm:t>
        <a:bodyPr/>
        <a:lstStyle/>
        <a:p>
          <a:r>
            <a:rPr lang="de-CH"/>
            <a:t>Für Sekretärin</a:t>
          </a:r>
        </a:p>
      </dgm:t>
    </dgm:pt>
    <dgm:pt modelId="{F42C6231-1B77-48F7-BCAA-E4166C2EB858}" type="parTrans" cxnId="{1D89FA32-11E1-47D6-B7D8-C1445A196EE4}">
      <dgm:prSet/>
      <dgm:spPr/>
      <dgm:t>
        <a:bodyPr/>
        <a:lstStyle/>
        <a:p>
          <a:endParaRPr lang="de-CH"/>
        </a:p>
      </dgm:t>
    </dgm:pt>
    <dgm:pt modelId="{8563C8EF-626B-44C7-9183-33EB92D4754A}" type="sibTrans" cxnId="{1D89FA32-11E1-47D6-B7D8-C1445A196EE4}">
      <dgm:prSet/>
      <dgm:spPr/>
      <dgm:t>
        <a:bodyPr/>
        <a:lstStyle/>
        <a:p>
          <a:endParaRPr lang="de-CH"/>
        </a:p>
      </dgm:t>
    </dgm:pt>
    <dgm:pt modelId="{167A2BA1-3A7C-423D-923B-CA45D4AFD876}">
      <dgm:prSet phldrT="[Text]"/>
      <dgm:spPr/>
      <dgm:t>
        <a:bodyPr/>
        <a:lstStyle/>
        <a:p>
          <a:r>
            <a:rPr lang="de-CH"/>
            <a:t>Zur Erstellung der Rechnung</a:t>
          </a:r>
        </a:p>
      </dgm:t>
    </dgm:pt>
    <dgm:pt modelId="{3010EE71-FAE9-44FC-A86C-C39473EAFB23}" type="parTrans" cxnId="{2F63A226-FA1D-41C2-ABC3-0280231260A1}">
      <dgm:prSet/>
      <dgm:spPr/>
      <dgm:t>
        <a:bodyPr/>
        <a:lstStyle/>
        <a:p>
          <a:endParaRPr lang="de-CH"/>
        </a:p>
      </dgm:t>
    </dgm:pt>
    <dgm:pt modelId="{83CCF0A6-C417-4653-8359-4B4C4EFE8F3D}" type="sibTrans" cxnId="{2F63A226-FA1D-41C2-ABC3-0280231260A1}">
      <dgm:prSet/>
      <dgm:spPr/>
      <dgm:t>
        <a:bodyPr/>
        <a:lstStyle/>
        <a:p>
          <a:endParaRPr lang="de-CH"/>
        </a:p>
      </dgm:t>
    </dgm:pt>
    <dgm:pt modelId="{EAF0A4A3-1FC8-4DB4-8545-54615079989B}">
      <dgm:prSet phldrT="[Text]"/>
      <dgm:spPr/>
      <dgm:t>
        <a:bodyPr/>
        <a:lstStyle/>
        <a:p>
          <a:r>
            <a:rPr lang="de-CH"/>
            <a:t>Termin mit Kunden finden</a:t>
          </a:r>
        </a:p>
      </dgm:t>
    </dgm:pt>
    <dgm:pt modelId="{DE95B72E-BFE8-40F4-99DB-F015BD9C503A}" type="parTrans" cxnId="{8872621C-5A1B-439E-BF19-1DBA3CE2EF90}">
      <dgm:prSet/>
      <dgm:spPr/>
      <dgm:t>
        <a:bodyPr/>
        <a:lstStyle/>
        <a:p>
          <a:endParaRPr lang="de-CH"/>
        </a:p>
      </dgm:t>
    </dgm:pt>
    <dgm:pt modelId="{FB5AA424-C1C8-4B4A-BFB0-3AD43B3822A2}" type="sibTrans" cxnId="{8872621C-5A1B-439E-BF19-1DBA3CE2EF90}">
      <dgm:prSet/>
      <dgm:spPr/>
      <dgm:t>
        <a:bodyPr/>
        <a:lstStyle/>
        <a:p>
          <a:endParaRPr lang="de-CH"/>
        </a:p>
      </dgm:t>
    </dgm:pt>
    <dgm:pt modelId="{299BCA60-A40C-4C70-86F0-395A6ED5C1DF}">
      <dgm:prSet phldrT="[Text]"/>
      <dgm:spPr/>
      <dgm:t>
        <a:bodyPr/>
        <a:lstStyle/>
        <a:p>
          <a:r>
            <a:rPr lang="de-CH"/>
            <a:t>Separat vereinbaren</a:t>
          </a:r>
        </a:p>
      </dgm:t>
    </dgm:pt>
    <dgm:pt modelId="{E90F8B8C-AB1B-44AB-8F5C-630BECC1C732}" type="parTrans" cxnId="{22DEF3B7-36F0-4ED5-86F0-D57E7A00132E}">
      <dgm:prSet/>
      <dgm:spPr/>
      <dgm:t>
        <a:bodyPr/>
        <a:lstStyle/>
        <a:p>
          <a:endParaRPr lang="de-CH"/>
        </a:p>
      </dgm:t>
    </dgm:pt>
    <dgm:pt modelId="{54202FDF-5B0A-418C-A4F5-BF730DBAFC71}" type="sibTrans" cxnId="{22DEF3B7-36F0-4ED5-86F0-D57E7A00132E}">
      <dgm:prSet/>
      <dgm:spPr/>
      <dgm:t>
        <a:bodyPr/>
        <a:lstStyle/>
        <a:p>
          <a:endParaRPr lang="de-CH"/>
        </a:p>
      </dgm:t>
    </dgm:pt>
    <dgm:pt modelId="{0E035DE8-96F2-492B-AFB2-CB22DE4D3E08}">
      <dgm:prSet phldrT="[Text]"/>
      <dgm:spPr/>
      <dgm:t>
        <a:bodyPr/>
        <a:lstStyle/>
        <a:p>
          <a:r>
            <a:rPr lang="de-CH"/>
            <a:t>Output: Rechnung</a:t>
          </a:r>
        </a:p>
      </dgm:t>
    </dgm:pt>
    <dgm:pt modelId="{C6B1EF5A-E55D-44DD-9867-C21A5CEFAA18}" type="parTrans" cxnId="{A44DEAAE-DBE0-4458-8705-9B72C792D4D0}">
      <dgm:prSet/>
      <dgm:spPr/>
      <dgm:t>
        <a:bodyPr/>
        <a:lstStyle/>
        <a:p>
          <a:endParaRPr lang="de-CH"/>
        </a:p>
      </dgm:t>
    </dgm:pt>
    <dgm:pt modelId="{E32A8DFF-50E2-4433-94ED-CFB586E80160}" type="sibTrans" cxnId="{A44DEAAE-DBE0-4458-8705-9B72C792D4D0}">
      <dgm:prSet/>
      <dgm:spPr/>
      <dgm:t>
        <a:bodyPr/>
        <a:lstStyle/>
        <a:p>
          <a:endParaRPr lang="de-CH"/>
        </a:p>
      </dgm:t>
    </dgm:pt>
    <dgm:pt modelId="{C0B33C05-7B7A-4B06-8083-10AF11B0AC19}">
      <dgm:prSet phldrT="[Text]"/>
      <dgm:spPr/>
      <dgm:t>
        <a:bodyPr/>
        <a:lstStyle/>
        <a:p>
          <a:r>
            <a:rPr lang="de-CH"/>
            <a:t>Manchmal per Email</a:t>
          </a:r>
        </a:p>
      </dgm:t>
    </dgm:pt>
    <dgm:pt modelId="{C8BF4685-3694-4331-B198-77B8DFE77F90}" type="parTrans" cxnId="{D80FA402-A6C1-4DC7-955B-136A09DC5567}">
      <dgm:prSet/>
      <dgm:spPr/>
    </dgm:pt>
    <dgm:pt modelId="{9C1BE473-E508-4899-B2EB-799F31733316}" type="sibTrans" cxnId="{D80FA402-A6C1-4DC7-955B-136A09DC5567}">
      <dgm:prSet/>
      <dgm:spPr/>
    </dgm:pt>
    <dgm:pt modelId="{F6995450-31B8-4F52-853C-C0A1AB2E7B1A}" type="pres">
      <dgm:prSet presAssocID="{AD597E26-F668-4CFB-954D-3856D7EF46F5}" presName="linearFlow" presStyleCnt="0">
        <dgm:presLayoutVars>
          <dgm:dir/>
          <dgm:animLvl val="lvl"/>
          <dgm:resizeHandles val="exact"/>
        </dgm:presLayoutVars>
      </dgm:prSet>
      <dgm:spPr/>
      <dgm:t>
        <a:bodyPr/>
        <a:lstStyle/>
        <a:p>
          <a:endParaRPr lang="de-CH"/>
        </a:p>
      </dgm:t>
    </dgm:pt>
    <dgm:pt modelId="{AFA3A620-7117-4EC0-8933-4DC58A6E3DD9}" type="pres">
      <dgm:prSet presAssocID="{DCBAC794-3010-431F-84F3-0EF501A98101}" presName="composite" presStyleCnt="0"/>
      <dgm:spPr/>
    </dgm:pt>
    <dgm:pt modelId="{DD192967-1BF7-4DE7-979D-D1F8F99CBE5C}" type="pres">
      <dgm:prSet presAssocID="{DCBAC794-3010-431F-84F3-0EF501A98101}" presName="parentText" presStyleLbl="alignNode1" presStyleIdx="0" presStyleCnt="4">
        <dgm:presLayoutVars>
          <dgm:chMax val="1"/>
          <dgm:bulletEnabled val="1"/>
        </dgm:presLayoutVars>
      </dgm:prSet>
      <dgm:spPr/>
      <dgm:t>
        <a:bodyPr/>
        <a:lstStyle/>
        <a:p>
          <a:endParaRPr lang="de-CH"/>
        </a:p>
      </dgm:t>
    </dgm:pt>
    <dgm:pt modelId="{664F7EB5-019C-4D10-B2D4-0E1284FEC277}" type="pres">
      <dgm:prSet presAssocID="{DCBAC794-3010-431F-84F3-0EF501A98101}" presName="descendantText" presStyleLbl="alignAcc1" presStyleIdx="0" presStyleCnt="4">
        <dgm:presLayoutVars>
          <dgm:bulletEnabled val="1"/>
        </dgm:presLayoutVars>
      </dgm:prSet>
      <dgm:spPr/>
      <dgm:t>
        <a:bodyPr/>
        <a:lstStyle/>
        <a:p>
          <a:endParaRPr lang="de-CH"/>
        </a:p>
      </dgm:t>
    </dgm:pt>
    <dgm:pt modelId="{C17455E8-4A51-4035-BEB3-C79A8E98B125}" type="pres">
      <dgm:prSet presAssocID="{5A108A0E-36A5-4687-9F2E-7B1A466527E3}" presName="sp" presStyleCnt="0"/>
      <dgm:spPr/>
    </dgm:pt>
    <dgm:pt modelId="{F9375FF9-5237-4928-A19D-942F81A8C572}" type="pres">
      <dgm:prSet presAssocID="{EAF0A4A3-1FC8-4DB4-8545-54615079989B}" presName="composite" presStyleCnt="0"/>
      <dgm:spPr/>
    </dgm:pt>
    <dgm:pt modelId="{D6979E6D-B533-4F7A-95DC-80DED9349EFA}" type="pres">
      <dgm:prSet presAssocID="{EAF0A4A3-1FC8-4DB4-8545-54615079989B}" presName="parentText" presStyleLbl="alignNode1" presStyleIdx="1" presStyleCnt="4">
        <dgm:presLayoutVars>
          <dgm:chMax val="1"/>
          <dgm:bulletEnabled val="1"/>
        </dgm:presLayoutVars>
      </dgm:prSet>
      <dgm:spPr/>
      <dgm:t>
        <a:bodyPr/>
        <a:lstStyle/>
        <a:p>
          <a:endParaRPr lang="de-CH"/>
        </a:p>
      </dgm:t>
    </dgm:pt>
    <dgm:pt modelId="{1A0A85E3-1F20-46B3-A233-A0BEB9CC52E8}" type="pres">
      <dgm:prSet presAssocID="{EAF0A4A3-1FC8-4DB4-8545-54615079989B}" presName="descendantText" presStyleLbl="alignAcc1" presStyleIdx="1" presStyleCnt="4">
        <dgm:presLayoutVars>
          <dgm:bulletEnabled val="1"/>
        </dgm:presLayoutVars>
      </dgm:prSet>
      <dgm:spPr/>
      <dgm:t>
        <a:bodyPr/>
        <a:lstStyle/>
        <a:p>
          <a:endParaRPr lang="de-CH"/>
        </a:p>
      </dgm:t>
    </dgm:pt>
    <dgm:pt modelId="{E4F69DDB-44E5-4C63-81CD-075EE3819106}" type="pres">
      <dgm:prSet presAssocID="{FB5AA424-C1C8-4B4A-BFB0-3AD43B3822A2}" presName="sp" presStyleCnt="0"/>
      <dgm:spPr/>
    </dgm:pt>
    <dgm:pt modelId="{88C4A199-B593-4251-B667-6EBBDFAD9D75}" type="pres">
      <dgm:prSet presAssocID="{37ED2728-A500-4A6F-A517-1EEA51A1BF38}" presName="composite" presStyleCnt="0"/>
      <dgm:spPr/>
    </dgm:pt>
    <dgm:pt modelId="{A78C2F34-7684-4421-8E7E-0A90612E285D}" type="pres">
      <dgm:prSet presAssocID="{37ED2728-A500-4A6F-A517-1EEA51A1BF38}" presName="parentText" presStyleLbl="alignNode1" presStyleIdx="2" presStyleCnt="4">
        <dgm:presLayoutVars>
          <dgm:chMax val="1"/>
          <dgm:bulletEnabled val="1"/>
        </dgm:presLayoutVars>
      </dgm:prSet>
      <dgm:spPr/>
      <dgm:t>
        <a:bodyPr/>
        <a:lstStyle/>
        <a:p>
          <a:endParaRPr lang="de-CH"/>
        </a:p>
      </dgm:t>
    </dgm:pt>
    <dgm:pt modelId="{A310A819-9277-4E2A-99BE-98AAF9871817}" type="pres">
      <dgm:prSet presAssocID="{37ED2728-A500-4A6F-A517-1EEA51A1BF38}" presName="descendantText" presStyleLbl="alignAcc1" presStyleIdx="2" presStyleCnt="4">
        <dgm:presLayoutVars>
          <dgm:bulletEnabled val="1"/>
        </dgm:presLayoutVars>
      </dgm:prSet>
      <dgm:spPr/>
      <dgm:t>
        <a:bodyPr/>
        <a:lstStyle/>
        <a:p>
          <a:endParaRPr lang="de-CH"/>
        </a:p>
      </dgm:t>
    </dgm:pt>
    <dgm:pt modelId="{A48CD79D-B9BA-436E-B8A1-55CD5B6220C7}" type="pres">
      <dgm:prSet presAssocID="{753C13B6-499D-4CFB-BC80-3513E19A97AE}" presName="sp" presStyleCnt="0"/>
      <dgm:spPr/>
    </dgm:pt>
    <dgm:pt modelId="{604AC96F-0C72-4624-8C3F-3A24A41000C3}" type="pres">
      <dgm:prSet presAssocID="{3F8DD7B2-6E5D-4A6F-B684-50B184996540}" presName="composite" presStyleCnt="0"/>
      <dgm:spPr/>
    </dgm:pt>
    <dgm:pt modelId="{D256E87C-A610-4796-B136-712EDF20E380}" type="pres">
      <dgm:prSet presAssocID="{3F8DD7B2-6E5D-4A6F-B684-50B184996540}" presName="parentText" presStyleLbl="alignNode1" presStyleIdx="3" presStyleCnt="4">
        <dgm:presLayoutVars>
          <dgm:chMax val="1"/>
          <dgm:bulletEnabled val="1"/>
        </dgm:presLayoutVars>
      </dgm:prSet>
      <dgm:spPr/>
      <dgm:t>
        <a:bodyPr/>
        <a:lstStyle/>
        <a:p>
          <a:endParaRPr lang="de-CH"/>
        </a:p>
      </dgm:t>
    </dgm:pt>
    <dgm:pt modelId="{A685E4E7-405E-41EF-8C87-86D879D1F008}" type="pres">
      <dgm:prSet presAssocID="{3F8DD7B2-6E5D-4A6F-B684-50B184996540}" presName="descendantText" presStyleLbl="alignAcc1" presStyleIdx="3" presStyleCnt="4">
        <dgm:presLayoutVars>
          <dgm:bulletEnabled val="1"/>
        </dgm:presLayoutVars>
      </dgm:prSet>
      <dgm:spPr/>
      <dgm:t>
        <a:bodyPr/>
        <a:lstStyle/>
        <a:p>
          <a:endParaRPr lang="de-CH"/>
        </a:p>
      </dgm:t>
    </dgm:pt>
  </dgm:ptLst>
  <dgm:cxnLst>
    <dgm:cxn modelId="{2F63A226-FA1D-41C2-ABC3-0280231260A1}" srcId="{3F8DD7B2-6E5D-4A6F-B684-50B184996540}" destId="{167A2BA1-3A7C-423D-923B-CA45D4AFD876}" srcOrd="1" destOrd="0" parTransId="{3010EE71-FAE9-44FC-A86C-C39473EAFB23}" sibTransId="{83CCF0A6-C417-4653-8359-4B4C4EFE8F3D}"/>
    <dgm:cxn modelId="{D80FA402-A6C1-4DC7-955B-136A09DC5567}" srcId="{DCBAC794-3010-431F-84F3-0EF501A98101}" destId="{C0B33C05-7B7A-4B06-8083-10AF11B0AC19}" srcOrd="1" destOrd="0" parTransId="{C8BF4685-3694-4331-B198-77B8DFE77F90}" sibTransId="{9C1BE473-E508-4899-B2EB-799F31733316}"/>
    <dgm:cxn modelId="{03A2A55F-3078-4782-B87D-6CC758A75C21}" type="presOf" srcId="{03FE6677-D01F-4710-B4AB-727203460A1E}" destId="{A685E4E7-405E-41EF-8C87-86D879D1F008}" srcOrd="0" destOrd="0" presId="urn:microsoft.com/office/officeart/2005/8/layout/chevron2"/>
    <dgm:cxn modelId="{0B92B6AF-0728-4176-B6A6-6C7A51DF74D9}" srcId="{AD597E26-F668-4CFB-954D-3856D7EF46F5}" destId="{37ED2728-A500-4A6F-A517-1EEA51A1BF38}" srcOrd="2" destOrd="0" parTransId="{30997813-55CA-4097-BA25-E35A59294AC2}" sibTransId="{753C13B6-499D-4CFB-BC80-3513E19A97AE}"/>
    <dgm:cxn modelId="{DE3767E0-ACDE-4B50-98D9-577270A12071}" type="presOf" srcId="{06BE6AF8-F9F7-4192-B002-599371D430A7}" destId="{A310A819-9277-4E2A-99BE-98AAF9871817}" srcOrd="0" destOrd="1" presId="urn:microsoft.com/office/officeart/2005/8/layout/chevron2"/>
    <dgm:cxn modelId="{0F54A615-834E-4BC7-AF67-3D6942AE737B}" type="presOf" srcId="{AD597E26-F668-4CFB-954D-3856D7EF46F5}" destId="{F6995450-31B8-4F52-853C-C0A1AB2E7B1A}" srcOrd="0" destOrd="0" presId="urn:microsoft.com/office/officeart/2005/8/layout/chevron2"/>
    <dgm:cxn modelId="{4A2169F6-927D-496A-938F-975B81F37553}" type="presOf" srcId="{299BCA60-A40C-4C70-86F0-395A6ED5C1DF}" destId="{1A0A85E3-1F20-46B3-A233-A0BEB9CC52E8}" srcOrd="0" destOrd="0" presId="urn:microsoft.com/office/officeart/2005/8/layout/chevron2"/>
    <dgm:cxn modelId="{57AFD1DB-1C10-442E-A83C-4EF11DF2AC99}" type="presOf" srcId="{1FCA0E45-E878-4C87-8533-78A1620498E4}" destId="{664F7EB5-019C-4D10-B2D4-0E1284FEC277}" srcOrd="0" destOrd="0" presId="urn:microsoft.com/office/officeart/2005/8/layout/chevron2"/>
    <dgm:cxn modelId="{A44DEAAE-DBE0-4458-8705-9B72C792D4D0}" srcId="{3F8DD7B2-6E5D-4A6F-B684-50B184996540}" destId="{0E035DE8-96F2-492B-AFB2-CB22DE4D3E08}" srcOrd="2" destOrd="0" parTransId="{C6B1EF5A-E55D-44DD-9867-C21A5CEFAA18}" sibTransId="{E32A8DFF-50E2-4433-94ED-CFB586E80160}"/>
    <dgm:cxn modelId="{1ACEC58F-5D08-4303-9523-95916E0209BF}" type="presOf" srcId="{C0B33C05-7B7A-4B06-8083-10AF11B0AC19}" destId="{664F7EB5-019C-4D10-B2D4-0E1284FEC277}" srcOrd="0" destOrd="1" presId="urn:microsoft.com/office/officeart/2005/8/layout/chevron2"/>
    <dgm:cxn modelId="{8872621C-5A1B-439E-BF19-1DBA3CE2EF90}" srcId="{AD597E26-F668-4CFB-954D-3856D7EF46F5}" destId="{EAF0A4A3-1FC8-4DB4-8545-54615079989B}" srcOrd="1" destOrd="0" parTransId="{DE95B72E-BFE8-40F4-99DB-F015BD9C503A}" sibTransId="{FB5AA424-C1C8-4B4A-BFB0-3AD43B3822A2}"/>
    <dgm:cxn modelId="{73E2D2BE-AF75-4B68-BE2A-B0C1B4160E3E}" type="presOf" srcId="{DCBAC794-3010-431F-84F3-0EF501A98101}" destId="{DD192967-1BF7-4DE7-979D-D1F8F99CBE5C}" srcOrd="0" destOrd="0" presId="urn:microsoft.com/office/officeart/2005/8/layout/chevron2"/>
    <dgm:cxn modelId="{D4739CE3-5CB7-40C0-A968-B8363A1C6050}" type="presOf" srcId="{5091B129-A8C8-44FD-B7CA-D679B916365E}" destId="{A310A819-9277-4E2A-99BE-98AAF9871817}" srcOrd="0" destOrd="0" presId="urn:microsoft.com/office/officeart/2005/8/layout/chevron2"/>
    <dgm:cxn modelId="{0828F6AC-F551-440B-B9B7-A057594A70CD}" type="presOf" srcId="{3F8DD7B2-6E5D-4A6F-B684-50B184996540}" destId="{D256E87C-A610-4796-B136-712EDF20E380}" srcOrd="0" destOrd="0" presId="urn:microsoft.com/office/officeart/2005/8/layout/chevron2"/>
    <dgm:cxn modelId="{F7AA2485-FB81-4F60-A499-CF47CC2D366D}" type="presOf" srcId="{37ED2728-A500-4A6F-A517-1EEA51A1BF38}" destId="{A78C2F34-7684-4421-8E7E-0A90612E285D}" srcOrd="0" destOrd="0" presId="urn:microsoft.com/office/officeart/2005/8/layout/chevron2"/>
    <dgm:cxn modelId="{22DEF3B7-36F0-4ED5-86F0-D57E7A00132E}" srcId="{EAF0A4A3-1FC8-4DB4-8545-54615079989B}" destId="{299BCA60-A40C-4C70-86F0-395A6ED5C1DF}" srcOrd="0" destOrd="0" parTransId="{E90F8B8C-AB1B-44AB-8F5C-630BECC1C732}" sibTransId="{54202FDF-5B0A-418C-A4F5-BF730DBAFC71}"/>
    <dgm:cxn modelId="{ED01933E-8557-4FB0-9E3B-D98DB20F5132}" type="presOf" srcId="{EAF0A4A3-1FC8-4DB4-8545-54615079989B}" destId="{D6979E6D-B533-4F7A-95DC-80DED9349EFA}" srcOrd="0" destOrd="0" presId="urn:microsoft.com/office/officeart/2005/8/layout/chevron2"/>
    <dgm:cxn modelId="{E32DA833-C15B-4354-BAA4-D2BE9B0D1E52}" srcId="{37ED2728-A500-4A6F-A517-1EEA51A1BF38}" destId="{5091B129-A8C8-44FD-B7CA-D679B916365E}" srcOrd="0" destOrd="0" parTransId="{0DE99C3C-DBF2-4B3C-B338-36221DC07233}" sibTransId="{AE9566B1-4878-4D65-AF92-2BE44FBB24D1}"/>
    <dgm:cxn modelId="{36B3CAE8-CF34-4F56-8931-7655BBEA7CFF}" srcId="{37ED2728-A500-4A6F-A517-1EEA51A1BF38}" destId="{06BE6AF8-F9F7-4192-B002-599371D430A7}" srcOrd="1" destOrd="0" parTransId="{8AF0D4EB-F044-48E8-8C82-9F101060FD79}" sibTransId="{3A314C02-74C7-4B01-AFDF-6597EC58E489}"/>
    <dgm:cxn modelId="{3001B369-C339-457F-A297-2A9C80F04BEE}" srcId="{AD597E26-F668-4CFB-954D-3856D7EF46F5}" destId="{3F8DD7B2-6E5D-4A6F-B684-50B184996540}" srcOrd="3" destOrd="0" parTransId="{74AB9851-60E3-4719-BE6B-A163D510FCB8}" sibTransId="{91A8A568-17F4-4262-B6D4-33596791E793}"/>
    <dgm:cxn modelId="{4C430275-027D-42F1-822E-0D96DFF06639}" type="presOf" srcId="{167A2BA1-3A7C-423D-923B-CA45D4AFD876}" destId="{A685E4E7-405E-41EF-8C87-86D879D1F008}" srcOrd="0" destOrd="1" presId="urn:microsoft.com/office/officeart/2005/8/layout/chevron2"/>
    <dgm:cxn modelId="{F29D1364-4F99-4E8A-A139-4BFDD699672F}" srcId="{DCBAC794-3010-431F-84F3-0EF501A98101}" destId="{1FCA0E45-E878-4C87-8533-78A1620498E4}" srcOrd="0" destOrd="0" parTransId="{EEB38F62-C29B-49D4-9ECD-DA5E41E6F5FC}" sibTransId="{ECFB65FB-0083-4670-81D5-730B4ADF65C9}"/>
    <dgm:cxn modelId="{E7E59E08-A66B-40E2-A604-6DC800B157EE}" srcId="{AD597E26-F668-4CFB-954D-3856D7EF46F5}" destId="{DCBAC794-3010-431F-84F3-0EF501A98101}" srcOrd="0" destOrd="0" parTransId="{73BC0DB3-0FE6-468F-8178-A6A72B020878}" sibTransId="{5A108A0E-36A5-4687-9F2E-7B1A466527E3}"/>
    <dgm:cxn modelId="{1D89FA32-11E1-47D6-B7D8-C1445A196EE4}" srcId="{3F8DD7B2-6E5D-4A6F-B684-50B184996540}" destId="{03FE6677-D01F-4710-B4AB-727203460A1E}" srcOrd="0" destOrd="0" parTransId="{F42C6231-1B77-48F7-BCAA-E4166C2EB858}" sibTransId="{8563C8EF-626B-44C7-9183-33EB92D4754A}"/>
    <dgm:cxn modelId="{352DE5D9-95CB-4773-9EBA-C5020D9EE4F7}" type="presOf" srcId="{0E035DE8-96F2-492B-AFB2-CB22DE4D3E08}" destId="{A685E4E7-405E-41EF-8C87-86D879D1F008}" srcOrd="0" destOrd="2" presId="urn:microsoft.com/office/officeart/2005/8/layout/chevron2"/>
    <dgm:cxn modelId="{77997243-E036-43D4-B831-957D85D87617}" type="presParOf" srcId="{F6995450-31B8-4F52-853C-C0A1AB2E7B1A}" destId="{AFA3A620-7117-4EC0-8933-4DC58A6E3DD9}" srcOrd="0" destOrd="0" presId="urn:microsoft.com/office/officeart/2005/8/layout/chevron2"/>
    <dgm:cxn modelId="{7B503487-EEB5-4BAC-A17D-0E7C2E641473}" type="presParOf" srcId="{AFA3A620-7117-4EC0-8933-4DC58A6E3DD9}" destId="{DD192967-1BF7-4DE7-979D-D1F8F99CBE5C}" srcOrd="0" destOrd="0" presId="urn:microsoft.com/office/officeart/2005/8/layout/chevron2"/>
    <dgm:cxn modelId="{F319CAAD-A284-49EA-88E4-EACA3A26AF75}" type="presParOf" srcId="{AFA3A620-7117-4EC0-8933-4DC58A6E3DD9}" destId="{664F7EB5-019C-4D10-B2D4-0E1284FEC277}" srcOrd="1" destOrd="0" presId="urn:microsoft.com/office/officeart/2005/8/layout/chevron2"/>
    <dgm:cxn modelId="{1398D0CC-9A25-4B6E-B18F-80C93B0BE315}" type="presParOf" srcId="{F6995450-31B8-4F52-853C-C0A1AB2E7B1A}" destId="{C17455E8-4A51-4035-BEB3-C79A8E98B125}" srcOrd="1" destOrd="0" presId="urn:microsoft.com/office/officeart/2005/8/layout/chevron2"/>
    <dgm:cxn modelId="{C685C406-14F6-420E-A1A7-384BC44D5FF2}" type="presParOf" srcId="{F6995450-31B8-4F52-853C-C0A1AB2E7B1A}" destId="{F9375FF9-5237-4928-A19D-942F81A8C572}" srcOrd="2" destOrd="0" presId="urn:microsoft.com/office/officeart/2005/8/layout/chevron2"/>
    <dgm:cxn modelId="{CCCD9B90-8C3E-4B9F-AB5C-6F469CE932B2}" type="presParOf" srcId="{F9375FF9-5237-4928-A19D-942F81A8C572}" destId="{D6979E6D-B533-4F7A-95DC-80DED9349EFA}" srcOrd="0" destOrd="0" presId="urn:microsoft.com/office/officeart/2005/8/layout/chevron2"/>
    <dgm:cxn modelId="{5CF0F230-4088-427A-9C29-1858CAFCDDF2}" type="presParOf" srcId="{F9375FF9-5237-4928-A19D-942F81A8C572}" destId="{1A0A85E3-1F20-46B3-A233-A0BEB9CC52E8}" srcOrd="1" destOrd="0" presId="urn:microsoft.com/office/officeart/2005/8/layout/chevron2"/>
    <dgm:cxn modelId="{14BED2AA-8A53-4517-8005-BAEDF32AC773}" type="presParOf" srcId="{F6995450-31B8-4F52-853C-C0A1AB2E7B1A}" destId="{E4F69DDB-44E5-4C63-81CD-075EE3819106}" srcOrd="3" destOrd="0" presId="urn:microsoft.com/office/officeart/2005/8/layout/chevron2"/>
    <dgm:cxn modelId="{BB4C747B-A736-4D3E-95F8-7092E58AAB4C}" type="presParOf" srcId="{F6995450-31B8-4F52-853C-C0A1AB2E7B1A}" destId="{88C4A199-B593-4251-B667-6EBBDFAD9D75}" srcOrd="4" destOrd="0" presId="urn:microsoft.com/office/officeart/2005/8/layout/chevron2"/>
    <dgm:cxn modelId="{5CC0D18B-E47A-488C-8E9F-36422F0D1C4A}" type="presParOf" srcId="{88C4A199-B593-4251-B667-6EBBDFAD9D75}" destId="{A78C2F34-7684-4421-8E7E-0A90612E285D}" srcOrd="0" destOrd="0" presId="urn:microsoft.com/office/officeart/2005/8/layout/chevron2"/>
    <dgm:cxn modelId="{C035F652-0E64-4EEF-99CE-36CCEFAA9D10}" type="presParOf" srcId="{88C4A199-B593-4251-B667-6EBBDFAD9D75}" destId="{A310A819-9277-4E2A-99BE-98AAF9871817}" srcOrd="1" destOrd="0" presId="urn:microsoft.com/office/officeart/2005/8/layout/chevron2"/>
    <dgm:cxn modelId="{CCE79685-67C0-446D-B046-2B042F4EC620}" type="presParOf" srcId="{F6995450-31B8-4F52-853C-C0A1AB2E7B1A}" destId="{A48CD79D-B9BA-436E-B8A1-55CD5B6220C7}" srcOrd="5" destOrd="0" presId="urn:microsoft.com/office/officeart/2005/8/layout/chevron2"/>
    <dgm:cxn modelId="{B39C0380-BF04-4758-9271-CC79B4564749}" type="presParOf" srcId="{F6995450-31B8-4F52-853C-C0A1AB2E7B1A}" destId="{604AC96F-0C72-4624-8C3F-3A24A41000C3}" srcOrd="6" destOrd="0" presId="urn:microsoft.com/office/officeart/2005/8/layout/chevron2"/>
    <dgm:cxn modelId="{1B1B555D-AD35-47E1-8982-FBFDA4294EE2}" type="presParOf" srcId="{604AC96F-0C72-4624-8C3F-3A24A41000C3}" destId="{D256E87C-A610-4796-B136-712EDF20E380}" srcOrd="0" destOrd="0" presId="urn:microsoft.com/office/officeart/2005/8/layout/chevron2"/>
    <dgm:cxn modelId="{69C9CC1A-5D51-4BEC-ADC2-36C6835B7C87}" type="presParOf" srcId="{604AC96F-0C72-4624-8C3F-3A24A41000C3}" destId="{A685E4E7-405E-41EF-8C87-86D879D1F008}" srcOrd="1" destOrd="0" presId="urn:microsoft.com/office/officeart/2005/8/layout/chevron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D597E26-F668-4CFB-954D-3856D7EF46F5}"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de-CH"/>
        </a:p>
      </dgm:t>
    </dgm:pt>
    <dgm:pt modelId="{DCBAC794-3010-431F-84F3-0EF501A98101}">
      <dgm:prSet phldrT="[Text]"/>
      <dgm:spPr/>
      <dgm:t>
        <a:bodyPr/>
        <a:lstStyle/>
        <a:p>
          <a:r>
            <a:rPr lang="de-CH"/>
            <a:t>Arbeitsanfrage</a:t>
          </a:r>
        </a:p>
      </dgm:t>
    </dgm:pt>
    <dgm:pt modelId="{73BC0DB3-0FE6-468F-8178-A6A72B020878}" type="parTrans" cxnId="{E7E59E08-A66B-40E2-A604-6DC800B157EE}">
      <dgm:prSet/>
      <dgm:spPr/>
      <dgm:t>
        <a:bodyPr/>
        <a:lstStyle/>
        <a:p>
          <a:endParaRPr lang="de-CH"/>
        </a:p>
      </dgm:t>
    </dgm:pt>
    <dgm:pt modelId="{5A108A0E-36A5-4687-9F2E-7B1A466527E3}" type="sibTrans" cxnId="{E7E59E08-A66B-40E2-A604-6DC800B157EE}">
      <dgm:prSet/>
      <dgm:spPr/>
      <dgm:t>
        <a:bodyPr/>
        <a:lstStyle/>
        <a:p>
          <a:endParaRPr lang="de-CH"/>
        </a:p>
      </dgm:t>
    </dgm:pt>
    <dgm:pt modelId="{1FCA0E45-E878-4C87-8533-78A1620498E4}">
      <dgm:prSet phldrT="[Text]"/>
      <dgm:spPr/>
      <dgm:t>
        <a:bodyPr/>
        <a:lstStyle/>
        <a:p>
          <a:r>
            <a:rPr lang="de-CH"/>
            <a:t>Meistens von Kunde per Telefon</a:t>
          </a:r>
        </a:p>
      </dgm:t>
    </dgm:pt>
    <dgm:pt modelId="{EEB38F62-C29B-49D4-9ECD-DA5E41E6F5FC}" type="parTrans" cxnId="{F29D1364-4F99-4E8A-A139-4BFDD699672F}">
      <dgm:prSet/>
      <dgm:spPr/>
      <dgm:t>
        <a:bodyPr/>
        <a:lstStyle/>
        <a:p>
          <a:endParaRPr lang="de-CH"/>
        </a:p>
      </dgm:t>
    </dgm:pt>
    <dgm:pt modelId="{ECFB65FB-0083-4670-81D5-730B4ADF65C9}" type="sibTrans" cxnId="{F29D1364-4F99-4E8A-A139-4BFDD699672F}">
      <dgm:prSet/>
      <dgm:spPr/>
      <dgm:t>
        <a:bodyPr/>
        <a:lstStyle/>
        <a:p>
          <a:endParaRPr lang="de-CH"/>
        </a:p>
      </dgm:t>
    </dgm:pt>
    <dgm:pt modelId="{6112C17F-DB59-4648-BCC5-FAA2528527AA}">
      <dgm:prSet phldrT="[Text]"/>
      <dgm:spPr/>
      <dgm:t>
        <a:bodyPr/>
        <a:lstStyle/>
        <a:p>
          <a:r>
            <a:rPr lang="de-CH"/>
            <a:t>Seltener von Sekretärin weitergeleitet</a:t>
          </a:r>
        </a:p>
      </dgm:t>
    </dgm:pt>
    <dgm:pt modelId="{080698E6-C216-46E9-90FB-24683E2284BA}" type="parTrans" cxnId="{D09B2A0B-009A-424E-A9EE-3C058416BDE2}">
      <dgm:prSet/>
      <dgm:spPr/>
      <dgm:t>
        <a:bodyPr/>
        <a:lstStyle/>
        <a:p>
          <a:endParaRPr lang="de-CH"/>
        </a:p>
      </dgm:t>
    </dgm:pt>
    <dgm:pt modelId="{1DA72225-50CF-40AE-9F24-509431D096C8}" type="sibTrans" cxnId="{D09B2A0B-009A-424E-A9EE-3C058416BDE2}">
      <dgm:prSet/>
      <dgm:spPr/>
      <dgm:t>
        <a:bodyPr/>
        <a:lstStyle/>
        <a:p>
          <a:endParaRPr lang="de-CH"/>
        </a:p>
      </dgm:t>
    </dgm:pt>
    <dgm:pt modelId="{37ED2728-A500-4A6F-A517-1EEA51A1BF38}">
      <dgm:prSet phldrT="[Text]"/>
      <dgm:spPr/>
      <dgm:t>
        <a:bodyPr/>
        <a:lstStyle/>
        <a:p>
          <a:r>
            <a:rPr lang="de-CH"/>
            <a:t>Erledigen der Arbeiten</a:t>
          </a:r>
        </a:p>
      </dgm:t>
    </dgm:pt>
    <dgm:pt modelId="{30997813-55CA-4097-BA25-E35A59294AC2}" type="parTrans" cxnId="{0B92B6AF-0728-4176-B6A6-6C7A51DF74D9}">
      <dgm:prSet/>
      <dgm:spPr/>
      <dgm:t>
        <a:bodyPr/>
        <a:lstStyle/>
        <a:p>
          <a:endParaRPr lang="de-CH"/>
        </a:p>
      </dgm:t>
    </dgm:pt>
    <dgm:pt modelId="{753C13B6-499D-4CFB-BC80-3513E19A97AE}" type="sibTrans" cxnId="{0B92B6AF-0728-4176-B6A6-6C7A51DF74D9}">
      <dgm:prSet/>
      <dgm:spPr/>
      <dgm:t>
        <a:bodyPr/>
        <a:lstStyle/>
        <a:p>
          <a:endParaRPr lang="de-CH"/>
        </a:p>
      </dgm:t>
    </dgm:pt>
    <dgm:pt modelId="{5091B129-A8C8-44FD-B7CA-D679B916365E}">
      <dgm:prSet phldrT="[Text]"/>
      <dgm:spPr/>
      <dgm:t>
        <a:bodyPr/>
        <a:lstStyle/>
        <a:p>
          <a:r>
            <a:rPr lang="de-CH"/>
            <a:t>Problembesprechung mit Kunde</a:t>
          </a:r>
        </a:p>
      </dgm:t>
    </dgm:pt>
    <dgm:pt modelId="{0DE99C3C-DBF2-4B3C-B338-36221DC07233}" type="parTrans" cxnId="{E32DA833-C15B-4354-BAA4-D2BE9B0D1E52}">
      <dgm:prSet/>
      <dgm:spPr/>
      <dgm:t>
        <a:bodyPr/>
        <a:lstStyle/>
        <a:p>
          <a:endParaRPr lang="de-CH"/>
        </a:p>
      </dgm:t>
    </dgm:pt>
    <dgm:pt modelId="{AE9566B1-4878-4D65-AF92-2BE44FBB24D1}" type="sibTrans" cxnId="{E32DA833-C15B-4354-BAA4-D2BE9B0D1E52}">
      <dgm:prSet/>
      <dgm:spPr/>
      <dgm:t>
        <a:bodyPr/>
        <a:lstStyle/>
        <a:p>
          <a:endParaRPr lang="de-CH"/>
        </a:p>
      </dgm:t>
    </dgm:pt>
    <dgm:pt modelId="{06BE6AF8-F9F7-4192-B002-599371D430A7}">
      <dgm:prSet phldrT="[Text]"/>
      <dgm:spPr/>
      <dgm:t>
        <a:bodyPr/>
        <a:lstStyle/>
        <a:p>
          <a:r>
            <a:rPr lang="de-CH"/>
            <a:t>Output: Arbeit ist erledigt, Rapport &amp; Materialliste</a:t>
          </a:r>
        </a:p>
      </dgm:t>
    </dgm:pt>
    <dgm:pt modelId="{8AF0D4EB-F044-48E8-8C82-9F101060FD79}" type="parTrans" cxnId="{36B3CAE8-CF34-4F56-8931-7655BBEA7CFF}">
      <dgm:prSet/>
      <dgm:spPr/>
      <dgm:t>
        <a:bodyPr/>
        <a:lstStyle/>
        <a:p>
          <a:endParaRPr lang="de-CH"/>
        </a:p>
      </dgm:t>
    </dgm:pt>
    <dgm:pt modelId="{3A314C02-74C7-4B01-AFDF-6597EC58E489}" type="sibTrans" cxnId="{36B3CAE8-CF34-4F56-8931-7655BBEA7CFF}">
      <dgm:prSet/>
      <dgm:spPr/>
      <dgm:t>
        <a:bodyPr/>
        <a:lstStyle/>
        <a:p>
          <a:endParaRPr lang="de-CH"/>
        </a:p>
      </dgm:t>
    </dgm:pt>
    <dgm:pt modelId="{3F8DD7B2-6E5D-4A6F-B684-50B184996540}">
      <dgm:prSet phldrT="[Text]"/>
      <dgm:spPr/>
      <dgm:t>
        <a:bodyPr/>
        <a:lstStyle/>
        <a:p>
          <a:r>
            <a:rPr lang="de-CH"/>
            <a:t>Stunden Rapport</a:t>
          </a:r>
        </a:p>
      </dgm:t>
    </dgm:pt>
    <dgm:pt modelId="{74AB9851-60E3-4719-BE6B-A163D510FCB8}" type="parTrans" cxnId="{3001B369-C339-457F-A297-2A9C80F04BEE}">
      <dgm:prSet/>
      <dgm:spPr/>
      <dgm:t>
        <a:bodyPr/>
        <a:lstStyle/>
        <a:p>
          <a:endParaRPr lang="de-CH"/>
        </a:p>
      </dgm:t>
    </dgm:pt>
    <dgm:pt modelId="{91A8A568-17F4-4262-B6D4-33596791E793}" type="sibTrans" cxnId="{3001B369-C339-457F-A297-2A9C80F04BEE}">
      <dgm:prSet/>
      <dgm:spPr/>
      <dgm:t>
        <a:bodyPr/>
        <a:lstStyle/>
        <a:p>
          <a:endParaRPr lang="de-CH"/>
        </a:p>
      </dgm:t>
    </dgm:pt>
    <dgm:pt modelId="{03FE6677-D01F-4710-B4AB-727203460A1E}">
      <dgm:prSet phldrT="[Text]"/>
      <dgm:spPr/>
      <dgm:t>
        <a:bodyPr/>
        <a:lstStyle/>
        <a:p>
          <a:r>
            <a:rPr lang="de-CH"/>
            <a:t>Für Sekretärin</a:t>
          </a:r>
        </a:p>
      </dgm:t>
    </dgm:pt>
    <dgm:pt modelId="{F42C6231-1B77-48F7-BCAA-E4166C2EB858}" type="parTrans" cxnId="{1D89FA32-11E1-47D6-B7D8-C1445A196EE4}">
      <dgm:prSet/>
      <dgm:spPr/>
      <dgm:t>
        <a:bodyPr/>
        <a:lstStyle/>
        <a:p>
          <a:endParaRPr lang="de-CH"/>
        </a:p>
      </dgm:t>
    </dgm:pt>
    <dgm:pt modelId="{8563C8EF-626B-44C7-9183-33EB92D4754A}" type="sibTrans" cxnId="{1D89FA32-11E1-47D6-B7D8-C1445A196EE4}">
      <dgm:prSet/>
      <dgm:spPr/>
      <dgm:t>
        <a:bodyPr/>
        <a:lstStyle/>
        <a:p>
          <a:endParaRPr lang="de-CH"/>
        </a:p>
      </dgm:t>
    </dgm:pt>
    <dgm:pt modelId="{167A2BA1-3A7C-423D-923B-CA45D4AFD876}">
      <dgm:prSet phldrT="[Text]"/>
      <dgm:spPr/>
      <dgm:t>
        <a:bodyPr/>
        <a:lstStyle/>
        <a:p>
          <a:r>
            <a:rPr lang="de-CH"/>
            <a:t>Zur Erstellung der Rechnung</a:t>
          </a:r>
        </a:p>
      </dgm:t>
    </dgm:pt>
    <dgm:pt modelId="{3010EE71-FAE9-44FC-A86C-C39473EAFB23}" type="parTrans" cxnId="{2F63A226-FA1D-41C2-ABC3-0280231260A1}">
      <dgm:prSet/>
      <dgm:spPr/>
      <dgm:t>
        <a:bodyPr/>
        <a:lstStyle/>
        <a:p>
          <a:endParaRPr lang="de-CH"/>
        </a:p>
      </dgm:t>
    </dgm:pt>
    <dgm:pt modelId="{83CCF0A6-C417-4653-8359-4B4C4EFE8F3D}" type="sibTrans" cxnId="{2F63A226-FA1D-41C2-ABC3-0280231260A1}">
      <dgm:prSet/>
      <dgm:spPr/>
      <dgm:t>
        <a:bodyPr/>
        <a:lstStyle/>
        <a:p>
          <a:endParaRPr lang="de-CH"/>
        </a:p>
      </dgm:t>
    </dgm:pt>
    <dgm:pt modelId="{EAF0A4A3-1FC8-4DB4-8545-54615079989B}">
      <dgm:prSet phldrT="[Text]"/>
      <dgm:spPr/>
      <dgm:t>
        <a:bodyPr/>
        <a:lstStyle/>
        <a:p>
          <a:r>
            <a:rPr lang="de-CH"/>
            <a:t>Termin mit Kunden finden</a:t>
          </a:r>
        </a:p>
      </dgm:t>
    </dgm:pt>
    <dgm:pt modelId="{DE95B72E-BFE8-40F4-99DB-F015BD9C503A}" type="parTrans" cxnId="{8872621C-5A1B-439E-BF19-1DBA3CE2EF90}">
      <dgm:prSet/>
      <dgm:spPr/>
      <dgm:t>
        <a:bodyPr/>
        <a:lstStyle/>
        <a:p>
          <a:endParaRPr lang="de-CH"/>
        </a:p>
      </dgm:t>
    </dgm:pt>
    <dgm:pt modelId="{FB5AA424-C1C8-4B4A-BFB0-3AD43B3822A2}" type="sibTrans" cxnId="{8872621C-5A1B-439E-BF19-1DBA3CE2EF90}">
      <dgm:prSet/>
      <dgm:spPr/>
      <dgm:t>
        <a:bodyPr/>
        <a:lstStyle/>
        <a:p>
          <a:endParaRPr lang="de-CH"/>
        </a:p>
      </dgm:t>
    </dgm:pt>
    <dgm:pt modelId="{0FBC7D6F-0350-4222-9DDC-8A1E9D2300F2}">
      <dgm:prSet phldrT="[Text]"/>
      <dgm:spPr/>
      <dgm:t>
        <a:bodyPr/>
        <a:lstStyle/>
        <a:p>
          <a:r>
            <a:rPr lang="de-CH"/>
            <a:t>Durch Anfrage vorgegeben</a:t>
          </a:r>
        </a:p>
      </dgm:t>
    </dgm:pt>
    <dgm:pt modelId="{F34A26F4-3066-44E8-8C3A-A218F5AE4CD4}" type="parTrans" cxnId="{322A9218-6CB6-495F-8A9F-DB347F6F2B61}">
      <dgm:prSet/>
      <dgm:spPr/>
      <dgm:t>
        <a:bodyPr/>
        <a:lstStyle/>
        <a:p>
          <a:endParaRPr lang="de-CH"/>
        </a:p>
      </dgm:t>
    </dgm:pt>
    <dgm:pt modelId="{042F38BB-AF29-4155-815A-DDC49EA627FB}" type="sibTrans" cxnId="{322A9218-6CB6-495F-8A9F-DB347F6F2B61}">
      <dgm:prSet/>
      <dgm:spPr/>
      <dgm:t>
        <a:bodyPr/>
        <a:lstStyle/>
        <a:p>
          <a:endParaRPr lang="de-CH"/>
        </a:p>
      </dgm:t>
    </dgm:pt>
    <dgm:pt modelId="{299BCA60-A40C-4C70-86F0-395A6ED5C1DF}">
      <dgm:prSet phldrT="[Text]"/>
      <dgm:spPr/>
      <dgm:t>
        <a:bodyPr/>
        <a:lstStyle/>
        <a:p>
          <a:r>
            <a:rPr lang="de-CH"/>
            <a:t>Separat vereinbaren</a:t>
          </a:r>
        </a:p>
      </dgm:t>
    </dgm:pt>
    <dgm:pt modelId="{E90F8B8C-AB1B-44AB-8F5C-630BECC1C732}" type="parTrans" cxnId="{22DEF3B7-36F0-4ED5-86F0-D57E7A00132E}">
      <dgm:prSet/>
      <dgm:spPr/>
      <dgm:t>
        <a:bodyPr/>
        <a:lstStyle/>
        <a:p>
          <a:endParaRPr lang="de-CH"/>
        </a:p>
      </dgm:t>
    </dgm:pt>
    <dgm:pt modelId="{54202FDF-5B0A-418C-A4F5-BF730DBAFC71}" type="sibTrans" cxnId="{22DEF3B7-36F0-4ED5-86F0-D57E7A00132E}">
      <dgm:prSet/>
      <dgm:spPr/>
      <dgm:t>
        <a:bodyPr/>
        <a:lstStyle/>
        <a:p>
          <a:endParaRPr lang="de-CH"/>
        </a:p>
      </dgm:t>
    </dgm:pt>
    <dgm:pt modelId="{0E035DE8-96F2-492B-AFB2-CB22DE4D3E08}">
      <dgm:prSet phldrT="[Text]"/>
      <dgm:spPr/>
      <dgm:t>
        <a:bodyPr/>
        <a:lstStyle/>
        <a:p>
          <a:r>
            <a:rPr lang="de-CH"/>
            <a:t>Output: Rechnung</a:t>
          </a:r>
        </a:p>
      </dgm:t>
    </dgm:pt>
    <dgm:pt modelId="{C6B1EF5A-E55D-44DD-9867-C21A5CEFAA18}" type="parTrans" cxnId="{A44DEAAE-DBE0-4458-8705-9B72C792D4D0}">
      <dgm:prSet/>
      <dgm:spPr/>
      <dgm:t>
        <a:bodyPr/>
        <a:lstStyle/>
        <a:p>
          <a:endParaRPr lang="de-CH"/>
        </a:p>
      </dgm:t>
    </dgm:pt>
    <dgm:pt modelId="{E32A8DFF-50E2-4433-94ED-CFB586E80160}" type="sibTrans" cxnId="{A44DEAAE-DBE0-4458-8705-9B72C792D4D0}">
      <dgm:prSet/>
      <dgm:spPr/>
      <dgm:t>
        <a:bodyPr/>
        <a:lstStyle/>
        <a:p>
          <a:endParaRPr lang="de-CH"/>
        </a:p>
      </dgm:t>
    </dgm:pt>
    <dgm:pt modelId="{F6995450-31B8-4F52-853C-C0A1AB2E7B1A}" type="pres">
      <dgm:prSet presAssocID="{AD597E26-F668-4CFB-954D-3856D7EF46F5}" presName="linearFlow" presStyleCnt="0">
        <dgm:presLayoutVars>
          <dgm:dir/>
          <dgm:animLvl val="lvl"/>
          <dgm:resizeHandles val="exact"/>
        </dgm:presLayoutVars>
      </dgm:prSet>
      <dgm:spPr/>
      <dgm:t>
        <a:bodyPr/>
        <a:lstStyle/>
        <a:p>
          <a:endParaRPr lang="de-CH"/>
        </a:p>
      </dgm:t>
    </dgm:pt>
    <dgm:pt modelId="{AFA3A620-7117-4EC0-8933-4DC58A6E3DD9}" type="pres">
      <dgm:prSet presAssocID="{DCBAC794-3010-431F-84F3-0EF501A98101}" presName="composite" presStyleCnt="0"/>
      <dgm:spPr/>
    </dgm:pt>
    <dgm:pt modelId="{DD192967-1BF7-4DE7-979D-D1F8F99CBE5C}" type="pres">
      <dgm:prSet presAssocID="{DCBAC794-3010-431F-84F3-0EF501A98101}" presName="parentText" presStyleLbl="alignNode1" presStyleIdx="0" presStyleCnt="4">
        <dgm:presLayoutVars>
          <dgm:chMax val="1"/>
          <dgm:bulletEnabled val="1"/>
        </dgm:presLayoutVars>
      </dgm:prSet>
      <dgm:spPr/>
      <dgm:t>
        <a:bodyPr/>
        <a:lstStyle/>
        <a:p>
          <a:endParaRPr lang="de-CH"/>
        </a:p>
      </dgm:t>
    </dgm:pt>
    <dgm:pt modelId="{664F7EB5-019C-4D10-B2D4-0E1284FEC277}" type="pres">
      <dgm:prSet presAssocID="{DCBAC794-3010-431F-84F3-0EF501A98101}" presName="descendantText" presStyleLbl="alignAcc1" presStyleIdx="0" presStyleCnt="4">
        <dgm:presLayoutVars>
          <dgm:bulletEnabled val="1"/>
        </dgm:presLayoutVars>
      </dgm:prSet>
      <dgm:spPr/>
      <dgm:t>
        <a:bodyPr/>
        <a:lstStyle/>
        <a:p>
          <a:endParaRPr lang="de-CH"/>
        </a:p>
      </dgm:t>
    </dgm:pt>
    <dgm:pt modelId="{C17455E8-4A51-4035-BEB3-C79A8E98B125}" type="pres">
      <dgm:prSet presAssocID="{5A108A0E-36A5-4687-9F2E-7B1A466527E3}" presName="sp" presStyleCnt="0"/>
      <dgm:spPr/>
    </dgm:pt>
    <dgm:pt modelId="{F9375FF9-5237-4928-A19D-942F81A8C572}" type="pres">
      <dgm:prSet presAssocID="{EAF0A4A3-1FC8-4DB4-8545-54615079989B}" presName="composite" presStyleCnt="0"/>
      <dgm:spPr/>
    </dgm:pt>
    <dgm:pt modelId="{D6979E6D-B533-4F7A-95DC-80DED9349EFA}" type="pres">
      <dgm:prSet presAssocID="{EAF0A4A3-1FC8-4DB4-8545-54615079989B}" presName="parentText" presStyleLbl="alignNode1" presStyleIdx="1" presStyleCnt="4">
        <dgm:presLayoutVars>
          <dgm:chMax val="1"/>
          <dgm:bulletEnabled val="1"/>
        </dgm:presLayoutVars>
      </dgm:prSet>
      <dgm:spPr/>
      <dgm:t>
        <a:bodyPr/>
        <a:lstStyle/>
        <a:p>
          <a:endParaRPr lang="de-CH"/>
        </a:p>
      </dgm:t>
    </dgm:pt>
    <dgm:pt modelId="{1A0A85E3-1F20-46B3-A233-A0BEB9CC52E8}" type="pres">
      <dgm:prSet presAssocID="{EAF0A4A3-1FC8-4DB4-8545-54615079989B}" presName="descendantText" presStyleLbl="alignAcc1" presStyleIdx="1" presStyleCnt="4">
        <dgm:presLayoutVars>
          <dgm:bulletEnabled val="1"/>
        </dgm:presLayoutVars>
      </dgm:prSet>
      <dgm:spPr/>
      <dgm:t>
        <a:bodyPr/>
        <a:lstStyle/>
        <a:p>
          <a:endParaRPr lang="de-CH"/>
        </a:p>
      </dgm:t>
    </dgm:pt>
    <dgm:pt modelId="{E4F69DDB-44E5-4C63-81CD-075EE3819106}" type="pres">
      <dgm:prSet presAssocID="{FB5AA424-C1C8-4B4A-BFB0-3AD43B3822A2}" presName="sp" presStyleCnt="0"/>
      <dgm:spPr/>
    </dgm:pt>
    <dgm:pt modelId="{88C4A199-B593-4251-B667-6EBBDFAD9D75}" type="pres">
      <dgm:prSet presAssocID="{37ED2728-A500-4A6F-A517-1EEA51A1BF38}" presName="composite" presStyleCnt="0"/>
      <dgm:spPr/>
    </dgm:pt>
    <dgm:pt modelId="{A78C2F34-7684-4421-8E7E-0A90612E285D}" type="pres">
      <dgm:prSet presAssocID="{37ED2728-A500-4A6F-A517-1EEA51A1BF38}" presName="parentText" presStyleLbl="alignNode1" presStyleIdx="2" presStyleCnt="4">
        <dgm:presLayoutVars>
          <dgm:chMax val="1"/>
          <dgm:bulletEnabled val="1"/>
        </dgm:presLayoutVars>
      </dgm:prSet>
      <dgm:spPr/>
      <dgm:t>
        <a:bodyPr/>
        <a:lstStyle/>
        <a:p>
          <a:endParaRPr lang="de-CH"/>
        </a:p>
      </dgm:t>
    </dgm:pt>
    <dgm:pt modelId="{A310A819-9277-4E2A-99BE-98AAF9871817}" type="pres">
      <dgm:prSet presAssocID="{37ED2728-A500-4A6F-A517-1EEA51A1BF38}" presName="descendantText" presStyleLbl="alignAcc1" presStyleIdx="2" presStyleCnt="4">
        <dgm:presLayoutVars>
          <dgm:bulletEnabled val="1"/>
        </dgm:presLayoutVars>
      </dgm:prSet>
      <dgm:spPr/>
      <dgm:t>
        <a:bodyPr/>
        <a:lstStyle/>
        <a:p>
          <a:endParaRPr lang="de-CH"/>
        </a:p>
      </dgm:t>
    </dgm:pt>
    <dgm:pt modelId="{A48CD79D-B9BA-436E-B8A1-55CD5B6220C7}" type="pres">
      <dgm:prSet presAssocID="{753C13B6-499D-4CFB-BC80-3513E19A97AE}" presName="sp" presStyleCnt="0"/>
      <dgm:spPr/>
    </dgm:pt>
    <dgm:pt modelId="{604AC96F-0C72-4624-8C3F-3A24A41000C3}" type="pres">
      <dgm:prSet presAssocID="{3F8DD7B2-6E5D-4A6F-B684-50B184996540}" presName="composite" presStyleCnt="0"/>
      <dgm:spPr/>
    </dgm:pt>
    <dgm:pt modelId="{D256E87C-A610-4796-B136-712EDF20E380}" type="pres">
      <dgm:prSet presAssocID="{3F8DD7B2-6E5D-4A6F-B684-50B184996540}" presName="parentText" presStyleLbl="alignNode1" presStyleIdx="3" presStyleCnt="4">
        <dgm:presLayoutVars>
          <dgm:chMax val="1"/>
          <dgm:bulletEnabled val="1"/>
        </dgm:presLayoutVars>
      </dgm:prSet>
      <dgm:spPr/>
      <dgm:t>
        <a:bodyPr/>
        <a:lstStyle/>
        <a:p>
          <a:endParaRPr lang="de-CH"/>
        </a:p>
      </dgm:t>
    </dgm:pt>
    <dgm:pt modelId="{A685E4E7-405E-41EF-8C87-86D879D1F008}" type="pres">
      <dgm:prSet presAssocID="{3F8DD7B2-6E5D-4A6F-B684-50B184996540}" presName="descendantText" presStyleLbl="alignAcc1" presStyleIdx="3" presStyleCnt="4">
        <dgm:presLayoutVars>
          <dgm:bulletEnabled val="1"/>
        </dgm:presLayoutVars>
      </dgm:prSet>
      <dgm:spPr/>
      <dgm:t>
        <a:bodyPr/>
        <a:lstStyle/>
        <a:p>
          <a:endParaRPr lang="de-CH"/>
        </a:p>
      </dgm:t>
    </dgm:pt>
  </dgm:ptLst>
  <dgm:cxnLst>
    <dgm:cxn modelId="{D09B2A0B-009A-424E-A9EE-3C058416BDE2}" srcId="{DCBAC794-3010-431F-84F3-0EF501A98101}" destId="{6112C17F-DB59-4648-BCC5-FAA2528527AA}" srcOrd="1" destOrd="0" parTransId="{080698E6-C216-46E9-90FB-24683E2284BA}" sibTransId="{1DA72225-50CF-40AE-9F24-509431D096C8}"/>
    <dgm:cxn modelId="{F29D1364-4F99-4E8A-A139-4BFDD699672F}" srcId="{DCBAC794-3010-431F-84F3-0EF501A98101}" destId="{1FCA0E45-E878-4C87-8533-78A1620498E4}" srcOrd="0" destOrd="0" parTransId="{EEB38F62-C29B-49D4-9ECD-DA5E41E6F5FC}" sibTransId="{ECFB65FB-0083-4670-81D5-730B4ADF65C9}"/>
    <dgm:cxn modelId="{8965FBA4-29C3-4D66-AAAC-B65E4F12648D}" type="presOf" srcId="{AD597E26-F668-4CFB-954D-3856D7EF46F5}" destId="{F6995450-31B8-4F52-853C-C0A1AB2E7B1A}" srcOrd="0" destOrd="0" presId="urn:microsoft.com/office/officeart/2005/8/layout/chevron2"/>
    <dgm:cxn modelId="{3F034A81-069A-4918-AC20-5D591EC9FF7C}" type="presOf" srcId="{5091B129-A8C8-44FD-B7CA-D679B916365E}" destId="{A310A819-9277-4E2A-99BE-98AAF9871817}" srcOrd="0" destOrd="0" presId="urn:microsoft.com/office/officeart/2005/8/layout/chevron2"/>
    <dgm:cxn modelId="{0B92B6AF-0728-4176-B6A6-6C7A51DF74D9}" srcId="{AD597E26-F668-4CFB-954D-3856D7EF46F5}" destId="{37ED2728-A500-4A6F-A517-1EEA51A1BF38}" srcOrd="2" destOrd="0" parTransId="{30997813-55CA-4097-BA25-E35A59294AC2}" sibTransId="{753C13B6-499D-4CFB-BC80-3513E19A97AE}"/>
    <dgm:cxn modelId="{E7E59E08-A66B-40E2-A604-6DC800B157EE}" srcId="{AD597E26-F668-4CFB-954D-3856D7EF46F5}" destId="{DCBAC794-3010-431F-84F3-0EF501A98101}" srcOrd="0" destOrd="0" parTransId="{73BC0DB3-0FE6-468F-8178-A6A72B020878}" sibTransId="{5A108A0E-36A5-4687-9F2E-7B1A466527E3}"/>
    <dgm:cxn modelId="{43A1A8EB-158A-471F-A53E-8DF1A56B6556}" type="presOf" srcId="{EAF0A4A3-1FC8-4DB4-8545-54615079989B}" destId="{D6979E6D-B533-4F7A-95DC-80DED9349EFA}" srcOrd="0" destOrd="0" presId="urn:microsoft.com/office/officeart/2005/8/layout/chevron2"/>
    <dgm:cxn modelId="{22DEF3B7-36F0-4ED5-86F0-D57E7A00132E}" srcId="{EAF0A4A3-1FC8-4DB4-8545-54615079989B}" destId="{299BCA60-A40C-4C70-86F0-395A6ED5C1DF}" srcOrd="0" destOrd="0" parTransId="{E90F8B8C-AB1B-44AB-8F5C-630BECC1C732}" sibTransId="{54202FDF-5B0A-418C-A4F5-BF730DBAFC71}"/>
    <dgm:cxn modelId="{28A083A9-4F97-4208-A1F7-594DC5ED2F81}" type="presOf" srcId="{0E035DE8-96F2-492B-AFB2-CB22DE4D3E08}" destId="{A685E4E7-405E-41EF-8C87-86D879D1F008}" srcOrd="0" destOrd="2" presId="urn:microsoft.com/office/officeart/2005/8/layout/chevron2"/>
    <dgm:cxn modelId="{3001B369-C339-457F-A297-2A9C80F04BEE}" srcId="{AD597E26-F668-4CFB-954D-3856D7EF46F5}" destId="{3F8DD7B2-6E5D-4A6F-B684-50B184996540}" srcOrd="3" destOrd="0" parTransId="{74AB9851-60E3-4719-BE6B-A163D510FCB8}" sibTransId="{91A8A568-17F4-4262-B6D4-33596791E793}"/>
    <dgm:cxn modelId="{E32DA833-C15B-4354-BAA4-D2BE9B0D1E52}" srcId="{37ED2728-A500-4A6F-A517-1EEA51A1BF38}" destId="{5091B129-A8C8-44FD-B7CA-D679B916365E}" srcOrd="0" destOrd="0" parTransId="{0DE99C3C-DBF2-4B3C-B338-36221DC07233}" sibTransId="{AE9566B1-4878-4D65-AF92-2BE44FBB24D1}"/>
    <dgm:cxn modelId="{7FE0CC46-933F-4927-8185-C3A5F131042D}" type="presOf" srcId="{3F8DD7B2-6E5D-4A6F-B684-50B184996540}" destId="{D256E87C-A610-4796-B136-712EDF20E380}" srcOrd="0" destOrd="0" presId="urn:microsoft.com/office/officeart/2005/8/layout/chevron2"/>
    <dgm:cxn modelId="{322A9218-6CB6-495F-8A9F-DB347F6F2B61}" srcId="{EAF0A4A3-1FC8-4DB4-8545-54615079989B}" destId="{0FBC7D6F-0350-4222-9DDC-8A1E9D2300F2}" srcOrd="1" destOrd="0" parTransId="{F34A26F4-3066-44E8-8C3A-A218F5AE4CD4}" sibTransId="{042F38BB-AF29-4155-815A-DDC49EA627FB}"/>
    <dgm:cxn modelId="{8602C812-95A6-4458-8C95-B0C296823823}" type="presOf" srcId="{06BE6AF8-F9F7-4192-B002-599371D430A7}" destId="{A310A819-9277-4E2A-99BE-98AAF9871817}" srcOrd="0" destOrd="1" presId="urn:microsoft.com/office/officeart/2005/8/layout/chevron2"/>
    <dgm:cxn modelId="{8872621C-5A1B-439E-BF19-1DBA3CE2EF90}" srcId="{AD597E26-F668-4CFB-954D-3856D7EF46F5}" destId="{EAF0A4A3-1FC8-4DB4-8545-54615079989B}" srcOrd="1" destOrd="0" parTransId="{DE95B72E-BFE8-40F4-99DB-F015BD9C503A}" sibTransId="{FB5AA424-C1C8-4B4A-BFB0-3AD43B3822A2}"/>
    <dgm:cxn modelId="{CE56DB83-7648-455D-A01D-D419BA0080C8}" type="presOf" srcId="{DCBAC794-3010-431F-84F3-0EF501A98101}" destId="{DD192967-1BF7-4DE7-979D-D1F8F99CBE5C}" srcOrd="0" destOrd="0" presId="urn:microsoft.com/office/officeart/2005/8/layout/chevron2"/>
    <dgm:cxn modelId="{82AE0CDB-BC70-41A0-968E-AE79E01A6471}" type="presOf" srcId="{299BCA60-A40C-4C70-86F0-395A6ED5C1DF}" destId="{1A0A85E3-1F20-46B3-A233-A0BEB9CC52E8}" srcOrd="0" destOrd="0" presId="urn:microsoft.com/office/officeart/2005/8/layout/chevron2"/>
    <dgm:cxn modelId="{ED095D5D-5297-405C-9A3B-88A87C74799F}" type="presOf" srcId="{0FBC7D6F-0350-4222-9DDC-8A1E9D2300F2}" destId="{1A0A85E3-1F20-46B3-A233-A0BEB9CC52E8}" srcOrd="0" destOrd="1" presId="urn:microsoft.com/office/officeart/2005/8/layout/chevron2"/>
    <dgm:cxn modelId="{36B3CAE8-CF34-4F56-8931-7655BBEA7CFF}" srcId="{37ED2728-A500-4A6F-A517-1EEA51A1BF38}" destId="{06BE6AF8-F9F7-4192-B002-599371D430A7}" srcOrd="1" destOrd="0" parTransId="{8AF0D4EB-F044-48E8-8C82-9F101060FD79}" sibTransId="{3A314C02-74C7-4B01-AFDF-6597EC58E489}"/>
    <dgm:cxn modelId="{EF90ED4A-22EB-4095-9EFD-8BE8695463F3}" type="presOf" srcId="{167A2BA1-3A7C-423D-923B-CA45D4AFD876}" destId="{A685E4E7-405E-41EF-8C87-86D879D1F008}" srcOrd="0" destOrd="1" presId="urn:microsoft.com/office/officeart/2005/8/layout/chevron2"/>
    <dgm:cxn modelId="{BD74A4CC-FA81-4D0A-9225-3A674B325ACE}" type="presOf" srcId="{6112C17F-DB59-4648-BCC5-FAA2528527AA}" destId="{664F7EB5-019C-4D10-B2D4-0E1284FEC277}" srcOrd="0" destOrd="1" presId="urn:microsoft.com/office/officeart/2005/8/layout/chevron2"/>
    <dgm:cxn modelId="{A44DEAAE-DBE0-4458-8705-9B72C792D4D0}" srcId="{3F8DD7B2-6E5D-4A6F-B684-50B184996540}" destId="{0E035DE8-96F2-492B-AFB2-CB22DE4D3E08}" srcOrd="2" destOrd="0" parTransId="{C6B1EF5A-E55D-44DD-9867-C21A5CEFAA18}" sibTransId="{E32A8DFF-50E2-4433-94ED-CFB586E80160}"/>
    <dgm:cxn modelId="{2F63A226-FA1D-41C2-ABC3-0280231260A1}" srcId="{3F8DD7B2-6E5D-4A6F-B684-50B184996540}" destId="{167A2BA1-3A7C-423D-923B-CA45D4AFD876}" srcOrd="1" destOrd="0" parTransId="{3010EE71-FAE9-44FC-A86C-C39473EAFB23}" sibTransId="{83CCF0A6-C417-4653-8359-4B4C4EFE8F3D}"/>
    <dgm:cxn modelId="{546C632D-E654-474F-9590-297818915E52}" type="presOf" srcId="{03FE6677-D01F-4710-B4AB-727203460A1E}" destId="{A685E4E7-405E-41EF-8C87-86D879D1F008}" srcOrd="0" destOrd="0" presId="urn:microsoft.com/office/officeart/2005/8/layout/chevron2"/>
    <dgm:cxn modelId="{1D89FA32-11E1-47D6-B7D8-C1445A196EE4}" srcId="{3F8DD7B2-6E5D-4A6F-B684-50B184996540}" destId="{03FE6677-D01F-4710-B4AB-727203460A1E}" srcOrd="0" destOrd="0" parTransId="{F42C6231-1B77-48F7-BCAA-E4166C2EB858}" sibTransId="{8563C8EF-626B-44C7-9183-33EB92D4754A}"/>
    <dgm:cxn modelId="{A32BE67E-B90B-4111-A1B0-670FCF9CB40E}" type="presOf" srcId="{37ED2728-A500-4A6F-A517-1EEA51A1BF38}" destId="{A78C2F34-7684-4421-8E7E-0A90612E285D}" srcOrd="0" destOrd="0" presId="urn:microsoft.com/office/officeart/2005/8/layout/chevron2"/>
    <dgm:cxn modelId="{AFB68AD8-AA45-4BAE-90A7-8C4CE2838DA7}" type="presOf" srcId="{1FCA0E45-E878-4C87-8533-78A1620498E4}" destId="{664F7EB5-019C-4D10-B2D4-0E1284FEC277}" srcOrd="0" destOrd="0" presId="urn:microsoft.com/office/officeart/2005/8/layout/chevron2"/>
    <dgm:cxn modelId="{8C7C3EFC-55A7-47C5-9B44-0CF72CD2E34A}" type="presParOf" srcId="{F6995450-31B8-4F52-853C-C0A1AB2E7B1A}" destId="{AFA3A620-7117-4EC0-8933-4DC58A6E3DD9}" srcOrd="0" destOrd="0" presId="urn:microsoft.com/office/officeart/2005/8/layout/chevron2"/>
    <dgm:cxn modelId="{5A2C1FF5-72C6-42E4-A2D3-2BF0DA20236F}" type="presParOf" srcId="{AFA3A620-7117-4EC0-8933-4DC58A6E3DD9}" destId="{DD192967-1BF7-4DE7-979D-D1F8F99CBE5C}" srcOrd="0" destOrd="0" presId="urn:microsoft.com/office/officeart/2005/8/layout/chevron2"/>
    <dgm:cxn modelId="{4BC1E9A3-3C3D-4D72-8F52-7FF734AF7AA8}" type="presParOf" srcId="{AFA3A620-7117-4EC0-8933-4DC58A6E3DD9}" destId="{664F7EB5-019C-4D10-B2D4-0E1284FEC277}" srcOrd="1" destOrd="0" presId="urn:microsoft.com/office/officeart/2005/8/layout/chevron2"/>
    <dgm:cxn modelId="{E343AE45-CF2D-4796-ADE9-5EC3B0718448}" type="presParOf" srcId="{F6995450-31B8-4F52-853C-C0A1AB2E7B1A}" destId="{C17455E8-4A51-4035-BEB3-C79A8E98B125}" srcOrd="1" destOrd="0" presId="urn:microsoft.com/office/officeart/2005/8/layout/chevron2"/>
    <dgm:cxn modelId="{131F084D-10E0-4BC8-B330-06EE89D10A51}" type="presParOf" srcId="{F6995450-31B8-4F52-853C-C0A1AB2E7B1A}" destId="{F9375FF9-5237-4928-A19D-942F81A8C572}" srcOrd="2" destOrd="0" presId="urn:microsoft.com/office/officeart/2005/8/layout/chevron2"/>
    <dgm:cxn modelId="{8301B629-D040-4E91-984F-87D10E92D97B}" type="presParOf" srcId="{F9375FF9-5237-4928-A19D-942F81A8C572}" destId="{D6979E6D-B533-4F7A-95DC-80DED9349EFA}" srcOrd="0" destOrd="0" presId="urn:microsoft.com/office/officeart/2005/8/layout/chevron2"/>
    <dgm:cxn modelId="{E9A689EF-6860-4F8B-91AF-5CD2D5B45406}" type="presParOf" srcId="{F9375FF9-5237-4928-A19D-942F81A8C572}" destId="{1A0A85E3-1F20-46B3-A233-A0BEB9CC52E8}" srcOrd="1" destOrd="0" presId="urn:microsoft.com/office/officeart/2005/8/layout/chevron2"/>
    <dgm:cxn modelId="{4B93AFC8-DB84-4FB3-BA45-AE05143E651E}" type="presParOf" srcId="{F6995450-31B8-4F52-853C-C0A1AB2E7B1A}" destId="{E4F69DDB-44E5-4C63-81CD-075EE3819106}" srcOrd="3" destOrd="0" presId="urn:microsoft.com/office/officeart/2005/8/layout/chevron2"/>
    <dgm:cxn modelId="{091190CD-13F7-4DC7-A1DB-49AB6D875DFC}" type="presParOf" srcId="{F6995450-31B8-4F52-853C-C0A1AB2E7B1A}" destId="{88C4A199-B593-4251-B667-6EBBDFAD9D75}" srcOrd="4" destOrd="0" presId="urn:microsoft.com/office/officeart/2005/8/layout/chevron2"/>
    <dgm:cxn modelId="{855A5437-B6FC-4F24-824F-1B54CF0BB3F2}" type="presParOf" srcId="{88C4A199-B593-4251-B667-6EBBDFAD9D75}" destId="{A78C2F34-7684-4421-8E7E-0A90612E285D}" srcOrd="0" destOrd="0" presId="urn:microsoft.com/office/officeart/2005/8/layout/chevron2"/>
    <dgm:cxn modelId="{F0F74AAA-67E1-4F48-9E48-82C8F8437314}" type="presParOf" srcId="{88C4A199-B593-4251-B667-6EBBDFAD9D75}" destId="{A310A819-9277-4E2A-99BE-98AAF9871817}" srcOrd="1" destOrd="0" presId="urn:microsoft.com/office/officeart/2005/8/layout/chevron2"/>
    <dgm:cxn modelId="{BEFFD038-4A89-4180-87A1-B151E0244156}" type="presParOf" srcId="{F6995450-31B8-4F52-853C-C0A1AB2E7B1A}" destId="{A48CD79D-B9BA-436E-B8A1-55CD5B6220C7}" srcOrd="5" destOrd="0" presId="urn:microsoft.com/office/officeart/2005/8/layout/chevron2"/>
    <dgm:cxn modelId="{9DB37281-D0A0-401E-A18A-5A440A51079E}" type="presParOf" srcId="{F6995450-31B8-4F52-853C-C0A1AB2E7B1A}" destId="{604AC96F-0C72-4624-8C3F-3A24A41000C3}" srcOrd="6" destOrd="0" presId="urn:microsoft.com/office/officeart/2005/8/layout/chevron2"/>
    <dgm:cxn modelId="{BCE16E9F-D04E-49BF-8159-CF3FFFF7BB6B}" type="presParOf" srcId="{604AC96F-0C72-4624-8C3F-3A24A41000C3}" destId="{D256E87C-A610-4796-B136-712EDF20E380}" srcOrd="0" destOrd="0" presId="urn:microsoft.com/office/officeart/2005/8/layout/chevron2"/>
    <dgm:cxn modelId="{669BC705-5405-44C9-9ECD-EB2A2B3A6E4E}" type="presParOf" srcId="{604AC96F-0C72-4624-8C3F-3A24A41000C3}" destId="{A685E4E7-405E-41EF-8C87-86D879D1F008}" srcOrd="1" destOrd="0" presId="urn:microsoft.com/office/officeart/2005/8/layout/chevron2"/>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192967-1BF7-4DE7-979D-D1F8F99CBE5C}">
      <dsp:nvSpPr>
        <dsp:cNvPr id="0" name=""/>
        <dsp:cNvSpPr/>
      </dsp:nvSpPr>
      <dsp:spPr>
        <a:xfrm rot="5400000">
          <a:off x="-137296" y="138381"/>
          <a:ext cx="915312" cy="64071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t>Arbeitsanfrage</a:t>
          </a:r>
        </a:p>
      </dsp:txBody>
      <dsp:txXfrm rot="-5400000">
        <a:off x="1" y="321443"/>
        <a:ext cx="640718" cy="274594"/>
      </dsp:txXfrm>
    </dsp:sp>
    <dsp:sp modelId="{664F7EB5-019C-4D10-B2D4-0E1284FEC277}">
      <dsp:nvSpPr>
        <dsp:cNvPr id="0" name=""/>
        <dsp:cNvSpPr/>
      </dsp:nvSpPr>
      <dsp:spPr>
        <a:xfrm rot="5400000">
          <a:off x="2296955" y="-1655152"/>
          <a:ext cx="594953" cy="3907427"/>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de-CH" sz="800" kern="1200"/>
            <a:t>Meistens von Kunde per Telefon, ist es dringend wird sofort ein Termin vereinbart</a:t>
          </a:r>
        </a:p>
        <a:p>
          <a:pPr marL="57150" lvl="1" indent="-57150" algn="l" defTabSz="355600">
            <a:lnSpc>
              <a:spcPct val="90000"/>
            </a:lnSpc>
            <a:spcBef>
              <a:spcPct val="0"/>
            </a:spcBef>
            <a:spcAft>
              <a:spcPct val="15000"/>
            </a:spcAft>
            <a:buChar char="••"/>
          </a:pPr>
          <a:r>
            <a:rPr lang="de-CH" sz="800" kern="1200"/>
            <a:t>Anfragen kommen auch während der Arbeit bei einem anderen Kunden, so muss schnell die Adresse und das Problem notiert werden, danach wird weitergearbeitet</a:t>
          </a:r>
        </a:p>
        <a:p>
          <a:pPr marL="57150" lvl="1" indent="-57150" algn="l" defTabSz="355600">
            <a:lnSpc>
              <a:spcPct val="90000"/>
            </a:lnSpc>
            <a:spcBef>
              <a:spcPct val="0"/>
            </a:spcBef>
            <a:spcAft>
              <a:spcPct val="15000"/>
            </a:spcAft>
            <a:buChar char="••"/>
          </a:pPr>
          <a:r>
            <a:rPr lang="de-CH" sz="800" kern="1200"/>
            <a:t>Seltener von Sekretärin per Telefon, manchmal auch Email oder Fax</a:t>
          </a:r>
        </a:p>
      </dsp:txBody>
      <dsp:txXfrm rot="-5400000">
        <a:off x="640719" y="30127"/>
        <a:ext cx="3878384" cy="536867"/>
      </dsp:txXfrm>
    </dsp:sp>
    <dsp:sp modelId="{D6979E6D-B533-4F7A-95DC-80DED9349EFA}">
      <dsp:nvSpPr>
        <dsp:cNvPr id="0" name=""/>
        <dsp:cNvSpPr/>
      </dsp:nvSpPr>
      <dsp:spPr>
        <a:xfrm rot="5400000">
          <a:off x="-137296" y="900679"/>
          <a:ext cx="915312" cy="64071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t>Termin mit Kunden finden</a:t>
          </a:r>
        </a:p>
      </dsp:txBody>
      <dsp:txXfrm rot="-5400000">
        <a:off x="1" y="1083741"/>
        <a:ext cx="640718" cy="274594"/>
      </dsp:txXfrm>
    </dsp:sp>
    <dsp:sp modelId="{1A0A85E3-1F20-46B3-A233-A0BEB9CC52E8}">
      <dsp:nvSpPr>
        <dsp:cNvPr id="0" name=""/>
        <dsp:cNvSpPr/>
      </dsp:nvSpPr>
      <dsp:spPr>
        <a:xfrm rot="5400000">
          <a:off x="2296955" y="-892854"/>
          <a:ext cx="594953" cy="3907427"/>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de-CH" sz="800" kern="1200"/>
            <a:t>Rückruf für Terminvereinbarung innert 2 Tagen</a:t>
          </a:r>
        </a:p>
        <a:p>
          <a:pPr marL="57150" lvl="1" indent="-57150" algn="l" defTabSz="355600">
            <a:lnSpc>
              <a:spcPct val="90000"/>
            </a:lnSpc>
            <a:spcBef>
              <a:spcPct val="0"/>
            </a:spcBef>
            <a:spcAft>
              <a:spcPct val="15000"/>
            </a:spcAft>
            <a:buChar char="••"/>
          </a:pPr>
          <a:r>
            <a:rPr lang="de-CH" sz="800" kern="1200"/>
            <a:t>Durch Anfrage vorgegeben</a:t>
          </a:r>
        </a:p>
      </dsp:txBody>
      <dsp:txXfrm rot="-5400000">
        <a:off x="640719" y="792425"/>
        <a:ext cx="3878384" cy="536867"/>
      </dsp:txXfrm>
    </dsp:sp>
    <dsp:sp modelId="{A78C2F34-7684-4421-8E7E-0A90612E285D}">
      <dsp:nvSpPr>
        <dsp:cNvPr id="0" name=""/>
        <dsp:cNvSpPr/>
      </dsp:nvSpPr>
      <dsp:spPr>
        <a:xfrm rot="5400000">
          <a:off x="-137296" y="1662977"/>
          <a:ext cx="915312" cy="64071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t>Erledigen der Arbeiten</a:t>
          </a:r>
        </a:p>
      </dsp:txBody>
      <dsp:txXfrm rot="-5400000">
        <a:off x="1" y="1846039"/>
        <a:ext cx="640718" cy="274594"/>
      </dsp:txXfrm>
    </dsp:sp>
    <dsp:sp modelId="{A310A819-9277-4E2A-99BE-98AAF9871817}">
      <dsp:nvSpPr>
        <dsp:cNvPr id="0" name=""/>
        <dsp:cNvSpPr/>
      </dsp:nvSpPr>
      <dsp:spPr>
        <a:xfrm rot="5400000">
          <a:off x="2296955" y="-130556"/>
          <a:ext cx="594953" cy="3907427"/>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de-CH" sz="800" kern="1200"/>
            <a:t>Problembesprechung mit Kunde</a:t>
          </a:r>
        </a:p>
        <a:p>
          <a:pPr marL="57150" lvl="1" indent="-57150" algn="l" defTabSz="355600">
            <a:lnSpc>
              <a:spcPct val="90000"/>
            </a:lnSpc>
            <a:spcBef>
              <a:spcPct val="0"/>
            </a:spcBef>
            <a:spcAft>
              <a:spcPct val="15000"/>
            </a:spcAft>
            <a:buChar char="••"/>
          </a:pPr>
          <a:r>
            <a:rPr lang="de-CH" sz="800" kern="1200"/>
            <a:t>Output: Arbeit ist erledigt</a:t>
          </a:r>
        </a:p>
      </dsp:txBody>
      <dsp:txXfrm rot="-5400000">
        <a:off x="640719" y="1554723"/>
        <a:ext cx="3878384" cy="536867"/>
      </dsp:txXfrm>
    </dsp:sp>
    <dsp:sp modelId="{D256E87C-A610-4796-B136-712EDF20E380}">
      <dsp:nvSpPr>
        <dsp:cNvPr id="0" name=""/>
        <dsp:cNvSpPr/>
      </dsp:nvSpPr>
      <dsp:spPr>
        <a:xfrm rot="5400000">
          <a:off x="-137296" y="2425276"/>
          <a:ext cx="915312" cy="64071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t>Stunden Rapport</a:t>
          </a:r>
        </a:p>
      </dsp:txBody>
      <dsp:txXfrm rot="-5400000">
        <a:off x="1" y="2608338"/>
        <a:ext cx="640718" cy="274594"/>
      </dsp:txXfrm>
    </dsp:sp>
    <dsp:sp modelId="{A685E4E7-405E-41EF-8C87-86D879D1F008}">
      <dsp:nvSpPr>
        <dsp:cNvPr id="0" name=""/>
        <dsp:cNvSpPr/>
      </dsp:nvSpPr>
      <dsp:spPr>
        <a:xfrm rot="5400000">
          <a:off x="2296955" y="631742"/>
          <a:ext cx="594953" cy="3907427"/>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de-CH" sz="800" kern="1200"/>
            <a:t>Für Sekretärin</a:t>
          </a:r>
        </a:p>
        <a:p>
          <a:pPr marL="57150" lvl="1" indent="-57150" algn="l" defTabSz="355600">
            <a:lnSpc>
              <a:spcPct val="90000"/>
            </a:lnSpc>
            <a:spcBef>
              <a:spcPct val="0"/>
            </a:spcBef>
            <a:spcAft>
              <a:spcPct val="15000"/>
            </a:spcAft>
            <a:buChar char="••"/>
          </a:pPr>
          <a:r>
            <a:rPr lang="de-CH" sz="800" kern="1200"/>
            <a:t>Zur Erstellung der Rechnung</a:t>
          </a:r>
        </a:p>
        <a:p>
          <a:pPr marL="57150" lvl="1" indent="-57150" algn="l" defTabSz="355600">
            <a:lnSpc>
              <a:spcPct val="90000"/>
            </a:lnSpc>
            <a:spcBef>
              <a:spcPct val="0"/>
            </a:spcBef>
            <a:spcAft>
              <a:spcPct val="15000"/>
            </a:spcAft>
            <a:buChar char="••"/>
          </a:pPr>
          <a:r>
            <a:rPr lang="de-CH" sz="800" kern="1200"/>
            <a:t>Output: Rechnung</a:t>
          </a:r>
        </a:p>
      </dsp:txBody>
      <dsp:txXfrm rot="-5400000">
        <a:off x="640719" y="2317022"/>
        <a:ext cx="3878384" cy="53686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192967-1BF7-4DE7-979D-D1F8F99CBE5C}">
      <dsp:nvSpPr>
        <dsp:cNvPr id="0" name=""/>
        <dsp:cNvSpPr/>
      </dsp:nvSpPr>
      <dsp:spPr>
        <a:xfrm rot="5400000">
          <a:off x="-137296" y="138381"/>
          <a:ext cx="915312" cy="64071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t>Arbeitsanfrage</a:t>
          </a:r>
        </a:p>
      </dsp:txBody>
      <dsp:txXfrm rot="-5400000">
        <a:off x="1" y="321443"/>
        <a:ext cx="640718" cy="274594"/>
      </dsp:txXfrm>
    </dsp:sp>
    <dsp:sp modelId="{664F7EB5-019C-4D10-B2D4-0E1284FEC277}">
      <dsp:nvSpPr>
        <dsp:cNvPr id="0" name=""/>
        <dsp:cNvSpPr/>
      </dsp:nvSpPr>
      <dsp:spPr>
        <a:xfrm rot="5400000">
          <a:off x="2296955" y="-1655152"/>
          <a:ext cx="594953" cy="3907427"/>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Meistens mehrere Anfragen von Sekretärin oder I. Sabini per Telefon</a:t>
          </a:r>
        </a:p>
        <a:p>
          <a:pPr marL="57150" lvl="1" indent="-57150" algn="l" defTabSz="488950">
            <a:lnSpc>
              <a:spcPct val="90000"/>
            </a:lnSpc>
            <a:spcBef>
              <a:spcPct val="0"/>
            </a:spcBef>
            <a:spcAft>
              <a:spcPct val="15000"/>
            </a:spcAft>
            <a:buChar char="••"/>
          </a:pPr>
          <a:r>
            <a:rPr lang="de-CH" sz="1100" kern="1200"/>
            <a:t>Manchmal per Email</a:t>
          </a:r>
        </a:p>
      </dsp:txBody>
      <dsp:txXfrm rot="-5400000">
        <a:off x="640719" y="30127"/>
        <a:ext cx="3878384" cy="536867"/>
      </dsp:txXfrm>
    </dsp:sp>
    <dsp:sp modelId="{D6979E6D-B533-4F7A-95DC-80DED9349EFA}">
      <dsp:nvSpPr>
        <dsp:cNvPr id="0" name=""/>
        <dsp:cNvSpPr/>
      </dsp:nvSpPr>
      <dsp:spPr>
        <a:xfrm rot="5400000">
          <a:off x="-137296" y="900679"/>
          <a:ext cx="915312" cy="64071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t>Termin mit Kunden finden</a:t>
          </a:r>
        </a:p>
      </dsp:txBody>
      <dsp:txXfrm rot="-5400000">
        <a:off x="1" y="1083741"/>
        <a:ext cx="640718" cy="274594"/>
      </dsp:txXfrm>
    </dsp:sp>
    <dsp:sp modelId="{1A0A85E3-1F20-46B3-A233-A0BEB9CC52E8}">
      <dsp:nvSpPr>
        <dsp:cNvPr id="0" name=""/>
        <dsp:cNvSpPr/>
      </dsp:nvSpPr>
      <dsp:spPr>
        <a:xfrm rot="5400000">
          <a:off x="2296955" y="-892854"/>
          <a:ext cx="594953" cy="3907427"/>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Separat vereinbaren</a:t>
          </a:r>
        </a:p>
      </dsp:txBody>
      <dsp:txXfrm rot="-5400000">
        <a:off x="640719" y="792425"/>
        <a:ext cx="3878384" cy="536867"/>
      </dsp:txXfrm>
    </dsp:sp>
    <dsp:sp modelId="{A78C2F34-7684-4421-8E7E-0A90612E285D}">
      <dsp:nvSpPr>
        <dsp:cNvPr id="0" name=""/>
        <dsp:cNvSpPr/>
      </dsp:nvSpPr>
      <dsp:spPr>
        <a:xfrm rot="5400000">
          <a:off x="-137296" y="1662977"/>
          <a:ext cx="915312" cy="64071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t>Erledigen der Arbeiten</a:t>
          </a:r>
        </a:p>
      </dsp:txBody>
      <dsp:txXfrm rot="-5400000">
        <a:off x="1" y="1846039"/>
        <a:ext cx="640718" cy="274594"/>
      </dsp:txXfrm>
    </dsp:sp>
    <dsp:sp modelId="{A310A819-9277-4E2A-99BE-98AAF9871817}">
      <dsp:nvSpPr>
        <dsp:cNvPr id="0" name=""/>
        <dsp:cNvSpPr/>
      </dsp:nvSpPr>
      <dsp:spPr>
        <a:xfrm rot="5400000">
          <a:off x="2296955" y="-130556"/>
          <a:ext cx="594953" cy="3907427"/>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Problembesprechung mit Kunde</a:t>
          </a:r>
        </a:p>
        <a:p>
          <a:pPr marL="57150" lvl="1" indent="-57150" algn="l" defTabSz="488950">
            <a:lnSpc>
              <a:spcPct val="90000"/>
            </a:lnSpc>
            <a:spcBef>
              <a:spcPct val="0"/>
            </a:spcBef>
            <a:spcAft>
              <a:spcPct val="15000"/>
            </a:spcAft>
            <a:buChar char="••"/>
          </a:pPr>
          <a:r>
            <a:rPr lang="de-CH" sz="1100" kern="1200"/>
            <a:t>Output: Arbeit ist erledigt</a:t>
          </a:r>
        </a:p>
      </dsp:txBody>
      <dsp:txXfrm rot="-5400000">
        <a:off x="640719" y="1554723"/>
        <a:ext cx="3878384" cy="536867"/>
      </dsp:txXfrm>
    </dsp:sp>
    <dsp:sp modelId="{D256E87C-A610-4796-B136-712EDF20E380}">
      <dsp:nvSpPr>
        <dsp:cNvPr id="0" name=""/>
        <dsp:cNvSpPr/>
      </dsp:nvSpPr>
      <dsp:spPr>
        <a:xfrm rot="5400000">
          <a:off x="-137296" y="2425276"/>
          <a:ext cx="915312" cy="64071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t>Stunden Rapport</a:t>
          </a:r>
        </a:p>
      </dsp:txBody>
      <dsp:txXfrm rot="-5400000">
        <a:off x="1" y="2608338"/>
        <a:ext cx="640718" cy="274594"/>
      </dsp:txXfrm>
    </dsp:sp>
    <dsp:sp modelId="{A685E4E7-405E-41EF-8C87-86D879D1F008}">
      <dsp:nvSpPr>
        <dsp:cNvPr id="0" name=""/>
        <dsp:cNvSpPr/>
      </dsp:nvSpPr>
      <dsp:spPr>
        <a:xfrm rot="5400000">
          <a:off x="2296955" y="631742"/>
          <a:ext cx="594953" cy="3907427"/>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Für Sekretärin</a:t>
          </a:r>
        </a:p>
        <a:p>
          <a:pPr marL="57150" lvl="1" indent="-57150" algn="l" defTabSz="488950">
            <a:lnSpc>
              <a:spcPct val="90000"/>
            </a:lnSpc>
            <a:spcBef>
              <a:spcPct val="0"/>
            </a:spcBef>
            <a:spcAft>
              <a:spcPct val="15000"/>
            </a:spcAft>
            <a:buChar char="••"/>
          </a:pPr>
          <a:r>
            <a:rPr lang="de-CH" sz="1100" kern="1200"/>
            <a:t>Zur Erstellung der Rechnung</a:t>
          </a:r>
        </a:p>
        <a:p>
          <a:pPr marL="57150" lvl="1" indent="-57150" algn="l" defTabSz="488950">
            <a:lnSpc>
              <a:spcPct val="90000"/>
            </a:lnSpc>
            <a:spcBef>
              <a:spcPct val="0"/>
            </a:spcBef>
            <a:spcAft>
              <a:spcPct val="15000"/>
            </a:spcAft>
            <a:buChar char="••"/>
          </a:pPr>
          <a:r>
            <a:rPr lang="de-CH" sz="1100" kern="1200"/>
            <a:t>Output: Rechnung</a:t>
          </a:r>
        </a:p>
      </dsp:txBody>
      <dsp:txXfrm rot="-5400000">
        <a:off x="640719" y="2317022"/>
        <a:ext cx="3878384" cy="53686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192967-1BF7-4DE7-979D-D1F8F99CBE5C}">
      <dsp:nvSpPr>
        <dsp:cNvPr id="0" name=""/>
        <dsp:cNvSpPr/>
      </dsp:nvSpPr>
      <dsp:spPr>
        <a:xfrm rot="5400000">
          <a:off x="-137296" y="138381"/>
          <a:ext cx="915312" cy="64071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t>Arbeitsanfrage</a:t>
          </a:r>
        </a:p>
      </dsp:txBody>
      <dsp:txXfrm rot="-5400000">
        <a:off x="1" y="321443"/>
        <a:ext cx="640718" cy="274594"/>
      </dsp:txXfrm>
    </dsp:sp>
    <dsp:sp modelId="{664F7EB5-019C-4D10-B2D4-0E1284FEC277}">
      <dsp:nvSpPr>
        <dsp:cNvPr id="0" name=""/>
        <dsp:cNvSpPr/>
      </dsp:nvSpPr>
      <dsp:spPr>
        <a:xfrm rot="5400000">
          <a:off x="2296955" y="-1655152"/>
          <a:ext cx="594953" cy="3907427"/>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Meistens von Kunde per Telefon</a:t>
          </a:r>
        </a:p>
        <a:p>
          <a:pPr marL="57150" lvl="1" indent="-57150" algn="l" defTabSz="488950">
            <a:lnSpc>
              <a:spcPct val="90000"/>
            </a:lnSpc>
            <a:spcBef>
              <a:spcPct val="0"/>
            </a:spcBef>
            <a:spcAft>
              <a:spcPct val="15000"/>
            </a:spcAft>
            <a:buChar char="••"/>
          </a:pPr>
          <a:r>
            <a:rPr lang="de-CH" sz="1100" kern="1200"/>
            <a:t>Seltener von Sekretärin weitergeleitet</a:t>
          </a:r>
        </a:p>
      </dsp:txBody>
      <dsp:txXfrm rot="-5400000">
        <a:off x="640719" y="30127"/>
        <a:ext cx="3878384" cy="536867"/>
      </dsp:txXfrm>
    </dsp:sp>
    <dsp:sp modelId="{D6979E6D-B533-4F7A-95DC-80DED9349EFA}">
      <dsp:nvSpPr>
        <dsp:cNvPr id="0" name=""/>
        <dsp:cNvSpPr/>
      </dsp:nvSpPr>
      <dsp:spPr>
        <a:xfrm rot="5400000">
          <a:off x="-137296" y="900679"/>
          <a:ext cx="915312" cy="64071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t>Termin mit Kunden finden</a:t>
          </a:r>
        </a:p>
      </dsp:txBody>
      <dsp:txXfrm rot="-5400000">
        <a:off x="1" y="1083741"/>
        <a:ext cx="640718" cy="274594"/>
      </dsp:txXfrm>
    </dsp:sp>
    <dsp:sp modelId="{1A0A85E3-1F20-46B3-A233-A0BEB9CC52E8}">
      <dsp:nvSpPr>
        <dsp:cNvPr id="0" name=""/>
        <dsp:cNvSpPr/>
      </dsp:nvSpPr>
      <dsp:spPr>
        <a:xfrm rot="5400000">
          <a:off x="2296955" y="-892854"/>
          <a:ext cx="594953" cy="3907427"/>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Separat vereinbaren</a:t>
          </a:r>
        </a:p>
        <a:p>
          <a:pPr marL="57150" lvl="1" indent="-57150" algn="l" defTabSz="488950">
            <a:lnSpc>
              <a:spcPct val="90000"/>
            </a:lnSpc>
            <a:spcBef>
              <a:spcPct val="0"/>
            </a:spcBef>
            <a:spcAft>
              <a:spcPct val="15000"/>
            </a:spcAft>
            <a:buChar char="••"/>
          </a:pPr>
          <a:r>
            <a:rPr lang="de-CH" sz="1100" kern="1200"/>
            <a:t>Durch Anfrage vorgegeben</a:t>
          </a:r>
        </a:p>
      </dsp:txBody>
      <dsp:txXfrm rot="-5400000">
        <a:off x="640719" y="792425"/>
        <a:ext cx="3878384" cy="536867"/>
      </dsp:txXfrm>
    </dsp:sp>
    <dsp:sp modelId="{A78C2F34-7684-4421-8E7E-0A90612E285D}">
      <dsp:nvSpPr>
        <dsp:cNvPr id="0" name=""/>
        <dsp:cNvSpPr/>
      </dsp:nvSpPr>
      <dsp:spPr>
        <a:xfrm rot="5400000">
          <a:off x="-137296" y="1662977"/>
          <a:ext cx="915312" cy="64071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t>Erledigen der Arbeiten</a:t>
          </a:r>
        </a:p>
      </dsp:txBody>
      <dsp:txXfrm rot="-5400000">
        <a:off x="1" y="1846039"/>
        <a:ext cx="640718" cy="274594"/>
      </dsp:txXfrm>
    </dsp:sp>
    <dsp:sp modelId="{A310A819-9277-4E2A-99BE-98AAF9871817}">
      <dsp:nvSpPr>
        <dsp:cNvPr id="0" name=""/>
        <dsp:cNvSpPr/>
      </dsp:nvSpPr>
      <dsp:spPr>
        <a:xfrm rot="5400000">
          <a:off x="2296955" y="-130556"/>
          <a:ext cx="594953" cy="3907427"/>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Problembesprechung mit Kunde</a:t>
          </a:r>
        </a:p>
        <a:p>
          <a:pPr marL="57150" lvl="1" indent="-57150" algn="l" defTabSz="488950">
            <a:lnSpc>
              <a:spcPct val="90000"/>
            </a:lnSpc>
            <a:spcBef>
              <a:spcPct val="0"/>
            </a:spcBef>
            <a:spcAft>
              <a:spcPct val="15000"/>
            </a:spcAft>
            <a:buChar char="••"/>
          </a:pPr>
          <a:r>
            <a:rPr lang="de-CH" sz="1100" kern="1200"/>
            <a:t>Output: Arbeit ist erledigt, Rapport &amp; Materialliste</a:t>
          </a:r>
        </a:p>
      </dsp:txBody>
      <dsp:txXfrm rot="-5400000">
        <a:off x="640719" y="1554723"/>
        <a:ext cx="3878384" cy="536867"/>
      </dsp:txXfrm>
    </dsp:sp>
    <dsp:sp modelId="{D256E87C-A610-4796-B136-712EDF20E380}">
      <dsp:nvSpPr>
        <dsp:cNvPr id="0" name=""/>
        <dsp:cNvSpPr/>
      </dsp:nvSpPr>
      <dsp:spPr>
        <a:xfrm rot="5400000">
          <a:off x="-137296" y="2425276"/>
          <a:ext cx="915312" cy="64071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t>Stunden Rapport</a:t>
          </a:r>
        </a:p>
      </dsp:txBody>
      <dsp:txXfrm rot="-5400000">
        <a:off x="1" y="2608338"/>
        <a:ext cx="640718" cy="274594"/>
      </dsp:txXfrm>
    </dsp:sp>
    <dsp:sp modelId="{A685E4E7-405E-41EF-8C87-86D879D1F008}">
      <dsp:nvSpPr>
        <dsp:cNvPr id="0" name=""/>
        <dsp:cNvSpPr/>
      </dsp:nvSpPr>
      <dsp:spPr>
        <a:xfrm rot="5400000">
          <a:off x="2296955" y="631742"/>
          <a:ext cx="594953" cy="3907427"/>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Für Sekretärin</a:t>
          </a:r>
        </a:p>
        <a:p>
          <a:pPr marL="57150" lvl="1" indent="-57150" algn="l" defTabSz="488950">
            <a:lnSpc>
              <a:spcPct val="90000"/>
            </a:lnSpc>
            <a:spcBef>
              <a:spcPct val="0"/>
            </a:spcBef>
            <a:spcAft>
              <a:spcPct val="15000"/>
            </a:spcAft>
            <a:buChar char="••"/>
          </a:pPr>
          <a:r>
            <a:rPr lang="de-CH" sz="1100" kern="1200"/>
            <a:t>Zur Erstellung der Rechnung</a:t>
          </a:r>
        </a:p>
        <a:p>
          <a:pPr marL="57150" lvl="1" indent="-57150" algn="l" defTabSz="488950">
            <a:lnSpc>
              <a:spcPct val="90000"/>
            </a:lnSpc>
            <a:spcBef>
              <a:spcPct val="0"/>
            </a:spcBef>
            <a:spcAft>
              <a:spcPct val="15000"/>
            </a:spcAft>
            <a:buChar char="••"/>
          </a:pPr>
          <a:r>
            <a:rPr lang="de-CH" sz="1100" kern="1200"/>
            <a:t>Output: Rechnung</a:t>
          </a:r>
        </a:p>
      </dsp:txBody>
      <dsp:txXfrm rot="-5400000">
        <a:off x="640719" y="2317022"/>
        <a:ext cx="3878384" cy="53686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DB51C5-24FA-46A6-B316-9AA094E94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24</Pages>
  <Words>2457</Words>
  <Characters>15484</Characters>
  <Application>Microsoft Office Word</Application>
  <DocSecurity>0</DocSecurity>
  <Lines>129</Lines>
  <Paragraphs>35</Paragraphs>
  <ScaleCrop>false</ScaleCrop>
  <HeadingPairs>
    <vt:vector size="2" baseType="variant">
      <vt:variant>
        <vt:lpstr>Titel</vt:lpstr>
      </vt:variant>
      <vt:variant>
        <vt:i4>1</vt:i4>
      </vt:variant>
    </vt:vector>
  </HeadingPairs>
  <TitlesOfParts>
    <vt:vector size="1" baseType="lpstr">
      <vt:lpstr>Affinity &amp; Personas</vt:lpstr>
    </vt:vector>
  </TitlesOfParts>
  <Company>User Interfaces 2</Company>
  <LinksUpToDate>false</LinksUpToDate>
  <CharactersWithSpaces>17906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Affinity &amp; Personas</dc:title>
  <dc:creator>Delia</dc:creator>
  <cp:lastModifiedBy>Lukas Elmer</cp:lastModifiedBy>
  <cp:revision>198</cp:revision>
  <cp:lastPrinted>2011-03-12T13:59:00Z</cp:lastPrinted>
  <dcterms:created xsi:type="dcterms:W3CDTF">2011-03-04T23:11:00Z</dcterms:created>
  <dcterms:modified xsi:type="dcterms:W3CDTF">2011-03-23T17:28:00Z</dcterms:modified>
</cp:coreProperties>
</file>