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114359">
        <w:rPr>
          <w:noProof/>
          <w:lang w:eastAsia="de-CH"/>
        </w:rPr>
        <w:t>6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114359">
        <w:rPr>
          <w:noProof/>
          <w:lang w:eastAsia="de-CH"/>
        </w:rPr>
        <w:t>Kunde</w:t>
      </w:r>
    </w:p>
    <w:p w:rsidR="00A53880" w:rsidRPr="00ED4363" w:rsidRDefault="0075029B" w:rsidP="00E711E0">
      <w:pPr>
        <w:pStyle w:val="berschrift1"/>
      </w:pPr>
      <w:bookmarkStart w:id="0" w:name="_Toc289064862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63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7C0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7C02C6" w:rsidRDefault="00951159" w:rsidP="007C02C6">
            <w:r w:rsidRPr="007C02C6">
              <w:t>2</w:t>
            </w:r>
            <w:r w:rsidR="007C02C6" w:rsidRPr="007C02C6">
              <w:t>5</w:t>
            </w:r>
            <w:r w:rsidR="0011560E" w:rsidRPr="007C02C6">
              <w:t>.03</w:t>
            </w:r>
            <w:r w:rsidR="00887085" w:rsidRPr="007C02C6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7C02C6" w:rsidP="00461FE7">
            <w:r>
              <w:t>SD</w:t>
            </w:r>
          </w:p>
        </w:tc>
      </w:tr>
      <w:tr w:rsidR="00CF4599" w:rsidRPr="00ED4363" w:rsidTr="00C340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CF4599" w:rsidRPr="007C02C6" w:rsidRDefault="00CF4599" w:rsidP="00C340E5">
            <w:r w:rsidRPr="007C02C6">
              <w:t>25.03.2011</w:t>
            </w:r>
          </w:p>
        </w:tc>
        <w:tc>
          <w:tcPr>
            <w:tcW w:w="993" w:type="dxa"/>
          </w:tcPr>
          <w:p w:rsidR="00CF4599" w:rsidRPr="00ED4363" w:rsidRDefault="00CF4599" w:rsidP="00C340E5">
            <w:r>
              <w:t>1.1</w:t>
            </w:r>
          </w:p>
        </w:tc>
        <w:tc>
          <w:tcPr>
            <w:tcW w:w="4674" w:type="dxa"/>
          </w:tcPr>
          <w:p w:rsidR="00CF4599" w:rsidRPr="00ED4363" w:rsidRDefault="00CF4599" w:rsidP="00C340E5">
            <w:r>
              <w:t>Review</w:t>
            </w:r>
          </w:p>
        </w:tc>
        <w:tc>
          <w:tcPr>
            <w:tcW w:w="2303" w:type="dxa"/>
          </w:tcPr>
          <w:p w:rsidR="00CF4599" w:rsidRPr="00ED4363" w:rsidRDefault="00CF4599" w:rsidP="00C340E5">
            <w:r>
              <w:t>EL</w:t>
            </w:r>
          </w:p>
        </w:tc>
      </w:tr>
      <w:tr w:rsidR="007C02C6" w:rsidRPr="00ED4363" w:rsidTr="007C0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C02C6" w:rsidRPr="007C02C6" w:rsidRDefault="00CF4599" w:rsidP="007D50A1">
            <w:r>
              <w:t>28</w:t>
            </w:r>
            <w:r w:rsidR="007C02C6" w:rsidRPr="007C02C6">
              <w:t>.03.2011</w:t>
            </w:r>
          </w:p>
        </w:tc>
        <w:tc>
          <w:tcPr>
            <w:tcW w:w="993" w:type="dxa"/>
          </w:tcPr>
          <w:p w:rsidR="007C02C6" w:rsidRPr="00ED4363" w:rsidRDefault="00CF4599" w:rsidP="007D50A1">
            <w:r>
              <w:t>1.2</w:t>
            </w:r>
          </w:p>
        </w:tc>
        <w:tc>
          <w:tcPr>
            <w:tcW w:w="4674" w:type="dxa"/>
          </w:tcPr>
          <w:p w:rsidR="007C02C6" w:rsidRPr="00ED4363" w:rsidRDefault="007C02C6" w:rsidP="007D50A1">
            <w:r>
              <w:t>Review</w:t>
            </w:r>
            <w:r w:rsidR="00CF4599">
              <w:t>, Korrekturen</w:t>
            </w:r>
          </w:p>
        </w:tc>
        <w:tc>
          <w:tcPr>
            <w:tcW w:w="2303" w:type="dxa"/>
          </w:tcPr>
          <w:p w:rsidR="007C02C6" w:rsidRPr="00ED4363" w:rsidRDefault="00CF4599" w:rsidP="007D50A1">
            <w:r>
              <w:t>TD</w:t>
            </w:r>
          </w:p>
        </w:tc>
      </w:tr>
    </w:tbl>
    <w:bookmarkStart w:id="2" w:name="_Toc289064864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71EB9" w:rsidRDefault="00D4009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62" w:history="1">
            <w:r w:rsidR="00F71EB9" w:rsidRPr="001259C0">
              <w:rPr>
                <w:rStyle w:val="Hyperlink"/>
                <w:noProof/>
              </w:rPr>
              <w:t>1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Dokumentinformationen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_Toc289064862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EF56E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3" w:history="1">
            <w:r w:rsidR="00F71EB9" w:rsidRPr="001259C0">
              <w:rPr>
                <w:rStyle w:val="Hyperlink"/>
                <w:noProof/>
              </w:rPr>
              <w:t>1.1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Änderungsgeschichte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_Toc289064863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EF56E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64" w:history="1">
            <w:r w:rsidR="00F71EB9" w:rsidRPr="001259C0">
              <w:rPr>
                <w:rStyle w:val="Hyperlink"/>
                <w:noProof/>
              </w:rPr>
              <w:t>1.2</w:t>
            </w:r>
            <w:r w:rsidR="00F71EB9">
              <w:rPr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</w:rPr>
              <w:t>Inhaltsverzeichnis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_Toc289064864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F71EB9" w:rsidRDefault="00EF56E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65" w:history="1">
            <w:r w:rsidR="00F71EB9" w:rsidRPr="001259C0">
              <w:rPr>
                <w:rStyle w:val="Hyperlink"/>
                <w:noProof/>
                <w:lang w:val="en-GB"/>
              </w:rPr>
              <w:t>2</w:t>
            </w:r>
            <w:r w:rsidR="00F71E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1EB9" w:rsidRPr="001259C0">
              <w:rPr>
                <w:rStyle w:val="Hyperlink"/>
                <w:noProof/>
                <w:lang w:val="en-GB"/>
              </w:rPr>
              <w:t>UC6 CRUD Kunde</w:t>
            </w:r>
            <w:r w:rsidR="00F71EB9">
              <w:rPr>
                <w:noProof/>
                <w:webHidden/>
              </w:rPr>
              <w:tab/>
            </w:r>
            <w:r w:rsidR="00F71EB9">
              <w:rPr>
                <w:noProof/>
                <w:webHidden/>
              </w:rPr>
              <w:fldChar w:fldCharType="begin"/>
            </w:r>
            <w:r w:rsidR="00F71EB9">
              <w:rPr>
                <w:noProof/>
                <w:webHidden/>
              </w:rPr>
              <w:instrText xml:space="preserve"> PAGEREF _Toc289064865 \h </w:instrText>
            </w:r>
            <w:r w:rsidR="00F71EB9">
              <w:rPr>
                <w:noProof/>
                <w:webHidden/>
              </w:rPr>
            </w:r>
            <w:r w:rsidR="00F71EB9">
              <w:rPr>
                <w:noProof/>
                <w:webHidden/>
              </w:rPr>
              <w:fldChar w:fldCharType="separate"/>
            </w:r>
            <w:r w:rsidR="00F71EB9">
              <w:rPr>
                <w:noProof/>
                <w:webHidden/>
              </w:rPr>
              <w:t>1</w:t>
            </w:r>
            <w:r w:rsidR="00F71EB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D4009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3" w:name="_Toc289064865"/>
      <w:r w:rsidRPr="00547D78">
        <w:rPr>
          <w:lang w:val="en-GB"/>
        </w:rPr>
        <w:t>UC</w:t>
      </w:r>
      <w:r w:rsidR="0025259B">
        <w:rPr>
          <w:lang w:val="en-GB"/>
        </w:rPr>
        <w:t>6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r w:rsidR="0025259B">
        <w:rPr>
          <w:lang w:val="en-GB"/>
        </w:rPr>
        <w:t>Kunde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C25DD1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25DD1" w:rsidRDefault="00C25DD1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C25DD1" w:rsidRDefault="00C25DD1" w:rsidP="00140C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537A7C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810B19" w:rsidP="00810B1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schnell Mitarbeiter neu anlegen</w:t>
            </w:r>
          </w:p>
        </w:tc>
      </w:tr>
      <w:tr w:rsidR="00AA6EBE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F1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aktuelle und ehemalige </w:t>
            </w:r>
            <w:r w:rsidR="00F14797">
              <w:t>Kunden</w:t>
            </w:r>
          </w:p>
        </w:tc>
      </w:tr>
      <w:tr w:rsidR="00AA2E17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3900B9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ist bei System registriert</w:t>
            </w:r>
          </w:p>
          <w:p w:rsidR="00E45D5D" w:rsidRPr="00E45D5D" w:rsidRDefault="003900B9" w:rsidP="00F80625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Benutzer </w:t>
            </w:r>
            <w:r w:rsidR="00E45D5D" w:rsidRPr="00B00E1A">
              <w:rPr>
                <w:b w:val="0"/>
              </w:rPr>
              <w:t>ist bei System angemeldet (UC5)</w:t>
            </w:r>
          </w:p>
        </w:tc>
      </w:tr>
      <w:tr w:rsidR="00F80625" w:rsidTr="00252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B00E1A" w:rsidRDefault="00F80625" w:rsidP="00F80625">
            <w:pPr>
              <w:rPr>
                <w:b w:val="0"/>
              </w:rPr>
            </w:pPr>
            <w:r w:rsidRPr="00B00E1A">
              <w:rPr>
                <w:b w:val="0"/>
              </w:rPr>
              <w:t>Success Guarantee (Postconditions)</w:t>
            </w:r>
          </w:p>
        </w:tc>
      </w:tr>
      <w:tr w:rsidR="00F80625" w:rsidTr="002525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07325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07325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Kunden</w:t>
            </w:r>
            <w:r w:rsidR="00F34B85">
              <w:rPr>
                <w:b w:val="0"/>
              </w:rPr>
              <w:t xml:space="preserve">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71E2B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B53611" w:rsidP="00A63DF9">
            <w:pPr>
              <w:pStyle w:val="Listenabsatz"/>
              <w:numPr>
                <w:ilvl w:val="0"/>
                <w:numId w:val="20"/>
              </w:numPr>
            </w:pPr>
            <w:r>
              <w:rPr>
                <w:b w:val="0"/>
              </w:rPr>
              <w:t>Kunde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701449">
            <w:pPr>
              <w:tabs>
                <w:tab w:val="left" w:pos="129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A10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5E526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erstellt neuen </w:t>
            </w:r>
            <w:r w:rsidR="00CC2296">
              <w:rPr>
                <w:b w:val="0"/>
              </w:rPr>
              <w:t>Kunde</w:t>
            </w:r>
            <w:r w:rsidR="00147F0B">
              <w:rPr>
                <w:b w:val="0"/>
              </w:rPr>
              <w:t xml:space="preserve">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 xml:space="preserve">amen, </w:t>
            </w:r>
            <w:r w:rsidR="00CC2296">
              <w:rPr>
                <w:b w:val="0"/>
              </w:rPr>
              <w:t>Adresse und Telefonnummer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Default="00461FE7" w:rsidP="00C45CB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neuen </w:t>
            </w:r>
            <w:r w:rsidR="00C45CBA">
              <w:t>Kunden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>Status auf aktiv</w:t>
            </w:r>
          </w:p>
          <w:p w:rsidR="005225EC" w:rsidRPr="00D85BF5" w:rsidRDefault="005225EC" w:rsidP="00BA7DD7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0949A1">
              <w:t xml:space="preserve">System fordert GPS Daten </w:t>
            </w:r>
            <w:r w:rsidR="00BA7DD7" w:rsidRPr="000949A1">
              <w:t>der Adresse des</w:t>
            </w:r>
            <w:r w:rsidRPr="000949A1">
              <w:t xml:space="preserve"> Kunden von Google Maps an</w:t>
            </w:r>
            <w:r w:rsidR="00A1046C" w:rsidRPr="000949A1">
              <w:t xml:space="preserve"> und speichert diese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5E526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r w:rsidR="001C1830">
              <w:rPr>
                <w:b w:val="0"/>
              </w:rPr>
              <w:t xml:space="preserve">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Default="00660C58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1C1830">
              <w:t>Kunde</w:t>
            </w:r>
          </w:p>
          <w:p w:rsidR="000959E2" w:rsidRPr="00F34B85" w:rsidRDefault="000959E2" w:rsidP="00B156D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="00E961A1" w:rsidRPr="000949A1">
              <w:t>System fordert GPS Daten der Adresse des Kunden von Google Maps an und speichert diese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5E526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5E5266">
              <w:rPr>
                <w:b w:val="0"/>
              </w:rPr>
              <w:t>Benutzer</w:t>
            </w:r>
            <w:bookmarkStart w:id="4" w:name="_GoBack"/>
            <w:bookmarkEnd w:id="4"/>
            <w:r w:rsidR="0060355C" w:rsidRPr="00B00E1A">
              <w:rPr>
                <w:b w:val="0"/>
              </w:rPr>
              <w:t xml:space="preserve"> wählt </w:t>
            </w:r>
            <w:r w:rsidR="001C1830">
              <w:rPr>
                <w:b w:val="0"/>
              </w:rPr>
              <w:t>Kunde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7A06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1C1830">
              <w:t xml:space="preserve">etzt </w:t>
            </w:r>
            <w:r w:rsidR="00D30072" w:rsidRPr="00F34B85">
              <w:t xml:space="preserve">Status des </w:t>
            </w:r>
            <w:r w:rsidR="007A06DF">
              <w:t>Kunden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30656B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 xml:space="preserve">Liste der </w:t>
            </w:r>
            <w:r w:rsidR="0030656B">
              <w:rPr>
                <w:b w:val="0"/>
              </w:rPr>
              <w:t>Kunden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A4375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A43757">
              <w:t>Kunden</w:t>
            </w:r>
            <w:r w:rsidRPr="00F34B85">
              <w:t xml:space="preserve">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0B5C9C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5E5266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17430F" w:rsidP="002528DB">
            <w:pPr>
              <w:rPr>
                <w:b w:val="0"/>
              </w:rPr>
            </w:pPr>
            <w:r>
              <w:rPr>
                <w:b w:val="0"/>
              </w:rPr>
              <w:t>Mehrmals w</w:t>
            </w:r>
            <w:r w:rsidR="000B5C9C">
              <w:rPr>
                <w:b w:val="0"/>
              </w:rPr>
              <w:t>öchentlich (0-5mal)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6ED" w:rsidRDefault="00EF56ED" w:rsidP="008F2373">
      <w:pPr>
        <w:spacing w:after="0"/>
      </w:pPr>
      <w:r>
        <w:separator/>
      </w:r>
    </w:p>
  </w:endnote>
  <w:endnote w:type="continuationSeparator" w:id="0">
    <w:p w:rsidR="00EF56ED" w:rsidRDefault="00EF56E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20731A">
      <w:fldChar w:fldCharType="begin"/>
    </w:r>
    <w:r w:rsidR="0020731A">
      <w:instrText xml:space="preserve"> DATE  \@ "d. MMMM yyyy"  \* MERGEFORMAT </w:instrText>
    </w:r>
    <w:r w:rsidR="0020731A">
      <w:fldChar w:fldCharType="separate"/>
    </w:r>
    <w:r w:rsidR="005E5266">
      <w:rPr>
        <w:noProof/>
      </w:rPr>
      <w:t>29. März 2011</w:t>
    </w:r>
    <w:r w:rsidR="0020731A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D4009C">
      <w:rPr>
        <w:b/>
      </w:rPr>
      <w:fldChar w:fldCharType="begin"/>
    </w:r>
    <w:r>
      <w:rPr>
        <w:b/>
      </w:rPr>
      <w:instrText>PAGE  \* Arabic  \* MERGEFORMAT</w:instrText>
    </w:r>
    <w:r w:rsidR="00D4009C">
      <w:rPr>
        <w:b/>
      </w:rPr>
      <w:fldChar w:fldCharType="separate"/>
    </w:r>
    <w:r w:rsidR="005E5266" w:rsidRPr="005E5266">
      <w:rPr>
        <w:b/>
        <w:noProof/>
        <w:lang w:val="de-DE"/>
      </w:rPr>
      <w:t>2</w:t>
    </w:r>
    <w:r w:rsidR="00D4009C">
      <w:rPr>
        <w:b/>
      </w:rPr>
      <w:fldChar w:fldCharType="end"/>
    </w:r>
    <w:r>
      <w:rPr>
        <w:lang w:val="de-DE"/>
      </w:rPr>
      <w:t xml:space="preserve"> von </w:t>
    </w:r>
    <w:r w:rsidR="00EF56ED">
      <w:fldChar w:fldCharType="begin"/>
    </w:r>
    <w:r w:rsidR="00EF56ED">
      <w:instrText>NUMPAGES  \* Arabic  \* MERGEFORMAT</w:instrText>
    </w:r>
    <w:r w:rsidR="00EF56ED">
      <w:fldChar w:fldCharType="separate"/>
    </w:r>
    <w:r w:rsidR="005E5266" w:rsidRPr="005E5266">
      <w:rPr>
        <w:b/>
        <w:noProof/>
        <w:lang w:val="de-DE"/>
      </w:rPr>
      <w:t>2</w:t>
    </w:r>
    <w:r w:rsidR="00EF56E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6ED" w:rsidRDefault="00EF56ED" w:rsidP="008F2373">
      <w:pPr>
        <w:spacing w:after="0"/>
      </w:pPr>
      <w:r>
        <w:separator/>
      </w:r>
    </w:p>
  </w:footnote>
  <w:footnote w:type="continuationSeparator" w:id="0">
    <w:p w:rsidR="00EF56ED" w:rsidRDefault="00EF56E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</w:t>
    </w:r>
    <w:r w:rsidR="00114359">
      <w:t>6</w:t>
    </w:r>
    <w:r>
      <w:t xml:space="preserve"> CRUD </w:t>
    </w:r>
    <w:r w:rsidR="00114359">
      <w:t>Kunde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3259"/>
    <w:rsid w:val="00077A81"/>
    <w:rsid w:val="000821B3"/>
    <w:rsid w:val="0009218C"/>
    <w:rsid w:val="000949A1"/>
    <w:rsid w:val="000959E2"/>
    <w:rsid w:val="00096B99"/>
    <w:rsid w:val="00097AB6"/>
    <w:rsid w:val="000A22C3"/>
    <w:rsid w:val="000A2C34"/>
    <w:rsid w:val="000A7387"/>
    <w:rsid w:val="000B0E01"/>
    <w:rsid w:val="000B5C9C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4359"/>
    <w:rsid w:val="0011560E"/>
    <w:rsid w:val="00116580"/>
    <w:rsid w:val="00117F39"/>
    <w:rsid w:val="00125FBF"/>
    <w:rsid w:val="00147F0B"/>
    <w:rsid w:val="00151840"/>
    <w:rsid w:val="001529E8"/>
    <w:rsid w:val="0015644E"/>
    <w:rsid w:val="001609C2"/>
    <w:rsid w:val="00162DBE"/>
    <w:rsid w:val="00163CD6"/>
    <w:rsid w:val="0017430F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1830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0731A"/>
    <w:rsid w:val="00212C39"/>
    <w:rsid w:val="00220900"/>
    <w:rsid w:val="00223137"/>
    <w:rsid w:val="00232F3E"/>
    <w:rsid w:val="00233539"/>
    <w:rsid w:val="00246A38"/>
    <w:rsid w:val="00247654"/>
    <w:rsid w:val="00250325"/>
    <w:rsid w:val="0025259B"/>
    <w:rsid w:val="002528DB"/>
    <w:rsid w:val="002540E4"/>
    <w:rsid w:val="0026560F"/>
    <w:rsid w:val="00271E2B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0656B"/>
    <w:rsid w:val="00323FF1"/>
    <w:rsid w:val="00326772"/>
    <w:rsid w:val="00340A55"/>
    <w:rsid w:val="003452FD"/>
    <w:rsid w:val="00353578"/>
    <w:rsid w:val="003704E8"/>
    <w:rsid w:val="00375079"/>
    <w:rsid w:val="00377466"/>
    <w:rsid w:val="00385BCF"/>
    <w:rsid w:val="003900B9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5EC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5266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B4CF2"/>
    <w:rsid w:val="006C1ACC"/>
    <w:rsid w:val="006C6507"/>
    <w:rsid w:val="006D48A2"/>
    <w:rsid w:val="006E11B9"/>
    <w:rsid w:val="006E2AFC"/>
    <w:rsid w:val="006E31A5"/>
    <w:rsid w:val="006F2255"/>
    <w:rsid w:val="006F4412"/>
    <w:rsid w:val="00701449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06DF"/>
    <w:rsid w:val="007A158A"/>
    <w:rsid w:val="007A6893"/>
    <w:rsid w:val="007A7B6D"/>
    <w:rsid w:val="007B442E"/>
    <w:rsid w:val="007C02C6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B19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046C"/>
    <w:rsid w:val="00A1500F"/>
    <w:rsid w:val="00A1720B"/>
    <w:rsid w:val="00A22CBA"/>
    <w:rsid w:val="00A32742"/>
    <w:rsid w:val="00A34282"/>
    <w:rsid w:val="00A43757"/>
    <w:rsid w:val="00A509BF"/>
    <w:rsid w:val="00A53880"/>
    <w:rsid w:val="00A545E6"/>
    <w:rsid w:val="00A561DB"/>
    <w:rsid w:val="00A56268"/>
    <w:rsid w:val="00A6049F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156D6"/>
    <w:rsid w:val="00B304CB"/>
    <w:rsid w:val="00B510C2"/>
    <w:rsid w:val="00B52B96"/>
    <w:rsid w:val="00B53611"/>
    <w:rsid w:val="00B6086C"/>
    <w:rsid w:val="00B617B1"/>
    <w:rsid w:val="00B63E60"/>
    <w:rsid w:val="00B6517D"/>
    <w:rsid w:val="00B712B5"/>
    <w:rsid w:val="00B716FC"/>
    <w:rsid w:val="00B75251"/>
    <w:rsid w:val="00B76E7D"/>
    <w:rsid w:val="00B8214F"/>
    <w:rsid w:val="00B867A9"/>
    <w:rsid w:val="00B86BC3"/>
    <w:rsid w:val="00B928AB"/>
    <w:rsid w:val="00BA66E8"/>
    <w:rsid w:val="00BA7DD7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25DD1"/>
    <w:rsid w:val="00C36EB1"/>
    <w:rsid w:val="00C45CBA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229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4599"/>
    <w:rsid w:val="00CF5FFB"/>
    <w:rsid w:val="00D24AF8"/>
    <w:rsid w:val="00D30072"/>
    <w:rsid w:val="00D33F14"/>
    <w:rsid w:val="00D4009C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1A1"/>
    <w:rsid w:val="00E96952"/>
    <w:rsid w:val="00EA23DA"/>
    <w:rsid w:val="00EA5D20"/>
    <w:rsid w:val="00EB1571"/>
    <w:rsid w:val="00EB24B4"/>
    <w:rsid w:val="00EB7851"/>
    <w:rsid w:val="00ED1633"/>
    <w:rsid w:val="00ED3EE9"/>
    <w:rsid w:val="00ED4363"/>
    <w:rsid w:val="00ED72D5"/>
    <w:rsid w:val="00EE1847"/>
    <w:rsid w:val="00EE2AB1"/>
    <w:rsid w:val="00EF56ED"/>
    <w:rsid w:val="00F052A7"/>
    <w:rsid w:val="00F1479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1EB9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139A6-8FE4-4883-84A8-F155168C6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302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134</cp:revision>
  <dcterms:created xsi:type="dcterms:W3CDTF">2011-03-22T12:44:00Z</dcterms:created>
  <dcterms:modified xsi:type="dcterms:W3CDTF">2011-03-29T10:30:00Z</dcterms:modified>
</cp:coreProperties>
</file>