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3074D">
        <w:rPr>
          <w:noProof/>
          <w:lang w:eastAsia="de-CH"/>
        </w:rPr>
        <w:t>9</w:t>
      </w:r>
      <w:r w:rsidRPr="00ED4363">
        <w:rPr>
          <w:noProof/>
          <w:lang w:eastAsia="de-CH"/>
        </w:rPr>
        <w:t xml:space="preserve"> </w:t>
      </w:r>
      <w:r w:rsidR="00F3074D">
        <w:rPr>
          <w:noProof/>
          <w:lang w:eastAsia="de-CH"/>
        </w:rPr>
        <w:t>CRUD Auftrag</w:t>
      </w:r>
    </w:p>
    <w:p w:rsidR="00A53880" w:rsidRPr="00ED4363" w:rsidRDefault="0075029B" w:rsidP="00E711E0">
      <w:pPr>
        <w:pStyle w:val="berschrift1"/>
      </w:pPr>
      <w:bookmarkStart w:id="0" w:name="_Toc28884647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846471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365F13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36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36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36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365F13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951159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</w:p>
        </w:tc>
      </w:tr>
      <w:tr w:rsidR="0097059A" w:rsidRPr="00D36164" w:rsidTr="002412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97059A" w:rsidRPr="00D36164" w:rsidRDefault="0097059A" w:rsidP="00241213">
            <w:pPr>
              <w:rPr>
                <w:b w:val="0"/>
              </w:rPr>
            </w:pPr>
            <w:r w:rsidRPr="00D36164"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97059A" w:rsidRPr="00D36164" w:rsidRDefault="0097059A" w:rsidP="00241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1.</w:t>
            </w:r>
            <w:r>
              <w:t>1</w:t>
            </w:r>
          </w:p>
        </w:tc>
        <w:tc>
          <w:tcPr>
            <w:tcW w:w="4674" w:type="dxa"/>
          </w:tcPr>
          <w:p w:rsidR="0097059A" w:rsidRPr="00D36164" w:rsidRDefault="0097059A" w:rsidP="00241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Review und kleine Korrekturen</w:t>
            </w:r>
          </w:p>
        </w:tc>
        <w:tc>
          <w:tcPr>
            <w:tcW w:w="2303" w:type="dxa"/>
          </w:tcPr>
          <w:p w:rsidR="0097059A" w:rsidRPr="00D36164" w:rsidRDefault="0097059A" w:rsidP="00241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SD, EL</w:t>
            </w:r>
          </w:p>
        </w:tc>
      </w:tr>
      <w:tr w:rsidR="00B45A85" w:rsidRPr="00D36164" w:rsidTr="007A5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45A85" w:rsidRPr="00D36164" w:rsidRDefault="00B45A85" w:rsidP="007A5453">
            <w:pPr>
              <w:rPr>
                <w:b w:val="0"/>
              </w:rPr>
            </w:pPr>
            <w:r>
              <w:rPr>
                <w:b w:val="0"/>
              </w:rPr>
              <w:t>28</w:t>
            </w:r>
            <w:r w:rsidRPr="00D36164"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B45A85" w:rsidRPr="00D36164" w:rsidRDefault="00B45A85" w:rsidP="007A5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164">
              <w:t>1.</w:t>
            </w:r>
            <w:r>
              <w:t>2</w:t>
            </w:r>
          </w:p>
        </w:tc>
        <w:tc>
          <w:tcPr>
            <w:tcW w:w="4674" w:type="dxa"/>
          </w:tcPr>
          <w:p w:rsidR="00B45A85" w:rsidRPr="00D36164" w:rsidRDefault="00B45A85" w:rsidP="007A5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164">
              <w:t>Review</w:t>
            </w:r>
            <w:r>
              <w:t xml:space="preserve">, </w:t>
            </w:r>
            <w:r w:rsidRPr="00D36164">
              <w:t>Korrekturen</w:t>
            </w:r>
          </w:p>
        </w:tc>
        <w:tc>
          <w:tcPr>
            <w:tcW w:w="2303" w:type="dxa"/>
          </w:tcPr>
          <w:p w:rsidR="00B45A85" w:rsidRPr="00D36164" w:rsidRDefault="00B45A85" w:rsidP="007A5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D36164" w:rsidRPr="00D36164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D36164" w:rsidRPr="00D36164" w:rsidRDefault="0097059A" w:rsidP="00B45A85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B45A85">
              <w:rPr>
                <w:b w:val="0"/>
              </w:rPr>
              <w:t>3.05</w:t>
            </w:r>
            <w:r w:rsidR="00D36164" w:rsidRPr="00D36164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D36164" w:rsidRPr="00D36164" w:rsidRDefault="00D36164" w:rsidP="00365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1.</w:t>
            </w:r>
            <w:r w:rsidR="00B45A85">
              <w:t>3</w:t>
            </w:r>
          </w:p>
        </w:tc>
        <w:tc>
          <w:tcPr>
            <w:tcW w:w="4674" w:type="dxa"/>
          </w:tcPr>
          <w:p w:rsidR="00D36164" w:rsidRPr="00D36164" w:rsidRDefault="00D379D9" w:rsidP="00B45A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Entfernen</w:t>
            </w:r>
            <w:r w:rsidR="00B45A85">
              <w:t xml:space="preserve"> Kunde auf Karte wählen</w:t>
            </w:r>
          </w:p>
        </w:tc>
        <w:tc>
          <w:tcPr>
            <w:tcW w:w="2303" w:type="dxa"/>
          </w:tcPr>
          <w:p w:rsidR="00D36164" w:rsidRPr="00D36164" w:rsidRDefault="0097059A" w:rsidP="00365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8846472" w:displacedByCustomXml="prev"/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BB774F" w:rsidRDefault="00EE10D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846470" w:history="1">
            <w:r w:rsidR="00BB774F" w:rsidRPr="001D7EF8">
              <w:rPr>
                <w:rStyle w:val="Hyperlink"/>
                <w:noProof/>
              </w:rPr>
              <w:t>1</w:t>
            </w:r>
            <w:r w:rsidR="00BB77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Dokumentinformationen</w:t>
            </w:r>
            <w:r w:rsidR="00BB77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4C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4F" w:rsidRDefault="000E502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6471" w:history="1">
            <w:r w:rsidR="00BB774F" w:rsidRPr="001D7EF8">
              <w:rPr>
                <w:rStyle w:val="Hyperlink"/>
                <w:noProof/>
              </w:rPr>
              <w:t>1.1</w:t>
            </w:r>
            <w:r w:rsidR="00BB774F">
              <w:rPr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Änderungsgeschichte</w:t>
            </w:r>
            <w:r w:rsidR="00BB774F">
              <w:rPr>
                <w:noProof/>
                <w:webHidden/>
              </w:rPr>
              <w:tab/>
            </w:r>
            <w:r w:rsidR="00EE10D2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_Toc288846471 \h </w:instrText>
            </w:r>
            <w:r w:rsidR="00EE10D2">
              <w:rPr>
                <w:noProof/>
                <w:webHidden/>
              </w:rPr>
            </w:r>
            <w:r w:rsidR="00EE10D2">
              <w:rPr>
                <w:noProof/>
                <w:webHidden/>
              </w:rPr>
              <w:fldChar w:fldCharType="separate"/>
            </w:r>
            <w:r w:rsidR="00124C35">
              <w:rPr>
                <w:noProof/>
                <w:webHidden/>
              </w:rPr>
              <w:t>1</w:t>
            </w:r>
            <w:r w:rsidR="00EE10D2">
              <w:rPr>
                <w:noProof/>
                <w:webHidden/>
              </w:rPr>
              <w:fldChar w:fldCharType="end"/>
            </w:r>
          </w:hyperlink>
        </w:p>
        <w:p w:rsidR="00BB774F" w:rsidRDefault="000E502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6472" w:history="1">
            <w:r w:rsidR="00BB774F" w:rsidRPr="001D7EF8">
              <w:rPr>
                <w:rStyle w:val="Hyperlink"/>
                <w:noProof/>
              </w:rPr>
              <w:t>1.2</w:t>
            </w:r>
            <w:r w:rsidR="00BB774F">
              <w:rPr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Inhaltsverzeichnis</w:t>
            </w:r>
            <w:r w:rsidR="00BB774F">
              <w:rPr>
                <w:noProof/>
                <w:webHidden/>
              </w:rPr>
              <w:tab/>
            </w:r>
            <w:r w:rsidR="00EE10D2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_Toc288846472 \h </w:instrText>
            </w:r>
            <w:r w:rsidR="00EE10D2">
              <w:rPr>
                <w:noProof/>
                <w:webHidden/>
              </w:rPr>
            </w:r>
            <w:r w:rsidR="00EE10D2">
              <w:rPr>
                <w:noProof/>
                <w:webHidden/>
              </w:rPr>
              <w:fldChar w:fldCharType="separate"/>
            </w:r>
            <w:r w:rsidR="00124C35">
              <w:rPr>
                <w:noProof/>
                <w:webHidden/>
              </w:rPr>
              <w:t>1</w:t>
            </w:r>
            <w:r w:rsidR="00EE10D2">
              <w:rPr>
                <w:noProof/>
                <w:webHidden/>
              </w:rPr>
              <w:fldChar w:fldCharType="end"/>
            </w:r>
          </w:hyperlink>
        </w:p>
        <w:p w:rsidR="00BB774F" w:rsidRDefault="000E502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46473" w:history="1">
            <w:r w:rsidR="00BB774F" w:rsidRPr="001D7EF8">
              <w:rPr>
                <w:rStyle w:val="Hyperlink"/>
                <w:noProof/>
              </w:rPr>
              <w:t>2</w:t>
            </w:r>
            <w:r w:rsidR="00BB77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UC9 CRUD Auftrag</w:t>
            </w:r>
            <w:r w:rsidR="00BB774F">
              <w:rPr>
                <w:noProof/>
                <w:webHidden/>
              </w:rPr>
              <w:tab/>
            </w:r>
            <w:r w:rsidR="00EE10D2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_Toc288846473 \h </w:instrText>
            </w:r>
            <w:r w:rsidR="00EE10D2">
              <w:rPr>
                <w:noProof/>
                <w:webHidden/>
              </w:rPr>
            </w:r>
            <w:r w:rsidR="00EE10D2">
              <w:rPr>
                <w:noProof/>
                <w:webHidden/>
              </w:rPr>
              <w:fldChar w:fldCharType="separate"/>
            </w:r>
            <w:r w:rsidR="00124C35">
              <w:rPr>
                <w:noProof/>
                <w:webHidden/>
              </w:rPr>
              <w:t>1</w:t>
            </w:r>
            <w:r w:rsidR="00EE10D2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EE10D2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</w:pPr>
      <w:bookmarkStart w:id="3" w:name="_Toc288846473"/>
      <w:r w:rsidRPr="00ED4363">
        <w:t>UC</w:t>
      </w:r>
      <w:r w:rsidR="00996271">
        <w:t>9</w:t>
      </w:r>
      <w:r w:rsidRPr="00ED4363">
        <w:t xml:space="preserve"> </w:t>
      </w:r>
      <w:r w:rsidR="00996271">
        <w:t>CRUD Auftrag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110670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0670" w:rsidRPr="009E55F8" w:rsidRDefault="00110670" w:rsidP="00110670">
            <w:pPr>
              <w:rPr>
                <w:lang w:val="en-GB"/>
              </w:rPr>
            </w:pPr>
            <w:r w:rsidRPr="009E55F8">
              <w:rPr>
                <w:lang w:val="en-GB"/>
              </w:rPr>
              <w:t>Format</w:t>
            </w:r>
          </w:p>
        </w:tc>
        <w:tc>
          <w:tcPr>
            <w:tcW w:w="6694" w:type="dxa"/>
          </w:tcPr>
          <w:p w:rsidR="00110670" w:rsidRPr="009E55F8" w:rsidRDefault="00110670" w:rsidP="00110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E55F8">
              <w:rPr>
                <w:lang w:val="en-GB"/>
              </w:rPr>
              <w:t>Fully dressed</w:t>
            </w:r>
          </w:p>
        </w:tc>
      </w:tr>
      <w:tr w:rsidR="00110670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0670" w:rsidRPr="00FB49FF" w:rsidRDefault="00110670" w:rsidP="00110670">
            <w:pPr>
              <w:rPr>
                <w:lang w:val="en-GB"/>
              </w:rPr>
            </w:pPr>
            <w:r w:rsidRPr="00FB49FF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110670" w:rsidRPr="009E55F8" w:rsidRDefault="00110670" w:rsidP="00110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9E55F8">
              <w:rPr>
                <w:lang w:val="en-GB"/>
              </w:rPr>
              <w:t>Sekretärin</w:t>
            </w:r>
          </w:p>
        </w:tc>
      </w:tr>
      <w:tr w:rsidR="006600D9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600D9" w:rsidRPr="00C957A2" w:rsidRDefault="006600D9" w:rsidP="009E55F8">
            <w:pPr>
              <w:rPr>
                <w:lang w:val="en-GB"/>
              </w:rPr>
            </w:pPr>
            <w:r w:rsidRPr="00C957A2">
              <w:rPr>
                <w:lang w:val="en-GB"/>
              </w:rPr>
              <w:t xml:space="preserve">Stakeholders and </w:t>
            </w:r>
            <w:r w:rsidR="000E26D2" w:rsidRPr="00C957A2">
              <w:rPr>
                <w:lang w:val="en-GB"/>
              </w:rPr>
              <w:t>Interests</w:t>
            </w:r>
          </w:p>
        </w:tc>
      </w:tr>
      <w:tr w:rsidR="000E26D2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Möchte, dass er möglichst wenig mit dem Auftrag zu tun hat, nachdem er seine Stundeneinträge gemacht hat</w:t>
            </w:r>
          </w:p>
        </w:tc>
      </w:tr>
      <w:tr w:rsidR="000E26D2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6D2">
              <w:t>Effiziente Erfassung eines Auftrages, Stundeneinträge können möglichst einfach einem Auftrag hinzugefügt werden</w:t>
            </w:r>
          </w:p>
        </w:tc>
      </w:tr>
      <w:tr w:rsidR="000E26D2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E26D2">
              <w:t>Sekretärin kann Auftrag effizient erfassen, es werden alle Stundeneinträge an einem Auftrag zugewiesen</w:t>
            </w:r>
          </w:p>
        </w:tc>
      </w:tr>
      <w:tr w:rsidR="000E5F02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5F02" w:rsidRPr="00FB49FF" w:rsidRDefault="000E5F02" w:rsidP="000E5F02">
            <w:r w:rsidRPr="00FB49FF">
              <w:t>Preconditions</w:t>
            </w:r>
          </w:p>
        </w:tc>
      </w:tr>
      <w:tr w:rsidR="000E5F02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5F02" w:rsidRPr="00FB49FF" w:rsidRDefault="000E5F02" w:rsidP="000E5F02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FB49FF">
              <w:rPr>
                <w:b w:val="0"/>
              </w:rPr>
              <w:t xml:space="preserve">Sekretärin </w:t>
            </w:r>
            <w:r w:rsidR="00BC6DDC">
              <w:rPr>
                <w:b w:val="0"/>
              </w:rPr>
              <w:t>ist im System registriert (UC4)</w:t>
            </w:r>
          </w:p>
          <w:p w:rsidR="000E5F02" w:rsidRPr="000E5F02" w:rsidRDefault="00B81203" w:rsidP="00B81203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Sekretärin ist am</w:t>
            </w:r>
            <w:r w:rsidR="000E5F02" w:rsidRPr="00FB49FF">
              <w:rPr>
                <w:b w:val="0"/>
              </w:rPr>
              <w:t xml:space="preserve"> System angemeldet (UC5)</w:t>
            </w:r>
          </w:p>
        </w:tc>
      </w:tr>
      <w:tr w:rsidR="00324369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4369" w:rsidRPr="00FB49FF" w:rsidRDefault="00324369" w:rsidP="00324369">
            <w:r w:rsidRPr="00FB49FF">
              <w:t>Success Guarantee (Postconditions)</w:t>
            </w:r>
          </w:p>
        </w:tc>
      </w:tr>
      <w:tr w:rsidR="00E9652A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Create</w:t>
            </w:r>
          </w:p>
          <w:p w:rsidR="00E9652A" w:rsidRPr="00FB49FF" w:rsidRDefault="00BC6DDC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Auftrag wurde erstellt</w:t>
            </w:r>
          </w:p>
          <w:p w:rsidR="00E9652A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</w:t>
            </w:r>
            <w:r w:rsidR="00BC6DDC">
              <w:rPr>
                <w:b w:val="0"/>
              </w:rPr>
              <w:t>alls ein Kunde ausgewählt wurde</w:t>
            </w:r>
          </w:p>
          <w:p w:rsidR="00C957A2" w:rsidRDefault="00C957A2" w:rsidP="00C957A2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C957A2" w:rsidRPr="00C957A2" w:rsidRDefault="00C957A2" w:rsidP="00C957A2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Aufträge wurden angezeigt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Update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gespeicher</w:t>
            </w:r>
            <w:r w:rsidR="00BC6DDC">
              <w:rPr>
                <w:b w:val="0"/>
              </w:rPr>
              <w:t>t, Änderungen wurden übernommen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</w:t>
            </w:r>
            <w:r w:rsidR="00BC6DDC">
              <w:rPr>
                <w:b w:val="0"/>
              </w:rPr>
              <w:t>alls ein Kunde ausgewählt wurde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Delete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gel</w:t>
            </w:r>
            <w:r w:rsidR="00BC6DDC">
              <w:rPr>
                <w:b w:val="0"/>
              </w:rPr>
              <w:t>öscht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Zugewies</w:t>
            </w:r>
            <w:r w:rsidR="00BC6DDC">
              <w:rPr>
                <w:b w:val="0"/>
              </w:rPr>
              <w:t>ene Materialien werden entfernt</w:t>
            </w:r>
          </w:p>
          <w:p w:rsidR="00E9652A" w:rsidRPr="00E9652A" w:rsidRDefault="00E9652A" w:rsidP="0032436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Stundeneinträge sind nicht mehr dem Auftrag zugewiesen</w:t>
            </w:r>
          </w:p>
        </w:tc>
      </w:tr>
    </w:tbl>
    <w:p w:rsidR="005C3ED6" w:rsidRDefault="005C3ED6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6316E7" w:rsidTr="003E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316E7" w:rsidRPr="00FB49FF" w:rsidRDefault="006316E7" w:rsidP="00E9652A">
            <w:r w:rsidRPr="00FB49FF">
              <w:t>Main Success Scenario Create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144CF" w:rsidP="008144CF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C957A2" w:rsidRDefault="008144CF" w:rsidP="00814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7A2">
              <w:t>System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1C227B" w:rsidP="00C957A2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 xml:space="preserve">Sekretärin erstellt </w:t>
            </w:r>
            <w:r w:rsidR="008144CF" w:rsidRPr="00FB49FF">
              <w:rPr>
                <w:b w:val="0"/>
              </w:rPr>
              <w:t>Auftrag mit Kunde, Rechnungsadresse und Beschreibung</w:t>
            </w:r>
          </w:p>
        </w:tc>
        <w:tc>
          <w:tcPr>
            <w:tcW w:w="3717" w:type="dxa"/>
          </w:tcPr>
          <w:p w:rsidR="00C957A2" w:rsidRDefault="00C957A2" w:rsidP="00B72779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957A2" w:rsidRDefault="00C957A2" w:rsidP="00B72779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Pr="00C957A2" w:rsidRDefault="00B72779" w:rsidP="00BC6DD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57A2">
              <w:t>2.</w:t>
            </w:r>
            <w:r w:rsidRPr="00C957A2">
              <w:tab/>
            </w:r>
            <w:r w:rsidR="00BC6DDC">
              <w:t xml:space="preserve">System setzt Erfassungsdatum </w:t>
            </w:r>
            <w:r w:rsidRPr="00C957A2">
              <w:t>auf aktuelles Datum und speichert Auftrag</w:t>
            </w:r>
          </w:p>
        </w:tc>
      </w:tr>
      <w:tr w:rsidR="00986C97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86C97" w:rsidRPr="00FB49FF" w:rsidRDefault="00986C97" w:rsidP="00986C97">
            <w:r w:rsidRPr="00FB49FF">
              <w:t>Extensions Create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FB49FF" w:rsidP="00986C97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BC6DDC" w:rsidRDefault="00FB49FF" w:rsidP="00986C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C6DDC">
              <w:t>System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705C11" w:rsidRPr="00705C11" w:rsidRDefault="008144CF" w:rsidP="00BC6DDC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  <w:t xml:space="preserve">Kunde </w:t>
            </w:r>
            <w:r w:rsidRPr="00705C11">
              <w:rPr>
                <w:b w:val="0"/>
              </w:rPr>
              <w:t xml:space="preserve">existiert nicht: </w:t>
            </w:r>
          </w:p>
          <w:p w:rsidR="000719BD" w:rsidRPr="000719BD" w:rsidRDefault="008144CF" w:rsidP="000719BD">
            <w:pPr>
              <w:pStyle w:val="Listenabsatz"/>
              <w:numPr>
                <w:ilvl w:val="0"/>
                <w:numId w:val="33"/>
              </w:num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705C11">
              <w:rPr>
                <w:b w:val="0"/>
              </w:rPr>
              <w:t xml:space="preserve">Kunde muss zuerst erstellt </w:t>
            </w:r>
            <w:r w:rsidR="00BC6DDC" w:rsidRPr="00705C11">
              <w:rPr>
                <w:b w:val="0"/>
              </w:rPr>
              <w:t>werden (UC6)</w:t>
            </w:r>
          </w:p>
          <w:p w:rsidR="008144CF" w:rsidRPr="00986C97" w:rsidRDefault="008144CF" w:rsidP="00BC6DDC">
            <w:pPr>
              <w:tabs>
                <w:tab w:val="left" w:pos="426"/>
              </w:tabs>
              <w:ind w:left="426"/>
            </w:pPr>
          </w:p>
        </w:tc>
        <w:tc>
          <w:tcPr>
            <w:tcW w:w="3717" w:type="dxa"/>
          </w:tcPr>
          <w:p w:rsidR="008144CF" w:rsidRDefault="00814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5C11" w:rsidRPr="00BC6DDC" w:rsidRDefault="00705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6DDC" w:rsidRPr="00BC6DDC" w:rsidRDefault="00705C11" w:rsidP="000719BD">
            <w:pPr>
              <w:pStyle w:val="Listenabsatz"/>
              <w:numPr>
                <w:ilvl w:val="0"/>
                <w:numId w:val="33"/>
              </w:numPr>
              <w:tabs>
                <w:tab w:val="left" w:pos="317"/>
              </w:tabs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erstellt Kunde gemäss UC6</w:t>
            </w:r>
          </w:p>
        </w:tc>
      </w:tr>
    </w:tbl>
    <w:p w:rsidR="003E14C0" w:rsidRDefault="003E14C0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24C35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24C35" w:rsidRPr="00FB49FF" w:rsidRDefault="00124C35" w:rsidP="0028297F">
            <w:r w:rsidRPr="00FB49FF">
              <w:t xml:space="preserve">Main Success Scenario </w:t>
            </w:r>
            <w:r>
              <w:t>List</w:t>
            </w:r>
          </w:p>
        </w:tc>
      </w:tr>
      <w:tr w:rsidR="00124C35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124C35" w:rsidRPr="00FB49FF" w:rsidRDefault="00124C35" w:rsidP="0028297F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124C35" w:rsidRPr="00873A4E" w:rsidRDefault="00124C35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A4E">
              <w:t>System</w:t>
            </w:r>
          </w:p>
        </w:tc>
      </w:tr>
      <w:tr w:rsidR="00124C35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124C35" w:rsidRPr="00FB49FF" w:rsidRDefault="00124C35" w:rsidP="0028297F">
            <w:pPr>
              <w:tabs>
                <w:tab w:val="left" w:pos="426"/>
              </w:tabs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Pr="00FB49FF">
              <w:rPr>
                <w:b w:val="0"/>
              </w:rPr>
              <w:t xml:space="preserve">Sekretärin </w:t>
            </w:r>
            <w:r>
              <w:rPr>
                <w:b w:val="0"/>
              </w:rPr>
              <w:t xml:space="preserve">lässt sich </w:t>
            </w:r>
            <w:r w:rsidRPr="002116A0">
              <w:rPr>
                <w:b w:val="0"/>
              </w:rPr>
              <w:t xml:space="preserve">Liste der </w:t>
            </w:r>
            <w:r>
              <w:rPr>
                <w:b w:val="0"/>
              </w:rPr>
              <w:t>Aufträge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124C35" w:rsidRPr="00873A4E" w:rsidRDefault="00124C35" w:rsidP="0028297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24C35" w:rsidRPr="00873A4E" w:rsidRDefault="00124C35" w:rsidP="0028297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73A4E">
              <w:t>2.</w:t>
            </w:r>
            <w:r w:rsidRPr="00873A4E">
              <w:tab/>
            </w:r>
            <w:r w:rsidRPr="00123678">
              <w:t xml:space="preserve">System </w:t>
            </w:r>
            <w:r>
              <w:t>zeigt Liste der Aufträge an</w:t>
            </w:r>
          </w:p>
        </w:tc>
      </w:tr>
      <w:tr w:rsidR="00124C35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24C35" w:rsidRPr="008F32DB" w:rsidRDefault="00124C35" w:rsidP="0028297F">
            <w:r>
              <w:t>Extensions List</w:t>
            </w:r>
          </w:p>
        </w:tc>
      </w:tr>
      <w:tr w:rsidR="00124C35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24C35" w:rsidRPr="008F32DB" w:rsidRDefault="00124C35" w:rsidP="0028297F">
            <w:r>
              <w:t>-</w:t>
            </w:r>
          </w:p>
        </w:tc>
      </w:tr>
    </w:tbl>
    <w:p w:rsidR="00124C35" w:rsidRDefault="00124C35" w:rsidP="00124C35">
      <w:pPr>
        <w:jc w:val="both"/>
      </w:pP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986C97" w:rsidRPr="00124C35" w:rsidTr="003E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86C97" w:rsidRPr="00124C35" w:rsidRDefault="00986C97" w:rsidP="00986C97">
            <w:pPr>
              <w:rPr>
                <w:lang w:val="fr-CH"/>
              </w:rPr>
            </w:pPr>
            <w:r w:rsidRPr="00124C35">
              <w:rPr>
                <w:lang w:val="fr-CH"/>
              </w:rPr>
              <w:t>Main Success Scenario Update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584B91" w:rsidP="00584B91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0C45A1" w:rsidRDefault="00584B91" w:rsidP="0058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A1">
              <w:t>System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957E2" w:rsidP="000C45A1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 xml:space="preserve">Sekretärin wählt </w:t>
            </w:r>
            <w:r w:rsidR="008144CF" w:rsidRPr="00FB49FF">
              <w:rPr>
                <w:b w:val="0"/>
              </w:rPr>
              <w:t>Auftrag aus und bearbeitet diesen</w:t>
            </w:r>
          </w:p>
        </w:tc>
        <w:tc>
          <w:tcPr>
            <w:tcW w:w="3717" w:type="dxa"/>
          </w:tcPr>
          <w:p w:rsidR="00F056A7" w:rsidRDefault="00F056A7" w:rsidP="00BF03E5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Pr="000C45A1" w:rsidRDefault="00BF03E5" w:rsidP="00BA458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5A1">
              <w:t>2.</w:t>
            </w:r>
            <w:r w:rsidRPr="000C45A1">
              <w:tab/>
            </w:r>
            <w:r w:rsidR="00BA4583">
              <w:t>System ändert Auftrag</w:t>
            </w:r>
          </w:p>
        </w:tc>
      </w:tr>
      <w:tr w:rsidR="00F8784E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784E" w:rsidRPr="00FB49FF" w:rsidRDefault="00F8784E" w:rsidP="00F8784E">
            <w:pPr>
              <w:ind w:left="705" w:hanging="705"/>
            </w:pPr>
            <w:r w:rsidRPr="00FB49FF">
              <w:t>Extensions Update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0D55B1" w:rsidP="00F8784E">
            <w:pPr>
              <w:ind w:left="705" w:hanging="705"/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DD0C55" w:rsidRDefault="000D55B1" w:rsidP="00F8784E">
            <w:pPr>
              <w:ind w:left="705" w:hanging="70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D0C55">
              <w:t>System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*a</w:t>
            </w:r>
            <w:r w:rsidR="00F467D2" w:rsidRPr="00FB49FF">
              <w:rPr>
                <w:b w:val="0"/>
              </w:rPr>
              <w:t>.</w:t>
            </w:r>
            <w:r w:rsidR="00F467D2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Material e</w:t>
            </w:r>
            <w:r w:rsidR="00DD0C55">
              <w:rPr>
                <w:b w:val="0"/>
              </w:rPr>
              <w:t>inem Auftrag hinzugefügt werden</w:t>
            </w:r>
          </w:p>
          <w:p w:rsidR="00DD0C55" w:rsidRDefault="00F467D2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Sekretärin wählt </w:t>
            </w:r>
            <w:r w:rsidR="00D159DA">
              <w:rPr>
                <w:b w:val="0"/>
              </w:rPr>
              <w:t>Auftrag,</w:t>
            </w:r>
            <w:r w:rsidR="008144CF" w:rsidRPr="00FB49FF">
              <w:rPr>
                <w:b w:val="0"/>
              </w:rPr>
              <w:t xml:space="preserve"> Materia</w:t>
            </w:r>
            <w:r w:rsidR="00D159DA">
              <w:rPr>
                <w:b w:val="0"/>
              </w:rPr>
              <w:t xml:space="preserve">l und </w:t>
            </w:r>
            <w:r w:rsidR="002F5CA9">
              <w:rPr>
                <w:b w:val="0"/>
              </w:rPr>
              <w:t>bestimmte Anzahl aus</w:t>
            </w:r>
          </w:p>
          <w:p w:rsidR="00DF150A" w:rsidRDefault="00DF150A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F150A" w:rsidRDefault="00DF150A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8144CF" w:rsidRPr="00FB49FF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*b</w:t>
            </w:r>
            <w:r w:rsidR="00AE7E64" w:rsidRPr="00FB49FF">
              <w:rPr>
                <w:b w:val="0"/>
              </w:rPr>
              <w:t>.</w:t>
            </w:r>
            <w:r w:rsidR="00AE7E64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Stundeneintrag e</w:t>
            </w:r>
            <w:r w:rsidR="002F5CA9">
              <w:rPr>
                <w:b w:val="0"/>
              </w:rPr>
              <w:t>inem Auftrag hinzugefügt werden</w:t>
            </w:r>
          </w:p>
          <w:p w:rsidR="008144CF" w:rsidRPr="00FB49FF" w:rsidRDefault="00AE7E64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>Sekretärin wählt</w:t>
            </w:r>
            <w:r w:rsidR="008144CF" w:rsidRPr="00FB49FF">
              <w:rPr>
                <w:b w:val="0"/>
              </w:rPr>
              <w:t xml:space="preserve"> </w:t>
            </w:r>
            <w:r w:rsidR="00350E4D" w:rsidRPr="00FB49FF">
              <w:rPr>
                <w:b w:val="0"/>
              </w:rPr>
              <w:t xml:space="preserve">Stundeneintrag </w:t>
            </w:r>
            <w:r w:rsidR="00350E4D">
              <w:rPr>
                <w:b w:val="0"/>
              </w:rPr>
              <w:t>aus</w:t>
            </w:r>
            <w:r w:rsidR="00D159DA">
              <w:rPr>
                <w:b w:val="0"/>
              </w:rPr>
              <w:t xml:space="preserve"> und fügt ihn</w:t>
            </w:r>
            <w:r w:rsidR="00350E4D" w:rsidRPr="00FB49FF">
              <w:rPr>
                <w:b w:val="0"/>
              </w:rPr>
              <w:t xml:space="preserve"> </w:t>
            </w:r>
            <w:r w:rsidR="00350E4D">
              <w:rPr>
                <w:b w:val="0"/>
              </w:rPr>
              <w:t>Auftrag</w:t>
            </w:r>
            <w:r w:rsidR="00E77406">
              <w:rPr>
                <w:b w:val="0"/>
              </w:rPr>
              <w:t xml:space="preserve"> hinzu</w:t>
            </w: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E77406" w:rsidRDefault="00E77406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E77406" w:rsidRPr="00FB49FF" w:rsidRDefault="00E77406" w:rsidP="00E7740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</w:t>
            </w:r>
            <w:r>
              <w:rPr>
                <w:b w:val="0"/>
              </w:rPr>
              <w:t>c</w:t>
            </w:r>
            <w:r w:rsidRPr="00FB49FF">
              <w:rPr>
                <w:b w:val="0"/>
              </w:rPr>
              <w:t>.</w:t>
            </w:r>
            <w:r w:rsidRPr="00FB49FF">
              <w:rPr>
                <w:b w:val="0"/>
              </w:rPr>
              <w:tab/>
              <w:t xml:space="preserve">Es kann jederzeit ein Stundeneintrag </w:t>
            </w:r>
            <w:r w:rsidR="008F77AE">
              <w:rPr>
                <w:b w:val="0"/>
              </w:rPr>
              <w:t xml:space="preserve">von </w:t>
            </w:r>
            <w:r w:rsidRPr="00FB49FF">
              <w:rPr>
                <w:b w:val="0"/>
              </w:rPr>
              <w:t>e</w:t>
            </w:r>
            <w:r>
              <w:rPr>
                <w:b w:val="0"/>
              </w:rPr>
              <w:t xml:space="preserve">inem Auftrag </w:t>
            </w:r>
            <w:r w:rsidR="008F77AE">
              <w:rPr>
                <w:b w:val="0"/>
              </w:rPr>
              <w:t>entfernt</w:t>
            </w:r>
            <w:r>
              <w:rPr>
                <w:b w:val="0"/>
              </w:rPr>
              <w:t xml:space="preserve"> werden</w:t>
            </w:r>
          </w:p>
          <w:p w:rsidR="00E77406" w:rsidRDefault="00D159DA" w:rsidP="00E77406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  <w:t xml:space="preserve">Sekretärin wählt </w:t>
            </w:r>
            <w:r w:rsidR="008F77AE">
              <w:rPr>
                <w:b w:val="0"/>
              </w:rPr>
              <w:t>zu entfernenden</w:t>
            </w:r>
            <w:r w:rsidR="00E77406" w:rsidRPr="00FB49FF">
              <w:rPr>
                <w:b w:val="0"/>
              </w:rPr>
              <w:t xml:space="preserve"> Stundeneintrag </w:t>
            </w:r>
            <w:r w:rsidR="00E77406">
              <w:rPr>
                <w:b w:val="0"/>
              </w:rPr>
              <w:t>aus</w:t>
            </w:r>
            <w:r>
              <w:rPr>
                <w:b w:val="0"/>
              </w:rPr>
              <w:t xml:space="preserve"> und entfernt ihn von </w:t>
            </w:r>
            <w:r w:rsidR="008F77AE">
              <w:rPr>
                <w:b w:val="0"/>
              </w:rPr>
              <w:t>Auftrag</w:t>
            </w:r>
          </w:p>
          <w:p w:rsidR="00A94217" w:rsidRDefault="00A94217" w:rsidP="00E77406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</w:p>
          <w:p w:rsidR="008B7DC8" w:rsidRDefault="008B7DC8" w:rsidP="002F5CA9">
            <w:pPr>
              <w:tabs>
                <w:tab w:val="left" w:pos="426"/>
              </w:tabs>
              <w:rPr>
                <w:b w:val="0"/>
              </w:rPr>
            </w:pPr>
          </w:p>
          <w:p w:rsidR="008B7DC8" w:rsidRPr="00FB49FF" w:rsidRDefault="008B7DC8" w:rsidP="008B7DC8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</w:t>
            </w:r>
            <w:r>
              <w:rPr>
                <w:b w:val="0"/>
              </w:rPr>
              <w:t>d</w:t>
            </w:r>
            <w:r w:rsidRPr="00FB49FF">
              <w:rPr>
                <w:b w:val="0"/>
              </w:rPr>
              <w:t>.</w:t>
            </w:r>
            <w:r w:rsidRPr="00FB49FF">
              <w:rPr>
                <w:b w:val="0"/>
              </w:rPr>
              <w:tab/>
              <w:t xml:space="preserve">Es kann jederzeit ein </w:t>
            </w:r>
            <w:r>
              <w:rPr>
                <w:b w:val="0"/>
              </w:rPr>
              <w:t>Material</w:t>
            </w:r>
            <w:r w:rsidRPr="00FB49FF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von </w:t>
            </w:r>
            <w:r w:rsidRPr="00FB49FF">
              <w:rPr>
                <w:b w:val="0"/>
              </w:rPr>
              <w:t>e</w:t>
            </w:r>
            <w:r>
              <w:rPr>
                <w:b w:val="0"/>
              </w:rPr>
              <w:t>inem Auftrag entfernt werden</w:t>
            </w:r>
          </w:p>
          <w:p w:rsidR="008B7DC8" w:rsidRDefault="008B7DC8" w:rsidP="008B7DC8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>Sekretärin wählt</w:t>
            </w:r>
            <w:r>
              <w:rPr>
                <w:b w:val="0"/>
              </w:rPr>
              <w:t xml:space="preserve"> zu entfernende</w:t>
            </w:r>
            <w:r w:rsidR="00D159DA">
              <w:rPr>
                <w:b w:val="0"/>
              </w:rPr>
              <w:t>s</w:t>
            </w:r>
            <w:r>
              <w:rPr>
                <w:b w:val="0"/>
              </w:rPr>
              <w:t xml:space="preserve"> Material</w:t>
            </w:r>
            <w:r w:rsidRPr="00FB49FF">
              <w:rPr>
                <w:b w:val="0"/>
              </w:rPr>
              <w:t xml:space="preserve"> </w:t>
            </w:r>
            <w:r w:rsidR="00D159DA">
              <w:rPr>
                <w:b w:val="0"/>
              </w:rPr>
              <w:t>aus und entfernt es von</w:t>
            </w:r>
            <w:r>
              <w:rPr>
                <w:b w:val="0"/>
              </w:rPr>
              <w:t xml:space="preserve"> Auftrag</w:t>
            </w:r>
          </w:p>
          <w:p w:rsidR="008F77AE" w:rsidRDefault="008F77AE" w:rsidP="002F5CA9">
            <w:pPr>
              <w:tabs>
                <w:tab w:val="left" w:pos="426"/>
              </w:tabs>
              <w:rPr>
                <w:b w:val="0"/>
              </w:rPr>
            </w:pPr>
          </w:p>
          <w:p w:rsidR="00B37FC0" w:rsidRDefault="003C3613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Kunde existiert nicht</w:t>
            </w:r>
          </w:p>
          <w:p w:rsidR="008144CF" w:rsidRPr="000719BD" w:rsidRDefault="00B37FC0" w:rsidP="000719BD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="009B4D52">
              <w:rPr>
                <w:b w:val="0"/>
              </w:rPr>
              <w:t>Benutzer erstellt Kunde</w:t>
            </w:r>
            <w:r w:rsidR="00D159DA">
              <w:rPr>
                <w:b w:val="0"/>
              </w:rPr>
              <w:t xml:space="preserve"> gemäss UC</w:t>
            </w:r>
            <w:r w:rsidR="009B4D52">
              <w:rPr>
                <w:b w:val="0"/>
              </w:rPr>
              <w:t>6</w:t>
            </w:r>
          </w:p>
        </w:tc>
        <w:tc>
          <w:tcPr>
            <w:tcW w:w="3717" w:type="dxa"/>
          </w:tcPr>
          <w:p w:rsidR="00DD0C55" w:rsidRDefault="00DD0C55" w:rsidP="00C3432A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Default="00DD0C55" w:rsidP="00C3432A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159DA" w:rsidRDefault="00D159DA" w:rsidP="00C3432A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6409" w:rsidRDefault="00C26409" w:rsidP="00DD0C55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432A" w:rsidRPr="00DD0C55" w:rsidRDefault="00C3432A" w:rsidP="00DD0C55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C55">
              <w:t>2.</w:t>
            </w:r>
            <w:r w:rsidRPr="00DD0C55">
              <w:tab/>
            </w:r>
            <w:r w:rsidR="007F4EC9" w:rsidRPr="00DD0C55">
              <w:t>System</w:t>
            </w:r>
            <w:r w:rsidRPr="00DD0C55">
              <w:t xml:space="preserve"> </w:t>
            </w:r>
            <w:r w:rsidR="007F4EC9" w:rsidRPr="00DD0C55">
              <w:t>e</w:t>
            </w:r>
            <w:r w:rsidRPr="00DD0C55">
              <w:t>rfasst Material und dessen Anz</w:t>
            </w:r>
            <w:r w:rsidR="00D159DA">
              <w:t xml:space="preserve">ahl und weist es </w:t>
            </w:r>
            <w:r w:rsidR="00DD0C55">
              <w:t>Auftrag zu</w:t>
            </w:r>
          </w:p>
          <w:p w:rsidR="00DD0C55" w:rsidRDefault="00DD0C55" w:rsidP="00A3558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Default="00DD0C55" w:rsidP="00A3558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Default="00DD0C55" w:rsidP="00A3558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F150A" w:rsidRDefault="00DF150A" w:rsidP="00A3558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Pr="00DD0C55" w:rsidRDefault="00A3558B" w:rsidP="0076584E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C55">
              <w:t>2.</w:t>
            </w:r>
            <w:r w:rsidRPr="00DD0C55">
              <w:tab/>
            </w:r>
            <w:r w:rsidR="007F4EC9" w:rsidRPr="00DD0C55">
              <w:t>System w</w:t>
            </w:r>
            <w:r w:rsidR="00D159DA">
              <w:t xml:space="preserve">eist </w:t>
            </w:r>
            <w:r w:rsidRPr="00DD0C55">
              <w:t>ausgewählte</w:t>
            </w:r>
            <w:r w:rsidR="00D159DA">
              <w:t xml:space="preserve">n Stundeneintrag dem </w:t>
            </w:r>
            <w:r w:rsidR="00DD0C55">
              <w:t>Auftrag zu</w:t>
            </w:r>
          </w:p>
          <w:p w:rsidR="008F77AE" w:rsidRDefault="008F77AE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4217" w:rsidRDefault="00A94217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4217" w:rsidRDefault="00A94217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4217" w:rsidRDefault="00A94217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77AE" w:rsidRDefault="008F77AE" w:rsidP="00D159DA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</w:t>
            </w:r>
            <w:r w:rsidR="00D159DA">
              <w:t>entfernt Stundeneintrag von</w:t>
            </w:r>
            <w:r>
              <w:t xml:space="preserve"> Auftrag</w:t>
            </w:r>
          </w:p>
          <w:p w:rsidR="00D159DA" w:rsidRDefault="00D159DA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159DA" w:rsidRDefault="00D159DA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7DC8" w:rsidRDefault="00D159DA" w:rsidP="00D159DA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entfernt Material von </w:t>
            </w:r>
            <w:r w:rsidR="008B7DC8">
              <w:t>Auftrag</w:t>
            </w:r>
          </w:p>
          <w:p w:rsidR="008B7DC8" w:rsidRDefault="008B7DC8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44CF" w:rsidRPr="00DD0C55" w:rsidRDefault="00B37FC0" w:rsidP="000719BD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365F13">
              <w:tab/>
            </w:r>
            <w:r w:rsidR="00D159DA">
              <w:t>System erstellt Kunde</w:t>
            </w:r>
            <w:r w:rsidR="009B4D52">
              <w:t xml:space="preserve"> gemäss</w:t>
            </w:r>
            <w:r w:rsidR="00DD0C55">
              <w:t xml:space="preserve"> </w:t>
            </w:r>
            <w:r w:rsidR="00D159DA">
              <w:t>UC</w:t>
            </w:r>
            <w:r w:rsidR="009403FE">
              <w:t>6</w:t>
            </w:r>
          </w:p>
        </w:tc>
      </w:tr>
    </w:tbl>
    <w:p w:rsidR="00E77189" w:rsidRDefault="00E77189"/>
    <w:p w:rsidR="00E77189" w:rsidRDefault="00E77189" w:rsidP="00E77189">
      <w:r>
        <w:br w:type="page"/>
      </w:r>
    </w:p>
    <w:p w:rsidR="003E14C0" w:rsidRDefault="003E14C0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0E3D6B" w:rsidTr="003E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3D6B" w:rsidRPr="00FB49FF" w:rsidRDefault="000E3D6B" w:rsidP="000E3D6B">
            <w:r w:rsidRPr="00FB49FF">
              <w:t>Main Success Scenario Delete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E3523B" w:rsidP="00A42063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873A4E" w:rsidRDefault="00E3523B" w:rsidP="00A42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A4E">
              <w:t>System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481D5F" w:rsidP="00E34588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Sekretärin löscht </w:t>
            </w:r>
            <w:r w:rsidR="00E34588">
              <w:rPr>
                <w:b w:val="0"/>
              </w:rPr>
              <w:t>A</w:t>
            </w:r>
            <w:r w:rsidR="00DF150A">
              <w:rPr>
                <w:b w:val="0"/>
              </w:rPr>
              <w:t>uftrag</w:t>
            </w:r>
          </w:p>
        </w:tc>
        <w:tc>
          <w:tcPr>
            <w:tcW w:w="3717" w:type="dxa"/>
          </w:tcPr>
          <w:p w:rsidR="00873A4E" w:rsidRPr="00873A4E" w:rsidRDefault="00873A4E" w:rsidP="00B07BC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Pr="00873A4E" w:rsidRDefault="00B07BC7" w:rsidP="00D159DA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73A4E">
              <w:t>2.</w:t>
            </w:r>
            <w:r w:rsidRPr="00873A4E">
              <w:tab/>
              <w:t>System l</w:t>
            </w:r>
            <w:r w:rsidR="00873A4E">
              <w:t xml:space="preserve">öscht zugehörige Materialien, </w:t>
            </w:r>
            <w:r w:rsidRPr="00873A4E">
              <w:t>e</w:t>
            </w:r>
            <w:r w:rsidR="00D159DA">
              <w:t>ntfernt bei zugehörigen Stundeneinträgen</w:t>
            </w:r>
            <w:r w:rsidR="00873A4E">
              <w:t xml:space="preserve"> Auftrag und </w:t>
            </w:r>
            <w:r w:rsidRPr="00873A4E">
              <w:t>l</w:t>
            </w:r>
            <w:r w:rsidR="00D159DA">
              <w:t xml:space="preserve">öscht </w:t>
            </w:r>
            <w:r w:rsidR="00982BE2" w:rsidRPr="00873A4E">
              <w:t>Auftrag</w:t>
            </w:r>
          </w:p>
        </w:tc>
      </w:tr>
      <w:tr w:rsidR="000E3D6B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3D6B" w:rsidRPr="00FB49FF" w:rsidRDefault="000E3D6B" w:rsidP="000E3D6B">
            <w:r w:rsidRPr="00FB49FF">
              <w:t>Extensions Delete</w:t>
            </w:r>
          </w:p>
        </w:tc>
      </w:tr>
      <w:tr w:rsidR="00E36261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36261" w:rsidRPr="00B07BC7" w:rsidRDefault="00E36261" w:rsidP="000E3D6B">
            <w:pPr>
              <w:rPr>
                <w:b w:val="0"/>
              </w:rPr>
            </w:pPr>
            <w:r w:rsidRPr="00B07BC7">
              <w:rPr>
                <w:b w:val="0"/>
              </w:rPr>
              <w:t>-</w:t>
            </w:r>
          </w:p>
        </w:tc>
      </w:tr>
    </w:tbl>
    <w:p w:rsidR="003E14C0" w:rsidRDefault="003E14C0"/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70342C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0E3D6B">
            <w:pPr>
              <w:rPr>
                <w:lang w:val="en-GB"/>
              </w:rPr>
            </w:pPr>
            <w:r w:rsidRPr="00FB49FF">
              <w:t xml:space="preserve">Special </w:t>
            </w:r>
            <w:r w:rsidRPr="00FB49FF">
              <w:rPr>
                <w:lang w:val="en-GB"/>
              </w:rPr>
              <w:t>Requirements</w:t>
            </w:r>
          </w:p>
        </w:tc>
      </w:tr>
      <w:tr w:rsidR="0070342C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Default="0070342C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70342C" w:rsidRPr="006824BA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0E3D6B">
            <w:pPr>
              <w:rPr>
                <w:lang w:val="en-GB"/>
              </w:rPr>
            </w:pPr>
            <w:r w:rsidRPr="00FB49FF">
              <w:rPr>
                <w:lang w:val="en-GB"/>
              </w:rPr>
              <w:t>Technology and Data Variations List</w:t>
            </w:r>
          </w:p>
        </w:tc>
      </w:tr>
      <w:tr w:rsidR="0070342C" w:rsidRPr="00E36261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CF5FFB" w:rsidRDefault="0070342C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70342C" w:rsidRPr="00E36261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0E3D6B">
            <w:r w:rsidRPr="00FB49FF">
              <w:t>Frequency of Occurrence</w:t>
            </w:r>
          </w:p>
        </w:tc>
      </w:tr>
      <w:tr w:rsidR="0070342C" w:rsidRPr="00E36261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D159DA">
            <w:pPr>
              <w:rPr>
                <w:b w:val="0"/>
              </w:rPr>
            </w:pPr>
            <w:r w:rsidRPr="00FB49FF">
              <w:rPr>
                <w:b w:val="0"/>
              </w:rPr>
              <w:t xml:space="preserve">Einmal pro Woche werden an einem Tag mehrere Aufträge erstellt </w:t>
            </w:r>
            <w:r w:rsidR="0014675F">
              <w:rPr>
                <w:b w:val="0"/>
              </w:rPr>
              <w:t>(ca. 10-40 M</w:t>
            </w:r>
            <w:bookmarkStart w:id="4" w:name="_GoBack"/>
            <w:bookmarkEnd w:id="4"/>
            <w:r w:rsidR="00D159DA">
              <w:rPr>
                <w:b w:val="0"/>
              </w:rPr>
              <w:t>al), bearbeitet (ca. 10-40</w:t>
            </w:r>
            <w:r w:rsidR="0014675F">
              <w:rPr>
                <w:b w:val="0"/>
              </w:rPr>
              <w:t xml:space="preserve"> M</w:t>
            </w:r>
            <w:r w:rsidRPr="00FB49FF">
              <w:rPr>
                <w:b w:val="0"/>
              </w:rPr>
              <w:t>al) oder gelöscht (ca. 0-5</w:t>
            </w:r>
            <w:r w:rsidR="0097059A">
              <w:rPr>
                <w:b w:val="0"/>
              </w:rPr>
              <w:t xml:space="preserve"> </w:t>
            </w:r>
            <w:r w:rsidR="006824BA">
              <w:rPr>
                <w:b w:val="0"/>
              </w:rPr>
              <w:t>M</w:t>
            </w:r>
            <w:r w:rsidRPr="00FB49FF">
              <w:rPr>
                <w:b w:val="0"/>
              </w:rPr>
              <w:t>al)</w:t>
            </w:r>
          </w:p>
        </w:tc>
      </w:tr>
      <w:tr w:rsidR="0070342C" w:rsidRPr="00E36261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E36261">
            <w:r w:rsidRPr="00FB49FF">
              <w:t>Open Issues</w:t>
            </w:r>
          </w:p>
        </w:tc>
      </w:tr>
      <w:tr w:rsidR="0070342C" w:rsidRPr="00E36261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Default="0070342C" w:rsidP="00E36261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6350D1" w:rsidRPr="006350D1" w:rsidRDefault="006350D1" w:rsidP="006350D1"/>
    <w:sectPr w:rsidR="006350D1" w:rsidRPr="006350D1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027" w:rsidRDefault="000E5027" w:rsidP="008F2373">
      <w:pPr>
        <w:spacing w:after="0"/>
      </w:pPr>
      <w:r>
        <w:separator/>
      </w:r>
    </w:p>
  </w:endnote>
  <w:endnote w:type="continuationSeparator" w:id="0">
    <w:p w:rsidR="000E5027" w:rsidRDefault="000E502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F13" w:rsidRDefault="00365F13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EE10D2">
      <w:fldChar w:fldCharType="begin"/>
    </w:r>
    <w:r w:rsidR="00826637">
      <w:instrText xml:space="preserve"> DATE  \@ "d. MMMM yyyy"  \* MERGEFORMAT </w:instrText>
    </w:r>
    <w:r w:rsidR="00EE10D2">
      <w:fldChar w:fldCharType="separate"/>
    </w:r>
    <w:r w:rsidR="006824BA">
      <w:rPr>
        <w:noProof/>
      </w:rPr>
      <w:t>31. Mai 2011</w:t>
    </w:r>
    <w:r w:rsidR="00EE10D2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EE10D2">
      <w:rPr>
        <w:b/>
      </w:rPr>
      <w:fldChar w:fldCharType="begin"/>
    </w:r>
    <w:r>
      <w:rPr>
        <w:b/>
      </w:rPr>
      <w:instrText>PAGE  \* Arabic  \* MERGEFORMAT</w:instrText>
    </w:r>
    <w:r w:rsidR="00EE10D2">
      <w:rPr>
        <w:b/>
      </w:rPr>
      <w:fldChar w:fldCharType="separate"/>
    </w:r>
    <w:r w:rsidR="0014675F" w:rsidRPr="0014675F">
      <w:rPr>
        <w:b/>
        <w:noProof/>
        <w:lang w:val="de-DE"/>
      </w:rPr>
      <w:t>3</w:t>
    </w:r>
    <w:r w:rsidR="00EE10D2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14675F" w:rsidRPr="0014675F">
        <w:rPr>
          <w:b/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027" w:rsidRDefault="000E5027" w:rsidP="008F2373">
      <w:pPr>
        <w:spacing w:after="0"/>
      </w:pPr>
      <w:r>
        <w:separator/>
      </w:r>
    </w:p>
  </w:footnote>
  <w:footnote w:type="continuationSeparator" w:id="0">
    <w:p w:rsidR="000E5027" w:rsidRDefault="000E502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F13" w:rsidRDefault="00365F13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UC9 CRUD Auftrag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23B0F"/>
    <w:multiLevelType w:val="hybridMultilevel"/>
    <w:tmpl w:val="922E9CA0"/>
    <w:lvl w:ilvl="0" w:tplc="DE7A69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363" w:hanging="360"/>
      </w:pPr>
    </w:lvl>
    <w:lvl w:ilvl="2" w:tplc="0807001B" w:tentative="1">
      <w:start w:val="1"/>
      <w:numFmt w:val="lowerRoman"/>
      <w:lvlText w:val="%3."/>
      <w:lvlJc w:val="right"/>
      <w:pPr>
        <w:ind w:left="2083" w:hanging="180"/>
      </w:pPr>
    </w:lvl>
    <w:lvl w:ilvl="3" w:tplc="0807000F" w:tentative="1">
      <w:start w:val="1"/>
      <w:numFmt w:val="decimal"/>
      <w:lvlText w:val="%4."/>
      <w:lvlJc w:val="left"/>
      <w:pPr>
        <w:ind w:left="2803" w:hanging="360"/>
      </w:pPr>
    </w:lvl>
    <w:lvl w:ilvl="4" w:tplc="08070019" w:tentative="1">
      <w:start w:val="1"/>
      <w:numFmt w:val="lowerLetter"/>
      <w:lvlText w:val="%5."/>
      <w:lvlJc w:val="left"/>
      <w:pPr>
        <w:ind w:left="3523" w:hanging="360"/>
      </w:pPr>
    </w:lvl>
    <w:lvl w:ilvl="5" w:tplc="0807001B" w:tentative="1">
      <w:start w:val="1"/>
      <w:numFmt w:val="lowerRoman"/>
      <w:lvlText w:val="%6."/>
      <w:lvlJc w:val="right"/>
      <w:pPr>
        <w:ind w:left="4243" w:hanging="180"/>
      </w:pPr>
    </w:lvl>
    <w:lvl w:ilvl="6" w:tplc="0807000F" w:tentative="1">
      <w:start w:val="1"/>
      <w:numFmt w:val="decimal"/>
      <w:lvlText w:val="%7."/>
      <w:lvlJc w:val="left"/>
      <w:pPr>
        <w:ind w:left="4963" w:hanging="360"/>
      </w:pPr>
    </w:lvl>
    <w:lvl w:ilvl="7" w:tplc="08070019" w:tentative="1">
      <w:start w:val="1"/>
      <w:numFmt w:val="lowerLetter"/>
      <w:lvlText w:val="%8."/>
      <w:lvlJc w:val="left"/>
      <w:pPr>
        <w:ind w:left="5683" w:hanging="360"/>
      </w:pPr>
    </w:lvl>
    <w:lvl w:ilvl="8" w:tplc="08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C5D30"/>
    <w:multiLevelType w:val="hybridMultilevel"/>
    <w:tmpl w:val="FDE859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5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5BC0347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7"/>
  </w:num>
  <w:num w:numId="4">
    <w:abstractNumId w:val="17"/>
  </w:num>
  <w:num w:numId="5">
    <w:abstractNumId w:val="14"/>
  </w:num>
  <w:num w:numId="6">
    <w:abstractNumId w:val="25"/>
  </w:num>
  <w:num w:numId="7">
    <w:abstractNumId w:val="21"/>
  </w:num>
  <w:num w:numId="8">
    <w:abstractNumId w:val="0"/>
  </w:num>
  <w:num w:numId="9">
    <w:abstractNumId w:val="30"/>
  </w:num>
  <w:num w:numId="10">
    <w:abstractNumId w:val="6"/>
  </w:num>
  <w:num w:numId="11">
    <w:abstractNumId w:val="7"/>
  </w:num>
  <w:num w:numId="12">
    <w:abstractNumId w:val="20"/>
  </w:num>
  <w:num w:numId="13">
    <w:abstractNumId w:val="16"/>
  </w:num>
  <w:num w:numId="14">
    <w:abstractNumId w:val="26"/>
  </w:num>
  <w:num w:numId="15">
    <w:abstractNumId w:val="13"/>
  </w:num>
  <w:num w:numId="16">
    <w:abstractNumId w:val="29"/>
  </w:num>
  <w:num w:numId="17">
    <w:abstractNumId w:val="3"/>
  </w:num>
  <w:num w:numId="18">
    <w:abstractNumId w:val="33"/>
  </w:num>
  <w:num w:numId="19">
    <w:abstractNumId w:val="24"/>
  </w:num>
  <w:num w:numId="20">
    <w:abstractNumId w:val="18"/>
  </w:num>
  <w:num w:numId="21">
    <w:abstractNumId w:val="2"/>
  </w:num>
  <w:num w:numId="22">
    <w:abstractNumId w:val="5"/>
  </w:num>
  <w:num w:numId="23">
    <w:abstractNumId w:val="15"/>
  </w:num>
  <w:num w:numId="24">
    <w:abstractNumId w:val="23"/>
  </w:num>
  <w:num w:numId="25">
    <w:abstractNumId w:val="22"/>
  </w:num>
  <w:num w:numId="26">
    <w:abstractNumId w:val="11"/>
  </w:num>
  <w:num w:numId="27">
    <w:abstractNumId w:val="32"/>
  </w:num>
  <w:num w:numId="28">
    <w:abstractNumId w:val="4"/>
  </w:num>
  <w:num w:numId="29">
    <w:abstractNumId w:val="1"/>
  </w:num>
  <w:num w:numId="30">
    <w:abstractNumId w:val="28"/>
  </w:num>
  <w:num w:numId="31">
    <w:abstractNumId w:val="31"/>
  </w:num>
  <w:num w:numId="32">
    <w:abstractNumId w:val="19"/>
  </w:num>
  <w:num w:numId="33">
    <w:abstractNumId w:val="1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169B8"/>
    <w:rsid w:val="00023849"/>
    <w:rsid w:val="000245AF"/>
    <w:rsid w:val="0002719F"/>
    <w:rsid w:val="00030DA5"/>
    <w:rsid w:val="00036B6D"/>
    <w:rsid w:val="0004152D"/>
    <w:rsid w:val="00041B9A"/>
    <w:rsid w:val="00066C46"/>
    <w:rsid w:val="00070F79"/>
    <w:rsid w:val="000719BD"/>
    <w:rsid w:val="00077A81"/>
    <w:rsid w:val="000821B3"/>
    <w:rsid w:val="0009218C"/>
    <w:rsid w:val="00097AB6"/>
    <w:rsid w:val="000A22C3"/>
    <w:rsid w:val="000A2C34"/>
    <w:rsid w:val="000A7387"/>
    <w:rsid w:val="000B658F"/>
    <w:rsid w:val="000C45A1"/>
    <w:rsid w:val="000C597B"/>
    <w:rsid w:val="000D0625"/>
    <w:rsid w:val="000D55B1"/>
    <w:rsid w:val="000E26D2"/>
    <w:rsid w:val="000E3D6B"/>
    <w:rsid w:val="000E5027"/>
    <w:rsid w:val="000E5F02"/>
    <w:rsid w:val="000E60AB"/>
    <w:rsid w:val="000E71F7"/>
    <w:rsid w:val="00101881"/>
    <w:rsid w:val="001020C4"/>
    <w:rsid w:val="00102434"/>
    <w:rsid w:val="001064E4"/>
    <w:rsid w:val="00107D18"/>
    <w:rsid w:val="00110670"/>
    <w:rsid w:val="00112639"/>
    <w:rsid w:val="0011560E"/>
    <w:rsid w:val="00116580"/>
    <w:rsid w:val="00117F39"/>
    <w:rsid w:val="00124C35"/>
    <w:rsid w:val="00143387"/>
    <w:rsid w:val="0014675F"/>
    <w:rsid w:val="0015644E"/>
    <w:rsid w:val="001609C2"/>
    <w:rsid w:val="00162DBE"/>
    <w:rsid w:val="00163CD6"/>
    <w:rsid w:val="00173B9C"/>
    <w:rsid w:val="001840E4"/>
    <w:rsid w:val="001864C1"/>
    <w:rsid w:val="00187D09"/>
    <w:rsid w:val="001913A6"/>
    <w:rsid w:val="00195E74"/>
    <w:rsid w:val="001A105D"/>
    <w:rsid w:val="001A1EF7"/>
    <w:rsid w:val="001A2B06"/>
    <w:rsid w:val="001B66A6"/>
    <w:rsid w:val="001C227B"/>
    <w:rsid w:val="001C2982"/>
    <w:rsid w:val="001C4FEE"/>
    <w:rsid w:val="001D17F5"/>
    <w:rsid w:val="001E0640"/>
    <w:rsid w:val="001E38E8"/>
    <w:rsid w:val="001E4D76"/>
    <w:rsid w:val="001F1125"/>
    <w:rsid w:val="001F2A8C"/>
    <w:rsid w:val="001F2EB5"/>
    <w:rsid w:val="001F376C"/>
    <w:rsid w:val="001F7E8A"/>
    <w:rsid w:val="00205314"/>
    <w:rsid w:val="002141AC"/>
    <w:rsid w:val="00220900"/>
    <w:rsid w:val="00223137"/>
    <w:rsid w:val="00232F3E"/>
    <w:rsid w:val="00233539"/>
    <w:rsid w:val="00247654"/>
    <w:rsid w:val="00250325"/>
    <w:rsid w:val="0026560F"/>
    <w:rsid w:val="0027399D"/>
    <w:rsid w:val="00275FC9"/>
    <w:rsid w:val="00277CC5"/>
    <w:rsid w:val="00280C51"/>
    <w:rsid w:val="00285479"/>
    <w:rsid w:val="00294870"/>
    <w:rsid w:val="002A044D"/>
    <w:rsid w:val="002A073F"/>
    <w:rsid w:val="002A7025"/>
    <w:rsid w:val="002B0F31"/>
    <w:rsid w:val="002C5E68"/>
    <w:rsid w:val="002D0261"/>
    <w:rsid w:val="002D316F"/>
    <w:rsid w:val="002E16A4"/>
    <w:rsid w:val="002E57F0"/>
    <w:rsid w:val="002E65A6"/>
    <w:rsid w:val="002E7920"/>
    <w:rsid w:val="002F28DD"/>
    <w:rsid w:val="002F5CA9"/>
    <w:rsid w:val="0030500F"/>
    <w:rsid w:val="00324369"/>
    <w:rsid w:val="00333A1C"/>
    <w:rsid w:val="003366E3"/>
    <w:rsid w:val="00340A55"/>
    <w:rsid w:val="0034270C"/>
    <w:rsid w:val="003452FD"/>
    <w:rsid w:val="00350E4D"/>
    <w:rsid w:val="00353578"/>
    <w:rsid w:val="00365F13"/>
    <w:rsid w:val="003704E8"/>
    <w:rsid w:val="00375079"/>
    <w:rsid w:val="00385BCF"/>
    <w:rsid w:val="00393BA5"/>
    <w:rsid w:val="003944F4"/>
    <w:rsid w:val="00397D2A"/>
    <w:rsid w:val="003A0ADD"/>
    <w:rsid w:val="003A1E7E"/>
    <w:rsid w:val="003A4149"/>
    <w:rsid w:val="003A5C55"/>
    <w:rsid w:val="003A5E80"/>
    <w:rsid w:val="003B6922"/>
    <w:rsid w:val="003C3613"/>
    <w:rsid w:val="003C3BB7"/>
    <w:rsid w:val="003D26B2"/>
    <w:rsid w:val="003E14C0"/>
    <w:rsid w:val="003E3820"/>
    <w:rsid w:val="003E40FB"/>
    <w:rsid w:val="003F4428"/>
    <w:rsid w:val="00404C08"/>
    <w:rsid w:val="00416C5B"/>
    <w:rsid w:val="0041707D"/>
    <w:rsid w:val="00417F50"/>
    <w:rsid w:val="00432CF8"/>
    <w:rsid w:val="00436EE1"/>
    <w:rsid w:val="00437852"/>
    <w:rsid w:val="00440051"/>
    <w:rsid w:val="00443D5D"/>
    <w:rsid w:val="0046087B"/>
    <w:rsid w:val="0047435A"/>
    <w:rsid w:val="00475BD5"/>
    <w:rsid w:val="00475E58"/>
    <w:rsid w:val="00481D5F"/>
    <w:rsid w:val="00481FAF"/>
    <w:rsid w:val="00487A2C"/>
    <w:rsid w:val="004C0460"/>
    <w:rsid w:val="004C6DF8"/>
    <w:rsid w:val="004D06E4"/>
    <w:rsid w:val="004F3C7D"/>
    <w:rsid w:val="00500AFA"/>
    <w:rsid w:val="005124A1"/>
    <w:rsid w:val="00513369"/>
    <w:rsid w:val="00514F07"/>
    <w:rsid w:val="00517C0B"/>
    <w:rsid w:val="00522F8D"/>
    <w:rsid w:val="005327F7"/>
    <w:rsid w:val="00532CE5"/>
    <w:rsid w:val="00536510"/>
    <w:rsid w:val="00542624"/>
    <w:rsid w:val="005429AB"/>
    <w:rsid w:val="005445CB"/>
    <w:rsid w:val="00546970"/>
    <w:rsid w:val="00550C10"/>
    <w:rsid w:val="0057238E"/>
    <w:rsid w:val="00576C25"/>
    <w:rsid w:val="005802B6"/>
    <w:rsid w:val="00581803"/>
    <w:rsid w:val="00584B91"/>
    <w:rsid w:val="0059590B"/>
    <w:rsid w:val="005B081C"/>
    <w:rsid w:val="005B0CC8"/>
    <w:rsid w:val="005C3ED6"/>
    <w:rsid w:val="005E072B"/>
    <w:rsid w:val="005E1D61"/>
    <w:rsid w:val="005E6C04"/>
    <w:rsid w:val="005F7DBD"/>
    <w:rsid w:val="00600275"/>
    <w:rsid w:val="006115A3"/>
    <w:rsid w:val="00612BB6"/>
    <w:rsid w:val="006156A4"/>
    <w:rsid w:val="006303BE"/>
    <w:rsid w:val="0063093C"/>
    <w:rsid w:val="0063153F"/>
    <w:rsid w:val="006316E7"/>
    <w:rsid w:val="006350D1"/>
    <w:rsid w:val="00636B70"/>
    <w:rsid w:val="00642FE7"/>
    <w:rsid w:val="0064347B"/>
    <w:rsid w:val="00646AA5"/>
    <w:rsid w:val="00651384"/>
    <w:rsid w:val="006600D9"/>
    <w:rsid w:val="006722B2"/>
    <w:rsid w:val="00681494"/>
    <w:rsid w:val="006824BA"/>
    <w:rsid w:val="00684A5C"/>
    <w:rsid w:val="006870CA"/>
    <w:rsid w:val="00687BC8"/>
    <w:rsid w:val="006939B6"/>
    <w:rsid w:val="00695F14"/>
    <w:rsid w:val="006C1ACC"/>
    <w:rsid w:val="006C6507"/>
    <w:rsid w:val="006D48A2"/>
    <w:rsid w:val="006D4A84"/>
    <w:rsid w:val="006E31A5"/>
    <w:rsid w:val="006F2255"/>
    <w:rsid w:val="006F4412"/>
    <w:rsid w:val="0070342C"/>
    <w:rsid w:val="007037F2"/>
    <w:rsid w:val="007050AC"/>
    <w:rsid w:val="00705C11"/>
    <w:rsid w:val="00710F99"/>
    <w:rsid w:val="0072092C"/>
    <w:rsid w:val="0072340B"/>
    <w:rsid w:val="00726CF9"/>
    <w:rsid w:val="007463C2"/>
    <w:rsid w:val="0075029B"/>
    <w:rsid w:val="007537D1"/>
    <w:rsid w:val="0076584E"/>
    <w:rsid w:val="00765B68"/>
    <w:rsid w:val="00771B25"/>
    <w:rsid w:val="00776C16"/>
    <w:rsid w:val="00777EE0"/>
    <w:rsid w:val="0078231D"/>
    <w:rsid w:val="00782B31"/>
    <w:rsid w:val="00786AA6"/>
    <w:rsid w:val="00792ACD"/>
    <w:rsid w:val="007A158A"/>
    <w:rsid w:val="007A6893"/>
    <w:rsid w:val="007A7B6D"/>
    <w:rsid w:val="007B442E"/>
    <w:rsid w:val="007D06FC"/>
    <w:rsid w:val="007D200A"/>
    <w:rsid w:val="007D21EB"/>
    <w:rsid w:val="007D3871"/>
    <w:rsid w:val="007D405F"/>
    <w:rsid w:val="007D7514"/>
    <w:rsid w:val="007F2B17"/>
    <w:rsid w:val="007F4EC9"/>
    <w:rsid w:val="00806CA6"/>
    <w:rsid w:val="00810CCF"/>
    <w:rsid w:val="008144CF"/>
    <w:rsid w:val="0081499A"/>
    <w:rsid w:val="00820025"/>
    <w:rsid w:val="00826637"/>
    <w:rsid w:val="0082698E"/>
    <w:rsid w:val="00831CB0"/>
    <w:rsid w:val="008320BB"/>
    <w:rsid w:val="00832236"/>
    <w:rsid w:val="008341CC"/>
    <w:rsid w:val="0083789C"/>
    <w:rsid w:val="008448A9"/>
    <w:rsid w:val="008454F0"/>
    <w:rsid w:val="008476AB"/>
    <w:rsid w:val="0085534C"/>
    <w:rsid w:val="00862772"/>
    <w:rsid w:val="008630CB"/>
    <w:rsid w:val="00870C31"/>
    <w:rsid w:val="008722E3"/>
    <w:rsid w:val="00873A4E"/>
    <w:rsid w:val="00875EC8"/>
    <w:rsid w:val="008812F0"/>
    <w:rsid w:val="00884BBD"/>
    <w:rsid w:val="00887085"/>
    <w:rsid w:val="008957E2"/>
    <w:rsid w:val="008A01FE"/>
    <w:rsid w:val="008A107B"/>
    <w:rsid w:val="008A4E18"/>
    <w:rsid w:val="008B7DC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8F77AE"/>
    <w:rsid w:val="009017ED"/>
    <w:rsid w:val="009027BA"/>
    <w:rsid w:val="009030F0"/>
    <w:rsid w:val="00913718"/>
    <w:rsid w:val="00915A1E"/>
    <w:rsid w:val="00915CCA"/>
    <w:rsid w:val="00925403"/>
    <w:rsid w:val="00932158"/>
    <w:rsid w:val="0093329E"/>
    <w:rsid w:val="009337FA"/>
    <w:rsid w:val="00934A5D"/>
    <w:rsid w:val="009403FE"/>
    <w:rsid w:val="00940C60"/>
    <w:rsid w:val="00943317"/>
    <w:rsid w:val="009437C2"/>
    <w:rsid w:val="0094740A"/>
    <w:rsid w:val="00951159"/>
    <w:rsid w:val="00952B86"/>
    <w:rsid w:val="009544D0"/>
    <w:rsid w:val="009551E2"/>
    <w:rsid w:val="00956F1D"/>
    <w:rsid w:val="0097059A"/>
    <w:rsid w:val="00973482"/>
    <w:rsid w:val="00974C50"/>
    <w:rsid w:val="00982BE2"/>
    <w:rsid w:val="00985FEF"/>
    <w:rsid w:val="00986C97"/>
    <w:rsid w:val="0099366B"/>
    <w:rsid w:val="00996271"/>
    <w:rsid w:val="009B4D0A"/>
    <w:rsid w:val="009B4D52"/>
    <w:rsid w:val="009D3673"/>
    <w:rsid w:val="009E55F8"/>
    <w:rsid w:val="00A06B4F"/>
    <w:rsid w:val="00A1500F"/>
    <w:rsid w:val="00A1720B"/>
    <w:rsid w:val="00A22CBA"/>
    <w:rsid w:val="00A32742"/>
    <w:rsid w:val="00A3558B"/>
    <w:rsid w:val="00A42063"/>
    <w:rsid w:val="00A509BF"/>
    <w:rsid w:val="00A53880"/>
    <w:rsid w:val="00A561DB"/>
    <w:rsid w:val="00A56268"/>
    <w:rsid w:val="00A610D3"/>
    <w:rsid w:val="00A611DF"/>
    <w:rsid w:val="00A67F2D"/>
    <w:rsid w:val="00A7566A"/>
    <w:rsid w:val="00A83ACA"/>
    <w:rsid w:val="00A87ED1"/>
    <w:rsid w:val="00A9071F"/>
    <w:rsid w:val="00A908F6"/>
    <w:rsid w:val="00A94217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E7E64"/>
    <w:rsid w:val="00AF3ED6"/>
    <w:rsid w:val="00AF4AE0"/>
    <w:rsid w:val="00B006FF"/>
    <w:rsid w:val="00B038C9"/>
    <w:rsid w:val="00B07BC7"/>
    <w:rsid w:val="00B10239"/>
    <w:rsid w:val="00B1324E"/>
    <w:rsid w:val="00B304CB"/>
    <w:rsid w:val="00B37FC0"/>
    <w:rsid w:val="00B45A85"/>
    <w:rsid w:val="00B510C2"/>
    <w:rsid w:val="00B52B96"/>
    <w:rsid w:val="00B6086C"/>
    <w:rsid w:val="00B63E60"/>
    <w:rsid w:val="00B712B5"/>
    <w:rsid w:val="00B72779"/>
    <w:rsid w:val="00B81203"/>
    <w:rsid w:val="00B8214F"/>
    <w:rsid w:val="00BA4583"/>
    <w:rsid w:val="00BA66E8"/>
    <w:rsid w:val="00BB1425"/>
    <w:rsid w:val="00BB774F"/>
    <w:rsid w:val="00BC1AEC"/>
    <w:rsid w:val="00BC1F33"/>
    <w:rsid w:val="00BC6DDC"/>
    <w:rsid w:val="00BD07D7"/>
    <w:rsid w:val="00BD5AB2"/>
    <w:rsid w:val="00BD6202"/>
    <w:rsid w:val="00BE28A7"/>
    <w:rsid w:val="00BE6D33"/>
    <w:rsid w:val="00BE6DFC"/>
    <w:rsid w:val="00BF03E5"/>
    <w:rsid w:val="00C017C2"/>
    <w:rsid w:val="00C14F5B"/>
    <w:rsid w:val="00C172C7"/>
    <w:rsid w:val="00C22202"/>
    <w:rsid w:val="00C2331E"/>
    <w:rsid w:val="00C23844"/>
    <w:rsid w:val="00C26409"/>
    <w:rsid w:val="00C32E72"/>
    <w:rsid w:val="00C3432A"/>
    <w:rsid w:val="00C36EB1"/>
    <w:rsid w:val="00C4258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57A2"/>
    <w:rsid w:val="00C9783F"/>
    <w:rsid w:val="00CB0412"/>
    <w:rsid w:val="00CB5D06"/>
    <w:rsid w:val="00CC7849"/>
    <w:rsid w:val="00CD000D"/>
    <w:rsid w:val="00CD42C7"/>
    <w:rsid w:val="00CD4C93"/>
    <w:rsid w:val="00CD7806"/>
    <w:rsid w:val="00CE533D"/>
    <w:rsid w:val="00CF5FFB"/>
    <w:rsid w:val="00D119A5"/>
    <w:rsid w:val="00D159DA"/>
    <w:rsid w:val="00D33F14"/>
    <w:rsid w:val="00D36164"/>
    <w:rsid w:val="00D379D9"/>
    <w:rsid w:val="00D4022F"/>
    <w:rsid w:val="00D40A6E"/>
    <w:rsid w:val="00D45D25"/>
    <w:rsid w:val="00D6190B"/>
    <w:rsid w:val="00D63E4A"/>
    <w:rsid w:val="00D75B1B"/>
    <w:rsid w:val="00D763CB"/>
    <w:rsid w:val="00D81AAD"/>
    <w:rsid w:val="00D81ABD"/>
    <w:rsid w:val="00D81C45"/>
    <w:rsid w:val="00D90CD3"/>
    <w:rsid w:val="00D93A85"/>
    <w:rsid w:val="00D93EC6"/>
    <w:rsid w:val="00DA3783"/>
    <w:rsid w:val="00DC18DB"/>
    <w:rsid w:val="00DC7E42"/>
    <w:rsid w:val="00DD0159"/>
    <w:rsid w:val="00DD0C55"/>
    <w:rsid w:val="00DD1B9C"/>
    <w:rsid w:val="00DD732E"/>
    <w:rsid w:val="00DE4170"/>
    <w:rsid w:val="00DF150A"/>
    <w:rsid w:val="00DF238C"/>
    <w:rsid w:val="00DF4225"/>
    <w:rsid w:val="00DF46A8"/>
    <w:rsid w:val="00DF485C"/>
    <w:rsid w:val="00DF741C"/>
    <w:rsid w:val="00E03CA7"/>
    <w:rsid w:val="00E13BEF"/>
    <w:rsid w:val="00E15AE4"/>
    <w:rsid w:val="00E21BEB"/>
    <w:rsid w:val="00E22264"/>
    <w:rsid w:val="00E22DAC"/>
    <w:rsid w:val="00E258CC"/>
    <w:rsid w:val="00E26B05"/>
    <w:rsid w:val="00E32987"/>
    <w:rsid w:val="00E34588"/>
    <w:rsid w:val="00E3523B"/>
    <w:rsid w:val="00E36261"/>
    <w:rsid w:val="00E456D5"/>
    <w:rsid w:val="00E50BCF"/>
    <w:rsid w:val="00E5229C"/>
    <w:rsid w:val="00E70B03"/>
    <w:rsid w:val="00E711E0"/>
    <w:rsid w:val="00E73171"/>
    <w:rsid w:val="00E73957"/>
    <w:rsid w:val="00E76404"/>
    <w:rsid w:val="00E77189"/>
    <w:rsid w:val="00E77406"/>
    <w:rsid w:val="00E860CF"/>
    <w:rsid w:val="00E87169"/>
    <w:rsid w:val="00E94895"/>
    <w:rsid w:val="00E9652A"/>
    <w:rsid w:val="00EA5D20"/>
    <w:rsid w:val="00EB1571"/>
    <w:rsid w:val="00EB24B4"/>
    <w:rsid w:val="00EB7851"/>
    <w:rsid w:val="00ED4363"/>
    <w:rsid w:val="00ED72D5"/>
    <w:rsid w:val="00EE10D2"/>
    <w:rsid w:val="00EE1847"/>
    <w:rsid w:val="00EE2AB1"/>
    <w:rsid w:val="00EF2471"/>
    <w:rsid w:val="00F042E5"/>
    <w:rsid w:val="00F052A7"/>
    <w:rsid w:val="00F056A7"/>
    <w:rsid w:val="00F209F4"/>
    <w:rsid w:val="00F20CED"/>
    <w:rsid w:val="00F3074D"/>
    <w:rsid w:val="00F42E13"/>
    <w:rsid w:val="00F467D2"/>
    <w:rsid w:val="00F46A05"/>
    <w:rsid w:val="00F53AF9"/>
    <w:rsid w:val="00F559D6"/>
    <w:rsid w:val="00F650F5"/>
    <w:rsid w:val="00F75EA8"/>
    <w:rsid w:val="00F8784E"/>
    <w:rsid w:val="00F9181E"/>
    <w:rsid w:val="00FB4077"/>
    <w:rsid w:val="00FB49FF"/>
    <w:rsid w:val="00FC1777"/>
    <w:rsid w:val="00FD3C2F"/>
    <w:rsid w:val="00FD7049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98E05-0B80-42DD-94CA-738C47C2A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508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413</cp:revision>
  <dcterms:created xsi:type="dcterms:W3CDTF">2011-03-14T12:26:00Z</dcterms:created>
  <dcterms:modified xsi:type="dcterms:W3CDTF">2011-05-31T11:17:00Z</dcterms:modified>
</cp:coreProperties>
</file>