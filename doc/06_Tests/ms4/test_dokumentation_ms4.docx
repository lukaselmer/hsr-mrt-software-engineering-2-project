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887A18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9F23BE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87A18" w:rsidP="00887A18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842C5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est Dokumentation</w:t>
                    </w:r>
                    <w:r w:rsidR="00B1489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MS4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365D597B" wp14:editId="363E9D99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795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795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2E2F93" w:rsidP="002E2F93">
            <w:pPr>
              <w:rPr>
                <w:b w:val="0"/>
              </w:rPr>
            </w:pPr>
            <w:r>
              <w:rPr>
                <w:b w:val="0"/>
              </w:rPr>
              <w:t>04</w:t>
            </w:r>
            <w:r w:rsidR="00842C57" w:rsidRPr="000565DE">
              <w:rPr>
                <w:b w:val="0"/>
              </w:rPr>
              <w:t>.0</w:t>
            </w:r>
            <w:r>
              <w:rPr>
                <w:b w:val="0"/>
              </w:rPr>
              <w:t>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2E2F9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2E2F93" w:rsidP="002E2F93">
            <w:pPr>
              <w:rPr>
                <w:b w:val="0"/>
              </w:rPr>
            </w:pPr>
            <w:r>
              <w:rPr>
                <w:b w:val="0"/>
              </w:rPr>
              <w:t>04</w:t>
            </w:r>
            <w:r w:rsidR="000565DE" w:rsidRPr="000565DE">
              <w:rPr>
                <w:b w:val="0"/>
              </w:rPr>
              <w:t>.0</w:t>
            </w:r>
            <w:r>
              <w:rPr>
                <w:b w:val="0"/>
              </w:rPr>
              <w:t>5</w:t>
            </w:r>
            <w:r w:rsidR="000565DE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453795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192DFF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7953" w:history="1">
            <w:r w:rsidR="00192DFF" w:rsidRPr="004408B7">
              <w:rPr>
                <w:rStyle w:val="Hyperlink"/>
                <w:noProof/>
              </w:rPr>
              <w:t>1</w:t>
            </w:r>
            <w:r w:rsidR="00192DF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Dokumentinformationen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_Toc294537953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1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54" w:history="1">
            <w:r w:rsidR="00192DFF" w:rsidRPr="004408B7">
              <w:rPr>
                <w:rStyle w:val="Hyperlink"/>
                <w:noProof/>
              </w:rPr>
              <w:t>1.1</w:t>
            </w:r>
            <w:r w:rsidR="00192DFF">
              <w:rPr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Änderungsgeschichte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_Toc294537954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1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55" w:history="1">
            <w:r w:rsidR="00192DFF" w:rsidRPr="004408B7">
              <w:rPr>
                <w:rStyle w:val="Hyperlink"/>
                <w:noProof/>
              </w:rPr>
              <w:t>1.2</w:t>
            </w:r>
            <w:r w:rsidR="00192DFF">
              <w:rPr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  <w:lang w:val="de-DE"/>
              </w:rPr>
              <w:t>Inhaltsverzeichnis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_Toc294537955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1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56" w:history="1">
            <w:r w:rsidR="00192DFF" w:rsidRPr="004408B7">
              <w:rPr>
                <w:rStyle w:val="Hyperlink"/>
                <w:noProof/>
              </w:rPr>
              <w:t>1.3</w:t>
            </w:r>
            <w:r w:rsidR="00192DFF">
              <w:rPr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Abbildungsverzeichnis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_Toc294537956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1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7957" w:history="1">
            <w:r w:rsidR="00192DFF" w:rsidRPr="004408B7">
              <w:rPr>
                <w:rStyle w:val="Hyperlink"/>
                <w:noProof/>
              </w:rPr>
              <w:t>2</w:t>
            </w:r>
            <w:r w:rsidR="00192DF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Systemtests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_Toc294537957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2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58" w:history="1">
            <w:r w:rsidR="00192DFF" w:rsidRPr="004408B7">
              <w:rPr>
                <w:rStyle w:val="Hyperlink"/>
                <w:noProof/>
              </w:rPr>
              <w:t>2.1</w:t>
            </w:r>
            <w:r w:rsidR="00192DFF">
              <w:rPr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Voraussetzungen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_Toc294537958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2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59" w:history="1">
            <w:r w:rsidR="00192DFF" w:rsidRPr="004408B7">
              <w:rPr>
                <w:rStyle w:val="Hyperlink"/>
                <w:noProof/>
              </w:rPr>
              <w:t>2.2</w:t>
            </w:r>
            <w:r w:rsidR="00192DFF">
              <w:rPr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Vorbereitungen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_Toc294537959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2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60" w:history="1">
            <w:r w:rsidR="00192DFF" w:rsidRPr="004408B7">
              <w:rPr>
                <w:rStyle w:val="Hyperlink"/>
                <w:noProof/>
              </w:rPr>
              <w:t>2.3</w:t>
            </w:r>
            <w:r w:rsidR="00192DFF">
              <w:rPr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UC1 Stundeneintrag erfassen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_Toc294537960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2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7961" w:history="1">
            <w:r w:rsidR="00192DFF" w:rsidRPr="004408B7">
              <w:rPr>
                <w:rStyle w:val="Hyperlink"/>
                <w:noProof/>
              </w:rPr>
              <w:t>2.3.1</w:t>
            </w:r>
            <w:r w:rsidR="00192DFF">
              <w:rPr>
                <w:noProof/>
                <w:sz w:val="22"/>
              </w:rPr>
              <w:tab/>
            </w:r>
            <w:r w:rsidR="00192DFF" w:rsidRPr="004408B7">
              <w:rPr>
                <w:rStyle w:val="Hyperlink"/>
                <w:noProof/>
              </w:rPr>
              <w:t>Testprotokoll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_Toc294537961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2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62" w:history="1">
            <w:r w:rsidR="00192DFF" w:rsidRPr="004408B7">
              <w:rPr>
                <w:rStyle w:val="Hyperlink"/>
                <w:noProof/>
              </w:rPr>
              <w:t>2.4</w:t>
            </w:r>
            <w:r w:rsidR="00192DFF">
              <w:rPr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UC2 CRUD Stundeneintrag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_Toc294537962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3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7963" w:history="1">
            <w:r w:rsidR="00192DFF" w:rsidRPr="004408B7">
              <w:rPr>
                <w:rStyle w:val="Hyperlink"/>
                <w:noProof/>
              </w:rPr>
              <w:t>2.4.1</w:t>
            </w:r>
            <w:r w:rsidR="00192DFF">
              <w:rPr>
                <w:noProof/>
                <w:sz w:val="22"/>
              </w:rPr>
              <w:tab/>
            </w:r>
            <w:r w:rsidR="00192DFF" w:rsidRPr="004408B7">
              <w:rPr>
                <w:rStyle w:val="Hyperlink"/>
                <w:noProof/>
              </w:rPr>
              <w:t>Testprotokoll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_Toc294537963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3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7964" w:history="1">
            <w:r w:rsidR="00192DFF" w:rsidRPr="004408B7">
              <w:rPr>
                <w:rStyle w:val="Hyperlink"/>
                <w:noProof/>
              </w:rPr>
              <w:t>3</w:t>
            </w:r>
            <w:r w:rsidR="00192DF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Unit Tests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_Toc294537964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4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65" w:history="1">
            <w:r w:rsidR="00192DFF" w:rsidRPr="004408B7">
              <w:rPr>
                <w:rStyle w:val="Hyperlink"/>
                <w:noProof/>
              </w:rPr>
              <w:t>3.1</w:t>
            </w:r>
            <w:r w:rsidR="00192DFF">
              <w:rPr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Client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_Toc294537965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4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66" w:history="1">
            <w:r w:rsidR="00192DFF" w:rsidRPr="004408B7">
              <w:rPr>
                <w:rStyle w:val="Hyperlink"/>
                <w:noProof/>
              </w:rPr>
              <w:t>3.2</w:t>
            </w:r>
            <w:r w:rsidR="00192DFF">
              <w:rPr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Server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_Toc294537966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6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7967" w:history="1">
            <w:r w:rsidR="00192DFF" w:rsidRPr="004408B7">
              <w:rPr>
                <w:rStyle w:val="Hyperlink"/>
                <w:noProof/>
              </w:rPr>
              <w:t>3.2.1</w:t>
            </w:r>
            <w:r w:rsidR="00192DFF">
              <w:rPr>
                <w:noProof/>
                <w:sz w:val="22"/>
              </w:rPr>
              <w:tab/>
            </w:r>
            <w:r w:rsidR="00192DFF" w:rsidRPr="004408B7">
              <w:rPr>
                <w:rStyle w:val="Hyperlink"/>
                <w:noProof/>
              </w:rPr>
              <w:t>Unit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_Toc294537967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6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9F23BE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7968" w:history="1">
            <w:r w:rsidR="00192DFF" w:rsidRPr="004408B7">
              <w:rPr>
                <w:rStyle w:val="Hyperlink"/>
                <w:noProof/>
              </w:rPr>
              <w:t>3.2.2</w:t>
            </w:r>
            <w:r w:rsidR="00192DFF">
              <w:rPr>
                <w:noProof/>
                <w:sz w:val="22"/>
              </w:rPr>
              <w:tab/>
            </w:r>
            <w:r w:rsidR="00192DFF" w:rsidRPr="004408B7">
              <w:rPr>
                <w:rStyle w:val="Hyperlink"/>
                <w:noProof/>
              </w:rPr>
              <w:t>Functional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_Toc294537968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7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537956"/>
      <w:r>
        <w:t>Abbildungsverzeichnis</w:t>
      </w:r>
      <w:bookmarkEnd w:id="3"/>
    </w:p>
    <w:p w:rsidR="00192DFF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537969" w:history="1">
        <w:r w:rsidR="00192DFF" w:rsidRPr="001A483F">
          <w:rPr>
            <w:rStyle w:val="Hyperlink"/>
            <w:noProof/>
          </w:rPr>
          <w:t>Abbildung 1 - Auflistung und Ergebnis der durchgeführten Tests für die Client Applikation</w:t>
        </w:r>
        <w:r w:rsidR="00192DFF">
          <w:rPr>
            <w:noProof/>
            <w:webHidden/>
          </w:rPr>
          <w:tab/>
        </w:r>
        <w:r w:rsidR="00192DFF">
          <w:rPr>
            <w:noProof/>
            <w:webHidden/>
          </w:rPr>
          <w:fldChar w:fldCharType="begin"/>
        </w:r>
        <w:r w:rsidR="00192DFF">
          <w:rPr>
            <w:noProof/>
            <w:webHidden/>
          </w:rPr>
          <w:instrText xml:space="preserve"> PAGEREF _Toc294537969 \h </w:instrText>
        </w:r>
        <w:r w:rsidR="00192DFF">
          <w:rPr>
            <w:noProof/>
            <w:webHidden/>
          </w:rPr>
        </w:r>
        <w:r w:rsidR="00192DFF">
          <w:rPr>
            <w:noProof/>
            <w:webHidden/>
          </w:rPr>
          <w:fldChar w:fldCharType="separate"/>
        </w:r>
        <w:r w:rsidR="00192DFF">
          <w:rPr>
            <w:noProof/>
            <w:webHidden/>
          </w:rPr>
          <w:t>5</w:t>
        </w:r>
        <w:r w:rsidR="00192DFF">
          <w:rPr>
            <w:noProof/>
            <w:webHidden/>
          </w:rPr>
          <w:fldChar w:fldCharType="end"/>
        </w:r>
      </w:hyperlink>
    </w:p>
    <w:p w:rsidR="00192DFF" w:rsidRDefault="009F23B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7970" w:history="1">
        <w:r w:rsidR="00192DFF" w:rsidRPr="001A483F">
          <w:rPr>
            <w:rStyle w:val="Hyperlink"/>
            <w:noProof/>
          </w:rPr>
          <w:t>Abbildung 2 - Auflistung, Abdeckungsrate und Ergebnis der durchgeführten Tests für die Server Applikation</w:t>
        </w:r>
        <w:r w:rsidR="00192DFF">
          <w:rPr>
            <w:noProof/>
            <w:webHidden/>
          </w:rPr>
          <w:tab/>
        </w:r>
        <w:r w:rsidR="00192DFF">
          <w:rPr>
            <w:noProof/>
            <w:webHidden/>
          </w:rPr>
          <w:fldChar w:fldCharType="begin"/>
        </w:r>
        <w:r w:rsidR="00192DFF">
          <w:rPr>
            <w:noProof/>
            <w:webHidden/>
          </w:rPr>
          <w:instrText xml:space="preserve"> PAGEREF _Toc294537970 \h </w:instrText>
        </w:r>
        <w:r w:rsidR="00192DFF">
          <w:rPr>
            <w:noProof/>
            <w:webHidden/>
          </w:rPr>
        </w:r>
        <w:r w:rsidR="00192DFF">
          <w:rPr>
            <w:noProof/>
            <w:webHidden/>
          </w:rPr>
          <w:fldChar w:fldCharType="separate"/>
        </w:r>
        <w:r w:rsidR="00192DFF">
          <w:rPr>
            <w:noProof/>
            <w:webHidden/>
          </w:rPr>
          <w:t>6</w:t>
        </w:r>
        <w:r w:rsidR="00192DFF">
          <w:rPr>
            <w:noProof/>
            <w:webHidden/>
          </w:rPr>
          <w:fldChar w:fldCharType="end"/>
        </w:r>
      </w:hyperlink>
    </w:p>
    <w:p w:rsidR="00192DFF" w:rsidRDefault="009F23B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7971" w:history="1">
        <w:r w:rsidR="00192DFF" w:rsidRPr="001A483F">
          <w:rPr>
            <w:rStyle w:val="Hyperlink"/>
            <w:noProof/>
          </w:rPr>
          <w:t>Abbildung 3 - Auflistung, Abdeckungsrate und Ergebnis der durchgeführten Tests für die Server Applikation</w:t>
        </w:r>
        <w:r w:rsidR="00192DFF">
          <w:rPr>
            <w:noProof/>
            <w:webHidden/>
          </w:rPr>
          <w:tab/>
        </w:r>
        <w:r w:rsidR="00192DFF">
          <w:rPr>
            <w:noProof/>
            <w:webHidden/>
          </w:rPr>
          <w:fldChar w:fldCharType="begin"/>
        </w:r>
        <w:r w:rsidR="00192DFF">
          <w:rPr>
            <w:noProof/>
            <w:webHidden/>
          </w:rPr>
          <w:instrText xml:space="preserve"> PAGEREF _Toc294537971 \h </w:instrText>
        </w:r>
        <w:r w:rsidR="00192DFF">
          <w:rPr>
            <w:noProof/>
            <w:webHidden/>
          </w:rPr>
        </w:r>
        <w:r w:rsidR="00192DFF">
          <w:rPr>
            <w:noProof/>
            <w:webHidden/>
          </w:rPr>
          <w:fldChar w:fldCharType="separate"/>
        </w:r>
        <w:r w:rsidR="00192DFF">
          <w:rPr>
            <w:noProof/>
            <w:webHidden/>
          </w:rPr>
          <w:t>7</w:t>
        </w:r>
        <w:r w:rsidR="00192DFF">
          <w:rPr>
            <w:noProof/>
            <w:webHidden/>
          </w:rPr>
          <w:fldChar w:fldCharType="end"/>
        </w:r>
      </w:hyperlink>
    </w:p>
    <w:p w:rsidR="00192DFF" w:rsidRDefault="009F23BE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7972" w:history="1">
        <w:r w:rsidR="00192DFF" w:rsidRPr="001A483F">
          <w:rPr>
            <w:rStyle w:val="Hyperlink"/>
            <w:noProof/>
          </w:rPr>
          <w:t>Abbildung 4 - Test Ausgabe</w:t>
        </w:r>
        <w:r w:rsidR="00192DFF">
          <w:rPr>
            <w:noProof/>
            <w:webHidden/>
          </w:rPr>
          <w:tab/>
        </w:r>
        <w:r w:rsidR="00192DFF">
          <w:rPr>
            <w:noProof/>
            <w:webHidden/>
          </w:rPr>
          <w:fldChar w:fldCharType="begin"/>
        </w:r>
        <w:r w:rsidR="00192DFF">
          <w:rPr>
            <w:noProof/>
            <w:webHidden/>
          </w:rPr>
          <w:instrText xml:space="preserve"> PAGEREF _Toc294537972 \h </w:instrText>
        </w:r>
        <w:r w:rsidR="00192DFF">
          <w:rPr>
            <w:noProof/>
            <w:webHidden/>
          </w:rPr>
        </w:r>
        <w:r w:rsidR="00192DFF">
          <w:rPr>
            <w:noProof/>
            <w:webHidden/>
          </w:rPr>
          <w:fldChar w:fldCharType="separate"/>
        </w:r>
        <w:r w:rsidR="00192DFF">
          <w:rPr>
            <w:noProof/>
            <w:webHidden/>
          </w:rPr>
          <w:t>7</w:t>
        </w:r>
        <w:r w:rsidR="00192DFF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4537957"/>
      <w:r>
        <w:lastRenderedPageBreak/>
        <w:t>Systemtests</w:t>
      </w:r>
      <w:bookmarkEnd w:id="4"/>
    </w:p>
    <w:p w:rsidR="00AB5894" w:rsidRDefault="00AB5894" w:rsidP="00AB5894">
      <w:pPr>
        <w:pStyle w:val="berschrift2"/>
      </w:pPr>
      <w:bookmarkStart w:id="5" w:name="_Toc294537958"/>
      <w:r>
        <w:t>Voraussetzungen</w:t>
      </w:r>
      <w:bookmarkEnd w:id="5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4537959"/>
      <w:r>
        <w:t>Vorbereitungen</w:t>
      </w:r>
      <w:bookmarkEnd w:id="6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7" w:name="_Toc289166094"/>
      <w:bookmarkStart w:id="8" w:name="_Toc294537960"/>
      <w:r>
        <w:t>UC1</w:t>
      </w:r>
      <w:r w:rsidR="005D4B0F">
        <w:t xml:space="preserve"> </w:t>
      </w:r>
      <w:r>
        <w:t>Stundeneintrag erfassen</w:t>
      </w:r>
      <w:bookmarkEnd w:id="7"/>
      <w:bookmarkEnd w:id="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9" w:name="_Toc294537961"/>
      <w:r>
        <w:t>Testprotokoll</w:t>
      </w:r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0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1" w:name="_Toc294537962"/>
      <w:r>
        <w:lastRenderedPageBreak/>
        <w:t>UC2</w:t>
      </w:r>
      <w:r w:rsidR="005D4B0F">
        <w:t xml:space="preserve"> </w:t>
      </w:r>
      <w:r>
        <w:t>CRUD Stundeneintrag</w:t>
      </w:r>
      <w:bookmarkEnd w:id="10"/>
      <w:bookmarkEnd w:id="1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2" w:name="_Toc294537963"/>
      <w:r>
        <w:t>Testprotokoll</w:t>
      </w:r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3" w:name="_Toc294537964"/>
      <w:r>
        <w:lastRenderedPageBreak/>
        <w:t>Unit Tests</w:t>
      </w:r>
      <w:bookmarkEnd w:id="13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14" w:name="_Toc294537965"/>
      <w:r>
        <w:t>Client</w:t>
      </w:r>
      <w:bookmarkEnd w:id="14"/>
    </w:p>
    <w:p w:rsidR="00034AC5" w:rsidRDefault="00391030" w:rsidP="00391030">
      <w:r>
        <w:rPr>
          <w:noProof/>
          <w:lang w:eastAsia="de-CH"/>
        </w:rPr>
        <w:drawing>
          <wp:inline distT="0" distB="0" distL="0" distR="0" wp14:anchorId="1E84966E" wp14:editId="5F8BC856">
            <wp:extent cx="3895725" cy="14287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drawing>
          <wp:inline distT="0" distB="0" distL="0" distR="0" wp14:anchorId="21D4F284" wp14:editId="01687132">
            <wp:extent cx="4019550" cy="1104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drawing>
          <wp:inline distT="0" distB="0" distL="0" distR="0" wp14:anchorId="0A83396C" wp14:editId="673E8A73">
            <wp:extent cx="4000500" cy="542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drawing>
          <wp:inline distT="0" distB="0" distL="0" distR="0" wp14:anchorId="154D52E8" wp14:editId="52725A08">
            <wp:extent cx="3943350" cy="34480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lastRenderedPageBreak/>
        <w:drawing>
          <wp:inline distT="0" distB="0" distL="0" distR="0" wp14:anchorId="1676463D" wp14:editId="52714B68">
            <wp:extent cx="4086225" cy="33528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F40B0D" w:rsidRDefault="00391030" w:rsidP="00391030">
      <w:r>
        <w:rPr>
          <w:noProof/>
          <w:lang w:eastAsia="de-CH"/>
        </w:rPr>
        <w:drawing>
          <wp:inline distT="0" distB="0" distL="0" distR="0" wp14:anchorId="6E1B658D" wp14:editId="2C13C936">
            <wp:extent cx="4324350" cy="11239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58" w:rsidRDefault="006A2ABF" w:rsidP="00F40B0D">
      <w:pPr>
        <w:pStyle w:val="Beschriftung"/>
      </w:pPr>
      <w:bookmarkStart w:id="15" w:name="_Toc294537969"/>
      <w:r>
        <w:t xml:space="preserve">Abbildung </w:t>
      </w:r>
      <w:fldSimple w:instr=" SEQ Abbildung \* ARABIC ">
        <w:r w:rsidR="00FD7F37">
          <w:rPr>
            <w:noProof/>
          </w:rPr>
          <w:t>1</w:t>
        </w:r>
      </w:fldSimple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5"/>
    </w:p>
    <w:p w:rsidR="00770650" w:rsidRDefault="00770650">
      <w:r>
        <w:br w:type="page"/>
      </w:r>
    </w:p>
    <w:p w:rsidR="007E1219" w:rsidRDefault="007E1219" w:rsidP="007E1219">
      <w:pPr>
        <w:pStyle w:val="berschrift2"/>
      </w:pPr>
      <w:bookmarkStart w:id="16" w:name="_Toc294537966"/>
      <w:r>
        <w:lastRenderedPageBreak/>
        <w:t>Server</w:t>
      </w:r>
      <w:bookmarkEnd w:id="16"/>
    </w:p>
    <w:p w:rsidR="00AD1775" w:rsidRDefault="00770650" w:rsidP="00AD1775">
      <w:pPr>
        <w:pStyle w:val="berschrift3"/>
      </w:pPr>
      <w:bookmarkStart w:id="17" w:name="_Toc294537967"/>
      <w:r>
        <w:t>Unit</w:t>
      </w:r>
      <w:bookmarkEnd w:id="17"/>
    </w:p>
    <w:p w:rsidR="00770650" w:rsidRDefault="00770650" w:rsidP="007228D9">
      <w:pPr>
        <w:pStyle w:val="Beschriftung"/>
      </w:pPr>
      <w:r>
        <w:rPr>
          <w:noProof/>
          <w:lang w:eastAsia="de-CH"/>
        </w:rPr>
        <w:drawing>
          <wp:inline distT="0" distB="0" distL="0" distR="0" wp14:anchorId="1A809460" wp14:editId="5CF2CEE4">
            <wp:extent cx="5760720" cy="329927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Default="007228D9" w:rsidP="007228D9">
      <w:pPr>
        <w:pStyle w:val="Beschriftung"/>
      </w:pPr>
      <w:bookmarkStart w:id="18" w:name="_Toc294537970"/>
      <w:r>
        <w:t xml:space="preserve">Abbildung </w:t>
      </w:r>
      <w:fldSimple w:instr=" SEQ Abbildung \* ARABIC ">
        <w:r w:rsidR="00FD7F37">
          <w:rPr>
            <w:noProof/>
          </w:rPr>
          <w:t>2</w:t>
        </w:r>
      </w:fldSimple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18"/>
    </w:p>
    <w:p w:rsidR="00FD7F37" w:rsidRDefault="00FD7F37">
      <w:r>
        <w:br w:type="page"/>
      </w:r>
    </w:p>
    <w:p w:rsidR="00770650" w:rsidRDefault="00770650" w:rsidP="00770650">
      <w:pPr>
        <w:pStyle w:val="berschrift3"/>
      </w:pPr>
      <w:bookmarkStart w:id="19" w:name="_Toc294537968"/>
      <w:proofErr w:type="spellStart"/>
      <w:r>
        <w:lastRenderedPageBreak/>
        <w:t>Functional</w:t>
      </w:r>
      <w:bookmarkEnd w:id="19"/>
      <w:proofErr w:type="spellEnd"/>
    </w:p>
    <w:p w:rsidR="00770650" w:rsidRDefault="00FD7F37" w:rsidP="00770650">
      <w:r>
        <w:rPr>
          <w:noProof/>
          <w:lang w:eastAsia="de-CH"/>
        </w:rPr>
        <w:drawing>
          <wp:inline distT="0" distB="0" distL="0" distR="0" wp14:anchorId="43C0D69D" wp14:editId="5C5FDF15">
            <wp:extent cx="5760720" cy="4360043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7" w:rsidRPr="00770650" w:rsidRDefault="00FD7F37" w:rsidP="00770650">
      <w:r>
        <w:rPr>
          <w:noProof/>
          <w:lang w:eastAsia="de-CH"/>
        </w:rPr>
        <w:drawing>
          <wp:inline distT="0" distB="0" distL="0" distR="0" wp14:anchorId="5F068B2E" wp14:editId="3E11E813">
            <wp:extent cx="5760720" cy="203578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50" w:rsidRPr="00770650" w:rsidRDefault="00770650" w:rsidP="00770650">
      <w:pPr>
        <w:pStyle w:val="Beschriftung"/>
      </w:pPr>
      <w:bookmarkStart w:id="20" w:name="_Toc294537971"/>
      <w:r>
        <w:t xml:space="preserve">Abbildung </w:t>
      </w:r>
      <w:fldSimple w:instr=" SEQ Abbildung \* ARABIC ">
        <w:r w:rsidR="00FD7F37">
          <w:rPr>
            <w:noProof/>
          </w:rPr>
          <w:t>3</w:t>
        </w:r>
      </w:fldSimple>
      <w:r>
        <w:t xml:space="preserve"> - Auflistung, Abdeckungsrate und Ergebnis der durchgeführten Tests für die Server Applikation</w:t>
      </w:r>
      <w:bookmarkEnd w:id="20"/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FD7F37" w:rsidRDefault="00770650" w:rsidP="00FD7F37">
      <w:pPr>
        <w:keepNext/>
      </w:pPr>
      <w:r>
        <w:rPr>
          <w:noProof/>
          <w:lang w:eastAsia="de-CH"/>
        </w:rPr>
        <w:drawing>
          <wp:inline distT="0" distB="0" distL="0" distR="0" wp14:anchorId="64A841D0" wp14:editId="25F1C1E0">
            <wp:extent cx="5760720" cy="128124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50" w:rsidRDefault="00FD7F37" w:rsidP="00FD7F37">
      <w:pPr>
        <w:pStyle w:val="Beschriftung"/>
        <w:rPr>
          <w:lang w:val="en-GB"/>
        </w:rPr>
      </w:pPr>
      <w:bookmarkStart w:id="21" w:name="_Toc294537972"/>
      <w:r>
        <w:t xml:space="preserve">Abbildung </w:t>
      </w:r>
      <w:r w:rsidR="009F23BE">
        <w:fldChar w:fldCharType="begin"/>
      </w:r>
      <w:r w:rsidR="009F23BE">
        <w:instrText xml:space="preserve"> SEQ Abbildung \* ARABIC </w:instrText>
      </w:r>
      <w:r w:rsidR="009F23BE">
        <w:fldChar w:fldCharType="separate"/>
      </w:r>
      <w:r>
        <w:rPr>
          <w:noProof/>
        </w:rPr>
        <w:t>4</w:t>
      </w:r>
      <w:r w:rsidR="009F23BE">
        <w:rPr>
          <w:noProof/>
        </w:rPr>
        <w:fldChar w:fldCharType="end"/>
      </w:r>
      <w:r>
        <w:t xml:space="preserve"> - Test Ausgabe</w:t>
      </w:r>
      <w:bookmarkEnd w:id="21"/>
    </w:p>
    <w:sectPr w:rsidR="00770650" w:rsidSect="008E328B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3BE" w:rsidRDefault="009F23BE" w:rsidP="008F2373">
      <w:pPr>
        <w:spacing w:after="0"/>
      </w:pPr>
      <w:r>
        <w:separator/>
      </w:r>
    </w:p>
  </w:endnote>
  <w:endnote w:type="continuationSeparator" w:id="0">
    <w:p w:rsidR="009F23BE" w:rsidRDefault="009F23B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887A18">
      <w:rPr>
        <w:noProof/>
      </w:rPr>
      <w:t>31.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887A18" w:rsidRPr="00887A18">
      <w:rPr>
        <w:b/>
        <w:noProof/>
        <w:lang w:val="de-DE"/>
      </w:rPr>
      <w:t>1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887A18" w:rsidRPr="00887A18">
        <w:rPr>
          <w:b/>
          <w:noProof/>
          <w:lang w:val="de-DE"/>
        </w:rPr>
        <w:t>7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3BE" w:rsidRDefault="009F23BE" w:rsidP="008F2373">
      <w:pPr>
        <w:spacing w:after="0"/>
      </w:pPr>
      <w:r>
        <w:separator/>
      </w:r>
    </w:p>
  </w:footnote>
  <w:footnote w:type="continuationSeparator" w:id="0">
    <w:p w:rsidR="009F23BE" w:rsidRDefault="009F23B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87A18">
      <w:t xml:space="preserve"> – T</w:t>
    </w:r>
    <w:r w:rsidR="00842C57">
      <w:t>est Dokumentation</w:t>
    </w:r>
    <w:r w:rsidR="00887A18">
      <w:t xml:space="preserve"> MS4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34AC5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92DFF"/>
    <w:rsid w:val="001A2A82"/>
    <w:rsid w:val="001B4A81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2F93"/>
    <w:rsid w:val="002E65A6"/>
    <w:rsid w:val="002F28DD"/>
    <w:rsid w:val="00307CBB"/>
    <w:rsid w:val="003119C2"/>
    <w:rsid w:val="003128D5"/>
    <w:rsid w:val="00353578"/>
    <w:rsid w:val="00363423"/>
    <w:rsid w:val="003858B2"/>
    <w:rsid w:val="00391030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400E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0650"/>
    <w:rsid w:val="00772BA4"/>
    <w:rsid w:val="007A158A"/>
    <w:rsid w:val="007A56F2"/>
    <w:rsid w:val="007B442E"/>
    <w:rsid w:val="007D2B9F"/>
    <w:rsid w:val="007D405F"/>
    <w:rsid w:val="007D61E2"/>
    <w:rsid w:val="007E1219"/>
    <w:rsid w:val="007E1B33"/>
    <w:rsid w:val="00824980"/>
    <w:rsid w:val="00842C57"/>
    <w:rsid w:val="00870C31"/>
    <w:rsid w:val="008722E3"/>
    <w:rsid w:val="00887085"/>
    <w:rsid w:val="00887A18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9F23BE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14895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0B0D"/>
    <w:rsid w:val="00F42E13"/>
    <w:rsid w:val="00F559D6"/>
    <w:rsid w:val="00F73BB5"/>
    <w:rsid w:val="00F9181E"/>
    <w:rsid w:val="00FB3B78"/>
    <w:rsid w:val="00FC06EB"/>
    <w:rsid w:val="00FD7F37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82B16-C7E9-4424-B695-D9DA785D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752</Words>
  <Characters>4739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 MS4</vt:lpstr>
    </vt:vector>
  </TitlesOfParts>
  <Company>SE2 Projekt MRT</Company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MS4</dc:title>
  <dc:creator>Christina</dc:creator>
  <cp:lastModifiedBy>Delia</cp:lastModifiedBy>
  <cp:revision>106</cp:revision>
  <dcterms:created xsi:type="dcterms:W3CDTF">2011-04-11T12:08:00Z</dcterms:created>
  <dcterms:modified xsi:type="dcterms:W3CDTF">2011-05-31T13:52:00Z</dcterms:modified>
</cp:coreProperties>
</file>