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840385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0386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BF3311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BF3311">
            <w:r w:rsidRPr="00ED4363">
              <w:t>Autor</w:t>
            </w:r>
          </w:p>
        </w:tc>
      </w:tr>
      <w:tr w:rsidR="00887085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034955" w:rsidP="00BF3311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BF3311">
            <w:r w:rsidRPr="00ED4363">
              <w:t>HC</w:t>
            </w:r>
          </w:p>
        </w:tc>
      </w:tr>
      <w:tr w:rsidR="002044C1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044C1" w:rsidRPr="002044C1" w:rsidRDefault="002044C1" w:rsidP="00BF3311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BF3311">
            <w:r>
              <w:t>1.1</w:t>
            </w:r>
          </w:p>
        </w:tc>
        <w:tc>
          <w:tcPr>
            <w:tcW w:w="4674" w:type="dxa"/>
          </w:tcPr>
          <w:p w:rsidR="002044C1" w:rsidRDefault="00542C03" w:rsidP="00BF3311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BF3311">
            <w:r>
              <w:t>HC</w:t>
            </w:r>
          </w:p>
        </w:tc>
      </w:tr>
      <w:tr w:rsidR="00DC42D4" w:rsidRPr="00ED4363" w:rsidTr="0008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DC42D4" w:rsidRPr="00F67869" w:rsidRDefault="00DC42D4" w:rsidP="00082ED3">
            <w:r>
              <w:t>25.03.2011</w:t>
            </w:r>
          </w:p>
        </w:tc>
        <w:tc>
          <w:tcPr>
            <w:tcW w:w="993" w:type="dxa"/>
          </w:tcPr>
          <w:p w:rsidR="00DC42D4" w:rsidRDefault="00DC42D4" w:rsidP="00082ED3">
            <w:r>
              <w:t>1.2</w:t>
            </w:r>
          </w:p>
        </w:tc>
        <w:tc>
          <w:tcPr>
            <w:tcW w:w="4674" w:type="dxa"/>
          </w:tcPr>
          <w:p w:rsidR="00DC42D4" w:rsidRDefault="00DC42D4" w:rsidP="00082ED3">
            <w:r>
              <w:t>Review und kleine Korrekturen</w:t>
            </w:r>
          </w:p>
        </w:tc>
        <w:tc>
          <w:tcPr>
            <w:tcW w:w="2303" w:type="dxa"/>
          </w:tcPr>
          <w:p w:rsidR="00DC42D4" w:rsidRDefault="00DC42D4" w:rsidP="00082ED3">
            <w:r>
              <w:t>SD, EL</w:t>
            </w:r>
          </w:p>
        </w:tc>
      </w:tr>
      <w:tr w:rsidR="00E57331" w:rsidRPr="00ED4363" w:rsidTr="007A54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57331" w:rsidRPr="00F67869" w:rsidRDefault="00E57331" w:rsidP="007A5453">
            <w:r>
              <w:t>28.03.2011</w:t>
            </w:r>
          </w:p>
        </w:tc>
        <w:tc>
          <w:tcPr>
            <w:tcW w:w="993" w:type="dxa"/>
          </w:tcPr>
          <w:p w:rsidR="00E57331" w:rsidRDefault="00E57331" w:rsidP="007A5453">
            <w:r>
              <w:t>1.3</w:t>
            </w:r>
          </w:p>
        </w:tc>
        <w:tc>
          <w:tcPr>
            <w:tcW w:w="4674" w:type="dxa"/>
          </w:tcPr>
          <w:p w:rsidR="00E57331" w:rsidRDefault="00E57331" w:rsidP="007A5453">
            <w:r>
              <w:t>Review, Korrekturen</w:t>
            </w:r>
          </w:p>
        </w:tc>
        <w:tc>
          <w:tcPr>
            <w:tcW w:w="2303" w:type="dxa"/>
          </w:tcPr>
          <w:p w:rsidR="00E57331" w:rsidRDefault="00E57331" w:rsidP="007A5453">
            <w:r>
              <w:t>TD</w:t>
            </w:r>
          </w:p>
        </w:tc>
      </w:tr>
      <w:tr w:rsidR="00110B22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110B22" w:rsidRPr="00F67869" w:rsidRDefault="00110B22" w:rsidP="00E57331">
            <w:r>
              <w:t>2</w:t>
            </w:r>
            <w:r w:rsidR="00E57331">
              <w:t>3.05</w:t>
            </w:r>
            <w:r>
              <w:t>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E57331">
              <w:t>4</w:t>
            </w:r>
          </w:p>
        </w:tc>
        <w:tc>
          <w:tcPr>
            <w:tcW w:w="4674" w:type="dxa"/>
          </w:tcPr>
          <w:p w:rsidR="00110B22" w:rsidRDefault="00C77B47" w:rsidP="00C77B47">
            <w:r>
              <w:t xml:space="preserve">Entfernen </w:t>
            </w:r>
            <w:r w:rsidR="00E57331">
              <w:t>Kunde auf Karte</w:t>
            </w:r>
            <w:r>
              <w:t xml:space="preserve"> wählen</w:t>
            </w:r>
          </w:p>
        </w:tc>
        <w:tc>
          <w:tcPr>
            <w:tcW w:w="2303" w:type="dxa"/>
          </w:tcPr>
          <w:p w:rsidR="00110B22" w:rsidRDefault="00DC42D4" w:rsidP="00AF2786">
            <w:r>
              <w:t>T</w:t>
            </w:r>
            <w:r w:rsidR="00065289">
              <w:t>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0387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1939CB" w:rsidRDefault="00345C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0385" w:history="1">
            <w:r w:rsidR="001939CB" w:rsidRPr="009C0839">
              <w:rPr>
                <w:rStyle w:val="Hyperlink"/>
                <w:noProof/>
              </w:rPr>
              <w:t>1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Dokumentinformationen</w:t>
            </w:r>
            <w:r w:rsidR="00193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EE52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6" w:history="1">
            <w:r w:rsidR="001939CB" w:rsidRPr="009C0839">
              <w:rPr>
                <w:rStyle w:val="Hyperlink"/>
                <w:noProof/>
              </w:rPr>
              <w:t>1.1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Änderungsgeschichte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_Toc288840386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1939CB" w:rsidRDefault="00EE52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7" w:history="1">
            <w:r w:rsidR="001939CB" w:rsidRPr="009C0839">
              <w:rPr>
                <w:rStyle w:val="Hyperlink"/>
                <w:noProof/>
              </w:rPr>
              <w:t>1.2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Inhaltsverzeichnis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_Toc288840387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1939CB" w:rsidRDefault="00EE52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0388" w:history="1">
            <w:r w:rsidR="001939CB" w:rsidRPr="009C0839">
              <w:rPr>
                <w:rStyle w:val="Hyperlink"/>
                <w:noProof/>
              </w:rPr>
              <w:t>2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UC2 CRUD Stundeneintrag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_Toc288840388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345CA4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berschrift1"/>
      </w:pPr>
      <w:bookmarkStart w:id="3" w:name="_Toc288840388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704"/>
      </w:tblGrid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C5C">
              <w:t>Fully dressed</w:t>
            </w:r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Primary Actor</w:t>
            </w:r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097548" w:rsidRPr="00432BF1" w:rsidRDefault="00097548" w:rsidP="00097548">
            <w:r w:rsidRPr="00432BF1">
              <w:t>Stakeholders and Interests</w:t>
            </w:r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41C5C" w:rsidRPr="00432BF1" w:rsidRDefault="003A0E10" w:rsidP="00097548">
            <w:r w:rsidRPr="00432BF1">
              <w:t>Preconditions</w:t>
            </w:r>
          </w:p>
        </w:tc>
      </w:tr>
      <w:tr w:rsidR="003A0E1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CB4F3F" w:rsidRDefault="006B09F3" w:rsidP="006B09F3">
            <w:r w:rsidRPr="00CB4F3F">
              <w:t>Success Guarantee (Postconditions)</w:t>
            </w:r>
          </w:p>
        </w:tc>
      </w:tr>
      <w:tr w:rsidR="006B09F3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AF2786" w:rsidRDefault="00AF2786" w:rsidP="00AF2786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AF2786" w:rsidRPr="00AF2786" w:rsidRDefault="00AF2786" w:rsidP="00AF2786">
            <w:pPr>
              <w:pStyle w:val="Listenabsatz"/>
              <w:numPr>
                <w:ilvl w:val="0"/>
                <w:numId w:val="33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</w:tbl>
    <w:p w:rsidR="00BE46A7" w:rsidRDefault="00BE46A7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C17E17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lastRenderedPageBreak/>
              <w:t>Main Success Scenario Create</w:t>
            </w:r>
          </w:p>
        </w:tc>
      </w:tr>
      <w:tr w:rsidR="00D8682D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r w:rsidRPr="00344720">
              <w:rPr>
                <w:b w:val="0"/>
                <w:lang w:val="en-GB"/>
              </w:rPr>
              <w:t>Benutzer</w:t>
            </w:r>
          </w:p>
        </w:tc>
        <w:tc>
          <w:tcPr>
            <w:tcW w:w="3727" w:type="dxa"/>
          </w:tcPr>
          <w:p w:rsidR="00D8682D" w:rsidRPr="004F5BA6" w:rsidRDefault="000D17FC" w:rsidP="00D86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5BA6">
              <w:rPr>
                <w:lang w:val="en-GB"/>
              </w:rPr>
              <w:t>System</w:t>
            </w:r>
          </w:p>
        </w:tc>
      </w:tr>
      <w:tr w:rsidR="00D8682D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9C035E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Benutzer erstellt neuen Stundeneintrag mit Eintragsdatum, Aussendienstmitarbeiter, Kunde, 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8682D" w:rsidRPr="004F5BA6" w:rsidRDefault="005E3352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BA6">
              <w:t>2.</w:t>
            </w:r>
            <w:r w:rsidRPr="004F5BA6">
              <w:tab/>
            </w:r>
            <w:r w:rsidR="00E45FBA" w:rsidRPr="004F5BA6">
              <w:t>System</w:t>
            </w:r>
            <w:r w:rsidR="004079C3" w:rsidRPr="004F5BA6">
              <w:t xml:space="preserve"> </w:t>
            </w:r>
            <w:r w:rsidR="00BB461E" w:rsidRPr="004F5BA6">
              <w:t>e</w:t>
            </w:r>
            <w:r w:rsidR="004079C3" w:rsidRPr="004F5BA6">
              <w:t>rfasst Stundeneintrag</w:t>
            </w:r>
          </w:p>
        </w:tc>
      </w:tr>
      <w:tr w:rsidR="006666FC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666FC" w:rsidRPr="006930CA" w:rsidRDefault="00147E9D" w:rsidP="006666FC">
            <w:r w:rsidRPr="006930CA">
              <w:t>Extensions Create</w:t>
            </w:r>
          </w:p>
        </w:tc>
      </w:tr>
      <w:tr w:rsidR="00FF5E30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4F5BA6" w:rsidRDefault="00BA3BEF" w:rsidP="00FF5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BA6">
              <w:t>System</w:t>
            </w:r>
          </w:p>
        </w:tc>
      </w:tr>
      <w:tr w:rsidR="00FF5E30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F5BA6" w:rsidRPr="00FA14B6" w:rsidRDefault="00BF3311" w:rsidP="00556F81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AB7909" w:rsidRDefault="004F5BA6" w:rsidP="00586BAA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</w:r>
            <w:r w:rsidR="00AB7909" w:rsidRPr="00FA14B6">
              <w:rPr>
                <w:b w:val="0"/>
              </w:rPr>
              <w:t>Kunde muss zuerst erstellt</w:t>
            </w:r>
            <w:r w:rsidR="00BF3311" w:rsidRPr="00FA14B6">
              <w:rPr>
                <w:b w:val="0"/>
              </w:rPr>
              <w:t xml:space="preserve"> </w:t>
            </w:r>
            <w:r w:rsidR="00511F02" w:rsidRPr="00FA14B6">
              <w:rPr>
                <w:b w:val="0"/>
              </w:rPr>
              <w:t>werden (UC6</w:t>
            </w:r>
            <w:r w:rsidRPr="00FA14B6">
              <w:rPr>
                <w:b w:val="0"/>
              </w:rPr>
              <w:t>)</w:t>
            </w:r>
          </w:p>
          <w:p w:rsidR="0053609A" w:rsidRPr="00FA14B6" w:rsidRDefault="0053609A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AB7909" w:rsidRPr="00FA14B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586BAA">
              <w:rPr>
                <w:b w:val="0"/>
              </w:rPr>
              <w:t>b</w:t>
            </w:r>
            <w:r w:rsidRPr="00FA14B6">
              <w:rPr>
                <w:b w:val="0"/>
              </w:rPr>
              <w:t>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FF5E30" w:rsidRPr="00FA14B6" w:rsidRDefault="00AB7909" w:rsidP="00DD615B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Benutzer wählt für Stundenein</w:t>
            </w:r>
            <w:r w:rsidR="00DD615B">
              <w:rPr>
                <w:b w:val="0"/>
              </w:rPr>
              <w:t xml:space="preserve">trag </w:t>
            </w:r>
            <w:r w:rsidR="00D108E6"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4F5BA6" w:rsidRPr="00FA14B6" w:rsidRDefault="004F5BA6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BA6" w:rsidRPr="00FA14B6" w:rsidRDefault="004F5BA6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286B" w:rsidRPr="00FA14B6" w:rsidRDefault="004F5BA6" w:rsidP="004F5BA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</w:t>
            </w:r>
            <w:r w:rsidR="00B2286B" w:rsidRPr="00FA14B6">
              <w:t>.</w:t>
            </w:r>
            <w:r w:rsidR="00B2286B" w:rsidRPr="00FA14B6">
              <w:tab/>
              <w:t xml:space="preserve">System </w:t>
            </w:r>
            <w:r w:rsidR="00DD615B">
              <w:t>erstellt Kunde gemäss UC6</w:t>
            </w:r>
          </w:p>
          <w:p w:rsidR="00B2286B" w:rsidRPr="00FA14B6" w:rsidRDefault="00B2286B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247D" w:rsidRPr="00FA14B6" w:rsidRDefault="009A247D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14B6" w:rsidRDefault="00FA14B6" w:rsidP="00281536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14B6" w:rsidRPr="00FA14B6" w:rsidRDefault="00FA14B6" w:rsidP="003B7AC0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53609A">
              <w:t>weist</w:t>
            </w:r>
            <w:r>
              <w:t xml:space="preserve"> Stundeneintragstyp</w:t>
            </w:r>
            <w:r w:rsidR="0053609A">
              <w:t xml:space="preserve"> an Stundeneintrag zu</w:t>
            </w:r>
          </w:p>
        </w:tc>
      </w:tr>
    </w:tbl>
    <w:p w:rsidR="00587C07" w:rsidRDefault="00587C07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9B58AE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D05064" w:rsidRDefault="009B58AE" w:rsidP="0028297F">
            <w:pPr>
              <w:ind w:left="705" w:hanging="705"/>
            </w:pPr>
            <w:r w:rsidRPr="00D05064">
              <w:t xml:space="preserve">Main Success Scenario </w:t>
            </w:r>
            <w:r>
              <w:t>List</w:t>
            </w:r>
          </w:p>
        </w:tc>
      </w:tr>
      <w:tr w:rsidR="009B58A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B58AE" w:rsidRPr="00246BA5" w:rsidRDefault="009B58AE" w:rsidP="0028297F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B58AE" w:rsidRPr="00123678" w:rsidRDefault="009B58AE" w:rsidP="0028297F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9B58AE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B58AE" w:rsidRPr="007F0CC3" w:rsidRDefault="009B58AE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27" w:type="dxa"/>
          </w:tcPr>
          <w:p w:rsidR="009B58AE" w:rsidRDefault="009B58AE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B58AE" w:rsidRPr="00123678" w:rsidRDefault="009B58AE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 xml:space="preserve">System </w:t>
            </w:r>
            <w:r>
              <w:t>zeigt Liste der Stundeneinträge an</w:t>
            </w:r>
          </w:p>
        </w:tc>
      </w:tr>
      <w:tr w:rsidR="009B58A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8F32DB" w:rsidRDefault="009B58AE" w:rsidP="0028297F">
            <w:r>
              <w:t>Extensions List</w:t>
            </w:r>
          </w:p>
        </w:tc>
      </w:tr>
      <w:tr w:rsidR="009B58AE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A97BB7" w:rsidRDefault="009B58AE" w:rsidP="0028297F">
            <w:pPr>
              <w:rPr>
                <w:b w:val="0"/>
              </w:rPr>
            </w:pPr>
            <w:r w:rsidRPr="00A97BB7">
              <w:rPr>
                <w:b w:val="0"/>
              </w:rPr>
              <w:t>-</w:t>
            </w:r>
          </w:p>
        </w:tc>
      </w:tr>
    </w:tbl>
    <w:p w:rsidR="009B58AE" w:rsidRDefault="009B58AE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FF5E30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>Main Success Scenario Update</w:t>
            </w:r>
          </w:p>
        </w:tc>
      </w:tr>
      <w:tr w:rsidR="00A7144B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123678" w:rsidRDefault="00AE56B8" w:rsidP="001778E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A7144B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7F0CC3" w:rsidRDefault="007F0CC3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Benutzer bearbeitet Eintragsdatum, Aussendienstmitarbeiter, Kunde, Beschreibung oder Start- 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7144B" w:rsidRPr="00123678" w:rsidRDefault="006A5CD5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>System</w:t>
            </w:r>
            <w:r w:rsidR="00A42A1F" w:rsidRPr="00123678">
              <w:t xml:space="preserve"> </w:t>
            </w:r>
            <w:r w:rsidR="00123678">
              <w:t>ändert Stundeneintrag</w:t>
            </w:r>
          </w:p>
        </w:tc>
      </w:tr>
      <w:tr w:rsidR="00A7144B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A7144B" w:rsidRPr="00E04168" w:rsidRDefault="003737B0" w:rsidP="003737B0">
            <w:r w:rsidRPr="00E04168">
              <w:t>Extensions Update</w:t>
            </w:r>
          </w:p>
        </w:tc>
      </w:tr>
      <w:tr w:rsidR="009E581F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9D33A2" w:rsidRDefault="00A42EB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D33A2">
              <w:t>System</w:t>
            </w:r>
          </w:p>
        </w:tc>
      </w:tr>
      <w:tr w:rsidR="009D33A2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9D33A2" w:rsidRDefault="00DD615B" w:rsidP="008F0AB1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D33A2" w:rsidRPr="00FA14B6">
              <w:rPr>
                <w:b w:val="0"/>
              </w:rPr>
              <w:t>Kunde muss zuerst erstellt werden (UC6)</w:t>
            </w: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9D33A2" w:rsidRPr="00FA14B6" w:rsidRDefault="009D33A2" w:rsidP="009337FC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</w:t>
            </w:r>
            <w:r w:rsidR="00DD615B">
              <w:rPr>
                <w:b w:val="0"/>
              </w:rPr>
              <w:t xml:space="preserve">er wählt für Stundeneintrag </w:t>
            </w:r>
            <w:r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9D33A2" w:rsidRPr="00FA14B6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</w:r>
            <w:r w:rsidR="00DD615B">
              <w:t>System erstellt Kunde gemäss UC6</w:t>
            </w:r>
          </w:p>
          <w:p w:rsidR="008F0AB1" w:rsidRDefault="008F0AB1" w:rsidP="008F0AB1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0AB1" w:rsidRDefault="008F0AB1" w:rsidP="008F0AB1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weist Stundeneintragstyp an Stundeneintrag zu</w:t>
            </w:r>
          </w:p>
        </w:tc>
      </w:tr>
    </w:tbl>
    <w:p w:rsidR="00587C07" w:rsidRDefault="00587C07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9E581F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E581F" w:rsidRPr="00A23FFA" w:rsidRDefault="00295C6C" w:rsidP="003737B0">
            <w:r w:rsidRPr="00A23FFA">
              <w:t>Main Success Scenario Delete</w:t>
            </w:r>
          </w:p>
        </w:tc>
      </w:tr>
      <w:tr w:rsidR="00B030A9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8A1">
              <w:t>System</w:t>
            </w:r>
          </w:p>
        </w:tc>
      </w:tr>
      <w:tr w:rsidR="00B030A9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DD615B">
              <w:rPr>
                <w:b w:val="0"/>
              </w:rPr>
              <w:t xml:space="preserve">löscht </w:t>
            </w:r>
            <w:r w:rsidR="008C797D">
              <w:rPr>
                <w:b w:val="0"/>
              </w:rPr>
              <w:t>Stundeneintrag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D65CB" w:rsidRPr="002818A1" w:rsidRDefault="00FD65CB" w:rsidP="00DD615B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818A1">
              <w:t>2.</w:t>
            </w:r>
            <w:r w:rsidRPr="002818A1">
              <w:tab/>
            </w:r>
            <w:r w:rsidR="008C797D" w:rsidRPr="002818A1">
              <w:t>System entfernt Stundeneintrag</w:t>
            </w:r>
            <w:r w:rsidR="00DD615B">
              <w:t>,</w:t>
            </w:r>
            <w:r w:rsidR="002818A1">
              <w:t xml:space="preserve"> </w:t>
            </w:r>
            <w:r w:rsidR="001A5EEE" w:rsidRPr="002818A1">
              <w:t>Zuordnung zum Kunden, zum Aussendienstmitarbeiter und zum Auftrag</w:t>
            </w:r>
          </w:p>
        </w:tc>
      </w:tr>
      <w:tr w:rsidR="002E1AF0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r>
              <w:t>Extensions Delete</w:t>
            </w:r>
          </w:p>
        </w:tc>
      </w:tr>
      <w:tr w:rsidR="002E1AF0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A97BB7" w:rsidRDefault="002E1AF0" w:rsidP="003737B0">
            <w:pPr>
              <w:rPr>
                <w:b w:val="0"/>
              </w:rPr>
            </w:pPr>
            <w:r w:rsidRPr="00A97BB7">
              <w:rPr>
                <w:b w:val="0"/>
              </w:rPr>
              <w:t>-</w:t>
            </w:r>
          </w:p>
        </w:tc>
      </w:tr>
    </w:tbl>
    <w:p w:rsidR="009C6216" w:rsidRDefault="009C6216"/>
    <w:p w:rsidR="009C6216" w:rsidRDefault="009C6216" w:rsidP="009C6216">
      <w: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9222"/>
      </w:tblGrid>
      <w:tr w:rsidR="00B030A9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B030A9" w:rsidRPr="008F32DB" w:rsidRDefault="00C11FB1" w:rsidP="003737B0">
            <w:r w:rsidRPr="008F32DB">
              <w:lastRenderedPageBreak/>
              <w:t>Special Requirements</w:t>
            </w:r>
          </w:p>
        </w:tc>
      </w:tr>
      <w:tr w:rsidR="00C11FB1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587C07" w:rsidRDefault="00C11FB1" w:rsidP="003737B0">
            <w:pPr>
              <w:rPr>
                <w:b w:val="0"/>
              </w:rPr>
            </w:pPr>
            <w:r w:rsidRPr="00587C07">
              <w:rPr>
                <w:b w:val="0"/>
              </w:rPr>
              <w:t>-</w:t>
            </w:r>
          </w:p>
        </w:tc>
      </w:tr>
      <w:tr w:rsidR="00C11FB1" w:rsidRPr="008B5B85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8429F3" w:rsidRPr="008208B9" w:rsidRDefault="00802F49" w:rsidP="003737B0">
            <w:r w:rsidRPr="008208B9">
              <w:t>Frequency of Occurrence</w:t>
            </w:r>
          </w:p>
        </w:tc>
      </w:tr>
      <w:tr w:rsidR="00802F49" w:rsidRPr="004D5357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>Mehrmals wöchentlich werden Stundeneinträge erstellt (ca. 10-</w:t>
            </w:r>
            <w:r w:rsidR="00F24DBC">
              <w:rPr>
                <w:b w:val="0"/>
              </w:rPr>
              <w:t>50 M</w:t>
            </w:r>
            <w:bookmarkStart w:id="4" w:name="_GoBack"/>
            <w:bookmarkEnd w:id="4"/>
            <w:r w:rsidR="00F24DBC">
              <w:rPr>
                <w:b w:val="0"/>
              </w:rPr>
              <w:t>al), bearbeitet (ca. 10-50 M</w:t>
            </w:r>
            <w:r w:rsidRPr="00D04A1D">
              <w:rPr>
                <w:b w:val="0"/>
              </w:rPr>
              <w:t>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8B5B85">
              <w:rPr>
                <w:b w:val="0"/>
              </w:rPr>
              <w:t xml:space="preserve"> gelöscht (ca. 0-10 M</w:t>
            </w:r>
            <w:r w:rsidR="00EC2D6B">
              <w:rPr>
                <w:b w:val="0"/>
              </w:rPr>
              <w:t>al)</w:t>
            </w:r>
          </w:p>
        </w:tc>
      </w:tr>
      <w:tr w:rsidR="00585762" w:rsidRPr="004D5357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585762" w:rsidRPr="00D04A1D" w:rsidRDefault="00AC2E00" w:rsidP="003737B0">
            <w:r w:rsidRPr="00D04A1D">
              <w:t>Open Issues</w:t>
            </w:r>
          </w:p>
        </w:tc>
      </w:tr>
      <w:tr w:rsidR="006B3167" w:rsidRPr="004D5357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26C" w:rsidRDefault="00EE526C" w:rsidP="008F2373">
      <w:pPr>
        <w:spacing w:after="0"/>
      </w:pPr>
      <w:r>
        <w:separator/>
      </w:r>
    </w:p>
  </w:endnote>
  <w:endnote w:type="continuationSeparator" w:id="0">
    <w:p w:rsidR="00EE526C" w:rsidRDefault="00EE526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345CA4">
      <w:fldChar w:fldCharType="begin"/>
    </w:r>
    <w:r w:rsidR="009B6649">
      <w:instrText xml:space="preserve"> DATE  \@ "d. MMMM yyyy"  \* MERGEFORMAT </w:instrText>
    </w:r>
    <w:r w:rsidR="00345CA4">
      <w:fldChar w:fldCharType="separate"/>
    </w:r>
    <w:r w:rsidR="008B5B85">
      <w:rPr>
        <w:noProof/>
      </w:rPr>
      <w:t>31. Mai 2011</w:t>
    </w:r>
    <w:r w:rsidR="00345CA4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345CA4">
      <w:rPr>
        <w:b/>
      </w:rPr>
      <w:fldChar w:fldCharType="begin"/>
    </w:r>
    <w:r>
      <w:rPr>
        <w:b/>
      </w:rPr>
      <w:instrText>PAGE  \* Arabic  \* MERGEFORMAT</w:instrText>
    </w:r>
    <w:r w:rsidR="00345CA4">
      <w:rPr>
        <w:b/>
      </w:rPr>
      <w:fldChar w:fldCharType="separate"/>
    </w:r>
    <w:r w:rsidR="00F24DBC" w:rsidRPr="00F24DBC">
      <w:rPr>
        <w:b/>
        <w:noProof/>
        <w:lang w:val="de-DE"/>
      </w:rPr>
      <w:t>3</w:t>
    </w:r>
    <w:r w:rsidR="00345CA4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F24DBC" w:rsidRPr="00F24DBC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26C" w:rsidRDefault="00EE526C" w:rsidP="008F2373">
      <w:pPr>
        <w:spacing w:after="0"/>
      </w:pPr>
      <w:r>
        <w:separator/>
      </w:r>
    </w:p>
  </w:footnote>
  <w:footnote w:type="continuationSeparator" w:id="0">
    <w:p w:rsidR="00EE526C" w:rsidRDefault="00EE526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UC2 CRUD Stundeneintrag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4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9"/>
  </w:num>
  <w:num w:numId="4">
    <w:abstractNumId w:val="16"/>
  </w:num>
  <w:num w:numId="5">
    <w:abstractNumId w:val="14"/>
  </w:num>
  <w:num w:numId="6">
    <w:abstractNumId w:val="24"/>
  </w:num>
  <w:num w:numId="7">
    <w:abstractNumId w:val="21"/>
  </w:num>
  <w:num w:numId="8">
    <w:abstractNumId w:val="0"/>
  </w:num>
  <w:num w:numId="9">
    <w:abstractNumId w:val="31"/>
  </w:num>
  <w:num w:numId="10">
    <w:abstractNumId w:val="4"/>
  </w:num>
  <w:num w:numId="11">
    <w:abstractNumId w:val="5"/>
  </w:num>
  <w:num w:numId="12">
    <w:abstractNumId w:val="19"/>
  </w:num>
  <w:num w:numId="13">
    <w:abstractNumId w:val="15"/>
  </w:num>
  <w:num w:numId="14">
    <w:abstractNumId w:val="26"/>
  </w:num>
  <w:num w:numId="15">
    <w:abstractNumId w:val="13"/>
  </w:num>
  <w:num w:numId="16">
    <w:abstractNumId w:val="30"/>
  </w:num>
  <w:num w:numId="17">
    <w:abstractNumId w:val="3"/>
  </w:num>
  <w:num w:numId="18">
    <w:abstractNumId w:val="32"/>
  </w:num>
  <w:num w:numId="19">
    <w:abstractNumId w:val="23"/>
  </w:num>
  <w:num w:numId="20">
    <w:abstractNumId w:val="17"/>
  </w:num>
  <w:num w:numId="21">
    <w:abstractNumId w:val="2"/>
  </w:num>
  <w:num w:numId="22">
    <w:abstractNumId w:val="25"/>
  </w:num>
  <w:num w:numId="23">
    <w:abstractNumId w:val="12"/>
  </w:num>
  <w:num w:numId="24">
    <w:abstractNumId w:val="28"/>
  </w:num>
  <w:num w:numId="25">
    <w:abstractNumId w:val="1"/>
  </w:num>
  <w:num w:numId="26">
    <w:abstractNumId w:val="10"/>
  </w:num>
  <w:num w:numId="27">
    <w:abstractNumId w:val="22"/>
  </w:num>
  <w:num w:numId="28">
    <w:abstractNumId w:val="27"/>
  </w:num>
  <w:num w:numId="29">
    <w:abstractNumId w:val="20"/>
  </w:num>
  <w:num w:numId="30">
    <w:abstractNumId w:val="11"/>
  </w:num>
  <w:num w:numId="31">
    <w:abstractNumId w:val="9"/>
  </w:num>
  <w:num w:numId="32">
    <w:abstractNumId w:val="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65289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D3835"/>
    <w:rsid w:val="000E71F7"/>
    <w:rsid w:val="001040DB"/>
    <w:rsid w:val="001064E4"/>
    <w:rsid w:val="00110B22"/>
    <w:rsid w:val="00113E37"/>
    <w:rsid w:val="0011560E"/>
    <w:rsid w:val="00120689"/>
    <w:rsid w:val="00123678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39CB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116A0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1536"/>
    <w:rsid w:val="002818A1"/>
    <w:rsid w:val="00283873"/>
    <w:rsid w:val="00285479"/>
    <w:rsid w:val="0029072E"/>
    <w:rsid w:val="00294870"/>
    <w:rsid w:val="00295C6C"/>
    <w:rsid w:val="002A044D"/>
    <w:rsid w:val="002B037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5CA4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B7AC0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4F5BA6"/>
    <w:rsid w:val="00500AFA"/>
    <w:rsid w:val="00504FD9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3609A"/>
    <w:rsid w:val="00542C03"/>
    <w:rsid w:val="0054464D"/>
    <w:rsid w:val="005515ED"/>
    <w:rsid w:val="00556F81"/>
    <w:rsid w:val="00576C25"/>
    <w:rsid w:val="005802B6"/>
    <w:rsid w:val="00580C85"/>
    <w:rsid w:val="00585762"/>
    <w:rsid w:val="00586BAA"/>
    <w:rsid w:val="00587BC6"/>
    <w:rsid w:val="00587C07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D46C5"/>
    <w:rsid w:val="007E5E9B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B5B85"/>
    <w:rsid w:val="008C54BF"/>
    <w:rsid w:val="008C797D"/>
    <w:rsid w:val="008D1541"/>
    <w:rsid w:val="008E328B"/>
    <w:rsid w:val="008E4564"/>
    <w:rsid w:val="008F0AB1"/>
    <w:rsid w:val="008F2373"/>
    <w:rsid w:val="008F32DB"/>
    <w:rsid w:val="008F4535"/>
    <w:rsid w:val="008F6FC0"/>
    <w:rsid w:val="009030F0"/>
    <w:rsid w:val="00915A1E"/>
    <w:rsid w:val="0093329E"/>
    <w:rsid w:val="009337FA"/>
    <w:rsid w:val="009337FC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A247D"/>
    <w:rsid w:val="009B4D0A"/>
    <w:rsid w:val="009B574B"/>
    <w:rsid w:val="009B58AE"/>
    <w:rsid w:val="009B6649"/>
    <w:rsid w:val="009C035E"/>
    <w:rsid w:val="009C1175"/>
    <w:rsid w:val="009C6216"/>
    <w:rsid w:val="009D33A2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97BB7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2786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382B"/>
    <w:rsid w:val="00BE46A7"/>
    <w:rsid w:val="00BE6DFC"/>
    <w:rsid w:val="00BF3311"/>
    <w:rsid w:val="00C017C2"/>
    <w:rsid w:val="00C11FB1"/>
    <w:rsid w:val="00C1293D"/>
    <w:rsid w:val="00C14F5B"/>
    <w:rsid w:val="00C172C7"/>
    <w:rsid w:val="00C17D28"/>
    <w:rsid w:val="00C17E17"/>
    <w:rsid w:val="00C20B98"/>
    <w:rsid w:val="00C220D5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77B47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42D4"/>
    <w:rsid w:val="00DC470F"/>
    <w:rsid w:val="00DC6D11"/>
    <w:rsid w:val="00DD615B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57331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EE526C"/>
    <w:rsid w:val="00F06EBF"/>
    <w:rsid w:val="00F17A58"/>
    <w:rsid w:val="00F24DBC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A14B6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738D-1346-465D-AC38-D9F69E40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437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10</cp:revision>
  <dcterms:created xsi:type="dcterms:W3CDTF">2011-03-29T14:20:00Z</dcterms:created>
  <dcterms:modified xsi:type="dcterms:W3CDTF">2011-05-31T11:17:00Z</dcterms:modified>
</cp:coreProperties>
</file>