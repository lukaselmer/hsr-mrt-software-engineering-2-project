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ED03EB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0346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ED03EB" w:rsidP="00ED03E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</w:t>
                    </w:r>
                    <w:r w:rsidR="0000038E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est Dokumentation </w:t>
                    </w:r>
                    <w:r w:rsidR="00DF22CD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MS3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 wp14:anchorId="3B3BB761" wp14:editId="7CF6D2D6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47940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47940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842C57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842C57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HC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0565DE" w:rsidP="005E1B49">
            <w:pPr>
              <w:rPr>
                <w:b w:val="0"/>
              </w:rPr>
            </w:pPr>
            <w:r w:rsidRPr="000565DE">
              <w:rPr>
                <w:b w:val="0"/>
              </w:rPr>
              <w:t>11.04.2011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347940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7666AA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479401" w:history="1">
            <w:r w:rsidR="007666AA" w:rsidRPr="00C51D96">
              <w:rPr>
                <w:rStyle w:val="Hyperlink"/>
                <w:noProof/>
              </w:rPr>
              <w:t>1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Dokumentinformationen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2" w:history="1">
            <w:r w:rsidR="007666AA" w:rsidRPr="00C51D96">
              <w:rPr>
                <w:rStyle w:val="Hyperlink"/>
                <w:noProof/>
              </w:rPr>
              <w:t>1.1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Änderungsgeschichte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3" w:history="1">
            <w:r w:rsidR="007666AA" w:rsidRPr="00C51D96">
              <w:rPr>
                <w:rStyle w:val="Hyperlink"/>
                <w:noProof/>
              </w:rPr>
              <w:t>1.2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  <w:lang w:val="de-DE"/>
              </w:rPr>
              <w:t>Inhaltsverzeichnis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4" w:history="1">
            <w:r w:rsidR="007666AA" w:rsidRPr="00C51D96">
              <w:rPr>
                <w:rStyle w:val="Hyperlink"/>
                <w:noProof/>
              </w:rPr>
              <w:t>1.3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Abbildungsverzeichnis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1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05" w:history="1">
            <w:r w:rsidR="007666AA" w:rsidRPr="00C51D96">
              <w:rPr>
                <w:rStyle w:val="Hyperlink"/>
                <w:noProof/>
              </w:rPr>
              <w:t>2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Systemtests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6" w:history="1">
            <w:r w:rsidR="007666AA" w:rsidRPr="00C51D96">
              <w:rPr>
                <w:rStyle w:val="Hyperlink"/>
                <w:noProof/>
              </w:rPr>
              <w:t>2.1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Voraussetzungen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7" w:history="1">
            <w:r w:rsidR="007666AA" w:rsidRPr="00C51D96">
              <w:rPr>
                <w:rStyle w:val="Hyperlink"/>
                <w:noProof/>
              </w:rPr>
              <w:t>2.2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Vorbereitungen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08" w:history="1">
            <w:r w:rsidR="007666AA" w:rsidRPr="00C51D96">
              <w:rPr>
                <w:rStyle w:val="Hyperlink"/>
                <w:noProof/>
              </w:rPr>
              <w:t>2.3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UC1 Stundeneintrag erfassen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09" w:history="1">
            <w:r w:rsidR="007666AA" w:rsidRPr="00C51D96">
              <w:rPr>
                <w:rStyle w:val="Hyperlink"/>
                <w:noProof/>
              </w:rPr>
              <w:t>2.3.1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_Toc293479409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2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0" w:history="1">
            <w:r w:rsidR="007666AA" w:rsidRPr="00C51D96">
              <w:rPr>
                <w:rStyle w:val="Hyperlink"/>
                <w:noProof/>
              </w:rPr>
              <w:t>2.4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UC2 CRUD Stundeneintrag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1" w:history="1">
            <w:r w:rsidR="007666AA" w:rsidRPr="00C51D96">
              <w:rPr>
                <w:rStyle w:val="Hyperlink"/>
                <w:noProof/>
              </w:rPr>
              <w:t>2.4.1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Testprotokoll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3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479412" w:history="1">
            <w:r w:rsidR="007666AA" w:rsidRPr="00C51D96">
              <w:rPr>
                <w:rStyle w:val="Hyperlink"/>
                <w:noProof/>
              </w:rPr>
              <w:t>3</w:t>
            </w:r>
            <w:r w:rsidR="007666A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Unit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_Toc293479412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3" w:history="1">
            <w:r w:rsidR="007666AA" w:rsidRPr="00C51D96">
              <w:rPr>
                <w:rStyle w:val="Hyperlink"/>
                <w:noProof/>
              </w:rPr>
              <w:t>3.1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Client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_Toc293479413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4" w:history="1">
            <w:r w:rsidR="007666AA" w:rsidRPr="00C51D96">
              <w:rPr>
                <w:rStyle w:val="Hyperlink"/>
                <w:noProof/>
              </w:rPr>
              <w:t>3.1.1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_Toc293479414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5" w:history="1">
            <w:r w:rsidR="007666AA" w:rsidRPr="00C51D96">
              <w:rPr>
                <w:rStyle w:val="Hyperlink"/>
                <w:noProof/>
              </w:rPr>
              <w:t>3.1.2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HttpTransmitterTest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_Toc293479415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6" w:history="1">
            <w:r w:rsidR="007666AA" w:rsidRPr="00C51D96">
              <w:rPr>
                <w:rStyle w:val="Hyperlink"/>
                <w:noProof/>
              </w:rPr>
              <w:t>3.1.3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_Toc293479416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4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7" w:history="1">
            <w:r w:rsidR="007666AA" w:rsidRPr="00C51D96">
              <w:rPr>
                <w:rStyle w:val="Hyperlink"/>
                <w:noProof/>
              </w:rPr>
              <w:t>3.1.4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Testklasse TimeEntryActivityTest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_Toc293479417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479418" w:history="1">
            <w:r w:rsidR="007666AA" w:rsidRPr="00C51D96">
              <w:rPr>
                <w:rStyle w:val="Hyperlink"/>
                <w:noProof/>
              </w:rPr>
              <w:t>3.2</w:t>
            </w:r>
            <w:r w:rsidR="007666AA">
              <w:rPr>
                <w:noProof/>
                <w:sz w:val="22"/>
                <w:szCs w:val="22"/>
                <w:lang w:eastAsia="de-CH"/>
              </w:rPr>
              <w:tab/>
            </w:r>
            <w:r w:rsidR="007666AA" w:rsidRPr="00C51D96">
              <w:rPr>
                <w:rStyle w:val="Hyperlink"/>
                <w:noProof/>
              </w:rPr>
              <w:t>Server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_Toc293479418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19" w:history="1">
            <w:r w:rsidR="007666AA" w:rsidRPr="00C51D96">
              <w:rPr>
                <w:rStyle w:val="Hyperlink"/>
                <w:noProof/>
              </w:rPr>
              <w:t>3.2.1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</w:rPr>
              <w:t>Gesamtübersicht Tests &amp; Abdeckung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_Toc293479419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0" w:history="1">
            <w:r w:rsidR="007666AA" w:rsidRPr="00C51D96">
              <w:rPr>
                <w:rStyle w:val="Hyperlink"/>
                <w:noProof/>
                <w:lang w:val="en-US"/>
              </w:rPr>
              <w:t>3.2.2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US"/>
              </w:rPr>
              <w:t>TestklasseTimeEntriesControllerTest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_Toc293479420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5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7666AA" w:rsidRDefault="00503461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3479421" w:history="1">
            <w:r w:rsidR="007666AA" w:rsidRPr="00C51D96">
              <w:rPr>
                <w:rStyle w:val="Hyperlink"/>
                <w:noProof/>
                <w:lang w:val="en-GB"/>
              </w:rPr>
              <w:t>3.2.3</w:t>
            </w:r>
            <w:r w:rsidR="007666AA">
              <w:rPr>
                <w:noProof/>
                <w:sz w:val="22"/>
              </w:rPr>
              <w:tab/>
            </w:r>
            <w:r w:rsidR="007666AA" w:rsidRPr="00C51D96">
              <w:rPr>
                <w:rStyle w:val="Hyperlink"/>
                <w:noProof/>
                <w:lang w:val="en-GB"/>
              </w:rPr>
              <w:t>TestklasseTimeEntryTest</w:t>
            </w:r>
            <w:r w:rsidR="007666AA">
              <w:rPr>
                <w:noProof/>
                <w:webHidden/>
              </w:rPr>
              <w:tab/>
            </w:r>
            <w:r w:rsidR="007666AA">
              <w:rPr>
                <w:noProof/>
                <w:webHidden/>
              </w:rPr>
              <w:fldChar w:fldCharType="begin"/>
            </w:r>
            <w:r w:rsidR="007666AA">
              <w:rPr>
                <w:noProof/>
                <w:webHidden/>
              </w:rPr>
              <w:instrText xml:space="preserve"> PAGEREF _Toc293479421 \h </w:instrText>
            </w:r>
            <w:r w:rsidR="007666AA">
              <w:rPr>
                <w:noProof/>
                <w:webHidden/>
              </w:rPr>
            </w:r>
            <w:r w:rsidR="007666AA">
              <w:rPr>
                <w:noProof/>
                <w:webHidden/>
              </w:rPr>
              <w:fldChar w:fldCharType="separate"/>
            </w:r>
            <w:r w:rsidR="007666AA">
              <w:rPr>
                <w:noProof/>
                <w:webHidden/>
              </w:rPr>
              <w:t>6</w:t>
            </w:r>
            <w:r w:rsidR="007666AA"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3479404"/>
      <w:r>
        <w:t>Abbildungsverzeichnis</w:t>
      </w:r>
      <w:bookmarkEnd w:id="3"/>
    </w:p>
    <w:p w:rsidR="007666AA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3479422" w:history="1">
        <w:r w:rsidR="007666AA" w:rsidRPr="003131D3">
          <w:rPr>
            <w:rStyle w:val="Hyperlink"/>
            <w:noProof/>
          </w:rPr>
          <w:t>Abbildung 1 - Auflistung und Ergebnis der durchgeführten Tests für die Client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_Toc293479422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4</w:t>
        </w:r>
        <w:r w:rsidR="007666AA">
          <w:rPr>
            <w:noProof/>
            <w:webHidden/>
          </w:rPr>
          <w:fldChar w:fldCharType="end"/>
        </w:r>
      </w:hyperlink>
    </w:p>
    <w:p w:rsidR="007666AA" w:rsidRDefault="00503461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3479423" w:history="1">
        <w:r w:rsidR="007666AA" w:rsidRPr="003131D3">
          <w:rPr>
            <w:rStyle w:val="Hyperlink"/>
            <w:noProof/>
          </w:rPr>
          <w:t>Abbildung 2 - Auflistung, Abdeckungsrate und Ergebnis der durchgeführten Tests für die Server Applikation</w:t>
        </w:r>
        <w:r w:rsidR="007666AA">
          <w:rPr>
            <w:noProof/>
            <w:webHidden/>
          </w:rPr>
          <w:tab/>
        </w:r>
        <w:r w:rsidR="007666AA">
          <w:rPr>
            <w:noProof/>
            <w:webHidden/>
          </w:rPr>
          <w:fldChar w:fldCharType="begin"/>
        </w:r>
        <w:r w:rsidR="007666AA">
          <w:rPr>
            <w:noProof/>
            <w:webHidden/>
          </w:rPr>
          <w:instrText xml:space="preserve"> PAGEREF _Toc293479423 \h </w:instrText>
        </w:r>
        <w:r w:rsidR="007666AA">
          <w:rPr>
            <w:noProof/>
            <w:webHidden/>
          </w:rPr>
        </w:r>
        <w:r w:rsidR="007666AA">
          <w:rPr>
            <w:noProof/>
            <w:webHidden/>
          </w:rPr>
          <w:fldChar w:fldCharType="separate"/>
        </w:r>
        <w:r w:rsidR="007666AA">
          <w:rPr>
            <w:noProof/>
            <w:webHidden/>
          </w:rPr>
          <w:t>5</w:t>
        </w:r>
        <w:r w:rsidR="007666AA"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156A4" w:rsidRDefault="00606975" w:rsidP="00606975">
      <w:pPr>
        <w:pStyle w:val="berschrift1"/>
      </w:pPr>
      <w:bookmarkStart w:id="4" w:name="_Toc293479405"/>
      <w:r>
        <w:lastRenderedPageBreak/>
        <w:t>Systemtests</w:t>
      </w:r>
      <w:bookmarkEnd w:id="4"/>
    </w:p>
    <w:p w:rsidR="00AB5894" w:rsidRDefault="00AB5894" w:rsidP="00AB5894">
      <w:pPr>
        <w:pStyle w:val="berschrift2"/>
      </w:pPr>
      <w:bookmarkStart w:id="5" w:name="_Toc293479406"/>
      <w:r>
        <w:t>Voraussetzungen</w:t>
      </w:r>
      <w:bookmarkEnd w:id="5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6" w:name="_Toc293479407"/>
      <w:r>
        <w:t>Vorbereitungen</w:t>
      </w:r>
      <w:bookmarkEnd w:id="6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7" w:name="_Toc289166094"/>
      <w:bookmarkStart w:id="8" w:name="_Toc293479408"/>
      <w:r>
        <w:t>UC1</w:t>
      </w:r>
      <w:r w:rsidR="005D4B0F">
        <w:t xml:space="preserve"> </w:t>
      </w:r>
      <w:r>
        <w:t>Stundeneintrag erfassen</w:t>
      </w:r>
      <w:bookmarkEnd w:id="7"/>
      <w:bookmarkEnd w:id="8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9" w:name="_Toc293479409"/>
      <w:r>
        <w:t>Testprotokoll</w:t>
      </w:r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0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1" w:name="_Toc293479410"/>
      <w:r>
        <w:lastRenderedPageBreak/>
        <w:t>UC2</w:t>
      </w:r>
      <w:r w:rsidR="005D4B0F">
        <w:t xml:space="preserve"> </w:t>
      </w:r>
      <w:r>
        <w:t>CRUD Stundeneintrag</w:t>
      </w:r>
      <w:bookmarkEnd w:id="10"/>
      <w:bookmarkEnd w:id="11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2" w:name="_Toc293479411"/>
      <w:r>
        <w:t>Testprotokoll</w:t>
      </w:r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3" w:name="_Toc293479412"/>
      <w:r>
        <w:lastRenderedPageBreak/>
        <w:t>Unit Tests</w:t>
      </w:r>
      <w:bookmarkEnd w:id="13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Pr="0064587B" w:rsidRDefault="007E1219" w:rsidP="0064587B">
      <w:pPr>
        <w:pStyle w:val="berschrift2"/>
      </w:pPr>
      <w:bookmarkStart w:id="14" w:name="_Toc293479413"/>
      <w:r>
        <w:t>Client</w:t>
      </w:r>
      <w:bookmarkEnd w:id="14"/>
    </w:p>
    <w:p w:rsidR="00A85358" w:rsidRDefault="00A85358" w:rsidP="00A85358">
      <w:pPr>
        <w:pStyle w:val="berschrift3"/>
      </w:pPr>
      <w:bookmarkStart w:id="15" w:name="_Toc293479414"/>
      <w:r>
        <w:t>Gesamtübersicht Tests</w:t>
      </w:r>
      <w:bookmarkEnd w:id="15"/>
    </w:p>
    <w:p w:rsidR="006A2ABF" w:rsidRDefault="00A85358" w:rsidP="006A2ABF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3828415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90A" w:rsidRPr="00C0090A" w:rsidRDefault="006A2ABF" w:rsidP="00C0090A">
      <w:pPr>
        <w:pStyle w:val="Beschriftung"/>
      </w:pPr>
      <w:bookmarkStart w:id="16" w:name="_Toc293479422"/>
      <w:r>
        <w:t xml:space="preserve">Abbildung </w:t>
      </w:r>
      <w:r w:rsidR="00503461">
        <w:fldChar w:fldCharType="begin"/>
      </w:r>
      <w:r w:rsidR="00503461">
        <w:instrText xml:space="preserve"> SEQ Abbildung \* ARABIC </w:instrText>
      </w:r>
      <w:r w:rsidR="00503461">
        <w:fldChar w:fldCharType="separate"/>
      </w:r>
      <w:r w:rsidR="007228D9">
        <w:rPr>
          <w:noProof/>
        </w:rPr>
        <w:t>1</w:t>
      </w:r>
      <w:r w:rsidR="00503461">
        <w:rPr>
          <w:noProof/>
        </w:rPr>
        <w:fldChar w:fldCharType="end"/>
      </w:r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6"/>
    </w:p>
    <w:p w:rsidR="00A85358" w:rsidRDefault="00A85358" w:rsidP="00936FE1">
      <w:pPr>
        <w:pStyle w:val="berschrift3"/>
      </w:pPr>
      <w:bookmarkStart w:id="17" w:name="_Toc293479415"/>
      <w:r>
        <w:t xml:space="preserve">Testklasse </w:t>
      </w:r>
      <w:r w:rsidRPr="00A85358">
        <w:t>HttpTransmitterTest</w:t>
      </w:r>
      <w:bookmarkEnd w:id="17"/>
    </w:p>
    <w:p w:rsidR="00A85358" w:rsidRDefault="00A85358" w:rsidP="00EF0AB5">
      <w:r>
        <w:t>Beinhaltete Tests</w:t>
      </w:r>
      <w:r w:rsidR="00EF0AB5">
        <w:t>:</w:t>
      </w:r>
    </w:p>
    <w:p w:rsidR="00A85358" w:rsidRDefault="00A85358" w:rsidP="00A85358">
      <w:pPr>
        <w:pStyle w:val="Listenabsatz"/>
        <w:numPr>
          <w:ilvl w:val="0"/>
          <w:numId w:val="7"/>
        </w:numPr>
      </w:pPr>
      <w:r w:rsidRPr="00A85358">
        <w:t>testTransmission()</w:t>
      </w:r>
    </w:p>
    <w:p w:rsidR="00A85358" w:rsidRDefault="00A85358" w:rsidP="00936FE1">
      <w:pPr>
        <w:pStyle w:val="berschrift3"/>
      </w:pPr>
      <w:bookmarkStart w:id="18" w:name="_Toc293479416"/>
      <w:r>
        <w:t xml:space="preserve">Testklasse </w:t>
      </w:r>
      <w:r w:rsidRPr="00A85358">
        <w:t>TimeEntryTest</w:t>
      </w:r>
      <w:bookmarkEnd w:id="18"/>
    </w:p>
    <w:p w:rsidR="00A85358" w:rsidRPr="00A85358" w:rsidRDefault="00A85358" w:rsidP="0059065D">
      <w:r>
        <w:t>Beinhaltete Tests</w:t>
      </w:r>
      <w:r w:rsidR="0059065D">
        <w:t>: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testCreate()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testFind()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testSetTransmitted()</w:t>
      </w:r>
    </w:p>
    <w:p w:rsidR="00A85358" w:rsidRDefault="00A85358" w:rsidP="00A85358">
      <w:pPr>
        <w:pStyle w:val="Listenabsatz"/>
        <w:numPr>
          <w:ilvl w:val="0"/>
          <w:numId w:val="8"/>
        </w:numPr>
      </w:pPr>
      <w:r w:rsidRPr="00A85358">
        <w:t>testToJSON()</w:t>
      </w:r>
    </w:p>
    <w:p w:rsidR="005D4B0F" w:rsidRDefault="005D4B0F">
      <w:pPr>
        <w:rPr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:rsidR="00A85358" w:rsidRDefault="00A85358" w:rsidP="00480630">
      <w:pPr>
        <w:pStyle w:val="berschrift3"/>
      </w:pPr>
      <w:bookmarkStart w:id="19" w:name="_Toc293479417"/>
      <w:r>
        <w:lastRenderedPageBreak/>
        <w:t xml:space="preserve">Testklasse </w:t>
      </w:r>
      <w:r w:rsidRPr="00A85358">
        <w:t>TimeEntryActivityTest</w:t>
      </w:r>
      <w:bookmarkEnd w:id="19"/>
    </w:p>
    <w:p w:rsidR="00936FE1" w:rsidRPr="00936FE1" w:rsidRDefault="00936FE1" w:rsidP="00936FE1">
      <w:r>
        <w:t>Beinhaltete Tests: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testCreateTimeEntries()</w:t>
      </w:r>
    </w:p>
    <w:p w:rsidR="00480630" w:rsidRDefault="00480630" w:rsidP="00480630">
      <w:pPr>
        <w:pStyle w:val="Listenabsatz"/>
        <w:numPr>
          <w:ilvl w:val="0"/>
          <w:numId w:val="9"/>
        </w:numPr>
      </w:pPr>
      <w:r w:rsidRPr="00480630">
        <w:t>testPreconditions()</w:t>
      </w:r>
    </w:p>
    <w:p w:rsidR="00480630" w:rsidRPr="00480630" w:rsidRDefault="00480630" w:rsidP="00480630">
      <w:pPr>
        <w:pStyle w:val="Listenabsatz"/>
        <w:numPr>
          <w:ilvl w:val="0"/>
          <w:numId w:val="9"/>
        </w:numPr>
      </w:pPr>
      <w:r w:rsidRPr="00480630">
        <w:t>testWelcomeText()</w:t>
      </w:r>
    </w:p>
    <w:p w:rsidR="00A85358" w:rsidRPr="00A85358" w:rsidRDefault="00A85358" w:rsidP="00A85358"/>
    <w:p w:rsidR="007E1219" w:rsidRDefault="007E1219" w:rsidP="007E1219">
      <w:pPr>
        <w:pStyle w:val="berschrift2"/>
      </w:pPr>
      <w:bookmarkStart w:id="20" w:name="_Toc293479418"/>
      <w:r>
        <w:t>Server</w:t>
      </w:r>
      <w:bookmarkEnd w:id="20"/>
    </w:p>
    <w:p w:rsidR="00AD1775" w:rsidRDefault="001F476D" w:rsidP="00AD1775">
      <w:pPr>
        <w:pStyle w:val="berschrift3"/>
      </w:pPr>
      <w:bookmarkStart w:id="21" w:name="_Toc293479419"/>
      <w:r>
        <w:t>Gesamtübersicht Tests</w:t>
      </w:r>
      <w:r w:rsidR="005D4B0F">
        <w:t xml:space="preserve"> </w:t>
      </w:r>
      <w:r w:rsidR="00903C40">
        <w:t>&amp; Abdeckung</w:t>
      </w:r>
      <w:bookmarkEnd w:id="21"/>
    </w:p>
    <w:p w:rsidR="007228D9" w:rsidRDefault="005540DD" w:rsidP="007228D9">
      <w:pPr>
        <w:keepNext/>
      </w:pPr>
      <w:r>
        <w:rPr>
          <w:noProof/>
          <w:lang w:eastAsia="de-CH"/>
        </w:rPr>
        <w:drawing>
          <wp:inline distT="0" distB="0" distL="0" distR="0">
            <wp:extent cx="5760720" cy="2625725"/>
            <wp:effectExtent l="0" t="0" r="0" b="317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Pr="005540DD" w:rsidRDefault="007228D9" w:rsidP="007228D9">
      <w:pPr>
        <w:pStyle w:val="Beschriftung"/>
      </w:pPr>
      <w:bookmarkStart w:id="22" w:name="_Toc293479423"/>
      <w:r>
        <w:t xml:space="preserve">Abbildung </w:t>
      </w:r>
      <w:r w:rsidR="00503461">
        <w:fldChar w:fldCharType="begin"/>
      </w:r>
      <w:r w:rsidR="00503461">
        <w:instrText xml:space="preserve"> SEQ Abbildung \* ARABIC </w:instrText>
      </w:r>
      <w:r w:rsidR="00503461">
        <w:fldChar w:fldCharType="separate"/>
      </w:r>
      <w:r>
        <w:rPr>
          <w:noProof/>
        </w:rPr>
        <w:t>2</w:t>
      </w:r>
      <w:r w:rsidR="00503461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22"/>
    </w:p>
    <w:p w:rsidR="009549C2" w:rsidRPr="009549C2" w:rsidRDefault="00A85358" w:rsidP="009549C2">
      <w:pPr>
        <w:pStyle w:val="berschrift3"/>
        <w:rPr>
          <w:lang w:val="en-US"/>
        </w:rPr>
      </w:pPr>
      <w:bookmarkStart w:id="23" w:name="_Toc293479420"/>
      <w:r>
        <w:rPr>
          <w:lang w:val="en-US"/>
        </w:rPr>
        <w:t>Testk</w:t>
      </w:r>
      <w:r w:rsidR="009549C2" w:rsidRPr="009549C2">
        <w:rPr>
          <w:lang w:val="en-US"/>
        </w:rPr>
        <w:t>lasseTimeEntriesControllerTest</w:t>
      </w:r>
      <w:bookmarkEnd w:id="23"/>
    </w:p>
    <w:p w:rsidR="005540DD" w:rsidRPr="005540DD" w:rsidRDefault="0017688C" w:rsidP="003858B2">
      <w:r>
        <w:t>Beinhaltete Tests</w:t>
      </w:r>
      <w:r w:rsidR="003858B2">
        <w:t>: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index"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new"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create time_entry by json"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without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remove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leave time_entry unchanged if hashcode is already nil"</w:t>
      </w:r>
    </w:p>
    <w:p w:rsidR="009549C2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not create time_entry by json with existing hashcode"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show time_entry"</w:t>
      </w:r>
    </w:p>
    <w:p w:rsidR="00263F41" w:rsidRP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get edit"</w:t>
      </w:r>
    </w:p>
    <w:p w:rsidR="009549C2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update time_entry"</w:t>
      </w:r>
    </w:p>
    <w:p w:rsidR="00256848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update time_entry without start_time"</w:t>
      </w:r>
    </w:p>
    <w:p w:rsidR="00256848" w:rsidRPr="009549C2" w:rsidRDefault="00256848" w:rsidP="00256848">
      <w:pPr>
        <w:pStyle w:val="Listenabsatz"/>
        <w:numPr>
          <w:ilvl w:val="0"/>
          <w:numId w:val="5"/>
        </w:numPr>
        <w:rPr>
          <w:lang w:val="en-GB"/>
        </w:rPr>
      </w:pPr>
      <w:r w:rsidRPr="00256848">
        <w:rPr>
          <w:lang w:val="en-GB"/>
        </w:rPr>
        <w:t>"should not create time_entry without start_time"</w:t>
      </w:r>
    </w:p>
    <w:p w:rsidR="00263F41" w:rsidRDefault="00263F41" w:rsidP="009549C2">
      <w:pPr>
        <w:pStyle w:val="Listenabsatz"/>
        <w:numPr>
          <w:ilvl w:val="0"/>
          <w:numId w:val="5"/>
        </w:numPr>
        <w:rPr>
          <w:lang w:val="en-GB"/>
        </w:rPr>
      </w:pPr>
      <w:r w:rsidRPr="009549C2">
        <w:rPr>
          <w:lang w:val="en-GB"/>
        </w:rPr>
        <w:t>"should destroy time_entry"</w:t>
      </w:r>
    </w:p>
    <w:p w:rsidR="005D4B0F" w:rsidRDefault="005D4B0F">
      <w:pPr>
        <w:rPr>
          <w:color w:val="365F91" w:themeColor="accent1" w:themeShade="BF"/>
          <w:spacing w:val="10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9549C2" w:rsidRDefault="00D055B3" w:rsidP="0017688C">
      <w:pPr>
        <w:pStyle w:val="berschrift4"/>
        <w:rPr>
          <w:lang w:val="en-GB"/>
        </w:rPr>
      </w:pPr>
      <w:r>
        <w:rPr>
          <w:lang w:val="en-GB"/>
        </w:rPr>
        <w:lastRenderedPageBreak/>
        <w:t>Ausgabe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test/functional/time_entries_controller_test.rb 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test/functional/time_entries_controller_test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..............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0.24991 seconds.</w:t>
      </w:r>
    </w:p>
    <w:p w:rsidR="0011445F" w:rsidRPr="0011445F" w:rsidRDefault="0011445F" w:rsidP="0011445F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1445F" w:rsidRDefault="0011445F" w:rsidP="0011445F">
      <w:pPr>
        <w:spacing w:after="0"/>
        <w:rPr>
          <w:rFonts w:ascii="Courier New" w:eastAsia="Times New Roman" w:hAnsi="Courier New" w:cs="Courier New"/>
          <w:sz w:val="18"/>
          <w:szCs w:val="18"/>
          <w:lang w:val="en-US" w:eastAsia="de-CH"/>
        </w:rPr>
      </w:pP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14 tests, 22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11445F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p w:rsidR="009549C2" w:rsidRPr="00307CBB" w:rsidRDefault="00307CBB" w:rsidP="0011445F">
      <w:pPr>
        <w:pStyle w:val="berschrift3"/>
        <w:rPr>
          <w:lang w:val="en-GB"/>
        </w:rPr>
      </w:pPr>
      <w:bookmarkStart w:id="24" w:name="_Toc293479421"/>
      <w:r>
        <w:rPr>
          <w:lang w:val="en-GB"/>
        </w:rPr>
        <w:t>Testk</w:t>
      </w:r>
      <w:r w:rsidR="009549C2" w:rsidRPr="00307CBB">
        <w:rPr>
          <w:lang w:val="en-GB"/>
        </w:rPr>
        <w:t>lasseTimeEntryTest</w:t>
      </w:r>
      <w:bookmarkEnd w:id="24"/>
    </w:p>
    <w:p w:rsidR="0017688C" w:rsidRPr="009549C2" w:rsidRDefault="0017688C" w:rsidP="005E3D26">
      <w:r>
        <w:t>Beinhaltete Tests</w:t>
      </w:r>
      <w:r w:rsidR="005E3D26">
        <w:t>: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"remove_hashcode removes hashcode"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time_start"</w:t>
      </w:r>
    </w:p>
    <w:p w:rsidR="00263F41" w:rsidRPr="009549C2" w:rsidRDefault="00263F41" w:rsidP="009549C2">
      <w:pPr>
        <w:pStyle w:val="Listenabsatz"/>
        <w:numPr>
          <w:ilvl w:val="0"/>
          <w:numId w:val="6"/>
        </w:numPr>
        <w:rPr>
          <w:lang w:val="en-GB"/>
        </w:rPr>
      </w:pPr>
      <w:r w:rsidRPr="009549C2">
        <w:rPr>
          <w:lang w:val="en-GB"/>
        </w:rPr>
        <w:t>"cannot create time_entry without time_stop"</w:t>
      </w:r>
    </w:p>
    <w:p w:rsidR="00B710F2" w:rsidRDefault="00B710F2" w:rsidP="00D055B3">
      <w:pPr>
        <w:pStyle w:val="berschrift4"/>
      </w:pPr>
      <w:r>
        <w:t>Ausgabe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$&gt; ruby -I test test/unit/time_entry_test.rb 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Loaded suite test/unit/time_entry_test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Started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...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Finished in 0.118605 seconds.</w:t>
      </w:r>
    </w:p>
    <w:p w:rsidR="00B710F2" w:rsidRPr="00B710F2" w:rsidRDefault="00B710F2" w:rsidP="00B710F2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</w:p>
    <w:p w:rsidR="001C3C55" w:rsidRPr="005A44F6" w:rsidRDefault="00B710F2" w:rsidP="005A44F6">
      <w:pPr>
        <w:spacing w:after="0"/>
        <w:rPr>
          <w:rFonts w:ascii="Times New Roman" w:eastAsia="Times New Roman" w:hAnsi="Times New Roman" w:cs="Times New Roman"/>
          <w:sz w:val="18"/>
          <w:szCs w:val="18"/>
          <w:lang w:val="en-US" w:eastAsia="de-CH"/>
        </w:rPr>
      </w:pP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 xml:space="preserve">3 tests, 4 assertions, </w:t>
      </w:r>
      <w:r w:rsidRPr="000565DE">
        <w:rPr>
          <w:rFonts w:ascii="Courier New" w:eastAsia="Times New Roman" w:hAnsi="Courier New" w:cs="Courier New"/>
          <w:b/>
          <w:sz w:val="18"/>
          <w:szCs w:val="18"/>
          <w:lang w:val="en-US" w:eastAsia="de-CH"/>
        </w:rPr>
        <w:t>0 failures</w:t>
      </w:r>
      <w:r w:rsidRPr="00B710F2">
        <w:rPr>
          <w:rFonts w:ascii="Courier New" w:eastAsia="Times New Roman" w:hAnsi="Courier New" w:cs="Courier New"/>
          <w:sz w:val="18"/>
          <w:szCs w:val="18"/>
          <w:lang w:val="en-US" w:eastAsia="de-CH"/>
        </w:rPr>
        <w:t>, 0 errors</w:t>
      </w:r>
    </w:p>
    <w:sectPr w:rsidR="001C3C55" w:rsidRPr="005A44F6" w:rsidSect="008E32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461" w:rsidRDefault="00503461" w:rsidP="008F2373">
      <w:pPr>
        <w:spacing w:after="0"/>
      </w:pPr>
      <w:r>
        <w:separator/>
      </w:r>
    </w:p>
  </w:endnote>
  <w:endnote w:type="continuationSeparator" w:id="0">
    <w:p w:rsidR="00503461" w:rsidRDefault="0050346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ED03EB">
      <w:rPr>
        <w:noProof/>
      </w:rPr>
      <w:t>31.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DC25C7" w:rsidRPr="00DC25C7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503461">
      <w:fldChar w:fldCharType="begin"/>
    </w:r>
    <w:r w:rsidR="00503461">
      <w:instrText>NUMPAGES  \* Arabic  \* MERGEFORMAT</w:instrText>
    </w:r>
    <w:r w:rsidR="00503461">
      <w:fldChar w:fldCharType="separate"/>
    </w:r>
    <w:r w:rsidR="00DC25C7" w:rsidRPr="00DC25C7">
      <w:rPr>
        <w:b/>
        <w:noProof/>
        <w:lang w:val="de-DE"/>
      </w:rPr>
      <w:t>6</w:t>
    </w:r>
    <w:r w:rsidR="00503461">
      <w:rPr>
        <w:b/>
        <w:noProof/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461" w:rsidRDefault="00503461" w:rsidP="008F2373">
      <w:pPr>
        <w:spacing w:after="0"/>
      </w:pPr>
      <w:r>
        <w:separator/>
      </w:r>
    </w:p>
  </w:footnote>
  <w:footnote w:type="continuationSeparator" w:id="0">
    <w:p w:rsidR="00503461" w:rsidRDefault="0050346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C25C7">
      <w:t xml:space="preserve"> – T</w:t>
    </w:r>
    <w:r w:rsidR="00842C57">
      <w:t>est Dokumentation</w:t>
    </w:r>
    <w:r w:rsidR="00DC25C7">
      <w:t xml:space="preserve"> MS3</w:t>
    </w:r>
    <w:bookmarkStart w:id="25" w:name="_GoBack"/>
    <w:bookmarkEnd w:id="25"/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25C7" w:rsidRDefault="00DC25C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0038E"/>
    <w:rsid w:val="00016E6C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A2A82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65A6"/>
    <w:rsid w:val="002F28DD"/>
    <w:rsid w:val="00307CBB"/>
    <w:rsid w:val="003119C2"/>
    <w:rsid w:val="003128D5"/>
    <w:rsid w:val="00353578"/>
    <w:rsid w:val="00363423"/>
    <w:rsid w:val="003858B2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03461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3AA4"/>
    <w:rsid w:val="0064587B"/>
    <w:rsid w:val="00651384"/>
    <w:rsid w:val="0067168D"/>
    <w:rsid w:val="0068440F"/>
    <w:rsid w:val="006939B6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2BA4"/>
    <w:rsid w:val="007A158A"/>
    <w:rsid w:val="007A56F2"/>
    <w:rsid w:val="007B442E"/>
    <w:rsid w:val="007D2B9F"/>
    <w:rsid w:val="007D405F"/>
    <w:rsid w:val="007E1219"/>
    <w:rsid w:val="007E1B33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C25C7"/>
    <w:rsid w:val="00DE423E"/>
    <w:rsid w:val="00DF22CD"/>
    <w:rsid w:val="00E13BEF"/>
    <w:rsid w:val="00E22264"/>
    <w:rsid w:val="00E22A16"/>
    <w:rsid w:val="00E711E0"/>
    <w:rsid w:val="00E860CF"/>
    <w:rsid w:val="00E87169"/>
    <w:rsid w:val="00ED03EB"/>
    <w:rsid w:val="00EE2AB1"/>
    <w:rsid w:val="00EE4EA5"/>
    <w:rsid w:val="00EF0AB5"/>
    <w:rsid w:val="00EF202F"/>
    <w:rsid w:val="00F33558"/>
    <w:rsid w:val="00F42E13"/>
    <w:rsid w:val="00F559D6"/>
    <w:rsid w:val="00F73BB5"/>
    <w:rsid w:val="00F9181E"/>
    <w:rsid w:val="00FB3B78"/>
    <w:rsid w:val="00FC06EB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04E06-E349-425E-8B7B-2CFA28CC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7</Pages>
  <Words>961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</vt:lpstr>
    </vt:vector>
  </TitlesOfParts>
  <Company>SE2 Projekt MRT</Company>
  <LinksUpToDate>false</LinksUpToDate>
  <CharactersWithSpaces>7002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Dokumentation MS3</dc:title>
  <dc:creator>Christina</dc:creator>
  <cp:lastModifiedBy>Delia</cp:lastModifiedBy>
  <cp:revision>101</cp:revision>
  <dcterms:created xsi:type="dcterms:W3CDTF">2011-04-11T12:08:00Z</dcterms:created>
  <dcterms:modified xsi:type="dcterms:W3CDTF">2011-05-31T13:51:00Z</dcterms:modified>
</cp:coreProperties>
</file>