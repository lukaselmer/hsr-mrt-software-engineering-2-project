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70A26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D4132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69AD" w:rsidP="004E69A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Client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08A2A51" wp14:editId="0F864CE8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418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418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500603" w:rsidRPr="00F9181E" w:rsidTr="009E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00603" w:rsidRPr="00F9181E" w:rsidRDefault="00500603" w:rsidP="009E47BE">
            <w:pPr>
              <w:rPr>
                <w:b w:val="0"/>
              </w:rPr>
            </w:pPr>
            <w:r>
              <w:rPr>
                <w:b w:val="0"/>
              </w:rPr>
              <w:t>23.05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500603" w:rsidRPr="00F9181E" w:rsidRDefault="00500603" w:rsidP="009E4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964FEC" w:rsidP="000414ED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0414ED">
              <w:rPr>
                <w:b w:val="0"/>
              </w:rPr>
              <w:t>7</w:t>
            </w:r>
            <w:r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500603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53418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350CBE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4180" w:history="1">
            <w:r w:rsidR="00350CBE" w:rsidRPr="00FC6261">
              <w:rPr>
                <w:rStyle w:val="Hyperlink"/>
                <w:noProof/>
              </w:rPr>
              <w:t>1</w:t>
            </w:r>
            <w:r w:rsidR="00350CB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Dokumentinformationen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_Toc294534180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1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D413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1" w:history="1">
            <w:r w:rsidR="00350CBE" w:rsidRPr="00FC6261">
              <w:rPr>
                <w:rStyle w:val="Hyperlink"/>
                <w:noProof/>
              </w:rPr>
              <w:t>1.1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Änderungsgeschichte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_Toc294534181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1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D413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2" w:history="1">
            <w:r w:rsidR="00350CBE" w:rsidRPr="00FC6261">
              <w:rPr>
                <w:rStyle w:val="Hyperlink"/>
                <w:noProof/>
              </w:rPr>
              <w:t>1.2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  <w:lang w:val="de-DE"/>
              </w:rPr>
              <w:t>Inhaltsverzeichnis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_Toc294534182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1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D413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3" w:history="1">
            <w:r w:rsidR="00350CBE" w:rsidRPr="00FC6261">
              <w:rPr>
                <w:rStyle w:val="Hyperlink"/>
                <w:noProof/>
              </w:rPr>
              <w:t>1.3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Abbildungsverzeichnis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_Toc294534183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1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D4132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4184" w:history="1">
            <w:r w:rsidR="00350CBE" w:rsidRPr="00FC6261">
              <w:rPr>
                <w:rStyle w:val="Hyperlink"/>
                <w:noProof/>
              </w:rPr>
              <w:t>2</w:t>
            </w:r>
            <w:r w:rsidR="00350CB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Einleitung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_Toc294534184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2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D413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5" w:history="1">
            <w:r w:rsidR="00350CBE" w:rsidRPr="00FC6261">
              <w:rPr>
                <w:rStyle w:val="Hyperlink"/>
                <w:noProof/>
              </w:rPr>
              <w:t>2.1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Referenzen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_Toc294534185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2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D4132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4186" w:history="1">
            <w:r w:rsidR="00350CBE" w:rsidRPr="00FC6261">
              <w:rPr>
                <w:rStyle w:val="Hyperlink"/>
                <w:noProof/>
              </w:rPr>
              <w:t>3</w:t>
            </w:r>
            <w:r w:rsidR="00350CB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Anleitung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_Toc294534186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3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D413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7" w:history="1">
            <w:r w:rsidR="00350CBE" w:rsidRPr="00FC6261">
              <w:rPr>
                <w:rStyle w:val="Hyperlink"/>
                <w:noProof/>
              </w:rPr>
              <w:t>3.1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Installation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_Toc294534187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3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D413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8" w:history="1">
            <w:r w:rsidR="00350CBE" w:rsidRPr="00FC6261">
              <w:rPr>
                <w:rStyle w:val="Hyperlink"/>
                <w:noProof/>
              </w:rPr>
              <w:t>3.2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Anmeldung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_Toc294534188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3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D413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89" w:history="1">
            <w:r w:rsidR="00350CBE" w:rsidRPr="00FC6261">
              <w:rPr>
                <w:rStyle w:val="Hyperlink"/>
                <w:noProof/>
              </w:rPr>
              <w:t>3.3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Stundeneintrag erstellen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_Toc294534189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4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350CBE" w:rsidRDefault="00D4132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4190" w:history="1">
            <w:r w:rsidR="00350CBE" w:rsidRPr="00FC6261">
              <w:rPr>
                <w:rStyle w:val="Hyperlink"/>
                <w:noProof/>
              </w:rPr>
              <w:t>3.4</w:t>
            </w:r>
            <w:r w:rsidR="00350CBE">
              <w:rPr>
                <w:noProof/>
                <w:sz w:val="22"/>
                <w:szCs w:val="22"/>
                <w:lang w:eastAsia="de-CH"/>
              </w:rPr>
              <w:tab/>
            </w:r>
            <w:r w:rsidR="00350CBE" w:rsidRPr="00FC6261">
              <w:rPr>
                <w:rStyle w:val="Hyperlink"/>
                <w:noProof/>
              </w:rPr>
              <w:t>Android Menü</w:t>
            </w:r>
            <w:r w:rsidR="00350CBE">
              <w:rPr>
                <w:noProof/>
                <w:webHidden/>
              </w:rPr>
              <w:tab/>
            </w:r>
            <w:r w:rsidR="00350CBE">
              <w:rPr>
                <w:noProof/>
                <w:webHidden/>
              </w:rPr>
              <w:fldChar w:fldCharType="begin"/>
            </w:r>
            <w:r w:rsidR="00350CBE">
              <w:rPr>
                <w:noProof/>
                <w:webHidden/>
              </w:rPr>
              <w:instrText xml:space="preserve"> PAGEREF _Toc294534190 \h </w:instrText>
            </w:r>
            <w:r w:rsidR="00350CBE">
              <w:rPr>
                <w:noProof/>
                <w:webHidden/>
              </w:rPr>
            </w:r>
            <w:r w:rsidR="00350CBE">
              <w:rPr>
                <w:noProof/>
                <w:webHidden/>
              </w:rPr>
              <w:fldChar w:fldCharType="separate"/>
            </w:r>
            <w:r w:rsidR="00350CBE">
              <w:rPr>
                <w:noProof/>
                <w:webHidden/>
              </w:rPr>
              <w:t>5</w:t>
            </w:r>
            <w:r w:rsidR="00350CBE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857384" w:rsidRDefault="00857384" w:rsidP="00857384">
      <w:pPr>
        <w:pStyle w:val="berschrift2"/>
      </w:pPr>
      <w:bookmarkStart w:id="3" w:name="_Toc294534183"/>
      <w:r>
        <w:t>Abbildungsverzeichnis</w:t>
      </w:r>
      <w:bookmarkEnd w:id="3"/>
    </w:p>
    <w:p w:rsidR="00350CBE" w:rsidRDefault="00857384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0" w:anchor="_Toc294534191" w:history="1">
        <w:r w:rsidR="00350CBE" w:rsidRPr="00B30CAC">
          <w:rPr>
            <w:rStyle w:val="Hyperlink"/>
            <w:noProof/>
          </w:rPr>
          <w:t>Abbildung 1 - Anmeldung</w:t>
        </w:r>
        <w:r w:rsidR="00350CBE">
          <w:rPr>
            <w:noProof/>
            <w:webHidden/>
          </w:rPr>
          <w:tab/>
        </w:r>
        <w:r w:rsidR="00350CBE">
          <w:rPr>
            <w:noProof/>
            <w:webHidden/>
          </w:rPr>
          <w:fldChar w:fldCharType="begin"/>
        </w:r>
        <w:r w:rsidR="00350CBE">
          <w:rPr>
            <w:noProof/>
            <w:webHidden/>
          </w:rPr>
          <w:instrText xml:space="preserve"> PAGEREF _Toc294534191 \h </w:instrText>
        </w:r>
        <w:r w:rsidR="00350CBE">
          <w:rPr>
            <w:noProof/>
            <w:webHidden/>
          </w:rPr>
        </w:r>
        <w:r w:rsidR="00350CBE">
          <w:rPr>
            <w:noProof/>
            <w:webHidden/>
          </w:rPr>
          <w:fldChar w:fldCharType="separate"/>
        </w:r>
        <w:r w:rsidR="00350CBE">
          <w:rPr>
            <w:noProof/>
            <w:webHidden/>
          </w:rPr>
          <w:t>3</w:t>
        </w:r>
        <w:r w:rsidR="00350CBE">
          <w:rPr>
            <w:noProof/>
            <w:webHidden/>
          </w:rPr>
          <w:fldChar w:fldCharType="end"/>
        </w:r>
      </w:hyperlink>
    </w:p>
    <w:p w:rsidR="00350CBE" w:rsidRDefault="00D413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1" w:anchor="_Toc294534192" w:history="1">
        <w:r w:rsidR="00350CBE" w:rsidRPr="00B30CAC">
          <w:rPr>
            <w:rStyle w:val="Hyperlink"/>
            <w:noProof/>
          </w:rPr>
          <w:t>Abbildung 2 - Stundeneintrag erstellen</w:t>
        </w:r>
        <w:r w:rsidR="00350CBE">
          <w:rPr>
            <w:noProof/>
            <w:webHidden/>
          </w:rPr>
          <w:tab/>
        </w:r>
        <w:r w:rsidR="00350CBE">
          <w:rPr>
            <w:noProof/>
            <w:webHidden/>
          </w:rPr>
          <w:fldChar w:fldCharType="begin"/>
        </w:r>
        <w:r w:rsidR="00350CBE">
          <w:rPr>
            <w:noProof/>
            <w:webHidden/>
          </w:rPr>
          <w:instrText xml:space="preserve"> PAGEREF _Toc294534192 \h </w:instrText>
        </w:r>
        <w:r w:rsidR="00350CBE">
          <w:rPr>
            <w:noProof/>
            <w:webHidden/>
          </w:rPr>
        </w:r>
        <w:r w:rsidR="00350CBE">
          <w:rPr>
            <w:noProof/>
            <w:webHidden/>
          </w:rPr>
          <w:fldChar w:fldCharType="separate"/>
        </w:r>
        <w:r w:rsidR="00350CBE">
          <w:rPr>
            <w:noProof/>
            <w:webHidden/>
          </w:rPr>
          <w:t>4</w:t>
        </w:r>
        <w:r w:rsidR="00350CBE">
          <w:rPr>
            <w:noProof/>
            <w:webHidden/>
          </w:rPr>
          <w:fldChar w:fldCharType="end"/>
        </w:r>
      </w:hyperlink>
    </w:p>
    <w:p w:rsidR="00350CBE" w:rsidRDefault="00D4132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2" w:anchor="_Toc294534193" w:history="1">
        <w:r w:rsidR="00350CBE" w:rsidRPr="00B30CAC">
          <w:rPr>
            <w:rStyle w:val="Hyperlink"/>
            <w:noProof/>
          </w:rPr>
          <w:t>Abbildung 3 - Menü</w:t>
        </w:r>
        <w:r w:rsidR="00350CBE">
          <w:rPr>
            <w:noProof/>
            <w:webHidden/>
          </w:rPr>
          <w:tab/>
        </w:r>
        <w:r w:rsidR="00350CBE">
          <w:rPr>
            <w:noProof/>
            <w:webHidden/>
          </w:rPr>
          <w:fldChar w:fldCharType="begin"/>
        </w:r>
        <w:r w:rsidR="00350CBE">
          <w:rPr>
            <w:noProof/>
            <w:webHidden/>
          </w:rPr>
          <w:instrText xml:space="preserve"> PAGEREF _Toc294534193 \h </w:instrText>
        </w:r>
        <w:r w:rsidR="00350CBE">
          <w:rPr>
            <w:noProof/>
            <w:webHidden/>
          </w:rPr>
        </w:r>
        <w:r w:rsidR="00350CBE">
          <w:rPr>
            <w:noProof/>
            <w:webHidden/>
          </w:rPr>
          <w:fldChar w:fldCharType="separate"/>
        </w:r>
        <w:r w:rsidR="00350CBE">
          <w:rPr>
            <w:noProof/>
            <w:webHidden/>
          </w:rPr>
          <w:t>5</w:t>
        </w:r>
        <w:r w:rsidR="00350CBE">
          <w:rPr>
            <w:noProof/>
            <w:webHidden/>
          </w:rPr>
          <w:fldChar w:fldCharType="end"/>
        </w:r>
      </w:hyperlink>
    </w:p>
    <w:p w:rsidR="00E90B17" w:rsidRDefault="00857384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fldChar w:fldCharType="end"/>
      </w:r>
      <w:r w:rsidR="00E90B17">
        <w:br w:type="page"/>
      </w:r>
    </w:p>
    <w:p w:rsidR="00915BD4" w:rsidRDefault="00915BD4" w:rsidP="00915BD4">
      <w:pPr>
        <w:pStyle w:val="berschrift1"/>
      </w:pPr>
      <w:bookmarkStart w:id="4" w:name="_Toc294534184"/>
      <w:r>
        <w:lastRenderedPageBreak/>
        <w:t>Einleitung</w:t>
      </w:r>
      <w:bookmarkEnd w:id="4"/>
    </w:p>
    <w:p w:rsidR="000C6B86" w:rsidRDefault="00EE5B23" w:rsidP="00915BD4">
      <w:r>
        <w:t>Diese Dokumentation wurde erstellt</w:t>
      </w:r>
      <w:r w:rsidR="00E90B17">
        <w:t xml:space="preserve">, um Benutzern den Einstieg in den Gebrauch </w:t>
      </w:r>
      <w:r>
        <w:t xml:space="preserve">des Clients möglichst einfach zu gestalten. </w:t>
      </w:r>
      <w:r w:rsidR="007E3631">
        <w:t>Zudem dien</w:t>
      </w:r>
      <w:r>
        <w:t>t es als Nachschlagewerk.</w:t>
      </w:r>
    </w:p>
    <w:p w:rsidR="008C550A" w:rsidRDefault="008C550A" w:rsidP="008C550A">
      <w:pPr>
        <w:pStyle w:val="berschrift2"/>
        <w:ind w:left="576" w:hanging="576"/>
      </w:pPr>
      <w:bookmarkStart w:id="5" w:name="_Toc286936088"/>
      <w:bookmarkStart w:id="6" w:name="_Toc287278349"/>
      <w:bookmarkStart w:id="7" w:name="_Toc293503382"/>
      <w:bookmarkStart w:id="8" w:name="_Toc294534185"/>
      <w:r w:rsidRPr="00077C25">
        <w:t>Referenzen</w:t>
      </w:r>
      <w:bookmarkEnd w:id="5"/>
      <w:bookmarkEnd w:id="6"/>
      <w:bookmarkEnd w:id="7"/>
      <w:bookmarkEnd w:id="8"/>
    </w:p>
    <w:p w:rsidR="00D7411B" w:rsidRPr="00D7411B" w:rsidRDefault="008C550A" w:rsidP="005D60C5">
      <w:pPr>
        <w:pStyle w:val="Listenabsatz"/>
        <w:numPr>
          <w:ilvl w:val="0"/>
          <w:numId w:val="8"/>
        </w:numPr>
        <w:rPr>
          <w:rFonts w:cstheme="minorHAnsi"/>
        </w:rPr>
      </w:pPr>
      <w:bookmarkStart w:id="9" w:name="_GoBack"/>
      <w:proofErr w:type="spellStart"/>
      <w:r w:rsidRPr="00077C25">
        <w:t>doc</w:t>
      </w:r>
      <w:bookmarkEnd w:id="9"/>
      <w:proofErr w:type="spellEnd"/>
      <w:r w:rsidRPr="008C550A">
        <w:rPr>
          <w:rFonts w:cstheme="minorHAnsi"/>
        </w:rPr>
        <w:t>\07_Dokumentation</w:t>
      </w:r>
      <w:r w:rsidR="00170A26">
        <w:t>\benutzerdokumentation_s</w:t>
      </w:r>
      <w:r>
        <w:t>erver</w:t>
      </w:r>
      <w:r w:rsidRPr="00077C25">
        <w:t>.docx</w:t>
      </w:r>
    </w:p>
    <w:p w:rsidR="000C6B86" w:rsidRPr="00D7411B" w:rsidRDefault="000C6B86" w:rsidP="00D7411B">
      <w:pPr>
        <w:rPr>
          <w:rFonts w:cstheme="minorHAnsi"/>
        </w:rPr>
      </w:pPr>
      <w:r>
        <w:br w:type="page"/>
      </w:r>
    </w:p>
    <w:p w:rsidR="00915BD4" w:rsidRDefault="00915BD4" w:rsidP="00915BD4">
      <w:pPr>
        <w:pStyle w:val="berschrift1"/>
      </w:pPr>
      <w:bookmarkStart w:id="10" w:name="_Toc294534186"/>
      <w:r>
        <w:lastRenderedPageBreak/>
        <w:t>Anleitung</w:t>
      </w:r>
      <w:bookmarkEnd w:id="10"/>
    </w:p>
    <w:p w:rsidR="00964FEC" w:rsidRDefault="00B42C41" w:rsidP="00010697">
      <w:pPr>
        <w:pStyle w:val="berschrift2"/>
      </w:pPr>
      <w:bookmarkStart w:id="11" w:name="_Toc294534187"/>
      <w:r>
        <w:t>Installation</w:t>
      </w:r>
      <w:bookmarkEnd w:id="11"/>
    </w:p>
    <w:p w:rsidR="00964FEC" w:rsidRDefault="00347B59">
      <w:pPr>
        <w:rPr>
          <w:spacing w:val="15"/>
          <w:sz w:val="22"/>
          <w:szCs w:val="22"/>
        </w:rPr>
      </w:pPr>
      <w:r>
        <w:t>Die Appl</w:t>
      </w:r>
      <w:r w:rsidR="00350CBE">
        <w:t xml:space="preserve">ikation kann über die Adresse </w:t>
      </w:r>
      <w:r w:rsidR="00350CBE" w:rsidRPr="00350CBE">
        <w:t>http://mrt.elmermx.ch/releases/mrt_v1.0.apk</w:t>
      </w:r>
      <w:r w:rsidR="00350CBE">
        <w:t xml:space="preserve"> mittels des</w:t>
      </w:r>
      <w:r w:rsidR="0019419C">
        <w:t xml:space="preserve"> Android Mobiltelefon</w:t>
      </w:r>
      <w:r w:rsidR="00350CBE">
        <w:t>s</w:t>
      </w:r>
      <w:r w:rsidR="0019419C">
        <w:t xml:space="preserve"> </w:t>
      </w:r>
      <w:r>
        <w:t xml:space="preserve">heruntergeladen werden. </w:t>
      </w:r>
      <w:r w:rsidR="006F4FE2">
        <w:t>Danach kann sie installiert und gestartet werden.</w:t>
      </w:r>
    </w:p>
    <w:p w:rsidR="00B42C41" w:rsidRDefault="00B42C41" w:rsidP="00B42C41">
      <w:pPr>
        <w:pStyle w:val="berschrift2"/>
      </w:pPr>
      <w:bookmarkStart w:id="12" w:name="_Toc294534188"/>
      <w:r>
        <w:t>Anmeldung</w:t>
      </w:r>
      <w:bookmarkEnd w:id="12"/>
    </w:p>
    <w:p w:rsidR="00EF3910" w:rsidRDefault="002850CA" w:rsidP="00EF3910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9686E6" wp14:editId="4AC1D5BC">
                <wp:simplePos x="0" y="0"/>
                <wp:positionH relativeFrom="column">
                  <wp:posOffset>-4445</wp:posOffset>
                </wp:positionH>
                <wp:positionV relativeFrom="paragraph">
                  <wp:posOffset>3634740</wp:posOffset>
                </wp:positionV>
                <wp:extent cx="2025650" cy="635"/>
                <wp:effectExtent l="0" t="0" r="0" b="0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50CA" w:rsidRPr="00171F10" w:rsidRDefault="002850CA" w:rsidP="002850CA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3" w:name="_Toc294534191"/>
                            <w:r>
                              <w:t xml:space="preserve">Abbildung </w:t>
                            </w:r>
                            <w:fldSimple w:instr=" SEQ Abbildung \* ARABIC ">
                              <w:r w:rsidR="00174BF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="00857384">
                              <w:t>Anmeldung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.35pt;margin-top:286.2pt;width:159.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" stroked="f">
                <v:textbox style="mso-fit-shape-to-text:t" inset="0,0,0,0">
                  <w:txbxContent>
                    <w:p w:rsidR="002850CA" w:rsidRPr="00171F10" w:rsidRDefault="002850CA" w:rsidP="002850CA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14" w:name="_Toc294534191"/>
                      <w:r>
                        <w:t xml:space="preserve">Abbildung </w:t>
                      </w:r>
                      <w:r w:rsidR="00D815BF">
                        <w:fldChar w:fldCharType="begin"/>
                      </w:r>
                      <w:r w:rsidR="00D815BF">
                        <w:instrText xml:space="preserve"> SEQ Abbildung \* ARABIC </w:instrText>
                      </w:r>
                      <w:r w:rsidR="00D815BF">
                        <w:fldChar w:fldCharType="separate"/>
                      </w:r>
                      <w:r w:rsidR="00174BF3">
                        <w:rPr>
                          <w:noProof/>
                        </w:rPr>
                        <w:t>1</w:t>
                      </w:r>
                      <w:r w:rsidR="00D815BF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="00857384">
                        <w:t>Anmeldung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7B46C0">
        <w:rPr>
          <w:noProof/>
          <w:lang w:eastAsia="de-CH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5715</wp:posOffset>
            </wp:positionV>
            <wp:extent cx="2025650" cy="35718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43D">
        <w:t>Beim ersten Starten der App</w:t>
      </w:r>
      <w:r w:rsidR="00857384">
        <w:t>likation öffnet sich das Anmelde</w:t>
      </w:r>
      <w:r w:rsidR="00DD743D">
        <w:t xml:space="preserve">fenster. </w:t>
      </w:r>
      <w:r w:rsidR="00635DFC">
        <w:t>Hier können sich die als Aussendienstmitarbeiter registrierten Nutzer</w:t>
      </w:r>
      <w:r w:rsidR="00295F3A">
        <w:t xml:space="preserve"> (</w:t>
      </w:r>
      <w:r w:rsidR="001A44D5">
        <w:t xml:space="preserve">Erstellung Benutzer: </w:t>
      </w:r>
      <w:r w:rsidR="00FB0970">
        <w:t xml:space="preserve">siehe Benutzerdokumentation </w:t>
      </w:r>
      <w:r w:rsidR="00295F3A">
        <w:t>Server)</w:t>
      </w:r>
      <w:r w:rsidR="00635DFC">
        <w:t xml:space="preserve"> anmelden.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Die Emailadresse des auf dem Server registrierten Nutzers</w:t>
      </w:r>
      <w:r w:rsidR="002850CA">
        <w:t>.</w:t>
      </w:r>
    </w:p>
    <w:p w:rsidR="000175D8" w:rsidRDefault="000175D8" w:rsidP="00FC5FCA">
      <w:pPr>
        <w:pStyle w:val="Listenabsatz"/>
        <w:numPr>
          <w:ilvl w:val="0"/>
          <w:numId w:val="5"/>
        </w:numPr>
        <w:ind w:left="3686" w:hanging="3686"/>
      </w:pPr>
      <w:r>
        <w:t>Das dazugehörige Passwort</w:t>
      </w:r>
      <w:r w:rsidR="002850CA">
        <w:t>.</w:t>
      </w:r>
    </w:p>
    <w:p w:rsidR="000175D8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>Diese Option ist s</w:t>
      </w:r>
      <w:r w:rsidR="00864E65">
        <w:t xml:space="preserve">tandardmässig </w:t>
      </w:r>
      <w:r w:rsidR="0026518A">
        <w:t>a</w:t>
      </w:r>
      <w:r w:rsidR="00864E65">
        <w:t>ngewählt. Sie bewirkt, dass</w:t>
      </w:r>
      <w:r w:rsidR="0026518A">
        <w:t xml:space="preserve"> man bei einem erneuten Starten der Applikation automatisch</w:t>
      </w:r>
      <w:r w:rsidR="00A02B4E">
        <w:t xml:space="preserve"> an das System</w:t>
      </w:r>
      <w:r w:rsidR="0026518A">
        <w:t xml:space="preserve"> angemeldet</w:t>
      </w:r>
      <w:r w:rsidR="00864E65">
        <w:t xml:space="preserve"> wird</w:t>
      </w:r>
      <w:r w:rsidR="0026518A">
        <w:t>.</w:t>
      </w:r>
    </w:p>
    <w:p w:rsidR="009D5BAF" w:rsidRDefault="009D5BAF" w:rsidP="00FC5FCA">
      <w:pPr>
        <w:pStyle w:val="Listenabsatz"/>
        <w:numPr>
          <w:ilvl w:val="0"/>
          <w:numId w:val="5"/>
        </w:numPr>
        <w:ind w:left="3686" w:hanging="3686"/>
      </w:pPr>
      <w:r>
        <w:t xml:space="preserve">Durch </w:t>
      </w:r>
      <w:r w:rsidR="00521471">
        <w:t>das D</w:t>
      </w:r>
      <w:r>
        <w:t xml:space="preserve">rücken dieser Schaltfläche </w:t>
      </w:r>
      <w:r w:rsidR="005C3DB5">
        <w:t xml:space="preserve">meldet man sich am System an und </w:t>
      </w:r>
      <w:r>
        <w:t xml:space="preserve">gelangt zur </w:t>
      </w:r>
      <w:r w:rsidR="005C3DB5">
        <w:t>Ansicht über die Erstellung von Stundeneinträgen</w:t>
      </w:r>
      <w:r w:rsidR="00660FD6">
        <w:t xml:space="preserve"> (siehe Kapitel </w:t>
      </w:r>
      <w:r w:rsidR="00660FD6">
        <w:fldChar w:fldCharType="begin"/>
      </w:r>
      <w:r w:rsidR="00660FD6">
        <w:instrText xml:space="preserve"> REF _Ref293922662 \r \h </w:instrText>
      </w:r>
      <w:r w:rsidR="00660FD6">
        <w:fldChar w:fldCharType="separate"/>
      </w:r>
      <w:r w:rsidR="00660FD6">
        <w:t>3.3</w:t>
      </w:r>
      <w:r w:rsidR="00660FD6">
        <w:fldChar w:fldCharType="end"/>
      </w:r>
      <w:r w:rsidR="00660FD6">
        <w:t xml:space="preserve"> </w:t>
      </w:r>
      <w:r w:rsidR="00660FD6">
        <w:fldChar w:fldCharType="begin"/>
      </w:r>
      <w:r w:rsidR="00660FD6">
        <w:instrText xml:space="preserve"> REF _Ref293922662 \h </w:instrText>
      </w:r>
      <w:r w:rsidR="00660FD6">
        <w:fldChar w:fldCharType="separate"/>
      </w:r>
      <w:r w:rsidR="00660FD6">
        <w:t>Stundeneintrag erstellen</w:t>
      </w:r>
      <w:r w:rsidR="00660FD6">
        <w:fldChar w:fldCharType="end"/>
      </w:r>
      <w:r w:rsidR="00660FD6">
        <w:t>).</w:t>
      </w:r>
    </w:p>
    <w:p w:rsidR="00E002C6" w:rsidRDefault="00E002C6">
      <w:pPr>
        <w:rPr>
          <w:spacing w:val="15"/>
          <w:sz w:val="22"/>
          <w:szCs w:val="22"/>
        </w:rPr>
      </w:pPr>
      <w:r>
        <w:br w:type="page"/>
      </w:r>
    </w:p>
    <w:p w:rsidR="00EF3910" w:rsidRDefault="00EF3910" w:rsidP="00EF3910">
      <w:pPr>
        <w:pStyle w:val="berschrift2"/>
      </w:pPr>
      <w:bookmarkStart w:id="14" w:name="_Ref293922662"/>
      <w:bookmarkStart w:id="15" w:name="_Toc294534189"/>
      <w:r>
        <w:lastRenderedPageBreak/>
        <w:t>Stundeneintrag erstellen</w:t>
      </w:r>
      <w:bookmarkEnd w:id="14"/>
      <w:bookmarkEnd w:id="15"/>
    </w:p>
    <w:p w:rsidR="00E30308" w:rsidRDefault="00EB129E" w:rsidP="00E30308"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01C94127" wp14:editId="20D534A2">
            <wp:simplePos x="0" y="0"/>
            <wp:positionH relativeFrom="column">
              <wp:posOffset>-1905</wp:posOffset>
            </wp:positionH>
            <wp:positionV relativeFrom="paragraph">
              <wp:posOffset>567055</wp:posOffset>
            </wp:positionV>
            <wp:extent cx="2025650" cy="357124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0308">
        <w:t>Nach der Anmeldu</w:t>
      </w:r>
      <w:r w:rsidR="00B14695">
        <w:t xml:space="preserve">ng </w:t>
      </w:r>
      <w:r w:rsidR="0017655E">
        <w:t>kann der Nutzer einen neuen Stundeneintrag erstellen.</w:t>
      </w:r>
      <w:r w:rsidR="00C53449">
        <w:t xml:space="preserve"> D</w:t>
      </w:r>
      <w:r w:rsidR="0047168F">
        <w:t>er Benutzer kann alle Angaben vor oder während der Zeitmessung eintragen oder anpassen.</w:t>
      </w:r>
      <w:r w:rsidR="00413CA5">
        <w:t xml:space="preserve"> Die Daten werden erst nach </w:t>
      </w:r>
      <w:r w:rsidR="008B725F">
        <w:t xml:space="preserve">dem </w:t>
      </w:r>
      <w:r w:rsidR="00B14695">
        <w:t>B</w:t>
      </w:r>
      <w:r w:rsidR="00413CA5">
        <w:t xml:space="preserve">etätigen der </w:t>
      </w:r>
      <w:proofErr w:type="spellStart"/>
      <w:r w:rsidR="00413CA5">
        <w:t>Stop</w:t>
      </w:r>
      <w:proofErr w:type="spellEnd"/>
      <w:r w:rsidR="00B14695">
        <w:t>-</w:t>
      </w:r>
      <w:r w:rsidR="00413CA5">
        <w:t>Schaltfläche erfasst.</w:t>
      </w:r>
    </w:p>
    <w:p w:rsidR="0017655E" w:rsidRDefault="002850CA" w:rsidP="0058568D">
      <w:pPr>
        <w:pStyle w:val="Listenabsatz"/>
        <w:numPr>
          <w:ilvl w:val="0"/>
          <w:numId w:val="6"/>
        </w:numPr>
        <w:ind w:left="3686" w:hanging="3686"/>
      </w:pPr>
      <w:r>
        <w:t>Das Label z</w:t>
      </w:r>
      <w:r w:rsidR="00980B6D">
        <w:t>eigt den momentanen Status an</w:t>
      </w:r>
      <w:r w:rsidR="005F597A">
        <w:t>. Sobald die Zeitmessung durch</w:t>
      </w:r>
      <w:r w:rsidR="00F84B22">
        <w:t xml:space="preserve"> das</w:t>
      </w:r>
      <w:r w:rsidR="005F597A">
        <w:t xml:space="preserve"> D</w:t>
      </w:r>
      <w:r w:rsidR="00980B6D">
        <w:t xml:space="preserve">rücken </w:t>
      </w:r>
      <w:r w:rsidR="00F84B22">
        <w:t>der Start-</w:t>
      </w:r>
      <w:r w:rsidR="0028279E">
        <w:t>Schaltfläche beginnt,</w:t>
      </w:r>
      <w:r w:rsidR="00980B6D">
        <w:t xml:space="preserve"> wird </w:t>
      </w:r>
      <w:r w:rsidR="00F84B22">
        <w:t>hier</w:t>
      </w:r>
      <w:r w:rsidR="00980B6D">
        <w:t xml:space="preserve"> die Startzeit angezeigt.</w:t>
      </w:r>
    </w:p>
    <w:p w:rsidR="007476D7" w:rsidRDefault="009A4B0C" w:rsidP="0058568D">
      <w:pPr>
        <w:pStyle w:val="Listenabsatz"/>
        <w:numPr>
          <w:ilvl w:val="0"/>
          <w:numId w:val="6"/>
        </w:numPr>
        <w:ind w:left="3686" w:hanging="3686"/>
      </w:pPr>
      <w:r>
        <w:t>D</w:t>
      </w:r>
      <w:r w:rsidR="00834195">
        <w:t xml:space="preserve">as Symbol wird </w:t>
      </w:r>
      <w:r w:rsidR="00E05C42">
        <w:t xml:space="preserve">für kurze Zeit </w:t>
      </w:r>
      <w:r w:rsidR="00834195">
        <w:t>grün</w:t>
      </w:r>
      <w:r w:rsidR="00E44057">
        <w:t>,</w:t>
      </w:r>
      <w:r w:rsidR="00834195">
        <w:t xml:space="preserve"> </w:t>
      </w:r>
      <w:r w:rsidR="00E05C42">
        <w:t>nachdem</w:t>
      </w:r>
      <w:r>
        <w:t xml:space="preserve"> die GPS Position sich geändert hat.</w:t>
      </w:r>
    </w:p>
    <w:p w:rsidR="005724F8" w:rsidRDefault="00FA4252" w:rsidP="0058568D">
      <w:pPr>
        <w:pStyle w:val="Listenabsatz"/>
        <w:numPr>
          <w:ilvl w:val="0"/>
          <w:numId w:val="6"/>
        </w:numPr>
        <w:ind w:left="3686" w:hanging="3686"/>
      </w:pPr>
      <w:r>
        <w:t>Hier kann</w:t>
      </w:r>
      <w:r w:rsidR="00265495">
        <w:t xml:space="preserve"> ein Kunde</w:t>
      </w:r>
      <w:r w:rsidR="009B19D1">
        <w:t xml:space="preserve"> ausgewählt werden.</w:t>
      </w:r>
      <w:r w:rsidR="00FA0D96">
        <w:t xml:space="preserve"> Dies kann auf zwei verschiedene Arten geschehen:</w:t>
      </w:r>
    </w:p>
    <w:p w:rsidR="000A4285" w:rsidRDefault="000A4285" w:rsidP="000A4285">
      <w:pPr>
        <w:pStyle w:val="Listenabsatz"/>
        <w:numPr>
          <w:ilvl w:val="1"/>
          <w:numId w:val="6"/>
        </w:numPr>
        <w:ind w:left="3969" w:hanging="3685"/>
      </w:pPr>
      <w:r>
        <w:t>Der Name des gewünschten Kunden wird im Feld eingegeben. Nach zwei eingetippten Buchsta</w:t>
      </w:r>
      <w:r w:rsidR="00AC4650">
        <w:t>ben erscheint eine Liste mit</w:t>
      </w:r>
      <w:r>
        <w:t xml:space="preserve"> Kundenvorschlägen.</w:t>
      </w:r>
    </w:p>
    <w:p w:rsidR="00832FB3" w:rsidRDefault="00F96887" w:rsidP="00832FB3">
      <w:pPr>
        <w:pStyle w:val="Listenabsatz"/>
        <w:numPr>
          <w:ilvl w:val="1"/>
          <w:numId w:val="6"/>
        </w:numPr>
        <w:ind w:left="3969" w:hanging="3685"/>
      </w:pPr>
      <w:r>
        <w:t>Durch das B</w:t>
      </w:r>
      <w:r w:rsidR="000A4285">
        <w:t>etätigen der Pfeiltaste erscheint eine Liste mit allen vorhandenen Kunden.</w:t>
      </w:r>
      <w:r w:rsidR="00A9748C">
        <w:br/>
        <w:t xml:space="preserve">Diese sind </w:t>
      </w:r>
      <w:r>
        <w:t xml:space="preserve">nach </w:t>
      </w:r>
      <w:r w:rsidR="00A9748C">
        <w:t>folgenden Kriterien sortiert:</w:t>
      </w:r>
    </w:p>
    <w:p w:rsidR="00832FB3" w:rsidRDefault="00832FB3" w:rsidP="00291956">
      <w:pPr>
        <w:pStyle w:val="Listenabsatz"/>
        <w:numPr>
          <w:ilvl w:val="2"/>
          <w:numId w:val="6"/>
        </w:numPr>
        <w:ind w:left="4253" w:hanging="3544"/>
      </w:pPr>
      <w:r>
        <w:t>Abstand zur momentanen GPS</w:t>
      </w:r>
      <w:r w:rsidR="00A11807">
        <w:t>-</w:t>
      </w:r>
      <w:r>
        <w:t>Position</w:t>
      </w:r>
      <w:r w:rsidR="00F96887">
        <w:t xml:space="preserve"> des Aussendienstmitarbeiters,</w:t>
      </w:r>
      <w:r>
        <w:t xml:space="preserve"> bis maximal 30 Kilometer</w:t>
      </w:r>
      <w:r w:rsidR="00A11807">
        <w:t xml:space="preserve"> Entfernung</w:t>
      </w:r>
    </w:p>
    <w:p w:rsidR="00832FB3" w:rsidRDefault="00790B36" w:rsidP="00291956">
      <w:pPr>
        <w:pStyle w:val="Listenabsatz"/>
        <w:numPr>
          <w:ilvl w:val="2"/>
          <w:numId w:val="6"/>
        </w:numPr>
        <w:ind w:left="4253" w:hanging="3544"/>
      </w:pPr>
      <w:r>
        <w:t>Alphabetische Rei</w:t>
      </w:r>
      <w:r w:rsidR="00C771E9">
        <w:t>henfolge von</w:t>
      </w:r>
      <w:r w:rsidR="00A11807">
        <w:t xml:space="preserve"> Nachnamen</w:t>
      </w:r>
      <w:r w:rsidR="00C771E9">
        <w:t xml:space="preserve"> und Vornamen</w:t>
      </w:r>
    </w:p>
    <w:p w:rsidR="008804D4" w:rsidRDefault="00B156D5" w:rsidP="008804D4">
      <w:pPr>
        <w:pStyle w:val="Listenabsatz"/>
        <w:numPr>
          <w:ilvl w:val="0"/>
          <w:numId w:val="6"/>
        </w:numPr>
        <w:ind w:left="3686" w:hanging="3686"/>
      </w:pPr>
      <w:r>
        <w:t xml:space="preserve">Ein Stundeneintragstyp dient als Vorlage. Wird ein gewisser Arbeitsablauf oft wiederholt, kann serverseitig eine Vorlage </w:t>
      </w:r>
      <w:r w:rsidR="007E6DD6">
        <w:t>für diesen Ablauf definiert</w:t>
      </w:r>
      <w:r>
        <w:t xml:space="preserve"> und über diese</w:t>
      </w:r>
      <w:r w:rsidR="0002356B">
        <w:t>s</w:t>
      </w:r>
      <w:r>
        <w:t xml:space="preserve"> Men</w:t>
      </w:r>
      <w:r w:rsidR="007E6DD6">
        <w:t>ü</w:t>
      </w:r>
      <w:r w:rsidR="00A11807">
        <w:t xml:space="preserve"> ausgewählt werden (Erstellung Stundeneintragstyp: siehe Benutzerdokumentation Server).</w:t>
      </w:r>
    </w:p>
    <w:p w:rsidR="008804D4" w:rsidRDefault="00EA1FB3" w:rsidP="0058568D">
      <w:pPr>
        <w:pStyle w:val="Listenabsatz"/>
        <w:numPr>
          <w:ilvl w:val="0"/>
          <w:numId w:val="6"/>
        </w:numPr>
        <w:ind w:left="3686" w:hanging="3686"/>
      </w:pPr>
      <w:r>
        <w:t>Eine Beschreibung über die zu verrichtende</w:t>
      </w:r>
      <w:r w:rsidR="008804D4">
        <w:t xml:space="preserve"> Arbeit kann hier</w:t>
      </w:r>
    </w:p>
    <w:p w:rsidR="0028279E" w:rsidRDefault="008804D4" w:rsidP="008804D4">
      <w:pPr>
        <w:pStyle w:val="Listenabsatz"/>
        <w:ind w:left="3686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2612B4" wp14:editId="11A856F0">
                <wp:simplePos x="0" y="0"/>
                <wp:positionH relativeFrom="column">
                  <wp:posOffset>-2142490</wp:posOffset>
                </wp:positionH>
                <wp:positionV relativeFrom="paragraph">
                  <wp:posOffset>115570</wp:posOffset>
                </wp:positionV>
                <wp:extent cx="1924050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50CA" w:rsidRPr="00057F09" w:rsidRDefault="002850CA" w:rsidP="002850CA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6" w:name="_Toc294534192"/>
                            <w:r>
                              <w:t xml:space="preserve">Abbildung </w:t>
                            </w:r>
                            <w:fldSimple w:instr=" SEQ Abbildung \* ARABIC ">
                              <w:r w:rsidR="00174BF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</w:t>
                            </w:r>
                            <w:r w:rsidR="008804D4">
                              <w:t xml:space="preserve"> </w:t>
                            </w:r>
                            <w:r>
                              <w:t>Stundeneintrag erstellen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left:0;text-align:left;margin-left:-168.7pt;margin-top:9.1pt;width:151.5pt;height:.0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" stroked="f">
                <v:textbox style="mso-fit-shape-to-text:t" inset="0,0,0,0">
                  <w:txbxContent>
                    <w:p w:rsidR="002850CA" w:rsidRPr="00057F09" w:rsidRDefault="002850CA" w:rsidP="002850CA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18" w:name="_Toc294534192"/>
                      <w:r>
                        <w:t xml:space="preserve">Abbildung </w:t>
                      </w:r>
                      <w:r w:rsidR="00D815BF">
                        <w:fldChar w:fldCharType="begin"/>
                      </w:r>
                      <w:r w:rsidR="00D815BF">
                        <w:instrText xml:space="preserve"> SEQ Abbildung \* ARABIC </w:instrText>
                      </w:r>
                      <w:r w:rsidR="00D815BF">
                        <w:fldChar w:fldCharType="separate"/>
                      </w:r>
                      <w:r w:rsidR="00174BF3">
                        <w:rPr>
                          <w:noProof/>
                        </w:rPr>
                        <w:t>2</w:t>
                      </w:r>
                      <w:r w:rsidR="00D815BF">
                        <w:rPr>
                          <w:noProof/>
                        </w:rPr>
                        <w:fldChar w:fldCharType="end"/>
                      </w:r>
                      <w:r>
                        <w:t xml:space="preserve"> -</w:t>
                      </w:r>
                      <w:r w:rsidR="008804D4">
                        <w:t xml:space="preserve"> </w:t>
                      </w:r>
                      <w:r>
                        <w:t>Stundeneintrag erstellen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>
        <w:t>e</w:t>
      </w:r>
      <w:r w:rsidR="00EA1FB3">
        <w:t>ingegeben werden.</w:t>
      </w:r>
    </w:p>
    <w:p w:rsidR="00B2342B" w:rsidRDefault="001C759B" w:rsidP="008804D4">
      <w:pPr>
        <w:pStyle w:val="Listenabsatz"/>
        <w:numPr>
          <w:ilvl w:val="0"/>
          <w:numId w:val="6"/>
        </w:numPr>
        <w:ind w:left="3714" w:hanging="3544"/>
      </w:pPr>
      <w:r>
        <w:t xml:space="preserve">Durch </w:t>
      </w:r>
      <w:r w:rsidR="001D2D20">
        <w:t xml:space="preserve">das </w:t>
      </w:r>
      <w:r w:rsidR="008804D4">
        <w:t>Drücken diese</w:t>
      </w:r>
      <w:r>
        <w:t>r Schaltfläche wird die Zeitmessung entweder g</w:t>
      </w:r>
      <w:r w:rsidR="001D2D20">
        <w:t>estartet oder gestoppt. Das</w:t>
      </w:r>
      <w:r>
        <w:t xml:space="preserve"> Beenden der Zeitmessung </w:t>
      </w:r>
      <w:r w:rsidR="001D2D20">
        <w:t>löst</w:t>
      </w:r>
      <w:r>
        <w:t xml:space="preserve"> ein</w:t>
      </w:r>
      <w:r w:rsidR="001D2D20">
        <w:t>e Übermittlung eines neuen</w:t>
      </w:r>
      <w:r>
        <w:t xml:space="preserve"> Stundeneintrag</w:t>
      </w:r>
      <w:r w:rsidR="001D2D20">
        <w:t>s</w:t>
      </w:r>
      <w:r>
        <w:t xml:space="preserve"> mit den eingetragenen An</w:t>
      </w:r>
      <w:r w:rsidR="001D2D20">
        <w:t>gaben an den Server aus.</w:t>
      </w:r>
    </w:p>
    <w:p w:rsidR="008947C8" w:rsidRDefault="008947C8" w:rsidP="008947C8"/>
    <w:p w:rsidR="008947C8" w:rsidRDefault="008947C8" w:rsidP="008947C8">
      <w:r w:rsidRPr="008947C8">
        <w:rPr>
          <w:b/>
        </w:rPr>
        <w:t>Hinweis:</w:t>
      </w:r>
      <w:r>
        <w:t xml:space="preserve"> Die Angaben zu 3., 4. und 5. sind optional. Wird hier nichts erfasst,</w:t>
      </w:r>
      <w:r w:rsidR="00CF3C9A">
        <w:t xml:space="preserve"> so </w:t>
      </w:r>
      <w:r w:rsidR="007E6A8D">
        <w:t>w</w:t>
      </w:r>
      <w:r w:rsidR="006405F1">
        <w:t>erden</w:t>
      </w:r>
      <w:r w:rsidR="00CF3C9A">
        <w:t xml:space="preserve"> bei</w:t>
      </w:r>
      <w:r w:rsidR="00784108">
        <w:t xml:space="preserve"> der</w:t>
      </w:r>
      <w:r w:rsidR="00CF3C9A">
        <w:t xml:space="preserve"> Betätigung de</w:t>
      </w:r>
      <w:r w:rsidR="006405F1">
        <w:t xml:space="preserve">r </w:t>
      </w:r>
      <w:proofErr w:type="spellStart"/>
      <w:r w:rsidR="006405F1">
        <w:t>Stop</w:t>
      </w:r>
      <w:proofErr w:type="spellEnd"/>
      <w:r w:rsidR="006405F1">
        <w:t>-Schaltfläche lediglich der</w:t>
      </w:r>
      <w:r w:rsidR="003A30A9">
        <w:t xml:space="preserve"> Start- und Endz</w:t>
      </w:r>
      <w:r w:rsidR="00CF3C9A">
        <w:t>eit</w:t>
      </w:r>
      <w:r w:rsidR="006405F1">
        <w:t>punkt</w:t>
      </w:r>
      <w:r w:rsidR="00CF3C9A">
        <w:t xml:space="preserve"> </w:t>
      </w:r>
      <w:r w:rsidR="00EB59CA">
        <w:t xml:space="preserve">an den Server </w:t>
      </w:r>
      <w:r w:rsidR="00CF3C9A">
        <w:t>übe</w:t>
      </w:r>
      <w:r w:rsidR="00EB59CA">
        <w:t>r</w:t>
      </w:r>
      <w:r w:rsidR="00CF3C9A">
        <w:t>mittelt.</w:t>
      </w:r>
    </w:p>
    <w:p w:rsidR="00B2342B" w:rsidRDefault="00B2342B">
      <w:r>
        <w:br w:type="page"/>
      </w:r>
    </w:p>
    <w:p w:rsidR="00564817" w:rsidRDefault="00564817" w:rsidP="00564817">
      <w:pPr>
        <w:pStyle w:val="berschrift2"/>
      </w:pPr>
      <w:bookmarkStart w:id="17" w:name="_Toc294534190"/>
      <w:r>
        <w:lastRenderedPageBreak/>
        <w:t>Android Men</w:t>
      </w:r>
      <w:r w:rsidR="00174BF3">
        <w:t>ü</w:t>
      </w:r>
      <w:bookmarkEnd w:id="17"/>
    </w:p>
    <w:p w:rsidR="00353EA8" w:rsidRDefault="00174BF3" w:rsidP="00353EA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F3F5809" wp14:editId="7C21203E">
                <wp:simplePos x="0" y="0"/>
                <wp:positionH relativeFrom="column">
                  <wp:posOffset>-4445</wp:posOffset>
                </wp:positionH>
                <wp:positionV relativeFrom="paragraph">
                  <wp:posOffset>3630295</wp:posOffset>
                </wp:positionV>
                <wp:extent cx="2025015" cy="63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BF3" w:rsidRPr="00AD757C" w:rsidRDefault="00174BF3" w:rsidP="00174BF3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294534193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Menü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28" type="#_x0000_t202" style="position:absolute;margin-left:-.35pt;margin-top:285.85pt;width:159.4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" stroked="f">
                <v:textbox style="mso-fit-shape-to-text:t" inset="0,0,0,0">
                  <w:txbxContent>
                    <w:p w:rsidR="00174BF3" w:rsidRPr="00AD757C" w:rsidRDefault="00174BF3" w:rsidP="00174BF3">
                      <w:pPr>
                        <w:pStyle w:val="Beschriftung"/>
                        <w:rPr>
                          <w:noProof/>
                          <w:sz w:val="20"/>
                          <w:szCs w:val="20"/>
                        </w:rPr>
                      </w:pPr>
                      <w:bookmarkStart w:id="21" w:name="_Toc294534193"/>
                      <w:r>
                        <w:t xml:space="preserve">Abbildung </w:t>
                      </w:r>
                      <w:r w:rsidR="00D815BF">
                        <w:fldChar w:fldCharType="begin"/>
                      </w:r>
                      <w:r w:rsidR="00D815BF">
                        <w:instrText xml:space="preserve"> SEQ Abbildung \* ARABIC </w:instrText>
                      </w:r>
                      <w:r w:rsidR="00D815BF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D815BF">
                        <w:rPr>
                          <w:noProof/>
                        </w:rPr>
                        <w:fldChar w:fldCharType="end"/>
                      </w:r>
                      <w:r>
                        <w:t xml:space="preserve"> - Menü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353EA8"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70C1E2AF" wp14:editId="59224B75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2025015" cy="3571240"/>
            <wp:effectExtent l="0" t="0" r="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8BB">
        <w:t>Durch das B</w:t>
      </w:r>
      <w:r w:rsidR="00FE6D2C">
        <w:t>etätigen der Menü-</w:t>
      </w:r>
      <w:r w:rsidR="00EE7174">
        <w:t xml:space="preserve">Taste </w:t>
      </w:r>
      <w:r w:rsidR="001C43B0">
        <w:t xml:space="preserve">des Android Mobiltelefons </w:t>
      </w:r>
      <w:r w:rsidR="00EE7174">
        <w:t>erscheinen die folgenden beiden Schaltflächen</w:t>
      </w:r>
      <w:r w:rsidR="00640FC8">
        <w:t>:</w:t>
      </w:r>
    </w:p>
    <w:p w:rsidR="00640FC8" w:rsidRDefault="00FE6D2C" w:rsidP="00FE6D2C">
      <w:pPr>
        <w:pStyle w:val="Listenabsatz"/>
        <w:numPr>
          <w:ilvl w:val="0"/>
          <w:numId w:val="7"/>
        </w:numPr>
        <w:ind w:left="4111" w:hanging="3751"/>
      </w:pPr>
      <w:r>
        <w:t>Meldet den Benutzer vom System ab, man</w:t>
      </w:r>
      <w:r w:rsidR="008D6B73">
        <w:t xml:space="preserve"> </w:t>
      </w:r>
      <w:r>
        <w:t xml:space="preserve">kehrt  </w:t>
      </w:r>
      <w:r w:rsidR="008D6B73">
        <w:t>zurück zum Anmeldefenster.</w:t>
      </w:r>
    </w:p>
    <w:p w:rsidR="009D6F04" w:rsidRDefault="0024052F" w:rsidP="00FE6D2C">
      <w:pPr>
        <w:pStyle w:val="Listenabsatz"/>
        <w:numPr>
          <w:ilvl w:val="0"/>
          <w:numId w:val="7"/>
        </w:numPr>
        <w:ind w:left="4111" w:hanging="3751"/>
      </w:pPr>
      <w:r>
        <w:t>Aktualisiert die Kundendaten und Stundeneintragstypen.</w:t>
      </w:r>
    </w:p>
    <w:p w:rsidR="007A116D" w:rsidRPr="007A116D" w:rsidRDefault="007A116D" w:rsidP="007A116D"/>
    <w:sectPr w:rsidR="007A116D" w:rsidRPr="007A116D" w:rsidSect="008E328B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321" w:rsidRDefault="00D41321" w:rsidP="008F2373">
      <w:pPr>
        <w:spacing w:after="0"/>
      </w:pPr>
      <w:r>
        <w:separator/>
      </w:r>
    </w:p>
  </w:endnote>
  <w:endnote w:type="continuationSeparator" w:id="0">
    <w:p w:rsidR="00D41321" w:rsidRDefault="00D4132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170A26">
      <w:rPr>
        <w:noProof/>
      </w:rPr>
      <w:t>30.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70A26" w:rsidRPr="00170A26">
      <w:rPr>
        <w:b/>
        <w:noProof/>
        <w:lang w:val="de-DE"/>
      </w:rPr>
      <w:t>3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D41321">
      <w:fldChar w:fldCharType="begin"/>
    </w:r>
    <w:r w:rsidR="00D41321">
      <w:instrText>NUMPAGES  \* Arabic  \* MERGEFORMAT</w:instrText>
    </w:r>
    <w:r w:rsidR="00D41321">
      <w:fldChar w:fldCharType="separate"/>
    </w:r>
    <w:r w:rsidR="00170A26" w:rsidRPr="00170A26">
      <w:rPr>
        <w:b/>
        <w:noProof/>
        <w:lang w:val="de-DE"/>
      </w:rPr>
      <w:t>5</w:t>
    </w:r>
    <w:r w:rsidR="00D41321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321" w:rsidRDefault="00D41321" w:rsidP="008F2373">
      <w:pPr>
        <w:spacing w:after="0"/>
      </w:pPr>
      <w:r>
        <w:separator/>
      </w:r>
    </w:p>
  </w:footnote>
  <w:footnote w:type="continuationSeparator" w:id="0">
    <w:p w:rsidR="00D41321" w:rsidRDefault="00D4132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5063E42" wp14:editId="5B8F0CD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64FEC">
      <w:t xml:space="preserve"> – Benutzerdokumentation Client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0F2"/>
    <w:multiLevelType w:val="hybridMultilevel"/>
    <w:tmpl w:val="7BE0E0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1F9142A"/>
    <w:multiLevelType w:val="hybridMultilevel"/>
    <w:tmpl w:val="B846D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B06D2"/>
    <w:multiLevelType w:val="hybridMultilevel"/>
    <w:tmpl w:val="2E6EB7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AD"/>
    <w:rsid w:val="00010697"/>
    <w:rsid w:val="000175D8"/>
    <w:rsid w:val="0002356B"/>
    <w:rsid w:val="00030CD2"/>
    <w:rsid w:val="00033E51"/>
    <w:rsid w:val="00037E26"/>
    <w:rsid w:val="00041319"/>
    <w:rsid w:val="000414ED"/>
    <w:rsid w:val="00042449"/>
    <w:rsid w:val="00097AB6"/>
    <w:rsid w:val="000A2C34"/>
    <w:rsid w:val="000A4285"/>
    <w:rsid w:val="000B658F"/>
    <w:rsid w:val="000C6B86"/>
    <w:rsid w:val="000E71F7"/>
    <w:rsid w:val="001609C2"/>
    <w:rsid w:val="00170A26"/>
    <w:rsid w:val="00174BF3"/>
    <w:rsid w:val="0017655E"/>
    <w:rsid w:val="0019419C"/>
    <w:rsid w:val="001A44D5"/>
    <w:rsid w:val="001B6211"/>
    <w:rsid w:val="001C43B0"/>
    <w:rsid w:val="001C759B"/>
    <w:rsid w:val="001D17F5"/>
    <w:rsid w:val="001D2D20"/>
    <w:rsid w:val="001F1125"/>
    <w:rsid w:val="001F2A8C"/>
    <w:rsid w:val="001F4049"/>
    <w:rsid w:val="001F4456"/>
    <w:rsid w:val="00223137"/>
    <w:rsid w:val="0024052F"/>
    <w:rsid w:val="0026518A"/>
    <w:rsid w:val="00265495"/>
    <w:rsid w:val="0026560F"/>
    <w:rsid w:val="0028279E"/>
    <w:rsid w:val="002840DC"/>
    <w:rsid w:val="002850CA"/>
    <w:rsid w:val="00291956"/>
    <w:rsid w:val="00295F3A"/>
    <w:rsid w:val="00296E13"/>
    <w:rsid w:val="002D3199"/>
    <w:rsid w:val="002E16A4"/>
    <w:rsid w:val="002E65A6"/>
    <w:rsid w:val="002F28DD"/>
    <w:rsid w:val="0030669F"/>
    <w:rsid w:val="00347B59"/>
    <w:rsid w:val="00350CBE"/>
    <w:rsid w:val="00353578"/>
    <w:rsid w:val="00353EA8"/>
    <w:rsid w:val="003953B5"/>
    <w:rsid w:val="003A0ADD"/>
    <w:rsid w:val="003A30A9"/>
    <w:rsid w:val="003A5C55"/>
    <w:rsid w:val="003C31E0"/>
    <w:rsid w:val="003C3BB7"/>
    <w:rsid w:val="003C72FA"/>
    <w:rsid w:val="003E40FB"/>
    <w:rsid w:val="0040234B"/>
    <w:rsid w:val="00403C54"/>
    <w:rsid w:val="00413CA5"/>
    <w:rsid w:val="0047168F"/>
    <w:rsid w:val="004863A1"/>
    <w:rsid w:val="004E69AD"/>
    <w:rsid w:val="00500603"/>
    <w:rsid w:val="00521471"/>
    <w:rsid w:val="00564817"/>
    <w:rsid w:val="00571F8D"/>
    <w:rsid w:val="005724F8"/>
    <w:rsid w:val="00575B4D"/>
    <w:rsid w:val="0058568D"/>
    <w:rsid w:val="005B081C"/>
    <w:rsid w:val="005B6D90"/>
    <w:rsid w:val="005C3DB5"/>
    <w:rsid w:val="005D5628"/>
    <w:rsid w:val="005D60C5"/>
    <w:rsid w:val="005E1D61"/>
    <w:rsid w:val="005E6C04"/>
    <w:rsid w:val="005F597A"/>
    <w:rsid w:val="006156A4"/>
    <w:rsid w:val="00635DFC"/>
    <w:rsid w:val="006405F1"/>
    <w:rsid w:val="00640FC8"/>
    <w:rsid w:val="00651384"/>
    <w:rsid w:val="00660FD6"/>
    <w:rsid w:val="006672F5"/>
    <w:rsid w:val="0068440F"/>
    <w:rsid w:val="006939B6"/>
    <w:rsid w:val="00695F14"/>
    <w:rsid w:val="006C6507"/>
    <w:rsid w:val="006F2255"/>
    <w:rsid w:val="006F4FE2"/>
    <w:rsid w:val="007476D7"/>
    <w:rsid w:val="0075029B"/>
    <w:rsid w:val="007537D1"/>
    <w:rsid w:val="007732EA"/>
    <w:rsid w:val="00784108"/>
    <w:rsid w:val="00790B36"/>
    <w:rsid w:val="007A116D"/>
    <w:rsid w:val="007A158A"/>
    <w:rsid w:val="007B442E"/>
    <w:rsid w:val="007B46C0"/>
    <w:rsid w:val="007D405F"/>
    <w:rsid w:val="007E2A3C"/>
    <w:rsid w:val="007E3631"/>
    <w:rsid w:val="007E690D"/>
    <w:rsid w:val="007E6A8D"/>
    <w:rsid w:val="007E6DD6"/>
    <w:rsid w:val="00832FB3"/>
    <w:rsid w:val="00834195"/>
    <w:rsid w:val="00852CA0"/>
    <w:rsid w:val="00857384"/>
    <w:rsid w:val="00864E65"/>
    <w:rsid w:val="00870C31"/>
    <w:rsid w:val="008722E3"/>
    <w:rsid w:val="008804D4"/>
    <w:rsid w:val="00887085"/>
    <w:rsid w:val="008947C8"/>
    <w:rsid w:val="008A18B3"/>
    <w:rsid w:val="008A4E18"/>
    <w:rsid w:val="008B725F"/>
    <w:rsid w:val="008C54BF"/>
    <w:rsid w:val="008C550A"/>
    <w:rsid w:val="008D6B73"/>
    <w:rsid w:val="008D7695"/>
    <w:rsid w:val="008E328B"/>
    <w:rsid w:val="008F2373"/>
    <w:rsid w:val="009030F0"/>
    <w:rsid w:val="00915BD4"/>
    <w:rsid w:val="00952B86"/>
    <w:rsid w:val="00964FEC"/>
    <w:rsid w:val="00967160"/>
    <w:rsid w:val="00980B6D"/>
    <w:rsid w:val="009962A5"/>
    <w:rsid w:val="009A4B0C"/>
    <w:rsid w:val="009B19D1"/>
    <w:rsid w:val="009C02DE"/>
    <w:rsid w:val="009D5BAF"/>
    <w:rsid w:val="009D6F04"/>
    <w:rsid w:val="00A02B4E"/>
    <w:rsid w:val="00A06B4F"/>
    <w:rsid w:val="00A11807"/>
    <w:rsid w:val="00A53880"/>
    <w:rsid w:val="00A611DF"/>
    <w:rsid w:val="00A70F44"/>
    <w:rsid w:val="00A846E0"/>
    <w:rsid w:val="00A918BB"/>
    <w:rsid w:val="00A9748C"/>
    <w:rsid w:val="00AB51D5"/>
    <w:rsid w:val="00AC40CC"/>
    <w:rsid w:val="00AC4650"/>
    <w:rsid w:val="00AE119D"/>
    <w:rsid w:val="00AF4AE0"/>
    <w:rsid w:val="00B038C9"/>
    <w:rsid w:val="00B04E45"/>
    <w:rsid w:val="00B10239"/>
    <w:rsid w:val="00B1324E"/>
    <w:rsid w:val="00B14695"/>
    <w:rsid w:val="00B156D5"/>
    <w:rsid w:val="00B2342B"/>
    <w:rsid w:val="00B42C41"/>
    <w:rsid w:val="00B712B5"/>
    <w:rsid w:val="00BA1B8B"/>
    <w:rsid w:val="00BB1425"/>
    <w:rsid w:val="00BE6DFC"/>
    <w:rsid w:val="00BF1750"/>
    <w:rsid w:val="00C031C9"/>
    <w:rsid w:val="00C14F5B"/>
    <w:rsid w:val="00C22202"/>
    <w:rsid w:val="00C4542F"/>
    <w:rsid w:val="00C47BE9"/>
    <w:rsid w:val="00C53449"/>
    <w:rsid w:val="00C570AD"/>
    <w:rsid w:val="00C74BF5"/>
    <w:rsid w:val="00C771E9"/>
    <w:rsid w:val="00C85D28"/>
    <w:rsid w:val="00C9533A"/>
    <w:rsid w:val="00CB0412"/>
    <w:rsid w:val="00CD42C7"/>
    <w:rsid w:val="00CE533D"/>
    <w:rsid w:val="00CF3C9A"/>
    <w:rsid w:val="00CF49EC"/>
    <w:rsid w:val="00D40AE8"/>
    <w:rsid w:val="00D41321"/>
    <w:rsid w:val="00D7411B"/>
    <w:rsid w:val="00D815BF"/>
    <w:rsid w:val="00D95F01"/>
    <w:rsid w:val="00DD572E"/>
    <w:rsid w:val="00DD5FD3"/>
    <w:rsid w:val="00DD743D"/>
    <w:rsid w:val="00E002C6"/>
    <w:rsid w:val="00E05C42"/>
    <w:rsid w:val="00E13BEF"/>
    <w:rsid w:val="00E22264"/>
    <w:rsid w:val="00E30308"/>
    <w:rsid w:val="00E44057"/>
    <w:rsid w:val="00E65F4B"/>
    <w:rsid w:val="00E711E0"/>
    <w:rsid w:val="00E860CF"/>
    <w:rsid w:val="00E87169"/>
    <w:rsid w:val="00E90B17"/>
    <w:rsid w:val="00EA1FB3"/>
    <w:rsid w:val="00EB129E"/>
    <w:rsid w:val="00EB59CA"/>
    <w:rsid w:val="00EE2AB1"/>
    <w:rsid w:val="00EE5B23"/>
    <w:rsid w:val="00EE7174"/>
    <w:rsid w:val="00EF3910"/>
    <w:rsid w:val="00F17F7E"/>
    <w:rsid w:val="00F42E13"/>
    <w:rsid w:val="00F559D6"/>
    <w:rsid w:val="00F84B22"/>
    <w:rsid w:val="00F9181E"/>
    <w:rsid w:val="00F96887"/>
    <w:rsid w:val="00FA0D96"/>
    <w:rsid w:val="00FA4252"/>
    <w:rsid w:val="00FB0970"/>
    <w:rsid w:val="00FC5FCA"/>
    <w:rsid w:val="00FE6D2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57384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5738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E:\EigeneDateien\Studium\WorkspaceEclipse\se2p_svn.elmermx.ch\doc\07_Dokumentation\Benutzerdokumentation_Client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EigeneDateien\Studium\WorkspaceEclipse\se2p_svn.elmermx.ch\doc\07_Dokumentation\Benutzerdokumentation_Client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ile:///E:\EigeneDateien\Studium\WorkspaceEclipse\se2p_svn.elmermx.ch\doc\07_Dokumentation\Benutzerdokumentation_Client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59160-295F-4FD4-A766-185C4BE7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714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Client</dc:subject>
  <dc:creator>Christina</dc:creator>
  <cp:lastModifiedBy>Delia</cp:lastModifiedBy>
  <cp:revision>134</cp:revision>
  <dcterms:created xsi:type="dcterms:W3CDTF">2011-05-23T10:38:00Z</dcterms:created>
  <dcterms:modified xsi:type="dcterms:W3CDTF">2011-05-30T14:32:00Z</dcterms:modified>
</cp:coreProperties>
</file>