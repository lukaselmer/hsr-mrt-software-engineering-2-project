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C17700">
                  <w:rPr>
                    <w:noProof/>
                    <w:color w:val="4F81BD" w:themeColor="accent1"/>
                  </w:rPr>
                  <w:t>16.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B57A1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API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Documentation</w:t>
                    </w:r>
                    <w:proofErr w:type="spellEnd"/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93319278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93319279"/>
      <w:r>
        <w:t>Änderungsgeschichte</w:t>
      </w:r>
      <w:bookmarkEnd w:id="1"/>
      <w:r w:rsidR="008769B2">
        <w:tab/>
      </w:r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E0C21" w:rsidP="00AD4235">
            <w:pPr>
              <w:rPr>
                <w:b w:val="0"/>
              </w:rPr>
            </w:pPr>
            <w:r>
              <w:rPr>
                <w:b w:val="0"/>
              </w:rPr>
              <w:t>10</w:t>
            </w:r>
            <w:r w:rsidR="003F3090">
              <w:rPr>
                <w:b w:val="0"/>
              </w:rPr>
              <w:t>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AD4235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E0C21" w:rsidP="00AD4235">
            <w:pPr>
              <w:cnfStyle w:val="000000100000"/>
            </w:pPr>
            <w:r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93319280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0C5C28" w:rsidRDefault="00CB57A1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CB57A1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CB57A1">
            <w:rPr>
              <w:b w:val="0"/>
            </w:rPr>
            <w:fldChar w:fldCharType="separate"/>
          </w:r>
          <w:hyperlink w:anchor="_Toc293319278" w:history="1">
            <w:r w:rsidR="000C5C28" w:rsidRPr="00C90B9E">
              <w:rPr>
                <w:rStyle w:val="Hyperlink"/>
                <w:noProof/>
              </w:rPr>
              <w:t>1</w:t>
            </w:r>
            <w:r w:rsidR="000C5C28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C5C28" w:rsidRPr="00C90B9E">
              <w:rPr>
                <w:rStyle w:val="Hyperlink"/>
                <w:noProof/>
              </w:rPr>
              <w:t>Dokumentinformationen</w:t>
            </w:r>
            <w:r w:rsidR="000C5C28">
              <w:rPr>
                <w:noProof/>
                <w:webHidden/>
              </w:rPr>
              <w:tab/>
            </w:r>
            <w:r w:rsidR="000C5C28">
              <w:rPr>
                <w:noProof/>
                <w:webHidden/>
              </w:rPr>
              <w:fldChar w:fldCharType="begin"/>
            </w:r>
            <w:r w:rsidR="000C5C28">
              <w:rPr>
                <w:noProof/>
                <w:webHidden/>
              </w:rPr>
              <w:instrText xml:space="preserve"> PAGEREF _Toc293319278 \h </w:instrText>
            </w:r>
            <w:r w:rsidR="000C5C28">
              <w:rPr>
                <w:noProof/>
                <w:webHidden/>
              </w:rPr>
            </w:r>
            <w:r w:rsidR="000C5C28">
              <w:rPr>
                <w:noProof/>
                <w:webHidden/>
              </w:rPr>
              <w:fldChar w:fldCharType="separate"/>
            </w:r>
            <w:r w:rsidR="000C5C28">
              <w:rPr>
                <w:noProof/>
                <w:webHidden/>
              </w:rPr>
              <w:t>1</w:t>
            </w:r>
            <w:r w:rsidR="000C5C28"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79" w:history="1">
            <w:r w:rsidRPr="00C90B9E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0" w:history="1">
            <w:r w:rsidRPr="00C90B9E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19281" w:history="1">
            <w:r w:rsidRPr="00C90B9E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2" w:history="1">
            <w:r w:rsidRPr="00C90B9E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3" w:history="1">
            <w:r w:rsidRPr="00C90B9E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4" w:history="1">
            <w:r w:rsidRPr="00C90B9E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5" w:history="1">
            <w:r w:rsidRPr="00C90B9E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19286" w:history="1">
            <w:r w:rsidRPr="00C90B9E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87" w:history="1">
            <w:r w:rsidRPr="00C90B9E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88" w:history="1">
            <w:r w:rsidRPr="00C90B9E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89" w:history="1">
            <w:r w:rsidRPr="00C90B9E">
              <w:rPr>
                <w:rStyle w:val="Hyperlink"/>
                <w:noProof/>
                <w:lang w:val="en-US"/>
              </w:rPr>
              <w:t>3.1.2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0" w:history="1">
            <w:r w:rsidRPr="00C90B9E">
              <w:rPr>
                <w:rStyle w:val="Hyperlink"/>
                <w:noProof/>
                <w:lang w:val="en-US"/>
              </w:rPr>
              <w:t>3.1.3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Response: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91" w:history="1">
            <w:r w:rsidRPr="00C90B9E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Synchronize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2" w:history="1">
            <w:r w:rsidRPr="00C90B9E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3" w:history="1">
            <w:r w:rsidRPr="00C90B9E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94" w:history="1">
            <w:r w:rsidRPr="00C90B9E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Synchronize TimeEntryTypes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5" w:history="1">
            <w:r w:rsidRPr="00C90B9E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6" w:history="1">
            <w:r w:rsidRPr="00C90B9E">
              <w:rPr>
                <w:rStyle w:val="Hyperlink"/>
                <w:noProof/>
                <w:lang w:val="en-US"/>
              </w:rPr>
              <w:t>3.3.2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Beispiel (HTTP)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7" w:history="1">
            <w:r w:rsidRPr="00C90B9E">
              <w:rPr>
                <w:rStyle w:val="Hyperlink"/>
                <w:noProof/>
              </w:rPr>
              <w:t>3.3.3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</w:rPr>
              <w:t>Response: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319298" w:history="1">
            <w:r w:rsidRPr="00C90B9E">
              <w:rPr>
                <w:rStyle w:val="Hyperlink"/>
                <w:noProof/>
                <w:lang w:val="en-US"/>
              </w:rPr>
              <w:t>3.3.4</w:t>
            </w:r>
            <w:r>
              <w:rPr>
                <w:noProof/>
                <w:sz w:val="22"/>
              </w:rPr>
              <w:tab/>
            </w:r>
            <w:r w:rsidRPr="00C90B9E">
              <w:rPr>
                <w:rStyle w:val="Hyperlink"/>
                <w:noProof/>
                <w:lang w:val="en-US"/>
              </w:rPr>
              <w:t>Beispiel (HTTP)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C28" w:rsidRDefault="000C5C28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19299" w:history="1">
            <w:r w:rsidRPr="00C90B9E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C90B9E">
              <w:rPr>
                <w:rStyle w:val="Hyperlink"/>
                <w:noProof/>
              </w:rPr>
              <w:t>Synchronize TimeEntries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D75B6D" w:rsidRDefault="00D75B6D" w:rsidP="00732FAA">
      <w:pPr>
        <w:pStyle w:val="Heading1"/>
      </w:pPr>
      <w:bookmarkStart w:id="3" w:name="_Toc293319281"/>
      <w:r>
        <w:t>Einleitung</w:t>
      </w:r>
      <w:bookmarkEnd w:id="3"/>
    </w:p>
    <w:p w:rsidR="00D75B6D" w:rsidRDefault="00BD1E21" w:rsidP="00BD1E21">
      <w:pPr>
        <w:pStyle w:val="Heading2"/>
      </w:pPr>
      <w:bookmarkStart w:id="4" w:name="_Toc293319282"/>
      <w:r>
        <w:t>Zweck</w:t>
      </w:r>
      <w:bookmarkEnd w:id="4"/>
    </w:p>
    <w:p w:rsidR="00BD1E21" w:rsidRPr="00BD1E21" w:rsidRDefault="00FD66B1" w:rsidP="00BD1E21">
      <w:r>
        <w:t>Dieses Dokument beschreibt das Externe Design für das Projekt MRT (Mobile Reporting Tool).</w:t>
      </w:r>
      <w:r w:rsidR="00044139">
        <w:t xml:space="preserve"> Es erläutert wie das äussere Erscheinungsbild des Systems und wie dieses mit dem Nutzer interagiert. </w:t>
      </w:r>
      <w:r w:rsidR="005C0E4E">
        <w:t>Das Dokument bezieht sich auf die Sicht des Nutzers.</w:t>
      </w:r>
    </w:p>
    <w:p w:rsidR="00BD1E21" w:rsidRDefault="00BD1E21" w:rsidP="00BD1E21">
      <w:pPr>
        <w:pStyle w:val="Heading2"/>
      </w:pPr>
      <w:bookmarkStart w:id="5" w:name="_Toc293319283"/>
      <w:r>
        <w:t>Gültigkeitsbereich</w:t>
      </w:r>
      <w:bookmarkEnd w:id="5"/>
    </w:p>
    <w:p w:rsidR="00BD1E21" w:rsidRPr="00BD1E21" w:rsidRDefault="00FD66B1" w:rsidP="00BD1E21">
      <w:r>
        <w:lastRenderedPageBreak/>
        <w:t>Dieses Dokument ist während der gesamten Projektdauer gültig (21.02 bis 03.06.2011).</w:t>
      </w:r>
    </w:p>
    <w:p w:rsidR="00BD1E21" w:rsidRDefault="00BD1E21" w:rsidP="00BD1E21">
      <w:pPr>
        <w:pStyle w:val="Heading2"/>
      </w:pPr>
      <w:bookmarkStart w:id="6" w:name="_Toc293319284"/>
      <w:r>
        <w:t>Definitionen und Abkürzungen</w:t>
      </w:r>
      <w:bookmarkEnd w:id="6"/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BD1E21" w:rsidRDefault="00BD1E21" w:rsidP="00BD1E21">
      <w:pPr>
        <w:pStyle w:val="Heading2"/>
      </w:pPr>
      <w:bookmarkStart w:id="7" w:name="_Toc293319285"/>
      <w:r>
        <w:t>Referenzen</w:t>
      </w:r>
      <w:bookmarkEnd w:id="7"/>
    </w:p>
    <w:p w:rsidR="00732861" w:rsidRDefault="004E0C21" w:rsidP="00732861">
      <w:pPr>
        <w:pStyle w:val="Heading1"/>
      </w:pPr>
      <w:bookmarkStart w:id="8" w:name="_Toc293319286"/>
      <w:r>
        <w:t xml:space="preserve">API </w:t>
      </w:r>
      <w:proofErr w:type="spellStart"/>
      <w:r>
        <w:t>Documentation</w:t>
      </w:r>
      <w:bookmarkEnd w:id="8"/>
      <w:proofErr w:type="spellEnd"/>
    </w:p>
    <w:p w:rsidR="00B07D9D" w:rsidRDefault="00151506" w:rsidP="00B07D9D">
      <w:pPr>
        <w:pStyle w:val="Heading2"/>
      </w:pPr>
      <w:bookmarkStart w:id="9" w:name="_Toc293319287"/>
      <w:r>
        <w:t>Login</w:t>
      </w:r>
      <w:bookmarkEnd w:id="9"/>
    </w:p>
    <w:p w:rsidR="00BD0E0C" w:rsidRPr="00BD0E0C" w:rsidRDefault="00BD0E0C" w:rsidP="00BD0E0C">
      <w:r w:rsidRPr="00BD0E0C">
        <w:t>Um mit dem System interagieren zu können, bedarf e seines Authentication-Cookies, das man mit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Heading3"/>
      </w:pPr>
      <w:bookmarkStart w:id="10" w:name="_Toc293319288"/>
      <w:r>
        <w:t>Request</w:t>
      </w:r>
      <w:bookmarkEnd w:id="10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BD0E0C" w:rsidTr="00BD0E0C">
        <w:trPr>
          <w:cnfStyle w:val="1000000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/>
            </w:pPr>
            <w:r>
              <w:t>Wert</w:t>
            </w:r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POST</w:t>
            </w:r>
          </w:p>
        </w:tc>
      </w:tr>
      <w:tr w:rsidR="0080590D" w:rsidTr="00BD0E0C">
        <w:tc>
          <w:tcPr>
            <w:cnfStyle w:val="00100000000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/>
        </w:trPr>
        <w:tc>
          <w:tcPr>
            <w:cnfStyle w:val="00100000000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34250D" w:rsidTr="0034250D">
        <w:trPr>
          <w:cnfStyle w:val="100000000000"/>
        </w:trPr>
        <w:tc>
          <w:tcPr>
            <w:cnfStyle w:val="00100000000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/>
            </w:pPr>
            <w:r>
              <w:t>Beispielwert</w:t>
            </w:r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{ } (Hash)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Emailadresse des einzuloggenden Subjekts</w:t>
            </w:r>
          </w:p>
        </w:tc>
        <w:tc>
          <w:tcPr>
            <w:tcW w:w="3071" w:type="dxa"/>
          </w:tcPr>
          <w:p w:rsidR="0034250D" w:rsidRDefault="00CB57A1" w:rsidP="00BD0E0C">
            <w:pPr>
              <w:cnfStyle w:val="000000000000"/>
            </w:pPr>
            <w:hyperlink r:id="rId9" w:history="1">
              <w:r w:rsidR="00D3610E" w:rsidRPr="002941E1">
                <w:rPr>
                  <w:rStyle w:val="Hyperlink"/>
                </w:rPr>
                <w:t>Field_worker@mrt.ch</w:t>
              </w:r>
            </w:hyperlink>
          </w:p>
        </w:tc>
      </w:tr>
      <w:tr w:rsidR="0034250D" w:rsidTr="0034250D">
        <w:trPr>
          <w:cnfStyle w:val="000000100000"/>
        </w:trPr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Passwort des einzuloggenden Subjekts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/>
            </w:pPr>
            <w:r>
              <w:t>„</w:t>
            </w:r>
            <w:proofErr w:type="spellStart"/>
            <w:r>
              <w:t>mrt</w:t>
            </w:r>
            <w:proofErr w:type="spellEnd"/>
            <w:r>
              <w:t>“</w:t>
            </w:r>
          </w:p>
        </w:tc>
      </w:tr>
      <w:tr w:rsidR="0034250D" w:rsidTr="0034250D">
        <w:tc>
          <w:tcPr>
            <w:cnfStyle w:val="00100000000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/>
            </w:pPr>
            <w:r>
              <w:t>1</w:t>
            </w:r>
          </w:p>
        </w:tc>
      </w:tr>
    </w:tbl>
    <w:p w:rsidR="00A43060" w:rsidRPr="00BD0E0C" w:rsidRDefault="00A43060" w:rsidP="000B60D4">
      <w:pPr>
        <w:pStyle w:val="Heading4"/>
        <w:tabs>
          <w:tab w:val="left" w:pos="1530"/>
        </w:tabs>
      </w:pPr>
      <w:r>
        <w:t>Beispiel (HTTP)</w:t>
      </w:r>
    </w:p>
    <w:p w:rsidR="00F6437E" w:rsidRPr="00F6437E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POST /users/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 xml:space="preserve"> HTTP/1.1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cr/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75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mrt.elmermx.ch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Pr="00F6437E">
        <w:rPr>
          <w:rFonts w:ascii="Lucida Console" w:hAnsi="Lucida Console"/>
          <w:sz w:val="16"/>
          <w:szCs w:val="16"/>
          <w:lang w:val="en-US"/>
        </w:rPr>
        <w:t>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A43060" w:rsidRDefault="00F6437E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{"user":{"password":"mrt","email":"field_Worker@mrt.ch","remember_me":"1"}}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Heading3"/>
        <w:rPr>
          <w:lang w:val="en-US"/>
        </w:rPr>
      </w:pPr>
      <w:bookmarkStart w:id="11" w:name="_Toc293319289"/>
      <w:r>
        <w:rPr>
          <w:lang w:val="en-US"/>
        </w:rPr>
        <w:lastRenderedPageBreak/>
        <w:t>Response</w:t>
      </w:r>
      <w:r w:rsidR="009434E1">
        <w:rPr>
          <w:lang w:val="en-US"/>
        </w:rPr>
        <w:t>:</w:t>
      </w:r>
      <w:r w:rsidR="00D473BB">
        <w:rPr>
          <w:lang w:val="en-US"/>
        </w:rPr>
        <w:t xml:space="preserve"> Success</w:t>
      </w:r>
      <w:bookmarkEnd w:id="11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0B60D4" w:rsidTr="00C80156">
        <w:trPr>
          <w:cnfStyle w:val="100000000000"/>
        </w:trPr>
        <w:tc>
          <w:tcPr>
            <w:cnfStyle w:val="001000000000"/>
            <w:tcW w:w="4606" w:type="dxa"/>
          </w:tcPr>
          <w:p w:rsidR="000B60D4" w:rsidRDefault="000B60D4" w:rsidP="00C80156">
            <w:r>
              <w:t>Header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100000000000"/>
            </w:pPr>
            <w:r>
              <w:t>Wert</w:t>
            </w:r>
          </w:p>
        </w:tc>
      </w:tr>
      <w:tr w:rsidR="000B60D4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C80156">
            <w:r>
              <w:t>Status</w:t>
            </w:r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/>
            </w:pPr>
            <w:r>
              <w:t>200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>
              <w:t>Content 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/>
        </w:trPr>
        <w:tc>
          <w:tcPr>
            <w:cnfStyle w:val="00100000000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/>
            </w:pPr>
            <w:r>
              <w:t>UTF-8</w:t>
            </w:r>
          </w:p>
        </w:tc>
      </w:tr>
      <w:tr w:rsidR="000B60D4" w:rsidTr="00C80156">
        <w:tc>
          <w:tcPr>
            <w:cnfStyle w:val="00100000000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/>
            </w:pPr>
            <w:r>
              <w:t>HTTP/1.1</w:t>
            </w:r>
          </w:p>
        </w:tc>
      </w:tr>
    </w:tbl>
    <w:p w:rsidR="005C6A27" w:rsidRDefault="005C6A27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0B60D4" w:rsidTr="005C6A27">
        <w:trPr>
          <w:cnfStyle w:val="100000000000"/>
        </w:trPr>
        <w:tc>
          <w:tcPr>
            <w:cnfStyle w:val="00100000000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/>
            </w:pPr>
            <w:r>
              <w:t>Beispielwert</w:t>
            </w:r>
          </w:p>
        </w:tc>
      </w:tr>
      <w:tr w:rsidR="000B60D4" w:rsidTr="005C6A27">
        <w:trPr>
          <w:cnfStyle w:val="000000100000"/>
        </w:trPr>
        <w:tc>
          <w:tcPr>
            <w:cnfStyle w:val="00100000000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/>
            </w:pPr>
            <w:r>
              <w:t>Der Typ des eingeloggten Subjektes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/>
            </w:pPr>
            <w:r w:rsidRPr="00405ED9">
              <w:t>2</w:t>
            </w:r>
          </w:p>
        </w:tc>
      </w:tr>
      <w:tr w:rsid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/>
            </w:pPr>
            <w:r w:rsidRPr="00405ED9">
              <w:t>Fredi</w:t>
            </w:r>
          </w:p>
        </w:tc>
      </w:tr>
      <w:tr w:rsid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/>
            </w:pPr>
            <w:r>
              <w:t>Telefonnummer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/>
            </w:pPr>
            <w:r w:rsidRPr="00405ED9">
              <w:t xml:space="preserve">044 210 111 11 </w:t>
            </w:r>
            <w:proofErr w:type="spellStart"/>
            <w:r w:rsidRPr="00405ED9">
              <w:t>11</w:t>
            </w:r>
            <w:proofErr w:type="spellEnd"/>
          </w:p>
        </w:tc>
      </w:tr>
      <w:tr w:rsidR="00405ED9" w:rsidRPr="00405ED9" w:rsidTr="005C6A27">
        <w:tc>
          <w:tcPr>
            <w:cnfStyle w:val="00100000000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405ED9" w:rsidRPr="00405ED9">
              <w:rPr>
                <w:lang w:val="en-US"/>
              </w:rPr>
              <w:t>ield_worker.reme</w:t>
            </w:r>
            <w:r w:rsidR="00405ED9">
              <w:rPr>
                <w:lang w:val="en-US"/>
              </w:rPr>
              <w:t>m</w:t>
            </w:r>
            <w:r w:rsidR="00405ED9" w:rsidRPr="00405ED9">
              <w:rPr>
                <w:lang w:val="en-US"/>
              </w:rPr>
              <w:t>ber_created_at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Erstellungsdatum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letzten</w:t>
            </w:r>
            <w:proofErr w:type="spellEnd"/>
            <w:r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/>
              <w:rPr>
                <w:lang w:val="en-US"/>
              </w:rPr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/>
        </w:trPr>
        <w:tc>
          <w:tcPr>
            <w:cnfStyle w:val="00100000000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DB2B23" w:rsidP="00405ED9">
            <w:pPr>
              <w:cnfStyle w:val="000000100000"/>
              <w:rPr>
                <w:lang w:val="en-US"/>
              </w:rPr>
            </w:pPr>
            <w:hyperlink r:id="rId10" w:history="1">
              <w:r w:rsidRPr="00046C38">
                <w:rPr>
                  <w:rStyle w:val="Hyperlink"/>
                  <w:lang w:val="en-US"/>
                </w:rPr>
                <w:t>Field_worker@mrt.ch</w:t>
              </w:r>
            </w:hyperlink>
          </w:p>
        </w:tc>
      </w:tr>
      <w:tr w:rsidR="00DB2B23" w:rsidTr="00A067FF">
        <w:tc>
          <w:tcPr>
            <w:cnfStyle w:val="001000000000"/>
            <w:tcW w:w="3239" w:type="dxa"/>
          </w:tcPr>
          <w:p w:rsidR="00DB2B23" w:rsidRDefault="00DB2B23" w:rsidP="00A067FF">
            <w:proofErr w:type="spellStart"/>
            <w:r>
              <w:t>field_worker.created_at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A067FF">
            <w:pPr>
              <w:cnfStyle w:val="00000000000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A067FF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A067FF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A067FF">
            <w:proofErr w:type="spellStart"/>
            <w:r>
              <w:t>field_worker.updated_at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A067FF">
            <w:pPr>
              <w:cnfStyle w:val="00000010000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A067FF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BD0E0C" w:rsidRDefault="000B60D4" w:rsidP="000B60D4">
      <w:pPr>
        <w:pStyle w:val="Heading4"/>
      </w:pPr>
      <w:r>
        <w:t>Beispiel (HTTP)</w:t>
      </w:r>
    </w:p>
    <w:p w:rsidR="00F6437E" w:rsidRPr="00405ED9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HTTP/1.1 200 OK</w:t>
      </w:r>
      <w:r w:rsidRPr="00405ED9">
        <w:rPr>
          <w:rFonts w:ascii="Lucida Console" w:hAnsi="Lucida Console"/>
          <w:sz w:val="16"/>
          <w:szCs w:val="16"/>
          <w:lang w:val="en-US"/>
        </w:rPr>
        <w:cr/>
      </w:r>
      <w:r w:rsidR="00405ED9" w:rsidRPr="00405ED9">
        <w:rPr>
          <w:rFonts w:ascii="Lucida Console" w:hAnsi="Lucida Console"/>
          <w:sz w:val="16"/>
          <w:szCs w:val="16"/>
          <w:lang w:val="en-US"/>
        </w:rPr>
        <w:t>D</w:t>
      </w:r>
      <w:r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Thu, 12 May 2011 13:43:05 GMT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Server: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Apache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) 2.2.15</w:t>
      </w:r>
      <w:r w:rsidRPr="00405ED9">
        <w:rPr>
          <w:rFonts w:ascii="Lucida Console" w:hAnsi="Lucida Console"/>
          <w:sz w:val="16"/>
          <w:szCs w:val="16"/>
          <w:lang w:val="en-US"/>
        </w:rPr>
        <w:cr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"0736a29c31ffc1b236b21ea3f535e547"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405ED9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405ED9">
        <w:rPr>
          <w:rFonts w:ascii="Lucida Console" w:hAnsi="Lucida Console"/>
          <w:sz w:val="16"/>
          <w:szCs w:val="16"/>
          <w:lang w:val="en-US"/>
        </w:rPr>
        <w:t>=1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0.082116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private, must-revalidate</w:t>
      </w:r>
      <w:r w:rsidRPr="00405ED9">
        <w:rPr>
          <w:rFonts w:ascii="Lucida Console" w:hAnsi="Lucida Console"/>
          <w:sz w:val="16"/>
          <w:szCs w:val="16"/>
          <w:lang w:val="en-US"/>
        </w:rPr>
        <w:cr/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Pr="00F6437E" w:rsidRDefault="00F6437E" w:rsidP="00405ED9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D473BB">
        <w:rPr>
          <w:rFonts w:ascii="Lucida Console" w:hAnsi="Lucida Console"/>
          <w:sz w:val="16"/>
          <w:szCs w:val="16"/>
          <w:lang w:val="en-US"/>
        </w:rPr>
        <w:t>Set-Cookie: _mrt_session=BAh7ByIPc2Vzc2lvbl9pZCIlYTZiNmI3NThjMzVhMTU0MzA4ZDkxNWY4NmExZmEwZWYiGXdhcmRlbi51c2VyLnVzZXIua2V5WwgiEEZ</w:t>
      </w:r>
      <w:r w:rsidRPr="00F6437E">
        <w:rPr>
          <w:rFonts w:ascii="Lucida Console" w:hAnsi="Lucida Console"/>
          <w:sz w:val="16"/>
          <w:szCs w:val="16"/>
          <w:lang w:val="en-US"/>
        </w:rPr>
        <w:t xml:space="preserve">pZWxkV29ya2VyWwZpByIiJDJhJDEwJGFmTG1INTR0Q3dTUTcxRnpYLmIvcy4%3D--bfe5c2bcbe9b59b3b389f36584277ef8b2974054; path=/; 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405ED9">
      <w:pPr>
        <w:tabs>
          <w:tab w:val="left" w:pos="1530"/>
          <w:tab w:val="left" w:pos="1710"/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Status: 200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Keep-Alive: timeout=15, max=150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Connection: Keep-Alive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Transfer-Encoding: chunked</w:t>
      </w:r>
      <w:r w:rsidRPr="00F6437E">
        <w:rPr>
          <w:rFonts w:ascii="Lucida Console" w:hAnsi="Lucida Console"/>
          <w:sz w:val="16"/>
          <w:szCs w:val="16"/>
          <w:lang w:val="en-US"/>
        </w:rPr>
        <w:cr/>
        <w:t>Content-Type: application/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=utf-8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F6437E" w:rsidRDefault="00F6437E" w:rsidP="000B60D4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f2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</w:p>
    <w:p w:rsidR="005C6A27" w:rsidRDefault="00F6437E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{"field_worker":{"created_at":"2011-05-10T15:45:46+02:00","updated_at":"2011-05-10T16:51:53+02:00","id":2,"last_name":"Worker","phone":null,"remember_created_at":"2011-05-10T16:51:53+02:00","email":"field_worker@mrt.ch","first_name":"Fredi"}}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Heading3"/>
        <w:rPr>
          <w:lang w:val="en-US"/>
        </w:rPr>
      </w:pPr>
      <w:bookmarkStart w:id="12" w:name="_Toc293319290"/>
      <w:r>
        <w:rPr>
          <w:lang w:val="en-US"/>
        </w:rPr>
        <w:lastRenderedPageBreak/>
        <w:t>Response</w:t>
      </w:r>
      <w:r w:rsidR="009434E1">
        <w:rPr>
          <w:lang w:val="en-US"/>
        </w:rPr>
        <w:t>:</w:t>
      </w:r>
      <w:r>
        <w:rPr>
          <w:lang w:val="en-US"/>
        </w:rPr>
        <w:t xml:space="preserve"> </w:t>
      </w:r>
      <w:r w:rsidR="00C17700">
        <w:rPr>
          <w:lang w:val="en-US"/>
        </w:rPr>
        <w:t>Fail</w:t>
      </w:r>
      <w:bookmarkEnd w:id="12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/>
            </w:pPr>
            <w:r>
              <w:t>401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UTF-8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D473BB" w:rsidTr="00D473BB">
        <w:trPr>
          <w:cnfStyle w:val="100000000000"/>
        </w:trPr>
        <w:tc>
          <w:tcPr>
            <w:cnfStyle w:val="00100000000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D473BB">
        <w:trPr>
          <w:cnfStyle w:val="000000100000"/>
        </w:trPr>
        <w:tc>
          <w:tcPr>
            <w:cnfStyle w:val="00100000000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Heading4"/>
      </w:pPr>
      <w:r>
        <w:t>Beispiel (HTTP)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 Mon, 16 May 2011 11:04:26 GMT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 Apache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 xml:space="preserve">X-Powered-By: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 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 0.321662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 no-cache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 xml:space="preserve">Set-Cookie: _mrt_session=BAh7BiIPc2Vzc2lvbl9pZCIlZTY4ZTU0MTYzODliY2RiM2JiMGUzZWRhNzk3OWRiZTQ%3D--bf8c828f976cbfafd21b9c070575b9c6e27d28f5;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 401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 timeout=15, max=150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 Keep-Alive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 chunked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Content-Type: application/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=utf-8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28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{"error":"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0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151506" w:rsidP="00F6437E">
      <w:pPr>
        <w:pStyle w:val="Heading2"/>
      </w:pPr>
      <w:bookmarkStart w:id="13" w:name="_Toc293319291"/>
      <w:proofErr w:type="spellStart"/>
      <w:r>
        <w:lastRenderedPageBreak/>
        <w:t>Synchronize</w:t>
      </w:r>
      <w:proofErr w:type="spellEnd"/>
      <w:r>
        <w:t xml:space="preserve"> Customers</w:t>
      </w:r>
      <w:bookmarkEnd w:id="13"/>
    </w:p>
    <w:p w:rsidR="00D473BB" w:rsidRPr="00D473BB" w:rsidRDefault="00D473BB" w:rsidP="00D473BB">
      <w:r>
        <w:t xml:space="preserve">MRT bietet die Möglichkeit eine Liste der Kunden auf dem Endgerät zu verwalten. Damit nicht </w:t>
      </w:r>
      <w:proofErr w:type="spellStart"/>
      <w:r>
        <w:t>jedesmal</w:t>
      </w:r>
      <w:proofErr w:type="spellEnd"/>
      <w:r>
        <w:t xml:space="preserve"> die ganze Liste übertragen werden muss, werden immer nur die seit der letzten Synchronisation veränderten Kunden überliefert.</w:t>
      </w:r>
    </w:p>
    <w:p w:rsidR="00D473BB" w:rsidRDefault="00D473BB" w:rsidP="00D473BB">
      <w:pPr>
        <w:pStyle w:val="Heading3"/>
      </w:pPr>
      <w:bookmarkStart w:id="14" w:name="_Toc293319292"/>
      <w:r>
        <w:t>Request</w:t>
      </w:r>
      <w:bookmarkEnd w:id="14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473BB" w:rsidTr="00C80156">
        <w:trPr>
          <w:cnfStyle w:val="1000000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/>
            </w:pPr>
            <w:r>
              <w:t>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>
              <w:t>POST</w:t>
            </w:r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D473BB" w:rsidTr="00C80156">
        <w:trPr>
          <w:cnfStyle w:val="100000000000"/>
        </w:trPr>
        <w:tc>
          <w:tcPr>
            <w:cnfStyle w:val="00100000000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/>
            </w:pPr>
            <w:r>
              <w:t>Beispielwert</w:t>
            </w:r>
          </w:p>
        </w:tc>
      </w:tr>
      <w:tr w:rsidR="00D473BB" w:rsidTr="00C80156">
        <w:trPr>
          <w:cnfStyle w:val="000000100000"/>
        </w:trPr>
        <w:tc>
          <w:tcPr>
            <w:cnfStyle w:val="00100000000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EA1CDB" w:rsidP="00C80156">
            <w:pPr>
              <w:cnfStyle w:val="000000100000"/>
            </w:pPr>
            <w:r>
              <w:t xml:space="preserve">Der höchste </w:t>
            </w:r>
            <w:proofErr w:type="spellStart"/>
            <w:r>
              <w:t>Zeitstempfel</w:t>
            </w:r>
            <w:proofErr w:type="spellEnd"/>
            <w:r>
              <w:t xml:space="preserve"> aus der lokalen Kundentabelle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</w:p>
        </w:tc>
        <w:tc>
          <w:tcPr>
            <w:tcW w:w="3071" w:type="dxa"/>
          </w:tcPr>
          <w:p w:rsidR="00D473BB" w:rsidRDefault="00D473BB" w:rsidP="00C80156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EA1CDB" w:rsidRPr="00BD0E0C" w:rsidRDefault="00EA1CDB" w:rsidP="00EA1CDB">
      <w:pPr>
        <w:pStyle w:val="Heading4"/>
      </w:pPr>
      <w:r>
        <w:t>Beispiel (HTTP)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last_update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":"1970-01-01T01:00:00GMT+01:00"}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Heading3"/>
      </w:pPr>
      <w:bookmarkStart w:id="15" w:name="_Toc293319293"/>
      <w:r>
        <w:lastRenderedPageBreak/>
        <w:t>Response</w:t>
      </w:r>
      <w:r w:rsidR="006D436D">
        <w:t>:</w:t>
      </w:r>
      <w:r>
        <w:t xml:space="preserve"> </w:t>
      </w:r>
      <w:proofErr w:type="spellStart"/>
      <w:r>
        <w:t>Success</w:t>
      </w:r>
      <w:bookmarkEnd w:id="15"/>
      <w:proofErr w:type="spellEnd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C80156" w:rsidTr="00C80156">
        <w:trPr>
          <w:cnfStyle w:val="1000000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/>
            </w:pPr>
            <w:r>
              <w:t>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200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/>
            </w:pPr>
            <w:r>
              <w:t>UTF-8</w:t>
            </w:r>
          </w:p>
        </w:tc>
      </w:tr>
      <w:tr w:rsidR="00C80156" w:rsidTr="00C80156">
        <w:tc>
          <w:tcPr>
            <w:cnfStyle w:val="00100000000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C80156" w:rsidTr="00C80156">
        <w:trPr>
          <w:cnfStyle w:val="100000000000"/>
        </w:trPr>
        <w:tc>
          <w:tcPr>
            <w:cnfStyle w:val="00100000000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/>
            </w:pPr>
            <w:r>
              <w:t>Beispielwert</w:t>
            </w:r>
          </w:p>
        </w:tc>
      </w:tr>
      <w:tr w:rsidR="00C80156" w:rsidTr="00C80156">
        <w:trPr>
          <w:cnfStyle w:val="000000100000"/>
        </w:trPr>
        <w:tc>
          <w:tcPr>
            <w:cnfStyle w:val="00100000000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EB0D93" w:rsidP="00EB0D93">
            <w:pPr>
              <w:cnfStyle w:val="00000010000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 xml:space="preserve"> 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/>
            </w:pPr>
            <w:r>
              <w:t>{} (Hash)</w:t>
            </w:r>
          </w:p>
        </w:tc>
      </w:tr>
      <w:tr w:rsidR="009A0745" w:rsidTr="00C80156">
        <w:trPr>
          <w:cnfStyle w:val="000000100000"/>
        </w:trPr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/>
            </w:pPr>
            <w:r>
              <w:t>Peter</w:t>
            </w:r>
          </w:p>
        </w:tc>
      </w:tr>
      <w:tr w:rsidR="009A0745" w:rsidTr="00C80156">
        <w:tc>
          <w:tcPr>
            <w:cnfStyle w:val="00100000000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/>
            </w:pPr>
            <w:r>
              <w:t>Muster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/>
            </w:pPr>
            <w:r>
              <w:t>{} (Hash)</w:t>
            </w:r>
          </w:p>
        </w:tc>
      </w:tr>
      <w:tr w:rsidR="00827CAF" w:rsidTr="00C80156">
        <w:tc>
          <w:tcPr>
            <w:cnfStyle w:val="001000000000"/>
            <w:tcW w:w="3239" w:type="dxa"/>
          </w:tcPr>
          <w:p w:rsidR="00827CAF" w:rsidRDefault="00827CAF" w:rsidP="00C80156">
            <w:proofErr w:type="spellStart"/>
            <w:r>
              <w:t>customer.phone</w:t>
            </w:r>
            <w:proofErr w:type="spellEnd"/>
          </w:p>
        </w:tc>
        <w:tc>
          <w:tcPr>
            <w:tcW w:w="3018" w:type="dxa"/>
          </w:tcPr>
          <w:p w:rsidR="00827CAF" w:rsidRDefault="00827CAF" w:rsidP="00EB0D93">
            <w:pPr>
              <w:cnfStyle w:val="000000000000"/>
            </w:pPr>
            <w:r>
              <w:t>Telefonnummer des Kunden</w:t>
            </w:r>
          </w:p>
        </w:tc>
        <w:tc>
          <w:tcPr>
            <w:tcW w:w="3031" w:type="dxa"/>
          </w:tcPr>
          <w:p w:rsidR="00827CAF" w:rsidRDefault="00DF5119" w:rsidP="00C80156">
            <w:pPr>
              <w:cnfStyle w:val="000000000000"/>
            </w:pPr>
            <w:r>
              <w:t xml:space="preserve">+41 44 </w:t>
            </w:r>
            <w:r w:rsidR="00827CAF">
              <w:t xml:space="preserve">340 00 </w:t>
            </w:r>
            <w:proofErr w:type="spellStart"/>
            <w:r w:rsidR="00827CAF">
              <w:t>00</w:t>
            </w:r>
            <w:proofErr w:type="spellEnd"/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1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Hungerbergstr. 1</w:t>
            </w:r>
          </w:p>
        </w:tc>
      </w:tr>
      <w:tr w:rsidR="00E5638B" w:rsidTr="00A067FF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E5638B">
            <w:r>
              <w:t>customer.address.line</w:t>
            </w:r>
            <w:r>
              <w:t>2</w:t>
            </w:r>
          </w:p>
        </w:tc>
        <w:tc>
          <w:tcPr>
            <w:tcW w:w="3018" w:type="dxa"/>
          </w:tcPr>
          <w:p w:rsidR="00E5638B" w:rsidRDefault="00E5638B" w:rsidP="00A067FF">
            <w:pPr>
              <w:cnfStyle w:val="000000100000"/>
            </w:pPr>
            <w:r>
              <w:t>2</w:t>
            </w:r>
            <w:r>
              <w:t>. Adresszeile</w:t>
            </w:r>
          </w:p>
        </w:tc>
        <w:tc>
          <w:tcPr>
            <w:tcW w:w="3031" w:type="dxa"/>
          </w:tcPr>
          <w:p w:rsidR="00E5638B" w:rsidRDefault="00E5638B" w:rsidP="00A067FF">
            <w:pPr>
              <w:cnfStyle w:val="000000100000"/>
            </w:pPr>
            <w:r>
              <w:t>2. Stock</w:t>
            </w:r>
          </w:p>
        </w:tc>
      </w:tr>
      <w:tr w:rsidR="00E5638B" w:rsidTr="00A067FF">
        <w:tc>
          <w:tcPr>
            <w:cnfStyle w:val="001000000000"/>
            <w:tcW w:w="3239" w:type="dxa"/>
          </w:tcPr>
          <w:p w:rsidR="00E5638B" w:rsidRDefault="00E5638B" w:rsidP="00A067FF">
            <w:r>
              <w:t>customer.address.line</w:t>
            </w:r>
            <w:r>
              <w:t>3</w:t>
            </w:r>
          </w:p>
        </w:tc>
        <w:tc>
          <w:tcPr>
            <w:tcW w:w="3018" w:type="dxa"/>
          </w:tcPr>
          <w:p w:rsidR="00E5638B" w:rsidRDefault="00E5638B" w:rsidP="00A067FF">
            <w:pPr>
              <w:cnfStyle w:val="000000000000"/>
            </w:pPr>
            <w:r>
              <w:t>3</w:t>
            </w:r>
            <w:r>
              <w:t>. Adresszeile</w:t>
            </w:r>
          </w:p>
        </w:tc>
        <w:tc>
          <w:tcPr>
            <w:tcW w:w="3031" w:type="dxa"/>
          </w:tcPr>
          <w:p w:rsidR="00E5638B" w:rsidRDefault="00E5638B" w:rsidP="00A067FF">
            <w:pPr>
              <w:cnfStyle w:val="000000000000"/>
            </w:pPr>
            <w:r>
              <w:t>Postfach 11</w:t>
            </w:r>
          </w:p>
        </w:tc>
      </w:tr>
      <w:tr w:rsidR="00FA2D96" w:rsidTr="00C80156">
        <w:trPr>
          <w:cnfStyle w:val="000000100000"/>
        </w:trPr>
        <w:tc>
          <w:tcPr>
            <w:cnfStyle w:val="00100000000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/>
            </w:pPr>
            <w:r>
              <w:t>{} (Hash)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customer.address.zip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/>
            </w:pPr>
            <w:r>
              <w:t>8000</w:t>
            </w:r>
          </w:p>
        </w:tc>
      </w:tr>
      <w:tr w:rsidR="00E5638B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/>
            </w:pPr>
            <w:r>
              <w:t>Zürich</w:t>
            </w:r>
          </w:p>
        </w:tc>
      </w:tr>
      <w:tr w:rsidR="00E75C2B" w:rsidRPr="00EA4727" w:rsidTr="00C80156">
        <w:tc>
          <w:tcPr>
            <w:cnfStyle w:val="001000000000"/>
            <w:tcW w:w="3239" w:type="dxa"/>
          </w:tcPr>
          <w:p w:rsidR="00E75C2B" w:rsidRPr="00E75C2B" w:rsidRDefault="00E75C2B" w:rsidP="00C80156">
            <w:pPr>
              <w:rPr>
                <w:lang w:val="en-US"/>
              </w:rPr>
            </w:pPr>
            <w:proofErr w:type="spellStart"/>
            <w:r w:rsidRPr="00E75C2B">
              <w:rPr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EA4727" w:rsidRDefault="00E75C2B" w:rsidP="00EB0D93">
            <w:pPr>
              <w:cnfStyle w:val="000000000000"/>
            </w:pPr>
            <w:r w:rsidRPr="00EA4727">
              <w:t>ID der GPS Positionsdaten auf dem Server</w:t>
            </w:r>
          </w:p>
        </w:tc>
        <w:tc>
          <w:tcPr>
            <w:tcW w:w="3031" w:type="dxa"/>
          </w:tcPr>
          <w:p w:rsidR="00E75C2B" w:rsidRPr="006D436D" w:rsidRDefault="00EA4727" w:rsidP="006D436D">
            <w:pPr>
              <w:cnfStyle w:val="000000000000"/>
              <w:rPr>
                <w:rFonts w:cstheme="minorHAnsi"/>
              </w:rPr>
            </w:pPr>
            <w:r w:rsidRPr="006D436D">
              <w:rPr>
                <w:rFonts w:cstheme="minorHAnsi"/>
              </w:rPr>
              <w:t>1</w:t>
            </w:r>
          </w:p>
        </w:tc>
      </w:tr>
      <w:tr w:rsidR="005B0AB7" w:rsidTr="00C80156">
        <w:trPr>
          <w:cnfStyle w:val="000000100000"/>
        </w:trPr>
        <w:tc>
          <w:tcPr>
            <w:cnfStyle w:val="001000000000"/>
            <w:tcW w:w="3239" w:type="dxa"/>
          </w:tcPr>
          <w:p w:rsidR="00E5638B" w:rsidRDefault="00E5638B" w:rsidP="00C80156">
            <w:proofErr w:type="spellStart"/>
            <w:r>
              <w:t>customer.address</w:t>
            </w:r>
            <w:proofErr w:type="spellEnd"/>
            <w:r>
              <w:t>.</w:t>
            </w:r>
          </w:p>
          <w:p w:rsidR="005B0AB7" w:rsidRDefault="00E5638B" w:rsidP="00C80156">
            <w:proofErr w:type="spellStart"/>
            <w: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Default="00E5638B" w:rsidP="00EB0D93">
            <w:pPr>
              <w:cnfStyle w:val="000000100000"/>
            </w:pPr>
            <w:r>
              <w:t>Breitengrad der Adresse als Double</w:t>
            </w:r>
          </w:p>
        </w:tc>
        <w:tc>
          <w:tcPr>
            <w:tcW w:w="3031" w:type="dxa"/>
          </w:tcPr>
          <w:p w:rsidR="005B0AB7" w:rsidRPr="006D436D" w:rsidRDefault="00E5638B" w:rsidP="006D436D">
            <w:pPr>
              <w:cnfStyle w:val="000000100000"/>
              <w:rPr>
                <w:rFonts w:cstheme="minorHAnsi"/>
              </w:rPr>
            </w:pPr>
            <w:r w:rsidRPr="006D436D">
              <w:rPr>
                <w:rFonts w:cstheme="minorHAnsi"/>
                <w:lang w:val="en-US"/>
              </w:rPr>
              <w:t>47.4206532</w:t>
            </w:r>
          </w:p>
        </w:tc>
      </w:tr>
      <w:tr w:rsidR="00E5638B" w:rsidTr="00C80156">
        <w:tc>
          <w:tcPr>
            <w:cnfStyle w:val="001000000000"/>
            <w:tcW w:w="3239" w:type="dxa"/>
          </w:tcPr>
          <w:p w:rsidR="00E5638B" w:rsidRDefault="00E5638B" w:rsidP="00E5638B">
            <w:proofErr w:type="spellStart"/>
            <w:r>
              <w:t>customer.address</w:t>
            </w:r>
            <w:proofErr w:type="spellEnd"/>
            <w:r>
              <w:t>.</w:t>
            </w:r>
          </w:p>
          <w:p w:rsidR="00E5638B" w:rsidRDefault="00E5638B" w:rsidP="00E5638B">
            <w:proofErr w:type="spellStart"/>
            <w: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/>
            </w:pPr>
            <w:r>
              <w:t>Längengrad der Adresse als Double</w:t>
            </w:r>
          </w:p>
        </w:tc>
        <w:tc>
          <w:tcPr>
            <w:tcW w:w="3031" w:type="dxa"/>
          </w:tcPr>
          <w:p w:rsidR="00E5638B" w:rsidRPr="006D436D" w:rsidRDefault="00E5638B" w:rsidP="006D436D">
            <w:pPr>
              <w:cnfStyle w:val="000000000000"/>
              <w:rPr>
                <w:rFonts w:cstheme="minorHAnsi"/>
              </w:rPr>
            </w:pPr>
            <w:r w:rsidRPr="006D436D">
              <w:rPr>
                <w:rFonts w:cstheme="minorHAnsi"/>
                <w:lang w:val="en-US"/>
              </w:rPr>
              <w:t>8.501602</w:t>
            </w:r>
          </w:p>
        </w:tc>
      </w:tr>
      <w:tr w:rsidR="00DB2B23" w:rsidTr="00A067FF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A067FF">
            <w:proofErr w:type="spellStart"/>
            <w:r>
              <w:t>customer</w:t>
            </w:r>
            <w:r>
              <w:t>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100000"/>
            </w:pPr>
            <w:r>
              <w:t xml:space="preserve">Erstellungsdatum des </w:t>
            </w:r>
            <w:r>
              <w:t>Kunden</w:t>
            </w:r>
          </w:p>
        </w:tc>
        <w:tc>
          <w:tcPr>
            <w:tcW w:w="3031" w:type="dxa"/>
          </w:tcPr>
          <w:p w:rsidR="00DB2B23" w:rsidRPr="00405ED9" w:rsidRDefault="00DB2B23" w:rsidP="00A067FF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A067FF">
        <w:tc>
          <w:tcPr>
            <w:cnfStyle w:val="001000000000"/>
            <w:tcW w:w="3239" w:type="dxa"/>
          </w:tcPr>
          <w:p w:rsidR="00DB2B23" w:rsidRDefault="00DB2B23" w:rsidP="00A067FF">
            <w:proofErr w:type="spellStart"/>
            <w:r>
              <w:t>customer</w:t>
            </w:r>
            <w:r>
              <w:t>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/>
            </w:pPr>
            <w:r>
              <w:t xml:space="preserve">Letze Änderung des </w:t>
            </w:r>
            <w:r>
              <w:t>Kunden</w:t>
            </w:r>
          </w:p>
        </w:tc>
        <w:tc>
          <w:tcPr>
            <w:tcW w:w="3031" w:type="dxa"/>
          </w:tcPr>
          <w:p w:rsidR="00DB2B23" w:rsidRPr="00405ED9" w:rsidRDefault="00DB2B23" w:rsidP="00A067FF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0E673E" w:rsidTr="00A067FF">
        <w:trPr>
          <w:cnfStyle w:val="000000100000"/>
        </w:trPr>
        <w:tc>
          <w:tcPr>
            <w:cnfStyle w:val="001000000000"/>
            <w:tcW w:w="3239" w:type="dxa"/>
          </w:tcPr>
          <w:p w:rsidR="000E673E" w:rsidRDefault="000E673E" w:rsidP="00A067FF">
            <w:proofErr w:type="spellStart"/>
            <w:r>
              <w:t>customer.deleted_at</w:t>
            </w:r>
            <w:proofErr w:type="spellEnd"/>
          </w:p>
        </w:tc>
        <w:tc>
          <w:tcPr>
            <w:tcW w:w="3018" w:type="dxa"/>
          </w:tcPr>
          <w:p w:rsidR="000E673E" w:rsidRDefault="000E673E" w:rsidP="00DB2B23">
            <w:pPr>
              <w:cnfStyle w:val="000000100000"/>
            </w:pPr>
            <w:r>
              <w:t>Löschdatum</w:t>
            </w:r>
            <w:r>
              <w:t xml:space="preserve"> des </w:t>
            </w:r>
            <w:r>
              <w:t xml:space="preserve">Stundeneintragstyps. Falls hier ein </w:t>
            </w:r>
            <w:proofErr w:type="spellStart"/>
            <w:r>
              <w:t>Timestamp</w:t>
            </w:r>
            <w:proofErr w:type="spellEnd"/>
            <w:r>
              <w:t xml:space="preserve"> übergeben wird, sollte das Element auch lokal gelöscht werden</w:t>
            </w:r>
          </w:p>
        </w:tc>
        <w:tc>
          <w:tcPr>
            <w:tcW w:w="3031" w:type="dxa"/>
          </w:tcPr>
          <w:p w:rsidR="000E673E" w:rsidRPr="000E673E" w:rsidRDefault="000E673E" w:rsidP="00A067FF">
            <w:pPr>
              <w:cnfStyle w:val="000000100000"/>
            </w:pPr>
            <w:r>
              <w:t>null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EA1CDB" w:rsidRPr="00EA1CDB" w:rsidRDefault="00EA1CDB" w:rsidP="00EA1CDB">
      <w:pPr>
        <w:pStyle w:val="Heading4"/>
        <w:rPr>
          <w:lang w:val="en-US"/>
        </w:rPr>
      </w:pPr>
      <w:proofErr w:type="spellStart"/>
      <w:r w:rsidRPr="00EA1CDB">
        <w:rPr>
          <w:lang w:val="en-US"/>
        </w:rPr>
        <w:lastRenderedPageBreak/>
        <w:t>Beispiel</w:t>
      </w:r>
      <w:proofErr w:type="spellEnd"/>
      <w:r w:rsidRPr="00EA1CDB">
        <w:rPr>
          <w:lang w:val="en-US"/>
        </w:rPr>
        <w:t xml:space="preserve"> (HTTP)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EB0D93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647235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=utf-8</w:t>
      </w:r>
      <w:r w:rsidRPr="00EA1CDB">
        <w:rPr>
          <w:rFonts w:ascii="Lucida Console" w:hAnsi="Lucida Console"/>
          <w:sz w:val="16"/>
          <w:szCs w:val="16"/>
          <w:lang w:val="en-US"/>
        </w:rPr>
        <w:cr/>
      </w:r>
    </w:p>
    <w:p w:rsidR="000A6C08" w:rsidRPr="00EA1CDB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1f40</w:t>
      </w:r>
      <w:r w:rsidRPr="00EA1CDB">
        <w:rPr>
          <w:rFonts w:ascii="Lucida Console" w:hAnsi="Lucida Console"/>
          <w:sz w:val="16"/>
          <w:szCs w:val="16"/>
          <w:lang w:val="en-US"/>
        </w:rPr>
        <w:cr/>
      </w:r>
    </w:p>
    <w:p w:rsidR="000A6C08" w:rsidRPr="00EA1CDB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[{"customer":{"address":{"line1":"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Hungerbergstr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. 1","zip":8046,"line2":null,"created_at":"2011-05-10T15:45:49+02:00","line3":null,"updated_at":"2011-05-10T15:46:00+02:00","id":1,"gps_position_id":35,"place":"Z\u00fcrich","gps_position":{"created_at":"2011-05-10T15:46:00+02:00","latitude":"47.4206532","updated_at":"2011-05-10T15:46:00+02:00","id":35,"longitude":"8.501602"}},"created_at":"2011-05-10T15:45:53+02:00","deleted_at":null,"updated_at":"2011-05-10T15:45:53+02:00","id":1,"address_id":1,"last_name":"Lamprecht","phone":"0683093560","first_name":"Waldemar"}},{"customer":{"address":{"line1":"Hungerbergstr. 100","zip":8046,"line2":null,"created_at":"2011-05-10T15:45:50+02:00","line3":null,"updated_at":"2011-05-10T15:45:55+02:00","id":5,"gps_position_id":15,"place":"Z\u00fcrich","gps_position":{"created_at":"2011-05-10T15:45:55+02:00","latitude":"47.4188677","updated_at":"2011-05-10T15:45:55+02:00","id":15,"longitude":"8.4978201"}},"created_at":"2011-05-12T13:09:00+02:00","deleted_at":null,"updated_at":"2011-05-12T13:09:00+02:00","id":34,"address_id":5,"last_name":"Aaronson","phone":"1","first_name":"Waldtraut"}}]</w:t>
      </w:r>
      <w:r w:rsidRPr="00EA1CDB">
        <w:rPr>
          <w:rFonts w:ascii="Lucida Console" w:hAnsi="Lucida Console"/>
          <w:sz w:val="16"/>
          <w:szCs w:val="16"/>
          <w:lang w:val="en-US"/>
        </w:rPr>
        <w:cr/>
      </w:r>
    </w:p>
    <w:p w:rsidR="00633906" w:rsidRDefault="000A6C08" w:rsidP="000A6C08">
      <w:pPr>
        <w:rPr>
          <w:rFonts w:ascii="Lucida Console" w:hAnsi="Lucida Console"/>
          <w:sz w:val="16"/>
          <w:szCs w:val="16"/>
        </w:rPr>
      </w:pPr>
      <w:r w:rsidRPr="00EA1CDB">
        <w:rPr>
          <w:rFonts w:ascii="Lucida Console" w:hAnsi="Lucida Console"/>
          <w:sz w:val="16"/>
          <w:szCs w:val="16"/>
        </w:rPr>
        <w:t>0</w:t>
      </w:r>
    </w:p>
    <w:p w:rsidR="00633906" w:rsidRDefault="00633906">
      <w:pPr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br w:type="page"/>
      </w:r>
    </w:p>
    <w:p w:rsidR="00151506" w:rsidRDefault="00151506" w:rsidP="00F6437E">
      <w:pPr>
        <w:pStyle w:val="Heading2"/>
      </w:pPr>
      <w:bookmarkStart w:id="16" w:name="_Toc293319294"/>
      <w:proofErr w:type="spellStart"/>
      <w:r>
        <w:lastRenderedPageBreak/>
        <w:t>Synchronize</w:t>
      </w:r>
      <w:proofErr w:type="spellEnd"/>
      <w:r>
        <w:t xml:space="preserve"> </w:t>
      </w:r>
      <w:proofErr w:type="spellStart"/>
      <w:r>
        <w:t>TimeEntryTypes</w:t>
      </w:r>
      <w:bookmarkEnd w:id="16"/>
      <w:proofErr w:type="spellEnd"/>
    </w:p>
    <w:p w:rsidR="00647235" w:rsidRPr="00D473BB" w:rsidRDefault="00647235" w:rsidP="00647235">
      <w:r>
        <w:t xml:space="preserve">MRT bietet die Möglichkeit eine Liste der Kunden auf dem Endgerät zu verwalten. Damit nicht </w:t>
      </w:r>
      <w:proofErr w:type="spellStart"/>
      <w:r>
        <w:t>jedesmal</w:t>
      </w:r>
      <w:proofErr w:type="spellEnd"/>
      <w:r>
        <w:t xml:space="preserve"> die ganze Liste übertragen werden muss, werden immer nur die seit der letzten Synchronisation veränderten Kunden überliefert.</w:t>
      </w:r>
    </w:p>
    <w:p w:rsidR="00647235" w:rsidRDefault="00647235" w:rsidP="00647235">
      <w:pPr>
        <w:pStyle w:val="Heading3"/>
      </w:pPr>
      <w:bookmarkStart w:id="17" w:name="_Toc293319295"/>
      <w:r>
        <w:t>Request</w:t>
      </w:r>
      <w:bookmarkEnd w:id="17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647235" w:rsidTr="00A067FF">
        <w:trPr>
          <w:cnfStyle w:val="100000000000"/>
        </w:trPr>
        <w:tc>
          <w:tcPr>
            <w:cnfStyle w:val="001000000000"/>
            <w:tcW w:w="4606" w:type="dxa"/>
          </w:tcPr>
          <w:p w:rsidR="00647235" w:rsidRDefault="00647235" w:rsidP="00A067FF">
            <w:r>
              <w:t>Header</w:t>
            </w:r>
          </w:p>
        </w:tc>
        <w:tc>
          <w:tcPr>
            <w:tcW w:w="4606" w:type="dxa"/>
          </w:tcPr>
          <w:p w:rsidR="00647235" w:rsidRDefault="00647235" w:rsidP="00A067FF">
            <w:pPr>
              <w:cnfStyle w:val="100000000000"/>
            </w:pPr>
            <w:r>
              <w:t>Wert</w:t>
            </w:r>
          </w:p>
        </w:tc>
      </w:tr>
      <w:tr w:rsidR="00647235" w:rsidTr="00A067FF">
        <w:trPr>
          <w:cnfStyle w:val="000000100000"/>
        </w:trPr>
        <w:tc>
          <w:tcPr>
            <w:cnfStyle w:val="001000000000"/>
            <w:tcW w:w="4606" w:type="dxa"/>
          </w:tcPr>
          <w:p w:rsidR="00647235" w:rsidRDefault="00647235" w:rsidP="00A067FF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47235" w:rsidRDefault="00647235" w:rsidP="00A067FF">
            <w:pPr>
              <w:cnfStyle w:val="000000100000"/>
            </w:pPr>
            <w:r>
              <w:t>POST</w:t>
            </w:r>
          </w:p>
        </w:tc>
      </w:tr>
      <w:tr w:rsidR="00647235" w:rsidTr="00A067FF">
        <w:tc>
          <w:tcPr>
            <w:cnfStyle w:val="001000000000"/>
            <w:tcW w:w="4606" w:type="dxa"/>
          </w:tcPr>
          <w:p w:rsidR="00647235" w:rsidRDefault="00647235" w:rsidP="00A067FF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A067FF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47235" w:rsidTr="00A067FF">
        <w:trPr>
          <w:cnfStyle w:val="000000100000"/>
        </w:trPr>
        <w:tc>
          <w:tcPr>
            <w:cnfStyle w:val="001000000000"/>
            <w:tcW w:w="4606" w:type="dxa"/>
          </w:tcPr>
          <w:p w:rsidR="00647235" w:rsidRDefault="00647235" w:rsidP="00A067FF">
            <w:r>
              <w:t>URI</w:t>
            </w:r>
          </w:p>
        </w:tc>
        <w:tc>
          <w:tcPr>
            <w:tcW w:w="4606" w:type="dxa"/>
          </w:tcPr>
          <w:p w:rsidR="00647235" w:rsidRDefault="00647235" w:rsidP="00A067FF">
            <w:pPr>
              <w:cnfStyle w:val="00000010000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647235" w:rsidTr="00A067FF">
        <w:tc>
          <w:tcPr>
            <w:cnfStyle w:val="001000000000"/>
            <w:tcW w:w="4606" w:type="dxa"/>
          </w:tcPr>
          <w:p w:rsidR="00647235" w:rsidRDefault="00647235" w:rsidP="00A067FF">
            <w:r>
              <w:t>Protocol</w:t>
            </w:r>
          </w:p>
        </w:tc>
        <w:tc>
          <w:tcPr>
            <w:tcW w:w="4606" w:type="dxa"/>
          </w:tcPr>
          <w:p w:rsidR="00647235" w:rsidRDefault="00647235" w:rsidP="00A067FF">
            <w:pPr>
              <w:cnfStyle w:val="00000000000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647235" w:rsidTr="00A067FF">
        <w:trPr>
          <w:cnfStyle w:val="100000000000"/>
        </w:trPr>
        <w:tc>
          <w:tcPr>
            <w:cnfStyle w:val="001000000000"/>
            <w:tcW w:w="3070" w:type="dxa"/>
          </w:tcPr>
          <w:p w:rsidR="00647235" w:rsidRDefault="00647235" w:rsidP="00A067FF">
            <w:r>
              <w:t>Parameter</w:t>
            </w:r>
          </w:p>
        </w:tc>
        <w:tc>
          <w:tcPr>
            <w:tcW w:w="3071" w:type="dxa"/>
          </w:tcPr>
          <w:p w:rsidR="00647235" w:rsidRDefault="00647235" w:rsidP="00A067FF">
            <w:pPr>
              <w:cnfStyle w:val="10000000000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A067FF">
            <w:pPr>
              <w:cnfStyle w:val="100000000000"/>
            </w:pPr>
            <w:r>
              <w:t>Beispielwert</w:t>
            </w:r>
          </w:p>
        </w:tc>
      </w:tr>
      <w:tr w:rsidR="00647235" w:rsidTr="00A067FF">
        <w:trPr>
          <w:cnfStyle w:val="000000100000"/>
        </w:trPr>
        <w:tc>
          <w:tcPr>
            <w:cnfStyle w:val="001000000000"/>
            <w:tcW w:w="3070" w:type="dxa"/>
          </w:tcPr>
          <w:p w:rsidR="00647235" w:rsidRDefault="00647235" w:rsidP="00A067FF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647235" w:rsidRDefault="00647235" w:rsidP="00965D0B">
            <w:pPr>
              <w:cnfStyle w:val="000000100000"/>
            </w:pPr>
            <w:r>
              <w:t xml:space="preserve">Der höchste </w:t>
            </w:r>
            <w:proofErr w:type="spellStart"/>
            <w:r>
              <w:t>Zeitstempfel</w:t>
            </w:r>
            <w:proofErr w:type="spellEnd"/>
            <w:r>
              <w:t xml:space="preserve"> aus der lokalen </w:t>
            </w:r>
            <w:r w:rsidR="00965D0B">
              <w:t>Stundeneintragstyp</w:t>
            </w:r>
            <w:r>
              <w:t xml:space="preserve">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</w:p>
        </w:tc>
        <w:tc>
          <w:tcPr>
            <w:tcW w:w="3071" w:type="dxa"/>
          </w:tcPr>
          <w:p w:rsidR="00647235" w:rsidRDefault="00647235" w:rsidP="00A067FF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6D436D" w:rsidRDefault="006D436D" w:rsidP="000C5C28">
      <w:pPr>
        <w:pStyle w:val="Heading4"/>
        <w:rPr>
          <w:lang w:val="en-US"/>
        </w:rPr>
      </w:pPr>
      <w:bookmarkStart w:id="18" w:name="_Toc293319296"/>
      <w:proofErr w:type="spellStart"/>
      <w:r>
        <w:rPr>
          <w:lang w:val="en-US"/>
        </w:rPr>
        <w:t>Beispiel</w:t>
      </w:r>
      <w:proofErr w:type="spellEnd"/>
      <w:r>
        <w:rPr>
          <w:lang w:val="en-US"/>
        </w:rPr>
        <w:t xml:space="preserve"> (HTTP)</w:t>
      </w:r>
      <w:bookmarkEnd w:id="18"/>
    </w:p>
    <w:p w:rsidR="000A6C08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647235" w:rsidRDefault="006D436D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proofErr w:type="gramStart"/>
      <w:r w:rsidRPr="0064723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647235">
        <w:rPr>
          <w:rFonts w:ascii="Lucida Console" w:hAnsi="Lucida Console"/>
          <w:sz w:val="16"/>
          <w:szCs w:val="16"/>
          <w:lang w:val="en-US"/>
        </w:rPr>
        <w:t>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647235" w:rsidRDefault="006D436D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{"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last_update</w:t>
      </w:r>
      <w:proofErr w:type="spellEnd"/>
      <w:r w:rsidRPr="00647235">
        <w:rPr>
          <w:rFonts w:ascii="Lucida Console" w:hAnsi="Lucida Console"/>
          <w:sz w:val="16"/>
          <w:szCs w:val="16"/>
          <w:lang w:val="en-US"/>
        </w:rPr>
        <w:t>":"1970-01-01T01:00:00GMT+01:00"}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Heading3"/>
      </w:pPr>
      <w:bookmarkStart w:id="19" w:name="_Toc293319297"/>
      <w:r>
        <w:lastRenderedPageBreak/>
        <w:t xml:space="preserve">Response: </w:t>
      </w:r>
      <w:proofErr w:type="spellStart"/>
      <w:r>
        <w:t>Success</w:t>
      </w:r>
      <w:bookmarkEnd w:id="19"/>
      <w:proofErr w:type="spellEnd"/>
    </w:p>
    <w:tbl>
      <w:tblPr>
        <w:tblStyle w:val="LightList-Accent1"/>
        <w:tblW w:w="0" w:type="auto"/>
        <w:tblLook w:val="04A0"/>
      </w:tblPr>
      <w:tblGrid>
        <w:gridCol w:w="4606"/>
        <w:gridCol w:w="4606"/>
      </w:tblGrid>
      <w:tr w:rsidR="00DB2B23" w:rsidTr="00A067FF">
        <w:trPr>
          <w:cnfStyle w:val="100000000000"/>
        </w:trPr>
        <w:tc>
          <w:tcPr>
            <w:cnfStyle w:val="001000000000"/>
            <w:tcW w:w="4606" w:type="dxa"/>
          </w:tcPr>
          <w:p w:rsidR="00DB2B23" w:rsidRDefault="00DB2B23" w:rsidP="00A067FF">
            <w:r>
              <w:t>Header</w:t>
            </w:r>
          </w:p>
        </w:tc>
        <w:tc>
          <w:tcPr>
            <w:tcW w:w="4606" w:type="dxa"/>
          </w:tcPr>
          <w:p w:rsidR="00DB2B23" w:rsidRDefault="00DB2B23" w:rsidP="00A067FF">
            <w:pPr>
              <w:cnfStyle w:val="100000000000"/>
            </w:pPr>
            <w:r>
              <w:t>Wert</w:t>
            </w:r>
          </w:p>
        </w:tc>
      </w:tr>
      <w:tr w:rsidR="00DB2B23" w:rsidTr="00A067FF">
        <w:trPr>
          <w:cnfStyle w:val="000000100000"/>
        </w:trPr>
        <w:tc>
          <w:tcPr>
            <w:cnfStyle w:val="001000000000"/>
            <w:tcW w:w="4606" w:type="dxa"/>
          </w:tcPr>
          <w:p w:rsidR="00DB2B23" w:rsidRDefault="00DB2B23" w:rsidP="00A067FF">
            <w:r>
              <w:t>Status</w:t>
            </w:r>
          </w:p>
        </w:tc>
        <w:tc>
          <w:tcPr>
            <w:tcW w:w="4606" w:type="dxa"/>
          </w:tcPr>
          <w:p w:rsidR="00DB2B23" w:rsidRDefault="00DB2B23" w:rsidP="00A067FF">
            <w:pPr>
              <w:cnfStyle w:val="000000100000"/>
            </w:pPr>
            <w:r>
              <w:t>200</w:t>
            </w:r>
          </w:p>
        </w:tc>
      </w:tr>
      <w:tr w:rsidR="00DB2B23" w:rsidTr="00A067FF">
        <w:tc>
          <w:tcPr>
            <w:cnfStyle w:val="001000000000"/>
            <w:tcW w:w="4606" w:type="dxa"/>
          </w:tcPr>
          <w:p w:rsidR="00DB2B23" w:rsidRDefault="00DB2B23" w:rsidP="00A067FF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A067FF">
            <w:pPr>
              <w:cnfStyle w:val="00000000000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B2B23" w:rsidTr="00A067FF">
        <w:trPr>
          <w:cnfStyle w:val="000000100000"/>
        </w:trPr>
        <w:tc>
          <w:tcPr>
            <w:cnfStyle w:val="001000000000"/>
            <w:tcW w:w="4606" w:type="dxa"/>
          </w:tcPr>
          <w:p w:rsidR="00DB2B23" w:rsidRDefault="00DB2B23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B2B23" w:rsidRDefault="00DB2B23" w:rsidP="00A067FF">
            <w:pPr>
              <w:cnfStyle w:val="000000100000"/>
            </w:pPr>
            <w:r>
              <w:t>UTF-8</w:t>
            </w:r>
          </w:p>
        </w:tc>
      </w:tr>
      <w:tr w:rsidR="00DB2B23" w:rsidTr="00A067FF">
        <w:tc>
          <w:tcPr>
            <w:cnfStyle w:val="001000000000"/>
            <w:tcW w:w="4606" w:type="dxa"/>
          </w:tcPr>
          <w:p w:rsidR="00DB2B23" w:rsidRDefault="00DB2B23" w:rsidP="00A067FF">
            <w:r>
              <w:t>Protocol</w:t>
            </w:r>
          </w:p>
        </w:tc>
        <w:tc>
          <w:tcPr>
            <w:tcW w:w="4606" w:type="dxa"/>
          </w:tcPr>
          <w:p w:rsidR="00DB2B23" w:rsidRDefault="00DB2B23" w:rsidP="00A067FF">
            <w:pPr>
              <w:cnfStyle w:val="00000000000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LightList-Accent1"/>
        <w:tblW w:w="0" w:type="auto"/>
        <w:tblLook w:val="04A0"/>
      </w:tblPr>
      <w:tblGrid>
        <w:gridCol w:w="3239"/>
        <w:gridCol w:w="3018"/>
        <w:gridCol w:w="3031"/>
      </w:tblGrid>
      <w:tr w:rsidR="00DB2B23" w:rsidTr="00A067FF">
        <w:trPr>
          <w:cnfStyle w:val="100000000000"/>
        </w:trPr>
        <w:tc>
          <w:tcPr>
            <w:cnfStyle w:val="001000000000"/>
            <w:tcW w:w="3239" w:type="dxa"/>
          </w:tcPr>
          <w:p w:rsidR="00DB2B23" w:rsidRDefault="00DB2B23" w:rsidP="00A067FF">
            <w:r>
              <w:t>Parameter</w:t>
            </w:r>
          </w:p>
        </w:tc>
        <w:tc>
          <w:tcPr>
            <w:tcW w:w="3018" w:type="dxa"/>
          </w:tcPr>
          <w:p w:rsidR="00DB2B23" w:rsidRDefault="00DB2B23" w:rsidP="00A067FF">
            <w:pPr>
              <w:cnfStyle w:val="10000000000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A067FF">
            <w:pPr>
              <w:cnfStyle w:val="100000000000"/>
            </w:pPr>
            <w:r>
              <w:t>Beispielwert</w:t>
            </w:r>
          </w:p>
        </w:tc>
      </w:tr>
      <w:tr w:rsidR="00DB2B23" w:rsidTr="00A067FF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A067FF"/>
        </w:tc>
        <w:tc>
          <w:tcPr>
            <w:tcW w:w="3018" w:type="dxa"/>
          </w:tcPr>
          <w:p w:rsidR="00DB2B23" w:rsidRDefault="00DB2B23" w:rsidP="00DB2B23">
            <w:pPr>
              <w:cnfStyle w:val="00000010000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 xml:space="preserve"> 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A067FF">
            <w:pPr>
              <w:cnfStyle w:val="000000100000"/>
            </w:pPr>
            <w:r>
              <w:t>[] (Array)</w:t>
            </w:r>
          </w:p>
        </w:tc>
      </w:tr>
      <w:tr w:rsidR="00DB2B23" w:rsidTr="00A067FF">
        <w:tc>
          <w:tcPr>
            <w:cnfStyle w:val="001000000000"/>
            <w:tcW w:w="3239" w:type="dxa"/>
          </w:tcPr>
          <w:p w:rsidR="00DB2B23" w:rsidRDefault="00DB2B23" w:rsidP="00A067FF">
            <w:proofErr w:type="spellStart"/>
            <w:r>
              <w:t>time_entry_type</w:t>
            </w:r>
            <w:proofErr w:type="spellEnd"/>
          </w:p>
        </w:tc>
        <w:tc>
          <w:tcPr>
            <w:tcW w:w="3018" w:type="dxa"/>
          </w:tcPr>
          <w:p w:rsidR="00DB2B23" w:rsidRDefault="00DB2B23" w:rsidP="00A067FF">
            <w:pPr>
              <w:cnfStyle w:val="00000000000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A067FF">
            <w:pPr>
              <w:cnfStyle w:val="000000000000"/>
            </w:pPr>
            <w:r>
              <w:t>{} (Hash)</w:t>
            </w:r>
          </w:p>
        </w:tc>
      </w:tr>
      <w:tr w:rsidR="00DB2B23" w:rsidTr="00A067FF">
        <w:trPr>
          <w:cnfStyle w:val="000000100000"/>
        </w:trPr>
        <w:tc>
          <w:tcPr>
            <w:cnfStyle w:val="001000000000"/>
            <w:tcW w:w="3239" w:type="dxa"/>
          </w:tcPr>
          <w:p w:rsidR="00DB2B23" w:rsidRDefault="00DB2B23" w:rsidP="00A067FF">
            <w:proofErr w:type="spellStart"/>
            <w:r>
              <w:t>time_entry_type.description</w:t>
            </w:r>
            <w:proofErr w:type="spellEnd"/>
          </w:p>
        </w:tc>
        <w:tc>
          <w:tcPr>
            <w:tcW w:w="3018" w:type="dxa"/>
          </w:tcPr>
          <w:p w:rsidR="00DB2B23" w:rsidRPr="008F4210" w:rsidRDefault="008F4210" w:rsidP="00A067FF">
            <w:pPr>
              <w:cnfStyle w:val="000000100000"/>
              <w:rPr>
                <w:b/>
              </w:rPr>
            </w:pPr>
            <w:r>
              <w:t xml:space="preserve">Beschreibung </w:t>
            </w:r>
            <w:r>
              <w:t xml:space="preserve">des </w:t>
            </w:r>
            <w:r>
              <w:t>Stundeneintragstyp</w:t>
            </w:r>
            <w:r>
              <w:t>s</w:t>
            </w:r>
          </w:p>
        </w:tc>
        <w:tc>
          <w:tcPr>
            <w:tcW w:w="3031" w:type="dxa"/>
          </w:tcPr>
          <w:p w:rsidR="00DB2B23" w:rsidRDefault="008F4210" w:rsidP="00A067FF">
            <w:pPr>
              <w:cnfStyle w:val="000000100000"/>
            </w:pPr>
            <w:r>
              <w:t>Schüsselauswechslung</w:t>
            </w:r>
          </w:p>
        </w:tc>
      </w:tr>
      <w:tr w:rsidR="00DB2B23" w:rsidTr="00A067FF">
        <w:tc>
          <w:tcPr>
            <w:cnfStyle w:val="001000000000"/>
            <w:tcW w:w="3239" w:type="dxa"/>
          </w:tcPr>
          <w:p w:rsidR="00DB2B23" w:rsidRPr="00DB2B23" w:rsidRDefault="00DB2B23" w:rsidP="00A067FF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</w:t>
            </w:r>
            <w:r w:rsidRPr="00DB2B23">
              <w:rPr>
                <w:lang w:val="en-US"/>
              </w:rPr>
              <w:t>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A067FF">
            <w:pPr>
              <w:cnfStyle w:val="000000000000"/>
            </w:pPr>
            <w:r>
              <w:t xml:space="preserve">Erstellungsdatum des </w:t>
            </w:r>
            <w:r>
              <w:t>Stundeneintragstyp</w:t>
            </w:r>
            <w:r>
              <w:t>s</w:t>
            </w:r>
          </w:p>
        </w:tc>
        <w:tc>
          <w:tcPr>
            <w:tcW w:w="3031" w:type="dxa"/>
          </w:tcPr>
          <w:p w:rsidR="00DB2B23" w:rsidRPr="00405ED9" w:rsidRDefault="00DB2B23" w:rsidP="00A067FF">
            <w:pPr>
              <w:cnfStyle w:val="0000000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A067FF">
        <w:trPr>
          <w:cnfStyle w:val="000000100000"/>
        </w:trPr>
        <w:tc>
          <w:tcPr>
            <w:cnfStyle w:val="001000000000"/>
            <w:tcW w:w="3239" w:type="dxa"/>
          </w:tcPr>
          <w:p w:rsidR="00DB2B23" w:rsidRPr="00DB2B23" w:rsidRDefault="00DB2B23" w:rsidP="00A067FF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</w:t>
            </w:r>
            <w:r w:rsidRPr="00DB2B23">
              <w:rPr>
                <w:lang w:val="en-US"/>
              </w:rPr>
              <w:t>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100000"/>
            </w:pPr>
            <w:r>
              <w:t xml:space="preserve">Letze Änderung </w:t>
            </w:r>
            <w:r>
              <w:t>des Stundeneintragstyp</w:t>
            </w:r>
            <w:r>
              <w:t>s</w:t>
            </w:r>
          </w:p>
        </w:tc>
        <w:tc>
          <w:tcPr>
            <w:tcW w:w="3031" w:type="dxa"/>
          </w:tcPr>
          <w:p w:rsidR="00DB2B23" w:rsidRPr="00405ED9" w:rsidRDefault="00DB2B23" w:rsidP="00A067FF">
            <w:pPr>
              <w:cnfStyle w:val="00000010000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A067FF">
        <w:tc>
          <w:tcPr>
            <w:tcW w:w="3239" w:type="dxa"/>
          </w:tcPr>
          <w:p w:rsidR="00DB2B23" w:rsidRPr="00DB2B23" w:rsidRDefault="00DB2B23" w:rsidP="00CC6D25">
            <w:pPr>
              <w:cnfStyle w:val="001000000000"/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</w:t>
            </w:r>
            <w:r w:rsidR="00CC6D25">
              <w:rPr>
                <w:lang w:val="en-US"/>
              </w:rPr>
              <w:t>valid_until</w:t>
            </w:r>
            <w:proofErr w:type="spellEnd"/>
          </w:p>
        </w:tc>
        <w:tc>
          <w:tcPr>
            <w:tcW w:w="3018" w:type="dxa"/>
          </w:tcPr>
          <w:p w:rsidR="00DB2B23" w:rsidRDefault="00CC6D25" w:rsidP="00587EAB">
            <w:r>
              <w:t>Löschdatum</w:t>
            </w:r>
            <w:r w:rsidR="00DB2B23">
              <w:t xml:space="preserve"> des </w:t>
            </w:r>
            <w:r w:rsidR="00DB2B23">
              <w:t>Stundeneintragstyps</w:t>
            </w:r>
            <w:r w:rsidR="00587EAB">
              <w:t xml:space="preserve">. Falls hier ein </w:t>
            </w:r>
            <w:proofErr w:type="spellStart"/>
            <w:r w:rsidR="00587EAB">
              <w:t>Timestamp</w:t>
            </w:r>
            <w:proofErr w:type="spellEnd"/>
            <w:r w:rsidR="00587EAB">
              <w:t xml:space="preserve"> übergeben wird, sollte das Element auch lokal gelöscht werden</w:t>
            </w:r>
          </w:p>
        </w:tc>
        <w:tc>
          <w:tcPr>
            <w:tcW w:w="3031" w:type="dxa"/>
          </w:tcPr>
          <w:p w:rsidR="00DB2B23" w:rsidRPr="00405ED9" w:rsidRDefault="00A22844" w:rsidP="00A067FF">
            <w:r>
              <w:rPr>
                <w:lang w:val="en-US"/>
              </w:rPr>
              <w:t>n</w:t>
            </w:r>
            <w:r w:rsidR="00587EA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Default="006D436D" w:rsidP="000C5C28">
      <w:pPr>
        <w:pStyle w:val="Heading4"/>
        <w:rPr>
          <w:lang w:val="en-US"/>
        </w:rPr>
      </w:pPr>
      <w:bookmarkStart w:id="20" w:name="_Toc293319298"/>
      <w:proofErr w:type="spellStart"/>
      <w:r>
        <w:rPr>
          <w:lang w:val="en-US"/>
        </w:rPr>
        <w:lastRenderedPageBreak/>
        <w:t>Beispiel</w:t>
      </w:r>
      <w:proofErr w:type="spellEnd"/>
      <w:r>
        <w:rPr>
          <w:lang w:val="en-US"/>
        </w:rPr>
        <w:t xml:space="preserve"> (HTTP)</w:t>
      </w:r>
      <w:bookmarkEnd w:id="20"/>
    </w:p>
    <w:p w:rsidR="000A6C08" w:rsidRPr="00DB2B23" w:rsidRDefault="006D436D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6D436D" w:rsidRPr="00DB2B23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6D436D" w:rsidRPr="00DB2B23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DB2B23" w:rsidRDefault="006D436D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28f28113bd864; path=/;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6D436D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Content-Type: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;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charset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=utf-8</w:t>
      </w:r>
      <w:r w:rsidRPr="00DB2B23">
        <w:rPr>
          <w:rFonts w:ascii="Lucida Console" w:hAnsi="Lucida Console"/>
          <w:sz w:val="16"/>
          <w:szCs w:val="16"/>
          <w:lang w:val="en-US"/>
        </w:rPr>
        <w:cr/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2fc</w:t>
      </w:r>
      <w:r w:rsidRPr="00DB2B23">
        <w:rPr>
          <w:rFonts w:ascii="Lucida Console" w:hAnsi="Lucida Console"/>
          <w:sz w:val="16"/>
          <w:szCs w:val="16"/>
          <w:lang w:val="en-US"/>
        </w:rPr>
        <w:cr/>
      </w:r>
    </w:p>
    <w:p w:rsidR="000A6C08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[{"time_entry_type":{"created_at":"2011-05-10T15:45:47+02:00","time_entry_type_id":null,"updated_at":"2011-05-10T15:45:47+02:00","id":1,"valid_until":null,"description":"Heizung ansehen"}},{"time_entry_type":{"created_at":"2011-05-10T15:45:48+02:00","time_entry_type_id":null,"updated_at":"2011-05-10T15:45:48+02:00","id":2,"valid_until":null,"description":"Lavabo wechseln"}},{"time_entry_type":{"created_at":"2011-05-10T15:45:48+02:00","time_entry_type_id":null,"updated_at":"2011-05-10T15:45:48+02:00","id":3,"valid_until":null,"description":"Wasserz\u00e4hler ersetzen"}},{"time_entry_type":{"created_at":"2011-05-11T11:48:08+02:00","time_entry_type_id":null,"updated_at":"2011-05-11T11:48:08+02:00","id":4,"valid_until":null,"description":"Digis sync test"}}]</w:t>
      </w:r>
      <w:r w:rsidRPr="00DB2B23">
        <w:rPr>
          <w:rFonts w:ascii="Lucida Console" w:hAnsi="Lucida Console"/>
          <w:sz w:val="16"/>
          <w:szCs w:val="16"/>
          <w:lang w:val="en-US"/>
        </w:rPr>
        <w:cr/>
      </w:r>
    </w:p>
    <w:p w:rsidR="00F6437E" w:rsidRPr="00DB2B23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</w:rPr>
      </w:pPr>
      <w:r w:rsidRPr="00DB2B23">
        <w:rPr>
          <w:rFonts w:ascii="Lucida Console" w:hAnsi="Lucida Console"/>
          <w:sz w:val="16"/>
          <w:szCs w:val="16"/>
        </w:rPr>
        <w:t>0</w:t>
      </w:r>
    </w:p>
    <w:p w:rsidR="00DB2B23" w:rsidRDefault="00DB2B23">
      <w:r>
        <w:br w:type="page"/>
      </w:r>
    </w:p>
    <w:p w:rsidR="00151506" w:rsidRDefault="00151506" w:rsidP="00F6437E">
      <w:pPr>
        <w:pStyle w:val="Heading2"/>
      </w:pPr>
      <w:bookmarkStart w:id="21" w:name="_Toc293319299"/>
      <w:proofErr w:type="spellStart"/>
      <w:r>
        <w:lastRenderedPageBreak/>
        <w:t>Synchronize</w:t>
      </w:r>
      <w:proofErr w:type="spellEnd"/>
      <w:r>
        <w:t xml:space="preserve"> </w:t>
      </w:r>
      <w:proofErr w:type="spellStart"/>
      <w:r>
        <w:t>TimeEntries</w:t>
      </w:r>
      <w:bookmarkEnd w:id="21"/>
      <w:proofErr w:type="spellEnd"/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POST /</w:t>
      </w:r>
      <w:proofErr w:type="spellStart"/>
      <w:r w:rsidRPr="000A6C08">
        <w:rPr>
          <w:lang w:val="en-US"/>
        </w:rPr>
        <w:t>time_entries.json</w:t>
      </w:r>
      <w:proofErr w:type="spellEnd"/>
      <w:r w:rsidRPr="000A6C08">
        <w:rPr>
          <w:lang w:val="en-US"/>
        </w:rPr>
        <w:t xml:space="preserve"> HTTP/1.1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</w:t>
      </w:r>
      <w:proofErr w:type="spellStart"/>
      <w:r w:rsidRPr="000A6C08">
        <w:rPr>
          <w:lang w:val="en-US"/>
        </w:rPr>
        <w:t>json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proofErr w:type="gramStart"/>
      <w:r w:rsidRPr="000A6C08">
        <w:rPr>
          <w:lang w:val="en-US"/>
        </w:rPr>
        <w:t>cookie</w:t>
      </w:r>
      <w:proofErr w:type="gramEnd"/>
      <w:r w:rsidRPr="000A6C08">
        <w:rPr>
          <w:lang w:val="en-US"/>
        </w:rPr>
        <w:t xml:space="preserve">: remember_user_token=BAhbB1sGaQciIiQyYSQxMCRhZkxtSDU0dEN3U1E3MUZ6WC5iL3Mu--1f1edff405704f9c47c641f85f7788d26d475679; path=/; expires=Tue, 24-May-2011 14:51:53 GMT;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Content-Length: 261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Host: mrt.elmermx.ch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{"time_entry":{"time_start":"2011-05-12T16:12:35GMT+02:00","time_stop":"2011-05-12T16:12:44GMT+02:00","hashcode":"l5qok5vrq74b036541presgcbd","gps_position_data":{"longitude":-122.084095,"latitude":37.422005},"description":"Neues </w:t>
      </w:r>
      <w:proofErr w:type="spellStart"/>
      <w:r w:rsidRPr="000A6C08">
        <w:rPr>
          <w:lang w:val="en-US"/>
        </w:rPr>
        <w:t>Keramiklavao","customer_id</w:t>
      </w:r>
      <w:proofErr w:type="spellEnd"/>
      <w:r w:rsidRPr="000A6C08">
        <w:rPr>
          <w:lang w:val="en-US"/>
        </w:rPr>
        <w:t>":3}}HTTP/1.1 201 Created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Date: Thu, 12 May 2011 14:13:01 GMT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Server: Apache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X-Powered-By: </w:t>
      </w:r>
      <w:proofErr w:type="spellStart"/>
      <w:r w:rsidRPr="000A6C08">
        <w:rPr>
          <w:lang w:val="en-US"/>
        </w:rPr>
        <w:t>Phusion</w:t>
      </w:r>
      <w:proofErr w:type="spellEnd"/>
      <w:r w:rsidRPr="000A6C08">
        <w:rPr>
          <w:lang w:val="en-US"/>
        </w:rPr>
        <w:t xml:space="preserve"> Passenger (</w:t>
      </w:r>
      <w:proofErr w:type="spellStart"/>
      <w:r w:rsidRPr="000A6C08">
        <w:rPr>
          <w:lang w:val="en-US"/>
        </w:rPr>
        <w:t>mod_rails</w:t>
      </w:r>
      <w:proofErr w:type="spellEnd"/>
      <w:r w:rsidRPr="000A6C08">
        <w:rPr>
          <w:lang w:val="en-US"/>
        </w:rPr>
        <w:t>/</w:t>
      </w:r>
      <w:proofErr w:type="spellStart"/>
      <w:r w:rsidRPr="000A6C08">
        <w:rPr>
          <w:lang w:val="en-US"/>
        </w:rPr>
        <w:t>mod_rack</w:t>
      </w:r>
      <w:proofErr w:type="spellEnd"/>
      <w:r w:rsidRPr="000A6C08">
        <w:rPr>
          <w:lang w:val="en-US"/>
        </w:rPr>
        <w:t>) 2.2.15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X-UA-Compatible: IE=</w:t>
      </w:r>
      <w:proofErr w:type="spellStart"/>
      <w:r w:rsidRPr="000A6C08">
        <w:rPr>
          <w:lang w:val="en-US"/>
        </w:rPr>
        <w:t>Edge</w:t>
      </w:r>
      <w:proofErr w:type="gramStart"/>
      <w:r w:rsidRPr="000A6C08">
        <w:rPr>
          <w:lang w:val="en-US"/>
        </w:rPr>
        <w:t>,chrome</w:t>
      </w:r>
      <w:proofErr w:type="spellEnd"/>
      <w:proofErr w:type="gramEnd"/>
      <w:r w:rsidRPr="000A6C08">
        <w:rPr>
          <w:lang w:val="en-US"/>
        </w:rPr>
        <w:t>=1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X-Runtime: 0.143018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Cache-Control: no-cache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Set-Cookie: remember_user_token=BAhbB1sGaQciIiQyYSQxMCRhZkxtSDU0dEN3U1E3MUZ6WC5iL3Mu--1f1edff405704f9c47c641f85f7788d26d475679; path=/; expires=Tue, 24-May-2011 14:51:53 GMT;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 xml:space="preserve">Set-Cookie: _mrt_session=BAh7ByIPc2Vzc2lvbl9pZCIlMDExZGVhZDZjMTI4ODI1YmE1NjkyODYxNjAxM2ZhZjciGXdhcmRlbi51c2VyLnVzZXIua2V5WwgiEEZpZWxkV29ya2VyWwZpByIiJDJhJDEwJGFmTG1INTR0Q3dTUTcxRnpYLmIvcy4%3D--61998f19a2bb7e5f87f6b06505873136f66b6530; path=/; </w:t>
      </w:r>
      <w:proofErr w:type="spellStart"/>
      <w:r w:rsidRPr="000A6C08">
        <w:rPr>
          <w:lang w:val="en-US"/>
        </w:rPr>
        <w:t>HttpOnly</w:t>
      </w:r>
      <w:proofErr w:type="spellEnd"/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Location: http://mrt.elmermx.ch/time_entries/81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Status: 201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Keep-Alive: timeout=15, max=150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Connection: Keep-Alive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lastRenderedPageBreak/>
        <w:t>Transfer-Encoding: chunked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Content-Type: application/</w:t>
      </w:r>
      <w:proofErr w:type="spellStart"/>
      <w:r w:rsidRPr="000A6C08">
        <w:rPr>
          <w:lang w:val="en-US"/>
        </w:rPr>
        <w:t>json</w:t>
      </w:r>
      <w:proofErr w:type="spellEnd"/>
      <w:r w:rsidRPr="000A6C08">
        <w:rPr>
          <w:lang w:val="en-US"/>
        </w:rPr>
        <w:t xml:space="preserve">; </w:t>
      </w:r>
      <w:proofErr w:type="spellStart"/>
      <w:r w:rsidRPr="000A6C08">
        <w:rPr>
          <w:lang w:val="en-US"/>
        </w:rPr>
        <w:t>charset</w:t>
      </w:r>
      <w:proofErr w:type="spellEnd"/>
      <w:r w:rsidRPr="000A6C08">
        <w:rPr>
          <w:lang w:val="en-US"/>
        </w:rPr>
        <w:t>=utf-8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161</w:t>
      </w:r>
      <w:r w:rsidRPr="000A6C08">
        <w:rPr>
          <w:lang w:val="en-US"/>
        </w:rPr>
        <w:cr/>
      </w:r>
    </w:p>
    <w:p w:rsidR="000A6C08" w:rsidRPr="000A6C08" w:rsidRDefault="000A6C08" w:rsidP="000A6C08">
      <w:pPr>
        <w:rPr>
          <w:lang w:val="en-US"/>
        </w:rPr>
      </w:pPr>
      <w:r w:rsidRPr="000A6C08">
        <w:rPr>
          <w:lang w:val="en-US"/>
        </w:rPr>
        <w:t>{"time_entry":{"created_at":"2011-05-12T16:13:01+02:00","time_stop":"2011-05-12T16:12:44+02:00","order_id":null,"time_entry_type_id":null,"updated_at":"2011-05-12T16:13:01+02:00","hashcode":"l5qok5vrq74b036541presgcbd","id":81,"user_id":2,"customer_id":3,"description":"Neues Keramiklavao","gps_position_id":68,"time_start":"2011-05-12T16:12:35+02:00"}}</w:t>
      </w:r>
      <w:r w:rsidRPr="000A6C08">
        <w:rPr>
          <w:lang w:val="en-US"/>
        </w:rPr>
        <w:cr/>
      </w:r>
    </w:p>
    <w:p w:rsidR="000A6C08" w:rsidRDefault="000A6C08" w:rsidP="000A6C08">
      <w:r>
        <w:t>0</w:t>
      </w:r>
      <w:r>
        <w:cr/>
      </w:r>
    </w:p>
    <w:p w:rsidR="00F6437E" w:rsidRPr="00F6437E" w:rsidRDefault="000A6C08" w:rsidP="000A6C08">
      <w:r>
        <w:cr/>
      </w:r>
    </w:p>
    <w:p w:rsidR="00781A11" w:rsidRPr="00781A11" w:rsidRDefault="00781A11" w:rsidP="00781A11"/>
    <w:sectPr w:rsidR="00781A11" w:rsidRPr="00781A11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156" w:rsidRDefault="00C80156" w:rsidP="008F2373">
      <w:pPr>
        <w:spacing w:after="0"/>
      </w:pPr>
      <w:r>
        <w:separator/>
      </w:r>
    </w:p>
  </w:endnote>
  <w:endnote w:type="continuationSeparator" w:id="0">
    <w:p w:rsidR="00C80156" w:rsidRDefault="00C80156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56" w:rsidRDefault="00C80156">
    <w:pPr>
      <w:pStyle w:val="Footer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fldSimple w:instr=" DATE  \@ &quot;d. MMMM yyyy&quot;  \* MERGEFORMAT ">
      <w:r>
        <w:rPr>
          <w:noProof/>
        </w:rPr>
        <w:t>16. Mai 2011</w:t>
      </w:r>
    </w:fldSimple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0C5C28" w:rsidRPr="000C5C28">
      <w:rPr>
        <w:b/>
        <w:noProof/>
        <w:lang w:val="de-DE"/>
      </w:rPr>
      <w:t>11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0C5C28" w:rsidRPr="000C5C28">
        <w:rPr>
          <w:b/>
          <w:noProof/>
          <w:lang w:val="de-DE"/>
        </w:rPr>
        <w:t>13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156" w:rsidRDefault="00C80156" w:rsidP="008F2373">
      <w:pPr>
        <w:spacing w:after="0"/>
      </w:pPr>
      <w:r>
        <w:separator/>
      </w:r>
    </w:p>
  </w:footnote>
  <w:footnote w:type="continuationSeparator" w:id="0">
    <w:p w:rsidR="00C80156" w:rsidRDefault="00C80156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156" w:rsidRDefault="00C80156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DB2B23">
      <w:t>API</w:t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47DFE"/>
    <w:rsid w:val="00002201"/>
    <w:rsid w:val="00011FB6"/>
    <w:rsid w:val="00044139"/>
    <w:rsid w:val="0004779B"/>
    <w:rsid w:val="00076D7D"/>
    <w:rsid w:val="000846F2"/>
    <w:rsid w:val="00085ACC"/>
    <w:rsid w:val="000961ED"/>
    <w:rsid w:val="00097AB6"/>
    <w:rsid w:val="000A2C34"/>
    <w:rsid w:val="000A6C08"/>
    <w:rsid w:val="000B478E"/>
    <w:rsid w:val="000B60D4"/>
    <w:rsid w:val="000B658F"/>
    <w:rsid w:val="000C4A9A"/>
    <w:rsid w:val="000C5C28"/>
    <w:rsid w:val="000E28A7"/>
    <w:rsid w:val="000E51E7"/>
    <w:rsid w:val="000E673E"/>
    <w:rsid w:val="000E71F7"/>
    <w:rsid w:val="000F469B"/>
    <w:rsid w:val="00116D80"/>
    <w:rsid w:val="00127DD1"/>
    <w:rsid w:val="0013058F"/>
    <w:rsid w:val="001468DA"/>
    <w:rsid w:val="00151506"/>
    <w:rsid w:val="001609C2"/>
    <w:rsid w:val="00167409"/>
    <w:rsid w:val="00173188"/>
    <w:rsid w:val="00180784"/>
    <w:rsid w:val="00186860"/>
    <w:rsid w:val="001A7E8B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23137"/>
    <w:rsid w:val="00226FDA"/>
    <w:rsid w:val="0023219F"/>
    <w:rsid w:val="00251C82"/>
    <w:rsid w:val="002564D7"/>
    <w:rsid w:val="002604F5"/>
    <w:rsid w:val="0026560F"/>
    <w:rsid w:val="002840DC"/>
    <w:rsid w:val="002867C7"/>
    <w:rsid w:val="00296D84"/>
    <w:rsid w:val="002A5D79"/>
    <w:rsid w:val="002C2F05"/>
    <w:rsid w:val="002D7A73"/>
    <w:rsid w:val="002E16A4"/>
    <w:rsid w:val="002E4A4D"/>
    <w:rsid w:val="002E5CE2"/>
    <w:rsid w:val="002E65A6"/>
    <w:rsid w:val="002E6608"/>
    <w:rsid w:val="002F28DD"/>
    <w:rsid w:val="00310198"/>
    <w:rsid w:val="00330E12"/>
    <w:rsid w:val="00332E5F"/>
    <w:rsid w:val="0034250D"/>
    <w:rsid w:val="00347DFE"/>
    <w:rsid w:val="0035089D"/>
    <w:rsid w:val="00353578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222D0"/>
    <w:rsid w:val="00424594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F3BFF"/>
    <w:rsid w:val="005005FC"/>
    <w:rsid w:val="00504F02"/>
    <w:rsid w:val="0051193D"/>
    <w:rsid w:val="00511CCE"/>
    <w:rsid w:val="0051478A"/>
    <w:rsid w:val="00524F1F"/>
    <w:rsid w:val="00525D38"/>
    <w:rsid w:val="00532C5D"/>
    <w:rsid w:val="00534D63"/>
    <w:rsid w:val="00535BAB"/>
    <w:rsid w:val="005436A8"/>
    <w:rsid w:val="005503A5"/>
    <w:rsid w:val="00552385"/>
    <w:rsid w:val="00557450"/>
    <w:rsid w:val="00571558"/>
    <w:rsid w:val="00572F4E"/>
    <w:rsid w:val="00573203"/>
    <w:rsid w:val="00587EAB"/>
    <w:rsid w:val="005A0C63"/>
    <w:rsid w:val="005B081C"/>
    <w:rsid w:val="005B0AB7"/>
    <w:rsid w:val="005B184C"/>
    <w:rsid w:val="005C0E4E"/>
    <w:rsid w:val="005C16A6"/>
    <w:rsid w:val="005C6A27"/>
    <w:rsid w:val="005D69CA"/>
    <w:rsid w:val="005E1D61"/>
    <w:rsid w:val="005E300B"/>
    <w:rsid w:val="005E6C04"/>
    <w:rsid w:val="005F7CC0"/>
    <w:rsid w:val="00601980"/>
    <w:rsid w:val="006156A4"/>
    <w:rsid w:val="00625479"/>
    <w:rsid w:val="00633906"/>
    <w:rsid w:val="00647235"/>
    <w:rsid w:val="0064727C"/>
    <w:rsid w:val="00651384"/>
    <w:rsid w:val="00657382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D86"/>
    <w:rsid w:val="006B246F"/>
    <w:rsid w:val="006B3A13"/>
    <w:rsid w:val="006C41BB"/>
    <w:rsid w:val="006C6507"/>
    <w:rsid w:val="006D01BE"/>
    <w:rsid w:val="006D436D"/>
    <w:rsid w:val="006D6877"/>
    <w:rsid w:val="006E0BE1"/>
    <w:rsid w:val="006F2255"/>
    <w:rsid w:val="007029C9"/>
    <w:rsid w:val="00711BC0"/>
    <w:rsid w:val="007139F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4D4A"/>
    <w:rsid w:val="007F530D"/>
    <w:rsid w:val="0080229C"/>
    <w:rsid w:val="0080590D"/>
    <w:rsid w:val="00820501"/>
    <w:rsid w:val="008277CB"/>
    <w:rsid w:val="00827CAF"/>
    <w:rsid w:val="0083245F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E328B"/>
    <w:rsid w:val="008E358C"/>
    <w:rsid w:val="008F0CD0"/>
    <w:rsid w:val="008F2373"/>
    <w:rsid w:val="008F4210"/>
    <w:rsid w:val="008F63DA"/>
    <w:rsid w:val="009030F0"/>
    <w:rsid w:val="00906BE8"/>
    <w:rsid w:val="009223F8"/>
    <w:rsid w:val="009434E1"/>
    <w:rsid w:val="00945E91"/>
    <w:rsid w:val="00952B86"/>
    <w:rsid w:val="009545EA"/>
    <w:rsid w:val="00965D0B"/>
    <w:rsid w:val="00972EFF"/>
    <w:rsid w:val="00983A6B"/>
    <w:rsid w:val="009962A5"/>
    <w:rsid w:val="009967DA"/>
    <w:rsid w:val="0099750B"/>
    <w:rsid w:val="009A0745"/>
    <w:rsid w:val="009A23BC"/>
    <w:rsid w:val="009A5202"/>
    <w:rsid w:val="009B3759"/>
    <w:rsid w:val="009C32EB"/>
    <w:rsid w:val="009D034F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B00DB1"/>
    <w:rsid w:val="00B038C9"/>
    <w:rsid w:val="00B07D9D"/>
    <w:rsid w:val="00B10239"/>
    <w:rsid w:val="00B1324E"/>
    <w:rsid w:val="00B40EBA"/>
    <w:rsid w:val="00B46F81"/>
    <w:rsid w:val="00B51FC3"/>
    <w:rsid w:val="00B622FF"/>
    <w:rsid w:val="00B7008D"/>
    <w:rsid w:val="00B712B5"/>
    <w:rsid w:val="00B87997"/>
    <w:rsid w:val="00B96AF4"/>
    <w:rsid w:val="00BB1425"/>
    <w:rsid w:val="00BD0E0C"/>
    <w:rsid w:val="00BD1E21"/>
    <w:rsid w:val="00BE6DFC"/>
    <w:rsid w:val="00BF1750"/>
    <w:rsid w:val="00BF1AF4"/>
    <w:rsid w:val="00C10356"/>
    <w:rsid w:val="00C13284"/>
    <w:rsid w:val="00C14F5B"/>
    <w:rsid w:val="00C17700"/>
    <w:rsid w:val="00C21222"/>
    <w:rsid w:val="00C22202"/>
    <w:rsid w:val="00C30E7B"/>
    <w:rsid w:val="00C36C76"/>
    <w:rsid w:val="00C47BE9"/>
    <w:rsid w:val="00C52D22"/>
    <w:rsid w:val="00C74BF5"/>
    <w:rsid w:val="00C80156"/>
    <w:rsid w:val="00C85823"/>
    <w:rsid w:val="00C85D28"/>
    <w:rsid w:val="00C936B0"/>
    <w:rsid w:val="00C9533A"/>
    <w:rsid w:val="00C96648"/>
    <w:rsid w:val="00CB0412"/>
    <w:rsid w:val="00CB4ED2"/>
    <w:rsid w:val="00CB57A1"/>
    <w:rsid w:val="00CC5693"/>
    <w:rsid w:val="00CC5973"/>
    <w:rsid w:val="00CC6D25"/>
    <w:rsid w:val="00CC6E22"/>
    <w:rsid w:val="00CD0E04"/>
    <w:rsid w:val="00CD42C7"/>
    <w:rsid w:val="00CD506E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473BB"/>
    <w:rsid w:val="00D75B6D"/>
    <w:rsid w:val="00D8350A"/>
    <w:rsid w:val="00D9704C"/>
    <w:rsid w:val="00DA7413"/>
    <w:rsid w:val="00DB2B23"/>
    <w:rsid w:val="00DB3668"/>
    <w:rsid w:val="00DC7CC3"/>
    <w:rsid w:val="00DD1B23"/>
    <w:rsid w:val="00DD7B23"/>
    <w:rsid w:val="00DF5119"/>
    <w:rsid w:val="00DF6C13"/>
    <w:rsid w:val="00E13BEF"/>
    <w:rsid w:val="00E22264"/>
    <w:rsid w:val="00E32599"/>
    <w:rsid w:val="00E4284D"/>
    <w:rsid w:val="00E42C3F"/>
    <w:rsid w:val="00E5638B"/>
    <w:rsid w:val="00E56A5E"/>
    <w:rsid w:val="00E61B4C"/>
    <w:rsid w:val="00E711E0"/>
    <w:rsid w:val="00E726A5"/>
    <w:rsid w:val="00E74505"/>
    <w:rsid w:val="00E75C2B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41A2"/>
    <w:rsid w:val="00F15D77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E5"/>
    <w:rsid w:val="00F90447"/>
    <w:rsid w:val="00F90D4D"/>
    <w:rsid w:val="00F9181E"/>
    <w:rsid w:val="00F94DED"/>
    <w:rsid w:val="00FA1E9E"/>
    <w:rsid w:val="00FA2D96"/>
    <w:rsid w:val="00FB6C11"/>
    <w:rsid w:val="00FD66B1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F1750"/>
    <w:rPr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1D4192"/>
    <w:pPr>
      <w:spacing w:after="0"/>
    </w:pPr>
  </w:style>
  <w:style w:type="table" w:styleId="LightList-Accent1">
    <w:name w:val="Light List Accent 1"/>
    <w:basedOn w:val="TableNormal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hyperlink" Target="mailto:Field_worker@mrt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eld_worker@mrt.c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5A2A9-92F5-4062-953E-B7C41F462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13</Pages>
  <Words>2194</Words>
  <Characters>13824</Characters>
  <Application>Microsoft Office Word</Application>
  <DocSecurity>0</DocSecurity>
  <Lines>115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15987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HSR</cp:lastModifiedBy>
  <cp:revision>294</cp:revision>
  <dcterms:created xsi:type="dcterms:W3CDTF">2011-05-02T11:20:00Z</dcterms:created>
  <dcterms:modified xsi:type="dcterms:W3CDTF">2011-05-16T12:26:00Z</dcterms:modified>
</cp:coreProperties>
</file>