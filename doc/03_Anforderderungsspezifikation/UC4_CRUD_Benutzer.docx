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D638B1">
        <w:rPr>
          <w:noProof/>
          <w:lang w:eastAsia="de-CH"/>
        </w:rPr>
        <w:t>4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>CRUD Benutzer</w:t>
      </w:r>
    </w:p>
    <w:p w:rsidR="00A53880" w:rsidRPr="00ED4363" w:rsidRDefault="0075029B" w:rsidP="00E711E0">
      <w:pPr>
        <w:pStyle w:val="Heading1"/>
      </w:pPr>
      <w:bookmarkStart w:id="0" w:name="_Toc289164391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9164392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pPr>
              <w:cnfStyle w:val="10000000000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ED4363" w:rsidRDefault="00951159" w:rsidP="00461FE7">
            <w:pPr>
              <w:rPr>
                <w:b w:val="0"/>
              </w:rPr>
            </w:pPr>
            <w:r>
              <w:rPr>
                <w:b w:val="0"/>
              </w:rPr>
              <w:t>22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pPr>
              <w:cnfStyle w:val="00000010000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96952" w:rsidP="00461FE7">
            <w:pPr>
              <w:cnfStyle w:val="000000100000"/>
            </w:pPr>
            <w:r>
              <w:t>HC</w:t>
            </w:r>
          </w:p>
        </w:tc>
      </w:tr>
      <w:tr w:rsidR="00833EEB" w:rsidRPr="00ED4363" w:rsidTr="008A4E18">
        <w:trPr>
          <w:cnfStyle w:val="000000010000"/>
        </w:trPr>
        <w:tc>
          <w:tcPr>
            <w:cnfStyle w:val="001000000000"/>
            <w:tcW w:w="1138" w:type="dxa"/>
          </w:tcPr>
          <w:p w:rsidR="00833EEB" w:rsidRPr="00833EEB" w:rsidRDefault="00833EEB" w:rsidP="00461FE7">
            <w:pPr>
              <w:rPr>
                <w:b w:val="0"/>
              </w:rPr>
            </w:pPr>
            <w:r w:rsidRPr="00833EEB">
              <w:rPr>
                <w:b w:val="0"/>
              </w:rPr>
              <w:t>23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833EEB" w:rsidRPr="00ED4363" w:rsidRDefault="00833EEB" w:rsidP="00461FE7">
            <w:pPr>
              <w:cnfStyle w:val="000000010000"/>
            </w:pPr>
            <w:r>
              <w:t>1.1</w:t>
            </w:r>
          </w:p>
        </w:tc>
        <w:tc>
          <w:tcPr>
            <w:tcW w:w="4674" w:type="dxa"/>
          </w:tcPr>
          <w:p w:rsidR="00833EEB" w:rsidRPr="00ED4363" w:rsidRDefault="009C0F30" w:rsidP="00461FE7">
            <w:pPr>
              <w:cnfStyle w:val="000000010000"/>
            </w:pPr>
            <w:r>
              <w:t>Anpassungen und Darstellungsänderung</w:t>
            </w:r>
          </w:p>
        </w:tc>
        <w:tc>
          <w:tcPr>
            <w:tcW w:w="2303" w:type="dxa"/>
          </w:tcPr>
          <w:p w:rsidR="00833EEB" w:rsidRDefault="00833EEB" w:rsidP="00461FE7">
            <w:pPr>
              <w:cnfStyle w:val="000000010000"/>
            </w:pPr>
            <w:r>
              <w:t>HC</w:t>
            </w:r>
          </w:p>
        </w:tc>
      </w:tr>
      <w:tr w:rsidR="00F870E0" w:rsidRPr="00ED4363" w:rsidTr="008A4E18">
        <w:trPr>
          <w:cnfStyle w:val="000000100000"/>
        </w:trPr>
        <w:tc>
          <w:tcPr>
            <w:cnfStyle w:val="001000000000"/>
            <w:tcW w:w="1138" w:type="dxa"/>
          </w:tcPr>
          <w:p w:rsidR="00F870E0" w:rsidRPr="00833EEB" w:rsidRDefault="00F870E0" w:rsidP="00461FE7">
            <w:pPr>
              <w:rPr>
                <w:b w:val="0"/>
              </w:rPr>
            </w:pPr>
            <w:r>
              <w:rPr>
                <w:b w:val="0"/>
              </w:rPr>
              <w:t>25.03.2011</w:t>
            </w:r>
          </w:p>
        </w:tc>
        <w:tc>
          <w:tcPr>
            <w:tcW w:w="993" w:type="dxa"/>
          </w:tcPr>
          <w:p w:rsidR="00F870E0" w:rsidRDefault="00F870E0" w:rsidP="00461FE7">
            <w:pPr>
              <w:cnfStyle w:val="000000100000"/>
            </w:pPr>
            <w:r>
              <w:t>1.2</w:t>
            </w:r>
          </w:p>
        </w:tc>
        <w:tc>
          <w:tcPr>
            <w:tcW w:w="4674" w:type="dxa"/>
          </w:tcPr>
          <w:p w:rsidR="00F870E0" w:rsidRDefault="00F870E0" w:rsidP="00D31740">
            <w:pPr>
              <w:cnfStyle w:val="000000100000"/>
            </w:pPr>
            <w:r>
              <w:t xml:space="preserve">Review </w:t>
            </w:r>
            <w:r w:rsidR="00D31740">
              <w:t>und</w:t>
            </w:r>
            <w:r>
              <w:t xml:space="preserve"> kleine Anpassungen</w:t>
            </w:r>
          </w:p>
        </w:tc>
        <w:tc>
          <w:tcPr>
            <w:tcW w:w="2303" w:type="dxa"/>
          </w:tcPr>
          <w:p w:rsidR="00F870E0" w:rsidRDefault="00F870E0" w:rsidP="00461FE7">
            <w:pPr>
              <w:cnfStyle w:val="000000100000"/>
            </w:pPr>
            <w:r>
              <w:t>SD, EL</w:t>
            </w:r>
          </w:p>
        </w:tc>
      </w:tr>
      <w:tr w:rsidR="00F20271" w:rsidRPr="00ED4363" w:rsidTr="008A4E18">
        <w:trPr>
          <w:cnfStyle w:val="000000010000"/>
        </w:trPr>
        <w:tc>
          <w:tcPr>
            <w:cnfStyle w:val="001000000000"/>
            <w:tcW w:w="1138" w:type="dxa"/>
          </w:tcPr>
          <w:p w:rsidR="00F20271" w:rsidRPr="00F20271" w:rsidRDefault="00F20271" w:rsidP="00461FE7">
            <w:pPr>
              <w:rPr>
                <w:b w:val="0"/>
              </w:rPr>
            </w:pPr>
            <w:r w:rsidRPr="00F20271"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F20271" w:rsidRDefault="00F20271" w:rsidP="00461FE7">
            <w:pPr>
              <w:cnfStyle w:val="000000010000"/>
            </w:pPr>
            <w:r>
              <w:t>1.3</w:t>
            </w:r>
          </w:p>
        </w:tc>
        <w:tc>
          <w:tcPr>
            <w:tcW w:w="4674" w:type="dxa"/>
          </w:tcPr>
          <w:p w:rsidR="00F20271" w:rsidRDefault="00F20271" w:rsidP="00F870E0">
            <w:pPr>
              <w:cnfStyle w:val="000000010000"/>
            </w:pPr>
            <w:r>
              <w:t>Review</w:t>
            </w:r>
            <w:r w:rsidR="00D31740">
              <w:t>, Korrekturen</w:t>
            </w:r>
          </w:p>
        </w:tc>
        <w:tc>
          <w:tcPr>
            <w:tcW w:w="2303" w:type="dxa"/>
          </w:tcPr>
          <w:p w:rsidR="00F20271" w:rsidRDefault="00F20271" w:rsidP="00461FE7">
            <w:pPr>
              <w:cnfStyle w:val="000000010000"/>
            </w:pPr>
            <w:r>
              <w:t>TD</w:t>
            </w:r>
          </w:p>
        </w:tc>
      </w:tr>
    </w:tbl>
    <w:bookmarkStart w:id="2" w:name="_Toc2891643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977644" w:rsidRDefault="00E23C47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23C47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23C47">
            <w:rPr>
              <w:b w:val="0"/>
            </w:rPr>
            <w:fldChar w:fldCharType="separate"/>
          </w:r>
          <w:hyperlink w:anchor="_Toc289164391" w:history="1">
            <w:r w:rsidR="00977644" w:rsidRPr="00C50778">
              <w:rPr>
                <w:rStyle w:val="Hyperlink"/>
                <w:noProof/>
              </w:rPr>
              <w:t>1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Dokumentinformationen</w:t>
            </w:r>
            <w:r w:rsidR="009776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44" w:rsidRDefault="00E23C4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2" w:history="1">
            <w:r w:rsidR="00977644" w:rsidRPr="00C50778">
              <w:rPr>
                <w:rStyle w:val="Hyperlink"/>
                <w:noProof/>
              </w:rPr>
              <w:t>1.1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Änderungsgeschichte</w:t>
            </w:r>
            <w:r w:rsidR="009776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44" w:rsidRDefault="00E23C47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393" w:history="1">
            <w:r w:rsidR="00977644" w:rsidRPr="00C50778">
              <w:rPr>
                <w:rStyle w:val="Hyperlink"/>
                <w:noProof/>
              </w:rPr>
              <w:t>1.2</w:t>
            </w:r>
            <w:r w:rsidR="00977644">
              <w:rPr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</w:rPr>
              <w:t>Inhaltsverzeichnis</w:t>
            </w:r>
            <w:r w:rsidR="009776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644" w:rsidRDefault="00E23C47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394" w:history="1">
            <w:r w:rsidR="00977644" w:rsidRPr="00C50778">
              <w:rPr>
                <w:rStyle w:val="Hyperlink"/>
                <w:noProof/>
                <w:lang w:val="en-GB"/>
              </w:rPr>
              <w:t>2</w:t>
            </w:r>
            <w:r w:rsidR="0097764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7644" w:rsidRPr="00C50778">
              <w:rPr>
                <w:rStyle w:val="Hyperlink"/>
                <w:noProof/>
                <w:lang w:val="en-GB"/>
              </w:rPr>
              <w:t>UC4 CRUD Benutzer</w:t>
            </w:r>
            <w:r w:rsidR="009776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7644">
              <w:rPr>
                <w:noProof/>
                <w:webHidden/>
              </w:rPr>
              <w:instrText xml:space="preserve"> PAGEREF _Toc289164394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764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E23C47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3B6922" w:rsidP="006156A4">
      <w:pPr>
        <w:pStyle w:val="Heading1"/>
        <w:rPr>
          <w:lang w:val="en-GB"/>
        </w:rPr>
      </w:pPr>
      <w:bookmarkStart w:id="3" w:name="_Toc289164394"/>
      <w:r w:rsidRPr="00547D78">
        <w:rPr>
          <w:lang w:val="en-GB"/>
        </w:rPr>
        <w:t>UC</w:t>
      </w:r>
      <w:r w:rsidR="001529E8" w:rsidRPr="00547D78">
        <w:rPr>
          <w:lang w:val="en-GB"/>
        </w:rPr>
        <w:t>4</w:t>
      </w:r>
      <w:r w:rsidRPr="00547D78">
        <w:rPr>
          <w:lang w:val="en-GB"/>
        </w:rPr>
        <w:t xml:space="preserve"> </w:t>
      </w:r>
      <w:r w:rsidR="00996271" w:rsidRPr="00547D78">
        <w:rPr>
          <w:lang w:val="en-GB"/>
        </w:rPr>
        <w:t>CRUD</w:t>
      </w:r>
      <w:r w:rsidR="00DE22CA" w:rsidRPr="00547D78">
        <w:rPr>
          <w:lang w:val="en-GB"/>
        </w:rPr>
        <w:t xml:space="preserve"> </w:t>
      </w:r>
      <w:proofErr w:type="spellStart"/>
      <w:r w:rsidR="008241FD">
        <w:rPr>
          <w:lang w:val="en-GB"/>
        </w:rPr>
        <w:t>Benutzer</w:t>
      </w:r>
      <w:bookmarkEnd w:id="3"/>
      <w:proofErr w:type="spellEnd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  <w:lang w:val="en-GB"/>
              </w:rPr>
            </w:pPr>
            <w:r w:rsidRPr="00B00E1A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010000"/>
            </w:pPr>
            <w:r>
              <w:t>Möglichkeit</w:t>
            </w:r>
            <w:r w:rsidR="00977644">
              <w:t>,</w:t>
            </w:r>
            <w:r>
              <w:t xml:space="preserve"> sich beim System anzumelden</w:t>
            </w:r>
          </w:p>
        </w:tc>
      </w:tr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AA6EBE">
            <w:pPr>
              <w:tabs>
                <w:tab w:val="left" w:pos="2410"/>
              </w:tabs>
              <w:ind w:left="2124" w:hanging="2124"/>
              <w:cnfStyle w:val="000000100000"/>
            </w:pPr>
            <w:r>
              <w:t>Kann schnell Mitarbeiter neu anlegen und verwalten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010000"/>
              <w:rPr>
                <w:i/>
              </w:rPr>
            </w:pPr>
            <w:r w:rsidRPr="00991B04">
              <w:t>Üb</w:t>
            </w:r>
            <w:r>
              <w:t>ersicht über aktuelle und ehemalige Aussendienstmitarbeiter</w:t>
            </w:r>
          </w:p>
        </w:tc>
      </w:tr>
      <w:tr w:rsidR="00AA2E17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45D5D" w:rsidRPr="00B00E1A" w:rsidRDefault="00E45D5D" w:rsidP="00F80625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1820F7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91107F">
              <w:rPr>
                <w:b w:val="0"/>
              </w:rPr>
              <w:t xml:space="preserve"> (UC4)</w:t>
            </w:r>
          </w:p>
          <w:p w:rsidR="00E45D5D" w:rsidRPr="00E45D5D" w:rsidRDefault="001820F7" w:rsidP="001820F7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977644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80625" w:rsidRPr="00977644" w:rsidRDefault="00F80625" w:rsidP="00F80625">
            <w:proofErr w:type="spellStart"/>
            <w:r w:rsidRPr="00977644">
              <w:t>Success</w:t>
            </w:r>
            <w:proofErr w:type="spellEnd"/>
            <w:r w:rsidRPr="00977644">
              <w:t xml:space="preserve"> </w:t>
            </w:r>
            <w:proofErr w:type="spellStart"/>
            <w:r w:rsidRPr="00977644">
              <w:t>Guarantee</w:t>
            </w:r>
            <w:proofErr w:type="spellEnd"/>
            <w:r w:rsidRPr="00977644">
              <w:t xml:space="preserve"> (</w:t>
            </w:r>
            <w:proofErr w:type="spellStart"/>
            <w:r w:rsidRPr="00977644">
              <w:t>Postconditions</w:t>
            </w:r>
            <w:proofErr w:type="spellEnd"/>
            <w:r w:rsidRPr="00977644">
              <w:t>)</w:t>
            </w:r>
          </w:p>
        </w:tc>
      </w:tr>
      <w:tr w:rsidR="00F80625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Create</w:t>
            </w:r>
          </w:p>
          <w:p w:rsidR="00A63DF9" w:rsidRDefault="002D4E41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F34B85">
              <w:rPr>
                <w:b w:val="0"/>
              </w:rPr>
              <w:t xml:space="preserve"> wurde erstellt</w:t>
            </w:r>
          </w:p>
          <w:p w:rsidR="00F34B85" w:rsidRDefault="00F34B85" w:rsidP="00F34B85">
            <w:pPr>
              <w:rPr>
                <w:b w:val="0"/>
              </w:rPr>
            </w:pPr>
            <w:r w:rsidRPr="00AF2786">
              <w:rPr>
                <w:b w:val="0"/>
              </w:rPr>
              <w:t>List</w:t>
            </w:r>
          </w:p>
          <w:p w:rsidR="00F34B85" w:rsidRPr="00F34B85" w:rsidRDefault="00F34B85" w:rsidP="00F34B85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AF2786">
              <w:rPr>
                <w:b w:val="0"/>
              </w:rPr>
              <w:t>Stunden</w:t>
            </w:r>
            <w:r>
              <w:rPr>
                <w:b w:val="0"/>
              </w:rPr>
              <w:t>einträge wurden angezeigt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Update</w:t>
            </w:r>
          </w:p>
          <w:p w:rsidR="00A63DF9" w:rsidRPr="00B00E1A" w:rsidRDefault="002D4E41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gespeicher</w:t>
            </w:r>
            <w:r w:rsidR="00F34B85">
              <w:rPr>
                <w:b w:val="0"/>
              </w:rPr>
              <w:t>t, Änderungen wurden übernommen</w:t>
            </w:r>
          </w:p>
          <w:p w:rsidR="00A63DF9" w:rsidRPr="00B00E1A" w:rsidRDefault="00A63DF9" w:rsidP="00A63DF9">
            <w:pPr>
              <w:rPr>
                <w:b w:val="0"/>
              </w:rPr>
            </w:pPr>
            <w:r w:rsidRPr="00B00E1A">
              <w:rPr>
                <w:b w:val="0"/>
              </w:rPr>
              <w:t>Delete</w:t>
            </w:r>
          </w:p>
          <w:p w:rsidR="00F80625" w:rsidRPr="00A63DF9" w:rsidRDefault="002D4E41" w:rsidP="00A63DF9">
            <w:pPr>
              <w:pStyle w:val="ListParagraph"/>
              <w:numPr>
                <w:ilvl w:val="0"/>
                <w:numId w:val="20"/>
              </w:numPr>
            </w:pPr>
            <w:r w:rsidRPr="00B00E1A">
              <w:rPr>
                <w:b w:val="0"/>
              </w:rPr>
              <w:t>Benutzer</w:t>
            </w:r>
            <w:r w:rsidR="00A63DF9" w:rsidRPr="00B00E1A">
              <w:rPr>
                <w:b w:val="0"/>
              </w:rPr>
              <w:t xml:space="preserve"> wurde auf inaktiv gesetzt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6E2AFC" w:rsidTr="00BA50B2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BA50B2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/>
            </w:pPr>
            <w:r>
              <w:t>System</w:t>
            </w:r>
          </w:p>
        </w:tc>
      </w:tr>
      <w:tr w:rsidR="0060355C" w:rsidTr="00BA50B2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461FE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D31740">
              <w:rPr>
                <w:b w:val="0"/>
              </w:rPr>
              <w:t>Sekretärin erstellt</w:t>
            </w:r>
            <w:r w:rsidR="0060355C" w:rsidRPr="00B00E1A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Benutzer mit </w:t>
            </w:r>
            <w:r w:rsidR="00461FE7">
              <w:rPr>
                <w:b w:val="0"/>
              </w:rPr>
              <w:t>Vor- und Nachn</w:t>
            </w:r>
            <w:r w:rsidR="0060355C" w:rsidRPr="00B00E1A">
              <w:rPr>
                <w:b w:val="0"/>
              </w:rPr>
              <w:t>amen, Telef</w:t>
            </w:r>
            <w:r w:rsidR="00461FE7">
              <w:rPr>
                <w:b w:val="0"/>
              </w:rPr>
              <w:t xml:space="preserve">onnummer, E-Mail Adresse, </w:t>
            </w:r>
            <w:proofErr w:type="spellStart"/>
            <w:r w:rsidR="00461FE7">
              <w:rPr>
                <w:b w:val="0"/>
              </w:rPr>
              <w:t>Loginname</w:t>
            </w:r>
            <w:proofErr w:type="spellEnd"/>
            <w:r w:rsidR="00977644">
              <w:rPr>
                <w:b w:val="0"/>
              </w:rPr>
              <w:t xml:space="preserve"> und</w:t>
            </w:r>
            <w:r w:rsidR="0060355C" w:rsidRPr="00B00E1A">
              <w:rPr>
                <w:b w:val="0"/>
              </w:rPr>
              <w:t xml:space="preserve"> Passwort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/>
            </w:pPr>
          </w:p>
          <w:p w:rsidR="00F34B85" w:rsidRDefault="00F34B85" w:rsidP="00576B63">
            <w:pPr>
              <w:tabs>
                <w:tab w:val="left" w:pos="317"/>
              </w:tabs>
              <w:cnfStyle w:val="000000010000"/>
            </w:pPr>
            <w:bookmarkStart w:id="4" w:name="_GoBack"/>
            <w:bookmarkEnd w:id="4"/>
          </w:p>
          <w:p w:rsidR="0060355C" w:rsidRPr="00D85BF5" w:rsidRDefault="00D31740" w:rsidP="00F34B85">
            <w:pPr>
              <w:tabs>
                <w:tab w:val="left" w:pos="317"/>
              </w:tabs>
              <w:ind w:left="317" w:hanging="317"/>
              <w:cnfStyle w:val="000000010000"/>
            </w:pPr>
            <w:r>
              <w:t>2.</w:t>
            </w:r>
            <w:r>
              <w:tab/>
              <w:t xml:space="preserve">System erfasst </w:t>
            </w:r>
            <w:r w:rsidR="009E377D">
              <w:t>Benutzer</w:t>
            </w:r>
            <w:r w:rsidR="00ED1633">
              <w:t xml:space="preserve">, setzt </w:t>
            </w:r>
            <w:r w:rsidR="00576B63">
              <w:t xml:space="preserve">dessen </w:t>
            </w:r>
            <w:r w:rsidR="00ED1633">
              <w:t xml:space="preserve">Status auf aktiv und </w:t>
            </w:r>
            <w:r w:rsidR="00576B63">
              <w:t xml:space="preserve">verschlüsselt das </w:t>
            </w:r>
            <w:r w:rsidR="00ED1633">
              <w:t>Passwort</w:t>
            </w:r>
          </w:p>
        </w:tc>
      </w:tr>
      <w:tr w:rsidR="00326772" w:rsidTr="00BA50B2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BA50B2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5B6107" w:rsidTr="00BA50B2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BA50B2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BA50B2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977644">
              <w:rPr>
                <w:b w:val="0"/>
              </w:rPr>
              <w:t xml:space="preserve">Sekretärin wählt </w:t>
            </w:r>
            <w:r w:rsidR="00E3078D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 bearbeitet diesen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/>
            </w:pPr>
          </w:p>
          <w:p w:rsidR="0060355C" w:rsidRPr="00F34B85" w:rsidRDefault="00660C58" w:rsidP="000463B5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>ändert Benutzer</w:t>
            </w:r>
          </w:p>
        </w:tc>
      </w:tr>
      <w:tr w:rsidR="00D520D4" w:rsidTr="00BA50B2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BA50B2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1A4EAE" w:rsidTr="00BA50B2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BA50B2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BA50B2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D24AF8" w:rsidP="00F34B85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7709DB">
              <w:rPr>
                <w:b w:val="0"/>
              </w:rPr>
              <w:t>Benutzer</w:t>
            </w:r>
            <w:r w:rsidR="0060355C" w:rsidRPr="00B00E1A">
              <w:rPr>
                <w:b w:val="0"/>
              </w:rPr>
              <w:t xml:space="preserve"> aus und</w:t>
            </w:r>
            <w:r w:rsidR="007709DB">
              <w:rPr>
                <w:b w:val="0"/>
              </w:rPr>
              <w:t xml:space="preserve"> </w:t>
            </w:r>
            <w:r w:rsidR="0060355C" w:rsidRPr="00B00E1A">
              <w:rPr>
                <w:b w:val="0"/>
              </w:rPr>
              <w:t>löscht diesen</w:t>
            </w:r>
          </w:p>
        </w:tc>
        <w:tc>
          <w:tcPr>
            <w:tcW w:w="3717" w:type="dxa"/>
          </w:tcPr>
          <w:p w:rsidR="00EA23DA" w:rsidRPr="00F34B85" w:rsidRDefault="00EA23DA" w:rsidP="00D24AF8">
            <w:pPr>
              <w:tabs>
                <w:tab w:val="left" w:pos="317"/>
              </w:tabs>
              <w:cnfStyle w:val="000000010000"/>
            </w:pPr>
          </w:p>
          <w:p w:rsidR="0060355C" w:rsidRPr="00F34B85" w:rsidRDefault="00D24AF8" w:rsidP="00F34B85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F34B85" w:rsidRPr="00F34B85">
              <w:t>s</w:t>
            </w:r>
            <w:r w:rsidR="00977644">
              <w:t xml:space="preserve">etzt </w:t>
            </w:r>
            <w:r w:rsidR="00D30072" w:rsidRPr="00F34B85">
              <w:t>Status des Benutzers</w:t>
            </w:r>
            <w:r w:rsidRPr="00F34B85">
              <w:t xml:space="preserve"> von aktiv auf inaktiv</w:t>
            </w:r>
          </w:p>
        </w:tc>
      </w:tr>
      <w:tr w:rsidR="002528DB" w:rsidTr="00BA50B2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BA50B2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2528DB" w:rsidRPr="00BA50B2" w:rsidRDefault="002528DB" w:rsidP="002528DB">
            <w:pPr>
              <w:rPr>
                <w:b w:val="0"/>
              </w:rPr>
            </w:pPr>
            <w:r w:rsidRPr="00BA50B2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F34B85" w:rsidRPr="00B00E1A" w:rsidTr="00BA50B2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F34B85" w:rsidRPr="00B00E1A" w:rsidTr="00BA50B2">
        <w:trPr>
          <w:cnfStyle w:val="000000100000"/>
        </w:trPr>
        <w:tc>
          <w:tcPr>
            <w:cnfStyle w:val="00100000000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/>
            </w:pPr>
            <w:r w:rsidRPr="00F34B85">
              <w:t>System</w:t>
            </w:r>
          </w:p>
        </w:tc>
      </w:tr>
      <w:tr w:rsidR="00F34B85" w:rsidRPr="0060355C" w:rsidTr="00BA50B2">
        <w:trPr>
          <w:cnfStyle w:val="000000010000"/>
        </w:trPr>
        <w:tc>
          <w:tcPr>
            <w:cnfStyle w:val="001000000000"/>
            <w:tcW w:w="5495" w:type="dxa"/>
          </w:tcPr>
          <w:p w:rsidR="00F34B85" w:rsidRPr="00B00E1A" w:rsidRDefault="00F34B85" w:rsidP="0045394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45394E">
              <w:rPr>
                <w:b w:val="0"/>
              </w:rPr>
              <w:t>Sekretärin</w:t>
            </w:r>
            <w:r>
              <w:rPr>
                <w:b w:val="0"/>
              </w:rPr>
              <w:t xml:space="preserve"> lässt sich </w:t>
            </w:r>
            <w:r w:rsidRPr="002116A0">
              <w:rPr>
                <w:b w:val="0"/>
              </w:rPr>
              <w:t xml:space="preserve">Liste der </w:t>
            </w:r>
            <w:r w:rsidR="00DF6822">
              <w:rPr>
                <w:b w:val="0"/>
              </w:rPr>
              <w:t>Benutzer</w:t>
            </w:r>
            <w:r w:rsidRPr="002116A0">
              <w:rPr>
                <w:b w:val="0"/>
              </w:rPr>
              <w:t xml:space="preserve"> anzeigen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tabs>
                <w:tab w:val="left" w:pos="317"/>
              </w:tabs>
              <w:cnfStyle w:val="000000010000"/>
            </w:pPr>
          </w:p>
          <w:p w:rsidR="00F34B85" w:rsidRPr="00F34B85" w:rsidRDefault="00F34B85" w:rsidP="00F34B85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>System zeigt Liste der Benutzer an</w:t>
            </w:r>
          </w:p>
        </w:tc>
      </w:tr>
      <w:tr w:rsidR="00F34B85" w:rsidTr="00BA50B2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F34B85" w:rsidTr="00BA50B2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BA50B2" w:rsidRDefault="00F34B85" w:rsidP="00461FE7">
            <w:pPr>
              <w:rPr>
                <w:b w:val="0"/>
              </w:rPr>
            </w:pPr>
            <w:r w:rsidRPr="00BA50B2">
              <w:rPr>
                <w:b w:val="0"/>
              </w:rPr>
              <w:t>-</w:t>
            </w:r>
          </w:p>
        </w:tc>
      </w:tr>
    </w:tbl>
    <w:p w:rsidR="00BA50B2" w:rsidRDefault="00BA50B2"/>
    <w:tbl>
      <w:tblPr>
        <w:tblStyle w:val="MediumShading1-Accent11"/>
        <w:tblW w:w="0" w:type="auto"/>
        <w:tblLook w:val="0480"/>
      </w:tblPr>
      <w:tblGrid>
        <w:gridCol w:w="9212"/>
      </w:tblGrid>
      <w:tr w:rsidR="00F34B85" w:rsidTr="00BA50B2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BA50B2">
        <w:trPr>
          <w:cnfStyle w:val="000000010000"/>
        </w:trPr>
        <w:tc>
          <w:tcPr>
            <w:cnfStyle w:val="001000000000"/>
            <w:tcW w:w="9212" w:type="dxa"/>
          </w:tcPr>
          <w:p w:rsidR="00F34B85" w:rsidRPr="0046312F" w:rsidRDefault="00F34B85" w:rsidP="0046312F">
            <w:pPr>
              <w:rPr>
                <w:b w:val="0"/>
              </w:rPr>
            </w:pPr>
            <w:r w:rsidRPr="0046312F">
              <w:rPr>
                <w:b w:val="0"/>
              </w:rPr>
              <w:t>Erster Benutzer kann nicht über Administration angelegt werden sondern muss manuell erstellt werden</w:t>
            </w:r>
          </w:p>
        </w:tc>
      </w:tr>
      <w:tr w:rsidR="00F34B85" w:rsidRPr="00BA50B2" w:rsidTr="00BA50B2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BA50B2">
        <w:trPr>
          <w:cnfStyle w:val="00000001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BA50B2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BA50B2">
        <w:trPr>
          <w:cnfStyle w:val="00000001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Selten (ca. 1-2 pro Jahr)</w:t>
            </w:r>
          </w:p>
        </w:tc>
      </w:tr>
      <w:tr w:rsidR="00F34B85" w:rsidRPr="002528DB" w:rsidTr="00BA50B2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BA50B2">
        <w:trPr>
          <w:cnfStyle w:val="000000010000"/>
        </w:trPr>
        <w:tc>
          <w:tcPr>
            <w:cnfStyle w:val="00100000000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7CD" w:rsidRDefault="006D47CD" w:rsidP="008F2373">
      <w:pPr>
        <w:spacing w:after="0"/>
      </w:pPr>
      <w:r>
        <w:separator/>
      </w:r>
    </w:p>
  </w:endnote>
  <w:endnote w:type="continuationSeparator" w:id="0">
    <w:p w:rsidR="006D47CD" w:rsidRDefault="006D47CD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E23C47">
      <w:fldChar w:fldCharType="begin"/>
    </w:r>
    <w:r w:rsidR="00B6141C">
      <w:instrText xml:space="preserve"> DATE  \@ "d. MMMM yyyy"  \* MERGEFORMAT </w:instrText>
    </w:r>
    <w:r w:rsidR="00E23C47">
      <w:fldChar w:fldCharType="separate"/>
    </w:r>
    <w:r w:rsidR="00BA50B2">
      <w:rPr>
        <w:noProof/>
      </w:rPr>
      <w:t>29. März 2011</w:t>
    </w:r>
    <w:r w:rsidR="00E23C47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E23C47">
      <w:rPr>
        <w:b/>
      </w:rPr>
      <w:fldChar w:fldCharType="begin"/>
    </w:r>
    <w:r>
      <w:rPr>
        <w:b/>
      </w:rPr>
      <w:instrText>PAGE  \* Arabic  \* MERGEFORMAT</w:instrText>
    </w:r>
    <w:r w:rsidR="00E23C47">
      <w:rPr>
        <w:b/>
      </w:rPr>
      <w:fldChar w:fldCharType="separate"/>
    </w:r>
    <w:r w:rsidR="00BA50B2" w:rsidRPr="00BA50B2">
      <w:rPr>
        <w:b/>
        <w:noProof/>
        <w:lang w:val="de-DE"/>
      </w:rPr>
      <w:t>2</w:t>
    </w:r>
    <w:r w:rsidR="00E23C47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BA50B2" w:rsidRPr="00BA50B2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7CD" w:rsidRDefault="006D47CD" w:rsidP="008F2373">
      <w:pPr>
        <w:spacing w:after="0"/>
      </w:pPr>
      <w:r>
        <w:separator/>
      </w:r>
    </w:p>
  </w:footnote>
  <w:footnote w:type="continuationSeparator" w:id="0">
    <w:p w:rsidR="006D47CD" w:rsidRDefault="006D47CD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UC4 CRUD Benutzer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04324"/>
    <w:rsid w:val="000071C7"/>
    <w:rsid w:val="000169B8"/>
    <w:rsid w:val="00023849"/>
    <w:rsid w:val="000245AF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597B"/>
    <w:rsid w:val="000D0625"/>
    <w:rsid w:val="000D0D79"/>
    <w:rsid w:val="000E185C"/>
    <w:rsid w:val="000E71F7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47F0B"/>
    <w:rsid w:val="001529E8"/>
    <w:rsid w:val="0015644E"/>
    <w:rsid w:val="001609C2"/>
    <w:rsid w:val="00162DBE"/>
    <w:rsid w:val="00163CD6"/>
    <w:rsid w:val="001800A3"/>
    <w:rsid w:val="001820F7"/>
    <w:rsid w:val="001840E4"/>
    <w:rsid w:val="00187D09"/>
    <w:rsid w:val="001913A6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BB7"/>
    <w:rsid w:val="003D26B2"/>
    <w:rsid w:val="003E40FB"/>
    <w:rsid w:val="003F4428"/>
    <w:rsid w:val="00404C08"/>
    <w:rsid w:val="004151EA"/>
    <w:rsid w:val="00416C5B"/>
    <w:rsid w:val="0041707D"/>
    <w:rsid w:val="00432CF8"/>
    <w:rsid w:val="00436EE1"/>
    <w:rsid w:val="00437852"/>
    <w:rsid w:val="00440051"/>
    <w:rsid w:val="00443D5D"/>
    <w:rsid w:val="00444467"/>
    <w:rsid w:val="0045394E"/>
    <w:rsid w:val="0046087B"/>
    <w:rsid w:val="00461FE7"/>
    <w:rsid w:val="0046312F"/>
    <w:rsid w:val="00475BD5"/>
    <w:rsid w:val="00475E58"/>
    <w:rsid w:val="00481FAF"/>
    <w:rsid w:val="00487A2C"/>
    <w:rsid w:val="0049010F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310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7CD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4CD9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E5C5D"/>
    <w:rsid w:val="007F2B17"/>
    <w:rsid w:val="00806CA6"/>
    <w:rsid w:val="00807F70"/>
    <w:rsid w:val="00810CCF"/>
    <w:rsid w:val="0081499A"/>
    <w:rsid w:val="008241FD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2365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107F"/>
    <w:rsid w:val="00913718"/>
    <w:rsid w:val="00915A1E"/>
    <w:rsid w:val="009231A4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77644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45DB"/>
    <w:rsid w:val="00AE6834"/>
    <w:rsid w:val="00AE6D29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41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50B2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14F5B"/>
    <w:rsid w:val="00C172C7"/>
    <w:rsid w:val="00C22202"/>
    <w:rsid w:val="00C2331E"/>
    <w:rsid w:val="00C23844"/>
    <w:rsid w:val="00C36EB1"/>
    <w:rsid w:val="00C42DC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B65CC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1740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3BEF"/>
    <w:rsid w:val="00E15AE4"/>
    <w:rsid w:val="00E21AF4"/>
    <w:rsid w:val="00E21BEB"/>
    <w:rsid w:val="00E22264"/>
    <w:rsid w:val="00E22DAC"/>
    <w:rsid w:val="00E23C47"/>
    <w:rsid w:val="00E258CC"/>
    <w:rsid w:val="00E26B05"/>
    <w:rsid w:val="00E3078D"/>
    <w:rsid w:val="00E32987"/>
    <w:rsid w:val="00E456D5"/>
    <w:rsid w:val="00E45D5D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5D20"/>
    <w:rsid w:val="00EB1571"/>
    <w:rsid w:val="00EB24B4"/>
    <w:rsid w:val="00EB7851"/>
    <w:rsid w:val="00ED1633"/>
    <w:rsid w:val="00ED4363"/>
    <w:rsid w:val="00ED72D5"/>
    <w:rsid w:val="00EE1847"/>
    <w:rsid w:val="00EE2AB1"/>
    <w:rsid w:val="00F052A7"/>
    <w:rsid w:val="00F178BF"/>
    <w:rsid w:val="00F20271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42074-6867-402A-934F-A5F7BA65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313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114</cp:revision>
  <dcterms:created xsi:type="dcterms:W3CDTF">2011-03-22T12:44:00Z</dcterms:created>
  <dcterms:modified xsi:type="dcterms:W3CDTF">2011-03-29T14:22:00Z</dcterms:modified>
</cp:coreProperties>
</file>