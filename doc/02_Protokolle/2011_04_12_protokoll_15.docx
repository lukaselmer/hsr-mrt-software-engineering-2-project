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897B6E" w:rsidP="008165CA">
      <w:pPr>
        <w:rPr>
          <w:sz w:val="28"/>
          <w:szCs w:val="28"/>
        </w:rPr>
      </w:pPr>
      <w:r>
        <w:rPr>
          <w:sz w:val="28"/>
          <w:szCs w:val="28"/>
        </w:rPr>
        <w:t>Vom 12.04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25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25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D5517" w:rsidRPr="00F9181E" w:rsidTr="00627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D5517" w:rsidRPr="00F9181E" w:rsidRDefault="006D5517" w:rsidP="00627824">
            <w:pPr>
              <w:rPr>
                <w:b w:val="0"/>
              </w:rPr>
            </w:pPr>
            <w:r>
              <w:rPr>
                <w:b w:val="0"/>
              </w:rPr>
              <w:t>12.04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6D5517" w:rsidRPr="00F9181E" w:rsidRDefault="006D5517" w:rsidP="0062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6D5517" w:rsidRPr="00F9181E" w:rsidRDefault="006D5517" w:rsidP="0062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6D5517" w:rsidRPr="00F9181E" w:rsidRDefault="006D5517" w:rsidP="00627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97B6E" w:rsidP="006D5517">
            <w:pPr>
              <w:rPr>
                <w:b w:val="0"/>
              </w:rPr>
            </w:pPr>
            <w:r>
              <w:rPr>
                <w:b w:val="0"/>
              </w:rPr>
              <w:t>1</w:t>
            </w:r>
            <w:r w:rsidR="006D5517">
              <w:rPr>
                <w:b w:val="0"/>
              </w:rPr>
              <w:t>4</w:t>
            </w:r>
            <w:r>
              <w:rPr>
                <w:b w:val="0"/>
              </w:rPr>
              <w:t>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6D551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6D551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6D5517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25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6D5517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254" w:history="1">
            <w:r w:rsidR="006D5517" w:rsidRPr="000A428C">
              <w:rPr>
                <w:rStyle w:val="Hyperlink"/>
                <w:noProof/>
              </w:rPr>
              <w:t>1</w:t>
            </w:r>
            <w:r w:rsidR="006D5517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D5517" w:rsidRPr="000A428C">
              <w:rPr>
                <w:rStyle w:val="Hyperlink"/>
                <w:noProof/>
              </w:rPr>
              <w:t>Dokumentinformationen</w:t>
            </w:r>
            <w:r w:rsidR="006D5517">
              <w:rPr>
                <w:noProof/>
                <w:webHidden/>
              </w:rPr>
              <w:tab/>
            </w:r>
            <w:r w:rsidR="006D5517">
              <w:rPr>
                <w:noProof/>
                <w:webHidden/>
              </w:rPr>
              <w:fldChar w:fldCharType="begin"/>
            </w:r>
            <w:r w:rsidR="006D5517">
              <w:rPr>
                <w:noProof/>
                <w:webHidden/>
              </w:rPr>
              <w:instrText xml:space="preserve"> PAGEREF _Toc293383254 \h </w:instrText>
            </w:r>
            <w:r w:rsidR="006D5517">
              <w:rPr>
                <w:noProof/>
                <w:webHidden/>
              </w:rPr>
            </w:r>
            <w:r w:rsidR="006D5517">
              <w:rPr>
                <w:noProof/>
                <w:webHidden/>
              </w:rPr>
              <w:fldChar w:fldCharType="separate"/>
            </w:r>
            <w:r w:rsidR="006D5517">
              <w:rPr>
                <w:noProof/>
                <w:webHidden/>
              </w:rPr>
              <w:t>1</w:t>
            </w:r>
            <w:r w:rsidR="006D5517">
              <w:rPr>
                <w:noProof/>
                <w:webHidden/>
              </w:rPr>
              <w:fldChar w:fldCharType="end"/>
            </w:r>
          </w:hyperlink>
        </w:p>
        <w:p w:rsidR="006D5517" w:rsidRDefault="006D5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255" w:history="1">
            <w:r w:rsidRPr="000A428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A428C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517" w:rsidRDefault="006D551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256" w:history="1">
            <w:r w:rsidRPr="000A428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A428C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517" w:rsidRDefault="006D55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257" w:history="1">
            <w:r w:rsidRPr="000A428C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A428C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517" w:rsidRDefault="006D5517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258" w:history="1">
            <w:r w:rsidRPr="000A428C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A428C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257"/>
      <w:r>
        <w:t>Traktanden</w:t>
      </w:r>
      <w:bookmarkEnd w:id="3"/>
    </w:p>
    <w:p w:rsidR="00AF0DB2" w:rsidRPr="00AF0DB2" w:rsidRDefault="00897B6E" w:rsidP="00AF0DB2">
      <w:r>
        <w:t xml:space="preserve">Vorbesprechung mit Herrn </w:t>
      </w:r>
      <w:proofErr w:type="spellStart"/>
      <w:r>
        <w:t>Rudin</w:t>
      </w:r>
      <w:proofErr w:type="spellEnd"/>
    </w:p>
    <w:p w:rsidR="001332FD" w:rsidRDefault="00AF0DB2" w:rsidP="00AF0DB2">
      <w:pPr>
        <w:pStyle w:val="berschrift1"/>
      </w:pPr>
      <w:bookmarkStart w:id="4" w:name="_Toc293383258"/>
      <w:r>
        <w:t>Diskussion / Beschlüsse</w:t>
      </w:r>
      <w:bookmarkStart w:id="5" w:name="_GoBack"/>
      <w:bookmarkEnd w:id="4"/>
      <w:bookmarkEnd w:id="5"/>
    </w:p>
    <w:p w:rsidR="001427B5" w:rsidRDefault="0012610F" w:rsidP="00947191">
      <w:pPr>
        <w:pStyle w:val="Listenabsatz"/>
        <w:numPr>
          <w:ilvl w:val="0"/>
          <w:numId w:val="6"/>
        </w:numPr>
      </w:pPr>
      <w:r>
        <w:t xml:space="preserve">Packages: </w:t>
      </w:r>
      <w:r w:rsidR="001427B5">
        <w:t xml:space="preserve">Tests in separaten Ordner aber nicht </w:t>
      </w:r>
      <w:proofErr w:type="gramStart"/>
      <w:r w:rsidR="001427B5">
        <w:t>in separaten</w:t>
      </w:r>
      <w:proofErr w:type="gramEnd"/>
      <w:r w:rsidR="001427B5">
        <w:t xml:space="preserve"> Package sondern in gleiches wie sich Klassen befinden.</w:t>
      </w:r>
    </w:p>
    <w:p w:rsidR="001427B5" w:rsidRDefault="001427B5" w:rsidP="00947191">
      <w:pPr>
        <w:pStyle w:val="Listenabsatz"/>
        <w:numPr>
          <w:ilvl w:val="0"/>
          <w:numId w:val="6"/>
        </w:numPr>
      </w:pPr>
      <w:r>
        <w:t xml:space="preserve">Architektur Dokument: Quellenangabe für Ruby on </w:t>
      </w:r>
      <w:proofErr w:type="spellStart"/>
      <w:r>
        <w:t>Rails</w:t>
      </w:r>
      <w:proofErr w:type="spellEnd"/>
      <w:r>
        <w:t xml:space="preserve"> Architektur</w:t>
      </w:r>
    </w:p>
    <w:p w:rsidR="00BD3DC7" w:rsidRDefault="00BD3DC7" w:rsidP="00947191">
      <w:pPr>
        <w:pStyle w:val="Listenabsatz"/>
        <w:numPr>
          <w:ilvl w:val="0"/>
          <w:numId w:val="6"/>
        </w:numPr>
      </w:pPr>
      <w:r>
        <w:t xml:space="preserve">Bei Ruby on </w:t>
      </w:r>
      <w:proofErr w:type="spellStart"/>
      <w:r>
        <w:t>Rails</w:t>
      </w:r>
      <w:proofErr w:type="spellEnd"/>
      <w:r>
        <w:t xml:space="preserve"> mit </w:t>
      </w:r>
      <w:proofErr w:type="gramStart"/>
      <w:r>
        <w:t>Modules</w:t>
      </w:r>
      <w:proofErr w:type="gramEnd"/>
      <w:r>
        <w:t xml:space="preserve"> strukturieren?</w:t>
      </w:r>
    </w:p>
    <w:p w:rsidR="00BD3DC7" w:rsidRDefault="002F7E13" w:rsidP="00947191">
      <w:pPr>
        <w:pStyle w:val="Listenabsatz"/>
        <w:numPr>
          <w:ilvl w:val="0"/>
          <w:numId w:val="6"/>
        </w:numPr>
      </w:pPr>
      <w:r>
        <w:t>Android</w:t>
      </w:r>
      <w:r w:rsidR="00BD3DC7">
        <w:t>:</w:t>
      </w:r>
      <w:r w:rsidR="009A5D5E">
        <w:t xml:space="preserve"> </w:t>
      </w:r>
      <w:r w:rsidR="0071066E">
        <w:t xml:space="preserve">Schichtenoptimierung </w:t>
      </w:r>
      <w:r w:rsidR="006028D0">
        <w:t xml:space="preserve">(Models und Datenbank separieren) </w:t>
      </w:r>
      <w:r w:rsidR="0071066E">
        <w:t>oder Begründung</w:t>
      </w:r>
      <w:r w:rsidR="0060084E">
        <w:t xml:space="preserve"> angeben.</w:t>
      </w:r>
    </w:p>
    <w:p w:rsidR="00375198" w:rsidRDefault="00375198" w:rsidP="00947191">
      <w:pPr>
        <w:pStyle w:val="Listenabsatz"/>
        <w:numPr>
          <w:ilvl w:val="0"/>
          <w:numId w:val="6"/>
        </w:numPr>
      </w:pPr>
      <w:r>
        <w:t>Android: Entkopplung von Netzwerkschicht, keine Infor</w:t>
      </w:r>
      <w:r w:rsidR="00143F66">
        <w:t>mation mehr was übertragen wird.</w:t>
      </w:r>
    </w:p>
    <w:p w:rsidR="002A22A2" w:rsidRDefault="002A22A2" w:rsidP="00947191">
      <w:pPr>
        <w:pStyle w:val="Listenabsatz"/>
        <w:numPr>
          <w:ilvl w:val="0"/>
          <w:numId w:val="6"/>
        </w:numPr>
      </w:pPr>
      <w:proofErr w:type="spellStart"/>
      <w:r>
        <w:t>Mocking</w:t>
      </w:r>
      <w:proofErr w:type="spellEnd"/>
      <w:r>
        <w:t xml:space="preserve"> Objects: </w:t>
      </w:r>
      <w:r w:rsidR="0089315D">
        <w:t xml:space="preserve">Kernteile testen mit </w:t>
      </w:r>
      <w:proofErr w:type="spellStart"/>
      <w:r w:rsidR="0089315D">
        <w:t>Mockobjects</w:t>
      </w:r>
      <w:proofErr w:type="spellEnd"/>
      <w:r w:rsidR="0089315D">
        <w:t>, teilweise aber Abstriche machen und diese erklären. Ansonsten Aufwa</w:t>
      </w:r>
      <w:r w:rsidR="00B32FEA">
        <w:t xml:space="preserve">nd zu gross für </w:t>
      </w:r>
      <w:proofErr w:type="spellStart"/>
      <w:r w:rsidR="00B32FEA">
        <w:t>Mocking</w:t>
      </w:r>
      <w:proofErr w:type="spellEnd"/>
      <w:r w:rsidR="00B32FEA">
        <w:t>-Klassen (Aufwand gegenüber Nutzen abwiegen).</w:t>
      </w:r>
    </w:p>
    <w:p w:rsidR="006C3EAA" w:rsidRDefault="006C3EAA" w:rsidP="00947191">
      <w:pPr>
        <w:pStyle w:val="Listenabsatz"/>
        <w:numPr>
          <w:ilvl w:val="0"/>
          <w:numId w:val="6"/>
        </w:numPr>
      </w:pPr>
      <w:r>
        <w:t xml:space="preserve">PowerPoint </w:t>
      </w:r>
      <w:proofErr w:type="spellStart"/>
      <w:r>
        <w:t>Presentation</w:t>
      </w:r>
      <w:proofErr w:type="spellEnd"/>
      <w:r>
        <w:t xml:space="preserve"> für Demo am Donnerstag</w:t>
      </w:r>
      <w:r w:rsidR="007C3CF9">
        <w:t>: Informationen über Architektur, was passi</w:t>
      </w:r>
      <w:r w:rsidR="006B757F">
        <w:t>ert mit Architektur bei Ablauf?</w:t>
      </w:r>
      <w:r w:rsidR="00816218">
        <w:t xml:space="preserve"> Begründung wieso P</w:t>
      </w:r>
      <w:r w:rsidR="009F4525">
        <w:t>rototyp diese Teile beinhalten.</w:t>
      </w:r>
    </w:p>
    <w:p w:rsidR="009F4525" w:rsidRDefault="009F4525" w:rsidP="00947191">
      <w:pPr>
        <w:pStyle w:val="Listenabsatz"/>
        <w:numPr>
          <w:ilvl w:val="0"/>
          <w:numId w:val="6"/>
        </w:numPr>
      </w:pPr>
      <w:r>
        <w:t>Muss ersichtlich sein, dass Daten angepasst wurden.</w:t>
      </w:r>
    </w:p>
    <w:p w:rsidR="00B87A2C" w:rsidRDefault="00E97D10" w:rsidP="00947191">
      <w:pPr>
        <w:pStyle w:val="Listenabsatz"/>
        <w:numPr>
          <w:ilvl w:val="0"/>
          <w:numId w:val="6"/>
        </w:numPr>
      </w:pPr>
      <w:r>
        <w:t xml:space="preserve">Diagramm bei Package Beschreibung: </w:t>
      </w:r>
      <w:r w:rsidR="00DC7FC0">
        <w:t>Ein</w:t>
      </w:r>
      <w:r w:rsidR="00B808AE">
        <w:t>zelnes Package nehmen und dessen</w:t>
      </w:r>
      <w:r w:rsidR="00DC7FC0">
        <w:t xml:space="preserve"> Klassendiagramm zeigen.</w:t>
      </w:r>
      <w:r w:rsidR="0096759A">
        <w:t xml:space="preserve"> Assoziationen zeigen. Beschreiben was von aussen verwendet wird, Schnittstellen</w:t>
      </w:r>
      <w:r w:rsidR="00B87A2C">
        <w:t>. Beschreibung der einzelnen Klassen.</w:t>
      </w:r>
    </w:p>
    <w:p w:rsidR="00B87A2C" w:rsidRDefault="00B87A2C" w:rsidP="00947191">
      <w:pPr>
        <w:pStyle w:val="Listenabsatz"/>
        <w:numPr>
          <w:ilvl w:val="0"/>
          <w:numId w:val="6"/>
        </w:numPr>
      </w:pPr>
      <w:r>
        <w:t>Dokumentation anpassen</w:t>
      </w:r>
      <w:r w:rsidR="00381346">
        <w:t xml:space="preserve">: </w:t>
      </w:r>
      <w:r w:rsidR="00D14912">
        <w:t>Sinnvolle Titel, unnötige Kapitel löschen.</w:t>
      </w:r>
    </w:p>
    <w:p w:rsidR="00731DC3" w:rsidRDefault="00731DC3" w:rsidP="00947191">
      <w:pPr>
        <w:pStyle w:val="Listenabsatz"/>
        <w:numPr>
          <w:ilvl w:val="0"/>
          <w:numId w:val="6"/>
        </w:numPr>
      </w:pPr>
      <w:r>
        <w:t>Methoden in Klassendiagramm: Nicht vorhanden, da diese von Ruby vorgegeben werden und bei Android Konventionen noch nicht bekannt sind.</w:t>
      </w:r>
      <w:r w:rsidR="00D56E05">
        <w:t xml:space="preserve"> Geht für momentan</w:t>
      </w:r>
      <w:r w:rsidR="00017BBC">
        <w:t>en</w:t>
      </w:r>
      <w:r w:rsidR="00D56E05">
        <w:t xml:space="preserve"> Zeitpunkt in Ordnung.</w:t>
      </w:r>
      <w:r w:rsidR="00017BBC">
        <w:t xml:space="preserve"> Soll dafür jedoch später nachgeführt werden (um einfachen Einstieg zu ermöglichen</w:t>
      </w:r>
      <w:r w:rsidR="000E23E2">
        <w:t>, möglichst einfach verständlich</w:t>
      </w:r>
      <w:r w:rsidR="00017BBC">
        <w:t>)</w:t>
      </w:r>
      <w:r w:rsidR="000E23E2">
        <w:t>.</w:t>
      </w:r>
    </w:p>
    <w:p w:rsidR="00C77024" w:rsidRDefault="00C77024" w:rsidP="00947191">
      <w:pPr>
        <w:pStyle w:val="Listenabsatz"/>
        <w:numPr>
          <w:ilvl w:val="0"/>
          <w:numId w:val="6"/>
        </w:numPr>
      </w:pPr>
      <w:r>
        <w:t>Nicht realisierte Teile müssen noch nicht komplett dokumentiert werden</w:t>
      </w:r>
      <w:r w:rsidR="0071066E">
        <w:t>.</w:t>
      </w:r>
    </w:p>
    <w:p w:rsidR="005D0CBE" w:rsidRDefault="005D0CBE" w:rsidP="00947191">
      <w:pPr>
        <w:pStyle w:val="Listenabsatz"/>
        <w:numPr>
          <w:ilvl w:val="0"/>
          <w:numId w:val="6"/>
        </w:numPr>
      </w:pPr>
      <w:r>
        <w:t>Anhang in Architekturdokument: Evaluation zur Findung des ORM</w:t>
      </w:r>
      <w:r w:rsidR="00715E12">
        <w:t>, Begründung der Auswahl</w:t>
      </w:r>
    </w:p>
    <w:p w:rsidR="00FE7C5C" w:rsidRDefault="00FE7C5C" w:rsidP="00947191">
      <w:pPr>
        <w:pStyle w:val="Listenabsatz"/>
        <w:numPr>
          <w:ilvl w:val="0"/>
          <w:numId w:val="6"/>
        </w:numPr>
      </w:pPr>
      <w:r>
        <w:lastRenderedPageBreak/>
        <w:t>Erklärung der ganzen Evaluation in Anhang des Architekturdokuments</w:t>
      </w:r>
      <w:r w:rsidR="00731DC3">
        <w:t xml:space="preserve"> (Warum?)</w:t>
      </w:r>
    </w:p>
    <w:p w:rsidR="00245465" w:rsidRDefault="00E54951" w:rsidP="00E727B5">
      <w:pPr>
        <w:pStyle w:val="Listenabsatz"/>
        <w:numPr>
          <w:ilvl w:val="0"/>
          <w:numId w:val="6"/>
        </w:numPr>
      </w:pPr>
      <w:r>
        <w:t>Emulation des Clients geht in Ordnung, ist auf Laptop Bildschirm besser sichtbar.</w:t>
      </w:r>
      <w:r w:rsidR="00E727B5">
        <w:t xml:space="preserve"> </w:t>
      </w:r>
      <w:r w:rsidR="00245465">
        <w:t xml:space="preserve">Vorstellung auf echtem Smartphone </w:t>
      </w:r>
      <w:r w:rsidR="00E727B5">
        <w:t xml:space="preserve">trotzdem </w:t>
      </w:r>
      <w:r w:rsidR="00245465">
        <w:t>wünschenswert.</w:t>
      </w:r>
    </w:p>
    <w:p w:rsidR="00F92F05" w:rsidRDefault="007C2E56" w:rsidP="00E727B5">
      <w:pPr>
        <w:pStyle w:val="Listenabsatz"/>
        <w:numPr>
          <w:ilvl w:val="0"/>
          <w:numId w:val="6"/>
        </w:numPr>
      </w:pPr>
      <w:r>
        <w:t>Tests mit Systemtest</w:t>
      </w:r>
      <w:r w:rsidR="00F92F05">
        <w:t>protokoll</w:t>
      </w:r>
      <w:r w:rsidR="007667E7">
        <w:t>.</w:t>
      </w:r>
    </w:p>
    <w:p w:rsidR="004F3FE9" w:rsidRPr="004F3FE9" w:rsidRDefault="002926BB" w:rsidP="006D5517">
      <w:pPr>
        <w:pStyle w:val="Listenabsatz"/>
        <w:numPr>
          <w:ilvl w:val="0"/>
          <w:numId w:val="6"/>
        </w:numPr>
      </w:pPr>
      <w:r>
        <w:t>Systemtests müssen für Prototyp nicht zu umfangreich sind (nur Prototypabdeckung)</w:t>
      </w:r>
      <w:r w:rsidR="006D5517">
        <w:t>.</w:t>
      </w:r>
    </w:p>
    <w:sectPr w:rsidR="004F3FE9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CCE" w:rsidRDefault="006B1CCE" w:rsidP="008F2373">
      <w:pPr>
        <w:spacing w:after="0"/>
      </w:pPr>
      <w:r>
        <w:separator/>
      </w:r>
    </w:p>
  </w:endnote>
  <w:endnote w:type="continuationSeparator" w:id="0">
    <w:p w:rsidR="006B1CCE" w:rsidRDefault="006B1CC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D5517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D5517" w:rsidRPr="006D5517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D5517" w:rsidRPr="006D551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CCE" w:rsidRDefault="006B1CCE" w:rsidP="008F2373">
      <w:pPr>
        <w:spacing w:after="0"/>
      </w:pPr>
      <w:r>
        <w:separator/>
      </w:r>
    </w:p>
  </w:footnote>
  <w:footnote w:type="continuationSeparator" w:id="0">
    <w:p w:rsidR="006B1CCE" w:rsidRDefault="006B1CC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F3410F">
      <w:t xml:space="preserve"> – Sitzungsprotokoll 15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29E2"/>
    <w:multiLevelType w:val="hybridMultilevel"/>
    <w:tmpl w:val="19E255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6E"/>
    <w:rsid w:val="00017BBC"/>
    <w:rsid w:val="00097AB6"/>
    <w:rsid w:val="000B658F"/>
    <w:rsid w:val="000E23E2"/>
    <w:rsid w:val="000E71F7"/>
    <w:rsid w:val="0012610F"/>
    <w:rsid w:val="001332FD"/>
    <w:rsid w:val="00137820"/>
    <w:rsid w:val="001427B5"/>
    <w:rsid w:val="00143F66"/>
    <w:rsid w:val="001609C2"/>
    <w:rsid w:val="001D17F5"/>
    <w:rsid w:val="001F1125"/>
    <w:rsid w:val="00223137"/>
    <w:rsid w:val="00245465"/>
    <w:rsid w:val="00246527"/>
    <w:rsid w:val="0026560F"/>
    <w:rsid w:val="002926BB"/>
    <w:rsid w:val="002A22A2"/>
    <w:rsid w:val="002E16A4"/>
    <w:rsid w:val="002E65A6"/>
    <w:rsid w:val="002F7E13"/>
    <w:rsid w:val="00353578"/>
    <w:rsid w:val="00375198"/>
    <w:rsid w:val="00381346"/>
    <w:rsid w:val="00384A6C"/>
    <w:rsid w:val="003A0ADD"/>
    <w:rsid w:val="003A5C55"/>
    <w:rsid w:val="003C3BB7"/>
    <w:rsid w:val="003E40FB"/>
    <w:rsid w:val="004F3FE9"/>
    <w:rsid w:val="005B081C"/>
    <w:rsid w:val="005D0CBE"/>
    <w:rsid w:val="005E6C04"/>
    <w:rsid w:val="0060084E"/>
    <w:rsid w:val="006028D0"/>
    <w:rsid w:val="006156A4"/>
    <w:rsid w:val="00651384"/>
    <w:rsid w:val="006939B6"/>
    <w:rsid w:val="00695F14"/>
    <w:rsid w:val="006B1CCE"/>
    <w:rsid w:val="006B757F"/>
    <w:rsid w:val="006C3EAA"/>
    <w:rsid w:val="006C6507"/>
    <w:rsid w:val="006D5517"/>
    <w:rsid w:val="006E056D"/>
    <w:rsid w:val="006F2255"/>
    <w:rsid w:val="0071066E"/>
    <w:rsid w:val="00715E12"/>
    <w:rsid w:val="00731DC3"/>
    <w:rsid w:val="0075029B"/>
    <w:rsid w:val="007537D1"/>
    <w:rsid w:val="007667E7"/>
    <w:rsid w:val="007A158A"/>
    <w:rsid w:val="007B442E"/>
    <w:rsid w:val="007C2E56"/>
    <w:rsid w:val="007C3CF9"/>
    <w:rsid w:val="007D405F"/>
    <w:rsid w:val="00816218"/>
    <w:rsid w:val="008165CA"/>
    <w:rsid w:val="0085296E"/>
    <w:rsid w:val="00870C31"/>
    <w:rsid w:val="008722E3"/>
    <w:rsid w:val="00887085"/>
    <w:rsid w:val="0089315D"/>
    <w:rsid w:val="00897B6E"/>
    <w:rsid w:val="008A4A6E"/>
    <w:rsid w:val="008A4E18"/>
    <w:rsid w:val="008C54BF"/>
    <w:rsid w:val="008E328B"/>
    <w:rsid w:val="008F2373"/>
    <w:rsid w:val="009030F0"/>
    <w:rsid w:val="00947191"/>
    <w:rsid w:val="00952B86"/>
    <w:rsid w:val="0096759A"/>
    <w:rsid w:val="009A5D5E"/>
    <w:rsid w:val="009B6E80"/>
    <w:rsid w:val="009F4525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32FEA"/>
    <w:rsid w:val="00B53049"/>
    <w:rsid w:val="00B712B5"/>
    <w:rsid w:val="00B808AE"/>
    <w:rsid w:val="00B87A2C"/>
    <w:rsid w:val="00BB1425"/>
    <w:rsid w:val="00BD3DC7"/>
    <w:rsid w:val="00BE6DFC"/>
    <w:rsid w:val="00BF2669"/>
    <w:rsid w:val="00C14F5B"/>
    <w:rsid w:val="00C22202"/>
    <w:rsid w:val="00C47BE9"/>
    <w:rsid w:val="00C72A59"/>
    <w:rsid w:val="00C74BF5"/>
    <w:rsid w:val="00C77024"/>
    <w:rsid w:val="00C774C7"/>
    <w:rsid w:val="00C85D28"/>
    <w:rsid w:val="00C9533A"/>
    <w:rsid w:val="00CB0412"/>
    <w:rsid w:val="00CD42C7"/>
    <w:rsid w:val="00CE533D"/>
    <w:rsid w:val="00D14912"/>
    <w:rsid w:val="00D56E05"/>
    <w:rsid w:val="00D96578"/>
    <w:rsid w:val="00DC7FC0"/>
    <w:rsid w:val="00DE4640"/>
    <w:rsid w:val="00E13BEF"/>
    <w:rsid w:val="00E216EC"/>
    <w:rsid w:val="00E22264"/>
    <w:rsid w:val="00E54951"/>
    <w:rsid w:val="00E711E0"/>
    <w:rsid w:val="00E727B5"/>
    <w:rsid w:val="00E860CF"/>
    <w:rsid w:val="00E87169"/>
    <w:rsid w:val="00E97D10"/>
    <w:rsid w:val="00EE2AB1"/>
    <w:rsid w:val="00F26A77"/>
    <w:rsid w:val="00F2769D"/>
    <w:rsid w:val="00F3410F"/>
    <w:rsid w:val="00F42E13"/>
    <w:rsid w:val="00F559D6"/>
    <w:rsid w:val="00F9181E"/>
    <w:rsid w:val="00F92F05"/>
    <w:rsid w:val="00FE7C5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6BE4D-2D10-4144-8720-C30257586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356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47</cp:revision>
  <dcterms:created xsi:type="dcterms:W3CDTF">2011-04-12T10:36:00Z</dcterms:created>
  <dcterms:modified xsi:type="dcterms:W3CDTF">2011-05-17T06:12:00Z</dcterms:modified>
</cp:coreProperties>
</file>