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D24C98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F3C65">
                  <w:rPr>
                    <w:noProof/>
                    <w:color w:val="4F81BD" w:themeColor="accent1"/>
                  </w:rPr>
                  <w:t>27.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A21D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74389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Codereview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22642" w:rsidP="00B22642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Informales Codereview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5651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5652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93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9363B0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936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5652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F58CC" w:rsidRDefault="00D24C9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56519" w:history="1">
            <w:r w:rsidR="005F58CC" w:rsidRPr="00A239E9">
              <w:rPr>
                <w:rStyle w:val="Hyperlink"/>
                <w:noProof/>
              </w:rPr>
              <w:t>1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Dokumentinformationen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_Toc294256519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1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0" w:history="1">
            <w:r w:rsidR="005F58CC" w:rsidRPr="00A239E9">
              <w:rPr>
                <w:rStyle w:val="Hyperlink"/>
                <w:noProof/>
              </w:rPr>
              <w:t>1.1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Änderungsgeschichte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_Toc294256520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1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1" w:history="1">
            <w:r w:rsidR="005F58CC" w:rsidRPr="00A239E9">
              <w:rPr>
                <w:rStyle w:val="Hyperlink"/>
                <w:noProof/>
              </w:rPr>
              <w:t>1.2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  <w:lang w:val="de-DE"/>
              </w:rPr>
              <w:t>Inhaltsverzeichnis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_Toc294256521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1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6522" w:history="1">
            <w:r w:rsidR="005F58CC" w:rsidRPr="00A239E9">
              <w:rPr>
                <w:rStyle w:val="Hyperlink"/>
                <w:noProof/>
              </w:rPr>
              <w:t>2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Einführung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_Toc294256522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2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3" w:history="1">
            <w:r w:rsidR="005F58CC" w:rsidRPr="00A239E9">
              <w:rPr>
                <w:rStyle w:val="Hyperlink"/>
                <w:noProof/>
              </w:rPr>
              <w:t>2.1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Zweck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_Toc294256523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2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4" w:history="1">
            <w:r w:rsidR="005F58CC" w:rsidRPr="00A239E9">
              <w:rPr>
                <w:rStyle w:val="Hyperlink"/>
                <w:noProof/>
              </w:rPr>
              <w:t>2.2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Gültigkeitsbereich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_Toc294256524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2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5" w:history="1">
            <w:r w:rsidR="005F58CC" w:rsidRPr="00A239E9">
              <w:rPr>
                <w:rStyle w:val="Hyperlink"/>
                <w:noProof/>
              </w:rPr>
              <w:t>2.3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Definitionen und Abkürzungen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_Toc294256525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2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6" w:history="1">
            <w:r w:rsidR="005F58CC" w:rsidRPr="00A239E9">
              <w:rPr>
                <w:rStyle w:val="Hyperlink"/>
                <w:noProof/>
              </w:rPr>
              <w:t>2.4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Referenzen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_Toc294256526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2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6527" w:history="1">
            <w:r w:rsidR="005F58CC" w:rsidRPr="00A239E9">
              <w:rPr>
                <w:rStyle w:val="Hyperlink"/>
                <w:noProof/>
              </w:rPr>
              <w:t>3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Codestatistiken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_Toc294256527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3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8" w:history="1">
            <w:r w:rsidR="005F58CC" w:rsidRPr="00A239E9">
              <w:rPr>
                <w:rStyle w:val="Hyperlink"/>
                <w:noProof/>
              </w:rPr>
              <w:t>3.1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Android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_Toc294256528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3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29" w:history="1">
            <w:r w:rsidR="005F58CC" w:rsidRPr="00A239E9">
              <w:rPr>
                <w:rStyle w:val="Hyperlink"/>
                <w:noProof/>
              </w:rPr>
              <w:t>3.2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Rails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_Toc294256529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3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6530" w:history="1">
            <w:r w:rsidR="005F58CC" w:rsidRPr="00A239E9">
              <w:rPr>
                <w:rStyle w:val="Hyperlink"/>
                <w:noProof/>
              </w:rPr>
              <w:t>4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Codemetriken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_Toc294256530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4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31" w:history="1">
            <w:r w:rsidR="005F58CC" w:rsidRPr="00A239E9">
              <w:rPr>
                <w:rStyle w:val="Hyperlink"/>
                <w:noProof/>
              </w:rPr>
              <w:t>4.1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Android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_Toc294256531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4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32" w:history="1">
            <w:r w:rsidR="005F58CC" w:rsidRPr="00A239E9">
              <w:rPr>
                <w:rStyle w:val="Hyperlink"/>
                <w:noProof/>
              </w:rPr>
              <w:t>4.2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Rails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_Toc294256532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4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6533" w:history="1">
            <w:r w:rsidR="005F58CC" w:rsidRPr="00A239E9">
              <w:rPr>
                <w:rStyle w:val="Hyperlink"/>
                <w:noProof/>
              </w:rPr>
              <w:t>5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Codereview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_Toc294256533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34" w:history="1">
            <w:r w:rsidR="005F58CC" w:rsidRPr="00A239E9">
              <w:rPr>
                <w:rStyle w:val="Hyperlink"/>
                <w:noProof/>
              </w:rPr>
              <w:t>5.1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Ablauf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_Toc294256534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35" w:history="1">
            <w:r w:rsidR="005F58CC" w:rsidRPr="00A239E9">
              <w:rPr>
                <w:rStyle w:val="Hyperlink"/>
                <w:noProof/>
              </w:rPr>
              <w:t>5.2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Fokus bei Review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_Toc294256535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36" w:history="1">
            <w:r w:rsidR="005F58CC" w:rsidRPr="00A239E9">
              <w:rPr>
                <w:rStyle w:val="Hyperlink"/>
                <w:noProof/>
              </w:rPr>
              <w:t>5.3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Eingesetzte Tools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_Toc294256536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37" w:history="1">
            <w:r w:rsidR="005F58CC" w:rsidRPr="00A239E9">
              <w:rPr>
                <w:rStyle w:val="Hyperlink"/>
                <w:noProof/>
              </w:rPr>
              <w:t>5.3.1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</w:rPr>
              <w:t>Findbugs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_Toc294256537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38" w:history="1">
            <w:r w:rsidR="005F58CC" w:rsidRPr="00A239E9">
              <w:rPr>
                <w:rStyle w:val="Hyperlink"/>
                <w:noProof/>
              </w:rPr>
              <w:t>5.3.2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</w:rPr>
              <w:t>Checkstyle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_Toc294256538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39" w:history="1">
            <w:r w:rsidR="005F58CC" w:rsidRPr="00A239E9">
              <w:rPr>
                <w:rStyle w:val="Hyperlink"/>
                <w:noProof/>
                <w:lang w:val="en-US"/>
              </w:rPr>
              <w:t>5.3.3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  <w:lang w:val="en-US"/>
              </w:rPr>
              <w:t>State Of Flow Eclipse Metrics Plugin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_Toc294256539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5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40" w:history="1">
            <w:r w:rsidR="005F58CC" w:rsidRPr="00A239E9">
              <w:rPr>
                <w:rStyle w:val="Hyperlink"/>
                <w:noProof/>
              </w:rPr>
              <w:t>5.4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Android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_Toc294256540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6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41" w:history="1">
            <w:r w:rsidR="005F58CC" w:rsidRPr="00A239E9">
              <w:rPr>
                <w:rStyle w:val="Hyperlink"/>
                <w:noProof/>
              </w:rPr>
              <w:t>5.4.1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</w:rPr>
              <w:t>Review 1 (04.05.2011)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_Toc294256541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6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42" w:history="1">
            <w:r w:rsidR="005F58CC" w:rsidRPr="00A239E9">
              <w:rPr>
                <w:rStyle w:val="Hyperlink"/>
                <w:noProof/>
              </w:rPr>
              <w:t>5.5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Rails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_Toc294256542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7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43" w:history="1">
            <w:r w:rsidR="005F58CC" w:rsidRPr="00A239E9">
              <w:rPr>
                <w:rStyle w:val="Hyperlink"/>
                <w:noProof/>
              </w:rPr>
              <w:t>5.5.1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</w:rPr>
              <w:t>Review 1 (08.05.2011)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_Toc294256543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7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6544" w:history="1">
            <w:r w:rsidR="005F58CC" w:rsidRPr="00A239E9">
              <w:rPr>
                <w:rStyle w:val="Hyperlink"/>
                <w:noProof/>
              </w:rPr>
              <w:t>6</w:t>
            </w:r>
            <w:r w:rsidR="005F58C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Deckung mit der Planung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_Toc294256544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8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45" w:history="1">
            <w:r w:rsidR="005F58CC" w:rsidRPr="00A239E9">
              <w:rPr>
                <w:rStyle w:val="Hyperlink"/>
                <w:noProof/>
              </w:rPr>
              <w:t>6.1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Design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_Toc294256545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8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6546" w:history="1">
            <w:r w:rsidR="005F58CC" w:rsidRPr="00A239E9">
              <w:rPr>
                <w:rStyle w:val="Hyperlink"/>
                <w:noProof/>
              </w:rPr>
              <w:t>6.2</w:t>
            </w:r>
            <w:r w:rsidR="005F58CC">
              <w:rPr>
                <w:noProof/>
                <w:sz w:val="22"/>
                <w:szCs w:val="22"/>
                <w:lang w:eastAsia="de-CH"/>
              </w:rPr>
              <w:tab/>
            </w:r>
            <w:r w:rsidR="005F58CC" w:rsidRPr="00A239E9">
              <w:rPr>
                <w:rStyle w:val="Hyperlink"/>
                <w:noProof/>
              </w:rPr>
              <w:t>Coderichtlinien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_Toc294256546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8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5F58CC" w:rsidRDefault="00EA21D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6547" w:history="1">
            <w:r w:rsidR="005F58CC" w:rsidRPr="00A239E9">
              <w:rPr>
                <w:rStyle w:val="Hyperlink"/>
                <w:noProof/>
              </w:rPr>
              <w:t>6.2.1</w:t>
            </w:r>
            <w:r w:rsidR="005F58CC">
              <w:rPr>
                <w:noProof/>
                <w:sz w:val="22"/>
              </w:rPr>
              <w:tab/>
            </w:r>
            <w:r w:rsidR="005F58CC" w:rsidRPr="00A239E9">
              <w:rPr>
                <w:rStyle w:val="Hyperlink"/>
                <w:noProof/>
              </w:rPr>
              <w:t>Anpassungen</w:t>
            </w:r>
            <w:r w:rsidR="005F58CC">
              <w:rPr>
                <w:noProof/>
                <w:webHidden/>
              </w:rPr>
              <w:tab/>
            </w:r>
            <w:r w:rsidR="005F58CC">
              <w:rPr>
                <w:noProof/>
                <w:webHidden/>
              </w:rPr>
              <w:fldChar w:fldCharType="begin"/>
            </w:r>
            <w:r w:rsidR="005F58CC">
              <w:rPr>
                <w:noProof/>
                <w:webHidden/>
              </w:rPr>
              <w:instrText xml:space="preserve"> PAGEREF _Toc294256547 \h </w:instrText>
            </w:r>
            <w:r w:rsidR="005F58CC">
              <w:rPr>
                <w:noProof/>
                <w:webHidden/>
              </w:rPr>
            </w:r>
            <w:r w:rsidR="005F58CC">
              <w:rPr>
                <w:noProof/>
                <w:webHidden/>
              </w:rPr>
              <w:fldChar w:fldCharType="separate"/>
            </w:r>
            <w:r w:rsidR="005F58CC">
              <w:rPr>
                <w:noProof/>
                <w:webHidden/>
              </w:rPr>
              <w:t>8</w:t>
            </w:r>
            <w:r w:rsidR="005F58CC">
              <w:rPr>
                <w:noProof/>
                <w:webHidden/>
              </w:rPr>
              <w:fldChar w:fldCharType="end"/>
            </w:r>
          </w:hyperlink>
        </w:p>
        <w:p w:rsidR="00A06B4F" w:rsidRDefault="00D24C98">
          <w:r>
            <w:rPr>
              <w:b/>
              <w:bCs/>
              <w:lang w:val="de-DE"/>
            </w:rPr>
            <w:fldChar w:fldCharType="end"/>
          </w:r>
        </w:p>
      </w:sdtContent>
    </w:sdt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3" w:name="_Toc292112092"/>
      <w:bookmarkStart w:id="4" w:name="_Toc294256522"/>
      <w:r>
        <w:lastRenderedPageBreak/>
        <w:t>Einführung</w:t>
      </w:r>
      <w:bookmarkEnd w:id="3"/>
      <w:bookmarkEnd w:id="4"/>
    </w:p>
    <w:p w:rsidR="001941F5" w:rsidRDefault="001941F5" w:rsidP="001941F5">
      <w:pPr>
        <w:pStyle w:val="berschrift2"/>
        <w:ind w:left="576" w:hanging="576"/>
      </w:pPr>
      <w:bookmarkStart w:id="5" w:name="_Toc292112093"/>
      <w:bookmarkStart w:id="6" w:name="_Toc294256523"/>
      <w:r>
        <w:t>Zweck</w:t>
      </w:r>
      <w:bookmarkEnd w:id="5"/>
      <w:bookmarkEnd w:id="6"/>
    </w:p>
    <w:p w:rsidR="00B83EA6" w:rsidRDefault="00FE23AA" w:rsidP="00B83EA6">
      <w:bookmarkStart w:id="7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 xml:space="preserve">lich Design und Coderichtlinien </w:t>
      </w:r>
      <w:r w:rsidR="00FF3C65">
        <w:t>für das Projekt MRT (Mobile Reporting Tool).</w:t>
      </w:r>
      <w:bookmarkStart w:id="8" w:name="_GoBack"/>
      <w:bookmarkEnd w:id="8"/>
    </w:p>
    <w:p w:rsidR="001941F5" w:rsidRDefault="001941F5" w:rsidP="001941F5">
      <w:pPr>
        <w:pStyle w:val="berschrift2"/>
        <w:ind w:left="576" w:hanging="576"/>
      </w:pPr>
      <w:bookmarkStart w:id="9" w:name="_Toc294256524"/>
      <w:r>
        <w:t>Gültigkeitsbereich</w:t>
      </w:r>
      <w:bookmarkEnd w:id="7"/>
      <w:bookmarkEnd w:id="9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0" w:name="_Toc292112095"/>
      <w:bookmarkStart w:id="11" w:name="_Toc294256525"/>
      <w:r>
        <w:t>Definitionen und Abkürzungen</w:t>
      </w:r>
      <w:bookmarkEnd w:id="10"/>
      <w:bookmarkEnd w:id="11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1941F5" w:rsidRDefault="001941F5" w:rsidP="001941F5">
      <w:pPr>
        <w:pStyle w:val="berschrift2"/>
        <w:ind w:left="576" w:hanging="576"/>
      </w:pPr>
      <w:bookmarkStart w:id="12" w:name="_Toc292112096"/>
      <w:bookmarkStart w:id="13" w:name="_Toc294256526"/>
      <w:r>
        <w:t>Referenzen</w:t>
      </w:r>
      <w:bookmarkEnd w:id="12"/>
      <w:bookmarkEnd w:id="13"/>
    </w:p>
    <w:p w:rsidR="001941F5" w:rsidRPr="006156A4" w:rsidRDefault="007A03BF" w:rsidP="001F3A12">
      <w:pPr>
        <w:pStyle w:val="Listenabsatz"/>
        <w:numPr>
          <w:ilvl w:val="0"/>
          <w:numId w:val="5"/>
        </w:numPr>
      </w:pPr>
      <w:r>
        <w:t>Keine Referenzen</w:t>
      </w:r>
      <w:r w:rsidR="0023748F">
        <w:t xml:space="preserve"> vorhanden</w:t>
      </w:r>
    </w:p>
    <w:p w:rsidR="00025A79" w:rsidRDefault="00025A79">
      <w:r>
        <w:br w:type="page"/>
      </w:r>
    </w:p>
    <w:p w:rsidR="00B23A5B" w:rsidRDefault="000B7193" w:rsidP="00565DC4">
      <w:pPr>
        <w:pStyle w:val="berschrift1"/>
      </w:pPr>
      <w:bookmarkStart w:id="14" w:name="_Toc294256527"/>
      <w:r>
        <w:lastRenderedPageBreak/>
        <w:t>Codestatistiken</w:t>
      </w:r>
      <w:bookmarkEnd w:id="14"/>
    </w:p>
    <w:p w:rsidR="00321CBE" w:rsidRDefault="00321CBE" w:rsidP="00321CBE">
      <w:pPr>
        <w:pStyle w:val="berschrift2"/>
      </w:pPr>
      <w:bookmarkStart w:id="15" w:name="_Toc294256528"/>
      <w:r>
        <w:t>Android</w:t>
      </w:r>
      <w:bookmarkEnd w:id="15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16" w:name="_Toc294256529"/>
      <w:proofErr w:type="spellStart"/>
      <w:r>
        <w:t>Rails</w:t>
      </w:r>
      <w:bookmarkEnd w:id="16"/>
      <w:proofErr w:type="spellEnd"/>
    </w:p>
    <w:p w:rsidR="00321CBE" w:rsidRPr="00321CBE" w:rsidRDefault="00321CBE" w:rsidP="00321CBE"/>
    <w:p w:rsidR="000B7193" w:rsidRDefault="000B7193">
      <w:r>
        <w:br w:type="page"/>
      </w:r>
    </w:p>
    <w:p w:rsidR="000B7193" w:rsidRDefault="00321CBE" w:rsidP="00321CBE">
      <w:pPr>
        <w:pStyle w:val="berschrift1"/>
      </w:pPr>
      <w:bookmarkStart w:id="17" w:name="_Toc294256530"/>
      <w:proofErr w:type="spellStart"/>
      <w:r>
        <w:lastRenderedPageBreak/>
        <w:t>Codemetriken</w:t>
      </w:r>
      <w:bookmarkEnd w:id="17"/>
      <w:proofErr w:type="spellEnd"/>
    </w:p>
    <w:p w:rsidR="00C96EE0" w:rsidRPr="00C96EE0" w:rsidRDefault="00C96EE0" w:rsidP="00C96EE0">
      <w:r w:rsidRPr="00C96EE0">
        <w:rPr>
          <w:highlight w:val="yellow"/>
        </w:rPr>
        <w:t>{REMO}</w:t>
      </w:r>
    </w:p>
    <w:p w:rsidR="00321CBE" w:rsidRDefault="00321CBE" w:rsidP="00321CBE">
      <w:pPr>
        <w:pStyle w:val="berschrift2"/>
      </w:pPr>
      <w:bookmarkStart w:id="18" w:name="_Toc294256531"/>
      <w:r>
        <w:t>Android</w:t>
      </w:r>
      <w:bookmarkEnd w:id="18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19" w:name="_Toc294256532"/>
      <w:proofErr w:type="spellStart"/>
      <w:r>
        <w:t>Rails</w:t>
      </w:r>
      <w:bookmarkEnd w:id="19"/>
      <w:proofErr w:type="spellEnd"/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20" w:name="_Toc294256533"/>
      <w:r>
        <w:lastRenderedPageBreak/>
        <w:t>Codereview</w:t>
      </w:r>
      <w:bookmarkEnd w:id="20"/>
    </w:p>
    <w:p w:rsidR="00DD6D3C" w:rsidRDefault="00DD6D3C" w:rsidP="00DD6D3C">
      <w:pPr>
        <w:pStyle w:val="berschrift2"/>
      </w:pPr>
      <w:bookmarkStart w:id="21" w:name="_Toc294256534"/>
      <w:r>
        <w:t>Ablauf</w:t>
      </w:r>
      <w:bookmarkEnd w:id="21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>
        <w:fldChar w:fldCharType="begin"/>
      </w:r>
      <w:r>
        <w:instrText xml:space="preserve"> REF _Ref292442826 \r \h </w:instrText>
      </w:r>
      <w:r>
        <w:fldChar w:fldCharType="separate"/>
      </w:r>
      <w:r>
        <w:t>3</w:t>
      </w:r>
      <w:r>
        <w:fldChar w:fldCharType="end"/>
      </w:r>
      <w:r>
        <w:t xml:space="preserve"> „</w:t>
      </w:r>
      <w:r>
        <w:fldChar w:fldCharType="begin"/>
      </w:r>
      <w:r>
        <w:instrText xml:space="preserve"> REF _Ref292442830 \h </w:instrText>
      </w:r>
      <w:r>
        <w:fldChar w:fldCharType="separate"/>
      </w:r>
      <w:r>
        <w:t>Eingesetzte Anwendungen, Plug-Ins</w:t>
      </w:r>
      <w:r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22" w:name="_Toc294256535"/>
      <w:r>
        <w:t>Fokus bei Review</w:t>
      </w:r>
      <w:bookmarkEnd w:id="22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23" w:name="_Ref292442826"/>
      <w:bookmarkStart w:id="24" w:name="_Ref292442830"/>
      <w:bookmarkStart w:id="25" w:name="_Ref292443012"/>
      <w:bookmarkStart w:id="26" w:name="_Toc294256536"/>
      <w:r>
        <w:t>Eingesetzte</w:t>
      </w:r>
      <w:r w:rsidR="004F6383">
        <w:t xml:space="preserve"> </w:t>
      </w:r>
      <w:r w:rsidR="00C9614E">
        <w:t>Tools</w:t>
      </w:r>
      <w:bookmarkEnd w:id="23"/>
      <w:bookmarkEnd w:id="24"/>
      <w:bookmarkEnd w:id="25"/>
      <w:bookmarkEnd w:id="26"/>
    </w:p>
    <w:p w:rsidR="0044696D" w:rsidRDefault="0044696D" w:rsidP="0044696D">
      <w:pPr>
        <w:pStyle w:val="berschrift3"/>
      </w:pPr>
      <w:bookmarkStart w:id="27" w:name="_Toc294256537"/>
      <w:proofErr w:type="spellStart"/>
      <w:r>
        <w:t>Findbugs</w:t>
      </w:r>
      <w:bookmarkEnd w:id="27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28" w:name="_Toc294256538"/>
      <w:r>
        <w:t>Checkstyle</w:t>
      </w:r>
      <w:bookmarkEnd w:id="28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29" w:name="_Toc294256539"/>
      <w:r w:rsidRPr="000A2FA3">
        <w:rPr>
          <w:lang w:val="en-US"/>
        </w:rPr>
        <w:t>State Of Flow Eclipse Metrics Plugin</w:t>
      </w:r>
      <w:bookmarkEnd w:id="29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890560" w:rsidRDefault="00890560">
      <w:r>
        <w:br w:type="page"/>
      </w:r>
    </w:p>
    <w:p w:rsidR="00025A79" w:rsidRDefault="005F58CC" w:rsidP="00025A79">
      <w:pPr>
        <w:pStyle w:val="berschrift2"/>
      </w:pPr>
      <w:bookmarkStart w:id="30" w:name="_Toc294256540"/>
      <w:r>
        <w:lastRenderedPageBreak/>
        <w:t xml:space="preserve">Reviews </w:t>
      </w:r>
      <w:r w:rsidR="00025A79">
        <w:t>Android</w:t>
      </w:r>
      <w:bookmarkEnd w:id="30"/>
    </w:p>
    <w:p w:rsidR="009B4F0F" w:rsidRDefault="008C30B5" w:rsidP="008C30B5">
      <w:pPr>
        <w:pStyle w:val="berschrift3"/>
      </w:pPr>
      <w:bookmarkStart w:id="31" w:name="_Toc294256541"/>
      <w:r>
        <w:t>Review 1 (04.05.2011)</w:t>
      </w:r>
      <w:bookmarkEnd w:id="31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P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32" w:name="_Toc294256542"/>
      <w:r>
        <w:lastRenderedPageBreak/>
        <w:t xml:space="preserve">Reviews </w:t>
      </w:r>
      <w:proofErr w:type="spellStart"/>
      <w:r w:rsidR="00025A79">
        <w:t>Rails</w:t>
      </w:r>
      <w:bookmarkEnd w:id="32"/>
      <w:proofErr w:type="spellEnd"/>
    </w:p>
    <w:p w:rsidR="00261527" w:rsidRDefault="00F34359" w:rsidP="00F34359">
      <w:pPr>
        <w:pStyle w:val="berschrift3"/>
      </w:pPr>
      <w:bookmarkStart w:id="33" w:name="_Toc294256543"/>
      <w:r>
        <w:t xml:space="preserve">Review 1 </w:t>
      </w:r>
      <w:r w:rsidR="00A93717">
        <w:t>(08</w:t>
      </w:r>
      <w:r>
        <w:t>.05.2011)</w:t>
      </w:r>
      <w:bookmarkEnd w:id="33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FF3C65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321CBE" w:rsidRDefault="00321CBE">
      <w:r>
        <w:br w:type="page"/>
      </w:r>
    </w:p>
    <w:p w:rsidR="00321CBE" w:rsidRDefault="00321CBE" w:rsidP="00321CBE">
      <w:pPr>
        <w:pStyle w:val="berschrift1"/>
      </w:pPr>
      <w:bookmarkStart w:id="34" w:name="_Toc294256544"/>
      <w:r>
        <w:lastRenderedPageBreak/>
        <w:t>Deckung mit der Planung</w:t>
      </w:r>
      <w:bookmarkEnd w:id="34"/>
    </w:p>
    <w:p w:rsidR="00321CBE" w:rsidRDefault="00321CBE" w:rsidP="00321CBE">
      <w:pPr>
        <w:pStyle w:val="berschrift2"/>
      </w:pPr>
      <w:bookmarkStart w:id="35" w:name="_Toc294256545"/>
      <w:r>
        <w:t>Design</w:t>
      </w:r>
      <w:bookmarkEnd w:id="35"/>
    </w:p>
    <w:p w:rsidR="00321CBE" w:rsidRPr="00321CBE" w:rsidRDefault="00321CBE" w:rsidP="00321CBE"/>
    <w:p w:rsidR="00321CBE" w:rsidRDefault="00321CBE" w:rsidP="00321CBE">
      <w:pPr>
        <w:pStyle w:val="berschrift2"/>
      </w:pPr>
      <w:bookmarkStart w:id="36" w:name="_Toc294256546"/>
      <w:r>
        <w:t>Coderichtlinien</w:t>
      </w:r>
      <w:bookmarkEnd w:id="36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37" w:name="_Toc294256547"/>
      <w:r>
        <w:t>Anpassungen</w:t>
      </w:r>
      <w:bookmarkEnd w:id="37"/>
    </w:p>
    <w:p w:rsidR="00321CBE" w:rsidRPr="00321CBE" w:rsidRDefault="00321CBE" w:rsidP="00321CBE">
      <w:r>
        <w:t xml:space="preserve">Während der </w:t>
      </w:r>
      <w:proofErr w:type="spellStart"/>
      <w:r>
        <w:t>Constructionphase</w:t>
      </w:r>
      <w:proofErr w:type="spellEnd"/>
      <w:r>
        <w:t xml:space="preserve">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proofErr w:type="gramStart"/>
      <w:r w:rsidR="00352E7A">
        <w:t>Weiteres</w:t>
      </w:r>
      <w:proofErr w:type="gramEnd"/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1D6" w:rsidRDefault="00EA21D6" w:rsidP="008F2373">
      <w:pPr>
        <w:spacing w:after="0"/>
      </w:pPr>
      <w:r>
        <w:separator/>
      </w:r>
    </w:p>
  </w:endnote>
  <w:endnote w:type="continuationSeparator" w:id="0">
    <w:p w:rsidR="00EA21D6" w:rsidRDefault="00EA21D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27D" w:rsidRDefault="0006427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DB0EED">
      <w:fldChar w:fldCharType="begin"/>
    </w:r>
    <w:r w:rsidR="00DB0EED">
      <w:instrText xml:space="preserve"> DATE  \@ "d. MMMM yyyy"  \* MERGEFORMAT </w:instrText>
    </w:r>
    <w:r w:rsidR="00DB0EED">
      <w:fldChar w:fldCharType="separate"/>
    </w:r>
    <w:r w:rsidR="00FF3C65">
      <w:rPr>
        <w:noProof/>
      </w:rPr>
      <w:t>27. Mai 2011</w:t>
    </w:r>
    <w:r w:rsidR="00DB0EED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3C65" w:rsidRPr="00FF3C65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r w:rsidR="00EA21D6">
      <w:fldChar w:fldCharType="begin"/>
    </w:r>
    <w:r w:rsidR="00EA21D6">
      <w:instrText>NUMPAGES  \* Arabic  \* MERGEFORMAT</w:instrText>
    </w:r>
    <w:r w:rsidR="00EA21D6">
      <w:fldChar w:fldCharType="separate"/>
    </w:r>
    <w:r w:rsidR="00FF3C65" w:rsidRPr="00FF3C65">
      <w:rPr>
        <w:b/>
        <w:noProof/>
        <w:lang w:val="de-DE"/>
      </w:rPr>
      <w:t>8</w:t>
    </w:r>
    <w:r w:rsidR="00EA21D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1D6" w:rsidRDefault="00EA21D6" w:rsidP="008F2373">
      <w:pPr>
        <w:spacing w:after="0"/>
      </w:pPr>
      <w:r>
        <w:separator/>
      </w:r>
    </w:p>
  </w:footnote>
  <w:footnote w:type="continuationSeparator" w:id="0">
    <w:p w:rsidR="00EA21D6" w:rsidRDefault="00EA21D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27D" w:rsidRDefault="0006427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Codereview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25A79"/>
    <w:rsid w:val="000322BE"/>
    <w:rsid w:val="00032BA6"/>
    <w:rsid w:val="00044928"/>
    <w:rsid w:val="000541F4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E71F7"/>
    <w:rsid w:val="001129EF"/>
    <w:rsid w:val="00114F8E"/>
    <w:rsid w:val="00125057"/>
    <w:rsid w:val="001279B0"/>
    <w:rsid w:val="001609C2"/>
    <w:rsid w:val="001941F5"/>
    <w:rsid w:val="00194245"/>
    <w:rsid w:val="001D17F5"/>
    <w:rsid w:val="001F1125"/>
    <w:rsid w:val="001F2A8C"/>
    <w:rsid w:val="001F3A12"/>
    <w:rsid w:val="0020125E"/>
    <w:rsid w:val="00213E53"/>
    <w:rsid w:val="00223137"/>
    <w:rsid w:val="0023748F"/>
    <w:rsid w:val="00261527"/>
    <w:rsid w:val="00265547"/>
    <w:rsid w:val="0026560F"/>
    <w:rsid w:val="00274389"/>
    <w:rsid w:val="002840DC"/>
    <w:rsid w:val="002849B5"/>
    <w:rsid w:val="002D072D"/>
    <w:rsid w:val="002D47F7"/>
    <w:rsid w:val="002E16A4"/>
    <w:rsid w:val="002E65A6"/>
    <w:rsid w:val="002F28DD"/>
    <w:rsid w:val="00307F25"/>
    <w:rsid w:val="00321CBE"/>
    <w:rsid w:val="0032739F"/>
    <w:rsid w:val="00334B21"/>
    <w:rsid w:val="00352E7A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BB7"/>
    <w:rsid w:val="003E2A01"/>
    <w:rsid w:val="003E40FB"/>
    <w:rsid w:val="00402E3A"/>
    <w:rsid w:val="00423F47"/>
    <w:rsid w:val="0044696D"/>
    <w:rsid w:val="00474F92"/>
    <w:rsid w:val="00483105"/>
    <w:rsid w:val="00491E1D"/>
    <w:rsid w:val="004A7660"/>
    <w:rsid w:val="004B0C0C"/>
    <w:rsid w:val="004E4984"/>
    <w:rsid w:val="004F6383"/>
    <w:rsid w:val="00500ED4"/>
    <w:rsid w:val="00503044"/>
    <w:rsid w:val="00565DC4"/>
    <w:rsid w:val="00567DB8"/>
    <w:rsid w:val="005804F8"/>
    <w:rsid w:val="005B081C"/>
    <w:rsid w:val="005E1D61"/>
    <w:rsid w:val="005E244B"/>
    <w:rsid w:val="005E6C04"/>
    <w:rsid w:val="005F58CC"/>
    <w:rsid w:val="00602D0C"/>
    <w:rsid w:val="006156A4"/>
    <w:rsid w:val="00632B87"/>
    <w:rsid w:val="00651384"/>
    <w:rsid w:val="0068440F"/>
    <w:rsid w:val="006939B6"/>
    <w:rsid w:val="00695F14"/>
    <w:rsid w:val="006C3767"/>
    <w:rsid w:val="006C6507"/>
    <w:rsid w:val="006F2255"/>
    <w:rsid w:val="006F6048"/>
    <w:rsid w:val="007031A0"/>
    <w:rsid w:val="00705482"/>
    <w:rsid w:val="007141D6"/>
    <w:rsid w:val="00745135"/>
    <w:rsid w:val="0075029B"/>
    <w:rsid w:val="00750DB5"/>
    <w:rsid w:val="007523B9"/>
    <w:rsid w:val="007537D1"/>
    <w:rsid w:val="007676DD"/>
    <w:rsid w:val="007775B3"/>
    <w:rsid w:val="007A03BF"/>
    <w:rsid w:val="007A158A"/>
    <w:rsid w:val="007B442E"/>
    <w:rsid w:val="007D405F"/>
    <w:rsid w:val="007E2315"/>
    <w:rsid w:val="007E4E3A"/>
    <w:rsid w:val="00845978"/>
    <w:rsid w:val="00851999"/>
    <w:rsid w:val="00870C31"/>
    <w:rsid w:val="008722E3"/>
    <w:rsid w:val="0087669B"/>
    <w:rsid w:val="0088282D"/>
    <w:rsid w:val="00887085"/>
    <w:rsid w:val="00890560"/>
    <w:rsid w:val="008A4E18"/>
    <w:rsid w:val="008B4199"/>
    <w:rsid w:val="008C30B5"/>
    <w:rsid w:val="008C54BF"/>
    <w:rsid w:val="008E328B"/>
    <w:rsid w:val="008F2373"/>
    <w:rsid w:val="009030F0"/>
    <w:rsid w:val="00931C16"/>
    <w:rsid w:val="00944440"/>
    <w:rsid w:val="00952B86"/>
    <w:rsid w:val="009962A5"/>
    <w:rsid w:val="009B4F0F"/>
    <w:rsid w:val="009F4229"/>
    <w:rsid w:val="00A06B4F"/>
    <w:rsid w:val="00A414B2"/>
    <w:rsid w:val="00A41B90"/>
    <w:rsid w:val="00A53880"/>
    <w:rsid w:val="00A611DF"/>
    <w:rsid w:val="00A73EF1"/>
    <w:rsid w:val="00A81BF4"/>
    <w:rsid w:val="00A93717"/>
    <w:rsid w:val="00AB51D5"/>
    <w:rsid w:val="00AC40CC"/>
    <w:rsid w:val="00AD4997"/>
    <w:rsid w:val="00AD647F"/>
    <w:rsid w:val="00AE119D"/>
    <w:rsid w:val="00AF4AE0"/>
    <w:rsid w:val="00B038C9"/>
    <w:rsid w:val="00B10239"/>
    <w:rsid w:val="00B1324E"/>
    <w:rsid w:val="00B15B24"/>
    <w:rsid w:val="00B203C3"/>
    <w:rsid w:val="00B22642"/>
    <w:rsid w:val="00B23A5B"/>
    <w:rsid w:val="00B712B5"/>
    <w:rsid w:val="00B831A5"/>
    <w:rsid w:val="00B83EA6"/>
    <w:rsid w:val="00B91799"/>
    <w:rsid w:val="00BB1425"/>
    <w:rsid w:val="00BB1E0F"/>
    <w:rsid w:val="00BB2CE3"/>
    <w:rsid w:val="00BB3F1A"/>
    <w:rsid w:val="00BC0E36"/>
    <w:rsid w:val="00BC3D04"/>
    <w:rsid w:val="00BD21D4"/>
    <w:rsid w:val="00BD3F16"/>
    <w:rsid w:val="00BE6DFC"/>
    <w:rsid w:val="00BE75E5"/>
    <w:rsid w:val="00BF1750"/>
    <w:rsid w:val="00C14F5B"/>
    <w:rsid w:val="00C219E7"/>
    <w:rsid w:val="00C22202"/>
    <w:rsid w:val="00C31418"/>
    <w:rsid w:val="00C43436"/>
    <w:rsid w:val="00C4527E"/>
    <w:rsid w:val="00C47722"/>
    <w:rsid w:val="00C47BE9"/>
    <w:rsid w:val="00C61A5F"/>
    <w:rsid w:val="00C74BF5"/>
    <w:rsid w:val="00C85D28"/>
    <w:rsid w:val="00C9319E"/>
    <w:rsid w:val="00C9533A"/>
    <w:rsid w:val="00C9614E"/>
    <w:rsid w:val="00C96EE0"/>
    <w:rsid w:val="00CB0412"/>
    <w:rsid w:val="00CD42C7"/>
    <w:rsid w:val="00CE500C"/>
    <w:rsid w:val="00CE533D"/>
    <w:rsid w:val="00D053CB"/>
    <w:rsid w:val="00D1099A"/>
    <w:rsid w:val="00D24C98"/>
    <w:rsid w:val="00D639A6"/>
    <w:rsid w:val="00D719E3"/>
    <w:rsid w:val="00DB00E4"/>
    <w:rsid w:val="00DB0EED"/>
    <w:rsid w:val="00DB7E1C"/>
    <w:rsid w:val="00DC25F5"/>
    <w:rsid w:val="00DC5767"/>
    <w:rsid w:val="00DD6D3C"/>
    <w:rsid w:val="00DF1338"/>
    <w:rsid w:val="00E13BEF"/>
    <w:rsid w:val="00E22264"/>
    <w:rsid w:val="00E319A2"/>
    <w:rsid w:val="00E41DC3"/>
    <w:rsid w:val="00E711E0"/>
    <w:rsid w:val="00E860CF"/>
    <w:rsid w:val="00E87169"/>
    <w:rsid w:val="00EA21D6"/>
    <w:rsid w:val="00EC0B30"/>
    <w:rsid w:val="00EE2AB1"/>
    <w:rsid w:val="00F34359"/>
    <w:rsid w:val="00F42E13"/>
    <w:rsid w:val="00F559D6"/>
    <w:rsid w:val="00F631C2"/>
    <w:rsid w:val="00F64CEB"/>
    <w:rsid w:val="00F676BD"/>
    <w:rsid w:val="00F9181E"/>
    <w:rsid w:val="00F92B88"/>
    <w:rsid w:val="00FE23AA"/>
    <w:rsid w:val="00FF3C6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30F2A-1E3D-4F7A-90AB-D5FC2CB2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1150</Words>
  <Characters>7249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Codereview</vt:lpstr>
      <vt:lpstr>Codereview</vt:lpstr>
    </vt:vector>
  </TitlesOfParts>
  <Company>SE2 Projekt MRT</Company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Codereview</dc:title>
  <dc:subject>Informales Codereview</dc:subject>
  <dc:creator>schefe</dc:creator>
  <cp:lastModifiedBy>Delia</cp:lastModifiedBy>
  <cp:revision>122</cp:revision>
  <dcterms:created xsi:type="dcterms:W3CDTF">2011-05-04T13:38:00Z</dcterms:created>
  <dcterms:modified xsi:type="dcterms:W3CDTF">2011-05-27T08:56:00Z</dcterms:modified>
</cp:coreProperties>
</file>