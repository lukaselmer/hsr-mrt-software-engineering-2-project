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0"/>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CC0605">
                <w:pPr>
                  <w:pStyle w:val="KeinLeerraum"/>
                  <w:rPr>
                    <w:color w:val="4F81BD" w:themeColor="accent1"/>
                  </w:rPr>
                </w:pPr>
                <w:r>
                  <w:rPr>
                    <w:color w:val="4F81BD" w:themeColor="accent1"/>
                  </w:rPr>
                  <w:t>C</w:t>
                </w:r>
                <w:r w:rsidRPr="00CC0605">
                  <w:rPr>
                    <w:color w:val="4F81BD" w:themeColor="accent1"/>
                  </w:rPr>
                  <w:t xml:space="preserve">hristina Heidt, Delia </w:t>
                </w:r>
                <w:proofErr w:type="spellStart"/>
                <w:r w:rsidRPr="00CC0605">
                  <w:rPr>
                    <w:color w:val="4F81BD" w:themeColor="accent1"/>
                  </w:rPr>
                  <w:t>Treichler</w:t>
                </w:r>
                <w:proofErr w:type="spellEnd"/>
                <w:r w:rsidRPr="00CC0605">
                  <w:rPr>
                    <w:color w:val="4F81BD" w:themeColor="accent1"/>
                  </w:rPr>
                  <w:t>, Elmer Lukas</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493C02">
                  <w:rPr>
                    <w:noProof/>
                    <w:color w:val="4F81BD" w:themeColor="accent1"/>
                  </w:rPr>
                  <w:t>12.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0"/>
          </w:tblGrid>
          <w:tr w:rsidR="00C9533A" w:rsidTr="00C9533A">
            <w:tc>
              <w:tcPr>
                <w:tcW w:w="7442" w:type="dxa"/>
                <w:tcMar>
                  <w:top w:w="216" w:type="dxa"/>
                  <w:left w:w="115" w:type="dxa"/>
                  <w:bottom w:w="216" w:type="dxa"/>
                  <w:right w:w="115" w:type="dxa"/>
                </w:tcMar>
              </w:tcPr>
              <w:p w:rsidR="00C9533A" w:rsidRDefault="00DE3C00" w:rsidP="000F605C">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6654EB">
                      <w:rPr>
                        <w:rFonts w:asciiTheme="majorHAnsi" w:eastAsiaTheme="majorEastAsia" w:hAnsiTheme="majorHAnsi" w:cstheme="majorBidi"/>
                        <w:sz w:val="44"/>
                        <w:szCs w:val="44"/>
                      </w:rPr>
                      <w:t>DB1 Testat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D6520" w:rsidP="00175595">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Abgabe 3</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D6520" w:rsidP="001F6E83">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14:anchorId="31B88326" wp14:editId="0E8C1815">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1" w:name="_Toc290295518"/>
      <w:r>
        <w:lastRenderedPageBreak/>
        <w:t>Dokumentinformationen</w:t>
      </w:r>
      <w:bookmarkEnd w:id="1"/>
    </w:p>
    <w:p w:rsidR="00B038C9" w:rsidRDefault="00E711E0" w:rsidP="00B038C9">
      <w:pPr>
        <w:pStyle w:val="berschrift2"/>
      </w:pPr>
      <w:bookmarkStart w:id="2" w:name="_Toc290295519"/>
      <w:r>
        <w:t>Änderungsgeschichte</w:t>
      </w:r>
      <w:bookmarkEnd w:id="2"/>
    </w:p>
    <w:tbl>
      <w:tblPr>
        <w:tblStyle w:val="MittlereSchattierung1-Akzent1"/>
        <w:tblW w:w="0" w:type="auto"/>
        <w:tblInd w:w="108" w:type="dxa"/>
        <w:tblLook w:val="04A0" w:firstRow="1" w:lastRow="0" w:firstColumn="1" w:lastColumn="0" w:noHBand="0" w:noVBand="1"/>
      </w:tblPr>
      <w:tblGrid>
        <w:gridCol w:w="1138"/>
        <w:gridCol w:w="993"/>
        <w:gridCol w:w="3114"/>
        <w:gridCol w:w="3863"/>
      </w:tblGrid>
      <w:tr w:rsidR="00887085" w:rsidTr="000A5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311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386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0A5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D20E26" w:rsidP="00D20E26">
            <w:pPr>
              <w:rPr>
                <w:b w:val="0"/>
              </w:rPr>
            </w:pPr>
            <w:r>
              <w:rPr>
                <w:b w:val="0"/>
              </w:rPr>
              <w:t>10</w:t>
            </w:r>
            <w:r w:rsidR="00887085" w:rsidRPr="00F9181E">
              <w:rPr>
                <w:b w:val="0"/>
              </w:rPr>
              <w:t>.</w:t>
            </w:r>
            <w:r>
              <w:rPr>
                <w:b w:val="0"/>
              </w:rPr>
              <w:t>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311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3863" w:type="dxa"/>
          </w:tcPr>
          <w:p w:rsidR="00887085" w:rsidRPr="00F9181E" w:rsidRDefault="000A5925" w:rsidP="005E1B49">
            <w:pPr>
              <w:cnfStyle w:val="000000100000" w:firstRow="0" w:lastRow="0" w:firstColumn="0" w:lastColumn="0" w:oddVBand="0" w:evenVBand="0" w:oddHBand="1" w:evenHBand="0" w:firstRowFirstColumn="0" w:firstRowLastColumn="0" w:lastRowFirstColumn="0" w:lastRowLastColumn="0"/>
            </w:pPr>
            <w:r>
              <w:t xml:space="preserve">Delia </w:t>
            </w:r>
            <w:proofErr w:type="spellStart"/>
            <w:r>
              <w:t>Treichler</w:t>
            </w:r>
            <w:proofErr w:type="spellEnd"/>
            <w:r>
              <w:t>, Christina Heidt, Lukas Elmer</w:t>
            </w:r>
          </w:p>
        </w:tc>
      </w:tr>
      <w:tr w:rsidR="003837E8" w:rsidRPr="00F9181E" w:rsidTr="003B49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3837E8" w:rsidRPr="00B015AD" w:rsidRDefault="003837E8" w:rsidP="003B49DD">
            <w:pPr>
              <w:rPr>
                <w:b w:val="0"/>
              </w:rPr>
            </w:pPr>
            <w:r w:rsidRPr="00B015AD">
              <w:rPr>
                <w:b w:val="0"/>
              </w:rPr>
              <w:t>11.04.2011</w:t>
            </w:r>
          </w:p>
        </w:tc>
        <w:tc>
          <w:tcPr>
            <w:tcW w:w="993" w:type="dxa"/>
          </w:tcPr>
          <w:p w:rsidR="003837E8" w:rsidRPr="00F9181E" w:rsidRDefault="003837E8" w:rsidP="003B49DD">
            <w:pPr>
              <w:cnfStyle w:val="000000010000" w:firstRow="0" w:lastRow="0" w:firstColumn="0" w:lastColumn="0" w:oddVBand="0" w:evenVBand="0" w:oddHBand="0" w:evenHBand="1" w:firstRowFirstColumn="0" w:firstRowLastColumn="0" w:lastRowFirstColumn="0" w:lastRowLastColumn="0"/>
            </w:pPr>
            <w:r>
              <w:t>1.1</w:t>
            </w:r>
          </w:p>
        </w:tc>
        <w:tc>
          <w:tcPr>
            <w:tcW w:w="3114" w:type="dxa"/>
          </w:tcPr>
          <w:p w:rsidR="003837E8" w:rsidRPr="00F9181E" w:rsidRDefault="003837E8" w:rsidP="003B49DD">
            <w:pPr>
              <w:cnfStyle w:val="000000010000" w:firstRow="0" w:lastRow="0" w:firstColumn="0" w:lastColumn="0" w:oddVBand="0" w:evenVBand="0" w:oddHBand="0" w:evenHBand="1" w:firstRowFirstColumn="0" w:firstRowLastColumn="0" w:lastRowFirstColumn="0" w:lastRowLastColumn="0"/>
            </w:pPr>
            <w:r>
              <w:t>REFERENCES ergänzt</w:t>
            </w:r>
          </w:p>
        </w:tc>
        <w:tc>
          <w:tcPr>
            <w:tcW w:w="3863" w:type="dxa"/>
          </w:tcPr>
          <w:p w:rsidR="003837E8" w:rsidRDefault="003837E8" w:rsidP="003B49DD">
            <w:pPr>
              <w:cnfStyle w:val="000000010000" w:firstRow="0" w:lastRow="0" w:firstColumn="0" w:lastColumn="0" w:oddVBand="0" w:evenVBand="0" w:oddHBand="0" w:evenHBand="1" w:firstRowFirstColumn="0" w:firstRowLastColumn="0" w:lastRowFirstColumn="0" w:lastRowLastColumn="0"/>
            </w:pPr>
            <w:r>
              <w:t xml:space="preserve">Delia </w:t>
            </w:r>
            <w:proofErr w:type="spellStart"/>
            <w:r>
              <w:t>Treichler</w:t>
            </w:r>
            <w:proofErr w:type="spellEnd"/>
            <w:r>
              <w:t>, Christina Heidt, Lukas Elmer</w:t>
            </w:r>
          </w:p>
        </w:tc>
      </w:tr>
      <w:tr w:rsidR="00B015AD" w:rsidRPr="00F9181E" w:rsidTr="000A5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015AD" w:rsidRPr="00B015AD" w:rsidRDefault="003837E8" w:rsidP="00D20E26">
            <w:pPr>
              <w:rPr>
                <w:b w:val="0"/>
              </w:rPr>
            </w:pPr>
            <w:r>
              <w:rPr>
                <w:b w:val="0"/>
              </w:rPr>
              <w:t>12.05</w:t>
            </w:r>
            <w:r w:rsidR="00B015AD" w:rsidRPr="00B015AD">
              <w:rPr>
                <w:b w:val="0"/>
              </w:rPr>
              <w:t>.2011</w:t>
            </w:r>
          </w:p>
        </w:tc>
        <w:tc>
          <w:tcPr>
            <w:tcW w:w="993" w:type="dxa"/>
          </w:tcPr>
          <w:p w:rsidR="00B015AD" w:rsidRPr="00F9181E" w:rsidRDefault="003837E8" w:rsidP="005E1B49">
            <w:pPr>
              <w:cnfStyle w:val="000000100000" w:firstRow="0" w:lastRow="0" w:firstColumn="0" w:lastColumn="0" w:oddVBand="0" w:evenVBand="0" w:oddHBand="1" w:evenHBand="0" w:firstRowFirstColumn="0" w:firstRowLastColumn="0" w:lastRowFirstColumn="0" w:lastRowLastColumn="0"/>
            </w:pPr>
            <w:r>
              <w:t>1.2</w:t>
            </w:r>
          </w:p>
        </w:tc>
        <w:tc>
          <w:tcPr>
            <w:tcW w:w="3114" w:type="dxa"/>
          </w:tcPr>
          <w:p w:rsidR="00B015AD" w:rsidRPr="00F9181E" w:rsidRDefault="00342E99" w:rsidP="005E1B49">
            <w:pPr>
              <w:cnfStyle w:val="000000100000" w:firstRow="0" w:lastRow="0" w:firstColumn="0" w:lastColumn="0" w:oddVBand="0" w:evenVBand="0" w:oddHBand="1" w:evenHBand="0" w:firstRowFirstColumn="0" w:firstRowLastColumn="0" w:lastRowFirstColumn="0" w:lastRowLastColumn="0"/>
            </w:pPr>
            <w:proofErr w:type="spellStart"/>
            <w:r>
              <w:t>Client.status</w:t>
            </w:r>
            <w:proofErr w:type="spellEnd"/>
            <w:r w:rsidR="00B015AD">
              <w:t xml:space="preserve"> ergänzt</w:t>
            </w:r>
          </w:p>
        </w:tc>
        <w:tc>
          <w:tcPr>
            <w:tcW w:w="3863" w:type="dxa"/>
          </w:tcPr>
          <w:p w:rsidR="00B015AD" w:rsidRDefault="00B015AD" w:rsidP="005E1B49">
            <w:pPr>
              <w:cnfStyle w:val="000000100000" w:firstRow="0" w:lastRow="0" w:firstColumn="0" w:lastColumn="0" w:oddVBand="0" w:evenVBand="0" w:oddHBand="1" w:evenHBand="0" w:firstRowFirstColumn="0" w:firstRowLastColumn="0" w:lastRowFirstColumn="0" w:lastRowLastColumn="0"/>
            </w:pPr>
            <w:r>
              <w:t xml:space="preserve">Delia </w:t>
            </w:r>
            <w:proofErr w:type="spellStart"/>
            <w:r>
              <w:t>Treichler</w:t>
            </w:r>
            <w:proofErr w:type="spellEnd"/>
            <w:r>
              <w:t>, Christina Heidt, Lukas Elmer</w:t>
            </w:r>
          </w:p>
        </w:tc>
      </w:tr>
    </w:tbl>
    <w:bookmarkStart w:id="3" w:name="_Toc290295520"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3"/>
        </w:p>
        <w:p w:rsidR="00525ADA" w:rsidRDefault="00AF4AE0">
          <w:pPr>
            <w:pStyle w:val="Verzeichnis1"/>
            <w:tabs>
              <w:tab w:val="left" w:pos="440"/>
              <w:tab w:val="right" w:leader="dot" w:pos="9060"/>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0295518" w:history="1">
            <w:r w:rsidR="00525ADA" w:rsidRPr="00AE3421">
              <w:rPr>
                <w:rStyle w:val="Hyperlink"/>
                <w:noProof/>
              </w:rPr>
              <w:t>1</w:t>
            </w:r>
            <w:r w:rsidR="00525ADA">
              <w:rPr>
                <w:b w:val="0"/>
                <w:noProof/>
                <w:sz w:val="22"/>
                <w:szCs w:val="22"/>
                <w:lang w:eastAsia="de-CH"/>
              </w:rPr>
              <w:tab/>
            </w:r>
            <w:r w:rsidR="00525ADA" w:rsidRPr="00AE3421">
              <w:rPr>
                <w:rStyle w:val="Hyperlink"/>
                <w:noProof/>
              </w:rPr>
              <w:t>Dokumentinformationen</w:t>
            </w:r>
            <w:r w:rsidR="00525ADA">
              <w:rPr>
                <w:noProof/>
                <w:webHidden/>
              </w:rPr>
              <w:tab/>
            </w:r>
            <w:r w:rsidR="00525ADA">
              <w:rPr>
                <w:noProof/>
                <w:webHidden/>
              </w:rPr>
              <w:fldChar w:fldCharType="begin"/>
            </w:r>
            <w:r w:rsidR="00525ADA">
              <w:rPr>
                <w:noProof/>
                <w:webHidden/>
              </w:rPr>
              <w:instrText xml:space="preserve"> PAGEREF _Toc290295518 \h </w:instrText>
            </w:r>
            <w:r w:rsidR="00525ADA">
              <w:rPr>
                <w:noProof/>
                <w:webHidden/>
              </w:rPr>
            </w:r>
            <w:r w:rsidR="00525ADA">
              <w:rPr>
                <w:noProof/>
                <w:webHidden/>
              </w:rPr>
              <w:fldChar w:fldCharType="separate"/>
            </w:r>
            <w:r w:rsidR="00493C02">
              <w:rPr>
                <w:noProof/>
                <w:webHidden/>
              </w:rPr>
              <w:t>1</w:t>
            </w:r>
            <w:r w:rsidR="00525ADA">
              <w:rPr>
                <w:noProof/>
                <w:webHidden/>
              </w:rPr>
              <w:fldChar w:fldCharType="end"/>
            </w:r>
          </w:hyperlink>
        </w:p>
        <w:p w:rsidR="00525ADA" w:rsidRDefault="00DE3C00">
          <w:pPr>
            <w:pStyle w:val="Verzeichnis2"/>
            <w:tabs>
              <w:tab w:val="left" w:pos="880"/>
              <w:tab w:val="right" w:leader="dot" w:pos="9060"/>
            </w:tabs>
            <w:rPr>
              <w:noProof/>
              <w:sz w:val="22"/>
              <w:szCs w:val="22"/>
              <w:lang w:eastAsia="de-CH"/>
            </w:rPr>
          </w:pPr>
          <w:hyperlink w:anchor="_Toc290295519" w:history="1">
            <w:r w:rsidR="00525ADA" w:rsidRPr="00AE3421">
              <w:rPr>
                <w:rStyle w:val="Hyperlink"/>
                <w:noProof/>
              </w:rPr>
              <w:t>1.1</w:t>
            </w:r>
            <w:r w:rsidR="00525ADA">
              <w:rPr>
                <w:noProof/>
                <w:sz w:val="22"/>
                <w:szCs w:val="22"/>
                <w:lang w:eastAsia="de-CH"/>
              </w:rPr>
              <w:tab/>
            </w:r>
            <w:r w:rsidR="00525ADA" w:rsidRPr="00AE3421">
              <w:rPr>
                <w:rStyle w:val="Hyperlink"/>
                <w:noProof/>
              </w:rPr>
              <w:t>Änderungsgeschichte</w:t>
            </w:r>
            <w:r w:rsidR="00525ADA">
              <w:rPr>
                <w:noProof/>
                <w:webHidden/>
              </w:rPr>
              <w:tab/>
            </w:r>
            <w:r w:rsidR="00525ADA">
              <w:rPr>
                <w:noProof/>
                <w:webHidden/>
              </w:rPr>
              <w:fldChar w:fldCharType="begin"/>
            </w:r>
            <w:r w:rsidR="00525ADA">
              <w:rPr>
                <w:noProof/>
                <w:webHidden/>
              </w:rPr>
              <w:instrText xml:space="preserve"> PAGEREF _Toc290295519 \h </w:instrText>
            </w:r>
            <w:r w:rsidR="00525ADA">
              <w:rPr>
                <w:noProof/>
                <w:webHidden/>
              </w:rPr>
            </w:r>
            <w:r w:rsidR="00525ADA">
              <w:rPr>
                <w:noProof/>
                <w:webHidden/>
              </w:rPr>
              <w:fldChar w:fldCharType="separate"/>
            </w:r>
            <w:r w:rsidR="00493C02">
              <w:rPr>
                <w:noProof/>
                <w:webHidden/>
              </w:rPr>
              <w:t>1</w:t>
            </w:r>
            <w:r w:rsidR="00525ADA">
              <w:rPr>
                <w:noProof/>
                <w:webHidden/>
              </w:rPr>
              <w:fldChar w:fldCharType="end"/>
            </w:r>
          </w:hyperlink>
        </w:p>
        <w:p w:rsidR="00525ADA" w:rsidRDefault="00DE3C00">
          <w:pPr>
            <w:pStyle w:val="Verzeichnis2"/>
            <w:tabs>
              <w:tab w:val="left" w:pos="880"/>
              <w:tab w:val="right" w:leader="dot" w:pos="9060"/>
            </w:tabs>
            <w:rPr>
              <w:noProof/>
              <w:sz w:val="22"/>
              <w:szCs w:val="22"/>
              <w:lang w:eastAsia="de-CH"/>
            </w:rPr>
          </w:pPr>
          <w:hyperlink w:anchor="_Toc290295520" w:history="1">
            <w:r w:rsidR="00525ADA" w:rsidRPr="00AE3421">
              <w:rPr>
                <w:rStyle w:val="Hyperlink"/>
                <w:noProof/>
              </w:rPr>
              <w:t>1.2</w:t>
            </w:r>
            <w:r w:rsidR="00525ADA">
              <w:rPr>
                <w:noProof/>
                <w:sz w:val="22"/>
                <w:szCs w:val="22"/>
                <w:lang w:eastAsia="de-CH"/>
              </w:rPr>
              <w:tab/>
            </w:r>
            <w:r w:rsidR="00525ADA" w:rsidRPr="00AE3421">
              <w:rPr>
                <w:rStyle w:val="Hyperlink"/>
                <w:noProof/>
                <w:lang w:val="de-DE"/>
              </w:rPr>
              <w:t>Inhaltsverzeichnis</w:t>
            </w:r>
            <w:r w:rsidR="00525ADA">
              <w:rPr>
                <w:noProof/>
                <w:webHidden/>
              </w:rPr>
              <w:tab/>
            </w:r>
            <w:r w:rsidR="00525ADA">
              <w:rPr>
                <w:noProof/>
                <w:webHidden/>
              </w:rPr>
              <w:fldChar w:fldCharType="begin"/>
            </w:r>
            <w:r w:rsidR="00525ADA">
              <w:rPr>
                <w:noProof/>
                <w:webHidden/>
              </w:rPr>
              <w:instrText xml:space="preserve"> PAGEREF _Toc290295520 \h </w:instrText>
            </w:r>
            <w:r w:rsidR="00525ADA">
              <w:rPr>
                <w:noProof/>
                <w:webHidden/>
              </w:rPr>
            </w:r>
            <w:r w:rsidR="00525ADA">
              <w:rPr>
                <w:noProof/>
                <w:webHidden/>
              </w:rPr>
              <w:fldChar w:fldCharType="separate"/>
            </w:r>
            <w:r w:rsidR="00493C02">
              <w:rPr>
                <w:noProof/>
                <w:webHidden/>
              </w:rPr>
              <w:t>1</w:t>
            </w:r>
            <w:r w:rsidR="00525ADA">
              <w:rPr>
                <w:noProof/>
                <w:webHidden/>
              </w:rPr>
              <w:fldChar w:fldCharType="end"/>
            </w:r>
          </w:hyperlink>
        </w:p>
        <w:p w:rsidR="00525ADA" w:rsidRDefault="00DE3C00">
          <w:pPr>
            <w:pStyle w:val="Verzeichnis1"/>
            <w:tabs>
              <w:tab w:val="left" w:pos="440"/>
              <w:tab w:val="right" w:leader="dot" w:pos="9060"/>
            </w:tabs>
            <w:rPr>
              <w:b w:val="0"/>
              <w:noProof/>
              <w:sz w:val="22"/>
              <w:szCs w:val="22"/>
              <w:lang w:eastAsia="de-CH"/>
            </w:rPr>
          </w:pPr>
          <w:hyperlink w:anchor="_Toc290295521" w:history="1">
            <w:r w:rsidR="00525ADA" w:rsidRPr="00AE3421">
              <w:rPr>
                <w:rStyle w:val="Hyperlink"/>
                <w:noProof/>
              </w:rPr>
              <w:t>2</w:t>
            </w:r>
            <w:r w:rsidR="00525ADA">
              <w:rPr>
                <w:b w:val="0"/>
                <w:noProof/>
                <w:sz w:val="22"/>
                <w:szCs w:val="22"/>
                <w:lang w:eastAsia="de-CH"/>
              </w:rPr>
              <w:tab/>
            </w:r>
            <w:r w:rsidR="00525ADA" w:rsidRPr="00AE3421">
              <w:rPr>
                <w:rStyle w:val="Hyperlink"/>
                <w:noProof/>
              </w:rPr>
              <w:t>Testat DB1</w:t>
            </w:r>
            <w:r w:rsidR="00525ADA">
              <w:rPr>
                <w:noProof/>
                <w:webHidden/>
              </w:rPr>
              <w:tab/>
            </w:r>
            <w:r w:rsidR="00525ADA">
              <w:rPr>
                <w:noProof/>
                <w:webHidden/>
              </w:rPr>
              <w:fldChar w:fldCharType="begin"/>
            </w:r>
            <w:r w:rsidR="00525ADA">
              <w:rPr>
                <w:noProof/>
                <w:webHidden/>
              </w:rPr>
              <w:instrText xml:space="preserve"> PAGEREF _Toc290295521 \h </w:instrText>
            </w:r>
            <w:r w:rsidR="00525ADA">
              <w:rPr>
                <w:noProof/>
                <w:webHidden/>
              </w:rPr>
            </w:r>
            <w:r w:rsidR="00525ADA">
              <w:rPr>
                <w:noProof/>
                <w:webHidden/>
              </w:rPr>
              <w:fldChar w:fldCharType="separate"/>
            </w:r>
            <w:r w:rsidR="00493C02">
              <w:rPr>
                <w:noProof/>
                <w:webHidden/>
              </w:rPr>
              <w:t>1</w:t>
            </w:r>
            <w:r w:rsidR="00525ADA">
              <w:rPr>
                <w:noProof/>
                <w:webHidden/>
              </w:rPr>
              <w:fldChar w:fldCharType="end"/>
            </w:r>
          </w:hyperlink>
        </w:p>
        <w:p w:rsidR="00525ADA" w:rsidRDefault="00DE3C00">
          <w:pPr>
            <w:pStyle w:val="Verzeichnis2"/>
            <w:tabs>
              <w:tab w:val="left" w:pos="880"/>
              <w:tab w:val="right" w:leader="dot" w:pos="9060"/>
            </w:tabs>
            <w:rPr>
              <w:noProof/>
              <w:sz w:val="22"/>
              <w:szCs w:val="22"/>
              <w:lang w:eastAsia="de-CH"/>
            </w:rPr>
          </w:pPr>
          <w:hyperlink w:anchor="_Toc290295522" w:history="1">
            <w:r w:rsidR="00525ADA" w:rsidRPr="00AE3421">
              <w:rPr>
                <w:rStyle w:val="Hyperlink"/>
                <w:noProof/>
              </w:rPr>
              <w:t>2.1</w:t>
            </w:r>
            <w:r w:rsidR="00525ADA">
              <w:rPr>
                <w:noProof/>
                <w:sz w:val="22"/>
                <w:szCs w:val="22"/>
                <w:lang w:eastAsia="de-CH"/>
              </w:rPr>
              <w:tab/>
            </w:r>
            <w:r w:rsidR="00525ADA" w:rsidRPr="00AE3421">
              <w:rPr>
                <w:rStyle w:val="Hyperlink"/>
                <w:noProof/>
              </w:rPr>
              <w:t>Beschreibung</w:t>
            </w:r>
            <w:r w:rsidR="00525ADA">
              <w:rPr>
                <w:noProof/>
                <w:webHidden/>
              </w:rPr>
              <w:tab/>
            </w:r>
            <w:r w:rsidR="00525ADA">
              <w:rPr>
                <w:noProof/>
                <w:webHidden/>
              </w:rPr>
              <w:fldChar w:fldCharType="begin"/>
            </w:r>
            <w:r w:rsidR="00525ADA">
              <w:rPr>
                <w:noProof/>
                <w:webHidden/>
              </w:rPr>
              <w:instrText xml:space="preserve"> PAGEREF _Toc290295522 \h </w:instrText>
            </w:r>
            <w:r w:rsidR="00525ADA">
              <w:rPr>
                <w:noProof/>
                <w:webHidden/>
              </w:rPr>
            </w:r>
            <w:r w:rsidR="00525ADA">
              <w:rPr>
                <w:noProof/>
                <w:webHidden/>
              </w:rPr>
              <w:fldChar w:fldCharType="separate"/>
            </w:r>
            <w:r w:rsidR="00493C02">
              <w:rPr>
                <w:noProof/>
                <w:webHidden/>
              </w:rPr>
              <w:t>1</w:t>
            </w:r>
            <w:r w:rsidR="00525ADA">
              <w:rPr>
                <w:noProof/>
                <w:webHidden/>
              </w:rPr>
              <w:fldChar w:fldCharType="end"/>
            </w:r>
          </w:hyperlink>
        </w:p>
        <w:p w:rsidR="00525ADA" w:rsidRDefault="00DE3C00">
          <w:pPr>
            <w:pStyle w:val="Verzeichnis2"/>
            <w:tabs>
              <w:tab w:val="left" w:pos="880"/>
              <w:tab w:val="right" w:leader="dot" w:pos="9060"/>
            </w:tabs>
            <w:rPr>
              <w:noProof/>
              <w:sz w:val="22"/>
              <w:szCs w:val="22"/>
              <w:lang w:eastAsia="de-CH"/>
            </w:rPr>
          </w:pPr>
          <w:hyperlink w:anchor="_Toc290295523" w:history="1">
            <w:r w:rsidR="00525ADA" w:rsidRPr="00AE3421">
              <w:rPr>
                <w:rStyle w:val="Hyperlink"/>
                <w:noProof/>
              </w:rPr>
              <w:t>2.2</w:t>
            </w:r>
            <w:r w:rsidR="00525ADA">
              <w:rPr>
                <w:noProof/>
                <w:sz w:val="22"/>
                <w:szCs w:val="22"/>
                <w:lang w:eastAsia="de-CH"/>
              </w:rPr>
              <w:tab/>
            </w:r>
            <w:r w:rsidR="00525ADA" w:rsidRPr="00AE3421">
              <w:rPr>
                <w:rStyle w:val="Hyperlink"/>
                <w:noProof/>
              </w:rPr>
              <w:t>Klassendiagramm</w:t>
            </w:r>
            <w:r w:rsidR="00525ADA">
              <w:rPr>
                <w:noProof/>
                <w:webHidden/>
              </w:rPr>
              <w:tab/>
            </w:r>
            <w:r w:rsidR="00525ADA">
              <w:rPr>
                <w:noProof/>
                <w:webHidden/>
              </w:rPr>
              <w:fldChar w:fldCharType="begin"/>
            </w:r>
            <w:r w:rsidR="00525ADA">
              <w:rPr>
                <w:noProof/>
                <w:webHidden/>
              </w:rPr>
              <w:instrText xml:space="preserve"> PAGEREF _Toc290295523 \h </w:instrText>
            </w:r>
            <w:r w:rsidR="00525ADA">
              <w:rPr>
                <w:noProof/>
                <w:webHidden/>
              </w:rPr>
            </w:r>
            <w:r w:rsidR="00525ADA">
              <w:rPr>
                <w:noProof/>
                <w:webHidden/>
              </w:rPr>
              <w:fldChar w:fldCharType="separate"/>
            </w:r>
            <w:r w:rsidR="00493C02">
              <w:rPr>
                <w:noProof/>
                <w:webHidden/>
              </w:rPr>
              <w:t>2</w:t>
            </w:r>
            <w:r w:rsidR="00525ADA">
              <w:rPr>
                <w:noProof/>
                <w:webHidden/>
              </w:rPr>
              <w:fldChar w:fldCharType="end"/>
            </w:r>
          </w:hyperlink>
        </w:p>
        <w:p w:rsidR="00525ADA" w:rsidRDefault="00DE3C00">
          <w:pPr>
            <w:pStyle w:val="Verzeichnis2"/>
            <w:tabs>
              <w:tab w:val="left" w:pos="880"/>
              <w:tab w:val="right" w:leader="dot" w:pos="9060"/>
            </w:tabs>
            <w:rPr>
              <w:noProof/>
              <w:sz w:val="22"/>
              <w:szCs w:val="22"/>
              <w:lang w:eastAsia="de-CH"/>
            </w:rPr>
          </w:pPr>
          <w:hyperlink w:anchor="_Toc290295524" w:history="1">
            <w:r w:rsidR="00525ADA" w:rsidRPr="00AE3421">
              <w:rPr>
                <w:rStyle w:val="Hyperlink"/>
                <w:noProof/>
              </w:rPr>
              <w:t>2.3</w:t>
            </w:r>
            <w:r w:rsidR="00525ADA">
              <w:rPr>
                <w:noProof/>
                <w:sz w:val="22"/>
                <w:szCs w:val="22"/>
                <w:lang w:eastAsia="de-CH"/>
              </w:rPr>
              <w:tab/>
            </w:r>
            <w:r w:rsidR="00525ADA" w:rsidRPr="00AE3421">
              <w:rPr>
                <w:rStyle w:val="Hyperlink"/>
                <w:noProof/>
              </w:rPr>
              <w:t>Relationales Modell</w:t>
            </w:r>
            <w:r w:rsidR="00525ADA">
              <w:rPr>
                <w:noProof/>
                <w:webHidden/>
              </w:rPr>
              <w:tab/>
            </w:r>
            <w:r w:rsidR="00525ADA">
              <w:rPr>
                <w:noProof/>
                <w:webHidden/>
              </w:rPr>
              <w:fldChar w:fldCharType="begin"/>
            </w:r>
            <w:r w:rsidR="00525ADA">
              <w:rPr>
                <w:noProof/>
                <w:webHidden/>
              </w:rPr>
              <w:instrText xml:space="preserve"> PAGEREF _Toc290295524 \h </w:instrText>
            </w:r>
            <w:r w:rsidR="00525ADA">
              <w:rPr>
                <w:noProof/>
                <w:webHidden/>
              </w:rPr>
            </w:r>
            <w:r w:rsidR="00525ADA">
              <w:rPr>
                <w:noProof/>
                <w:webHidden/>
              </w:rPr>
              <w:fldChar w:fldCharType="separate"/>
            </w:r>
            <w:r w:rsidR="00493C02">
              <w:rPr>
                <w:noProof/>
                <w:webHidden/>
              </w:rPr>
              <w:t>2</w:t>
            </w:r>
            <w:r w:rsidR="00525ADA">
              <w:rPr>
                <w:noProof/>
                <w:webHidden/>
              </w:rPr>
              <w:fldChar w:fldCharType="end"/>
            </w:r>
          </w:hyperlink>
        </w:p>
        <w:p w:rsidR="00525ADA" w:rsidRDefault="00DE3C00">
          <w:pPr>
            <w:pStyle w:val="Verzeichnis2"/>
            <w:tabs>
              <w:tab w:val="left" w:pos="880"/>
              <w:tab w:val="right" w:leader="dot" w:pos="9060"/>
            </w:tabs>
            <w:rPr>
              <w:noProof/>
              <w:sz w:val="22"/>
              <w:szCs w:val="22"/>
              <w:lang w:eastAsia="de-CH"/>
            </w:rPr>
          </w:pPr>
          <w:hyperlink w:anchor="_Toc290295525" w:history="1">
            <w:r w:rsidR="00525ADA" w:rsidRPr="00AE3421">
              <w:rPr>
                <w:rStyle w:val="Hyperlink"/>
                <w:noProof/>
                <w:lang w:val="en-GB"/>
              </w:rPr>
              <w:t>2.4</w:t>
            </w:r>
            <w:r w:rsidR="00525ADA">
              <w:rPr>
                <w:noProof/>
                <w:sz w:val="22"/>
                <w:szCs w:val="22"/>
                <w:lang w:eastAsia="de-CH"/>
              </w:rPr>
              <w:tab/>
            </w:r>
            <w:r w:rsidR="00525ADA" w:rsidRPr="00AE3421">
              <w:rPr>
                <w:rStyle w:val="Hyperlink"/>
                <w:noProof/>
                <w:lang w:val="en-GB"/>
              </w:rPr>
              <w:t>Bemerkungen</w:t>
            </w:r>
            <w:r w:rsidR="00525ADA">
              <w:rPr>
                <w:noProof/>
                <w:webHidden/>
              </w:rPr>
              <w:tab/>
            </w:r>
            <w:r w:rsidR="00525ADA">
              <w:rPr>
                <w:noProof/>
                <w:webHidden/>
              </w:rPr>
              <w:fldChar w:fldCharType="begin"/>
            </w:r>
            <w:r w:rsidR="00525ADA">
              <w:rPr>
                <w:noProof/>
                <w:webHidden/>
              </w:rPr>
              <w:instrText xml:space="preserve"> PAGEREF _Toc290295525 \h </w:instrText>
            </w:r>
            <w:r w:rsidR="00525ADA">
              <w:rPr>
                <w:noProof/>
                <w:webHidden/>
              </w:rPr>
            </w:r>
            <w:r w:rsidR="00525ADA">
              <w:rPr>
                <w:noProof/>
                <w:webHidden/>
              </w:rPr>
              <w:fldChar w:fldCharType="separate"/>
            </w:r>
            <w:r w:rsidR="00493C02">
              <w:rPr>
                <w:noProof/>
                <w:webHidden/>
              </w:rPr>
              <w:t>3</w:t>
            </w:r>
            <w:r w:rsidR="00525ADA">
              <w:rPr>
                <w:noProof/>
                <w:webHidden/>
              </w:rPr>
              <w:fldChar w:fldCharType="end"/>
            </w:r>
          </w:hyperlink>
        </w:p>
        <w:p w:rsidR="00A06B4F" w:rsidRDefault="00AF4AE0">
          <w:pPr>
            <w:rPr>
              <w:b/>
              <w:bCs/>
              <w:lang w:val="de-DE"/>
            </w:rPr>
          </w:pPr>
          <w:r>
            <w:rPr>
              <w:b/>
              <w:bCs/>
              <w:lang w:val="de-DE"/>
            </w:rPr>
            <w:fldChar w:fldCharType="end"/>
          </w:r>
        </w:p>
      </w:sdtContent>
    </w:sdt>
    <w:p w:rsidR="00F94EE5" w:rsidRDefault="00F94EE5" w:rsidP="00F94EE5">
      <w:pPr>
        <w:pStyle w:val="berschrift1"/>
      </w:pPr>
      <w:bookmarkStart w:id="4" w:name="_Toc290295521"/>
      <w:r>
        <w:t>Testat DB1</w:t>
      </w:r>
      <w:bookmarkEnd w:id="4"/>
    </w:p>
    <w:p w:rsidR="00F94EE5" w:rsidRDefault="00F94EE5" w:rsidP="00F94EE5">
      <w:pPr>
        <w:pStyle w:val="berschrift2"/>
      </w:pPr>
      <w:bookmarkStart w:id="5" w:name="_Toc290295522"/>
      <w:r>
        <w:t>Beschreibung</w:t>
      </w:r>
      <w:bookmarkEnd w:id="5"/>
    </w:p>
    <w:p w:rsidR="00F94EE5" w:rsidRDefault="00F94EE5" w:rsidP="00F94EE5">
      <w:r>
        <w:t>In einer Firma gibt es Aussendienstmitarbeiter und Administratoren. Es gibt auch noch weitere Rollen, diese werden hier aber nicht berücksichtigt. Ein Benutzer kann nur eine Rolle annehmen, nicht beide gleichzeitig. Jeder Mitarbeiter besitzt einen Loginnamen und ein Passwort. Zusätzlich wird das Datum des letzten Logins aufgezeichnet.</w:t>
      </w:r>
    </w:p>
    <w:p w:rsidR="00F94EE5" w:rsidRDefault="00F94EE5" w:rsidP="00F94EE5">
      <w:r>
        <w:t>Die Aussendienstmitarbeiter arbeiten für Kunden. Jeder Kunde besitzt zwingend einen Vor- und Nachnamen. Bevor der Mitarbeiter die Arbeit des Kunden erledigt, erfolgt häufig eine Anfrage des Kunden per Telefon. Um einen Kunden im System zu erfassen, muss der Mitarbeiter zwingend die Telefonnummer des Kunden erfassen.</w:t>
      </w:r>
    </w:p>
    <w:p w:rsidR="00F94EE5" w:rsidRDefault="00F94EE5" w:rsidP="00F94EE5">
      <w:r>
        <w:t>Um die Arbeitszeit zu rapportieren, drückt der Mitarbeiter bei Beginn der Arbeit per Mobiltelefon auf einen Start-Knopf. Nach dem Drücken des Knopfes wird die Startzeit und das Datum direkt am Server übermittelt, damit keine Stoppuhr auf dem Mobiltelefon laufen muss oder das Gerät auch ausgeschaltet werden kann. Nachdem die Arbeit abgeschlossen ist, drückt der Mitarbeiter auf den Stopp-Knopf. Bevor die Zeit aber vollständig erfasst werden kann, muss der Mitarbeiter zwingend einen Kunden auswählen oder erfassen.</w:t>
      </w:r>
    </w:p>
    <w:p w:rsidR="001B6578" w:rsidRDefault="00F94EE5" w:rsidP="00F94EE5">
      <w:r>
        <w:t xml:space="preserve">Ein Kunde kann eine Adresse haben. Damit dem Mitarbeiter die Auswahl des Kunden erleichtert wird, werden die GPS-Daten direkt an den Server übertragen. Dafür wird auf dem Server ein Skript laufen gelassen, das per Google </w:t>
      </w:r>
      <w:proofErr w:type="spellStart"/>
      <w:r>
        <w:t>Maps</w:t>
      </w:r>
      <w:proofErr w:type="spellEnd"/>
      <w:r>
        <w:t xml:space="preserve"> die Koordinaten für eine Adresse herunterlädt (</w:t>
      </w:r>
      <w:proofErr w:type="spellStart"/>
      <w:r>
        <w:t>Latitude</w:t>
      </w:r>
      <w:proofErr w:type="spellEnd"/>
      <w:r>
        <w:t xml:space="preserve">, </w:t>
      </w:r>
      <w:proofErr w:type="spellStart"/>
      <w:r>
        <w:t>Logitude</w:t>
      </w:r>
      <w:proofErr w:type="spellEnd"/>
      <w:r>
        <w:t>) und speichert.</w:t>
      </w:r>
    </w:p>
    <w:p w:rsidR="001B6578" w:rsidRDefault="001B6578">
      <w:r>
        <w:br w:type="page"/>
      </w:r>
    </w:p>
    <w:p w:rsidR="009E0D9E" w:rsidRDefault="009E0D9E" w:rsidP="009E0D9E">
      <w:pPr>
        <w:pStyle w:val="berschrift2"/>
      </w:pPr>
      <w:bookmarkStart w:id="6" w:name="_Toc290295523"/>
      <w:r>
        <w:lastRenderedPageBreak/>
        <w:t>Klassendiagramm</w:t>
      </w:r>
      <w:bookmarkEnd w:id="6"/>
    </w:p>
    <w:p w:rsidR="009000C0" w:rsidRDefault="009000C0" w:rsidP="009E0D9E">
      <w:pPr>
        <w:keepNext/>
      </w:pPr>
      <w:r>
        <w:rPr>
          <w:noProof/>
          <w:lang w:eastAsia="de-CH"/>
        </w:rPr>
        <w:drawing>
          <wp:inline distT="0" distB="0" distL="0" distR="0">
            <wp:extent cx="5759450" cy="399064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990641"/>
                    </a:xfrm>
                    <a:prstGeom prst="rect">
                      <a:avLst/>
                    </a:prstGeom>
                    <a:noFill/>
                    <a:ln>
                      <a:noFill/>
                    </a:ln>
                  </pic:spPr>
                </pic:pic>
              </a:graphicData>
            </a:graphic>
          </wp:inline>
        </w:drawing>
      </w:r>
    </w:p>
    <w:p w:rsidR="009E0D9E" w:rsidRDefault="009E0D9E" w:rsidP="009E0D9E">
      <w:pPr>
        <w:pStyle w:val="Beschriftung"/>
      </w:pPr>
      <w:r>
        <w:t xml:space="preserve">Abbildung </w:t>
      </w:r>
      <w:fldSimple w:instr=" SEQ Abbildung \* ARABIC ">
        <w:r w:rsidR="00493C02">
          <w:rPr>
            <w:noProof/>
          </w:rPr>
          <w:t>1</w:t>
        </w:r>
      </w:fldSimple>
      <w:r>
        <w:t xml:space="preserve"> - Klassendiagramm</w:t>
      </w:r>
    </w:p>
    <w:p w:rsidR="009E0D9E" w:rsidRDefault="009E0D9E" w:rsidP="009E0D9E">
      <w:pPr>
        <w:pStyle w:val="berschrift2"/>
      </w:pPr>
      <w:bookmarkStart w:id="7" w:name="_Toc290295524"/>
      <w:r>
        <w:t>Relationales Modell</w:t>
      </w:r>
      <w:bookmarkEnd w:id="7"/>
    </w:p>
    <w:p w:rsidR="009E0D9E" w:rsidRPr="00D12C3E" w:rsidRDefault="009E0D9E" w:rsidP="00CC5C20">
      <w:pPr>
        <w:ind w:left="1985" w:hanging="1700"/>
        <w:rPr>
          <w:rFonts w:ascii="Courant" w:hAnsi="Courant"/>
          <w:lang w:val="en-GB"/>
        </w:rPr>
      </w:pPr>
      <w:proofErr w:type="spellStart"/>
      <w:proofErr w:type="gramStart"/>
      <w:r>
        <w:rPr>
          <w:rFonts w:ascii="Courant" w:hAnsi="Courant"/>
          <w:lang w:val="en-GB"/>
        </w:rPr>
        <w:t>GeneralUser</w:t>
      </w:r>
      <w:proofErr w:type="spellEnd"/>
      <w:r>
        <w:rPr>
          <w:rFonts w:ascii="Courant" w:hAnsi="Courant"/>
          <w:lang w:val="en-GB"/>
        </w:rPr>
        <w:t>(</w:t>
      </w:r>
      <w:proofErr w:type="gramEnd"/>
      <w:r w:rsidR="00F67D36">
        <w:rPr>
          <w:rFonts w:ascii="Courant" w:hAnsi="Courant"/>
          <w:lang w:val="en-GB"/>
        </w:rPr>
        <w:tab/>
      </w:r>
      <w:r w:rsidRPr="00D12C3E">
        <w:rPr>
          <w:rFonts w:ascii="Courant" w:hAnsi="Courant"/>
          <w:lang w:val="en-GB"/>
        </w:rPr>
        <w:t>ID INTEGER PK,</w:t>
      </w:r>
      <w:r w:rsidRPr="00D12C3E">
        <w:rPr>
          <w:rFonts w:ascii="Courant" w:hAnsi="Courant"/>
          <w:lang w:val="en-GB"/>
        </w:rPr>
        <w:br/>
        <w:t>login VARCHAR(50) NO</w:t>
      </w:r>
      <w:r w:rsidR="0005026C">
        <w:rPr>
          <w:rFonts w:ascii="Courant" w:hAnsi="Courant"/>
          <w:lang w:val="en-GB"/>
        </w:rPr>
        <w:t>T NULL,</w:t>
      </w:r>
      <w:r w:rsidR="0005026C">
        <w:rPr>
          <w:rFonts w:ascii="Courant" w:hAnsi="Courant"/>
          <w:lang w:val="en-GB"/>
        </w:rPr>
        <w:br/>
      </w:r>
      <w:proofErr w:type="spellStart"/>
      <w:r w:rsidR="0005026C">
        <w:rPr>
          <w:rFonts w:ascii="Courant" w:hAnsi="Courant"/>
          <w:lang w:val="en-GB"/>
        </w:rPr>
        <w:t>crypted_password</w:t>
      </w:r>
      <w:proofErr w:type="spellEnd"/>
      <w:r w:rsidR="0005026C">
        <w:rPr>
          <w:rFonts w:ascii="Courant" w:hAnsi="Courant"/>
          <w:lang w:val="en-GB"/>
        </w:rPr>
        <w:t xml:space="preserve"> CHAR(32</w:t>
      </w:r>
      <w:r w:rsidRPr="00D12C3E">
        <w:rPr>
          <w:rFonts w:ascii="Courant" w:hAnsi="Courant"/>
          <w:lang w:val="en-GB"/>
        </w:rPr>
        <w:t xml:space="preserve">) NOT NULL, </w:t>
      </w:r>
      <w:r>
        <w:rPr>
          <w:rFonts w:ascii="Courant" w:hAnsi="Courant"/>
          <w:lang w:val="en-GB"/>
        </w:rPr>
        <w:br/>
      </w:r>
      <w:proofErr w:type="spellStart"/>
      <w:r w:rsidRPr="00D12C3E">
        <w:rPr>
          <w:rFonts w:ascii="Courant" w:hAnsi="Courant"/>
          <w:lang w:val="en-GB"/>
        </w:rPr>
        <w:t>last_login</w:t>
      </w:r>
      <w:proofErr w:type="spellEnd"/>
      <w:r w:rsidRPr="00D12C3E">
        <w:rPr>
          <w:rFonts w:ascii="Courant" w:hAnsi="Courant"/>
          <w:lang w:val="en-GB"/>
        </w:rPr>
        <w:t xml:space="preserve"> DATE,</w:t>
      </w:r>
      <w:r w:rsidRPr="00D12C3E">
        <w:rPr>
          <w:rFonts w:ascii="Courant" w:hAnsi="Courant"/>
          <w:lang w:val="en-GB"/>
        </w:rPr>
        <w:br/>
        <w:t>type INTEGER NOT NULL);</w:t>
      </w:r>
    </w:p>
    <w:p w:rsidR="009E0D9E" w:rsidRPr="00D12C3E" w:rsidRDefault="009E0D9E" w:rsidP="009E0D9E">
      <w:pPr>
        <w:ind w:left="1985" w:hanging="1700"/>
        <w:rPr>
          <w:rFonts w:ascii="Courant" w:hAnsi="Courant"/>
          <w:lang w:val="en-GB"/>
        </w:rPr>
      </w:pPr>
      <w:proofErr w:type="spellStart"/>
      <w:r w:rsidRPr="00D12C3E">
        <w:rPr>
          <w:rFonts w:ascii="Courant" w:hAnsi="Courant"/>
          <w:lang w:val="en-GB"/>
        </w:rPr>
        <w:t>WorkTime</w:t>
      </w:r>
      <w:proofErr w:type="spellEnd"/>
      <w:r w:rsidRPr="00D12C3E">
        <w:rPr>
          <w:rFonts w:ascii="Courant" w:hAnsi="Courant"/>
          <w:lang w:val="en-GB"/>
        </w:rPr>
        <w:t>(</w:t>
      </w:r>
      <w:r w:rsidRPr="00D12C3E">
        <w:rPr>
          <w:rFonts w:ascii="Courant" w:hAnsi="Courant"/>
          <w:lang w:val="en-GB"/>
        </w:rPr>
        <w:tab/>
      </w:r>
      <w:r>
        <w:rPr>
          <w:rFonts w:ascii="Courant" w:hAnsi="Courant"/>
          <w:lang w:val="en-GB"/>
        </w:rPr>
        <w:t>ID INTEGER PK,</w:t>
      </w:r>
      <w:r>
        <w:rPr>
          <w:rFonts w:ascii="Courant" w:hAnsi="Courant"/>
          <w:lang w:val="en-GB"/>
        </w:rPr>
        <w:br/>
      </w:r>
      <w:proofErr w:type="spellStart"/>
      <w:r w:rsidRPr="00D12C3E">
        <w:rPr>
          <w:rFonts w:ascii="Courant" w:hAnsi="Courant"/>
          <w:lang w:val="en-GB"/>
        </w:rPr>
        <w:t>date_worked</w:t>
      </w:r>
      <w:proofErr w:type="spellEnd"/>
      <w:r w:rsidRPr="00D12C3E">
        <w:rPr>
          <w:rFonts w:ascii="Courant" w:hAnsi="Courant"/>
          <w:lang w:val="en-GB"/>
        </w:rPr>
        <w:t xml:space="preserve"> DATE NOT NULL,</w:t>
      </w:r>
      <w:r w:rsidRPr="00D12C3E">
        <w:rPr>
          <w:rFonts w:ascii="Courant" w:hAnsi="Courant"/>
          <w:lang w:val="en-GB"/>
        </w:rPr>
        <w:br/>
      </w:r>
      <w:proofErr w:type="spellStart"/>
      <w:r w:rsidRPr="00D12C3E">
        <w:rPr>
          <w:rFonts w:ascii="Courant" w:hAnsi="Courant"/>
          <w:lang w:val="en-GB"/>
        </w:rPr>
        <w:t>time_start</w:t>
      </w:r>
      <w:proofErr w:type="spellEnd"/>
      <w:r w:rsidRPr="00D12C3E">
        <w:rPr>
          <w:rFonts w:ascii="Courant" w:hAnsi="Courant"/>
          <w:lang w:val="en-GB"/>
        </w:rPr>
        <w:t xml:space="preserve"> TIME NOT NULL,</w:t>
      </w:r>
      <w:r w:rsidRPr="00D12C3E">
        <w:rPr>
          <w:rFonts w:ascii="Courant" w:hAnsi="Courant"/>
          <w:lang w:val="en-GB"/>
        </w:rPr>
        <w:br/>
      </w:r>
      <w:proofErr w:type="spellStart"/>
      <w:r w:rsidRPr="00D12C3E">
        <w:rPr>
          <w:rFonts w:ascii="Courant" w:hAnsi="Courant"/>
          <w:lang w:val="en-GB"/>
        </w:rPr>
        <w:t>time_stop</w:t>
      </w:r>
      <w:proofErr w:type="spellEnd"/>
      <w:r w:rsidRPr="00D12C3E">
        <w:rPr>
          <w:rFonts w:ascii="Courant" w:hAnsi="Courant"/>
          <w:lang w:val="en-GB"/>
        </w:rPr>
        <w:t xml:space="preserve"> TIME</w:t>
      </w:r>
      <w:r w:rsidR="00342E99">
        <w:rPr>
          <w:rFonts w:ascii="Courant" w:hAnsi="Courant"/>
          <w:lang w:val="en-GB"/>
        </w:rPr>
        <w:br/>
      </w:r>
      <w:proofErr w:type="spellStart"/>
      <w:r w:rsidR="00CC5C20">
        <w:rPr>
          <w:rFonts w:ascii="Courant" w:hAnsi="Courant"/>
          <w:lang w:val="en-GB"/>
        </w:rPr>
        <w:t>general_user_id</w:t>
      </w:r>
      <w:proofErr w:type="spellEnd"/>
      <w:r w:rsidR="00CC5C20">
        <w:rPr>
          <w:rFonts w:ascii="Courant" w:hAnsi="Courant"/>
          <w:lang w:val="en-GB"/>
        </w:rPr>
        <w:t xml:space="preserve"> </w:t>
      </w:r>
      <w:r w:rsidR="00326F31">
        <w:rPr>
          <w:rFonts w:ascii="Courant" w:hAnsi="Courant"/>
          <w:lang w:val="en-GB"/>
        </w:rPr>
        <w:t xml:space="preserve">NOT NULL </w:t>
      </w:r>
      <w:r w:rsidR="00CC5C20">
        <w:rPr>
          <w:rFonts w:ascii="Courant" w:hAnsi="Courant"/>
          <w:lang w:val="en-GB"/>
        </w:rPr>
        <w:t>REFERENCES</w:t>
      </w:r>
      <w:r w:rsidR="00326F31">
        <w:rPr>
          <w:rFonts w:ascii="Courant" w:hAnsi="Courant"/>
          <w:lang w:val="en-GB"/>
        </w:rPr>
        <w:t xml:space="preserve"> </w:t>
      </w:r>
      <w:proofErr w:type="spellStart"/>
      <w:r w:rsidR="00326F31">
        <w:rPr>
          <w:rFonts w:ascii="Courant" w:hAnsi="Courant"/>
          <w:lang w:val="en-GB"/>
        </w:rPr>
        <w:t>GeneralUser</w:t>
      </w:r>
      <w:proofErr w:type="spellEnd"/>
      <w:r w:rsidR="00342E99">
        <w:rPr>
          <w:rFonts w:ascii="Courant" w:hAnsi="Courant"/>
          <w:lang w:val="en-GB"/>
        </w:rPr>
        <w:br/>
      </w:r>
      <w:r w:rsidR="00A423D8">
        <w:rPr>
          <w:rFonts w:ascii="Courant" w:hAnsi="Courant"/>
          <w:lang w:val="en-GB"/>
        </w:rPr>
        <w:tab/>
      </w:r>
      <w:proofErr w:type="spellStart"/>
      <w:r w:rsidR="00D86E29">
        <w:rPr>
          <w:rFonts w:ascii="Courant" w:hAnsi="Courant"/>
          <w:lang w:val="en-GB"/>
        </w:rPr>
        <w:t>client_id</w:t>
      </w:r>
      <w:proofErr w:type="spellEnd"/>
      <w:r w:rsidR="00D86E29">
        <w:rPr>
          <w:rFonts w:ascii="Courant" w:hAnsi="Courant"/>
          <w:lang w:val="en-GB"/>
        </w:rPr>
        <w:t xml:space="preserve"> NOT NULL REFERNCES Client</w:t>
      </w:r>
      <w:r w:rsidRPr="00D12C3E">
        <w:rPr>
          <w:rFonts w:ascii="Courant" w:hAnsi="Courant"/>
          <w:lang w:val="en-GB"/>
        </w:rPr>
        <w:t>);</w:t>
      </w:r>
    </w:p>
    <w:p w:rsidR="009E0D9E" w:rsidRDefault="009E0D9E" w:rsidP="009E0D9E">
      <w:pPr>
        <w:ind w:left="1985" w:hanging="1700"/>
        <w:rPr>
          <w:rFonts w:ascii="Courant" w:hAnsi="Courant"/>
          <w:lang w:val="en-GB"/>
        </w:rPr>
      </w:pPr>
      <w:proofErr w:type="gramStart"/>
      <w:r w:rsidRPr="00D12C3E">
        <w:rPr>
          <w:rFonts w:ascii="Courant" w:hAnsi="Courant"/>
          <w:lang w:val="en-GB"/>
        </w:rPr>
        <w:t>Client(</w:t>
      </w:r>
      <w:proofErr w:type="gramEnd"/>
      <w:r w:rsidRPr="00D12C3E">
        <w:rPr>
          <w:rFonts w:ascii="Courant" w:hAnsi="Courant"/>
          <w:lang w:val="en-GB"/>
        </w:rPr>
        <w:tab/>
        <w:t>ID INTEGER PK,</w:t>
      </w:r>
      <w:r w:rsidRPr="00D12C3E">
        <w:rPr>
          <w:rFonts w:ascii="Courant" w:hAnsi="Courant"/>
          <w:lang w:val="en-GB"/>
        </w:rPr>
        <w:br/>
      </w:r>
      <w:proofErr w:type="spellStart"/>
      <w:r>
        <w:rPr>
          <w:rFonts w:ascii="Courant" w:hAnsi="Courant"/>
          <w:lang w:val="en-GB"/>
        </w:rPr>
        <w:t>f</w:t>
      </w:r>
      <w:r w:rsidRPr="00D12C3E">
        <w:rPr>
          <w:rFonts w:ascii="Courant" w:hAnsi="Courant"/>
          <w:lang w:val="en-GB"/>
        </w:rPr>
        <w:t>irst_name</w:t>
      </w:r>
      <w:proofErr w:type="spellEnd"/>
      <w:r w:rsidRPr="00D12C3E">
        <w:rPr>
          <w:rFonts w:ascii="Courant" w:hAnsi="Courant"/>
          <w:lang w:val="en-GB"/>
        </w:rPr>
        <w:t xml:space="preserve"> VARCHAR(100) NOT NULL,</w:t>
      </w:r>
      <w:r w:rsidRPr="00D12C3E">
        <w:rPr>
          <w:rFonts w:ascii="Courant" w:hAnsi="Courant"/>
          <w:lang w:val="en-GB"/>
        </w:rPr>
        <w:br/>
      </w:r>
      <w:proofErr w:type="spellStart"/>
      <w:r w:rsidRPr="00D12C3E">
        <w:rPr>
          <w:rFonts w:ascii="Courant" w:hAnsi="Courant"/>
          <w:lang w:val="en-GB"/>
        </w:rPr>
        <w:t>last_name</w:t>
      </w:r>
      <w:proofErr w:type="spellEnd"/>
      <w:r w:rsidRPr="00D12C3E">
        <w:rPr>
          <w:rFonts w:ascii="Courant" w:hAnsi="Courant"/>
          <w:lang w:val="en-GB"/>
        </w:rPr>
        <w:t xml:space="preserve"> VARCHAR(100) NOT NULL,</w:t>
      </w:r>
      <w:r w:rsidRPr="00D12C3E">
        <w:rPr>
          <w:rFonts w:ascii="Courant" w:hAnsi="Courant"/>
          <w:lang w:val="en-GB"/>
        </w:rPr>
        <w:br/>
      </w:r>
      <w:proofErr w:type="spellStart"/>
      <w:r w:rsidRPr="00D12C3E">
        <w:rPr>
          <w:rFonts w:ascii="Courant" w:hAnsi="Courant"/>
          <w:lang w:val="en-GB"/>
        </w:rPr>
        <w:t>phone_number</w:t>
      </w:r>
      <w:proofErr w:type="spellEnd"/>
      <w:r w:rsidRPr="00D12C3E">
        <w:rPr>
          <w:rFonts w:ascii="Courant" w:hAnsi="Courant"/>
          <w:lang w:val="en-GB"/>
        </w:rPr>
        <w:t xml:space="preserve"> VARCHAR(15) NOT NULL</w:t>
      </w:r>
      <w:r w:rsidR="009000C0">
        <w:rPr>
          <w:rFonts w:ascii="Courant" w:hAnsi="Courant"/>
          <w:lang w:val="en-GB"/>
        </w:rPr>
        <w:br/>
        <w:t>status ENUM(inactive, normal, new);</w:t>
      </w:r>
    </w:p>
    <w:p w:rsidR="009E0D9E" w:rsidRPr="00D12C3E" w:rsidRDefault="009E0D9E" w:rsidP="001C2B4F">
      <w:pPr>
        <w:ind w:left="1985" w:hanging="1700"/>
        <w:rPr>
          <w:rFonts w:ascii="Courant" w:hAnsi="Courant"/>
          <w:lang w:val="en-GB"/>
        </w:rPr>
      </w:pPr>
      <w:r w:rsidRPr="00D12C3E">
        <w:rPr>
          <w:rFonts w:ascii="Courant" w:hAnsi="Courant"/>
          <w:lang w:val="en-GB"/>
        </w:rPr>
        <w:t>Address(</w:t>
      </w:r>
      <w:r w:rsidRPr="00D12C3E">
        <w:rPr>
          <w:rFonts w:ascii="Courant" w:hAnsi="Courant"/>
          <w:lang w:val="en-GB"/>
        </w:rPr>
        <w:tab/>
        <w:t>address_line_1 VARCHAR(100) NOT NULL,</w:t>
      </w:r>
      <w:r w:rsidRPr="00D12C3E">
        <w:rPr>
          <w:rFonts w:ascii="Courant" w:hAnsi="Courant"/>
          <w:lang w:val="en-GB"/>
        </w:rPr>
        <w:br/>
        <w:t>address_line_2 VARCHAR(100) NOT NULL,</w:t>
      </w:r>
      <w:r w:rsidRPr="00D12C3E">
        <w:rPr>
          <w:rFonts w:ascii="Courant" w:hAnsi="Courant"/>
          <w:lang w:val="en-GB"/>
        </w:rPr>
        <w:br/>
        <w:t>address_line_3 VARCHAR(100),</w:t>
      </w:r>
      <w:r w:rsidRPr="00D12C3E">
        <w:rPr>
          <w:rFonts w:ascii="Courant" w:hAnsi="Courant"/>
          <w:lang w:val="en-GB"/>
        </w:rPr>
        <w:br/>
        <w:t>latitude DOUBLE</w:t>
      </w:r>
      <w:r w:rsidR="00F83346">
        <w:rPr>
          <w:rFonts w:ascii="Courant" w:hAnsi="Courant"/>
          <w:lang w:val="en-GB"/>
        </w:rPr>
        <w:t xml:space="preserve"> </w:t>
      </w:r>
      <w:r w:rsidR="00F83346" w:rsidRPr="00F83346">
        <w:rPr>
          <w:rFonts w:ascii="Courant" w:hAnsi="Courant"/>
          <w:lang w:val="en-GB"/>
        </w:rPr>
        <w:t>PRECISION</w:t>
      </w:r>
      <w:r w:rsidRPr="00D12C3E">
        <w:rPr>
          <w:rFonts w:ascii="Courant" w:hAnsi="Courant"/>
          <w:lang w:val="en-GB"/>
        </w:rPr>
        <w:t>,</w:t>
      </w:r>
      <w:r w:rsidRPr="00D12C3E">
        <w:rPr>
          <w:rFonts w:ascii="Courant" w:hAnsi="Courant"/>
          <w:lang w:val="en-GB"/>
        </w:rPr>
        <w:br/>
        <w:t>longitude DOUBLE</w:t>
      </w:r>
      <w:r w:rsidR="00F83346">
        <w:rPr>
          <w:rFonts w:ascii="Courant" w:hAnsi="Courant"/>
          <w:lang w:val="en-GB"/>
        </w:rPr>
        <w:t xml:space="preserve"> </w:t>
      </w:r>
      <w:r w:rsidR="00F83346" w:rsidRPr="00F83346">
        <w:rPr>
          <w:rFonts w:ascii="Courant" w:hAnsi="Courant"/>
          <w:lang w:val="en-GB"/>
        </w:rPr>
        <w:t>PRECISION</w:t>
      </w:r>
      <w:r w:rsidRPr="00D12C3E">
        <w:rPr>
          <w:rFonts w:ascii="Courant" w:hAnsi="Courant"/>
          <w:lang w:val="en-GB"/>
        </w:rPr>
        <w:t>,</w:t>
      </w:r>
      <w:r w:rsidRPr="00D12C3E">
        <w:rPr>
          <w:rFonts w:ascii="Courant" w:hAnsi="Courant"/>
          <w:lang w:val="en-GB"/>
        </w:rPr>
        <w:br/>
        <w:t>place VARCHAR(100) NOT NULL,</w:t>
      </w:r>
      <w:r w:rsidRPr="00D12C3E">
        <w:rPr>
          <w:rFonts w:ascii="Courant" w:hAnsi="Courant"/>
          <w:lang w:val="en-GB"/>
        </w:rPr>
        <w:br/>
        <w:t>zip INTEGER NOT NULL</w:t>
      </w:r>
      <w:r w:rsidR="00342E99">
        <w:rPr>
          <w:rFonts w:ascii="Courant" w:hAnsi="Courant"/>
          <w:lang w:val="en-GB"/>
        </w:rPr>
        <w:br/>
      </w:r>
      <w:r w:rsidR="001C2B4F">
        <w:rPr>
          <w:rFonts w:ascii="Courant" w:hAnsi="Courant"/>
          <w:lang w:val="en-GB"/>
        </w:rPr>
        <w:tab/>
      </w:r>
      <w:proofErr w:type="spellStart"/>
      <w:r w:rsidR="00892C83">
        <w:rPr>
          <w:rFonts w:ascii="Courant" w:hAnsi="Courant"/>
          <w:lang w:val="en-GB"/>
        </w:rPr>
        <w:t>client_id</w:t>
      </w:r>
      <w:proofErr w:type="spellEnd"/>
      <w:r w:rsidR="00892C83">
        <w:rPr>
          <w:rFonts w:ascii="Courant" w:hAnsi="Courant"/>
          <w:lang w:val="en-GB"/>
        </w:rPr>
        <w:t xml:space="preserve"> NOT NULL REFERENCES Client</w:t>
      </w:r>
      <w:r w:rsidRPr="00D12C3E">
        <w:rPr>
          <w:rFonts w:ascii="Courant" w:hAnsi="Courant"/>
          <w:lang w:val="en-GB"/>
        </w:rPr>
        <w:t>);</w:t>
      </w:r>
    </w:p>
    <w:p w:rsidR="006156A4" w:rsidRDefault="00961B8F" w:rsidP="00961B8F">
      <w:pPr>
        <w:pStyle w:val="berschrift2"/>
        <w:rPr>
          <w:lang w:val="en-GB"/>
        </w:rPr>
      </w:pPr>
      <w:bookmarkStart w:id="8" w:name="_Toc290295525"/>
      <w:proofErr w:type="spellStart"/>
      <w:r>
        <w:rPr>
          <w:lang w:val="en-GB"/>
        </w:rPr>
        <w:lastRenderedPageBreak/>
        <w:t>Bemerkungen</w:t>
      </w:r>
      <w:bookmarkEnd w:id="8"/>
      <w:proofErr w:type="spellEnd"/>
    </w:p>
    <w:p w:rsidR="00961B8F" w:rsidRPr="00961B8F" w:rsidRDefault="00961B8F" w:rsidP="00961B8F">
      <w:r>
        <w:t xml:space="preserve">Die Tabelle </w:t>
      </w:r>
      <w:proofErr w:type="spellStart"/>
      <w:r>
        <w:t>GeneralUser</w:t>
      </w:r>
      <w:proofErr w:type="spellEnd"/>
      <w:r>
        <w:t xml:space="preserve"> beinhaltet die Aussendienstmitarbeiter der Firma. Da dies nur wenige (im konkreten SE-Projekt zwei an der Zahl) sind, </w:t>
      </w:r>
      <w:r w:rsidRPr="00961B8F">
        <w:t>ist es bei d</w:t>
      </w:r>
      <w:r w:rsidR="00343AF3">
        <w:t>iese</w:t>
      </w:r>
      <w:r w:rsidRPr="00961B8F">
        <w:t xml:space="preserve">r Tabelle nicht möglich, sieben </w:t>
      </w:r>
      <w:proofErr w:type="spellStart"/>
      <w:r w:rsidRPr="00961B8F">
        <w:t>Tupel</w:t>
      </w:r>
      <w:proofErr w:type="spellEnd"/>
      <w:r w:rsidRPr="00961B8F">
        <w:t xml:space="preserve"> oder mehr zu erstellen</w:t>
      </w:r>
      <w:r>
        <w:t>.</w:t>
      </w:r>
    </w:p>
    <w:sectPr w:rsidR="00961B8F" w:rsidRPr="00961B8F" w:rsidSect="004E6143">
      <w:headerReference w:type="default" r:id="rId11"/>
      <w:footerReference w:type="default" r:id="rId12"/>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C00" w:rsidRDefault="00DE3C00" w:rsidP="008F2373">
      <w:pPr>
        <w:spacing w:after="0"/>
      </w:pPr>
      <w:r>
        <w:separator/>
      </w:r>
    </w:p>
  </w:endnote>
  <w:endnote w:type="continuationSeparator" w:id="0">
    <w:p w:rsidR="00DE3C00" w:rsidRDefault="00DE3C0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ant">
    <w:altName w:val="Lucida Sans Typewriter"/>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C0605">
    <w:pPr>
      <w:pStyle w:val="Fuzeile"/>
    </w:pPr>
    <w:r w:rsidRPr="00CC5C20">
      <w:t xml:space="preserve">Christina Heidt, Delia </w:t>
    </w:r>
    <w:proofErr w:type="spellStart"/>
    <w:r w:rsidRPr="00CC5C20">
      <w:t>Treichler</w:t>
    </w:r>
    <w:proofErr w:type="spellEnd"/>
    <w:r w:rsidRPr="00CC5C20">
      <w:t>, Elmer Lukas</w:t>
    </w:r>
    <w:r w:rsidR="008F2373" w:rsidRPr="00CC5C20">
      <w:tab/>
    </w:r>
    <w:r w:rsidR="00AF4AE0">
      <w:fldChar w:fldCharType="begin"/>
    </w:r>
    <w:r w:rsidR="002E65A6">
      <w:instrText xml:space="preserve"> DATE  \@ "d. MMMM yyyy"  \* MERGEFORMAT </w:instrText>
    </w:r>
    <w:r w:rsidR="00AF4AE0">
      <w:fldChar w:fldCharType="separate"/>
    </w:r>
    <w:r w:rsidR="00493C02">
      <w:rPr>
        <w:noProof/>
      </w:rPr>
      <w:t>12. Mai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93C02" w:rsidRPr="00493C02">
      <w:rPr>
        <w:b/>
        <w:noProof/>
        <w:lang w:val="de-DE"/>
      </w:rPr>
      <w:t>1</w:t>
    </w:r>
    <w:r w:rsidR="00AF4AE0">
      <w:rPr>
        <w:b/>
      </w:rPr>
      <w:fldChar w:fldCharType="end"/>
    </w:r>
    <w:r w:rsidR="008F2373">
      <w:rPr>
        <w:lang w:val="de-DE"/>
      </w:rPr>
      <w:t xml:space="preserve"> von </w:t>
    </w:r>
    <w:r w:rsidR="00DE3C00">
      <w:fldChar w:fldCharType="begin"/>
    </w:r>
    <w:r w:rsidR="00DE3C00">
      <w:instrText>NUMPAGES  \* Arabic  \* MERGEFORMAT</w:instrText>
    </w:r>
    <w:r w:rsidR="00DE3C00">
      <w:fldChar w:fldCharType="separate"/>
    </w:r>
    <w:r w:rsidR="00493C02" w:rsidRPr="00493C02">
      <w:rPr>
        <w:b/>
        <w:noProof/>
        <w:lang w:val="de-DE"/>
      </w:rPr>
      <w:t>3</w:t>
    </w:r>
    <w:r w:rsidR="00DE3C00">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C00" w:rsidRDefault="00DE3C00" w:rsidP="008F2373">
      <w:pPr>
        <w:spacing w:after="0"/>
      </w:pPr>
      <w:r>
        <w:separator/>
      </w:r>
    </w:p>
  </w:footnote>
  <w:footnote w:type="continuationSeparator" w:id="0">
    <w:p w:rsidR="00DE3C00" w:rsidRDefault="00DE3C0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14:anchorId="3A77595B" wp14:editId="0FABBDE5">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0F605C" w:rsidRPr="000F605C">
      <w:t xml:space="preserve"> </w:t>
    </w:r>
    <w:r w:rsidR="000F605C" w:rsidRPr="000F605C">
      <w:rPr>
        <w:noProof/>
        <w:lang w:eastAsia="de-CH"/>
      </w:rPr>
      <w:t xml:space="preserve">DB1 </w:t>
    </w:r>
    <w:r w:rsidR="000F605C">
      <w:rPr>
        <w:noProof/>
        <w:lang w:eastAsia="de-CH"/>
      </w:rPr>
      <w:t xml:space="preserve">Testat Abgabe </w:t>
    </w:r>
    <w:r w:rsidR="009D6520">
      <w:rPr>
        <w:noProof/>
        <w:lang w:eastAsia="de-CH"/>
      </w:rPr>
      <w:t>3</w:t>
    </w:r>
    <w:r w:rsidR="000F605C">
      <w:rPr>
        <w:noProof/>
        <w:lang w:eastAsia="de-CH"/>
      </w:rPr>
      <w:t xml:space="preserve"> – Projekt MRT</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26"/>
    <w:rsid w:val="00021C1A"/>
    <w:rsid w:val="0005026C"/>
    <w:rsid w:val="00077168"/>
    <w:rsid w:val="00097AB6"/>
    <w:rsid w:val="000A2C34"/>
    <w:rsid w:val="000A5925"/>
    <w:rsid w:val="000A5E58"/>
    <w:rsid w:val="000B658F"/>
    <w:rsid w:val="000E71F7"/>
    <w:rsid w:val="000F605C"/>
    <w:rsid w:val="00147406"/>
    <w:rsid w:val="001609C2"/>
    <w:rsid w:val="00175595"/>
    <w:rsid w:val="001B6578"/>
    <w:rsid w:val="001C2B4F"/>
    <w:rsid w:val="001D17F5"/>
    <w:rsid w:val="001D1DA3"/>
    <w:rsid w:val="001F1125"/>
    <w:rsid w:val="001F2A8C"/>
    <w:rsid w:val="001F6E83"/>
    <w:rsid w:val="00223137"/>
    <w:rsid w:val="0026560F"/>
    <w:rsid w:val="002E16A4"/>
    <w:rsid w:val="002E65A6"/>
    <w:rsid w:val="002F28DD"/>
    <w:rsid w:val="00326F31"/>
    <w:rsid w:val="00327C28"/>
    <w:rsid w:val="00342E99"/>
    <w:rsid w:val="00343AF3"/>
    <w:rsid w:val="00353578"/>
    <w:rsid w:val="003837E8"/>
    <w:rsid w:val="003A0ADD"/>
    <w:rsid w:val="003A5C55"/>
    <w:rsid w:val="003C3BB7"/>
    <w:rsid w:val="003E40FB"/>
    <w:rsid w:val="00493C02"/>
    <w:rsid w:val="004E6143"/>
    <w:rsid w:val="00525ADA"/>
    <w:rsid w:val="005802CC"/>
    <w:rsid w:val="005B081C"/>
    <w:rsid w:val="005E1D61"/>
    <w:rsid w:val="005E6C04"/>
    <w:rsid w:val="006156A4"/>
    <w:rsid w:val="00651384"/>
    <w:rsid w:val="006654EB"/>
    <w:rsid w:val="006939B6"/>
    <w:rsid w:val="00695F14"/>
    <w:rsid w:val="006C6507"/>
    <w:rsid w:val="006F2255"/>
    <w:rsid w:val="0075029B"/>
    <w:rsid w:val="007537D1"/>
    <w:rsid w:val="007A158A"/>
    <w:rsid w:val="007B442E"/>
    <w:rsid w:val="007D405F"/>
    <w:rsid w:val="00870C31"/>
    <w:rsid w:val="008722E3"/>
    <w:rsid w:val="00887085"/>
    <w:rsid w:val="00892C83"/>
    <w:rsid w:val="008A4E18"/>
    <w:rsid w:val="008C54BF"/>
    <w:rsid w:val="008E328B"/>
    <w:rsid w:val="008F2373"/>
    <w:rsid w:val="009000C0"/>
    <w:rsid w:val="009030F0"/>
    <w:rsid w:val="00916811"/>
    <w:rsid w:val="00952B86"/>
    <w:rsid w:val="00961B8F"/>
    <w:rsid w:val="00972B07"/>
    <w:rsid w:val="009D6520"/>
    <w:rsid w:val="009E0D9E"/>
    <w:rsid w:val="00A06B4F"/>
    <w:rsid w:val="00A423D8"/>
    <w:rsid w:val="00A53880"/>
    <w:rsid w:val="00A611DF"/>
    <w:rsid w:val="00AB51D5"/>
    <w:rsid w:val="00AC40CC"/>
    <w:rsid w:val="00AC746A"/>
    <w:rsid w:val="00AE119D"/>
    <w:rsid w:val="00AF05C8"/>
    <w:rsid w:val="00AF4AE0"/>
    <w:rsid w:val="00B015AD"/>
    <w:rsid w:val="00B038C9"/>
    <w:rsid w:val="00B10239"/>
    <w:rsid w:val="00B1324E"/>
    <w:rsid w:val="00B712B5"/>
    <w:rsid w:val="00B94871"/>
    <w:rsid w:val="00BB1425"/>
    <w:rsid w:val="00BC098E"/>
    <w:rsid w:val="00BC15F5"/>
    <w:rsid w:val="00BC7CC0"/>
    <w:rsid w:val="00BE6DFC"/>
    <w:rsid w:val="00C14F5B"/>
    <w:rsid w:val="00C22202"/>
    <w:rsid w:val="00C32BE4"/>
    <w:rsid w:val="00C47BE9"/>
    <w:rsid w:val="00C74BF5"/>
    <w:rsid w:val="00C85D28"/>
    <w:rsid w:val="00C9533A"/>
    <w:rsid w:val="00C963CE"/>
    <w:rsid w:val="00CB0412"/>
    <w:rsid w:val="00CC0605"/>
    <w:rsid w:val="00CC5C20"/>
    <w:rsid w:val="00CD42C7"/>
    <w:rsid w:val="00CE533D"/>
    <w:rsid w:val="00D20E26"/>
    <w:rsid w:val="00D86E29"/>
    <w:rsid w:val="00DE3C00"/>
    <w:rsid w:val="00E13BEF"/>
    <w:rsid w:val="00E22264"/>
    <w:rsid w:val="00E711E0"/>
    <w:rsid w:val="00E860CF"/>
    <w:rsid w:val="00E87169"/>
    <w:rsid w:val="00EE2AB1"/>
    <w:rsid w:val="00F42E13"/>
    <w:rsid w:val="00F559D6"/>
    <w:rsid w:val="00F67D36"/>
    <w:rsid w:val="00F83346"/>
    <w:rsid w:val="00F9181E"/>
    <w:rsid w:val="00F91CF6"/>
    <w:rsid w:val="00F94E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hsr\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D5154-D12D-4CEF-945A-BAA008B1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518</Words>
  <Characters>3267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Abgabe 3</vt:lpstr>
    </vt:vector>
  </TitlesOfParts>
  <Company>DB1 Testat –Projekt MRT</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Abgabe 3</dc:title>
  <dc:creator>Lukas Elmer</dc:creator>
  <cp:lastModifiedBy>Delia</cp:lastModifiedBy>
  <cp:revision>6</cp:revision>
  <cp:lastPrinted>2011-05-12T12:19:00Z</cp:lastPrinted>
  <dcterms:created xsi:type="dcterms:W3CDTF">2011-05-12T11:23:00Z</dcterms:created>
  <dcterms:modified xsi:type="dcterms:W3CDTF">2011-05-12T12:19:00Z</dcterms:modified>
</cp:coreProperties>
</file>