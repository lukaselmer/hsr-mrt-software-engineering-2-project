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0D2C16">
        <w:rPr>
          <w:noProof/>
          <w:lang w:eastAsia="de-CH"/>
        </w:rPr>
        <w:t>Stunden</w:t>
      </w:r>
      <w:r w:rsidR="00D93A85">
        <w:rPr>
          <w:noProof/>
          <w:lang w:eastAsia="de-CH"/>
        </w:rPr>
        <w:t>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9166091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166092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>Anpassungen an Main Scenario &amp; Extensions</w:t>
            </w:r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Extensions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>Anpassung und Erweiterung der Extensions</w:t>
            </w:r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0D2C16" w:rsidRPr="00ED4363" w:rsidTr="00A469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0D2C16" w:rsidRPr="00F67869" w:rsidRDefault="000D2C16" w:rsidP="00A469E4">
            <w:r>
              <w:t>25.03.2011</w:t>
            </w:r>
          </w:p>
        </w:tc>
        <w:tc>
          <w:tcPr>
            <w:tcW w:w="993" w:type="dxa"/>
          </w:tcPr>
          <w:p w:rsidR="000D2C16" w:rsidRDefault="000D2C16" w:rsidP="00A469E4">
            <w:r>
              <w:t>1.5</w:t>
            </w:r>
          </w:p>
        </w:tc>
        <w:tc>
          <w:tcPr>
            <w:tcW w:w="4674" w:type="dxa"/>
          </w:tcPr>
          <w:p w:rsidR="000D2C16" w:rsidRDefault="000D2C16" w:rsidP="00A469E4">
            <w:r>
              <w:t>Review und kleine Korrekturen</w:t>
            </w:r>
          </w:p>
        </w:tc>
        <w:tc>
          <w:tcPr>
            <w:tcW w:w="2303" w:type="dxa"/>
          </w:tcPr>
          <w:p w:rsidR="000D2C16" w:rsidRDefault="000D2C16" w:rsidP="00A469E4">
            <w:r>
              <w:t>SD, EL</w:t>
            </w:r>
          </w:p>
        </w:tc>
      </w:tr>
      <w:tr w:rsidR="008A0C8D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A0C8D" w:rsidRPr="00F67869" w:rsidRDefault="008A0C8D" w:rsidP="000D2C16">
            <w:r>
              <w:t>2</w:t>
            </w:r>
            <w:r w:rsidR="000D2C16">
              <w:t>8</w:t>
            </w:r>
            <w:r>
              <w:t>.03.2011</w:t>
            </w:r>
          </w:p>
        </w:tc>
        <w:tc>
          <w:tcPr>
            <w:tcW w:w="993" w:type="dxa"/>
          </w:tcPr>
          <w:p w:rsidR="008A0C8D" w:rsidRDefault="000D2C16" w:rsidP="005E1B49">
            <w:r>
              <w:t>1.6</w:t>
            </w:r>
          </w:p>
        </w:tc>
        <w:tc>
          <w:tcPr>
            <w:tcW w:w="4674" w:type="dxa"/>
          </w:tcPr>
          <w:p w:rsidR="008A0C8D" w:rsidRDefault="008A0C8D" w:rsidP="000D2C16">
            <w:r>
              <w:t>Review</w:t>
            </w:r>
            <w:r w:rsidR="000D2C16">
              <w:t xml:space="preserve">,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0D2C16" w:rsidP="00F64608">
            <w:r>
              <w:t>T</w:t>
            </w:r>
            <w:r w:rsidR="00F64608">
              <w:t>D</w:t>
            </w:r>
          </w:p>
        </w:tc>
      </w:tr>
    </w:tbl>
    <w:bookmarkStart w:id="2" w:name="_Toc289166093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0D2C16" w:rsidRDefault="00773B2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166091" w:history="1">
            <w:r w:rsidR="000D2C16" w:rsidRPr="00EA58B3">
              <w:rPr>
                <w:rStyle w:val="Hyperlink"/>
                <w:noProof/>
              </w:rPr>
              <w:t>1</w:t>
            </w:r>
            <w:r w:rsidR="000D2C1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Dokumentinformationen</w:t>
            </w:r>
            <w:r w:rsidR="000D2C1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C16" w:rsidRDefault="008F3E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6092" w:history="1">
            <w:r w:rsidR="000D2C16" w:rsidRPr="00EA58B3">
              <w:rPr>
                <w:rStyle w:val="Hyperlink"/>
                <w:noProof/>
              </w:rPr>
              <w:t>1.1</w:t>
            </w:r>
            <w:r w:rsidR="000D2C16">
              <w:rPr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Änderungsgeschichte</w:t>
            </w:r>
            <w:r w:rsidR="000D2C16">
              <w:rPr>
                <w:noProof/>
                <w:webHidden/>
              </w:rPr>
              <w:tab/>
            </w:r>
            <w:r w:rsidR="00773B2E"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_Toc289166092 \h </w:instrText>
            </w:r>
            <w:r w:rsidR="00773B2E">
              <w:rPr>
                <w:noProof/>
                <w:webHidden/>
              </w:rPr>
            </w:r>
            <w:r w:rsidR="00773B2E"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 w:rsidR="00773B2E">
              <w:rPr>
                <w:noProof/>
                <w:webHidden/>
              </w:rPr>
              <w:fldChar w:fldCharType="end"/>
            </w:r>
          </w:hyperlink>
        </w:p>
        <w:p w:rsidR="000D2C16" w:rsidRDefault="008F3E8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6093" w:history="1">
            <w:r w:rsidR="000D2C16" w:rsidRPr="00EA58B3">
              <w:rPr>
                <w:rStyle w:val="Hyperlink"/>
                <w:noProof/>
              </w:rPr>
              <w:t>1.2</w:t>
            </w:r>
            <w:r w:rsidR="000D2C16">
              <w:rPr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Inhaltsverzeichnis</w:t>
            </w:r>
            <w:r w:rsidR="000D2C16">
              <w:rPr>
                <w:noProof/>
                <w:webHidden/>
              </w:rPr>
              <w:tab/>
            </w:r>
            <w:r w:rsidR="00773B2E"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_Toc289166093 \h </w:instrText>
            </w:r>
            <w:r w:rsidR="00773B2E">
              <w:rPr>
                <w:noProof/>
                <w:webHidden/>
              </w:rPr>
            </w:r>
            <w:r w:rsidR="00773B2E"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 w:rsidR="00773B2E">
              <w:rPr>
                <w:noProof/>
                <w:webHidden/>
              </w:rPr>
              <w:fldChar w:fldCharType="end"/>
            </w:r>
          </w:hyperlink>
        </w:p>
        <w:p w:rsidR="000D2C16" w:rsidRDefault="008F3E8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6094" w:history="1">
            <w:r w:rsidR="000D2C16" w:rsidRPr="00EA58B3">
              <w:rPr>
                <w:rStyle w:val="Hyperlink"/>
                <w:noProof/>
              </w:rPr>
              <w:t>2</w:t>
            </w:r>
            <w:r w:rsidR="000D2C16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D2C16" w:rsidRPr="00EA58B3">
              <w:rPr>
                <w:rStyle w:val="Hyperlink"/>
                <w:noProof/>
              </w:rPr>
              <w:t>UC1 Stundeneintrag erfassen</w:t>
            </w:r>
            <w:r w:rsidR="000D2C16">
              <w:rPr>
                <w:noProof/>
                <w:webHidden/>
              </w:rPr>
              <w:tab/>
            </w:r>
            <w:r w:rsidR="00773B2E">
              <w:rPr>
                <w:noProof/>
                <w:webHidden/>
              </w:rPr>
              <w:fldChar w:fldCharType="begin"/>
            </w:r>
            <w:r w:rsidR="000D2C16">
              <w:rPr>
                <w:noProof/>
                <w:webHidden/>
              </w:rPr>
              <w:instrText xml:space="preserve"> PAGEREF _Toc289166094 \h </w:instrText>
            </w:r>
            <w:r w:rsidR="00773B2E">
              <w:rPr>
                <w:noProof/>
                <w:webHidden/>
              </w:rPr>
            </w:r>
            <w:r w:rsidR="00773B2E">
              <w:rPr>
                <w:noProof/>
                <w:webHidden/>
              </w:rPr>
              <w:fldChar w:fldCharType="separate"/>
            </w:r>
            <w:r w:rsidR="000D2C16">
              <w:rPr>
                <w:noProof/>
                <w:webHidden/>
              </w:rPr>
              <w:t>1</w:t>
            </w:r>
            <w:r w:rsidR="00773B2E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773B2E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berschrift1"/>
      </w:pPr>
      <w:bookmarkStart w:id="3" w:name="_Toc289166094"/>
      <w:r>
        <w:t>UC1</w:t>
      </w:r>
      <w:r w:rsidR="003B6922" w:rsidRPr="00ED4363">
        <w:t xml:space="preserve"> </w:t>
      </w:r>
      <w:r w:rsidR="000D2C16">
        <w:t>Stunden</w:t>
      </w:r>
      <w:r w:rsidR="00D93A85">
        <w:t>eintrag</w:t>
      </w:r>
      <w:r w:rsidR="001E4D76">
        <w:t xml:space="preserve"> erfassen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01519A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Fully dressed</w:t>
            </w:r>
          </w:p>
        </w:tc>
      </w:tr>
      <w:tr w:rsidR="0001519A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Primary Actor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r>
              <w:t>Stakeholders and Interests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7825C9" w:rsidP="0001519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Verwaltung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Möglichkeit von Auswertungen</w:t>
            </w:r>
            <w:r>
              <w:t xml:space="preserve"> anhand der übermittelten Daten,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r>
              <w:t>Preconditions</w:t>
            </w:r>
          </w:p>
        </w:tc>
      </w:tr>
      <w:tr w:rsidR="00391C40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r>
              <w:t>Suc</w:t>
            </w:r>
            <w:r w:rsidR="0001519A">
              <w:t>cess Guarantee (Postconditions)</w:t>
            </w:r>
          </w:p>
        </w:tc>
      </w:tr>
      <w:tr w:rsidR="00724CFE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  <w:r w:rsidR="007C65AD">
              <w:rPr>
                <w:b w:val="0"/>
              </w:rPr>
              <w:t xml:space="preserve">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004969" w:rsidTr="002B4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>Main Success Scenario</w:t>
            </w:r>
          </w:p>
        </w:tc>
      </w:tr>
      <w:tr w:rsidR="003E0C1C" w:rsidTr="002B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217784" w:rsidRDefault="003E0C1C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3E0C1C" w:rsidTr="002B4D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0D2C16">
              <w:rPr>
                <w:b w:val="0"/>
              </w:rPr>
              <w:t xml:space="preserve">er erhält </w:t>
            </w:r>
            <w:r w:rsidR="009F3254">
              <w:rPr>
                <w:b w:val="0"/>
              </w:rPr>
              <w:t>Arbeitsauftrag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0D2C16">
              <w:rPr>
                <w:b w:val="0"/>
              </w:rPr>
              <w:t xml:space="preserve">r fährt zu </w:t>
            </w:r>
            <w:r w:rsidR="009F3254">
              <w:rPr>
                <w:b w:val="0"/>
              </w:rPr>
              <w:t>angegebene</w:t>
            </w:r>
            <w:r w:rsidR="000D2C16">
              <w:rPr>
                <w:b w:val="0"/>
              </w:rPr>
              <w:t>r</w:t>
            </w:r>
            <w:r w:rsidR="009F3254">
              <w:rPr>
                <w:b w:val="0"/>
              </w:rPr>
              <w:t xml:space="preserve"> Adresse</w:t>
            </w:r>
          </w:p>
          <w:p w:rsidR="00A965A4" w:rsidRDefault="000D2C16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>
              <w:rPr>
                <w:b w:val="0"/>
              </w:rPr>
              <w:t>3.</w:t>
            </w:r>
            <w:r>
              <w:rPr>
                <w:b w:val="0"/>
              </w:rPr>
              <w:tab/>
              <w:t xml:space="preserve">Sobald </w:t>
            </w:r>
            <w:r w:rsidR="00A965A4">
              <w:rPr>
                <w:b w:val="0"/>
              </w:rPr>
              <w:t xml:space="preserve">Aussendienstmitarbeiter dort </w:t>
            </w:r>
            <w:r w:rsidR="003E0C1C" w:rsidRPr="001216A1">
              <w:rPr>
                <w:b w:val="0"/>
              </w:rPr>
              <w:t xml:space="preserve">angekommen </w:t>
            </w:r>
            <w:r>
              <w:rPr>
                <w:b w:val="0"/>
              </w:rPr>
              <w:t xml:space="preserve">ist, startet er </w:t>
            </w:r>
            <w:r w:rsidR="009F3254">
              <w:rPr>
                <w:b w:val="0"/>
              </w:rPr>
              <w:t>Zeitmessung</w:t>
            </w: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3E0C1C" w:rsidRPr="001216A1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Default="003E0C1C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="000D2C16">
              <w:rPr>
                <w:b w:val="0"/>
              </w:rPr>
              <w:t xml:space="preserve"> beendet</w:t>
            </w:r>
            <w:r w:rsidR="00A965A4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Aussendi</w:t>
            </w:r>
            <w:r w:rsidR="000D2C16">
              <w:rPr>
                <w:b w:val="0"/>
              </w:rPr>
              <w:t xml:space="preserve">enstmitarbeiter </w:t>
            </w:r>
            <w:r w:rsidR="009F3254">
              <w:rPr>
                <w:b w:val="0"/>
              </w:rPr>
              <w:t>Zeitmessung</w:t>
            </w: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Default="00A965A4" w:rsidP="00A965A4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</w:p>
          <w:p w:rsidR="00A965A4" w:rsidRPr="001216A1" w:rsidRDefault="00A965A4" w:rsidP="00A965A4">
            <w:pPr>
              <w:tabs>
                <w:tab w:val="left" w:pos="426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3E0C1C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4.</w:t>
            </w:r>
            <w:r w:rsidRPr="00217784">
              <w:tab/>
            </w:r>
            <w:r w:rsidR="0079155A" w:rsidRPr="00217784">
              <w:t>System e</w:t>
            </w:r>
            <w:r w:rsidRPr="00217784">
              <w:t>rfasst Startzeit und setzt Ei</w:t>
            </w:r>
            <w:r w:rsidR="009F3254" w:rsidRPr="00217784">
              <w:t>ntragsdatum auf aktuelles Datum</w:t>
            </w:r>
          </w:p>
          <w:p w:rsidR="007B09F2" w:rsidRDefault="007B09F2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7B09F2" w:rsidRDefault="007B09F2" w:rsidP="000D2C16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3E0C1C" w:rsidRPr="00217784" w:rsidRDefault="003E0C1C" w:rsidP="00A965A4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7.</w:t>
            </w:r>
            <w:r w:rsidRPr="00217784">
              <w:tab/>
            </w:r>
            <w:r w:rsidR="0079155A" w:rsidRPr="00217784">
              <w:t>System e</w:t>
            </w:r>
            <w:r w:rsidR="000D2C16">
              <w:t>rfasst Endzeit und</w:t>
            </w:r>
            <w:r w:rsidR="00A965A4">
              <w:t xml:space="preserve"> GPS </w:t>
            </w:r>
            <w:r w:rsidR="009F3254" w:rsidRPr="00217784">
              <w:t>Koordinaten</w:t>
            </w:r>
          </w:p>
        </w:tc>
      </w:tr>
      <w:tr w:rsidR="00004969" w:rsidTr="002B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A965A4">
            <w:pPr>
              <w:tabs>
                <w:tab w:val="left" w:pos="317"/>
              </w:tabs>
              <w:spacing w:line="276" w:lineRule="auto"/>
              <w:ind w:left="317" w:hanging="317"/>
            </w:pPr>
            <w:r>
              <w:t>Extensions</w:t>
            </w:r>
          </w:p>
        </w:tc>
      </w:tr>
      <w:tr w:rsidR="00614E9D" w:rsidTr="002B4D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217784" w:rsidRDefault="00614E9D" w:rsidP="00A965A4">
            <w:pPr>
              <w:tabs>
                <w:tab w:val="left" w:pos="317"/>
              </w:tabs>
              <w:spacing w:line="276" w:lineRule="auto"/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A4091E" w:rsidTr="002B4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 xml:space="preserve">Es kann jederzeit ein Kunde </w:t>
            </w:r>
            <w:r w:rsidR="00D86563">
              <w:rPr>
                <w:b w:val="0"/>
              </w:rPr>
              <w:t>ausgewählt / geändert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0D2C16">
              <w:rPr>
                <w:b w:val="0"/>
              </w:rPr>
              <w:t>itarbeiter wählt Kunde</w:t>
            </w:r>
            <w:r w:rsidR="009B3343">
              <w:rPr>
                <w:b w:val="0"/>
              </w:rPr>
              <w:t xml:space="preserve"> aus</w:t>
            </w:r>
          </w:p>
          <w:p w:rsidR="003167AC" w:rsidRPr="001216A1" w:rsidRDefault="003167A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213B68" w:rsidRDefault="00213B68" w:rsidP="00E431DF">
            <w:pPr>
              <w:tabs>
                <w:tab w:val="left" w:pos="993"/>
              </w:tabs>
              <w:ind w:left="709" w:hanging="709"/>
              <w:rPr>
                <w:b w:val="0"/>
              </w:rPr>
            </w:pPr>
          </w:p>
          <w:p w:rsidR="00614E9D" w:rsidRPr="001216A1" w:rsidRDefault="00614E9D" w:rsidP="00E431DF">
            <w:pPr>
              <w:tabs>
                <w:tab w:val="left" w:pos="993"/>
              </w:tabs>
              <w:ind w:left="1417" w:hanging="709"/>
              <w:rPr>
                <w:b w:val="0"/>
              </w:rPr>
            </w:pPr>
            <w:r w:rsidRPr="001216A1">
              <w:rPr>
                <w:b w:val="0"/>
              </w:rPr>
              <w:t>1a.</w:t>
            </w:r>
            <w:r w:rsidR="00EC324E" w:rsidRPr="001216A1">
              <w:rPr>
                <w:b w:val="0"/>
              </w:rPr>
              <w:t xml:space="preserve"> </w:t>
            </w:r>
            <w:r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E431DF">
            <w:pPr>
              <w:tabs>
                <w:tab w:val="left" w:pos="993"/>
              </w:tabs>
              <w:ind w:left="1276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0D2C16">
              <w:rPr>
                <w:b w:val="0"/>
              </w:rPr>
              <w:t>dienstmitarbeiter erstellt</w:t>
            </w:r>
            <w:r w:rsidR="00614E9D" w:rsidRPr="001216A1">
              <w:rPr>
                <w:b w:val="0"/>
              </w:rPr>
              <w:t xml:space="preserve"> </w:t>
            </w:r>
            <w:r w:rsidR="000D2C16">
              <w:rPr>
                <w:b w:val="0"/>
              </w:rPr>
              <w:t>Kunde</w:t>
            </w:r>
            <w:r w:rsidR="001A70B3">
              <w:rPr>
                <w:b w:val="0"/>
              </w:rPr>
              <w:t xml:space="preserve"> gemäss UC</w:t>
            </w:r>
            <w:r w:rsidR="007B09F2">
              <w:rPr>
                <w:b w:val="0"/>
              </w:rPr>
              <w:t>6</w:t>
            </w:r>
          </w:p>
          <w:p w:rsidR="007F5F5C" w:rsidRDefault="007F5F5C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DB4A5E" w:rsidRPr="001216A1" w:rsidRDefault="00DB4A5E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</w:t>
            </w:r>
            <w:r w:rsidR="00275823">
              <w:rPr>
                <w:b w:val="0"/>
              </w:rPr>
              <w:t>die</w:t>
            </w:r>
            <w:r w:rsidRPr="001216A1">
              <w:rPr>
                <w:b w:val="0"/>
              </w:rPr>
              <w:t xml:space="preserve"> Beschreibung </w:t>
            </w:r>
            <w:r w:rsidR="00275823">
              <w:rPr>
                <w:b w:val="0"/>
              </w:rPr>
              <w:t>bearbeitet</w:t>
            </w:r>
            <w:r w:rsidRPr="001216A1">
              <w:rPr>
                <w:b w:val="0"/>
              </w:rPr>
              <w:t xml:space="preserve">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</w:t>
            </w:r>
            <w:r w:rsidR="002577FB">
              <w:rPr>
                <w:b w:val="0"/>
              </w:rPr>
              <w:t>bearbeitet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Beschreibung</w:t>
            </w:r>
          </w:p>
          <w:p w:rsidR="00321799" w:rsidRPr="001216A1" w:rsidRDefault="00321799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1216A1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005D06">
              <w:rPr>
                <w:b w:val="0"/>
              </w:rPr>
              <w:t>ausgewählt werden</w:t>
            </w:r>
          </w:p>
          <w:p w:rsidR="00614E9D" w:rsidRPr="001216A1" w:rsidRDefault="005C307A" w:rsidP="00E431DF">
            <w:pPr>
              <w:tabs>
                <w:tab w:val="left" w:pos="709"/>
              </w:tabs>
              <w:ind w:left="709" w:hanging="284"/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</w:t>
            </w:r>
            <w:r w:rsidR="00194C8F">
              <w:rPr>
                <w:b w:val="0"/>
              </w:rPr>
              <w:t>wählt</w:t>
            </w:r>
            <w:r w:rsidR="007A0988" w:rsidRPr="001216A1">
              <w:rPr>
                <w:b w:val="0"/>
              </w:rPr>
              <w:t xml:space="preserve"> für </w:t>
            </w:r>
            <w:r w:rsidR="000D2C16">
              <w:rPr>
                <w:b w:val="0"/>
              </w:rPr>
              <w:t xml:space="preserve">Stundeneintrag </w:t>
            </w:r>
            <w:r w:rsidR="00614E9D" w:rsidRPr="001216A1">
              <w:rPr>
                <w:b w:val="0"/>
              </w:rPr>
              <w:t>vo</w:t>
            </w:r>
            <w:r w:rsidR="008E7FB7">
              <w:rPr>
                <w:b w:val="0"/>
              </w:rPr>
              <w:t>rdefinierten Stundeneintragstyp</w:t>
            </w:r>
            <w:r w:rsidR="00194C8F">
              <w:rPr>
                <w:b w:val="0"/>
              </w:rPr>
              <w:t xml:space="preserve"> aus</w:t>
            </w:r>
          </w:p>
          <w:p w:rsidR="00207B02" w:rsidRDefault="00207B02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421BC0" w:rsidRPr="001216A1" w:rsidRDefault="00421BC0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</w:p>
          <w:p w:rsidR="00614E9D" w:rsidRPr="003C3974" w:rsidRDefault="00614E9D" w:rsidP="00877ED7">
            <w:pPr>
              <w:tabs>
                <w:tab w:val="left" w:pos="426"/>
                <w:tab w:val="left" w:pos="709"/>
                <w:tab w:val="left" w:pos="993"/>
              </w:tabs>
              <w:ind w:left="426" w:hanging="426"/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</w:t>
            </w:r>
            <w:r w:rsidRPr="003C3974">
              <w:rPr>
                <w:b w:val="0"/>
              </w:rPr>
              <w:t xml:space="preserve">kann jederzeit eine </w:t>
            </w:r>
            <w:r w:rsidR="00DB4A5E" w:rsidRPr="003C3974">
              <w:rPr>
                <w:b w:val="0"/>
              </w:rPr>
              <w:t xml:space="preserve">Tonaufnahme gemacht </w:t>
            </w:r>
            <w:r w:rsidR="008E7FB7" w:rsidRPr="003C3974">
              <w:rPr>
                <w:b w:val="0"/>
              </w:rPr>
              <w:t>werden</w:t>
            </w:r>
          </w:p>
          <w:p w:rsidR="00A4091E" w:rsidRPr="003C3974" w:rsidRDefault="00614E9D" w:rsidP="003C3974">
            <w:pPr>
              <w:pStyle w:val="Listenabsatz"/>
              <w:numPr>
                <w:ilvl w:val="0"/>
                <w:numId w:val="27"/>
              </w:numPr>
              <w:tabs>
                <w:tab w:val="left" w:pos="709"/>
              </w:tabs>
              <w:rPr>
                <w:b w:val="0"/>
              </w:rPr>
            </w:pPr>
            <w:r w:rsidRPr="003C3974">
              <w:rPr>
                <w:b w:val="0"/>
              </w:rPr>
              <w:t>Aussendienstmitarbe</w:t>
            </w:r>
            <w:r w:rsidR="003C3974" w:rsidRPr="003C3974">
              <w:rPr>
                <w:b w:val="0"/>
              </w:rPr>
              <w:t>iter starte</w:t>
            </w:r>
            <w:r w:rsidR="000D2C16" w:rsidRPr="003C3974">
              <w:rPr>
                <w:b w:val="0"/>
              </w:rPr>
              <w:t xml:space="preserve">t </w:t>
            </w:r>
            <w:r w:rsidR="008E7FB7" w:rsidRPr="003C3974">
              <w:rPr>
                <w:b w:val="0"/>
              </w:rPr>
              <w:t>Tonaufnahme</w:t>
            </w:r>
          </w:p>
          <w:p w:rsidR="003C3974" w:rsidRPr="003C3974" w:rsidRDefault="003C3974" w:rsidP="003C3974">
            <w:pPr>
              <w:pStyle w:val="Listenabsatz"/>
              <w:numPr>
                <w:ilvl w:val="0"/>
                <w:numId w:val="27"/>
              </w:numPr>
              <w:tabs>
                <w:tab w:val="left" w:pos="709"/>
              </w:tabs>
              <w:rPr>
                <w:b w:val="0"/>
              </w:rPr>
            </w:pPr>
            <w:r>
              <w:rPr>
                <w:b w:val="0"/>
              </w:rPr>
              <w:t>Aussendienstmitarbeiter stoppt 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F6312" w:rsidRDefault="00F73AC7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213B68" w:rsidRPr="00217784">
              <w:t>weist Kunde dem</w:t>
            </w:r>
            <w:r w:rsidR="00A965A4">
              <w:t xml:space="preserve"> </w:t>
            </w:r>
            <w:r w:rsidR="00213B68" w:rsidRPr="00217784">
              <w:t>Stundeneintrag zu</w:t>
            </w: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9786F" w:rsidRDefault="0089786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9786F" w:rsidRDefault="002774B3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  <w:t xml:space="preserve">System </w:t>
            </w:r>
            <w:r w:rsidR="0079155A" w:rsidRPr="00217784">
              <w:t>e</w:t>
            </w:r>
            <w:r w:rsidR="007B09F2">
              <w:t>rfasst</w:t>
            </w:r>
            <w:r w:rsidR="00213B68" w:rsidRPr="00217784">
              <w:t xml:space="preserve"> Kunde</w:t>
            </w:r>
            <w:r w:rsidR="001A70B3">
              <w:t xml:space="preserve"> gemäss </w:t>
            </w:r>
            <w:r w:rsidR="0089786F">
              <w:t>UC6</w:t>
            </w:r>
          </w:p>
          <w:p w:rsidR="00DB4A5E" w:rsidRDefault="0089786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>
              <w:tab/>
            </w:r>
            <w:r w:rsidRPr="00217784">
              <w:t>System weist Kunde dem</w:t>
            </w:r>
            <w:r w:rsidR="00A965A4">
              <w:t xml:space="preserve"> </w:t>
            </w:r>
            <w:r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65A4" w:rsidRDefault="00C9348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DB4A5E">
              <w:t>speichert</w:t>
            </w:r>
            <w:r w:rsidR="00D324E7" w:rsidRPr="00217784">
              <w:t xml:space="preserve"> </w:t>
            </w:r>
            <w:r w:rsidR="008E7FB7" w:rsidRPr="00217784">
              <w:t>Beschreibung</w:t>
            </w: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65A4" w:rsidRDefault="00A965A4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965A4" w:rsidRDefault="00A965A4" w:rsidP="00E431DF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21BC0" w:rsidRDefault="005C307A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2.</w:t>
            </w:r>
            <w:r w:rsidRPr="00217784">
              <w:tab/>
            </w:r>
            <w:r w:rsidR="0079155A" w:rsidRPr="00217784">
              <w:t>System</w:t>
            </w:r>
            <w:r w:rsidRPr="00217784">
              <w:t xml:space="preserve"> </w:t>
            </w:r>
            <w:r w:rsidR="009643A5" w:rsidRPr="00217784">
              <w:t xml:space="preserve">weist </w:t>
            </w:r>
            <w:r w:rsidR="00790A97" w:rsidRPr="00217784">
              <w:t>Stundeneintragstyp</w:t>
            </w:r>
            <w:r w:rsidR="00A965A4">
              <w:t xml:space="preserve"> an </w:t>
            </w:r>
            <w:r w:rsidR="009643A5" w:rsidRPr="00217784">
              <w:t>Stundeneintrag zu</w:t>
            </w:r>
          </w:p>
          <w:p w:rsidR="00DB4A5E" w:rsidRDefault="00DB4A5E" w:rsidP="00E431DF">
            <w:pPr>
              <w:tabs>
                <w:tab w:val="left" w:pos="31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431DF" w:rsidRDefault="00E431DF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C3974" w:rsidRDefault="003C3974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75DC9" w:rsidRPr="00217784" w:rsidRDefault="003C3974" w:rsidP="00E431DF">
            <w:pPr>
              <w:tabs>
                <w:tab w:val="left" w:pos="317"/>
              </w:tabs>
              <w:ind w:left="317" w:hanging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bookmarkStart w:id="4" w:name="_GoBack"/>
            <w:bookmarkEnd w:id="4"/>
            <w:r w:rsidR="00C75DC9" w:rsidRPr="00217784">
              <w:t>.</w:t>
            </w:r>
            <w:r w:rsidR="00C75DC9" w:rsidRPr="00217784">
              <w:tab/>
              <w:t>S</w:t>
            </w:r>
            <w:r w:rsidR="0079155A" w:rsidRPr="00217784">
              <w:t>ystem</w:t>
            </w:r>
            <w:r w:rsidR="008E7FB7" w:rsidRPr="00217784">
              <w:t xml:space="preserve"> </w:t>
            </w:r>
            <w:r w:rsidR="00DB4A5E">
              <w:t>erfasst</w:t>
            </w:r>
            <w:r w:rsidR="008E7FB7" w:rsidRPr="00217784">
              <w:t xml:space="preserve"> Tonaufnahme</w:t>
            </w:r>
          </w:p>
        </w:tc>
      </w:tr>
    </w:tbl>
    <w:p w:rsidR="002B4DCC" w:rsidRDefault="002B4DCC"/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004969" w:rsidTr="008F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04969" w:rsidRDefault="00004969" w:rsidP="0001519A">
            <w:pPr>
              <w:spacing w:line="276" w:lineRule="auto"/>
            </w:pPr>
            <w:r>
              <w:t>Special Requirements</w:t>
            </w:r>
          </w:p>
        </w:tc>
      </w:tr>
      <w:tr w:rsidR="00004969" w:rsidTr="008F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8378BF" w:rsidRPr="002B4DCC" w:rsidRDefault="002541C0" w:rsidP="002541C0">
            <w:pPr>
              <w:spacing w:line="276" w:lineRule="auto"/>
              <w:rPr>
                <w:b w:val="0"/>
              </w:rPr>
            </w:pPr>
            <w:r w:rsidRPr="002B4DCC">
              <w:rPr>
                <w:b w:val="0"/>
              </w:rPr>
              <w:t>-</w:t>
            </w:r>
          </w:p>
        </w:tc>
      </w:tr>
      <w:tr w:rsidR="00004969" w:rsidRPr="003C3974" w:rsidTr="008F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04969" w:rsidRPr="00E431DF" w:rsidRDefault="00004969" w:rsidP="0001519A">
            <w:pPr>
              <w:spacing w:line="276" w:lineRule="auto"/>
              <w:rPr>
                <w:lang w:val="en-US"/>
              </w:rPr>
            </w:pPr>
            <w:r w:rsidRPr="00E431DF">
              <w:rPr>
                <w:lang w:val="en-US"/>
              </w:rPr>
              <w:t>Tech</w:t>
            </w:r>
            <w:r w:rsidR="0001519A" w:rsidRPr="00E431DF">
              <w:rPr>
                <w:lang w:val="en-US"/>
              </w:rPr>
              <w:t>nology and Data Variations List</w:t>
            </w:r>
          </w:p>
        </w:tc>
      </w:tr>
      <w:tr w:rsidR="0001519A" w:rsidRPr="00004969" w:rsidTr="008F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8F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4F4777" w:rsidRPr="0016744D" w:rsidRDefault="004F4777" w:rsidP="00B17729">
            <w:r w:rsidRPr="0016744D">
              <w:t>Frequency of Occurrence</w:t>
            </w:r>
          </w:p>
        </w:tc>
      </w:tr>
      <w:tr w:rsidR="004F4777" w:rsidRPr="0001519A" w:rsidTr="008F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D443DF" w:rsidRPr="00536A18" w:rsidRDefault="004F4777" w:rsidP="000D2C16">
            <w:pPr>
              <w:rPr>
                <w:b w:val="0"/>
              </w:rPr>
            </w:pPr>
            <w:r w:rsidRPr="00536A18">
              <w:rPr>
                <w:b w:val="0"/>
              </w:rPr>
              <w:t>Mehrmals am Tag (ca. 2-10</w:t>
            </w:r>
            <w:r w:rsidR="000D2C16">
              <w:rPr>
                <w:b w:val="0"/>
              </w:rPr>
              <w:t xml:space="preserve"> </w:t>
            </w:r>
            <w:r w:rsidRPr="00536A18">
              <w:rPr>
                <w:b w:val="0"/>
              </w:rPr>
              <w:t>mal)</w:t>
            </w:r>
          </w:p>
        </w:tc>
      </w:tr>
      <w:tr w:rsidR="00D443DF" w:rsidRPr="0001519A" w:rsidTr="008F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D443DF" w:rsidRDefault="00D443DF" w:rsidP="00D443DF">
            <w:r>
              <w:t>Open Issues</w:t>
            </w:r>
          </w:p>
        </w:tc>
      </w:tr>
      <w:tr w:rsidR="00D443DF" w:rsidRPr="0001519A" w:rsidTr="008F07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D443DF" w:rsidRPr="002B4DCC" w:rsidRDefault="00D443DF" w:rsidP="00D443DF">
            <w:pPr>
              <w:rPr>
                <w:b w:val="0"/>
              </w:rPr>
            </w:pPr>
            <w:r w:rsidRPr="002B4DCC">
              <w:rPr>
                <w:b w:val="0"/>
              </w:rP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E8C" w:rsidRDefault="008F3E8C" w:rsidP="008F2373">
      <w:pPr>
        <w:spacing w:after="0"/>
      </w:pPr>
      <w:r>
        <w:separator/>
      </w:r>
    </w:p>
  </w:endnote>
  <w:endnote w:type="continuationSeparator" w:id="0">
    <w:p w:rsidR="008F3E8C" w:rsidRDefault="008F3E8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773B2E">
      <w:fldChar w:fldCharType="begin"/>
    </w:r>
    <w:r>
      <w:instrText xml:space="preserve"> DATE  \@ "d. MMMM yyyy"  \* MERGEFORMAT </w:instrText>
    </w:r>
    <w:r w:rsidR="00773B2E">
      <w:fldChar w:fldCharType="separate"/>
    </w:r>
    <w:r w:rsidR="003C3974">
      <w:rPr>
        <w:noProof/>
      </w:rPr>
      <w:t>1. April 2011</w:t>
    </w:r>
    <w:r w:rsidR="00773B2E">
      <w:fldChar w:fldCharType="end"/>
    </w:r>
    <w:r>
      <w:tab/>
    </w:r>
    <w:r w:rsidR="008F2373">
      <w:rPr>
        <w:lang w:val="de-DE"/>
      </w:rPr>
      <w:t xml:space="preserve">Seite </w:t>
    </w:r>
    <w:r w:rsidR="00773B2E">
      <w:rPr>
        <w:b/>
      </w:rPr>
      <w:fldChar w:fldCharType="begin"/>
    </w:r>
    <w:r w:rsidR="008F2373">
      <w:rPr>
        <w:b/>
      </w:rPr>
      <w:instrText>PAGE  \* Arabic  \* MERGEFORMAT</w:instrText>
    </w:r>
    <w:r w:rsidR="00773B2E">
      <w:rPr>
        <w:b/>
      </w:rPr>
      <w:fldChar w:fldCharType="separate"/>
    </w:r>
    <w:r w:rsidR="003C3974" w:rsidRPr="003C3974">
      <w:rPr>
        <w:b/>
        <w:noProof/>
        <w:lang w:val="de-DE"/>
      </w:rPr>
      <w:t>2</w:t>
    </w:r>
    <w:r w:rsidR="00773B2E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3C3974" w:rsidRPr="003C3974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E8C" w:rsidRDefault="008F3E8C" w:rsidP="008F2373">
      <w:pPr>
        <w:spacing w:after="0"/>
      </w:pPr>
      <w:r>
        <w:separator/>
      </w:r>
    </w:p>
  </w:footnote>
  <w:footnote w:type="continuationSeparator" w:id="0">
    <w:p w:rsidR="008F3E8C" w:rsidRDefault="008F3E8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89391A"/>
    <w:multiLevelType w:val="hybridMultilevel"/>
    <w:tmpl w:val="1D605E60"/>
    <w:lvl w:ilvl="0" w:tplc="DB504D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505" w:hanging="360"/>
      </w:pPr>
    </w:lvl>
    <w:lvl w:ilvl="2" w:tplc="0807001B" w:tentative="1">
      <w:start w:val="1"/>
      <w:numFmt w:val="lowerRoman"/>
      <w:lvlText w:val="%3."/>
      <w:lvlJc w:val="right"/>
      <w:pPr>
        <w:ind w:left="2225" w:hanging="180"/>
      </w:pPr>
    </w:lvl>
    <w:lvl w:ilvl="3" w:tplc="0807000F" w:tentative="1">
      <w:start w:val="1"/>
      <w:numFmt w:val="decimal"/>
      <w:lvlText w:val="%4."/>
      <w:lvlJc w:val="left"/>
      <w:pPr>
        <w:ind w:left="2945" w:hanging="360"/>
      </w:pPr>
    </w:lvl>
    <w:lvl w:ilvl="4" w:tplc="08070019" w:tentative="1">
      <w:start w:val="1"/>
      <w:numFmt w:val="lowerLetter"/>
      <w:lvlText w:val="%5."/>
      <w:lvlJc w:val="left"/>
      <w:pPr>
        <w:ind w:left="3665" w:hanging="360"/>
      </w:pPr>
    </w:lvl>
    <w:lvl w:ilvl="5" w:tplc="0807001B" w:tentative="1">
      <w:start w:val="1"/>
      <w:numFmt w:val="lowerRoman"/>
      <w:lvlText w:val="%6."/>
      <w:lvlJc w:val="right"/>
      <w:pPr>
        <w:ind w:left="4385" w:hanging="180"/>
      </w:pPr>
    </w:lvl>
    <w:lvl w:ilvl="6" w:tplc="0807000F" w:tentative="1">
      <w:start w:val="1"/>
      <w:numFmt w:val="decimal"/>
      <w:lvlText w:val="%7."/>
      <w:lvlJc w:val="left"/>
      <w:pPr>
        <w:ind w:left="5105" w:hanging="360"/>
      </w:pPr>
    </w:lvl>
    <w:lvl w:ilvl="7" w:tplc="08070019" w:tentative="1">
      <w:start w:val="1"/>
      <w:numFmt w:val="lowerLetter"/>
      <w:lvlText w:val="%8."/>
      <w:lvlJc w:val="left"/>
      <w:pPr>
        <w:ind w:left="5825" w:hanging="360"/>
      </w:pPr>
    </w:lvl>
    <w:lvl w:ilvl="8" w:tplc="08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3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1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3"/>
  </w:num>
  <w:num w:numId="4">
    <w:abstractNumId w:val="16"/>
  </w:num>
  <w:num w:numId="5">
    <w:abstractNumId w:val="13"/>
  </w:num>
  <w:num w:numId="6">
    <w:abstractNumId w:val="21"/>
  </w:num>
  <w:num w:numId="7">
    <w:abstractNumId w:val="19"/>
  </w:num>
  <w:num w:numId="8">
    <w:abstractNumId w:val="0"/>
  </w:num>
  <w:num w:numId="9">
    <w:abstractNumId w:val="25"/>
  </w:num>
  <w:num w:numId="10">
    <w:abstractNumId w:val="5"/>
  </w:num>
  <w:num w:numId="11">
    <w:abstractNumId w:val="6"/>
  </w:num>
  <w:num w:numId="12">
    <w:abstractNumId w:val="18"/>
  </w:num>
  <w:num w:numId="13">
    <w:abstractNumId w:val="15"/>
  </w:num>
  <w:num w:numId="14">
    <w:abstractNumId w:val="22"/>
  </w:num>
  <w:num w:numId="15">
    <w:abstractNumId w:val="12"/>
  </w:num>
  <w:num w:numId="16">
    <w:abstractNumId w:val="24"/>
  </w:num>
  <w:num w:numId="17">
    <w:abstractNumId w:val="3"/>
  </w:num>
  <w:num w:numId="18">
    <w:abstractNumId w:val="26"/>
  </w:num>
  <w:num w:numId="19">
    <w:abstractNumId w:val="20"/>
  </w:num>
  <w:num w:numId="20">
    <w:abstractNumId w:val="17"/>
  </w:num>
  <w:num w:numId="21">
    <w:abstractNumId w:val="2"/>
  </w:num>
  <w:num w:numId="22">
    <w:abstractNumId w:val="4"/>
  </w:num>
  <w:num w:numId="23">
    <w:abstractNumId w:val="14"/>
  </w:num>
  <w:num w:numId="24">
    <w:abstractNumId w:val="11"/>
  </w:num>
  <w:num w:numId="25">
    <w:abstractNumId w:val="9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969"/>
    <w:rsid w:val="00005D06"/>
    <w:rsid w:val="00011AC3"/>
    <w:rsid w:val="00014A86"/>
    <w:rsid w:val="0001519A"/>
    <w:rsid w:val="0002719F"/>
    <w:rsid w:val="00030DA5"/>
    <w:rsid w:val="00045230"/>
    <w:rsid w:val="00077A81"/>
    <w:rsid w:val="00077DCB"/>
    <w:rsid w:val="000821B3"/>
    <w:rsid w:val="00087D33"/>
    <w:rsid w:val="0009218C"/>
    <w:rsid w:val="00097AB6"/>
    <w:rsid w:val="000A22C3"/>
    <w:rsid w:val="000A2C34"/>
    <w:rsid w:val="000A7387"/>
    <w:rsid w:val="000B658F"/>
    <w:rsid w:val="000C597B"/>
    <w:rsid w:val="000D2C16"/>
    <w:rsid w:val="000E321C"/>
    <w:rsid w:val="000E71F7"/>
    <w:rsid w:val="00103EE9"/>
    <w:rsid w:val="00104ECE"/>
    <w:rsid w:val="001064E4"/>
    <w:rsid w:val="0011560E"/>
    <w:rsid w:val="001216A1"/>
    <w:rsid w:val="00137914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4C8F"/>
    <w:rsid w:val="00195E74"/>
    <w:rsid w:val="0019729A"/>
    <w:rsid w:val="001A105D"/>
    <w:rsid w:val="001A70B3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17784"/>
    <w:rsid w:val="00223137"/>
    <w:rsid w:val="00227FAD"/>
    <w:rsid w:val="00232F3E"/>
    <w:rsid w:val="00233E57"/>
    <w:rsid w:val="00235C02"/>
    <w:rsid w:val="00247654"/>
    <w:rsid w:val="00250325"/>
    <w:rsid w:val="002541C0"/>
    <w:rsid w:val="002577FB"/>
    <w:rsid w:val="00261ADF"/>
    <w:rsid w:val="0026560F"/>
    <w:rsid w:val="0027399D"/>
    <w:rsid w:val="00275823"/>
    <w:rsid w:val="00275FC9"/>
    <w:rsid w:val="002774B3"/>
    <w:rsid w:val="00277CC5"/>
    <w:rsid w:val="00284097"/>
    <w:rsid w:val="00285479"/>
    <w:rsid w:val="00294870"/>
    <w:rsid w:val="002A044D"/>
    <w:rsid w:val="002B0F31"/>
    <w:rsid w:val="002B4DCC"/>
    <w:rsid w:val="002C20D9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974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21BC0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07F63"/>
    <w:rsid w:val="00513369"/>
    <w:rsid w:val="00514023"/>
    <w:rsid w:val="00514F07"/>
    <w:rsid w:val="00516261"/>
    <w:rsid w:val="005327F7"/>
    <w:rsid w:val="00532CE5"/>
    <w:rsid w:val="00536A18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D3B07"/>
    <w:rsid w:val="005E1D61"/>
    <w:rsid w:val="005E4E1E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3849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3B2E"/>
    <w:rsid w:val="00777EE0"/>
    <w:rsid w:val="007825C9"/>
    <w:rsid w:val="00782B31"/>
    <w:rsid w:val="00790A97"/>
    <w:rsid w:val="0079155A"/>
    <w:rsid w:val="007934C6"/>
    <w:rsid w:val="007A0988"/>
    <w:rsid w:val="007A158A"/>
    <w:rsid w:val="007A6893"/>
    <w:rsid w:val="007A7B6D"/>
    <w:rsid w:val="007B09F2"/>
    <w:rsid w:val="007B10F3"/>
    <w:rsid w:val="007B194D"/>
    <w:rsid w:val="007B442E"/>
    <w:rsid w:val="007C27CC"/>
    <w:rsid w:val="007C65AD"/>
    <w:rsid w:val="007D06FC"/>
    <w:rsid w:val="007D21EB"/>
    <w:rsid w:val="007D405F"/>
    <w:rsid w:val="007D7514"/>
    <w:rsid w:val="007E2B95"/>
    <w:rsid w:val="007F5F5C"/>
    <w:rsid w:val="00806CA6"/>
    <w:rsid w:val="00810CCF"/>
    <w:rsid w:val="00827BDB"/>
    <w:rsid w:val="0083789C"/>
    <w:rsid w:val="008378BF"/>
    <w:rsid w:val="0084083F"/>
    <w:rsid w:val="008448A9"/>
    <w:rsid w:val="008454F0"/>
    <w:rsid w:val="008476AB"/>
    <w:rsid w:val="00855B82"/>
    <w:rsid w:val="008642B8"/>
    <w:rsid w:val="00870C31"/>
    <w:rsid w:val="008722E3"/>
    <w:rsid w:val="00877ED7"/>
    <w:rsid w:val="008812F0"/>
    <w:rsid w:val="00884BBD"/>
    <w:rsid w:val="00887085"/>
    <w:rsid w:val="00887BA8"/>
    <w:rsid w:val="0089786F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07C6"/>
    <w:rsid w:val="008F2373"/>
    <w:rsid w:val="008F3E8C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643A5"/>
    <w:rsid w:val="00974C50"/>
    <w:rsid w:val="00985FEF"/>
    <w:rsid w:val="0099107F"/>
    <w:rsid w:val="00996FD4"/>
    <w:rsid w:val="009A1D0A"/>
    <w:rsid w:val="009B3343"/>
    <w:rsid w:val="009B4D0A"/>
    <w:rsid w:val="009C6B19"/>
    <w:rsid w:val="009D3673"/>
    <w:rsid w:val="009F3254"/>
    <w:rsid w:val="009F69F6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5A25"/>
    <w:rsid w:val="00A77731"/>
    <w:rsid w:val="00A83ACA"/>
    <w:rsid w:val="00A908F6"/>
    <w:rsid w:val="00A965A4"/>
    <w:rsid w:val="00AB32E3"/>
    <w:rsid w:val="00AB51D5"/>
    <w:rsid w:val="00AB70F5"/>
    <w:rsid w:val="00AC215F"/>
    <w:rsid w:val="00AC40CC"/>
    <w:rsid w:val="00AC474D"/>
    <w:rsid w:val="00AC7D7B"/>
    <w:rsid w:val="00AD040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0778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3546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1339"/>
    <w:rsid w:val="00CC69D2"/>
    <w:rsid w:val="00CC7849"/>
    <w:rsid w:val="00CD000D"/>
    <w:rsid w:val="00CD42C7"/>
    <w:rsid w:val="00CD4C93"/>
    <w:rsid w:val="00CE533D"/>
    <w:rsid w:val="00CF5FFB"/>
    <w:rsid w:val="00CF7CA2"/>
    <w:rsid w:val="00D127C6"/>
    <w:rsid w:val="00D3054C"/>
    <w:rsid w:val="00D324E7"/>
    <w:rsid w:val="00D33F14"/>
    <w:rsid w:val="00D3475B"/>
    <w:rsid w:val="00D40A6E"/>
    <w:rsid w:val="00D443DF"/>
    <w:rsid w:val="00D55659"/>
    <w:rsid w:val="00D6190B"/>
    <w:rsid w:val="00D7649F"/>
    <w:rsid w:val="00D81ABD"/>
    <w:rsid w:val="00D86563"/>
    <w:rsid w:val="00D93A85"/>
    <w:rsid w:val="00DA3783"/>
    <w:rsid w:val="00DB033B"/>
    <w:rsid w:val="00DB4A5E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31DF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27A2"/>
    <w:rsid w:val="00EA5D20"/>
    <w:rsid w:val="00EB24B4"/>
    <w:rsid w:val="00EB7851"/>
    <w:rsid w:val="00EC324E"/>
    <w:rsid w:val="00ED4363"/>
    <w:rsid w:val="00EE1847"/>
    <w:rsid w:val="00EE2AB1"/>
    <w:rsid w:val="00EF5141"/>
    <w:rsid w:val="00EF6312"/>
    <w:rsid w:val="00F0047A"/>
    <w:rsid w:val="00F164BC"/>
    <w:rsid w:val="00F209F4"/>
    <w:rsid w:val="00F20CED"/>
    <w:rsid w:val="00F25EC3"/>
    <w:rsid w:val="00F265E6"/>
    <w:rsid w:val="00F42E13"/>
    <w:rsid w:val="00F46A05"/>
    <w:rsid w:val="00F50D39"/>
    <w:rsid w:val="00F559D6"/>
    <w:rsid w:val="00F64608"/>
    <w:rsid w:val="00F650F5"/>
    <w:rsid w:val="00F67869"/>
    <w:rsid w:val="00F73AC7"/>
    <w:rsid w:val="00F75AD3"/>
    <w:rsid w:val="00F75EA8"/>
    <w:rsid w:val="00F82562"/>
    <w:rsid w:val="00F86EFE"/>
    <w:rsid w:val="00F9181E"/>
    <w:rsid w:val="00FA0CF3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F81A6-469A-4B70-B972-4A0827C3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451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346</cp:revision>
  <dcterms:created xsi:type="dcterms:W3CDTF">2011-03-14T12:26:00Z</dcterms:created>
  <dcterms:modified xsi:type="dcterms:W3CDTF">2011-04-01T14:06:00Z</dcterms:modified>
</cp:coreProperties>
</file>