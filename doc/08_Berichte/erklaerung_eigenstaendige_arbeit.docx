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005B0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A79E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D38F7" w:rsidP="00ED38F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Erklärung e</w:t>
                    </w:r>
                    <w:r w:rsidR="00FE53A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igenständige Arbeit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88FC970" wp14:editId="4F2FA95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ED38F7" w:rsidP="00E711E0">
      <w:pPr>
        <w:pStyle w:val="berschrift1"/>
      </w:pPr>
      <w:r>
        <w:lastRenderedPageBreak/>
        <w:t>Erklärung e</w:t>
      </w:r>
      <w:r w:rsidR="00FE53A8">
        <w:t>igenständige Arbeit</w:t>
      </w:r>
    </w:p>
    <w:p w:rsidR="00FE53A8" w:rsidRDefault="00FE53A8" w:rsidP="00FE53A8">
      <w:r>
        <w:t xml:space="preserve">Wir erklären hiermit, 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die vorliegende Arbeit selber und ohne fremde Hilfe durchgeführt haben, ausser derjenigen, welche explizit erwähnt ist,</w:t>
      </w:r>
    </w:p>
    <w:p w:rsidR="00FE53A8" w:rsidRDefault="00FE53A8" w:rsidP="00FE53A8">
      <w:pPr>
        <w:pStyle w:val="Listenabsatz"/>
        <w:numPr>
          <w:ilvl w:val="0"/>
          <w:numId w:val="7"/>
        </w:numPr>
      </w:pPr>
      <w:r>
        <w:t>dass wir sämtliche</w:t>
      </w:r>
      <w:bookmarkStart w:id="0" w:name="_GoBack"/>
      <w:bookmarkEnd w:id="0"/>
      <w:r>
        <w:t xml:space="preserve"> verwendeten Quellen erwähnt und gemäss gängigen wissenschaftlichen Zitierregeln korrekt angegeben haben und</w:t>
      </w:r>
    </w:p>
    <w:p w:rsidR="00C9544E" w:rsidRDefault="00FE53A8" w:rsidP="00FE53A8">
      <w:pPr>
        <w:pStyle w:val="Listenabsatz"/>
        <w:numPr>
          <w:ilvl w:val="0"/>
          <w:numId w:val="7"/>
        </w:numPr>
      </w:pPr>
      <w:r>
        <w:t>dass die Urheberschaft aller Arbeitsergebnisse korrekt angegeben ist.</w:t>
      </w:r>
    </w:p>
    <w:p w:rsidR="00C9544E" w:rsidRDefault="00C9544E" w:rsidP="00C9544E"/>
    <w:p w:rsidR="00154DB8" w:rsidRDefault="00364E70" w:rsidP="00FE53A8">
      <w:r>
        <w:t xml:space="preserve">Ort, Datum: </w:t>
      </w:r>
      <w:r w:rsidR="00154DB8" w:rsidRPr="00154DB8">
        <w:rPr>
          <w:b/>
        </w:rPr>
        <w:t>Rapperswil, 01.06.2011</w:t>
      </w:r>
    </w:p>
    <w:p w:rsidR="00154DB8" w:rsidRDefault="00154DB8" w:rsidP="00FE53A8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64E70" w:rsidTr="001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Name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Elmer Lukas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Heidt Christina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Steiner Diego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E70" w:rsidTr="00154D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Treichler Delia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4E70" w:rsidTr="001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64E70" w:rsidRDefault="00364E70" w:rsidP="00FE53A8">
            <w:r>
              <w:t>Waltenspül Remo</w:t>
            </w:r>
          </w:p>
        </w:tc>
        <w:tc>
          <w:tcPr>
            <w:tcW w:w="6977" w:type="dxa"/>
          </w:tcPr>
          <w:p w:rsidR="00364E70" w:rsidRDefault="00364E70" w:rsidP="00FE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4E70" w:rsidRPr="00FE53A8" w:rsidRDefault="00364E70" w:rsidP="00FE53A8"/>
    <w:sectPr w:rsidR="00364E70" w:rsidRPr="00FE53A8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E7" w:rsidRDefault="004A79E7" w:rsidP="008F2373">
      <w:pPr>
        <w:spacing w:after="0"/>
      </w:pPr>
      <w:r>
        <w:separator/>
      </w:r>
    </w:p>
  </w:endnote>
  <w:endnote w:type="continuationSeparator" w:id="0">
    <w:p w:rsidR="004A79E7" w:rsidRDefault="004A79E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005B0">
      <w:rPr>
        <w:noProof/>
      </w:rPr>
      <w:t>1. Juni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005B0" w:rsidRPr="001005B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005B0" w:rsidRPr="001005B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E7" w:rsidRDefault="004A79E7" w:rsidP="008F2373">
      <w:pPr>
        <w:spacing w:after="0"/>
      </w:pPr>
      <w:r>
        <w:separator/>
      </w:r>
    </w:p>
  </w:footnote>
  <w:footnote w:type="continuationSeparator" w:id="0">
    <w:p w:rsidR="004A79E7" w:rsidRDefault="004A79E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115D21B" wp14:editId="1D2A3E56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</w:t>
    </w:r>
    <w:r w:rsidR="000D7597">
      <w:t>–</w:t>
    </w:r>
    <w:r w:rsidR="00587F1C">
      <w:t xml:space="preserve"> </w:t>
    </w:r>
    <w:r w:rsidR="00ED38F7">
      <w:t>Erklärung e</w:t>
    </w:r>
    <w:r w:rsidR="00E87EC7">
      <w:t>igenständige Arbeit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C6C"/>
    <w:multiLevelType w:val="hybridMultilevel"/>
    <w:tmpl w:val="310CE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D7597"/>
    <w:rsid w:val="000E2B7F"/>
    <w:rsid w:val="000E71F7"/>
    <w:rsid w:val="000F2470"/>
    <w:rsid w:val="001005B0"/>
    <w:rsid w:val="00144EC5"/>
    <w:rsid w:val="00153726"/>
    <w:rsid w:val="00154DB8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64E70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A79E7"/>
    <w:rsid w:val="004D635F"/>
    <w:rsid w:val="004E75C9"/>
    <w:rsid w:val="004F4087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E5107"/>
    <w:rsid w:val="008F2373"/>
    <w:rsid w:val="008F7CEC"/>
    <w:rsid w:val="009030F0"/>
    <w:rsid w:val="00927041"/>
    <w:rsid w:val="00927440"/>
    <w:rsid w:val="00952B86"/>
    <w:rsid w:val="009622D2"/>
    <w:rsid w:val="00982C63"/>
    <w:rsid w:val="009962A5"/>
    <w:rsid w:val="009A0AA5"/>
    <w:rsid w:val="009D1C20"/>
    <w:rsid w:val="009E2A9A"/>
    <w:rsid w:val="00A06630"/>
    <w:rsid w:val="00A06B4F"/>
    <w:rsid w:val="00A53880"/>
    <w:rsid w:val="00A57809"/>
    <w:rsid w:val="00A611DF"/>
    <w:rsid w:val="00A81517"/>
    <w:rsid w:val="00A93A61"/>
    <w:rsid w:val="00A96EEB"/>
    <w:rsid w:val="00AB3E8E"/>
    <w:rsid w:val="00AB51D5"/>
    <w:rsid w:val="00AB74D0"/>
    <w:rsid w:val="00AC226D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027B"/>
    <w:rsid w:val="00C85D28"/>
    <w:rsid w:val="00C9533A"/>
    <w:rsid w:val="00C9544E"/>
    <w:rsid w:val="00CA2FAE"/>
    <w:rsid w:val="00CA3824"/>
    <w:rsid w:val="00CB0412"/>
    <w:rsid w:val="00CD42C7"/>
    <w:rsid w:val="00CE533D"/>
    <w:rsid w:val="00D04622"/>
    <w:rsid w:val="00D2192A"/>
    <w:rsid w:val="00D2453F"/>
    <w:rsid w:val="00D245A1"/>
    <w:rsid w:val="00D70089"/>
    <w:rsid w:val="00D8414E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87EC7"/>
    <w:rsid w:val="00EA51DF"/>
    <w:rsid w:val="00ED1EDE"/>
    <w:rsid w:val="00ED38F7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53A8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4CA0-6562-4600-8602-2EB7DAF0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Erklärung eigenständige Arbeit</dc:title>
  <dc:subject>Berichte  sämtlicher Projektmitglieder</dc:subject>
  <dc:creator>schefe</dc:creator>
  <cp:lastModifiedBy>Lukas Elmer</cp:lastModifiedBy>
  <cp:revision>87</cp:revision>
  <cp:lastPrinted>2011-06-01T15:31:00Z</cp:lastPrinted>
  <dcterms:created xsi:type="dcterms:W3CDTF">2011-05-23T12:24:00Z</dcterms:created>
  <dcterms:modified xsi:type="dcterms:W3CDTF">2011-06-02T23:30:00Z</dcterms:modified>
</cp:coreProperties>
</file>