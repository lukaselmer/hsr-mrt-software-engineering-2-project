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DC69B5" w:rsidP="008165CA">
      <w:pPr>
        <w:rPr>
          <w:sz w:val="28"/>
          <w:szCs w:val="28"/>
        </w:rPr>
      </w:pPr>
      <w:r>
        <w:rPr>
          <w:sz w:val="28"/>
          <w:szCs w:val="28"/>
        </w:rPr>
        <w:t>Vom 26</w:t>
      </w:r>
      <w:r w:rsidR="00643928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C69B5" w:rsidP="005E1B49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643928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4392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45F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643928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232A46" w:rsidRPr="00AF0DB2" w:rsidRDefault="00643928" w:rsidP="00AF0DB2">
      <w:r>
        <w:t>Besprechung weiteres Vorgehen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4F3FE9" w:rsidP="004F3FE9">
      <w:r>
        <w:t>Lorem ipsum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11639D" w:rsidRPr="008D31E5" w:rsidRDefault="0011639D" w:rsidP="0011639D">
      <w:pPr>
        <w:pStyle w:val="Listenabsatz"/>
        <w:numPr>
          <w:ilvl w:val="0"/>
          <w:numId w:val="6"/>
        </w:numPr>
      </w:pPr>
      <w:bookmarkStart w:id="7" w:name="_Toc287347237"/>
      <w:r w:rsidRPr="008D31E5">
        <w:t>Deployment und Release erstellen V1.0</w:t>
      </w:r>
    </w:p>
    <w:p w:rsidR="0011639D" w:rsidRPr="001F61FE" w:rsidRDefault="0011639D" w:rsidP="0011639D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1F61FE">
        <w:t>Refactor</w:t>
      </w:r>
      <w:r w:rsidRPr="009F14B2">
        <w:rPr>
          <w:lang w:val="en-GB"/>
        </w:rPr>
        <w:t>ing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2E0D56">
        <w:rPr>
          <w:lang w:val="en-GB"/>
        </w:rPr>
        <w:t>Präsentation</w:t>
      </w:r>
      <w:r>
        <w:rPr>
          <w:lang w:val="en-GB"/>
        </w:rPr>
        <w:t xml:space="preserve"> vorbereiten</w:t>
      </w:r>
    </w:p>
    <w:p w:rsidR="0011639D" w:rsidRDefault="0011639D" w:rsidP="0011639D">
      <w:pPr>
        <w:pStyle w:val="Listenabsatz"/>
        <w:numPr>
          <w:ilvl w:val="0"/>
          <w:numId w:val="6"/>
        </w:numPr>
        <w:rPr>
          <w:lang w:val="en-GB"/>
        </w:rPr>
      </w:pPr>
      <w:r w:rsidRPr="005167C3">
        <w:rPr>
          <w:lang w:val="en-GB"/>
        </w:rPr>
        <w:t>Projektplan aktualisieren</w:t>
      </w:r>
    </w:p>
    <w:p w:rsidR="004F3FE9" w:rsidRDefault="004F3FE9" w:rsidP="004F3FE9">
      <w:pPr>
        <w:pStyle w:val="berschrift2"/>
      </w:pPr>
      <w:r>
        <w:lastRenderedPageBreak/>
        <w:t>Heidt Christina</w:t>
      </w:r>
      <w:bookmarkEnd w:id="7"/>
    </w:p>
    <w:p w:rsidR="00F70C20" w:rsidRDefault="00F70C20" w:rsidP="00F70C20">
      <w:pPr>
        <w:pStyle w:val="Listenabsatz"/>
        <w:numPr>
          <w:ilvl w:val="0"/>
          <w:numId w:val="5"/>
        </w:numPr>
      </w:pPr>
      <w:bookmarkStart w:id="8" w:name="_Toc287347238"/>
      <w:r w:rsidRPr="004C18E7">
        <w:t>Usability Tests</w:t>
      </w:r>
    </w:p>
    <w:p w:rsidR="00BC5F7B" w:rsidRDefault="00BC5F7B" w:rsidP="00BC5F7B">
      <w:pPr>
        <w:pStyle w:val="Listenabsatz"/>
        <w:numPr>
          <w:ilvl w:val="0"/>
          <w:numId w:val="5"/>
        </w:numPr>
      </w:pPr>
      <w:r w:rsidRPr="00466CAE">
        <w:t>Einsatz der Werkzeuge auch in Projektplan einschreiben</w:t>
      </w:r>
      <w:r w:rsidR="00920351">
        <w:t xml:space="preserve"> (aktuelle Versionen)</w:t>
      </w:r>
      <w:r>
        <w:t>.</w:t>
      </w:r>
    </w:p>
    <w:p w:rsidR="003235B1" w:rsidRPr="00851011" w:rsidRDefault="003235B1" w:rsidP="003235B1">
      <w:pPr>
        <w:pStyle w:val="Listenabsatz"/>
        <w:numPr>
          <w:ilvl w:val="0"/>
          <w:numId w:val="5"/>
        </w:numPr>
      </w:pPr>
      <w:r>
        <w:t>Änderungen laut MS4 in Dokument eintragen.</w:t>
      </w:r>
      <w:bookmarkStart w:id="9" w:name="_GoBack"/>
      <w:bookmarkEnd w:id="9"/>
    </w:p>
    <w:p w:rsidR="00B53049" w:rsidRDefault="00B53049" w:rsidP="00B53049">
      <w:pPr>
        <w:pStyle w:val="berschrift2"/>
      </w:pPr>
      <w:r>
        <w:t>Steiner Diego</w:t>
      </w:r>
      <w:bookmarkEnd w:id="8"/>
    </w:p>
    <w:p w:rsidR="00F67B8F" w:rsidRPr="00F67B8F" w:rsidRDefault="00F67B8F" w:rsidP="00F67B8F">
      <w:pPr>
        <w:pStyle w:val="Listenabsatz"/>
        <w:numPr>
          <w:ilvl w:val="0"/>
          <w:numId w:val="7"/>
        </w:numPr>
      </w:pPr>
      <w:r>
        <w:t>Refactoring</w:t>
      </w:r>
    </w:p>
    <w:p w:rsidR="009165F2" w:rsidRDefault="009165F2" w:rsidP="009165F2">
      <w:pPr>
        <w:pStyle w:val="Listenabsatz"/>
        <w:numPr>
          <w:ilvl w:val="0"/>
          <w:numId w:val="6"/>
        </w:numPr>
        <w:rPr>
          <w:lang w:val="en-GB"/>
        </w:rPr>
      </w:pPr>
      <w:bookmarkStart w:id="10" w:name="_Toc287347239"/>
      <w:r>
        <w:rPr>
          <w:lang w:val="en-GB"/>
        </w:rPr>
        <w:t>Persönlicher Bericht (1/2 - 3/4 Seite)</w:t>
      </w:r>
    </w:p>
    <w:p w:rsidR="009165F2" w:rsidRDefault="009165F2" w:rsidP="009165F2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9165F2" w:rsidRDefault="009165F2" w:rsidP="009165F2">
      <w:pPr>
        <w:pStyle w:val="Listenabsatz"/>
        <w:numPr>
          <w:ilvl w:val="1"/>
          <w:numId w:val="6"/>
        </w:numPr>
      </w:pPr>
      <w:r w:rsidRPr="003C7CF8">
        <w:t>Codierrichtlinien eingehalten</w:t>
      </w:r>
    </w:p>
    <w:p w:rsidR="009165F2" w:rsidRPr="003C7CF8" w:rsidRDefault="009165F2" w:rsidP="009165F2">
      <w:pPr>
        <w:pStyle w:val="Listenabsatz"/>
        <w:numPr>
          <w:ilvl w:val="1"/>
          <w:numId w:val="6"/>
        </w:numPr>
      </w:pPr>
      <w:r>
        <w:t>Codestatistik</w:t>
      </w:r>
    </w:p>
    <w:p w:rsidR="009165F2" w:rsidRPr="005A6485" w:rsidRDefault="009165F2" w:rsidP="009165F2">
      <w:pPr>
        <w:pStyle w:val="Listenabsatz"/>
        <w:numPr>
          <w:ilvl w:val="0"/>
          <w:numId w:val="6"/>
        </w:numPr>
      </w:pPr>
      <w:r>
        <w:t>Diagramm Stundenaufwand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B64B50" w:rsidRDefault="00B64B50" w:rsidP="00B64B50">
      <w:pPr>
        <w:pStyle w:val="Listenabsatz"/>
        <w:numPr>
          <w:ilvl w:val="0"/>
          <w:numId w:val="6"/>
        </w:numPr>
      </w:pPr>
      <w:bookmarkStart w:id="11" w:name="_Toc287347240"/>
      <w:r w:rsidRPr="004C18E7">
        <w:t>Unit Tests</w:t>
      </w:r>
    </w:p>
    <w:p w:rsidR="00B64B50" w:rsidRDefault="00B64B50" w:rsidP="00B64B50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CE150E" w:rsidRDefault="00CE150E" w:rsidP="00CE150E">
      <w:pPr>
        <w:pStyle w:val="Listenabsatz"/>
        <w:numPr>
          <w:ilvl w:val="0"/>
          <w:numId w:val="6"/>
        </w:numPr>
      </w:pPr>
      <w:r>
        <w:t>Codereview Dokument Teil Qualität von Code (temporäres Objekt)</w:t>
      </w:r>
    </w:p>
    <w:p w:rsidR="004F3FE9" w:rsidRPr="00CE150E" w:rsidRDefault="00CE150E" w:rsidP="00CE150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Risikomanagement anpassen</w:t>
      </w:r>
    </w:p>
    <w:sectPr w:rsidR="004F3FE9" w:rsidRPr="00CE150E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A6" w:rsidRDefault="00B45FA6" w:rsidP="008F2373">
      <w:pPr>
        <w:spacing w:after="0"/>
      </w:pPr>
      <w:r>
        <w:separator/>
      </w:r>
    </w:p>
  </w:endnote>
  <w:endnote w:type="continuationSeparator" w:id="0">
    <w:p w:rsidR="00B45FA6" w:rsidRDefault="00B45FA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C69B5">
      <w:rPr>
        <w:noProof/>
      </w:rPr>
      <w:t>26.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235B1" w:rsidRPr="003235B1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235B1" w:rsidRPr="003235B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A6" w:rsidRDefault="00B45FA6" w:rsidP="008F2373">
      <w:pPr>
        <w:spacing w:after="0"/>
      </w:pPr>
      <w:r>
        <w:separator/>
      </w:r>
    </w:p>
  </w:footnote>
  <w:footnote w:type="continuationSeparator" w:id="0">
    <w:p w:rsidR="00B45FA6" w:rsidRDefault="00B45FA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C6EF3">
      <w:t xml:space="preserve"> – Sitzungsprotokoll 25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141F0"/>
    <w:multiLevelType w:val="hybridMultilevel"/>
    <w:tmpl w:val="9C783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28"/>
    <w:rsid w:val="00097AB6"/>
    <w:rsid w:val="000B658F"/>
    <w:rsid w:val="000E71F7"/>
    <w:rsid w:val="0011639D"/>
    <w:rsid w:val="001332FD"/>
    <w:rsid w:val="00137820"/>
    <w:rsid w:val="001609C2"/>
    <w:rsid w:val="001D17F5"/>
    <w:rsid w:val="001F1125"/>
    <w:rsid w:val="00223137"/>
    <w:rsid w:val="00232A46"/>
    <w:rsid w:val="0026560F"/>
    <w:rsid w:val="002C6EF3"/>
    <w:rsid w:val="002E16A4"/>
    <w:rsid w:val="002E65A6"/>
    <w:rsid w:val="003235B1"/>
    <w:rsid w:val="00353578"/>
    <w:rsid w:val="003A0ADD"/>
    <w:rsid w:val="003A5C55"/>
    <w:rsid w:val="003C3BB7"/>
    <w:rsid w:val="003E40FB"/>
    <w:rsid w:val="004F3FE9"/>
    <w:rsid w:val="005B081C"/>
    <w:rsid w:val="005E6C04"/>
    <w:rsid w:val="00610DFA"/>
    <w:rsid w:val="006156A4"/>
    <w:rsid w:val="00643928"/>
    <w:rsid w:val="006444E7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165F2"/>
    <w:rsid w:val="00920351"/>
    <w:rsid w:val="00952B86"/>
    <w:rsid w:val="009B6E80"/>
    <w:rsid w:val="00A06B4F"/>
    <w:rsid w:val="00A53880"/>
    <w:rsid w:val="00A611DF"/>
    <w:rsid w:val="00A614CE"/>
    <w:rsid w:val="00A70882"/>
    <w:rsid w:val="00AB51D5"/>
    <w:rsid w:val="00AC40CC"/>
    <w:rsid w:val="00AE119D"/>
    <w:rsid w:val="00AF0DB2"/>
    <w:rsid w:val="00B038C9"/>
    <w:rsid w:val="00B10239"/>
    <w:rsid w:val="00B1324E"/>
    <w:rsid w:val="00B45FA6"/>
    <w:rsid w:val="00B53049"/>
    <w:rsid w:val="00B64B50"/>
    <w:rsid w:val="00B7118E"/>
    <w:rsid w:val="00B712B5"/>
    <w:rsid w:val="00BA08CC"/>
    <w:rsid w:val="00BB1425"/>
    <w:rsid w:val="00BC5F7B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150E"/>
    <w:rsid w:val="00CE533D"/>
    <w:rsid w:val="00D96578"/>
    <w:rsid w:val="00DC69B5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67B8F"/>
    <w:rsid w:val="00F70C20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6825-55F4-4EF3-B243-6BDDD7FF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18</cp:revision>
  <dcterms:created xsi:type="dcterms:W3CDTF">2011-05-23T11:06:00Z</dcterms:created>
  <dcterms:modified xsi:type="dcterms:W3CDTF">2011-05-26T11:31:00Z</dcterms:modified>
</cp:coreProperties>
</file>