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BE718D" w:rsidP="008165CA">
      <w:pPr>
        <w:rPr>
          <w:sz w:val="28"/>
          <w:szCs w:val="28"/>
        </w:rPr>
      </w:pPr>
      <w:r>
        <w:rPr>
          <w:sz w:val="28"/>
          <w:szCs w:val="28"/>
        </w:rPr>
        <w:t>Vom 3</w:t>
      </w:r>
      <w:r w:rsidR="00003052">
        <w:rPr>
          <w:sz w:val="28"/>
          <w:szCs w:val="28"/>
        </w:rPr>
        <w:t>1</w:t>
      </w:r>
      <w:r>
        <w:rPr>
          <w:sz w:val="28"/>
          <w:szCs w:val="28"/>
        </w:rPr>
        <w:t>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4619176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1917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040BD3" w:rsidRPr="00F9181E" w:rsidTr="00933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40BD3" w:rsidRPr="00F9181E" w:rsidRDefault="00003052" w:rsidP="0093309D">
            <w:pPr>
              <w:rPr>
                <w:b w:val="0"/>
              </w:rPr>
            </w:pPr>
            <w:r>
              <w:rPr>
                <w:b w:val="0"/>
              </w:rPr>
              <w:t>31</w:t>
            </w:r>
            <w:r w:rsidR="00040BD3">
              <w:rPr>
                <w:b w:val="0"/>
              </w:rPr>
              <w:t>.05</w:t>
            </w:r>
            <w:r w:rsidR="00040BD3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040BD3" w:rsidRPr="00F9181E" w:rsidRDefault="00040BD3" w:rsidP="0093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040BD3" w:rsidRPr="00F9181E" w:rsidRDefault="00040BD3" w:rsidP="0093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040BD3" w:rsidRPr="00F9181E" w:rsidRDefault="00003052" w:rsidP="0093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61917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bookmarkStart w:id="3" w:name="_GoBack"/>
        <w:bookmarkEnd w:id="3"/>
        <w:p w:rsidR="00AC309A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19176" w:history="1">
            <w:r w:rsidR="00AC309A" w:rsidRPr="001E43F5">
              <w:rPr>
                <w:rStyle w:val="Hyperlink"/>
                <w:noProof/>
              </w:rPr>
              <w:t>1</w:t>
            </w:r>
            <w:r w:rsidR="00AC309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C309A" w:rsidRPr="001E43F5">
              <w:rPr>
                <w:rStyle w:val="Hyperlink"/>
                <w:noProof/>
              </w:rPr>
              <w:t>Dokumentinformationen</w:t>
            </w:r>
            <w:r w:rsidR="00AC309A">
              <w:rPr>
                <w:noProof/>
                <w:webHidden/>
              </w:rPr>
              <w:tab/>
            </w:r>
            <w:r w:rsidR="00AC309A">
              <w:rPr>
                <w:noProof/>
                <w:webHidden/>
              </w:rPr>
              <w:fldChar w:fldCharType="begin"/>
            </w:r>
            <w:r w:rsidR="00AC309A">
              <w:rPr>
                <w:noProof/>
                <w:webHidden/>
              </w:rPr>
              <w:instrText xml:space="preserve"> PAGEREF _Toc294619176 \h </w:instrText>
            </w:r>
            <w:r w:rsidR="00AC309A">
              <w:rPr>
                <w:noProof/>
                <w:webHidden/>
              </w:rPr>
            </w:r>
            <w:r w:rsidR="00AC309A">
              <w:rPr>
                <w:noProof/>
                <w:webHidden/>
              </w:rPr>
              <w:fldChar w:fldCharType="separate"/>
            </w:r>
            <w:r w:rsidR="00AC309A">
              <w:rPr>
                <w:noProof/>
                <w:webHidden/>
              </w:rPr>
              <w:t>1</w:t>
            </w:r>
            <w:r w:rsidR="00AC309A">
              <w:rPr>
                <w:noProof/>
                <w:webHidden/>
              </w:rPr>
              <w:fldChar w:fldCharType="end"/>
            </w:r>
          </w:hyperlink>
        </w:p>
        <w:p w:rsidR="00AC309A" w:rsidRDefault="00AC30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77" w:history="1">
            <w:r w:rsidRPr="001E43F5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43F5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9A" w:rsidRDefault="00AC30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78" w:history="1">
            <w:r w:rsidRPr="001E43F5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43F5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9A" w:rsidRDefault="00AC309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9179" w:history="1">
            <w:r w:rsidRPr="001E43F5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E43F5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9A" w:rsidRDefault="00AC309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9180" w:history="1">
            <w:r w:rsidRPr="001E43F5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E43F5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9A" w:rsidRDefault="00AC309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9181" w:history="1">
            <w:r w:rsidRPr="001E43F5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E43F5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9A" w:rsidRDefault="00AC30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2" w:history="1">
            <w:r w:rsidRPr="001E43F5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43F5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9A" w:rsidRDefault="00AC30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3" w:history="1">
            <w:r w:rsidRPr="001E43F5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43F5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9A" w:rsidRDefault="00AC30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4" w:history="1">
            <w:r w:rsidRPr="001E43F5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43F5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9A" w:rsidRDefault="00AC30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5" w:history="1">
            <w:r w:rsidRPr="001E43F5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43F5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9A" w:rsidRDefault="00AC30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9186" w:history="1">
            <w:r w:rsidRPr="001E43F5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E43F5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94619179"/>
      <w:r>
        <w:t>Traktanden</w:t>
      </w:r>
      <w:bookmarkEnd w:id="4"/>
    </w:p>
    <w:p w:rsidR="00AF0DB2" w:rsidRPr="00AF0DB2" w:rsidRDefault="002C334B" w:rsidP="00AF0DB2">
      <w:r>
        <w:t xml:space="preserve">Besprechung </w:t>
      </w:r>
      <w:r w:rsidR="006B692B">
        <w:t xml:space="preserve"> </w:t>
      </w:r>
      <w:r>
        <w:t>Präsentation</w:t>
      </w:r>
      <w:r w:rsidR="006B692B">
        <w:t xml:space="preserve"> &amp; weitere Dokumente mit Herrn </w:t>
      </w:r>
      <w:proofErr w:type="spellStart"/>
      <w:r w:rsidR="006B692B">
        <w:t>Rudin</w:t>
      </w:r>
      <w:proofErr w:type="spellEnd"/>
    </w:p>
    <w:p w:rsidR="001332FD" w:rsidRDefault="00AF0DB2" w:rsidP="00AF0DB2">
      <w:pPr>
        <w:pStyle w:val="berschrift1"/>
      </w:pPr>
      <w:bookmarkStart w:id="5" w:name="_Toc294619180"/>
      <w:r>
        <w:t>Diskussion / Beschlüsse</w:t>
      </w:r>
      <w:bookmarkEnd w:id="5"/>
    </w:p>
    <w:p w:rsidR="00F34601" w:rsidRDefault="006B692B" w:rsidP="000F4B58">
      <w:pPr>
        <w:pStyle w:val="Listenabsatz"/>
        <w:numPr>
          <w:ilvl w:val="0"/>
          <w:numId w:val="6"/>
        </w:numPr>
      </w:pPr>
      <w:r>
        <w:t xml:space="preserve">Antworten auf </w:t>
      </w:r>
      <w:proofErr w:type="spellStart"/>
      <w:r>
        <w:t>Fragen</w:t>
      </w:r>
      <w:r w:rsidR="00A64D64">
        <w:t>e</w:t>
      </w:r>
      <w:proofErr w:type="spellEnd"/>
      <w:r w:rsidR="00A64D64">
        <w:t xml:space="preserve"> an Herrn </w:t>
      </w:r>
      <w:proofErr w:type="spellStart"/>
      <w:r w:rsidR="00A64D64">
        <w:t>Rudin</w:t>
      </w:r>
      <w:proofErr w:type="spellEnd"/>
      <w:r w:rsidR="00A64D64">
        <w:t>:</w:t>
      </w:r>
    </w:p>
    <w:p w:rsidR="00F34601" w:rsidRDefault="00A64D64" w:rsidP="00F34601">
      <w:pPr>
        <w:pStyle w:val="Listenabsatz"/>
        <w:numPr>
          <w:ilvl w:val="1"/>
          <w:numId w:val="6"/>
        </w:numPr>
      </w:pPr>
      <w:proofErr w:type="spellStart"/>
      <w:r>
        <w:t>Livedemo</w:t>
      </w:r>
      <w:proofErr w:type="spellEnd"/>
      <w:r>
        <w:t xml:space="preserve"> 5 Minuten länger?</w:t>
      </w:r>
      <w:r w:rsidR="006B692B">
        <w:t xml:space="preserve"> Nein, geht nicht.</w:t>
      </w:r>
    </w:p>
    <w:p w:rsidR="000F4B58" w:rsidRDefault="00244408" w:rsidP="00040BD3">
      <w:pPr>
        <w:pStyle w:val="Listenabsatz"/>
        <w:numPr>
          <w:ilvl w:val="1"/>
          <w:numId w:val="6"/>
        </w:numPr>
      </w:pPr>
      <w:r>
        <w:t>Dürfen durch Tests zyklische Abhängigkeiten entstehen?</w:t>
      </w:r>
      <w:r w:rsidR="006B692B">
        <w:t xml:space="preserve"> Ja, das ist ok.</w:t>
      </w:r>
    </w:p>
    <w:p w:rsidR="004B38F6" w:rsidRDefault="004B38F6" w:rsidP="004B38F6">
      <w:pPr>
        <w:pStyle w:val="Listenabsatz"/>
        <w:numPr>
          <w:ilvl w:val="0"/>
          <w:numId w:val="6"/>
        </w:numPr>
      </w:pPr>
      <w:r>
        <w:t>Präsentation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>Realisierte Funktionen: alles lassen, nur Wichtiges sagen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 xml:space="preserve">Immer Client anstelle Android und Server anstelle </w:t>
      </w:r>
      <w:proofErr w:type="spellStart"/>
      <w:r>
        <w:t>Rails</w:t>
      </w:r>
      <w:proofErr w:type="spellEnd"/>
    </w:p>
    <w:p w:rsidR="004B38F6" w:rsidRDefault="004B38F6" w:rsidP="004B38F6">
      <w:pPr>
        <w:pStyle w:val="Listenabsatz"/>
        <w:numPr>
          <w:ilvl w:val="1"/>
          <w:numId w:val="6"/>
        </w:numPr>
      </w:pPr>
      <w:r>
        <w:t>Bei den englischen Diagrammen: Problemdomain in Designmodel umbenennen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proofErr w:type="spellStart"/>
      <w:r>
        <w:t>Layers</w:t>
      </w:r>
      <w:proofErr w:type="spellEnd"/>
      <w:r>
        <w:t>: Grossübersicht weglassen (ausblenden)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 xml:space="preserve">40 Libraries </w:t>
      </w:r>
      <w:proofErr w:type="spellStart"/>
      <w:r>
        <w:t>Rails</w:t>
      </w:r>
      <w:proofErr w:type="spellEnd"/>
      <w:r>
        <w:t xml:space="preserve">: welche </w:t>
      </w:r>
      <w:proofErr w:type="spellStart"/>
      <w:r>
        <w:t>Rails</w:t>
      </w:r>
      <w:proofErr w:type="spellEnd"/>
      <w:r>
        <w:t>/welche andere -&gt; besser deklarieren</w:t>
      </w:r>
    </w:p>
    <w:p w:rsidR="004B38F6" w:rsidRDefault="004B38F6" w:rsidP="004B38F6">
      <w:pPr>
        <w:pStyle w:val="Listenabsatz"/>
        <w:numPr>
          <w:ilvl w:val="1"/>
          <w:numId w:val="6"/>
        </w:numPr>
      </w:pPr>
      <w:r>
        <w:t>Diagramme für Totalaufwand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Kurven, Säulen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Zeit pro Arbeitspaket als Kuchendiagramm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Zeit pro Meilenstein (</w:t>
      </w:r>
      <w:proofErr w:type="spellStart"/>
      <w:r>
        <w:t>ev</w:t>
      </w:r>
      <w:proofErr w:type="spellEnd"/>
      <w:r>
        <w:t xml:space="preserve"> über Wochen) als Säulen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t>Zeit pro Mitglied kein Diagramm</w:t>
      </w:r>
    </w:p>
    <w:p w:rsidR="004B38F6" w:rsidRDefault="004B38F6" w:rsidP="004B38F6">
      <w:pPr>
        <w:pStyle w:val="Listenabsatz"/>
        <w:numPr>
          <w:ilvl w:val="2"/>
          <w:numId w:val="6"/>
        </w:numPr>
      </w:pPr>
      <w:r>
        <w:lastRenderedPageBreak/>
        <w:t>Gesamtaufwand nicht vergessen, Aufwand über Zeit</w:t>
      </w:r>
    </w:p>
    <w:p w:rsidR="000B559F" w:rsidRDefault="000B559F" w:rsidP="000B559F">
      <w:pPr>
        <w:pStyle w:val="Listenabsatz"/>
        <w:numPr>
          <w:ilvl w:val="1"/>
          <w:numId w:val="6"/>
        </w:numPr>
      </w:pPr>
      <w:r>
        <w:t xml:space="preserve">Tools: erwähnen in Präsentation: </w:t>
      </w:r>
      <w:proofErr w:type="spellStart"/>
      <w:r>
        <w:t>Redmine</w:t>
      </w:r>
      <w:proofErr w:type="spellEnd"/>
      <w:r>
        <w:t xml:space="preserve">, Subversion, </w:t>
      </w:r>
      <w:proofErr w:type="spellStart"/>
      <w:r>
        <w:t>RoR</w:t>
      </w:r>
      <w:proofErr w:type="spellEnd"/>
      <w:r>
        <w:t xml:space="preserve">, Android,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Netbeans</w:t>
      </w:r>
      <w:proofErr w:type="spellEnd"/>
      <w:r>
        <w:t>, Word/Office</w:t>
      </w:r>
    </w:p>
    <w:p w:rsidR="008A32F7" w:rsidRDefault="008A32F7" w:rsidP="008A32F7">
      <w:pPr>
        <w:pStyle w:val="Listenabsatz"/>
        <w:numPr>
          <w:ilvl w:val="0"/>
          <w:numId w:val="6"/>
        </w:numPr>
      </w:pPr>
      <w:r>
        <w:t>Qualitätsmassnahmen</w:t>
      </w:r>
    </w:p>
    <w:p w:rsidR="008A32F7" w:rsidRDefault="008A32F7" w:rsidP="008A32F7">
      <w:pPr>
        <w:pStyle w:val="Listenabsatz"/>
        <w:numPr>
          <w:ilvl w:val="1"/>
          <w:numId w:val="6"/>
        </w:numPr>
      </w:pPr>
      <w:r>
        <w:t xml:space="preserve">Reviews: Schreiben, dass noch mehr Reviews gemacht, aber nicht so dokumentiert, auf Tickets im </w:t>
      </w:r>
      <w:proofErr w:type="spellStart"/>
      <w:r>
        <w:t>Redmine</w:t>
      </w:r>
      <w:proofErr w:type="spellEnd"/>
      <w:r>
        <w:t xml:space="preserve"> verweisen</w:t>
      </w:r>
    </w:p>
    <w:p w:rsidR="008A32F7" w:rsidRDefault="008A32F7" w:rsidP="008A32F7">
      <w:pPr>
        <w:pStyle w:val="Listenabsatz"/>
        <w:numPr>
          <w:ilvl w:val="1"/>
          <w:numId w:val="6"/>
        </w:numPr>
      </w:pPr>
      <w:r>
        <w:t>Deckung mit Planung: Umbenennen zu Übereinstimmung mit Planung</w:t>
      </w:r>
    </w:p>
    <w:p w:rsidR="008A32F7" w:rsidRDefault="008A32F7" w:rsidP="008A32F7">
      <w:pPr>
        <w:pStyle w:val="Listenabsatz"/>
        <w:numPr>
          <w:ilvl w:val="2"/>
          <w:numId w:val="6"/>
        </w:numPr>
      </w:pPr>
      <w:r>
        <w:t>Public Methoden.. gab es hier Namensänderungen?</w:t>
      </w:r>
      <w:r w:rsidR="00A04988">
        <w:t xml:space="preserve"> Übereinstimmung in SSDs…</w:t>
      </w:r>
    </w:p>
    <w:p w:rsidR="008A32F7" w:rsidRDefault="00DA3E3C" w:rsidP="008A32F7">
      <w:pPr>
        <w:pStyle w:val="Listenabsatz"/>
        <w:numPr>
          <w:ilvl w:val="1"/>
          <w:numId w:val="6"/>
        </w:numPr>
      </w:pPr>
      <w:r>
        <w:t>Verweis auf das Testdokument</w:t>
      </w:r>
    </w:p>
    <w:p w:rsidR="00F50846" w:rsidRDefault="00F50846" w:rsidP="00F50846">
      <w:pPr>
        <w:pStyle w:val="Listenabsatz"/>
        <w:numPr>
          <w:ilvl w:val="0"/>
          <w:numId w:val="6"/>
        </w:numPr>
      </w:pPr>
      <w:r>
        <w:t>Tests</w:t>
      </w:r>
    </w:p>
    <w:p w:rsidR="00F50846" w:rsidRDefault="00F50846" w:rsidP="00F50846">
      <w:pPr>
        <w:pStyle w:val="Listenabsatz"/>
        <w:numPr>
          <w:ilvl w:val="1"/>
          <w:numId w:val="6"/>
        </w:numPr>
      </w:pPr>
      <w:r>
        <w:t>Performance Tests: Fazit schreiben zu Tests</w:t>
      </w:r>
    </w:p>
    <w:p w:rsidR="00F50846" w:rsidRDefault="00F50846" w:rsidP="00F50846">
      <w:pPr>
        <w:pStyle w:val="Listenabsatz"/>
        <w:numPr>
          <w:ilvl w:val="1"/>
          <w:numId w:val="6"/>
        </w:numPr>
      </w:pPr>
      <w:proofErr w:type="spellStart"/>
      <w:r>
        <w:t>Usability</w:t>
      </w:r>
      <w:proofErr w:type="spellEnd"/>
      <w:r>
        <w:t xml:space="preserve"> Test: sagen, dass eigens für SE2P gemacht, nicht von </w:t>
      </w:r>
      <w:proofErr w:type="spellStart"/>
      <w:r>
        <w:t>UInt</w:t>
      </w:r>
      <w:proofErr w:type="spellEnd"/>
      <w:r>
        <w:t xml:space="preserve"> übernommen</w:t>
      </w:r>
    </w:p>
    <w:p w:rsidR="00F07E04" w:rsidRDefault="00F07E04" w:rsidP="00F50846">
      <w:pPr>
        <w:pStyle w:val="Listenabsatz"/>
        <w:numPr>
          <w:ilvl w:val="1"/>
          <w:numId w:val="6"/>
        </w:numPr>
      </w:pPr>
      <w:r>
        <w:t>In MS3-5 sind Dokumente falsch benannt</w:t>
      </w:r>
    </w:p>
    <w:p w:rsidR="008A32F7" w:rsidRDefault="008A32F7" w:rsidP="00F50846">
      <w:pPr>
        <w:pStyle w:val="Listenabsatz"/>
        <w:numPr>
          <w:ilvl w:val="0"/>
          <w:numId w:val="6"/>
        </w:numPr>
      </w:pPr>
      <w:r>
        <w:t xml:space="preserve">Übersichtsdokument: </w:t>
      </w:r>
      <w:proofErr w:type="spellStart"/>
      <w:r>
        <w:t>z_uint</w:t>
      </w:r>
      <w:proofErr w:type="spellEnd"/>
      <w:r>
        <w:t xml:space="preserve"> Ordner einschliessen, </w:t>
      </w:r>
      <w:proofErr w:type="spellStart"/>
      <w:r>
        <w:t>Personas</w:t>
      </w:r>
      <w:proofErr w:type="spellEnd"/>
      <w:r>
        <w:t xml:space="preserve"> kommen doppelt vor, einmal </w:t>
      </w:r>
      <w:proofErr w:type="spellStart"/>
      <w:r>
        <w:t>Uint</w:t>
      </w:r>
      <w:proofErr w:type="spellEnd"/>
      <w:r>
        <w:t>, einmal SE2P</w:t>
      </w:r>
    </w:p>
    <w:p w:rsidR="000B559F" w:rsidRDefault="000B559F" w:rsidP="00B517EB">
      <w:pPr>
        <w:pStyle w:val="Listenabsatz"/>
        <w:numPr>
          <w:ilvl w:val="0"/>
          <w:numId w:val="6"/>
        </w:numPr>
      </w:pPr>
    </w:p>
    <w:p w:rsidR="004F3FE9" w:rsidRDefault="004F3FE9" w:rsidP="004F3FE9">
      <w:pPr>
        <w:pStyle w:val="berschrift1"/>
      </w:pPr>
      <w:bookmarkStart w:id="6" w:name="_Toc294619181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94619182"/>
      <w:r>
        <w:t>Elmer Lukas</w:t>
      </w:r>
      <w:bookmarkEnd w:id="7"/>
    </w:p>
    <w:p w:rsidR="001D35CE" w:rsidRPr="001D35CE" w:rsidRDefault="001D35CE" w:rsidP="001D35CE">
      <w:pPr>
        <w:pStyle w:val="Listenabsatz"/>
        <w:numPr>
          <w:ilvl w:val="0"/>
          <w:numId w:val="12"/>
        </w:numPr>
      </w:pPr>
    </w:p>
    <w:p w:rsidR="004F3FE9" w:rsidRDefault="004F3FE9" w:rsidP="004F3FE9">
      <w:pPr>
        <w:pStyle w:val="berschrift2"/>
      </w:pPr>
      <w:bookmarkStart w:id="8" w:name="_Toc294619183"/>
      <w:r>
        <w:t>Heidt Christina</w:t>
      </w:r>
      <w:bookmarkEnd w:id="8"/>
    </w:p>
    <w:p w:rsidR="003E1069" w:rsidRPr="003E1069" w:rsidRDefault="003E1069" w:rsidP="003E1069">
      <w:pPr>
        <w:pStyle w:val="Listenabsatz"/>
        <w:numPr>
          <w:ilvl w:val="0"/>
          <w:numId w:val="11"/>
        </w:numPr>
      </w:pPr>
      <w:r>
        <w:t>Nicht anwesend</w:t>
      </w:r>
    </w:p>
    <w:p w:rsidR="00B53049" w:rsidRDefault="00B53049" w:rsidP="00B53049">
      <w:pPr>
        <w:pStyle w:val="berschrift2"/>
      </w:pPr>
      <w:bookmarkStart w:id="9" w:name="_Toc294619184"/>
      <w:r>
        <w:t>Steiner Diego</w:t>
      </w:r>
      <w:bookmarkEnd w:id="9"/>
    </w:p>
    <w:p w:rsidR="00B53049" w:rsidRPr="003B585D" w:rsidRDefault="00EB5F2B" w:rsidP="00B53049">
      <w:pPr>
        <w:pStyle w:val="Listenabsatz"/>
        <w:numPr>
          <w:ilvl w:val="0"/>
          <w:numId w:val="5"/>
        </w:numPr>
      </w:pPr>
      <w:proofErr w:type="spellStart"/>
      <w:r>
        <w:rPr>
          <w:lang w:val="en-GB"/>
        </w:rPr>
        <w:t>Persönlicher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Bericht</w:t>
      </w:r>
      <w:proofErr w:type="spellEnd"/>
      <w:r>
        <w:rPr>
          <w:lang w:val="en-GB"/>
        </w:rPr>
        <w:t xml:space="preserve"> (1/2 - 3/4 </w:t>
      </w:r>
      <w:proofErr w:type="spellStart"/>
      <w:r>
        <w:rPr>
          <w:lang w:val="en-GB"/>
        </w:rPr>
        <w:t>Seite</w:t>
      </w:r>
      <w:proofErr w:type="spellEnd"/>
      <w:r>
        <w:rPr>
          <w:lang w:val="en-GB"/>
        </w:rPr>
        <w:t>)</w:t>
      </w:r>
      <w:r w:rsidR="000C7DDE">
        <w:rPr>
          <w:lang w:val="en-GB"/>
        </w:rPr>
        <w:t xml:space="preserve"> </w:t>
      </w:r>
      <w:proofErr w:type="spellStart"/>
      <w:r w:rsidR="000C7DDE">
        <w:rPr>
          <w:lang w:val="en-GB"/>
        </w:rPr>
        <w:t>hochladen</w:t>
      </w:r>
      <w:proofErr w:type="spellEnd"/>
    </w:p>
    <w:p w:rsidR="003B585D" w:rsidRDefault="003B585D" w:rsidP="003B585D">
      <w:pPr>
        <w:pStyle w:val="Listenabsatz"/>
        <w:numPr>
          <w:ilvl w:val="0"/>
          <w:numId w:val="5"/>
        </w:numPr>
      </w:pPr>
      <w:r>
        <w:t>Diagramm Stundenaufwand</w:t>
      </w:r>
    </w:p>
    <w:p w:rsidR="004F3FE9" w:rsidRDefault="004F3FE9" w:rsidP="004F3FE9">
      <w:pPr>
        <w:pStyle w:val="berschrift2"/>
      </w:pPr>
      <w:bookmarkStart w:id="10" w:name="_Toc294619185"/>
      <w:proofErr w:type="spellStart"/>
      <w:r>
        <w:t>Treichler</w:t>
      </w:r>
      <w:proofErr w:type="spellEnd"/>
      <w:r>
        <w:t xml:space="preserve"> Delia</w:t>
      </w:r>
      <w:bookmarkEnd w:id="10"/>
    </w:p>
    <w:p w:rsidR="003E1069" w:rsidRDefault="003E1069" w:rsidP="003E1069">
      <w:pPr>
        <w:pStyle w:val="Listenabsatz"/>
        <w:numPr>
          <w:ilvl w:val="0"/>
          <w:numId w:val="10"/>
        </w:numPr>
      </w:pPr>
      <w:r>
        <w:t>Review Dokumente</w:t>
      </w:r>
    </w:p>
    <w:p w:rsidR="003E1069" w:rsidRPr="003E1069" w:rsidRDefault="003E1069" w:rsidP="003E1069">
      <w:pPr>
        <w:pStyle w:val="Listenabsatz"/>
        <w:numPr>
          <w:ilvl w:val="0"/>
          <w:numId w:val="10"/>
        </w:numPr>
      </w:pPr>
      <w:r>
        <w:t>Systemtests?</w:t>
      </w:r>
    </w:p>
    <w:p w:rsidR="004F3FE9" w:rsidRDefault="004F3FE9" w:rsidP="004F3FE9">
      <w:pPr>
        <w:pStyle w:val="berschrift2"/>
      </w:pPr>
      <w:bookmarkStart w:id="11" w:name="_Toc294619186"/>
      <w:proofErr w:type="spellStart"/>
      <w:r>
        <w:t>Waltenspül</w:t>
      </w:r>
      <w:proofErr w:type="spellEnd"/>
      <w:r>
        <w:t xml:space="preserve"> Remo</w:t>
      </w:r>
      <w:bookmarkEnd w:id="11"/>
    </w:p>
    <w:p w:rsidR="004F3FE9" w:rsidRPr="004F3FE9" w:rsidRDefault="00D85392" w:rsidP="006A39EF">
      <w:pPr>
        <w:pStyle w:val="Listenabsatz"/>
        <w:numPr>
          <w:ilvl w:val="0"/>
          <w:numId w:val="7"/>
        </w:numPr>
      </w:pPr>
      <w:proofErr w:type="spellStart"/>
      <w:r>
        <w:t>Metriken</w:t>
      </w:r>
      <w:proofErr w:type="spellEnd"/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864" w:rsidRDefault="00FE6864" w:rsidP="008F2373">
      <w:pPr>
        <w:spacing w:after="0"/>
      </w:pPr>
      <w:r>
        <w:separator/>
      </w:r>
    </w:p>
  </w:endnote>
  <w:endnote w:type="continuationSeparator" w:id="0">
    <w:p w:rsidR="00FE6864" w:rsidRDefault="00FE686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003052">
      <w:rPr>
        <w:noProof/>
      </w:rPr>
      <w:t>31.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AC309A" w:rsidRPr="00AC309A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AC309A" w:rsidRPr="00AC309A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864" w:rsidRDefault="00FE6864" w:rsidP="008F2373">
      <w:pPr>
        <w:spacing w:after="0"/>
      </w:pPr>
      <w:r>
        <w:separator/>
      </w:r>
    </w:p>
  </w:footnote>
  <w:footnote w:type="continuationSeparator" w:id="0">
    <w:p w:rsidR="00FE6864" w:rsidRDefault="00FE686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003052">
      <w:t xml:space="preserve"> – Sitzungsprotokoll 27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9A3"/>
    <w:multiLevelType w:val="hybridMultilevel"/>
    <w:tmpl w:val="C4F0E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A6662"/>
    <w:multiLevelType w:val="hybridMultilevel"/>
    <w:tmpl w:val="0E60CF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54B95"/>
    <w:multiLevelType w:val="hybridMultilevel"/>
    <w:tmpl w:val="A37C59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564A5"/>
    <w:multiLevelType w:val="hybridMultilevel"/>
    <w:tmpl w:val="953CC7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D2513"/>
    <w:multiLevelType w:val="hybridMultilevel"/>
    <w:tmpl w:val="E4AE7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54D96369"/>
    <w:multiLevelType w:val="hybridMultilevel"/>
    <w:tmpl w:val="DAAEEC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C54E2"/>
    <w:multiLevelType w:val="hybridMultilevel"/>
    <w:tmpl w:val="796A4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11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8D"/>
    <w:rsid w:val="00003052"/>
    <w:rsid w:val="00040BD3"/>
    <w:rsid w:val="00097AB6"/>
    <w:rsid w:val="000B559F"/>
    <w:rsid w:val="000B658F"/>
    <w:rsid w:val="000C56F0"/>
    <w:rsid w:val="000C7DDE"/>
    <w:rsid w:val="000E71F7"/>
    <w:rsid w:val="000F4B58"/>
    <w:rsid w:val="00103448"/>
    <w:rsid w:val="001332FD"/>
    <w:rsid w:val="00137820"/>
    <w:rsid w:val="001609C2"/>
    <w:rsid w:val="001D17F5"/>
    <w:rsid w:val="001D35CE"/>
    <w:rsid w:val="001F1125"/>
    <w:rsid w:val="00223137"/>
    <w:rsid w:val="00244408"/>
    <w:rsid w:val="00252022"/>
    <w:rsid w:val="0026560F"/>
    <w:rsid w:val="002C334B"/>
    <w:rsid w:val="002E16A4"/>
    <w:rsid w:val="002E65A6"/>
    <w:rsid w:val="00353578"/>
    <w:rsid w:val="003A0ADD"/>
    <w:rsid w:val="003A5C55"/>
    <w:rsid w:val="003B585D"/>
    <w:rsid w:val="003C3BB7"/>
    <w:rsid w:val="003E1069"/>
    <w:rsid w:val="003E40FB"/>
    <w:rsid w:val="00445086"/>
    <w:rsid w:val="004524BD"/>
    <w:rsid w:val="004B38F6"/>
    <w:rsid w:val="004F3FE9"/>
    <w:rsid w:val="00510791"/>
    <w:rsid w:val="005B081C"/>
    <w:rsid w:val="005D6BB5"/>
    <w:rsid w:val="005E6C04"/>
    <w:rsid w:val="006156A4"/>
    <w:rsid w:val="00651384"/>
    <w:rsid w:val="00667B50"/>
    <w:rsid w:val="006939B6"/>
    <w:rsid w:val="00695F14"/>
    <w:rsid w:val="006A39EF"/>
    <w:rsid w:val="006B692B"/>
    <w:rsid w:val="006C6507"/>
    <w:rsid w:val="006D6D69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32F7"/>
    <w:rsid w:val="008A4E18"/>
    <w:rsid w:val="008B20E2"/>
    <w:rsid w:val="008C54BF"/>
    <w:rsid w:val="008E328B"/>
    <w:rsid w:val="008F2373"/>
    <w:rsid w:val="009030F0"/>
    <w:rsid w:val="00927C56"/>
    <w:rsid w:val="00952B86"/>
    <w:rsid w:val="009B6E80"/>
    <w:rsid w:val="00A04988"/>
    <w:rsid w:val="00A06B4F"/>
    <w:rsid w:val="00A53880"/>
    <w:rsid w:val="00A611DF"/>
    <w:rsid w:val="00A614CE"/>
    <w:rsid w:val="00A64D64"/>
    <w:rsid w:val="00AB51D5"/>
    <w:rsid w:val="00AC309A"/>
    <w:rsid w:val="00AC40CC"/>
    <w:rsid w:val="00AE119D"/>
    <w:rsid w:val="00AF0DB2"/>
    <w:rsid w:val="00B038C9"/>
    <w:rsid w:val="00B10239"/>
    <w:rsid w:val="00B1324E"/>
    <w:rsid w:val="00B517EB"/>
    <w:rsid w:val="00B53049"/>
    <w:rsid w:val="00B712B5"/>
    <w:rsid w:val="00BA42F0"/>
    <w:rsid w:val="00BB1425"/>
    <w:rsid w:val="00BE6DFC"/>
    <w:rsid w:val="00BE718D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B15F1"/>
    <w:rsid w:val="00CD42C7"/>
    <w:rsid w:val="00CE533D"/>
    <w:rsid w:val="00D37F9B"/>
    <w:rsid w:val="00D46C0A"/>
    <w:rsid w:val="00D85392"/>
    <w:rsid w:val="00D96578"/>
    <w:rsid w:val="00DA3E3C"/>
    <w:rsid w:val="00E13BEF"/>
    <w:rsid w:val="00E216EC"/>
    <w:rsid w:val="00E22264"/>
    <w:rsid w:val="00E711E0"/>
    <w:rsid w:val="00E860CF"/>
    <w:rsid w:val="00E87169"/>
    <w:rsid w:val="00EB5F2B"/>
    <w:rsid w:val="00EE2AB1"/>
    <w:rsid w:val="00EE69A2"/>
    <w:rsid w:val="00F07E04"/>
    <w:rsid w:val="00F26A77"/>
    <w:rsid w:val="00F34601"/>
    <w:rsid w:val="00F42E13"/>
    <w:rsid w:val="00F50846"/>
    <w:rsid w:val="00F559D6"/>
    <w:rsid w:val="00F9181E"/>
    <w:rsid w:val="00FE686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C205A-DABA-4267-BA34-5D5D01601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1</Pages>
  <Words>386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40</cp:revision>
  <dcterms:created xsi:type="dcterms:W3CDTF">2011-05-30T11:29:00Z</dcterms:created>
  <dcterms:modified xsi:type="dcterms:W3CDTF">2011-05-31T13:30:00Z</dcterms:modified>
</cp:coreProperties>
</file>