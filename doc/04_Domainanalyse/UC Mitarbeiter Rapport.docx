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 Mitarbeiter Rapport</w:t>
      </w:r>
    </w:p>
    <w:p w:rsidR="00A53880" w:rsidRPr="00ED4363" w:rsidRDefault="0075029B" w:rsidP="00E711E0">
      <w:pPr>
        <w:pStyle w:val="berschrift1"/>
      </w:pPr>
      <w:bookmarkStart w:id="0" w:name="_Toc287879985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7879986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7879987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475BD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7879985" w:history="1">
            <w:r w:rsidR="00475BD5" w:rsidRPr="001C2D9A">
              <w:rPr>
                <w:rStyle w:val="Hyperlink"/>
                <w:noProof/>
              </w:rPr>
              <w:t>1</w:t>
            </w:r>
            <w:r w:rsidR="00475B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5BD5" w:rsidRPr="001C2D9A">
              <w:rPr>
                <w:rStyle w:val="Hyperlink"/>
                <w:noProof/>
              </w:rPr>
              <w:t>Dokumentinformationen</w:t>
            </w:r>
            <w:r w:rsidR="00475BD5">
              <w:rPr>
                <w:noProof/>
                <w:webHidden/>
              </w:rPr>
              <w:tab/>
            </w:r>
            <w:r w:rsidR="00475BD5">
              <w:rPr>
                <w:noProof/>
                <w:webHidden/>
              </w:rPr>
              <w:fldChar w:fldCharType="begin"/>
            </w:r>
            <w:r w:rsidR="00475BD5">
              <w:rPr>
                <w:noProof/>
                <w:webHidden/>
              </w:rPr>
              <w:instrText xml:space="preserve"> PAGEREF _Toc287879985 \h </w:instrText>
            </w:r>
            <w:r w:rsidR="00475BD5">
              <w:rPr>
                <w:noProof/>
                <w:webHidden/>
              </w:rPr>
            </w:r>
            <w:r w:rsidR="00475BD5">
              <w:rPr>
                <w:noProof/>
                <w:webHidden/>
              </w:rPr>
              <w:fldChar w:fldCharType="separate"/>
            </w:r>
            <w:r w:rsidR="00475BD5">
              <w:rPr>
                <w:noProof/>
                <w:webHidden/>
              </w:rPr>
              <w:t>0</w:t>
            </w:r>
            <w:r w:rsidR="00475BD5">
              <w:rPr>
                <w:noProof/>
                <w:webHidden/>
              </w:rPr>
              <w:fldChar w:fldCharType="end"/>
            </w:r>
          </w:hyperlink>
        </w:p>
        <w:p w:rsidR="00475BD5" w:rsidRDefault="00475B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879986" w:history="1">
            <w:r w:rsidRPr="001C2D9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C2D9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_Toc287879986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BD5" w:rsidRDefault="00475B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879987" w:history="1">
            <w:r w:rsidRPr="001C2D9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C2D9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_Toc287879987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BD5" w:rsidRDefault="00475B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879988" w:history="1">
            <w:r w:rsidRPr="001C2D9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C2D9A">
              <w:rPr>
                <w:rStyle w:val="Hyperlink"/>
                <w:noProof/>
              </w:rPr>
              <w:t>Use Case UC1: Mitarbeiter Rapport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_Toc287879988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7879988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Mitarbeiter Rapport</w:t>
      </w:r>
      <w:r w:rsidR="009D3673" w:rsidRPr="00ED4363">
        <w:t xml:space="preserve"> erstellen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3B6922" w:rsidRPr="00ED4363">
        <w:t>UC1: Mitarbeiter Rapport</w:t>
      </w:r>
      <w:r w:rsidR="00EB7851" w:rsidRPr="00ED4363">
        <w:t xml:space="preserve"> erstellen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3B6922">
      <w:proofErr w:type="spellStart"/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</w:t>
      </w:r>
      <w:proofErr w:type="spellEnd"/>
      <w:r w:rsidR="008D1541" w:rsidRPr="00ED4363">
        <w:rPr>
          <w:i/>
        </w:rPr>
        <w:t>:</w:t>
      </w:r>
      <w:r w:rsidR="008D1541" w:rsidRPr="00ED4363">
        <w:t xml:space="preserve"> </w:t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3B6922">
      <w:r w:rsidRPr="00ED4363">
        <w:rPr>
          <w:i/>
        </w:rPr>
        <w:t xml:space="preserve">Sekretärin: </w:t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3B6922">
      <w:r w:rsidRPr="00ED4363">
        <w:rPr>
          <w:i/>
        </w:rPr>
        <w:t xml:space="preserve">Kunde: </w:t>
      </w:r>
      <w:r w:rsidR="000821B3" w:rsidRPr="00ED4363">
        <w:t>Erhält schon nach ein paar Tagen die Rechnung zur durchgeführten Arbeit.</w:t>
      </w:r>
    </w:p>
    <w:p w:rsidR="00277CC5" w:rsidRPr="00ED4363" w:rsidRDefault="00277CC5" w:rsidP="003B6922"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GPS-Koordinaten auf Server übermittelt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Kundenangaben übertragen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Beschreibung zum durchgeführten Auftrag 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erhält einen Auftrag.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771B25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704E8" w:rsidRPr="00ED4363" w:rsidRDefault="00BA66E8" w:rsidP="003704E8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</w:p>
    <w:p w:rsidR="00285479" w:rsidRDefault="00285479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lastRenderedPageBreak/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>Au</w:t>
      </w:r>
      <w:bookmarkStart w:id="4" w:name="_GoBack"/>
      <w:bookmarkEnd w:id="4"/>
      <w:r w:rsidRPr="00ED4363">
        <w:t xml:space="preserve">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934A5D" w:rsidRPr="00ED4363" w:rsidRDefault="00934A5D" w:rsidP="00934A5D">
      <w:r w:rsidRPr="00ED4363">
        <w:t>3c.</w:t>
      </w:r>
      <w:r w:rsidRPr="00ED4363">
        <w:tab/>
        <w:t>Kundenname und Beschreibung wird miterfasst.</w:t>
      </w:r>
    </w:p>
    <w:p w:rsidR="00F46A05" w:rsidRPr="00ED4363" w:rsidRDefault="001F376C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F46A05" w:rsidRPr="00ED4363">
        <w:t>fügt eine Beschreibung hinzu.</w:t>
      </w:r>
    </w:p>
    <w:p w:rsidR="00F46A05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>Aussendienstmitarbeiter</w:t>
      </w:r>
      <w:r w:rsidR="001F7E8A" w:rsidRPr="00ED4363">
        <w:t xml:space="preserve"> wählt den Kunden aus</w:t>
      </w:r>
    </w:p>
    <w:p w:rsidR="00A22CBA" w:rsidRPr="00ED4363" w:rsidRDefault="00F46A05" w:rsidP="001F376C">
      <w:pPr>
        <w:pStyle w:val="Listenabsatz"/>
        <w:numPr>
          <w:ilvl w:val="0"/>
          <w:numId w:val="12"/>
        </w:numPr>
      </w:pPr>
      <w:r w:rsidRPr="00ED4363">
        <w:t xml:space="preserve">Aussendienstmitarbeiter </w:t>
      </w:r>
      <w:r w:rsidR="001F7E8A" w:rsidRPr="00ED4363">
        <w:t>startet die Zeitmessung.</w:t>
      </w:r>
    </w:p>
    <w:p w:rsidR="001F7E8A" w:rsidRPr="00ED4363" w:rsidRDefault="001F7E8A" w:rsidP="008454F0">
      <w:pPr>
        <w:ind w:left="360" w:firstLine="348"/>
      </w:pPr>
      <w:r w:rsidRPr="00ED4363">
        <w:t>1a.</w:t>
      </w:r>
      <w:r w:rsidRPr="00ED4363">
        <w:tab/>
      </w:r>
      <w:r w:rsidR="00A83ACA" w:rsidRPr="00ED4363">
        <w:t>Kunde ist im System noch nicht vorhanden.</w:t>
      </w:r>
    </w:p>
    <w:p w:rsidR="001064E4" w:rsidRPr="00ED4363" w:rsidRDefault="00D33F1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1064E4" w:rsidRPr="00ED4363">
        <w:t>fügt eine Beschreibung hinzu.</w:t>
      </w:r>
    </w:p>
    <w:p w:rsidR="001064E4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>Aussendienstmitarbeiter</w:t>
      </w:r>
      <w:r w:rsidR="00D33F14" w:rsidRPr="00ED4363">
        <w:t xml:space="preserve"> erstellt neuen Kunden</w:t>
      </w:r>
      <w:r w:rsidRPr="00ED4363">
        <w:t>.</w:t>
      </w:r>
    </w:p>
    <w:p w:rsidR="00DF4225" w:rsidRPr="00ED4363" w:rsidRDefault="001064E4" w:rsidP="00D33F14">
      <w:pPr>
        <w:pStyle w:val="Listenabsatz"/>
        <w:numPr>
          <w:ilvl w:val="0"/>
          <w:numId w:val="13"/>
        </w:numPr>
      </w:pPr>
      <w:r w:rsidRPr="00ED4363">
        <w:t xml:space="preserve">Aussendienstmitarbeiter </w:t>
      </w:r>
      <w:r w:rsidR="00D33F14" w:rsidRPr="00ED4363">
        <w:t>startet 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wählt den Kunden im Nachhinein aus.</w:t>
      </w:r>
    </w:p>
    <w:p w:rsidR="00CC7849" w:rsidRPr="00ED4363" w:rsidRDefault="00CC7849" w:rsidP="00CC7849">
      <w:pPr>
        <w:pStyle w:val="Listenabsatz"/>
        <w:numPr>
          <w:ilvl w:val="0"/>
          <w:numId w:val="14"/>
        </w:numPr>
      </w:pPr>
      <w:r w:rsidRPr="00ED4363">
        <w:t>Aussendienstmitarbeiter beendet die Zeitmessung.</w:t>
      </w:r>
    </w:p>
    <w:p w:rsidR="00C172C7" w:rsidRPr="00ED4363" w:rsidRDefault="00C172C7" w:rsidP="00C172C7">
      <w:pPr>
        <w:pStyle w:val="Listenabsatz"/>
      </w:pPr>
      <w:r w:rsidRPr="00ED4363">
        <w:t>1a.</w:t>
      </w:r>
      <w:r w:rsidRPr="00ED4363">
        <w:tab/>
        <w:t>Kunde im System noch nicht vorhanden</w:t>
      </w:r>
    </w:p>
    <w:p w:rsidR="00C172C7" w:rsidRPr="00ED4363" w:rsidRDefault="00C172C7" w:rsidP="00C172C7">
      <w:pPr>
        <w:pStyle w:val="Listenabsatz"/>
        <w:numPr>
          <w:ilvl w:val="0"/>
          <w:numId w:val="15"/>
        </w:numPr>
      </w:pPr>
      <w:r w:rsidRPr="00ED4363">
        <w:t>Aussendienstmitarbeiter erstellt im Nachhinein neuen Kunden.</w:t>
      </w:r>
    </w:p>
    <w:p w:rsidR="00A67F2D" w:rsidRPr="00ED4363" w:rsidRDefault="00A67F2D" w:rsidP="00C172C7">
      <w:pPr>
        <w:pStyle w:val="Listenabsatz"/>
        <w:numPr>
          <w:ilvl w:val="0"/>
          <w:numId w:val="15"/>
        </w:numPr>
      </w:pPr>
      <w:r w:rsidRPr="00ED4363">
        <w:t>Aussendienstmitarbeiter beendet die Zeitmessung.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fügt</w:t>
      </w:r>
      <w:r w:rsidR="000C597B" w:rsidRPr="00ED4363">
        <w:t xml:space="preserve"> eine</w:t>
      </w:r>
      <w:r w:rsidRPr="00ED4363">
        <w:t xml:space="preserve"> Beschreibung hinzu.</w:t>
      </w:r>
    </w:p>
    <w:p w:rsidR="003452FD" w:rsidRPr="00ED4363" w:rsidRDefault="003452FD" w:rsidP="003452FD">
      <w:pPr>
        <w:pStyle w:val="Listenabsatz"/>
        <w:numPr>
          <w:ilvl w:val="0"/>
          <w:numId w:val="17"/>
        </w:numPr>
      </w:pPr>
      <w:r w:rsidRPr="00ED4363">
        <w:t>Aussendienstmitarbeiter beendet die Zeitmessung.</w:t>
      </w:r>
    </w:p>
    <w:p w:rsidR="003452FD" w:rsidRPr="00ED4363" w:rsidRDefault="000C597B" w:rsidP="003452FD">
      <w:r w:rsidRPr="00ED4363">
        <w:t>5</w:t>
      </w:r>
      <w:r w:rsidR="003452FD" w:rsidRPr="00ED4363">
        <w:t>c</w:t>
      </w:r>
      <w:r w:rsidRPr="00ED4363">
        <w:t>.</w:t>
      </w:r>
      <w:r w:rsidR="003452FD" w:rsidRPr="00ED4363">
        <w:tab/>
        <w:t>Kundenname und Beschreibung wird miterfasst.</w:t>
      </w:r>
    </w:p>
    <w:p w:rsidR="003452FD" w:rsidRPr="00ED4363" w:rsidRDefault="000C597B" w:rsidP="000C597B">
      <w:pPr>
        <w:pStyle w:val="Listenabsatz"/>
        <w:numPr>
          <w:ilvl w:val="0"/>
          <w:numId w:val="18"/>
        </w:numPr>
      </w:pPr>
      <w:r w:rsidRPr="00ED4363">
        <w:t>Aussendienstmitarbeiter fügt eine Beschreibung hinzu.</w:t>
      </w:r>
    </w:p>
    <w:p w:rsidR="00437852" w:rsidRPr="00ED4363" w:rsidRDefault="00437852" w:rsidP="000C597B">
      <w:pPr>
        <w:pStyle w:val="Listenabsatz"/>
        <w:numPr>
          <w:ilvl w:val="0"/>
          <w:numId w:val="18"/>
        </w:numPr>
      </w:pPr>
      <w:r w:rsidRPr="00ED4363">
        <w:t xml:space="preserve">Aussendienstmitarbeiter </w:t>
      </w:r>
      <w:r w:rsidR="00A7566A" w:rsidRPr="00ED4363">
        <w:t xml:space="preserve">wählt den Kunden </w:t>
      </w:r>
      <w:r w:rsidR="0002719F" w:rsidRPr="00ED4363">
        <w:t xml:space="preserve">im Nachhinein </w:t>
      </w:r>
      <w:r w:rsidR="00A7566A" w:rsidRPr="00ED4363">
        <w:t>aus.</w:t>
      </w:r>
    </w:p>
    <w:p w:rsidR="00A7566A" w:rsidRPr="00ED4363" w:rsidRDefault="00A7566A" w:rsidP="00A7566A">
      <w:pPr>
        <w:pStyle w:val="Listenabsatz"/>
        <w:numPr>
          <w:ilvl w:val="0"/>
          <w:numId w:val="18"/>
        </w:numPr>
      </w:pPr>
      <w:r w:rsidRPr="00ED4363">
        <w:t>Aussendienstmitarbeiter startet die Zeitmessung.</w:t>
      </w:r>
    </w:p>
    <w:p w:rsidR="00A7566A" w:rsidRPr="00ED4363" w:rsidRDefault="00A7566A" w:rsidP="00A7566A">
      <w:pPr>
        <w:ind w:firstLine="708"/>
      </w:pPr>
      <w:r w:rsidRPr="00ED4363">
        <w:t>1a.</w:t>
      </w:r>
      <w:r w:rsidRPr="00ED4363">
        <w:tab/>
        <w:t>Kunde ist im System noch nicht vorhanden.</w:t>
      </w:r>
    </w:p>
    <w:p w:rsidR="0002719F" w:rsidRPr="00ED4363" w:rsidRDefault="0002719F" w:rsidP="0002719F">
      <w:pPr>
        <w:pStyle w:val="Listenabsatz"/>
        <w:numPr>
          <w:ilvl w:val="0"/>
          <w:numId w:val="19"/>
        </w:numPr>
      </w:pPr>
      <w:r w:rsidRPr="00ED4363">
        <w:t>Aussendienstmitarbeiter fügt eine Beschreibung hinzu.</w:t>
      </w:r>
    </w:p>
    <w:p w:rsidR="0002719F" w:rsidRPr="00ED4363" w:rsidRDefault="00A1720B" w:rsidP="0002719F">
      <w:pPr>
        <w:pStyle w:val="Listenabsatz"/>
        <w:numPr>
          <w:ilvl w:val="0"/>
          <w:numId w:val="19"/>
        </w:numPr>
      </w:pPr>
      <w:r w:rsidRPr="00ED4363">
        <w:t>Aussendienstmitarbeiter erstellt im Nachhinein neuen Kunden.</w:t>
      </w:r>
    </w:p>
    <w:p w:rsidR="00AB70F5" w:rsidRPr="00ED4363" w:rsidRDefault="00AB70F5" w:rsidP="0002719F">
      <w:pPr>
        <w:pStyle w:val="Listenabsatz"/>
        <w:numPr>
          <w:ilvl w:val="0"/>
          <w:numId w:val="19"/>
        </w:numPr>
      </w:pPr>
      <w:r w:rsidRPr="00ED4363">
        <w:t>Aussendienstmitarbeiter beendet die Zeitmessung.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ED4363" w:rsidRDefault="00195E74" w:rsidP="003B6922">
      <w:pPr>
        <w:rPr>
          <w:b/>
          <w:lang w:val="fr-CH"/>
        </w:rPr>
      </w:pPr>
      <w:proofErr w:type="spellStart"/>
      <w:r w:rsidRPr="00ED4363">
        <w:rPr>
          <w:b/>
          <w:lang w:val="fr-CH"/>
        </w:rPr>
        <w:t>Technology</w:t>
      </w:r>
      <w:proofErr w:type="spellEnd"/>
      <w:r w:rsidRPr="00ED4363">
        <w:rPr>
          <w:b/>
          <w:lang w:val="fr-CH"/>
        </w:rPr>
        <w:t xml:space="preserve">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Mehrmals am Tag (ca. </w:t>
      </w:r>
      <w:proofErr w:type="gramStart"/>
      <w:r w:rsidRPr="00ED4363">
        <w:t>4-6 mal</w:t>
      </w:r>
      <w:proofErr w:type="gramEnd"/>
      <w:r w:rsidRPr="00ED4363">
        <w:t xml:space="preserve">) </w:t>
      </w:r>
      <w:r w:rsidRPr="00ED4363">
        <w:rPr>
          <w:b/>
          <w:color w:val="FF0000"/>
        </w:rPr>
        <w:t>&lt;Luke fragen!!!&gt;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5C" w:rsidRDefault="00684A5C" w:rsidP="008F2373">
      <w:pPr>
        <w:spacing w:after="0"/>
      </w:pPr>
      <w:r>
        <w:separator/>
      </w:r>
    </w:p>
  </w:endnote>
  <w:endnote w:type="continuationSeparator" w:id="0">
    <w:p w:rsidR="00684A5C" w:rsidRDefault="00684A5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1560E">
      <w:rPr>
        <w:noProof/>
      </w:rPr>
      <w:t>14.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85479" w:rsidRPr="0028547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84A5C">
      <w:fldChar w:fldCharType="begin"/>
    </w:r>
    <w:r w:rsidR="00684A5C">
      <w:instrText>NUMPAGES  \* Arabic  \* MERGEFORMAT</w:instrText>
    </w:r>
    <w:r w:rsidR="00684A5C">
      <w:fldChar w:fldCharType="separate"/>
    </w:r>
    <w:r w:rsidR="00285479" w:rsidRPr="00285479">
      <w:rPr>
        <w:b/>
        <w:noProof/>
        <w:lang w:val="de-DE"/>
      </w:rPr>
      <w:t>2</w:t>
    </w:r>
    <w:r w:rsidR="00684A5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5C" w:rsidRDefault="00684A5C" w:rsidP="008F2373">
      <w:pPr>
        <w:spacing w:after="0"/>
      </w:pPr>
      <w:r>
        <w:separator/>
      </w:r>
    </w:p>
  </w:footnote>
  <w:footnote w:type="continuationSeparator" w:id="0">
    <w:p w:rsidR="00684A5C" w:rsidRDefault="00684A5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609C2"/>
    <w:rsid w:val="001840E4"/>
    <w:rsid w:val="001913A6"/>
    <w:rsid w:val="00195E74"/>
    <w:rsid w:val="001A105D"/>
    <w:rsid w:val="001D17F5"/>
    <w:rsid w:val="001E0640"/>
    <w:rsid w:val="001E38E8"/>
    <w:rsid w:val="001F1125"/>
    <w:rsid w:val="001F2A8C"/>
    <w:rsid w:val="001F376C"/>
    <w:rsid w:val="001F7E8A"/>
    <w:rsid w:val="00205314"/>
    <w:rsid w:val="00223137"/>
    <w:rsid w:val="00232F3E"/>
    <w:rsid w:val="00247654"/>
    <w:rsid w:val="0026560F"/>
    <w:rsid w:val="0027399D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37852"/>
    <w:rsid w:val="00440051"/>
    <w:rsid w:val="00443D5D"/>
    <w:rsid w:val="0046087B"/>
    <w:rsid w:val="00475BD5"/>
    <w:rsid w:val="00475E58"/>
    <w:rsid w:val="004C0460"/>
    <w:rsid w:val="00513369"/>
    <w:rsid w:val="005327F7"/>
    <w:rsid w:val="00532CE5"/>
    <w:rsid w:val="005802B6"/>
    <w:rsid w:val="005B081C"/>
    <w:rsid w:val="005B0CC8"/>
    <w:rsid w:val="005E1D61"/>
    <w:rsid w:val="005E6C04"/>
    <w:rsid w:val="00600275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4BBD"/>
    <w:rsid w:val="00887085"/>
    <w:rsid w:val="008A107B"/>
    <w:rsid w:val="008A4E18"/>
    <w:rsid w:val="008C54BF"/>
    <w:rsid w:val="008D1541"/>
    <w:rsid w:val="008E328B"/>
    <w:rsid w:val="008F2373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D33F14"/>
    <w:rsid w:val="00D6190B"/>
    <w:rsid w:val="00DF4225"/>
    <w:rsid w:val="00E13BEF"/>
    <w:rsid w:val="00E22264"/>
    <w:rsid w:val="00E22DAC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8C5AC-7539-4B18-935E-ECAC22F7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548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schefe</cp:lastModifiedBy>
  <cp:revision>107</cp:revision>
  <dcterms:created xsi:type="dcterms:W3CDTF">2011-03-14T12:26:00Z</dcterms:created>
  <dcterms:modified xsi:type="dcterms:W3CDTF">2011-03-14T14:32:00Z</dcterms:modified>
</cp:coreProperties>
</file>