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4D635F">
                  <w:rPr>
                    <w:noProof/>
                    <w:color w:val="4F81BD" w:themeColor="accent1"/>
                  </w:rPr>
                  <w:t>23.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271D51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D635F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Erfahrungsberichte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D635F" w:rsidP="004D635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Berichte  sämtlicher Projektmitglieder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193A82F5" wp14:editId="74BEA587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929854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929855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D635F" w:rsidP="005E1B49">
            <w:pPr>
              <w:rPr>
                <w:b w:val="0"/>
              </w:rPr>
            </w:pPr>
            <w:r>
              <w:rPr>
                <w:b w:val="0"/>
              </w:rPr>
              <w:t>23.05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D635F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9392985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D9654C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929854" w:history="1">
            <w:r w:rsidR="00D9654C" w:rsidRPr="00185A28">
              <w:rPr>
                <w:rStyle w:val="Hyperlink"/>
                <w:noProof/>
              </w:rPr>
              <w:t>1</w:t>
            </w:r>
            <w:r w:rsidR="00D965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9654C" w:rsidRPr="00185A28">
              <w:rPr>
                <w:rStyle w:val="Hyperlink"/>
                <w:noProof/>
              </w:rPr>
              <w:t>Dokumentinformationen</w:t>
            </w:r>
            <w:r w:rsidR="00D9654C">
              <w:rPr>
                <w:noProof/>
                <w:webHidden/>
              </w:rPr>
              <w:tab/>
            </w:r>
            <w:r w:rsidR="00D9654C">
              <w:rPr>
                <w:noProof/>
                <w:webHidden/>
              </w:rPr>
              <w:fldChar w:fldCharType="begin"/>
            </w:r>
            <w:r w:rsidR="00D9654C">
              <w:rPr>
                <w:noProof/>
                <w:webHidden/>
              </w:rPr>
              <w:instrText xml:space="preserve"> PAGEREF _Toc293929854 \h </w:instrText>
            </w:r>
            <w:r w:rsidR="00D9654C">
              <w:rPr>
                <w:noProof/>
                <w:webHidden/>
              </w:rPr>
            </w:r>
            <w:r w:rsidR="00D9654C">
              <w:rPr>
                <w:noProof/>
                <w:webHidden/>
              </w:rPr>
              <w:fldChar w:fldCharType="separate"/>
            </w:r>
            <w:r w:rsidR="00D9654C">
              <w:rPr>
                <w:noProof/>
                <w:webHidden/>
              </w:rPr>
              <w:t>1</w:t>
            </w:r>
            <w:r w:rsidR="00D9654C"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55" w:history="1">
            <w:r w:rsidRPr="00185A28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56" w:history="1">
            <w:r w:rsidRPr="00185A28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29857" w:history="1">
            <w:r w:rsidRPr="00185A28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58" w:history="1">
            <w:r w:rsidRPr="00185A28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59" w:history="1">
            <w:r w:rsidRPr="00185A28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60" w:history="1">
            <w:r w:rsidRPr="00185A28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61" w:history="1">
            <w:r w:rsidRPr="00185A28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29862" w:history="1">
            <w:r w:rsidRPr="00185A28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Erfahrungsbericht Diego Steiner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63" w:history="1">
            <w:r w:rsidRPr="00185A28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Positive Punkte/Erkenntnisse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64" w:history="1">
            <w:r w:rsidRPr="00185A28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Negative Punkte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65" w:history="1">
            <w:r w:rsidRPr="00185A28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Aufgetretene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66" w:history="1">
            <w:r w:rsidRPr="00185A28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29867" w:history="1">
            <w:r w:rsidRPr="00185A28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Erfahrungsbericht Delia Treicher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68" w:history="1">
            <w:r w:rsidRPr="00185A28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Positive Punkte/Erkenntnisse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69" w:history="1">
            <w:r w:rsidRPr="00185A28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Negative Punkte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70" w:history="1">
            <w:r w:rsidRPr="00185A28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Aufgetretene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71" w:history="1">
            <w:r w:rsidRPr="00185A28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29872" w:history="1">
            <w:r w:rsidRPr="00185A28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Erfahrungsbericht Lukas Elmer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73" w:history="1">
            <w:r w:rsidRPr="00185A28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Positive Punkte/Erkenntnisse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74" w:history="1">
            <w:r w:rsidRPr="00185A28">
              <w:rPr>
                <w:rStyle w:val="Hyperlink"/>
                <w:noProof/>
              </w:rPr>
              <w:t>5.2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Negative Punkte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75" w:history="1">
            <w:r w:rsidRPr="00185A28">
              <w:rPr>
                <w:rStyle w:val="Hyperlink"/>
                <w:noProof/>
              </w:rPr>
              <w:t>5.3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Aufgetretene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76" w:history="1">
            <w:r w:rsidRPr="00185A28">
              <w:rPr>
                <w:rStyle w:val="Hyperlink"/>
                <w:noProof/>
              </w:rPr>
              <w:t>5.4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29877" w:history="1">
            <w:r w:rsidRPr="00185A28">
              <w:rPr>
                <w:rStyle w:val="Hyperlink"/>
                <w:noProof/>
              </w:rPr>
              <w:t>6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Erfahrungsbericht Christina Heidt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78" w:history="1">
            <w:r w:rsidRPr="00185A28">
              <w:rPr>
                <w:rStyle w:val="Hyperlink"/>
                <w:noProof/>
              </w:rPr>
              <w:t>6.1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Positive Punkte/Erkenntnisse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79" w:history="1">
            <w:r w:rsidRPr="00185A28">
              <w:rPr>
                <w:rStyle w:val="Hyperlink"/>
                <w:noProof/>
              </w:rPr>
              <w:t>6.2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Negative Punkte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80" w:history="1">
            <w:r w:rsidRPr="00185A28">
              <w:rPr>
                <w:rStyle w:val="Hyperlink"/>
                <w:noProof/>
              </w:rPr>
              <w:t>6.3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Aufgetretene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81" w:history="1">
            <w:r w:rsidRPr="00185A28">
              <w:rPr>
                <w:rStyle w:val="Hyperlink"/>
                <w:noProof/>
              </w:rPr>
              <w:t>6.4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29882" w:history="1">
            <w:r w:rsidRPr="00185A28">
              <w:rPr>
                <w:rStyle w:val="Hyperlink"/>
                <w:noProof/>
              </w:rPr>
              <w:t>7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Erfahrungsbericht  Remo Waltenspül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83" w:history="1">
            <w:r w:rsidRPr="00185A28">
              <w:rPr>
                <w:rStyle w:val="Hyperlink"/>
                <w:noProof/>
              </w:rPr>
              <w:t>7.1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Positive Punkte/Erkenntnisse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84" w:history="1">
            <w:r w:rsidRPr="00185A28">
              <w:rPr>
                <w:rStyle w:val="Hyperlink"/>
                <w:noProof/>
              </w:rPr>
              <w:t>7.2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Negative Punkte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54C" w:rsidRDefault="00D9654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885" w:history="1">
            <w:r w:rsidRPr="00185A28">
              <w:rPr>
                <w:rStyle w:val="Hyperlink"/>
                <w:noProof/>
              </w:rPr>
              <w:t>7.3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Aufgetretene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D9654C" w:rsidP="00D9654C">
          <w:pPr>
            <w:pStyle w:val="Verzeichnis2"/>
            <w:tabs>
              <w:tab w:val="left" w:pos="880"/>
              <w:tab w:val="right" w:leader="dot" w:pos="9062"/>
            </w:tabs>
          </w:pPr>
          <w:hyperlink w:anchor="_Toc293929886" w:history="1">
            <w:r w:rsidRPr="00185A28">
              <w:rPr>
                <w:rStyle w:val="Hyperlink"/>
                <w:noProof/>
              </w:rPr>
              <w:t>7.4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85A28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r w:rsidR="00AF4AE0">
            <w:rPr>
              <w:b/>
              <w:bCs/>
              <w:lang w:val="de-DE"/>
            </w:rPr>
            <w:fldChar w:fldCharType="end"/>
          </w:r>
        </w:p>
      </w:sdtContent>
    </w:sdt>
    <w:p w:rsidR="00D2192A" w:rsidRPr="00DD5A17" w:rsidRDefault="00D2192A" w:rsidP="00D2192A">
      <w:pPr>
        <w:pStyle w:val="berschrift1"/>
      </w:pPr>
      <w:bookmarkStart w:id="3" w:name="_Toc293502628"/>
      <w:bookmarkStart w:id="4" w:name="_Toc293929857"/>
      <w:r>
        <w:lastRenderedPageBreak/>
        <w:t>Einführung</w:t>
      </w:r>
      <w:bookmarkEnd w:id="3"/>
      <w:bookmarkEnd w:id="4"/>
    </w:p>
    <w:p w:rsidR="00D2192A" w:rsidRDefault="00D2192A" w:rsidP="00D2192A">
      <w:pPr>
        <w:pStyle w:val="berschrift2"/>
        <w:ind w:left="576" w:hanging="576"/>
      </w:pPr>
      <w:bookmarkStart w:id="5" w:name="_Toc293502629"/>
      <w:bookmarkStart w:id="6" w:name="_Toc293929858"/>
      <w:r>
        <w:t>Zweck</w:t>
      </w:r>
      <w:bookmarkEnd w:id="5"/>
      <w:bookmarkEnd w:id="6"/>
    </w:p>
    <w:p w:rsidR="00D2192A" w:rsidRPr="00DD5A17" w:rsidRDefault="00DE43C8" w:rsidP="00D2192A">
      <w:r>
        <w:t>Dieses Dokument enthält die Erfahrungsberichte, mit den persönlichen Feedbacks, über die während der Projektzeit gewonnen Erkenntnisse.</w:t>
      </w:r>
      <w:bookmarkStart w:id="7" w:name="_GoBack"/>
      <w:bookmarkEnd w:id="7"/>
    </w:p>
    <w:p w:rsidR="00D2192A" w:rsidRDefault="00D2192A" w:rsidP="00D2192A">
      <w:pPr>
        <w:pStyle w:val="berschrift2"/>
        <w:ind w:left="576" w:hanging="576"/>
      </w:pPr>
      <w:bookmarkStart w:id="8" w:name="_Toc293502630"/>
      <w:bookmarkStart w:id="9" w:name="_Toc293929859"/>
      <w:r>
        <w:t>Gültigkeitsbereich</w:t>
      </w:r>
      <w:bookmarkEnd w:id="8"/>
      <w:bookmarkEnd w:id="9"/>
    </w:p>
    <w:p w:rsidR="00D2192A" w:rsidRPr="00DD5A17" w:rsidRDefault="00D2192A" w:rsidP="00D2192A">
      <w:r>
        <w:t>Dieses Dokument ist während der gesamten Projektdauer gültig (21.02 bis 03.06.2011).</w:t>
      </w:r>
    </w:p>
    <w:p w:rsidR="00D2192A" w:rsidRDefault="00D2192A" w:rsidP="00D2192A">
      <w:pPr>
        <w:pStyle w:val="berschrift2"/>
        <w:ind w:left="576" w:hanging="576"/>
      </w:pPr>
      <w:bookmarkStart w:id="10" w:name="_Toc293502631"/>
      <w:bookmarkStart w:id="11" w:name="_Toc293929860"/>
      <w:r>
        <w:t>Definitionen und Abkürzungen</w:t>
      </w:r>
      <w:bookmarkEnd w:id="10"/>
      <w:bookmarkEnd w:id="11"/>
    </w:p>
    <w:p w:rsidR="00D2192A" w:rsidRPr="00DD5A17" w:rsidRDefault="00D2192A" w:rsidP="00D2192A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D2192A" w:rsidRPr="00D2192A" w:rsidRDefault="00D2192A" w:rsidP="00D2192A">
      <w:pPr>
        <w:pStyle w:val="berschrift2"/>
        <w:ind w:left="576" w:hanging="576"/>
      </w:pPr>
      <w:bookmarkStart w:id="12" w:name="_Ref293093350"/>
      <w:bookmarkStart w:id="13" w:name="_Ref293093357"/>
      <w:bookmarkStart w:id="14" w:name="_Toc293502632"/>
      <w:bookmarkStart w:id="15" w:name="_Toc293929861"/>
      <w:r>
        <w:t>Referenzen</w:t>
      </w:r>
      <w:bookmarkEnd w:id="12"/>
      <w:bookmarkEnd w:id="13"/>
      <w:bookmarkEnd w:id="14"/>
      <w:bookmarkEnd w:id="15"/>
    </w:p>
    <w:p w:rsidR="00D2192A" w:rsidRDefault="00D2192A" w:rsidP="00D2192A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/template.dotx</w:t>
      </w:r>
    </w:p>
    <w:p w:rsidR="00D2192A" w:rsidRPr="00DD5A17" w:rsidRDefault="00D2192A" w:rsidP="00D2192A">
      <w:pPr>
        <w:pStyle w:val="Listenabsatz"/>
        <w:numPr>
          <w:ilvl w:val="0"/>
          <w:numId w:val="5"/>
        </w:num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media</w:t>
      </w:r>
      <w:proofErr w:type="spellEnd"/>
      <w:r w:rsidRPr="005D39F8">
        <w:rPr>
          <w:rFonts w:cstheme="minorHAnsi"/>
        </w:rPr>
        <w:t>/logo.png</w:t>
      </w:r>
    </w:p>
    <w:p w:rsidR="00D2192A" w:rsidRDefault="00D2192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F2255" w:rsidRDefault="002E03B4" w:rsidP="008722E3">
      <w:pPr>
        <w:pStyle w:val="berschrift1"/>
      </w:pPr>
      <w:bookmarkStart w:id="16" w:name="_Toc293929862"/>
      <w:r>
        <w:lastRenderedPageBreak/>
        <w:t>Erfahrungsbericht Diego Steiner</w:t>
      </w:r>
      <w:bookmarkEnd w:id="16"/>
    </w:p>
    <w:p w:rsidR="00DE43C8" w:rsidRPr="00DE43C8" w:rsidRDefault="007E689A" w:rsidP="00DE43C8">
      <w:pPr>
        <w:pStyle w:val="berschrift2"/>
      </w:pPr>
      <w:bookmarkStart w:id="17" w:name="_Toc293929863"/>
      <w:r>
        <w:t>Positiv</w:t>
      </w:r>
      <w:r w:rsidR="00153726">
        <w:t>e Punkte</w:t>
      </w:r>
      <w:r w:rsidR="00674A97">
        <w:t>/Erkenntnisse</w:t>
      </w:r>
      <w:bookmarkEnd w:id="17"/>
    </w:p>
    <w:p w:rsidR="007E689A" w:rsidRDefault="007E689A" w:rsidP="007250C1">
      <w:pPr>
        <w:pStyle w:val="berschrift2"/>
      </w:pPr>
      <w:bookmarkStart w:id="18" w:name="_Toc293929864"/>
      <w:r>
        <w:t>Negativ</w:t>
      </w:r>
      <w:r w:rsidR="00153726">
        <w:t>e Punkte</w:t>
      </w:r>
      <w:bookmarkEnd w:id="18"/>
      <w:r w:rsidR="00153726">
        <w:t xml:space="preserve"> </w:t>
      </w:r>
    </w:p>
    <w:p w:rsidR="007E689A" w:rsidRPr="00144EC5" w:rsidRDefault="007E689A" w:rsidP="007250C1">
      <w:pPr>
        <w:pStyle w:val="berschrift2"/>
      </w:pPr>
      <w:bookmarkStart w:id="19" w:name="_Toc293929865"/>
      <w:r>
        <w:t>Aufgetretene Probleme</w:t>
      </w:r>
      <w:bookmarkEnd w:id="19"/>
    </w:p>
    <w:p w:rsidR="00144EC5" w:rsidRDefault="00144EC5" w:rsidP="007250C1">
      <w:pPr>
        <w:pStyle w:val="berschrift2"/>
      </w:pPr>
      <w:bookmarkStart w:id="20" w:name="_Toc293929866"/>
      <w:r>
        <w:t>Fazit</w:t>
      </w:r>
      <w:bookmarkEnd w:id="20"/>
    </w:p>
    <w:p w:rsidR="00D2192A" w:rsidRDefault="00D2192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44EC5" w:rsidRDefault="00144EC5" w:rsidP="00144EC5">
      <w:pPr>
        <w:pStyle w:val="berschrift1"/>
      </w:pPr>
      <w:bookmarkStart w:id="21" w:name="_Toc293929867"/>
      <w:r>
        <w:lastRenderedPageBreak/>
        <w:t xml:space="preserve">Erfahrungsbericht Delia </w:t>
      </w:r>
      <w:proofErr w:type="spellStart"/>
      <w:r>
        <w:t>Treicher</w:t>
      </w:r>
      <w:bookmarkEnd w:id="21"/>
      <w:proofErr w:type="spellEnd"/>
    </w:p>
    <w:p w:rsidR="00D2192A" w:rsidRDefault="00D2192A" w:rsidP="00D2192A">
      <w:pPr>
        <w:pStyle w:val="berschrift2"/>
      </w:pPr>
      <w:bookmarkStart w:id="22" w:name="_Toc293929868"/>
      <w:r>
        <w:t>Positive Punkte/Erkenntnisse</w:t>
      </w:r>
      <w:bookmarkEnd w:id="22"/>
    </w:p>
    <w:p w:rsidR="00D2192A" w:rsidRDefault="00D2192A" w:rsidP="00D2192A">
      <w:pPr>
        <w:pStyle w:val="berschrift2"/>
      </w:pPr>
      <w:bookmarkStart w:id="23" w:name="_Toc293929869"/>
      <w:r>
        <w:t>Negative Punkte</w:t>
      </w:r>
      <w:bookmarkEnd w:id="23"/>
      <w:r>
        <w:t xml:space="preserve"> </w:t>
      </w:r>
    </w:p>
    <w:p w:rsidR="00D2192A" w:rsidRPr="00144EC5" w:rsidRDefault="00D2192A" w:rsidP="00D2192A">
      <w:pPr>
        <w:pStyle w:val="berschrift2"/>
      </w:pPr>
      <w:bookmarkStart w:id="24" w:name="_Toc293929870"/>
      <w:r>
        <w:t>Aufgetretene Probleme</w:t>
      </w:r>
      <w:bookmarkEnd w:id="24"/>
    </w:p>
    <w:p w:rsidR="00D2192A" w:rsidRDefault="00D2192A" w:rsidP="00D2192A">
      <w:pPr>
        <w:pStyle w:val="berschrift2"/>
      </w:pPr>
      <w:bookmarkStart w:id="25" w:name="_Toc293929871"/>
      <w:r>
        <w:t>Fazit</w:t>
      </w:r>
      <w:bookmarkEnd w:id="25"/>
    </w:p>
    <w:p w:rsidR="00D2192A" w:rsidRDefault="00D2192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44EC5" w:rsidRDefault="00144EC5" w:rsidP="00144EC5">
      <w:pPr>
        <w:pStyle w:val="berschrift1"/>
      </w:pPr>
      <w:bookmarkStart w:id="26" w:name="_Toc293929872"/>
      <w:r>
        <w:lastRenderedPageBreak/>
        <w:t>Erfahrungsbericht Lukas Elmer</w:t>
      </w:r>
      <w:bookmarkEnd w:id="26"/>
    </w:p>
    <w:p w:rsidR="00D2192A" w:rsidRDefault="00D2192A" w:rsidP="00D2192A">
      <w:pPr>
        <w:pStyle w:val="berschrift2"/>
      </w:pPr>
      <w:bookmarkStart w:id="27" w:name="_Toc293929873"/>
      <w:r>
        <w:t>Positive Punkte/Erkenntnisse</w:t>
      </w:r>
      <w:bookmarkEnd w:id="27"/>
    </w:p>
    <w:p w:rsidR="00D2192A" w:rsidRDefault="00D2192A" w:rsidP="00D2192A">
      <w:pPr>
        <w:pStyle w:val="berschrift2"/>
      </w:pPr>
      <w:bookmarkStart w:id="28" w:name="_Toc293929874"/>
      <w:r>
        <w:t>Negative Punkte</w:t>
      </w:r>
      <w:bookmarkEnd w:id="28"/>
      <w:r>
        <w:t xml:space="preserve"> </w:t>
      </w:r>
    </w:p>
    <w:p w:rsidR="00D2192A" w:rsidRPr="00144EC5" w:rsidRDefault="00D2192A" w:rsidP="00D2192A">
      <w:pPr>
        <w:pStyle w:val="berschrift2"/>
      </w:pPr>
      <w:bookmarkStart w:id="29" w:name="_Toc293929875"/>
      <w:r>
        <w:t>Aufgetretene Probleme</w:t>
      </w:r>
      <w:bookmarkEnd w:id="29"/>
    </w:p>
    <w:p w:rsidR="00D2192A" w:rsidRDefault="00D2192A" w:rsidP="00D2192A">
      <w:pPr>
        <w:pStyle w:val="berschrift2"/>
      </w:pPr>
      <w:bookmarkStart w:id="30" w:name="_Toc293929876"/>
      <w:r>
        <w:t>Fazit</w:t>
      </w:r>
      <w:bookmarkEnd w:id="30"/>
    </w:p>
    <w:p w:rsidR="00D2192A" w:rsidRDefault="00D2192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44EC5" w:rsidRDefault="00144EC5" w:rsidP="00144EC5">
      <w:pPr>
        <w:pStyle w:val="berschrift1"/>
      </w:pPr>
      <w:bookmarkStart w:id="31" w:name="_Toc293929877"/>
      <w:r>
        <w:lastRenderedPageBreak/>
        <w:t>Erfahrungsbericht Christina Heidt</w:t>
      </w:r>
      <w:bookmarkEnd w:id="31"/>
    </w:p>
    <w:p w:rsidR="00D2192A" w:rsidRDefault="00D2192A" w:rsidP="00D2192A">
      <w:pPr>
        <w:pStyle w:val="berschrift2"/>
      </w:pPr>
      <w:bookmarkStart w:id="32" w:name="_Toc293929878"/>
      <w:r>
        <w:t>Positive Punkte/Erkenntnisse</w:t>
      </w:r>
      <w:bookmarkEnd w:id="32"/>
    </w:p>
    <w:p w:rsidR="00D2192A" w:rsidRDefault="00D2192A" w:rsidP="00D2192A">
      <w:pPr>
        <w:pStyle w:val="berschrift2"/>
      </w:pPr>
      <w:bookmarkStart w:id="33" w:name="_Toc293929879"/>
      <w:r>
        <w:t>Negative Punkte</w:t>
      </w:r>
      <w:bookmarkEnd w:id="33"/>
      <w:r>
        <w:t xml:space="preserve"> </w:t>
      </w:r>
    </w:p>
    <w:p w:rsidR="00D2192A" w:rsidRPr="00144EC5" w:rsidRDefault="00D2192A" w:rsidP="00D2192A">
      <w:pPr>
        <w:pStyle w:val="berschrift2"/>
      </w:pPr>
      <w:bookmarkStart w:id="34" w:name="_Toc293929880"/>
      <w:r>
        <w:t>Aufgetretene Probleme</w:t>
      </w:r>
      <w:bookmarkEnd w:id="34"/>
    </w:p>
    <w:p w:rsidR="00D2192A" w:rsidRPr="00D2192A" w:rsidRDefault="00D2192A" w:rsidP="00D2192A">
      <w:pPr>
        <w:pStyle w:val="berschrift2"/>
      </w:pPr>
      <w:bookmarkStart w:id="35" w:name="_Toc293929881"/>
      <w:r>
        <w:t>Fazit</w:t>
      </w:r>
      <w:bookmarkEnd w:id="35"/>
    </w:p>
    <w:p w:rsidR="00D2192A" w:rsidRDefault="00D2192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8722E3" w:rsidRDefault="00144EC5" w:rsidP="00144EC5">
      <w:pPr>
        <w:pStyle w:val="berschrift1"/>
      </w:pPr>
      <w:bookmarkStart w:id="36" w:name="_Toc293929882"/>
      <w:r>
        <w:lastRenderedPageBreak/>
        <w:t>Erfahrungsbericht  Remo Waltenspül</w:t>
      </w:r>
      <w:bookmarkEnd w:id="36"/>
    </w:p>
    <w:p w:rsidR="00D2192A" w:rsidRDefault="00D2192A" w:rsidP="00D2192A">
      <w:pPr>
        <w:pStyle w:val="berschrift2"/>
      </w:pPr>
      <w:bookmarkStart w:id="37" w:name="_Toc293929883"/>
      <w:r>
        <w:t>Positive Punkte/Erkenntnisse</w:t>
      </w:r>
      <w:bookmarkEnd w:id="37"/>
    </w:p>
    <w:p w:rsidR="00D2192A" w:rsidRDefault="00D2192A" w:rsidP="00D2192A">
      <w:pPr>
        <w:pStyle w:val="berschrift2"/>
      </w:pPr>
      <w:bookmarkStart w:id="38" w:name="_Toc293929884"/>
      <w:r>
        <w:t>Negative Punkte</w:t>
      </w:r>
      <w:bookmarkEnd w:id="38"/>
      <w:r>
        <w:t xml:space="preserve"> </w:t>
      </w:r>
    </w:p>
    <w:p w:rsidR="00D2192A" w:rsidRPr="00144EC5" w:rsidRDefault="00D2192A" w:rsidP="00D2192A">
      <w:pPr>
        <w:pStyle w:val="berschrift2"/>
      </w:pPr>
      <w:bookmarkStart w:id="39" w:name="_Toc293929885"/>
      <w:r>
        <w:t>Aufgetretene Probleme</w:t>
      </w:r>
      <w:bookmarkEnd w:id="39"/>
    </w:p>
    <w:p w:rsidR="006156A4" w:rsidRPr="006156A4" w:rsidRDefault="00D2192A" w:rsidP="006156A4">
      <w:pPr>
        <w:pStyle w:val="berschrift2"/>
      </w:pPr>
      <w:bookmarkStart w:id="40" w:name="_Toc293929886"/>
      <w:r>
        <w:t>Fazit</w:t>
      </w:r>
      <w:bookmarkEnd w:id="40"/>
    </w:p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D51" w:rsidRDefault="00271D51" w:rsidP="008F2373">
      <w:pPr>
        <w:spacing w:after="0"/>
      </w:pPr>
      <w:r>
        <w:separator/>
      </w:r>
    </w:p>
  </w:endnote>
  <w:endnote w:type="continuationSeparator" w:id="0">
    <w:p w:rsidR="00271D51" w:rsidRDefault="00271D5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4D635F">
      <w:rPr>
        <w:noProof/>
      </w:rPr>
      <w:t>23.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D9654C" w:rsidRPr="00D9654C">
      <w:rPr>
        <w:b/>
        <w:noProof/>
        <w:lang w:val="de-DE"/>
      </w:rPr>
      <w:t>7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271D51">
      <w:fldChar w:fldCharType="begin"/>
    </w:r>
    <w:r w:rsidR="00271D51">
      <w:instrText>NUMPAGES  \* Arabic  \* MERGEFORMAT</w:instrText>
    </w:r>
    <w:r w:rsidR="00271D51">
      <w:fldChar w:fldCharType="separate"/>
    </w:r>
    <w:r w:rsidR="00D9654C" w:rsidRPr="00D9654C">
      <w:rPr>
        <w:b/>
        <w:noProof/>
        <w:lang w:val="de-DE"/>
      </w:rPr>
      <w:t>7</w:t>
    </w:r>
    <w:r w:rsidR="00271D51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D51" w:rsidRDefault="00271D51" w:rsidP="008F2373">
      <w:pPr>
        <w:spacing w:after="0"/>
      </w:pPr>
      <w:r>
        <w:separator/>
      </w:r>
    </w:p>
  </w:footnote>
  <w:footnote w:type="continuationSeparator" w:id="0">
    <w:p w:rsidR="00271D51" w:rsidRDefault="00271D5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D2192A">
      <w:t xml:space="preserve"> - Erfahrungsberichte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3E"/>
    <w:rsid w:val="00004EA8"/>
    <w:rsid w:val="00097AB6"/>
    <w:rsid w:val="000A2C34"/>
    <w:rsid w:val="000B658F"/>
    <w:rsid w:val="000E71F7"/>
    <w:rsid w:val="000F2470"/>
    <w:rsid w:val="00144EC5"/>
    <w:rsid w:val="00153726"/>
    <w:rsid w:val="001609C2"/>
    <w:rsid w:val="001D17F5"/>
    <w:rsid w:val="001F1125"/>
    <w:rsid w:val="001F2A8C"/>
    <w:rsid w:val="00223137"/>
    <w:rsid w:val="0026560F"/>
    <w:rsid w:val="00271D51"/>
    <w:rsid w:val="002840DC"/>
    <w:rsid w:val="002E03B4"/>
    <w:rsid w:val="002E16A4"/>
    <w:rsid w:val="002E65A6"/>
    <w:rsid w:val="002F28DD"/>
    <w:rsid w:val="00353578"/>
    <w:rsid w:val="003A0ADD"/>
    <w:rsid w:val="003A5C55"/>
    <w:rsid w:val="003C3BB7"/>
    <w:rsid w:val="003E40FB"/>
    <w:rsid w:val="004D635F"/>
    <w:rsid w:val="005B081C"/>
    <w:rsid w:val="005E1D61"/>
    <w:rsid w:val="005E6C04"/>
    <w:rsid w:val="006156A4"/>
    <w:rsid w:val="00651384"/>
    <w:rsid w:val="00674A97"/>
    <w:rsid w:val="0068440F"/>
    <w:rsid w:val="006939B6"/>
    <w:rsid w:val="00695F14"/>
    <w:rsid w:val="006C6507"/>
    <w:rsid w:val="006F2255"/>
    <w:rsid w:val="007250C1"/>
    <w:rsid w:val="0075029B"/>
    <w:rsid w:val="007537D1"/>
    <w:rsid w:val="007A158A"/>
    <w:rsid w:val="007B442E"/>
    <w:rsid w:val="007D405F"/>
    <w:rsid w:val="007E689A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962A5"/>
    <w:rsid w:val="00A06B4F"/>
    <w:rsid w:val="00A53880"/>
    <w:rsid w:val="00A611DF"/>
    <w:rsid w:val="00AB51D5"/>
    <w:rsid w:val="00AC40CC"/>
    <w:rsid w:val="00AE119D"/>
    <w:rsid w:val="00AF4AE0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2223E"/>
    <w:rsid w:val="00C47BE9"/>
    <w:rsid w:val="00C74BF5"/>
    <w:rsid w:val="00C85D28"/>
    <w:rsid w:val="00C9533A"/>
    <w:rsid w:val="00CB0412"/>
    <w:rsid w:val="00CD42C7"/>
    <w:rsid w:val="00CE533D"/>
    <w:rsid w:val="00D2192A"/>
    <w:rsid w:val="00D9654C"/>
    <w:rsid w:val="00DE43C8"/>
    <w:rsid w:val="00E13BEF"/>
    <w:rsid w:val="00E22264"/>
    <w:rsid w:val="00E711E0"/>
    <w:rsid w:val="00E860CF"/>
    <w:rsid w:val="00E87169"/>
    <w:rsid w:val="00EE2AB1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08_Erfahrungsberichte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97CE4-CD42-41A1-83DF-74929CC9C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596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Erfahrungsberichte</dc:title>
  <dc:subject>Berichte  sämtlicher Projektmitglieder</dc:subject>
  <dc:creator>schefe</dc:creator>
  <cp:lastModifiedBy>schefe</cp:lastModifiedBy>
  <cp:revision>12</cp:revision>
  <dcterms:created xsi:type="dcterms:W3CDTF">2011-05-23T12:24:00Z</dcterms:created>
  <dcterms:modified xsi:type="dcterms:W3CDTF">2011-05-23T14:02:00Z</dcterms:modified>
</cp:coreProperties>
</file>