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50E14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7502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03BF2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F5599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MS5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885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885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AE1D1C" w:rsidP="005E1B49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AE1D1C">
            <w:pPr>
              <w:rPr>
                <w:b w:val="0"/>
              </w:rPr>
            </w:pPr>
            <w:r w:rsidRPr="000565DE">
              <w:rPr>
                <w:b w:val="0"/>
              </w:rPr>
              <w:t>1</w:t>
            </w:r>
            <w:r w:rsidR="00AE1D1C">
              <w:rPr>
                <w:b w:val="0"/>
              </w:rPr>
              <w:t>7</w:t>
            </w:r>
            <w:r w:rsidRPr="000565DE">
              <w:rPr>
                <w:b w:val="0"/>
              </w:rPr>
              <w:t>.0</w:t>
            </w:r>
            <w:r w:rsidR="00AE1D1C">
              <w:rPr>
                <w:b w:val="0"/>
              </w:rPr>
              <w:t>5</w:t>
            </w:r>
            <w:r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AE1D1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9453886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E1852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8858" w:history="1">
            <w:r w:rsidR="009E1852" w:rsidRPr="009F632B">
              <w:rPr>
                <w:rStyle w:val="Hyperlink"/>
                <w:noProof/>
              </w:rPr>
              <w:t>1</w:t>
            </w:r>
            <w:r w:rsidR="009E18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Dokumentinformationen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_Toc294538858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59" w:history="1">
            <w:r w:rsidR="009E1852" w:rsidRPr="009F632B">
              <w:rPr>
                <w:rStyle w:val="Hyperlink"/>
                <w:noProof/>
              </w:rPr>
              <w:t>1.1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Änderungsgeschichte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_Toc294538859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0" w:history="1">
            <w:r w:rsidR="009E1852" w:rsidRPr="009F632B">
              <w:rPr>
                <w:rStyle w:val="Hyperlink"/>
                <w:noProof/>
              </w:rPr>
              <w:t>1.2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  <w:lang w:val="de-DE"/>
              </w:rPr>
              <w:t>Inhaltsverzeichnis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_Toc294538860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1" w:history="1">
            <w:r w:rsidR="009E1852" w:rsidRPr="009F632B">
              <w:rPr>
                <w:rStyle w:val="Hyperlink"/>
                <w:noProof/>
              </w:rPr>
              <w:t>1.3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Abbildungsverzeichnis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_Toc294538861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8862" w:history="1">
            <w:r w:rsidR="009E1852" w:rsidRPr="009F632B">
              <w:rPr>
                <w:rStyle w:val="Hyperlink"/>
                <w:noProof/>
              </w:rPr>
              <w:t>2</w:t>
            </w:r>
            <w:r w:rsidR="009E18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Systemtests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_Toc294538862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3" w:history="1">
            <w:r w:rsidR="009E1852" w:rsidRPr="009F632B">
              <w:rPr>
                <w:rStyle w:val="Hyperlink"/>
                <w:noProof/>
              </w:rPr>
              <w:t>2.1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Voraussetzungen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_Toc294538863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4" w:history="1">
            <w:r w:rsidR="009E1852" w:rsidRPr="009F632B">
              <w:rPr>
                <w:rStyle w:val="Hyperlink"/>
                <w:noProof/>
              </w:rPr>
              <w:t>2.2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Vorbereitungen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_Toc294538864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5" w:history="1">
            <w:r w:rsidR="009E1852" w:rsidRPr="009F632B">
              <w:rPr>
                <w:rStyle w:val="Hyperlink"/>
                <w:noProof/>
              </w:rPr>
              <w:t>2.3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UC1 Stundeneintrag erfassen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_Toc294538865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66" w:history="1">
            <w:r w:rsidR="009E1852" w:rsidRPr="009F632B">
              <w:rPr>
                <w:rStyle w:val="Hyperlink"/>
                <w:noProof/>
              </w:rPr>
              <w:t>2.3.1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Testprotokoll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_Toc294538866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2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7" w:history="1">
            <w:r w:rsidR="009E1852" w:rsidRPr="009F632B">
              <w:rPr>
                <w:rStyle w:val="Hyperlink"/>
                <w:noProof/>
              </w:rPr>
              <w:t>2.4</w:t>
            </w:r>
            <w:r w:rsidR="009E1852">
              <w:rPr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UC2 CRUD Stundeneintrag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_Toc294538867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3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68" w:history="1">
            <w:r w:rsidR="009E1852" w:rsidRPr="009F632B">
              <w:rPr>
                <w:rStyle w:val="Hyperlink"/>
                <w:noProof/>
              </w:rPr>
              <w:t>2.4.1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Testprotokoll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_Toc294538868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3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8869" w:history="1">
            <w:r w:rsidR="009E1852" w:rsidRPr="009F632B">
              <w:rPr>
                <w:rStyle w:val="Hyperlink"/>
                <w:noProof/>
              </w:rPr>
              <w:t>3</w:t>
            </w:r>
            <w:r w:rsidR="009E18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Unit Tests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_Toc294538869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4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70" w:history="1">
            <w:r w:rsidR="009E1852" w:rsidRPr="009F632B">
              <w:rPr>
                <w:rStyle w:val="Hyperlink"/>
                <w:noProof/>
              </w:rPr>
              <w:t>3.1.1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Unit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_Toc294538870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4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17502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71" w:history="1">
            <w:r w:rsidR="009E1852" w:rsidRPr="009F632B">
              <w:rPr>
                <w:rStyle w:val="Hyperlink"/>
                <w:noProof/>
              </w:rPr>
              <w:t>3.1.2</w:t>
            </w:r>
            <w:r w:rsidR="009E1852">
              <w:rPr>
                <w:noProof/>
                <w:sz w:val="22"/>
              </w:rPr>
              <w:tab/>
            </w:r>
            <w:r w:rsidR="009E1852" w:rsidRPr="009F632B">
              <w:rPr>
                <w:rStyle w:val="Hyperlink"/>
                <w:noProof/>
              </w:rPr>
              <w:t>Functional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_Toc294538871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5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538861"/>
      <w:r>
        <w:t>Abbildungsverzeichnis</w:t>
      </w:r>
      <w:bookmarkEnd w:id="3"/>
    </w:p>
    <w:p w:rsidR="00657C6E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538875" w:history="1">
        <w:r w:rsidR="00657C6E" w:rsidRPr="005E3786">
          <w:rPr>
            <w:rStyle w:val="Hyperlink"/>
            <w:noProof/>
          </w:rPr>
          <w:t>Abbildung 1 - Auflistung, Abdeckungsrate und Ergebnis der durchgeführten Tests für die Server Applikation</w:t>
        </w:r>
        <w:r w:rsidR="00657C6E">
          <w:rPr>
            <w:noProof/>
            <w:webHidden/>
          </w:rPr>
          <w:tab/>
        </w:r>
        <w:r w:rsidR="00657C6E">
          <w:rPr>
            <w:noProof/>
            <w:webHidden/>
          </w:rPr>
          <w:fldChar w:fldCharType="begin"/>
        </w:r>
        <w:r w:rsidR="00657C6E">
          <w:rPr>
            <w:noProof/>
            <w:webHidden/>
          </w:rPr>
          <w:instrText xml:space="preserve"> PAGEREF _Toc294538875 \h </w:instrText>
        </w:r>
        <w:r w:rsidR="00657C6E">
          <w:rPr>
            <w:noProof/>
            <w:webHidden/>
          </w:rPr>
        </w:r>
        <w:r w:rsidR="00657C6E">
          <w:rPr>
            <w:noProof/>
            <w:webHidden/>
          </w:rPr>
          <w:fldChar w:fldCharType="separate"/>
        </w:r>
        <w:r w:rsidR="00657C6E">
          <w:rPr>
            <w:noProof/>
            <w:webHidden/>
          </w:rPr>
          <w:t>4</w:t>
        </w:r>
        <w:r w:rsidR="00657C6E">
          <w:rPr>
            <w:noProof/>
            <w:webHidden/>
          </w:rPr>
          <w:fldChar w:fldCharType="end"/>
        </w:r>
      </w:hyperlink>
    </w:p>
    <w:p w:rsidR="00657C6E" w:rsidRDefault="0017502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8876" w:history="1">
        <w:r w:rsidR="00657C6E" w:rsidRPr="005E3786">
          <w:rPr>
            <w:rStyle w:val="Hyperlink"/>
            <w:noProof/>
          </w:rPr>
          <w:t>Abbildung 2 - Auflistung, Abdeckungsrate und Ergebnis der durchgeführten Tests für die Server Applikation</w:t>
        </w:r>
        <w:r w:rsidR="00657C6E">
          <w:rPr>
            <w:noProof/>
            <w:webHidden/>
          </w:rPr>
          <w:tab/>
        </w:r>
        <w:r w:rsidR="00657C6E">
          <w:rPr>
            <w:noProof/>
            <w:webHidden/>
          </w:rPr>
          <w:fldChar w:fldCharType="begin"/>
        </w:r>
        <w:r w:rsidR="00657C6E">
          <w:rPr>
            <w:noProof/>
            <w:webHidden/>
          </w:rPr>
          <w:instrText xml:space="preserve"> PAGEREF _Toc294538876 \h </w:instrText>
        </w:r>
        <w:r w:rsidR="00657C6E">
          <w:rPr>
            <w:noProof/>
            <w:webHidden/>
          </w:rPr>
        </w:r>
        <w:r w:rsidR="00657C6E">
          <w:rPr>
            <w:noProof/>
            <w:webHidden/>
          </w:rPr>
          <w:fldChar w:fldCharType="separate"/>
        </w:r>
        <w:r w:rsidR="00657C6E">
          <w:rPr>
            <w:noProof/>
            <w:webHidden/>
          </w:rPr>
          <w:t>5</w:t>
        </w:r>
        <w:r w:rsidR="00657C6E">
          <w:rPr>
            <w:noProof/>
            <w:webHidden/>
          </w:rPr>
          <w:fldChar w:fldCharType="end"/>
        </w:r>
      </w:hyperlink>
    </w:p>
    <w:p w:rsidR="00657C6E" w:rsidRDefault="0017502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8877" w:history="1">
        <w:r w:rsidR="00657C6E" w:rsidRPr="005E3786">
          <w:rPr>
            <w:rStyle w:val="Hyperlink"/>
            <w:noProof/>
          </w:rPr>
          <w:t>Abbildung 3 - Test Ausgabe</w:t>
        </w:r>
        <w:r w:rsidR="00657C6E">
          <w:rPr>
            <w:noProof/>
            <w:webHidden/>
          </w:rPr>
          <w:tab/>
        </w:r>
        <w:r w:rsidR="00657C6E">
          <w:rPr>
            <w:noProof/>
            <w:webHidden/>
          </w:rPr>
          <w:fldChar w:fldCharType="begin"/>
        </w:r>
        <w:r w:rsidR="00657C6E">
          <w:rPr>
            <w:noProof/>
            <w:webHidden/>
          </w:rPr>
          <w:instrText xml:space="preserve"> PAGEREF _Toc294538877 \h </w:instrText>
        </w:r>
        <w:r w:rsidR="00657C6E">
          <w:rPr>
            <w:noProof/>
            <w:webHidden/>
          </w:rPr>
        </w:r>
        <w:r w:rsidR="00657C6E">
          <w:rPr>
            <w:noProof/>
            <w:webHidden/>
          </w:rPr>
          <w:fldChar w:fldCharType="separate"/>
        </w:r>
        <w:r w:rsidR="00657C6E">
          <w:rPr>
            <w:noProof/>
            <w:webHidden/>
          </w:rPr>
          <w:t>5</w:t>
        </w:r>
        <w:r w:rsidR="00657C6E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538862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4538863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4538864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4538865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4538866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4538867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4538868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4538869"/>
      <w:r>
        <w:lastRenderedPageBreak/>
        <w:t>Unit Tests</w:t>
      </w:r>
      <w:bookmarkEnd w:id="13"/>
    </w:p>
    <w:p w:rsid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450E14" w:rsidRDefault="00450E14" w:rsidP="00450E14">
      <w:pPr>
        <w:pStyle w:val="berschrift2"/>
      </w:pPr>
      <w:r>
        <w:t>Client</w:t>
      </w:r>
    </w:p>
    <w:p w:rsidR="00555828" w:rsidRDefault="00CF3C4D" w:rsidP="00450E14">
      <w:r>
        <w:rPr>
          <w:noProof/>
          <w:lang w:eastAsia="de-CH"/>
        </w:rPr>
        <w:drawing>
          <wp:inline distT="0" distB="0" distL="0" distR="0" wp14:anchorId="614F32B7" wp14:editId="365978DD">
            <wp:extent cx="4438650" cy="31051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4D" w:rsidRDefault="00CF3C4D" w:rsidP="00450E14"/>
    <w:p w:rsidR="00CF3C4D" w:rsidRDefault="0061507D" w:rsidP="00450E14">
      <w:r>
        <w:rPr>
          <w:noProof/>
          <w:lang w:eastAsia="de-CH"/>
        </w:rPr>
        <w:drawing>
          <wp:inline distT="0" distB="0" distL="0" distR="0" wp14:anchorId="20EAB35E" wp14:editId="66EFECF2">
            <wp:extent cx="4152900" cy="17526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1F" w:rsidRDefault="0037381F" w:rsidP="00450E14"/>
    <w:p w:rsidR="00FA344C" w:rsidRDefault="0037381F" w:rsidP="00450E14">
      <w:r>
        <w:rPr>
          <w:noProof/>
          <w:lang w:eastAsia="de-CH"/>
        </w:rPr>
        <w:drawing>
          <wp:inline distT="0" distB="0" distL="0" distR="0" wp14:anchorId="2C70292D" wp14:editId="1FE430F8">
            <wp:extent cx="4029075" cy="590550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4C" w:rsidRDefault="00FA344C" w:rsidP="00450E14"/>
    <w:p w:rsidR="0004685C" w:rsidRDefault="00FA344C" w:rsidP="00450E14">
      <w:r>
        <w:rPr>
          <w:noProof/>
          <w:lang w:eastAsia="de-CH"/>
        </w:rPr>
        <w:lastRenderedPageBreak/>
        <w:drawing>
          <wp:inline distT="0" distB="0" distL="0" distR="0" wp14:anchorId="2EDBA1FF" wp14:editId="20435407">
            <wp:extent cx="3952875" cy="379095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14" w:rsidRDefault="00450E14" w:rsidP="00450E14"/>
    <w:p w:rsidR="00450E14" w:rsidRDefault="0004685C" w:rsidP="00450E14">
      <w:r>
        <w:rPr>
          <w:noProof/>
          <w:lang w:eastAsia="de-CH"/>
        </w:rPr>
        <w:drawing>
          <wp:inline distT="0" distB="0" distL="0" distR="0" wp14:anchorId="2C87CF81" wp14:editId="67B3CCFA">
            <wp:extent cx="4019550" cy="29622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14" w:rsidRDefault="00450E14" w:rsidP="00450E14">
      <w:pPr>
        <w:pStyle w:val="Beschriftung"/>
      </w:pPr>
      <w:bookmarkStart w:id="14" w:name="_Toc29453796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- Auflistung und Ergebnis der durchgeführten Tests für die Client Applikation</w:t>
      </w:r>
      <w:bookmarkEnd w:id="14"/>
    </w:p>
    <w:p w:rsidR="00C31AEE" w:rsidRDefault="00C31AEE">
      <w:r>
        <w:br w:type="page"/>
      </w:r>
    </w:p>
    <w:p w:rsidR="00450E14" w:rsidRPr="00490051" w:rsidRDefault="00450E14" w:rsidP="00450E14">
      <w:pPr>
        <w:pStyle w:val="berschrift2"/>
      </w:pPr>
      <w:r>
        <w:lastRenderedPageBreak/>
        <w:t>Server</w:t>
      </w:r>
    </w:p>
    <w:p w:rsidR="00413222" w:rsidRDefault="00413222" w:rsidP="00413222">
      <w:pPr>
        <w:pStyle w:val="berschrift3"/>
      </w:pPr>
      <w:bookmarkStart w:id="15" w:name="_Toc294537967"/>
      <w:bookmarkStart w:id="16" w:name="_Toc294538870"/>
      <w:r>
        <w:t>Unit</w:t>
      </w:r>
      <w:bookmarkEnd w:id="15"/>
      <w:bookmarkEnd w:id="16"/>
    </w:p>
    <w:p w:rsidR="00413222" w:rsidRDefault="00413222" w:rsidP="00413222">
      <w:pPr>
        <w:pStyle w:val="Beschriftung"/>
      </w:pPr>
      <w:r>
        <w:rPr>
          <w:noProof/>
          <w:lang w:eastAsia="de-CH"/>
        </w:rPr>
        <w:drawing>
          <wp:inline distT="0" distB="0" distL="0" distR="0" wp14:anchorId="1CDAE28E" wp14:editId="35AFE8C7">
            <wp:extent cx="5760720" cy="29936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Default="00413222" w:rsidP="00413222">
      <w:pPr>
        <w:pStyle w:val="Beschriftung"/>
      </w:pPr>
      <w:bookmarkStart w:id="17" w:name="_Toc294537970"/>
      <w:bookmarkStart w:id="18" w:name="_Toc294538875"/>
      <w:r>
        <w:t xml:space="preserve">Abbildung </w:t>
      </w:r>
      <w:r w:rsidR="0017502A">
        <w:fldChar w:fldCharType="begin"/>
      </w:r>
      <w:r w:rsidR="0017502A">
        <w:instrText xml:space="preserve"> SEQ Abbildung \* ARABIC </w:instrText>
      </w:r>
      <w:r w:rsidR="0017502A">
        <w:fldChar w:fldCharType="separate"/>
      </w:r>
      <w:r w:rsidR="0060752B">
        <w:rPr>
          <w:noProof/>
        </w:rPr>
        <w:t>1</w:t>
      </w:r>
      <w:r w:rsidR="0017502A">
        <w:rPr>
          <w:noProof/>
        </w:rPr>
        <w:fldChar w:fldCharType="end"/>
      </w:r>
      <w:r>
        <w:t xml:space="preserve"> - Auflistung, Abdeckungsrate und Ergebnis der durchgeführten Tests für die Server Applikation</w:t>
      </w:r>
      <w:bookmarkEnd w:id="17"/>
      <w:bookmarkEnd w:id="18"/>
    </w:p>
    <w:p w:rsidR="00413222" w:rsidRDefault="00413222" w:rsidP="00413222">
      <w:r>
        <w:br w:type="page"/>
      </w:r>
    </w:p>
    <w:p w:rsidR="00413222" w:rsidRDefault="00413222" w:rsidP="00413222">
      <w:pPr>
        <w:pStyle w:val="berschrift3"/>
      </w:pPr>
      <w:bookmarkStart w:id="19" w:name="_Toc294537968"/>
      <w:bookmarkStart w:id="20" w:name="_Toc294538871"/>
      <w:proofErr w:type="spellStart"/>
      <w:r>
        <w:lastRenderedPageBreak/>
        <w:t>Functional</w:t>
      </w:r>
      <w:bookmarkEnd w:id="19"/>
      <w:bookmarkEnd w:id="20"/>
      <w:proofErr w:type="spellEnd"/>
    </w:p>
    <w:p w:rsidR="00413222" w:rsidRDefault="00413222" w:rsidP="00413222">
      <w:r>
        <w:rPr>
          <w:noProof/>
          <w:lang w:eastAsia="de-CH"/>
        </w:rPr>
        <w:drawing>
          <wp:inline distT="0" distB="0" distL="0" distR="0" wp14:anchorId="6AF7C9EA" wp14:editId="7A061CFF">
            <wp:extent cx="5760720" cy="438882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r>
        <w:rPr>
          <w:noProof/>
          <w:lang w:eastAsia="de-CH"/>
        </w:rPr>
        <w:drawing>
          <wp:inline distT="0" distB="0" distL="0" distR="0" wp14:anchorId="0D75AD46" wp14:editId="6170A7AF">
            <wp:extent cx="5760720" cy="206579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pPr>
        <w:pStyle w:val="Beschriftung"/>
      </w:pPr>
      <w:bookmarkStart w:id="21" w:name="_Toc294537971"/>
      <w:bookmarkStart w:id="22" w:name="_Toc294538876"/>
      <w:r>
        <w:t xml:space="preserve">Abbildung </w:t>
      </w:r>
      <w:r w:rsidR="0017502A">
        <w:fldChar w:fldCharType="begin"/>
      </w:r>
      <w:r w:rsidR="0017502A">
        <w:instrText xml:space="preserve"> SEQ Abbildung \* ARABIC </w:instrText>
      </w:r>
      <w:r w:rsidR="0017502A">
        <w:fldChar w:fldCharType="separate"/>
      </w:r>
      <w:r w:rsidR="0060752B">
        <w:rPr>
          <w:noProof/>
        </w:rPr>
        <w:t>2</w:t>
      </w:r>
      <w:r w:rsidR="0017502A">
        <w:rPr>
          <w:noProof/>
        </w:rPr>
        <w:fldChar w:fldCharType="end"/>
      </w:r>
      <w:r>
        <w:t xml:space="preserve"> - Auflistung, Abdeckungsrate und Ergebnis der durchgeführten Tests für die Server Applikation</w:t>
      </w:r>
      <w:bookmarkEnd w:id="21"/>
      <w:bookmarkEnd w:id="22"/>
    </w:p>
    <w:p w:rsidR="00413222" w:rsidRDefault="00413222" w:rsidP="0041322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413222" w:rsidRDefault="00413222" w:rsidP="00413222">
      <w:pPr>
        <w:keepNext/>
      </w:pPr>
      <w:r>
        <w:rPr>
          <w:noProof/>
          <w:lang w:eastAsia="de-CH"/>
        </w:rPr>
        <w:drawing>
          <wp:inline distT="0" distB="0" distL="0" distR="0" wp14:anchorId="3EB134A1" wp14:editId="750F9AFF">
            <wp:extent cx="5760720" cy="122551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5" w:rsidRDefault="00413222" w:rsidP="00413222">
      <w:pPr>
        <w:pStyle w:val="Beschriftung"/>
      </w:pPr>
      <w:bookmarkStart w:id="23" w:name="_Toc294537972"/>
      <w:bookmarkStart w:id="24" w:name="_Toc294538877"/>
      <w:r>
        <w:t xml:space="preserve">Abbildung </w:t>
      </w:r>
      <w:r w:rsidR="0017502A">
        <w:fldChar w:fldCharType="begin"/>
      </w:r>
      <w:r w:rsidR="0017502A">
        <w:instrText xml:space="preserve"> SEQ Abbildung \* ARABIC </w:instrText>
      </w:r>
      <w:r w:rsidR="0017502A">
        <w:fldChar w:fldCharType="separate"/>
      </w:r>
      <w:r w:rsidR="0060752B">
        <w:rPr>
          <w:noProof/>
        </w:rPr>
        <w:t>3</w:t>
      </w:r>
      <w:r w:rsidR="0017502A">
        <w:rPr>
          <w:noProof/>
        </w:rPr>
        <w:fldChar w:fldCharType="end"/>
      </w:r>
      <w:r>
        <w:t xml:space="preserve"> - Test Ausgabe</w:t>
      </w:r>
      <w:bookmarkEnd w:id="23"/>
      <w:bookmarkEnd w:id="24"/>
    </w:p>
    <w:p w:rsidR="0004061D" w:rsidRDefault="0004061D" w:rsidP="0004061D">
      <w:pPr>
        <w:pStyle w:val="berschrift1"/>
      </w:pPr>
      <w:bookmarkStart w:id="25" w:name="_GoBack"/>
      <w:r>
        <w:lastRenderedPageBreak/>
        <w:t>Fazit</w:t>
      </w:r>
    </w:p>
    <w:p w:rsidR="0004061D" w:rsidRPr="0004061D" w:rsidRDefault="0004061D" w:rsidP="0004061D">
      <w:r>
        <w:t>Alle Tests wurden erfolgreich durchlaufen.</w:t>
      </w:r>
      <w:bookmarkEnd w:id="25"/>
    </w:p>
    <w:sectPr w:rsidR="0004061D" w:rsidRPr="0004061D" w:rsidSect="008E328B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02A" w:rsidRDefault="0017502A" w:rsidP="008F2373">
      <w:pPr>
        <w:spacing w:after="0"/>
      </w:pPr>
      <w:r>
        <w:separator/>
      </w:r>
    </w:p>
  </w:endnote>
  <w:endnote w:type="continuationSeparator" w:id="0">
    <w:p w:rsidR="0017502A" w:rsidRDefault="0017502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450E14">
      <w:rPr>
        <w:noProof/>
      </w:rPr>
      <w:t>1. Juni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04061D" w:rsidRPr="0004061D">
      <w:rPr>
        <w:b/>
        <w:noProof/>
        <w:lang w:val="de-DE"/>
      </w:rPr>
      <w:t>8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4061D" w:rsidRPr="0004061D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02A" w:rsidRDefault="0017502A" w:rsidP="008F2373">
      <w:pPr>
        <w:spacing w:after="0"/>
      </w:pPr>
      <w:r>
        <w:separator/>
      </w:r>
    </w:p>
  </w:footnote>
  <w:footnote w:type="continuationSeparator" w:id="0">
    <w:p w:rsidR="0017502A" w:rsidRDefault="0017502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E03BF2">
      <w:t xml:space="preserve"> – Te</w:t>
    </w:r>
    <w:r w:rsidR="00842C57">
      <w:t>st Dokumentation</w:t>
    </w:r>
    <w:r w:rsidR="00E03BF2">
      <w:t xml:space="preserve"> MS5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4061D"/>
    <w:rsid w:val="0004685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502A"/>
    <w:rsid w:val="0017688C"/>
    <w:rsid w:val="001A2A82"/>
    <w:rsid w:val="001C3C55"/>
    <w:rsid w:val="001D17F5"/>
    <w:rsid w:val="001E1391"/>
    <w:rsid w:val="001F1125"/>
    <w:rsid w:val="001F2A8C"/>
    <w:rsid w:val="001F4133"/>
    <w:rsid w:val="001F476D"/>
    <w:rsid w:val="00207406"/>
    <w:rsid w:val="00223137"/>
    <w:rsid w:val="00224665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7381F"/>
    <w:rsid w:val="003858B2"/>
    <w:rsid w:val="003A0ADD"/>
    <w:rsid w:val="003A5C55"/>
    <w:rsid w:val="003A7531"/>
    <w:rsid w:val="003C3BB7"/>
    <w:rsid w:val="003E40FB"/>
    <w:rsid w:val="00410AD4"/>
    <w:rsid w:val="00413222"/>
    <w:rsid w:val="004503BD"/>
    <w:rsid w:val="00450E14"/>
    <w:rsid w:val="00451B60"/>
    <w:rsid w:val="00462B55"/>
    <w:rsid w:val="00480630"/>
    <w:rsid w:val="00490051"/>
    <w:rsid w:val="0049325C"/>
    <w:rsid w:val="004A0612"/>
    <w:rsid w:val="004C6F9B"/>
    <w:rsid w:val="004D3BA2"/>
    <w:rsid w:val="004D5E1E"/>
    <w:rsid w:val="004D637B"/>
    <w:rsid w:val="004D7797"/>
    <w:rsid w:val="004E1ACF"/>
    <w:rsid w:val="00530DEC"/>
    <w:rsid w:val="005540DD"/>
    <w:rsid w:val="00555828"/>
    <w:rsid w:val="00583C43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0752B"/>
    <w:rsid w:val="0061507D"/>
    <w:rsid w:val="006156A4"/>
    <w:rsid w:val="0064587B"/>
    <w:rsid w:val="00651384"/>
    <w:rsid w:val="00657C6E"/>
    <w:rsid w:val="0067168D"/>
    <w:rsid w:val="0068440F"/>
    <w:rsid w:val="006939B6"/>
    <w:rsid w:val="00695F14"/>
    <w:rsid w:val="006A2ABF"/>
    <w:rsid w:val="006B78C7"/>
    <w:rsid w:val="006C6507"/>
    <w:rsid w:val="006F2255"/>
    <w:rsid w:val="00720A7D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A75CD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41FD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1852"/>
    <w:rsid w:val="009E2379"/>
    <w:rsid w:val="00A06B4F"/>
    <w:rsid w:val="00A101DB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E1D1C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1AEE"/>
    <w:rsid w:val="00C36A48"/>
    <w:rsid w:val="00C443E9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3C4D"/>
    <w:rsid w:val="00CF7991"/>
    <w:rsid w:val="00D055B3"/>
    <w:rsid w:val="00D22BB3"/>
    <w:rsid w:val="00D67F18"/>
    <w:rsid w:val="00D9569D"/>
    <w:rsid w:val="00DB7A3D"/>
    <w:rsid w:val="00DC2423"/>
    <w:rsid w:val="00DE423E"/>
    <w:rsid w:val="00E03BF2"/>
    <w:rsid w:val="00E13BEF"/>
    <w:rsid w:val="00E22264"/>
    <w:rsid w:val="00E22A16"/>
    <w:rsid w:val="00E32429"/>
    <w:rsid w:val="00E711E0"/>
    <w:rsid w:val="00E860CF"/>
    <w:rsid w:val="00E87169"/>
    <w:rsid w:val="00EE2AB1"/>
    <w:rsid w:val="00EE4EA5"/>
    <w:rsid w:val="00EF0AB5"/>
    <w:rsid w:val="00EF202F"/>
    <w:rsid w:val="00F0302F"/>
    <w:rsid w:val="00F33558"/>
    <w:rsid w:val="00F42E13"/>
    <w:rsid w:val="00F5599A"/>
    <w:rsid w:val="00F559D6"/>
    <w:rsid w:val="00F73BB5"/>
    <w:rsid w:val="00F9181E"/>
    <w:rsid w:val="00FA344C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10B1C-B540-4871-8DE2-0964E184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716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 MS5</vt:lpstr>
    </vt:vector>
  </TitlesOfParts>
  <Company>SE2 Projekt MRT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MS5</dc:title>
  <dc:creator>Christina</dc:creator>
  <cp:lastModifiedBy>Lukas Elmer</cp:lastModifiedBy>
  <cp:revision>120</cp:revision>
  <dcterms:created xsi:type="dcterms:W3CDTF">2011-04-11T12:08:00Z</dcterms:created>
  <dcterms:modified xsi:type="dcterms:W3CDTF">2011-06-01T08:21:00Z</dcterms:modified>
</cp:coreProperties>
</file>