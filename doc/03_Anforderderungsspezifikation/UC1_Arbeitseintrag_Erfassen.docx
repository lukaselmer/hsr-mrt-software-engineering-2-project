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F75E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F75E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F75EA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r w:rsidRPr="00ED4363">
        <w:t>Use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bookmarkStart w:id="4" w:name="_GoBack"/>
      <w:bookmarkEnd w:id="4"/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41707D" w:rsidRPr="0041707D">
        <w:rPr>
          <w:u w:val="single"/>
        </w:rPr>
        <w:t>UC05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>Aussendienstmitarbeiter verwenden ein Android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EA8" w:rsidRDefault="00F75EA8" w:rsidP="008F2373">
      <w:pPr>
        <w:spacing w:after="0"/>
      </w:pPr>
      <w:r>
        <w:separator/>
      </w:r>
    </w:p>
  </w:endnote>
  <w:endnote w:type="continuationSeparator" w:id="0">
    <w:p w:rsidR="00F75EA8" w:rsidRDefault="00F75EA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E73957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73957" w:rsidRPr="00E7395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75EA8">
      <w:fldChar w:fldCharType="begin"/>
    </w:r>
    <w:r w:rsidR="00F75EA8">
      <w:instrText>NUMPAGES  \* Arabic  \* MERGEFORMAT</w:instrText>
    </w:r>
    <w:r w:rsidR="00F75EA8">
      <w:fldChar w:fldCharType="separate"/>
    </w:r>
    <w:r w:rsidR="00E73957" w:rsidRPr="00E73957">
      <w:rPr>
        <w:b/>
        <w:noProof/>
        <w:lang w:val="de-DE"/>
      </w:rPr>
      <w:t>2</w:t>
    </w:r>
    <w:r w:rsidR="00F75EA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EA8" w:rsidRDefault="00F75EA8" w:rsidP="008F2373">
      <w:pPr>
        <w:spacing w:after="0"/>
      </w:pPr>
      <w:r>
        <w:separator/>
      </w:r>
    </w:p>
  </w:footnote>
  <w:footnote w:type="continuationSeparator" w:id="0">
    <w:p w:rsidR="00F75EA8" w:rsidRDefault="00F75EA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5644E"/>
    <w:rsid w:val="001609C2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4347B"/>
    <w:rsid w:val="00651384"/>
    <w:rsid w:val="00684A5C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437C2"/>
    <w:rsid w:val="00952B86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D07D7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81ABD"/>
    <w:rsid w:val="00D93A85"/>
    <w:rsid w:val="00DF4225"/>
    <w:rsid w:val="00E13BEF"/>
    <w:rsid w:val="00E22264"/>
    <w:rsid w:val="00E22DAC"/>
    <w:rsid w:val="00E32987"/>
    <w:rsid w:val="00E5229C"/>
    <w:rsid w:val="00E711E0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75EA8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532D3-0457-4ABC-8102-A085A5BA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435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124</cp:revision>
  <dcterms:created xsi:type="dcterms:W3CDTF">2011-03-14T12:26:00Z</dcterms:created>
  <dcterms:modified xsi:type="dcterms:W3CDTF">2011-03-21T14:26:00Z</dcterms:modified>
</cp:coreProperties>
</file>