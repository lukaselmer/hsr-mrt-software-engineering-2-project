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D31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D31740">
              <w:t>und</w:t>
            </w:r>
            <w:r>
              <w:t xml:space="preserve">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E67A50" w:rsidRPr="00ED4363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67A50" w:rsidRPr="00F20271" w:rsidRDefault="00E67A50" w:rsidP="004C5F23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67A50" w:rsidRDefault="00E67A50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67A50" w:rsidRDefault="00E67A50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Review, Korrekturen</w:t>
            </w:r>
          </w:p>
        </w:tc>
        <w:tc>
          <w:tcPr>
            <w:tcW w:w="2303" w:type="dxa"/>
          </w:tcPr>
          <w:p w:rsidR="00E67A50" w:rsidRDefault="00E67A50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20271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E67A50">
            <w:pPr>
              <w:rPr>
                <w:b w:val="0"/>
              </w:rPr>
            </w:pPr>
            <w:r w:rsidRPr="00F20271">
              <w:rPr>
                <w:b w:val="0"/>
              </w:rPr>
              <w:t>2</w:t>
            </w:r>
            <w:r w:rsidR="00E67A50">
              <w:rPr>
                <w:b w:val="0"/>
              </w:rPr>
              <w:t>5.05</w:t>
            </w:r>
            <w:r w:rsidRPr="00F20271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F20271" w:rsidRDefault="00E67A5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F20271" w:rsidRDefault="00E67A50" w:rsidP="00F87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Korrektur: keine Historisierung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E23C4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B54A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B54A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B54A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23C47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8241FD">
        <w:rPr>
          <w:lang w:val="en-GB"/>
        </w:rPr>
        <w:t>Benutzer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1820F7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91107F">
              <w:rPr>
                <w:b w:val="0"/>
              </w:rPr>
              <w:t xml:space="preserve"> (UC4)</w:t>
            </w:r>
          </w:p>
          <w:p w:rsidR="00E45D5D" w:rsidRPr="00E45D5D" w:rsidRDefault="001820F7" w:rsidP="001820F7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proofErr w:type="spellStart"/>
            <w:r w:rsidRPr="00977644">
              <w:t>Success</w:t>
            </w:r>
            <w:proofErr w:type="spellEnd"/>
            <w:r w:rsidRPr="00977644">
              <w:t xml:space="preserve"> </w:t>
            </w:r>
            <w:proofErr w:type="spellStart"/>
            <w:r w:rsidRPr="00977644">
              <w:t>Guarantee</w:t>
            </w:r>
            <w:proofErr w:type="spellEnd"/>
            <w:r w:rsidRPr="00977644">
              <w:t xml:space="preserve"> (</w:t>
            </w:r>
            <w:proofErr w:type="spellStart"/>
            <w:r w:rsidRPr="00977644">
              <w:t>Postconditions</w:t>
            </w:r>
            <w:proofErr w:type="spellEnd"/>
            <w:r w:rsidRPr="00977644">
              <w:t>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160E98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</w:t>
            </w:r>
            <w:r w:rsidR="00160E98"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D31740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>onn</w:t>
            </w:r>
            <w:r w:rsidR="008D5AE7">
              <w:rPr>
                <w:b w:val="0"/>
              </w:rPr>
              <w:t>ummer, E-Mail Adresse</w:t>
            </w:r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D31740" w:rsidP="008D5AE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</w:t>
            </w:r>
            <w:r w:rsidR="009E377D">
              <w:t>Benutzer</w:t>
            </w:r>
            <w:bookmarkStart w:id="4" w:name="_GoBack"/>
            <w:bookmarkEnd w:id="4"/>
            <w:r w:rsidR="00ED1633">
              <w:t xml:space="preserve">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456F1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00E1A" w:rsidRDefault="001456F1" w:rsidP="0028297F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1456F1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456F1" w:rsidRPr="00B00E1A" w:rsidRDefault="001456F1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1456F1" w:rsidRPr="00F34B85" w:rsidRDefault="001456F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1456F1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456F1" w:rsidRPr="00B00E1A" w:rsidRDefault="001456F1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Sekretärin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1456F1" w:rsidRPr="00F34B85" w:rsidRDefault="001456F1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456F1" w:rsidRPr="00F34B85" w:rsidRDefault="001456F1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1456F1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00E1A" w:rsidRDefault="001456F1" w:rsidP="0028297F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1456F1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A50B2" w:rsidRDefault="001456F1" w:rsidP="0028297F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1456F1" w:rsidRDefault="001456F1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FD2663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D2663">
              <w:t>löscht Benutzer</w:t>
            </w:r>
          </w:p>
        </w:tc>
      </w:tr>
      <w:tr w:rsid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A50B2" w:rsidRDefault="002528DB" w:rsidP="002528DB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</w:t>
            </w:r>
            <w:r w:rsidR="00032A24">
              <w:rPr>
                <w:b w:val="0"/>
              </w:rPr>
              <w:t>,</w:t>
            </w:r>
            <w:r w:rsidRPr="0046312F">
              <w:rPr>
                <w:b w:val="0"/>
              </w:rPr>
              <w:t xml:space="preserve"> sondern muss manuell erstellt werden</w:t>
            </w:r>
          </w:p>
        </w:tc>
      </w:tr>
      <w:tr w:rsidR="00F34B85" w:rsidRPr="008D5AE7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F3" w:rsidRDefault="00B54AF3" w:rsidP="008F2373">
      <w:pPr>
        <w:spacing w:after="0"/>
      </w:pPr>
      <w:r>
        <w:separator/>
      </w:r>
    </w:p>
  </w:endnote>
  <w:endnote w:type="continuationSeparator" w:id="0">
    <w:p w:rsidR="00B54AF3" w:rsidRDefault="00B54AF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23C47">
      <w:fldChar w:fldCharType="begin"/>
    </w:r>
    <w:r w:rsidR="00B6141C">
      <w:instrText xml:space="preserve"> DATE  \@ "d. MMMM yyyy"  \* MERGEFORMAT </w:instrText>
    </w:r>
    <w:r w:rsidR="00E23C47">
      <w:fldChar w:fldCharType="separate"/>
    </w:r>
    <w:r w:rsidR="008D5AE7">
      <w:rPr>
        <w:noProof/>
      </w:rPr>
      <w:t>25. Mai 2011</w:t>
    </w:r>
    <w:r w:rsidR="00E23C4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23C47">
      <w:rPr>
        <w:b/>
      </w:rPr>
      <w:fldChar w:fldCharType="begin"/>
    </w:r>
    <w:r>
      <w:rPr>
        <w:b/>
      </w:rPr>
      <w:instrText>PAGE  \* Arabic  \* MERGEFORMAT</w:instrText>
    </w:r>
    <w:r w:rsidR="00E23C47">
      <w:rPr>
        <w:b/>
      </w:rPr>
      <w:fldChar w:fldCharType="separate"/>
    </w:r>
    <w:r w:rsidR="008D5AE7" w:rsidRPr="008D5AE7">
      <w:rPr>
        <w:b/>
        <w:noProof/>
        <w:lang w:val="de-DE"/>
      </w:rPr>
      <w:t>2</w:t>
    </w:r>
    <w:r w:rsidR="00E23C47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8D5AE7" w:rsidRPr="008D5AE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F3" w:rsidRDefault="00B54AF3" w:rsidP="008F2373">
      <w:pPr>
        <w:spacing w:after="0"/>
      </w:pPr>
      <w:r>
        <w:separator/>
      </w:r>
    </w:p>
  </w:footnote>
  <w:footnote w:type="continuationSeparator" w:id="0">
    <w:p w:rsidR="00B54AF3" w:rsidRDefault="00B54AF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2A24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56F1"/>
    <w:rsid w:val="00147F0B"/>
    <w:rsid w:val="001529E8"/>
    <w:rsid w:val="0015644E"/>
    <w:rsid w:val="001609C2"/>
    <w:rsid w:val="00160E98"/>
    <w:rsid w:val="00162DBE"/>
    <w:rsid w:val="00163CD6"/>
    <w:rsid w:val="001800A3"/>
    <w:rsid w:val="001820F7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7CD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2A8E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5C5D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365"/>
    <w:rsid w:val="008A4E18"/>
    <w:rsid w:val="008C52FD"/>
    <w:rsid w:val="008C54BF"/>
    <w:rsid w:val="008D1541"/>
    <w:rsid w:val="008D4A3E"/>
    <w:rsid w:val="008D5AE7"/>
    <w:rsid w:val="008E328B"/>
    <w:rsid w:val="008F2373"/>
    <w:rsid w:val="008F2763"/>
    <w:rsid w:val="008F5D3F"/>
    <w:rsid w:val="008F6FC0"/>
    <w:rsid w:val="008F7017"/>
    <w:rsid w:val="009017ED"/>
    <w:rsid w:val="009030F0"/>
    <w:rsid w:val="0091107F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54AF3"/>
    <w:rsid w:val="00B6086C"/>
    <w:rsid w:val="00B6141C"/>
    <w:rsid w:val="00B617B1"/>
    <w:rsid w:val="00B63E60"/>
    <w:rsid w:val="00B6517D"/>
    <w:rsid w:val="00B70D20"/>
    <w:rsid w:val="00B712B5"/>
    <w:rsid w:val="00B716FC"/>
    <w:rsid w:val="00B75251"/>
    <w:rsid w:val="00B8214F"/>
    <w:rsid w:val="00B86BC3"/>
    <w:rsid w:val="00B928AB"/>
    <w:rsid w:val="00BA50B2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1740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A63B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3C47"/>
    <w:rsid w:val="00E258CC"/>
    <w:rsid w:val="00E26B05"/>
    <w:rsid w:val="00E3078D"/>
    <w:rsid w:val="00E32987"/>
    <w:rsid w:val="00E456D5"/>
    <w:rsid w:val="00E45D5D"/>
    <w:rsid w:val="00E5229C"/>
    <w:rsid w:val="00E67A50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2663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EDC65-C652-43CC-BC0B-B1456E6D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309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120</cp:revision>
  <dcterms:created xsi:type="dcterms:W3CDTF">2011-03-22T12:44:00Z</dcterms:created>
  <dcterms:modified xsi:type="dcterms:W3CDTF">2011-05-25T13:53:00Z</dcterms:modified>
</cp:coreProperties>
</file>